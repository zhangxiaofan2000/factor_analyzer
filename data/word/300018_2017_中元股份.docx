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780" w:lineRule="exact"/>
        <w:ind w:left="48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409261" cy="4953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261" cy="495300"/>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1113" w:right="1113" w:firstLine="0"/>
        <w:jc w:val="center"/>
        <w:rPr>
          <w:rFonts w:ascii="宋体" w:hAnsi="宋体" w:cs="宋体" w:eastAsia="宋体" w:hint="default"/>
          <w:sz w:val="36"/>
          <w:szCs w:val="36"/>
        </w:rPr>
      </w:pPr>
      <w:r>
        <w:rPr>
          <w:rFonts w:ascii="宋体" w:hAnsi="宋体" w:cs="宋体" w:eastAsia="宋体" w:hint="default"/>
          <w:b/>
          <w:bCs/>
          <w:sz w:val="36"/>
          <w:szCs w:val="36"/>
        </w:rPr>
        <w:t>武汉中元华电科技股份有限公司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1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113" w:right="11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公司负责人邓志刚、主管会计工作负责人邓志刚及会计机构负责人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黄伟兵声明：保证年度报告中财务报告的真实、准确、完整。</w:t>
      </w:r>
      <w:r>
        <w:rPr>
          <w:rFonts w:ascii="宋体" w:hAnsi="宋体" w:cs="宋体" w:eastAsia="宋体" w:hint="default"/>
          <w:sz w:val="28"/>
          <w:szCs w:val="28"/>
        </w:rPr>
      </w:r>
    </w:p>
    <w:p>
      <w:pPr>
        <w:spacing w:before="147"/>
        <w:ind w:left="1695" w:right="10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tabs>
          <w:tab w:pos="2814" w:val="left" w:leader="none"/>
        </w:tabs>
        <w:spacing w:line="408" w:lineRule="auto" w:before="0"/>
        <w:ind w:left="1133" w:right="1033" w:firstLine="562"/>
        <w:jc w:val="left"/>
        <w:rPr>
          <w:rFonts w:ascii="宋体" w:hAnsi="宋体" w:cs="宋体" w:eastAsia="宋体" w:hint="default"/>
          <w:sz w:val="28"/>
          <w:szCs w:val="28"/>
        </w:rPr>
      </w:pPr>
      <w:r>
        <w:rPr>
          <w:rFonts w:ascii="宋体" w:hAnsi="宋体" w:cs="宋体" w:eastAsia="宋体" w:hint="default"/>
          <w:b/>
          <w:bCs/>
          <w:w w:val="95"/>
          <w:sz w:val="28"/>
          <w:szCs w:val="28"/>
        </w:rPr>
        <w:t>（一）</w:t>
        <w:tab/>
      </w:r>
      <w:r>
        <w:rPr>
          <w:rFonts w:ascii="宋体" w:hAnsi="宋体" w:cs="宋体" w:eastAsia="宋体" w:hint="default"/>
          <w:b/>
          <w:bCs/>
          <w:sz w:val="28"/>
          <w:szCs w:val="28"/>
        </w:rPr>
        <w:t>经营管理风险</w:t>
      </w:r>
      <w:r>
        <w:rPr>
          <w:rFonts w:ascii="宋体" w:hAnsi="宋体" w:cs="宋体" w:eastAsia="宋体" w:hint="default"/>
          <w:b/>
          <w:bCs/>
          <w:spacing w:val="-79"/>
          <w:sz w:val="28"/>
          <w:szCs w:val="28"/>
        </w:rPr>
        <w:t> </w:t>
      </w:r>
      <w:r>
        <w:rPr>
          <w:rFonts w:ascii="宋体" w:hAnsi="宋体" w:cs="宋体" w:eastAsia="宋体" w:hint="default"/>
          <w:b/>
          <w:bCs/>
          <w:sz w:val="28"/>
          <w:szCs w:val="28"/>
        </w:rPr>
        <w:t>随着公司业务发展，特别是募投项目实施和投资并</w:t>
      </w:r>
      <w:r>
        <w:rPr>
          <w:rFonts w:ascii="宋体" w:hAnsi="宋体" w:cs="宋体" w:eastAsia="宋体" w:hint="default"/>
          <w:b/>
          <w:bCs/>
          <w:w w:val="99"/>
          <w:sz w:val="28"/>
          <w:szCs w:val="28"/>
        </w:rPr>
        <w:t> </w:t>
      </w:r>
      <w:r>
        <w:rPr>
          <w:rFonts w:ascii="宋体" w:hAnsi="宋体" w:cs="宋体" w:eastAsia="宋体" w:hint="default"/>
          <w:b/>
          <w:bCs/>
          <w:spacing w:val="3"/>
          <w:sz w:val="28"/>
          <w:szCs w:val="28"/>
        </w:rPr>
        <w:t>购工作的推进，公司业务方向、经营模式等不断出现新的变化，管理的跨度进</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一步扩大，对公司运营管理、人才发展、技术开发、业务拓展等各方面的能力</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带来更大的挑战。若公司的组织结构和管理模式等不能适应并进行及时的调整、</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完善，将导致一定的经营管理风险。</w:t>
      </w:r>
      <w:r>
        <w:rPr>
          <w:rFonts w:ascii="宋体" w:hAnsi="宋体" w:cs="宋体" w:eastAsia="宋体" w:hint="default"/>
          <w:sz w:val="28"/>
          <w:szCs w:val="28"/>
        </w:rPr>
      </w:r>
    </w:p>
    <w:p>
      <w:pPr>
        <w:spacing w:line="408" w:lineRule="auto" w:before="161"/>
        <w:ind w:left="1133"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应对措施：公司制定了相应的管理机制，加大管理力度，加强团队培训，</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提升团队素质，完善组织结构，改进内部控制，以提高公司管理水平和经营效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率。</w:t>
      </w:r>
      <w:r>
        <w:rPr>
          <w:rFonts w:ascii="宋体" w:hAnsi="宋体" w:cs="宋体" w:eastAsia="宋体" w:hint="default"/>
          <w:sz w:val="28"/>
          <w:szCs w:val="28"/>
        </w:rPr>
      </w:r>
    </w:p>
    <w:p>
      <w:pPr>
        <w:spacing w:line="408" w:lineRule="auto" w:before="160"/>
        <w:ind w:left="1133" w:right="1139" w:firstLine="562"/>
        <w:jc w:val="both"/>
        <w:rPr>
          <w:rFonts w:ascii="宋体" w:hAnsi="宋体" w:cs="宋体" w:eastAsia="宋体" w:hint="default"/>
          <w:sz w:val="28"/>
          <w:szCs w:val="28"/>
        </w:rPr>
      </w:pPr>
      <w:r>
        <w:rPr>
          <w:rFonts w:ascii="宋体" w:hAnsi="宋体" w:cs="宋体" w:eastAsia="宋体" w:hint="default"/>
          <w:b/>
          <w:bCs/>
          <w:sz w:val="28"/>
          <w:szCs w:val="28"/>
        </w:rPr>
        <w:t>（二）新行业整合风险</w:t>
      </w:r>
      <w:r>
        <w:rPr>
          <w:rFonts w:ascii="宋体" w:hAnsi="宋体" w:cs="宋体" w:eastAsia="宋体" w:hint="default"/>
          <w:b/>
          <w:bCs/>
          <w:spacing w:val="-74"/>
          <w:sz w:val="28"/>
          <w:szCs w:val="28"/>
        </w:rPr>
        <w:t> </w:t>
      </w:r>
      <w:r>
        <w:rPr>
          <w:rFonts w:ascii="宋体" w:hAnsi="宋体" w:cs="宋体" w:eastAsia="宋体" w:hint="default"/>
          <w:b/>
          <w:bCs/>
          <w:sz w:val="28"/>
          <w:szCs w:val="28"/>
        </w:rPr>
        <w:t>报告期内，医疗健康产业成为公司第二主业，该业</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务领域及运营模式对公司的发展影响将是空前的。虽然公司根据发展战略进行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了多次投资、并购，积累了一定的整合经验，公司在此行业的业务拓展、客户</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资源、技术开发等方面进行有效整合，以充分发挥此业务板块企业协同效应，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尚存在一定的不确定性。若整合过程中不能有效实现协同管理，可能会一定程</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72" w:lineRule="auto" w:before="13"/>
        <w:ind w:left="1695" w:right="1033" w:hanging="562"/>
        <w:jc w:val="left"/>
        <w:rPr>
          <w:rFonts w:ascii="宋体" w:hAnsi="宋体" w:cs="宋体" w:eastAsia="宋体" w:hint="default"/>
          <w:sz w:val="28"/>
          <w:szCs w:val="28"/>
        </w:rPr>
      </w:pPr>
      <w:r>
        <w:rPr>
          <w:rFonts w:ascii="宋体" w:hAnsi="宋体" w:cs="宋体" w:eastAsia="宋体" w:hint="default"/>
          <w:b/>
          <w:bCs/>
          <w:sz w:val="28"/>
          <w:szCs w:val="28"/>
        </w:rPr>
        <w:t>度上影响公司的运营效率和效益。</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应对措施：重视企业文化建设，进一步增进理解和认同各方现有企业文化</w:t>
      </w:r>
      <w:r>
        <w:rPr>
          <w:rFonts w:ascii="宋体" w:hAnsi="宋体" w:cs="宋体" w:eastAsia="宋体" w:hint="default"/>
          <w:spacing w:val="3"/>
          <w:sz w:val="28"/>
          <w:szCs w:val="28"/>
        </w:rPr>
      </w:r>
    </w:p>
    <w:p>
      <w:pPr>
        <w:spacing w:line="408" w:lineRule="auto" w:before="0"/>
        <w:ind w:left="1133" w:right="1033"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和经营理念，使得各方在公司管理风格、员工认同、创新文化等方面保持一致；</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2"/>
          <w:w w:val="95"/>
          <w:sz w:val="28"/>
          <w:szCs w:val="28"/>
        </w:rPr>
        <w:t>成立中元华电医疗健康产业发展委员会，为同一产业链上各企业提供沟通了解、</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协作发展的产业发展平台，有利于公司在医疗健康产业链上相关资源不断渗透</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与整合，达成不断深化的多维度合作；通过制度建设，规范公司运作、科学决</w:t>
      </w:r>
      <w:r>
        <w:rPr>
          <w:rFonts w:ascii="宋体" w:hAnsi="宋体" w:cs="宋体" w:eastAsia="宋体" w:hint="default"/>
          <w:b/>
          <w:bCs/>
          <w:w w:val="99"/>
          <w:sz w:val="28"/>
          <w:szCs w:val="28"/>
        </w:rPr>
        <w:t> </w:t>
      </w:r>
      <w:r>
        <w:rPr>
          <w:rFonts w:ascii="宋体" w:hAnsi="宋体" w:cs="宋体" w:eastAsia="宋体" w:hint="default"/>
          <w:b/>
          <w:bCs/>
          <w:sz w:val="28"/>
          <w:szCs w:val="28"/>
        </w:rPr>
        <w:t>策、控制风险。</w:t>
      </w:r>
      <w:r>
        <w:rPr>
          <w:rFonts w:ascii="宋体" w:hAnsi="宋体" w:cs="宋体" w:eastAsia="宋体" w:hint="default"/>
          <w:sz w:val="28"/>
          <w:szCs w:val="28"/>
        </w:rPr>
      </w:r>
    </w:p>
    <w:p>
      <w:pPr>
        <w:spacing w:line="408" w:lineRule="auto" w:before="161"/>
        <w:ind w:left="1133" w:right="1136" w:firstLine="562"/>
        <w:jc w:val="both"/>
        <w:rPr>
          <w:rFonts w:ascii="宋体" w:hAnsi="宋体" w:cs="宋体" w:eastAsia="宋体" w:hint="default"/>
          <w:sz w:val="28"/>
          <w:szCs w:val="28"/>
        </w:rPr>
      </w:pPr>
      <w:r>
        <w:rPr>
          <w:rFonts w:ascii="宋体" w:hAnsi="宋体" w:cs="宋体" w:eastAsia="宋体" w:hint="default"/>
          <w:b/>
          <w:bCs/>
          <w:spacing w:val="-9"/>
          <w:sz w:val="28"/>
          <w:szCs w:val="28"/>
        </w:rPr>
        <w:t>（三）行业风险</w:t>
      </w:r>
      <w:r>
        <w:rPr>
          <w:rFonts w:ascii="宋体" w:hAnsi="宋体" w:cs="宋体" w:eastAsia="宋体" w:hint="default"/>
          <w:b/>
          <w:bCs/>
          <w:spacing w:val="-22"/>
          <w:sz w:val="28"/>
          <w:szCs w:val="28"/>
        </w:rPr>
        <w:t> </w:t>
      </w:r>
      <w:r>
        <w:rPr>
          <w:rFonts w:ascii="宋体" w:hAnsi="宋体" w:cs="宋体" w:eastAsia="宋体" w:hint="default"/>
          <w:b/>
          <w:bCs/>
          <w:sz w:val="28"/>
          <w:szCs w:val="28"/>
        </w:rPr>
        <w:t>电力行业的发展对包括公司在内的电力系统二次设备制造</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企业有重大影响。经济发展对电力的需求、国家产业政策以及电力规划等方面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的变化与公司所处细分行业发展紧密联系，如政策发生偏移或执行放缓，存在</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着影响公司成长性的风险。医疗健康行业与国民经济及宏观政策密切相关，国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家对医疗健康行业的政策及医疗改革的进度会直接影响其发展的速度和方向，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各地政策的落实情况及相关医疗改革的进度直接影响公司业绩。</w:t>
      </w:r>
      <w:r>
        <w:rPr>
          <w:rFonts w:ascii="宋体" w:hAnsi="宋体" w:cs="宋体" w:eastAsia="宋体" w:hint="default"/>
          <w:sz w:val="28"/>
          <w:szCs w:val="28"/>
        </w:rPr>
      </w:r>
    </w:p>
    <w:p>
      <w:pPr>
        <w:spacing w:line="408" w:lineRule="auto" w:before="160"/>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应对措施：公司密切关注国家电力行业、医疗行业发展动态，坚持根据国</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家政策、市场需求，做好前瞻性判断，积极开发新产品，丰富产品线。同时随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着电力体制及医疗体制改革的推进，适时通过投资并购拓展产业范围，增加公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司利润增长点，降低行业风险对公司发展的影响。</w:t>
      </w:r>
      <w:r>
        <w:rPr>
          <w:rFonts w:ascii="宋体" w:hAnsi="宋体" w:cs="宋体" w:eastAsia="宋体" w:hint="default"/>
          <w:sz w:val="28"/>
          <w:szCs w:val="28"/>
        </w:rPr>
      </w:r>
    </w:p>
    <w:p>
      <w:pPr>
        <w:spacing w:line="408" w:lineRule="auto" w:before="160"/>
        <w:ind w:left="1133" w:right="1134" w:firstLine="562"/>
        <w:jc w:val="both"/>
        <w:rPr>
          <w:rFonts w:ascii="宋体" w:hAnsi="宋体" w:cs="宋体" w:eastAsia="宋体" w:hint="default"/>
          <w:sz w:val="28"/>
          <w:szCs w:val="28"/>
        </w:rPr>
      </w:pPr>
      <w:r>
        <w:rPr>
          <w:rFonts w:ascii="宋体" w:hAnsi="宋体" w:cs="宋体" w:eastAsia="宋体" w:hint="default"/>
          <w:b/>
          <w:bCs/>
          <w:spacing w:val="-3"/>
          <w:sz w:val="28"/>
          <w:szCs w:val="28"/>
        </w:rPr>
        <w:t>（四）技术风险</w:t>
      </w:r>
      <w:r>
        <w:rPr>
          <w:rFonts w:ascii="宋体" w:hAnsi="宋体" w:cs="宋体" w:eastAsia="宋体" w:hint="default"/>
          <w:b/>
          <w:bCs/>
          <w:spacing w:val="-51"/>
          <w:sz w:val="28"/>
          <w:szCs w:val="28"/>
        </w:rPr>
        <w:t> </w:t>
      </w:r>
      <w:r>
        <w:rPr>
          <w:rFonts w:ascii="宋体" w:hAnsi="宋体" w:cs="宋体" w:eastAsia="宋体" w:hint="default"/>
          <w:b/>
          <w:bCs/>
          <w:sz w:val="28"/>
          <w:szCs w:val="28"/>
        </w:rPr>
        <w:t>公司在电力领域的主营业务为电力设备的研发、制造、销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售和服务，该领域具有技术更新快、产品需求多样的特点，特别在目前智能电</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网、智能配网、新能源等新技术发展、应用方面，客观上要求公司能够超前洞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悉行业和技术发展趋势，把握需求变动方向，及时推出满足客户需求产品。公</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133" w:right="1033" w:firstLine="0"/>
        <w:jc w:val="left"/>
        <w:rPr>
          <w:rFonts w:ascii="宋体" w:hAnsi="宋体" w:cs="宋体" w:eastAsia="宋体" w:hint="default"/>
          <w:sz w:val="28"/>
          <w:szCs w:val="28"/>
        </w:rPr>
      </w:pPr>
      <w:r>
        <w:rPr>
          <w:rFonts w:ascii="宋体" w:hAnsi="宋体" w:cs="宋体" w:eastAsia="宋体" w:hint="default"/>
          <w:b/>
          <w:bCs/>
          <w:spacing w:val="3"/>
          <w:sz w:val="28"/>
          <w:szCs w:val="28"/>
        </w:rPr>
        <w:t>司在医疗健康领域利润主要来自医疗信息化领域，该领域随着国家政策的落实</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和医疗体制改革的推进，要求相关技术及产品能精准适应各地医疗机构的需求，</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以满足市场变化。如果公司技术开发滞后，产品不能适时满足客户需求，存在</w:t>
      </w:r>
      <w:r>
        <w:rPr>
          <w:rFonts w:ascii="宋体" w:hAnsi="宋体" w:cs="宋体" w:eastAsia="宋体" w:hint="default"/>
          <w:b/>
          <w:bCs/>
          <w:w w:val="99"/>
          <w:sz w:val="28"/>
          <w:szCs w:val="28"/>
        </w:rPr>
        <w:t> </w:t>
      </w:r>
      <w:r>
        <w:rPr>
          <w:rFonts w:ascii="宋体" w:hAnsi="宋体" w:cs="宋体" w:eastAsia="宋体" w:hint="default"/>
          <w:b/>
          <w:bCs/>
          <w:sz w:val="28"/>
          <w:szCs w:val="28"/>
        </w:rPr>
        <w:t>丧失技术领先优势的风险。</w:t>
      </w:r>
      <w:r>
        <w:rPr>
          <w:rFonts w:ascii="宋体" w:hAnsi="宋体" w:cs="宋体" w:eastAsia="宋体" w:hint="default"/>
          <w:sz w:val="28"/>
          <w:szCs w:val="28"/>
        </w:rPr>
      </w:r>
    </w:p>
    <w:p>
      <w:pPr>
        <w:spacing w:line="408" w:lineRule="auto" w:before="160"/>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应对措施：公司坚持加大研发投入、积极参加各种相关标准制定等行业活</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动，加强与各级电网公司、相关学校、电力研究院、医疗机构合作，跟踪行业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发展方向，研发相关技术，降低技术落后风险；</w:t>
      </w:r>
      <w:r>
        <w:rPr>
          <w:rFonts w:ascii="宋体" w:hAnsi="宋体" w:cs="宋体" w:eastAsia="宋体" w:hint="default"/>
          <w:sz w:val="28"/>
          <w:szCs w:val="28"/>
        </w:rPr>
      </w:r>
    </w:p>
    <w:p>
      <w:pPr>
        <w:spacing w:line="408" w:lineRule="auto" w:before="161"/>
        <w:ind w:left="1133" w:right="1141" w:firstLine="562"/>
        <w:jc w:val="both"/>
        <w:rPr>
          <w:rFonts w:ascii="宋体" w:hAnsi="宋体" w:cs="宋体" w:eastAsia="宋体" w:hint="default"/>
          <w:sz w:val="28"/>
          <w:szCs w:val="28"/>
        </w:rPr>
      </w:pPr>
      <w:r>
        <w:rPr>
          <w:rFonts w:ascii="宋体" w:hAnsi="宋体" w:cs="宋体" w:eastAsia="宋体" w:hint="default"/>
          <w:b/>
          <w:bCs/>
          <w:spacing w:val="-4"/>
          <w:sz w:val="28"/>
          <w:szCs w:val="28"/>
        </w:rPr>
        <w:t>（五）并购风险</w:t>
      </w:r>
      <w:r>
        <w:rPr>
          <w:rFonts w:ascii="宋体" w:hAnsi="宋体" w:cs="宋体" w:eastAsia="宋体" w:hint="default"/>
          <w:b/>
          <w:bCs/>
          <w:spacing w:val="-51"/>
          <w:sz w:val="28"/>
          <w:szCs w:val="28"/>
        </w:rPr>
        <w:t> </w:t>
      </w:r>
      <w:r>
        <w:rPr>
          <w:rFonts w:ascii="宋体" w:hAnsi="宋体" w:cs="宋体" w:eastAsia="宋体" w:hint="default"/>
          <w:b/>
          <w:bCs/>
          <w:sz w:val="28"/>
          <w:szCs w:val="28"/>
        </w:rPr>
        <w:t>公司将坚持通过积极稳妥推进投资并购的发展战略，实现</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外延式扩张。公司与并购标的在业务模式、运营管理等方面均存在不同程度的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差异。如果选择的并购标的不当，或者并购完成后未能做好资源整合，将存在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并购目的不能实现或不能完全实现的风险。</w:t>
      </w:r>
      <w:r>
        <w:rPr>
          <w:rFonts w:ascii="宋体" w:hAnsi="宋体" w:cs="宋体" w:eastAsia="宋体" w:hint="default"/>
          <w:sz w:val="28"/>
          <w:szCs w:val="28"/>
        </w:rPr>
      </w:r>
    </w:p>
    <w:p>
      <w:pPr>
        <w:spacing w:line="408" w:lineRule="auto" w:before="160"/>
        <w:ind w:left="1133" w:right="1033" w:firstLine="562"/>
        <w:jc w:val="left"/>
        <w:rPr>
          <w:rFonts w:ascii="宋体" w:hAnsi="宋体" w:cs="宋体" w:eastAsia="宋体" w:hint="default"/>
          <w:sz w:val="28"/>
          <w:szCs w:val="28"/>
        </w:rPr>
      </w:pPr>
      <w:r>
        <w:rPr>
          <w:rFonts w:ascii="宋体" w:hAnsi="宋体" w:cs="宋体" w:eastAsia="宋体" w:hint="default"/>
          <w:b/>
          <w:bCs/>
          <w:spacing w:val="3"/>
          <w:sz w:val="28"/>
          <w:szCs w:val="28"/>
        </w:rPr>
        <w:t>应对措施：公司将标的公司诚信规范运作、管理团队务实经营作为选择标</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的的重要条件，利用广泛的社会资源，精挑细选目标项目，审慎做好尽职调查，</w:t>
      </w:r>
      <w:r>
        <w:rPr>
          <w:rFonts w:ascii="宋体" w:hAnsi="宋体" w:cs="宋体" w:eastAsia="宋体" w:hint="default"/>
          <w:b/>
          <w:bCs/>
          <w:spacing w:val="68"/>
          <w:w w:val="95"/>
          <w:sz w:val="28"/>
          <w:szCs w:val="28"/>
        </w:rPr>
        <w:t> </w:t>
      </w:r>
      <w:r>
        <w:rPr>
          <w:rFonts w:ascii="宋体" w:hAnsi="宋体" w:cs="宋体" w:eastAsia="宋体" w:hint="default"/>
          <w:b/>
          <w:bCs/>
          <w:spacing w:val="68"/>
          <w:w w:val="95"/>
          <w:sz w:val="28"/>
          <w:szCs w:val="28"/>
        </w:rPr>
      </w:r>
      <w:r>
        <w:rPr>
          <w:rFonts w:ascii="宋体" w:hAnsi="宋体" w:cs="宋体" w:eastAsia="宋体" w:hint="default"/>
          <w:b/>
          <w:bCs/>
          <w:spacing w:val="3"/>
          <w:sz w:val="28"/>
          <w:szCs w:val="28"/>
        </w:rPr>
        <w:t>聘请经验丰富的专业团队制定方案，科学决策。加强与投后企业资源共享，互</w:t>
      </w:r>
      <w:r>
        <w:rPr>
          <w:rFonts w:ascii="宋体" w:hAnsi="宋体" w:cs="宋体" w:eastAsia="宋体" w:hint="default"/>
          <w:b/>
          <w:bCs/>
          <w:w w:val="99"/>
          <w:sz w:val="28"/>
          <w:szCs w:val="28"/>
        </w:rPr>
        <w:t> </w:t>
      </w:r>
      <w:r>
        <w:rPr>
          <w:rFonts w:ascii="宋体" w:hAnsi="宋体" w:cs="宋体" w:eastAsia="宋体" w:hint="default"/>
          <w:b/>
          <w:bCs/>
          <w:spacing w:val="3"/>
          <w:sz w:val="28"/>
          <w:szCs w:val="28"/>
        </w:rPr>
        <w:t>相支持，精诚合作，定期对投后企业进行内部审计，完善投后企业管理制度，</w:t>
      </w:r>
      <w:r>
        <w:rPr>
          <w:rFonts w:ascii="宋体" w:hAnsi="宋体" w:cs="宋体" w:eastAsia="宋体" w:hint="default"/>
          <w:b/>
          <w:bCs/>
          <w:w w:val="99"/>
          <w:sz w:val="28"/>
          <w:szCs w:val="28"/>
        </w:rPr>
        <w:t> </w:t>
      </w:r>
      <w:r>
        <w:rPr>
          <w:rFonts w:ascii="宋体" w:hAnsi="宋体" w:cs="宋体" w:eastAsia="宋体" w:hint="default"/>
          <w:b/>
          <w:bCs/>
          <w:sz w:val="28"/>
          <w:szCs w:val="28"/>
        </w:rPr>
        <w:t>促进双方的文化融合，和谐发展。</w:t>
      </w:r>
      <w:r>
        <w:rPr>
          <w:rFonts w:ascii="宋体" w:hAnsi="宋体" w:cs="宋体" w:eastAsia="宋体" w:hint="default"/>
          <w:sz w:val="28"/>
          <w:szCs w:val="28"/>
        </w:rPr>
      </w:r>
    </w:p>
    <w:p>
      <w:pPr>
        <w:spacing w:line="408" w:lineRule="auto" w:before="160"/>
        <w:ind w:left="1133" w:right="1141" w:firstLine="562"/>
        <w:jc w:val="both"/>
        <w:rPr>
          <w:rFonts w:ascii="宋体" w:hAnsi="宋体" w:cs="宋体" w:eastAsia="宋体" w:hint="default"/>
          <w:sz w:val="28"/>
          <w:szCs w:val="28"/>
        </w:rPr>
      </w:pPr>
      <w:r>
        <w:rPr>
          <w:rFonts w:ascii="宋体" w:hAnsi="宋体" w:cs="宋体" w:eastAsia="宋体" w:hint="default"/>
          <w:b/>
          <w:bCs/>
          <w:spacing w:val="-4"/>
          <w:sz w:val="28"/>
          <w:szCs w:val="28"/>
        </w:rPr>
        <w:t>（六）市场风险</w:t>
      </w:r>
      <w:r>
        <w:rPr>
          <w:rFonts w:ascii="宋体" w:hAnsi="宋体" w:cs="宋体" w:eastAsia="宋体" w:hint="default"/>
          <w:b/>
          <w:bCs/>
          <w:spacing w:val="-51"/>
          <w:sz w:val="28"/>
          <w:szCs w:val="28"/>
        </w:rPr>
        <w:t> </w:t>
      </w:r>
      <w:r>
        <w:rPr>
          <w:rFonts w:ascii="宋体" w:hAnsi="宋体" w:cs="宋体" w:eastAsia="宋体" w:hint="default"/>
          <w:b/>
          <w:bCs/>
          <w:sz w:val="28"/>
          <w:szCs w:val="28"/>
        </w:rPr>
        <w:t>国家在持续推动电力建设及医疗健康服务的同时，加大了</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电力体制及医疗体制改革力度，由此带来相关领域的市场变化，会给公司带来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良好的发展机遇，同时公司技术能力、产品成本、销售价格、售后服务面临的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竞争愈加激烈，公司面对更多挑战，存在导致业绩波动较大的风险。</w:t>
      </w:r>
      <w:r>
        <w:rPr>
          <w:rFonts w:ascii="宋体" w:hAnsi="宋体" w:cs="宋体" w:eastAsia="宋体" w:hint="default"/>
          <w:sz w:val="28"/>
          <w:szCs w:val="28"/>
        </w:rPr>
      </w:r>
    </w:p>
    <w:p>
      <w:pPr>
        <w:spacing w:before="161"/>
        <w:ind w:left="1695" w:right="1033" w:firstLine="0"/>
        <w:jc w:val="left"/>
        <w:rPr>
          <w:rFonts w:ascii="宋体" w:hAnsi="宋体" w:cs="宋体" w:eastAsia="宋体" w:hint="default"/>
          <w:sz w:val="28"/>
          <w:szCs w:val="28"/>
        </w:rPr>
      </w:pPr>
      <w:r>
        <w:rPr>
          <w:rFonts w:ascii="宋体" w:hAnsi="宋体" w:cs="宋体" w:eastAsia="宋体" w:hint="default"/>
          <w:b/>
          <w:bCs/>
          <w:spacing w:val="3"/>
          <w:sz w:val="28"/>
          <w:szCs w:val="28"/>
        </w:rPr>
        <w:t>应对措施：公司紧密关注国家和行业在相关领域的政策变化，加强与用户</w:t>
      </w:r>
      <w:r>
        <w:rPr>
          <w:rFonts w:ascii="宋体" w:hAnsi="宋体" w:cs="宋体" w:eastAsia="宋体" w:hint="default"/>
          <w:spacing w:val="3"/>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的沟通，根据市场变化，提升技术水平，加强成本管理，坚持全员为客户服务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的理念，努力提高投标中标比例，同时加强与总承包企业的合作，拓展市场新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区域、新的利润增长点，减小公司业绩波动。</w:t>
      </w:r>
      <w:r>
        <w:rPr>
          <w:rFonts w:ascii="宋体" w:hAnsi="宋体" w:cs="宋体" w:eastAsia="宋体" w:hint="default"/>
          <w:sz w:val="28"/>
          <w:szCs w:val="28"/>
        </w:rPr>
      </w:r>
    </w:p>
    <w:p>
      <w:pPr>
        <w:spacing w:before="157"/>
        <w:ind w:left="1695" w:right="1033"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7"/>
          <w:sz w:val="28"/>
          <w:szCs w:val="28"/>
        </w:rPr>
        <w:t> </w:t>
      </w:r>
      <w:r>
        <w:rPr>
          <w:rFonts w:ascii="Times New Roman" w:hAnsi="Times New Roman" w:cs="Times New Roman" w:eastAsia="Times New Roman" w:hint="default"/>
          <w:b/>
          <w:bCs/>
          <w:sz w:val="28"/>
          <w:szCs w:val="28"/>
        </w:rPr>
        <w:t>487,116,536</w:t>
      </w:r>
      <w:r>
        <w:rPr>
          <w:rFonts w:ascii="Times New Roman" w:hAnsi="Times New Roman" w:cs="Times New Roman" w:eastAsia="Times New Roman" w:hint="default"/>
          <w:b/>
          <w:bCs/>
          <w:spacing w:val="-29"/>
          <w:sz w:val="28"/>
          <w:szCs w:val="28"/>
        </w:rPr>
        <w:t> </w:t>
      </w:r>
      <w:r>
        <w:rPr>
          <w:rFonts w:ascii="宋体" w:hAnsi="宋体" w:cs="宋体" w:eastAsia="宋体" w:hint="default"/>
          <w:b/>
          <w:bCs/>
          <w:spacing w:val="-4"/>
          <w:sz w:val="28"/>
          <w:szCs w:val="28"/>
        </w:rPr>
        <w:t>为基数，向</w:t>
      </w:r>
      <w:r>
        <w:rPr>
          <w:rFonts w:ascii="宋体" w:hAnsi="宋体" w:cs="宋体" w:eastAsia="宋体" w:hint="default"/>
          <w:spacing w:val="-4"/>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113" w:right="111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before="148"/>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214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113" w:right="11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8381"/>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6095" cy="8381"/>
                    </a:xfrm>
                    <a:prstGeom prst="rect">
                      <a:avLst/>
                    </a:prstGeom>
                  </pic:spPr>
                </pic:pic>
              </a:graphicData>
            </a:graphic>
          </wp:inline>
        </w:drawing>
      </w:r>
      <w:r>
        <w:rPr>
          <w:rFonts w:ascii="宋体"/>
          <w:sz w:val="2"/>
        </w:rPr>
      </w:r>
    </w:p>
    <w:p>
      <w:pPr>
        <w:spacing w:line="240" w:lineRule="auto" w:before="7"/>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31" name="image3.png" descr=""/>
            <wp:cNvGraphicFramePr>
              <a:graphicFrameLocks noChangeAspect="1"/>
            </wp:cNvGraphicFramePr>
            <a:graphic>
              <a:graphicData uri="http://schemas.openxmlformats.org/drawingml/2006/picture">
                <pic:pic>
                  <pic:nvPicPr>
                    <pic:cNvPr id="32" name="image3.png"/>
                    <pic:cNvPicPr/>
                  </pic:nvPicPr>
                  <pic:blipFill>
                    <a:blip r:embed="rId9"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3" name="image3.png" descr=""/>
            <wp:cNvGraphicFramePr>
              <a:graphicFrameLocks noChangeAspect="1"/>
            </wp:cNvGraphicFramePr>
            <a:graphic>
              <a:graphicData uri="http://schemas.openxmlformats.org/drawingml/2006/picture">
                <pic:pic>
                  <pic:nvPicPr>
                    <pic:cNvPr id="34" name="image3.png"/>
                    <pic:cNvPicPr/>
                  </pic:nvPicPr>
                  <pic:blipFill>
                    <a:blip r:embed="rId9"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35" name="image4.png" descr=""/>
            <wp:cNvGraphicFramePr>
              <a:graphicFrameLocks noChangeAspect="1"/>
            </wp:cNvGraphicFramePr>
            <a:graphic>
              <a:graphicData uri="http://schemas.openxmlformats.org/drawingml/2006/picture">
                <pic:pic>
                  <pic:nvPicPr>
                    <pic:cNvPr id="36" name="image4.png"/>
                    <pic:cNvPicPr/>
                  </pic:nvPicPr>
                  <pic:blipFill>
                    <a:blip r:embed="rId1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7" name="image4.png" descr=""/>
            <wp:cNvGraphicFramePr>
              <a:graphicFrameLocks noChangeAspect="1"/>
            </wp:cNvGraphicFramePr>
            <a:graphic>
              <a:graphicData uri="http://schemas.openxmlformats.org/drawingml/2006/picture">
                <pic:pic>
                  <pic:nvPicPr>
                    <pic:cNvPr id="38" name="image4.png"/>
                    <pic:cNvPicPr/>
                  </pic:nvPicPr>
                  <pic:blipFill>
                    <a:blip r:embed="rId10"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39" name="image4.png" descr=""/>
            <wp:cNvGraphicFramePr>
              <a:graphicFrameLocks noChangeAspect="1"/>
            </wp:cNvGraphicFramePr>
            <a:graphic>
              <a:graphicData uri="http://schemas.openxmlformats.org/drawingml/2006/picture">
                <pic:pic>
                  <pic:nvPicPr>
                    <pic:cNvPr id="40" name="image4.png"/>
                    <pic:cNvPicPr/>
                  </pic:nvPicPr>
                  <pic:blipFill>
                    <a:blip r:embed="rId1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0"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8382"/>
            <wp:effectExtent l="0" t="0" r="0" b="0"/>
            <wp:docPr id="43" name="image4.png" descr=""/>
            <wp:cNvGraphicFramePr>
              <a:graphicFrameLocks noChangeAspect="1"/>
            </wp:cNvGraphicFramePr>
            <a:graphic>
              <a:graphicData uri="http://schemas.openxmlformats.org/drawingml/2006/picture">
                <pic:pic>
                  <pic:nvPicPr>
                    <pic:cNvPr id="44" name="image4.png"/>
                    <pic:cNvPicPr/>
                  </pic:nvPicPr>
                  <pic:blipFill>
                    <a:blip r:embed="rId10"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45" name="image4.png" descr=""/>
            <wp:cNvGraphicFramePr>
              <a:graphicFrameLocks noChangeAspect="1"/>
            </wp:cNvGraphicFramePr>
            <a:graphic>
              <a:graphicData uri="http://schemas.openxmlformats.org/drawingml/2006/picture">
                <pic:pic>
                  <pic:nvPicPr>
                    <pic:cNvPr id="46" name="image4.png"/>
                    <pic:cNvPicPr/>
                  </pic:nvPicPr>
                  <pic:blipFill>
                    <a:blip r:embed="rId10" cstate="print"/>
                    <a:stretch>
                      <a:fillRect/>
                    </a:stretch>
                  </pic:blipFill>
                  <pic:spPr>
                    <a:xfrm>
                      <a:off x="0" y="0"/>
                      <a:ext cx="6096" cy="8382"/>
                    </a:xfrm>
                    <a:prstGeom prst="rect">
                      <a:avLst/>
                    </a:prstGeom>
                  </pic:spPr>
                </pic:pic>
              </a:graphicData>
            </a:graphic>
          </wp:inline>
        </w:drawing>
      </w:r>
      <w:r>
        <w:rPr>
          <w:rFonts w:ascii="宋体"/>
          <w:sz w:val="2"/>
        </w:rPr>
      </w:r>
    </w:p>
    <w:p>
      <w:pPr>
        <w:spacing w:line="240" w:lineRule="auto" w:before="8"/>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47" name="image5.png" descr=""/>
            <wp:cNvGraphicFramePr>
              <a:graphicFrameLocks noChangeAspect="1"/>
            </wp:cNvGraphicFramePr>
            <a:graphic>
              <a:graphicData uri="http://schemas.openxmlformats.org/drawingml/2006/picture">
                <pic:pic>
                  <pic:nvPicPr>
                    <pic:cNvPr id="48" name="image5.png"/>
                    <pic:cNvPicPr/>
                  </pic:nvPicPr>
                  <pic:blipFill>
                    <a:blip r:embed="rId1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49" name="image5.png" descr=""/>
            <wp:cNvGraphicFramePr>
              <a:graphicFrameLocks noChangeAspect="1"/>
            </wp:cNvGraphicFramePr>
            <a:graphic>
              <a:graphicData uri="http://schemas.openxmlformats.org/drawingml/2006/picture">
                <pic:pic>
                  <pic:nvPicPr>
                    <pic:cNvPr id="50" name="image5.png"/>
                    <pic:cNvPicPr/>
                  </pic:nvPicPr>
                  <pic:blipFill>
                    <a:blip r:embed="rId11"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51" name="image6.png" descr=""/>
            <wp:cNvGraphicFramePr>
              <a:graphicFrameLocks noChangeAspect="1"/>
            </wp:cNvGraphicFramePr>
            <a:graphic>
              <a:graphicData uri="http://schemas.openxmlformats.org/drawingml/2006/picture">
                <pic:pic>
                  <pic:nvPicPr>
                    <pic:cNvPr id="52" name="image6.png"/>
                    <pic:cNvPicPr/>
                  </pic:nvPicPr>
                  <pic:blipFill>
                    <a:blip r:embed="rId12"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53" name="image6.png" descr=""/>
            <wp:cNvGraphicFramePr>
              <a:graphicFrameLocks noChangeAspect="1"/>
            </wp:cNvGraphicFramePr>
            <a:graphic>
              <a:graphicData uri="http://schemas.openxmlformats.org/drawingml/2006/picture">
                <pic:pic>
                  <pic:nvPicPr>
                    <pic:cNvPr id="54" name="image6.png"/>
                    <pic:cNvPicPr/>
                  </pic:nvPicPr>
                  <pic:blipFill>
                    <a:blip r:embed="rId12"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55" name="image6.png" descr=""/>
            <wp:cNvGraphicFramePr>
              <a:graphicFrameLocks noChangeAspect="1"/>
            </wp:cNvGraphicFramePr>
            <a:graphic>
              <a:graphicData uri="http://schemas.openxmlformats.org/drawingml/2006/picture">
                <pic:pic>
                  <pic:nvPicPr>
                    <pic:cNvPr id="56"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57" name="image6.png" descr=""/>
            <wp:cNvGraphicFramePr>
              <a:graphicFrameLocks noChangeAspect="1"/>
            </wp:cNvGraphicFramePr>
            <a:graphic>
              <a:graphicData uri="http://schemas.openxmlformats.org/drawingml/2006/picture">
                <pic:pic>
                  <pic:nvPicPr>
                    <pic:cNvPr id="58"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59" name="image6.png" descr=""/>
            <wp:cNvGraphicFramePr>
              <a:graphicFrameLocks noChangeAspect="1"/>
            </wp:cNvGraphicFramePr>
            <a:graphic>
              <a:graphicData uri="http://schemas.openxmlformats.org/drawingml/2006/picture">
                <pic:pic>
                  <pic:nvPicPr>
                    <pic:cNvPr id="60"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1" name="image6.png" descr=""/>
            <wp:cNvGraphicFramePr>
              <a:graphicFrameLocks noChangeAspect="1"/>
            </wp:cNvGraphicFramePr>
            <a:graphic>
              <a:graphicData uri="http://schemas.openxmlformats.org/drawingml/2006/picture">
                <pic:pic>
                  <pic:nvPicPr>
                    <pic:cNvPr id="62"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63" name="image6.png" descr=""/>
            <wp:cNvGraphicFramePr>
              <a:graphicFrameLocks noChangeAspect="1"/>
            </wp:cNvGraphicFramePr>
            <a:graphic>
              <a:graphicData uri="http://schemas.openxmlformats.org/drawingml/2006/picture">
                <pic:pic>
                  <pic:nvPicPr>
                    <pic:cNvPr id="64"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5" name="image6.png" descr=""/>
            <wp:cNvGraphicFramePr>
              <a:graphicFrameLocks noChangeAspect="1"/>
            </wp:cNvGraphicFramePr>
            <a:graphic>
              <a:graphicData uri="http://schemas.openxmlformats.org/drawingml/2006/picture">
                <pic:pic>
                  <pic:nvPicPr>
                    <pic:cNvPr id="66"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67" name="image6.png" descr=""/>
            <wp:cNvGraphicFramePr>
              <a:graphicFrameLocks noChangeAspect="1"/>
            </wp:cNvGraphicFramePr>
            <a:graphic>
              <a:graphicData uri="http://schemas.openxmlformats.org/drawingml/2006/picture">
                <pic:pic>
                  <pic:nvPicPr>
                    <pic:cNvPr id="68"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9" name="image6.png" descr=""/>
            <wp:cNvGraphicFramePr>
              <a:graphicFrameLocks noChangeAspect="1"/>
            </wp:cNvGraphicFramePr>
            <a:graphic>
              <a:graphicData uri="http://schemas.openxmlformats.org/drawingml/2006/picture">
                <pic:pic>
                  <pic:nvPicPr>
                    <pic:cNvPr id="70"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9"/>
          <w:szCs w:val="2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71" name="image6.png" descr=""/>
            <wp:cNvGraphicFramePr>
              <a:graphicFrameLocks noChangeAspect="1"/>
            </wp:cNvGraphicFramePr>
            <a:graphic>
              <a:graphicData uri="http://schemas.openxmlformats.org/drawingml/2006/picture">
                <pic:pic>
                  <pic:nvPicPr>
                    <pic:cNvPr id="72"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73" name="image6.png" descr=""/>
            <wp:cNvGraphicFramePr>
              <a:graphicFrameLocks noChangeAspect="1"/>
            </wp:cNvGraphicFramePr>
            <a:graphic>
              <a:graphicData uri="http://schemas.openxmlformats.org/drawingml/2006/picture">
                <pic:pic>
                  <pic:nvPicPr>
                    <pic:cNvPr id="74" name="image6.png"/>
                    <pic:cNvPicPr/>
                  </pic:nvPicPr>
                  <pic:blipFill>
                    <a:blip r:embed="rId12" cstate="print"/>
                    <a:stretch>
                      <a:fillRect/>
                    </a:stretch>
                  </pic:blipFill>
                  <pic:spPr>
                    <a:xfrm>
                      <a:off x="0" y="0"/>
                      <a:ext cx="6096" cy="5334"/>
                    </a:xfrm>
                    <a:prstGeom prst="rect">
                      <a:avLst/>
                    </a:prstGeom>
                  </pic:spPr>
                </pic:pic>
              </a:graphicData>
            </a:graphic>
          </wp:inline>
        </w:drawing>
      </w:r>
      <w:r>
        <w:rPr>
          <w:rFonts w:ascii="宋体"/>
          <w:sz w:val="2"/>
        </w:rPr>
      </w:r>
    </w:p>
    <w:p>
      <w:pPr>
        <w:spacing w:before="24"/>
        <w:ind w:left="0" w:right="1123" w:firstLine="0"/>
        <w:jc w:val="right"/>
        <w:rPr>
          <w:rFonts w:ascii="宋体" w:hAnsi="宋体" w:cs="宋体" w:eastAsia="宋体" w:hint="default"/>
          <w:sz w:val="21"/>
          <w:szCs w:val="21"/>
        </w:rPr>
      </w:pPr>
      <w:r>
        <w:rPr/>
        <w:pict>
          <v:shape style="position:absolute;margin-left:57.150002pt;margin-top:-393.596344pt;width:477.85pt;height:594.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7"/>
                    <w:gridCol w:w="588"/>
                    <w:gridCol w:w="5427"/>
                  </w:tblGrid>
                  <w:tr>
                    <w:trPr>
                      <w:trHeight w:val="402" w:hRule="exact"/>
                    </w:trPr>
                    <w:tc>
                      <w:tcPr>
                        <w:tcW w:w="35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2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公司、本公司、发行人</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国家电网</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国家电网公司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南方电网</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中国南方电网有限责任公司</w:t>
                        </w:r>
                      </w:p>
                    </w:tc>
                  </w:tr>
                  <w:tr>
                    <w:trPr>
                      <w:trHeight w:val="161" w:hRule="exact"/>
                    </w:trPr>
                    <w:tc>
                      <w:tcPr>
                        <w:tcW w:w="3527" w:type="dxa"/>
                        <w:vMerge w:val="restart"/>
                        <w:tcBorders>
                          <w:top w:val="single" w:sz="4" w:space="0" w:color="000000"/>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7" w:type="dxa"/>
                        <w:vMerge w:val="restart"/>
                        <w:tcBorders>
                          <w:top w:val="single" w:sz="4" w:space="0" w:color="000000"/>
                          <w:left w:val="nil" w:sz="6" w:space="0" w:color="auto"/>
                          <w:right w:val="nil" w:sz="6" w:space="0" w:color="auto"/>
                        </w:tcBorders>
                      </w:tcPr>
                      <w:p>
                        <w:pPr>
                          <w:pStyle w:val="TableParagraph"/>
                          <w:spacing w:line="256" w:lineRule="auto" w:before="26"/>
                          <w:ind w:left="43" w:right="12"/>
                          <w:jc w:val="left"/>
                          <w:rPr>
                            <w:rFonts w:ascii="宋体" w:hAnsi="宋体" w:cs="宋体" w:eastAsia="宋体" w:hint="default"/>
                            <w:sz w:val="21"/>
                            <w:szCs w:val="21"/>
                          </w:rPr>
                        </w:pPr>
                        <w:r>
                          <w:rPr>
                            <w:rFonts w:ascii="宋体" w:hAnsi="宋体" w:cs="宋体" w:eastAsia="宋体" w:hint="default"/>
                            <w:sz w:val="21"/>
                            <w:szCs w:val="21"/>
                          </w:rPr>
                          <w:t>中元华电的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位自然人股东：邓志刚、王永业、张小波、刘</w:t>
                        </w:r>
                        <w:r>
                          <w:rPr>
                            <w:rFonts w:ascii="宋体" w:hAnsi="宋体" w:cs="宋体" w:eastAsia="宋体" w:hint="default"/>
                            <w:sz w:val="21"/>
                            <w:szCs w:val="21"/>
                          </w:rPr>
                          <w:t> 屹、尹健、卢春明、陈西平、尹力光</w:t>
                        </w:r>
                      </w:p>
                    </w:tc>
                  </w:tr>
                  <w:tr>
                    <w:trPr>
                      <w:trHeight w:val="392" w:hRule="exact"/>
                    </w:trPr>
                    <w:tc>
                      <w:tcPr>
                        <w:tcW w:w="3527" w:type="dxa"/>
                        <w:vMerge/>
                        <w:tcBorders>
                          <w:left w:val="nil" w:sz="6" w:space="0" w:color="auto"/>
                          <w:right w:val="nil" w:sz="6" w:space="0" w:color="auto"/>
                        </w:tcBorders>
                      </w:tcPr>
                      <w:p>
                        <w:pPr/>
                      </w:p>
                    </w:tc>
                    <w:tc>
                      <w:tcPr>
                        <w:tcW w:w="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vMerge/>
                        <w:tcBorders>
                          <w:left w:val="nil" w:sz="6" w:space="0" w:color="auto"/>
                          <w:right w:val="nil" w:sz="6" w:space="0" w:color="auto"/>
                        </w:tcBorders>
                      </w:tcPr>
                      <w:p>
                        <w:pPr/>
                      </w:p>
                    </w:tc>
                  </w:tr>
                  <w:tr>
                    <w:trPr>
                      <w:trHeight w:val="161" w:hRule="exact"/>
                    </w:trPr>
                    <w:tc>
                      <w:tcPr>
                        <w:tcW w:w="3527" w:type="dxa"/>
                        <w:vMerge/>
                        <w:tcBorders>
                          <w:left w:val="nil" w:sz="6" w:space="0" w:color="auto"/>
                          <w:bottom w:val="single" w:sz="4" w:space="0" w:color="000000"/>
                          <w:right w:val="nil" w:sz="6" w:space="0" w:color="auto"/>
                        </w:tcBorders>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7" w:type="dxa"/>
                        <w:vMerge/>
                        <w:tcBorders>
                          <w:left w:val="nil" w:sz="6" w:space="0" w:color="auto"/>
                          <w:bottom w:val="single" w:sz="4" w:space="0" w:color="000000"/>
                          <w:right w:val="nil" w:sz="6" w:space="0" w:color="auto"/>
                        </w:tcBorders>
                      </w:tcPr>
                      <w:p>
                        <w:pP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武汉中元华电软件有限公司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设备公司</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武汉中元华电电力设备有限公司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成都智达</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成都智达电力自动控制有限公司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大千生物</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安徽大千生物工程有限公司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广州埃克森生物科技有限公司</w:t>
                        </w:r>
                      </w:p>
                    </w:tc>
                  </w:tr>
                  <w:tr>
                    <w:trPr>
                      <w:trHeight w:val="161" w:hRule="exact"/>
                    </w:trPr>
                    <w:tc>
                      <w:tcPr>
                        <w:tcW w:w="3527" w:type="dxa"/>
                        <w:vMerge w:val="restart"/>
                        <w:tcBorders>
                          <w:top w:val="single" w:sz="4" w:space="0" w:color="000000"/>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广州穗华</w:t>
                        </w: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7" w:type="dxa"/>
                        <w:vMerge w:val="restart"/>
                        <w:tcBorders>
                          <w:top w:val="single" w:sz="4" w:space="0" w:color="000000"/>
                          <w:left w:val="nil" w:sz="6" w:space="0" w:color="auto"/>
                          <w:right w:val="nil" w:sz="6" w:space="0" w:color="auto"/>
                        </w:tcBorders>
                      </w:tcPr>
                      <w:p>
                        <w:pPr>
                          <w:pStyle w:val="TableParagraph"/>
                          <w:spacing w:line="273" w:lineRule="auto" w:before="26"/>
                          <w:ind w:left="43" w:right="132"/>
                          <w:jc w:val="left"/>
                          <w:rPr>
                            <w:rFonts w:ascii="宋体" w:hAnsi="宋体" w:cs="宋体" w:eastAsia="宋体" w:hint="default"/>
                            <w:sz w:val="21"/>
                            <w:szCs w:val="21"/>
                          </w:rPr>
                        </w:pPr>
                        <w:r>
                          <w:rPr>
                            <w:rFonts w:ascii="宋体" w:hAnsi="宋体" w:cs="宋体" w:eastAsia="宋体" w:hint="default"/>
                            <w:sz w:val="21"/>
                            <w:szCs w:val="21"/>
                          </w:rPr>
                          <w:t>广州穗华能源科技有限公司（原广州至德电力科技有限公 司、简称广州至德）</w:t>
                        </w:r>
                      </w:p>
                    </w:tc>
                  </w:tr>
                  <w:tr>
                    <w:trPr>
                      <w:trHeight w:val="392" w:hRule="exact"/>
                    </w:trPr>
                    <w:tc>
                      <w:tcPr>
                        <w:tcW w:w="3527" w:type="dxa"/>
                        <w:vMerge/>
                        <w:tcBorders>
                          <w:left w:val="nil" w:sz="6" w:space="0" w:color="auto"/>
                          <w:right w:val="nil" w:sz="6" w:space="0" w:color="auto"/>
                        </w:tcBorders>
                      </w:tcPr>
                      <w:p>
                        <w:pPr/>
                      </w:p>
                    </w:tc>
                    <w:tc>
                      <w:tcPr>
                        <w:tcW w:w="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vMerge/>
                        <w:tcBorders>
                          <w:left w:val="nil" w:sz="6" w:space="0" w:color="auto"/>
                          <w:right w:val="nil" w:sz="6" w:space="0" w:color="auto"/>
                        </w:tcBorders>
                      </w:tcPr>
                      <w:p>
                        <w:pPr/>
                      </w:p>
                    </w:tc>
                  </w:tr>
                  <w:tr>
                    <w:trPr>
                      <w:trHeight w:val="161" w:hRule="exact"/>
                    </w:trPr>
                    <w:tc>
                      <w:tcPr>
                        <w:tcW w:w="3527" w:type="dxa"/>
                        <w:vMerge/>
                        <w:tcBorders>
                          <w:left w:val="nil" w:sz="6" w:space="0" w:color="auto"/>
                          <w:bottom w:val="single" w:sz="4" w:space="0" w:color="000000"/>
                          <w:right w:val="nil" w:sz="6" w:space="0" w:color="auto"/>
                        </w:tcBorders>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7" w:type="dxa"/>
                        <w:vMerge/>
                        <w:tcBorders>
                          <w:left w:val="nil" w:sz="6" w:space="0" w:color="auto"/>
                          <w:bottom w:val="single" w:sz="4" w:space="0" w:color="000000"/>
                          <w:right w:val="nil" w:sz="6" w:space="0" w:color="auto"/>
                        </w:tcBorders>
                      </w:tcPr>
                      <w:p>
                        <w:pP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世轩科技</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江苏世轩科技股份有限公司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中元汇</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中元汇（武汉）产业投资有限公司</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《武汉中元华电科技股份有限公司章程》</w:t>
                        </w:r>
                      </w:p>
                    </w:tc>
                  </w:tr>
                  <w:tr>
                    <w:trPr>
                      <w:trHeight w:val="402" w:hRule="exact"/>
                    </w:trPr>
                    <w:tc>
                      <w:tcPr>
                        <w:tcW w:w="3527"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3" w:hRule="exact"/>
                    </w:trPr>
                    <w:tc>
                      <w:tcPr>
                        <w:tcW w:w="3527"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二次设备</w:t>
                        </w: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7" w:type="dxa"/>
                        <w:vMerge w:val="restart"/>
                        <w:tcBorders>
                          <w:top w:val="single" w:sz="4" w:space="0" w:color="000000"/>
                          <w:left w:val="single" w:sz="9" w:space="0" w:color="D2D2D2"/>
                          <w:right w:val="nil" w:sz="6" w:space="0" w:color="auto"/>
                        </w:tcBorders>
                      </w:tcPr>
                      <w:p>
                        <w:pPr>
                          <w:pStyle w:val="TableParagraph"/>
                          <w:spacing w:line="273" w:lineRule="auto" w:before="26"/>
                          <w:ind w:left="32" w:right="13"/>
                          <w:jc w:val="left"/>
                          <w:rPr>
                            <w:rFonts w:ascii="宋体" w:hAnsi="宋体" w:cs="宋体" w:eastAsia="宋体" w:hint="default"/>
                            <w:sz w:val="21"/>
                            <w:szCs w:val="21"/>
                          </w:rPr>
                        </w:pPr>
                        <w:r>
                          <w:rPr>
                            <w:rFonts w:ascii="宋体" w:hAnsi="宋体" w:cs="宋体" w:eastAsia="宋体" w:hint="default"/>
                            <w:spacing w:val="-8"/>
                            <w:sz w:val="21"/>
                            <w:szCs w:val="21"/>
                          </w:rPr>
                          <w:t>对一次设备进行监视、测量、控制、调节、保护以及为运行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维护人员提供运行工况或产生指挥信号所需的电气设备。包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括继电保护装置、各种安全自动装置、测量计量设备、通信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设备、操作电源、电力故障录波装置、时间同步系统等部分</w:t>
                        </w:r>
                      </w:p>
                    </w:tc>
                  </w:tr>
                  <w:tr>
                    <w:trPr>
                      <w:trHeight w:val="392" w:hRule="exact"/>
                    </w:trPr>
                    <w:tc>
                      <w:tcPr>
                        <w:tcW w:w="3527" w:type="dxa"/>
                        <w:vMerge/>
                        <w:tcBorders>
                          <w:left w:val="nil" w:sz="6" w:space="0" w:color="auto"/>
                          <w:right w:val="single" w:sz="9" w:space="0" w:color="D2D2D2"/>
                        </w:tcBorders>
                      </w:tcPr>
                      <w:p>
                        <w:pPr/>
                      </w:p>
                    </w:tc>
                    <w:tc>
                      <w:tcPr>
                        <w:tcW w:w="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vMerge/>
                        <w:tcBorders>
                          <w:left w:val="single" w:sz="9" w:space="0" w:color="D2D2D2"/>
                          <w:right w:val="nil" w:sz="6" w:space="0" w:color="auto"/>
                        </w:tcBorders>
                      </w:tcPr>
                      <w:p>
                        <w:pPr/>
                      </w:p>
                    </w:tc>
                  </w:tr>
                  <w:tr>
                    <w:trPr>
                      <w:trHeight w:val="473" w:hRule="exact"/>
                    </w:trPr>
                    <w:tc>
                      <w:tcPr>
                        <w:tcW w:w="3527" w:type="dxa"/>
                        <w:vMerge/>
                        <w:tcBorders>
                          <w:left w:val="nil" w:sz="6" w:space="0" w:color="auto"/>
                          <w:bottom w:val="single" w:sz="4" w:space="0" w:color="000000"/>
                          <w:right w:val="single" w:sz="9" w:space="0" w:color="D2D2D2"/>
                        </w:tcBorders>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7" w:type="dxa"/>
                        <w:vMerge/>
                        <w:tcBorders>
                          <w:left w:val="single" w:sz="9" w:space="0" w:color="D2D2D2"/>
                          <w:bottom w:val="single" w:sz="4" w:space="0" w:color="000000"/>
                          <w:right w:val="nil" w:sz="6" w:space="0" w:color="auto"/>
                        </w:tcBorders>
                      </w:tcPr>
                      <w:p>
                        <w:pPr/>
                      </w:p>
                    </w:tc>
                  </w:tr>
                  <w:tr>
                    <w:trPr>
                      <w:trHeight w:val="161" w:hRule="exact"/>
                    </w:trPr>
                    <w:tc>
                      <w:tcPr>
                        <w:tcW w:w="3527" w:type="dxa"/>
                        <w:vMerge w:val="restart"/>
                        <w:tcBorders>
                          <w:top w:val="single" w:sz="4" w:space="0" w:color="000000"/>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特高压</w:t>
                        </w: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7" w:type="dxa"/>
                        <w:vMerge w:val="restart"/>
                        <w:tcBorders>
                          <w:top w:val="single" w:sz="4" w:space="0" w:color="000000"/>
                          <w:left w:val="nil" w:sz="6" w:space="0" w:color="auto"/>
                          <w:right w:val="nil" w:sz="6" w:space="0" w:color="auto"/>
                        </w:tcBorders>
                      </w:tcPr>
                      <w:p>
                        <w:pPr>
                          <w:pStyle w:val="TableParagraph"/>
                          <w:spacing w:line="256" w:lineRule="auto" w:before="26"/>
                          <w:ind w:left="43" w:right="80"/>
                          <w:jc w:val="left"/>
                          <w:rPr>
                            <w:rFonts w:ascii="宋体" w:hAnsi="宋体" w:cs="宋体" w:eastAsia="宋体" w:hint="default"/>
                            <w:sz w:val="21"/>
                            <w:szCs w:val="21"/>
                          </w:rPr>
                        </w:pPr>
                        <w:r>
                          <w:rPr>
                            <w:rFonts w:ascii="宋体" w:hAnsi="宋体" w:cs="宋体" w:eastAsia="宋体" w:hint="default"/>
                            <w:sz w:val="21"/>
                            <w:szCs w:val="21"/>
                          </w:rPr>
                          <w:t>在我国电网中，特高压是指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1000kV</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交流电压和</w:t>
                        </w:r>
                        <w:r>
                          <w:rPr>
                            <w:rFonts w:ascii="Times New Roman" w:hAnsi="Times New Roman" w:cs="Times New Roman" w:eastAsia="Times New Roman" w:hint="default"/>
                            <w:sz w:val="21"/>
                            <w:szCs w:val="21"/>
                          </w:rPr>
                          <w:t>±800kV</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直 流电压等级；</w:t>
                        </w:r>
                      </w:p>
                    </w:tc>
                  </w:tr>
                  <w:tr>
                    <w:trPr>
                      <w:trHeight w:val="392" w:hRule="exact"/>
                    </w:trPr>
                    <w:tc>
                      <w:tcPr>
                        <w:tcW w:w="3527" w:type="dxa"/>
                        <w:vMerge/>
                        <w:tcBorders>
                          <w:left w:val="nil" w:sz="6" w:space="0" w:color="auto"/>
                          <w:right w:val="nil" w:sz="6" w:space="0" w:color="auto"/>
                        </w:tcBorders>
                      </w:tcPr>
                      <w:p>
                        <w:pPr/>
                      </w:p>
                    </w:tc>
                    <w:tc>
                      <w:tcPr>
                        <w:tcW w:w="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vMerge/>
                        <w:tcBorders>
                          <w:left w:val="nil" w:sz="6" w:space="0" w:color="auto"/>
                          <w:right w:val="nil" w:sz="6" w:space="0" w:color="auto"/>
                        </w:tcBorders>
                      </w:tcPr>
                      <w:p>
                        <w:pPr/>
                      </w:p>
                    </w:tc>
                  </w:tr>
                  <w:tr>
                    <w:trPr>
                      <w:trHeight w:val="161" w:hRule="exact"/>
                    </w:trPr>
                    <w:tc>
                      <w:tcPr>
                        <w:tcW w:w="3527" w:type="dxa"/>
                        <w:vMerge/>
                        <w:tcBorders>
                          <w:left w:val="nil" w:sz="6" w:space="0" w:color="auto"/>
                          <w:bottom w:val="single" w:sz="4" w:space="0" w:color="000000"/>
                          <w:right w:val="nil" w:sz="6" w:space="0" w:color="auto"/>
                        </w:tcBorders>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7" w:type="dxa"/>
                        <w:vMerge/>
                        <w:tcBorders>
                          <w:left w:val="nil" w:sz="6" w:space="0" w:color="auto"/>
                          <w:bottom w:val="single" w:sz="4" w:space="0" w:color="000000"/>
                          <w:right w:val="nil" w:sz="6" w:space="0" w:color="auto"/>
                        </w:tcBorders>
                      </w:tcPr>
                      <w:p>
                        <w:pPr/>
                      </w:p>
                    </w:tc>
                  </w:tr>
                  <w:tr>
                    <w:trPr>
                      <w:trHeight w:val="785" w:hRule="exact"/>
                    </w:trPr>
                    <w:tc>
                      <w:tcPr>
                        <w:tcW w:w="3527"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智能变电站</w:t>
                        </w: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7" w:type="dxa"/>
                        <w:vMerge w:val="restart"/>
                        <w:tcBorders>
                          <w:top w:val="single" w:sz="4" w:space="0" w:color="000000"/>
                          <w:left w:val="nil" w:sz="6" w:space="0" w:color="auto"/>
                          <w:right w:val="nil" w:sz="6" w:space="0" w:color="auto"/>
                        </w:tcBorders>
                      </w:tcPr>
                      <w:p>
                        <w:pPr>
                          <w:pStyle w:val="TableParagraph"/>
                          <w:spacing w:line="273" w:lineRule="auto" w:before="26"/>
                          <w:ind w:left="43" w:right="12"/>
                          <w:jc w:val="left"/>
                          <w:rPr>
                            <w:rFonts w:ascii="宋体" w:hAnsi="宋体" w:cs="宋体" w:eastAsia="宋体" w:hint="default"/>
                            <w:sz w:val="21"/>
                            <w:szCs w:val="21"/>
                          </w:rPr>
                        </w:pPr>
                        <w:r>
                          <w:rPr>
                            <w:rFonts w:ascii="宋体" w:hAnsi="宋体" w:cs="宋体" w:eastAsia="宋体" w:hint="default"/>
                            <w:spacing w:val="-4"/>
                            <w:sz w:val="21"/>
                            <w:szCs w:val="21"/>
                          </w:rPr>
                          <w:t>采用先进、可靠、集成、低碳、环保的智能设备，以全站信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息数字化、通信平台网络化、信息共享标准化为基本要求 </w:t>
                        </w:r>
                        <w:r>
                          <w:rPr>
                            <w:rFonts w:ascii="宋体" w:hAnsi="宋体" w:cs="宋体" w:eastAsia="宋体" w:hint="default"/>
                            <w:spacing w:val="-4"/>
                            <w:sz w:val="21"/>
                            <w:szCs w:val="21"/>
                          </w:rPr>
                          <w:t>自动完成信息采集、测量、控制、保护、计量和监测等基本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功能，并可根据需要支持电网实时自动控制、智能调节、在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线分析决策、协同互动等高级功能，实现与相邻变电站、电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网调度等互动的变电站</w:t>
                        </w:r>
                      </w:p>
                    </w:tc>
                  </w:tr>
                  <w:tr>
                    <w:trPr>
                      <w:trHeight w:val="393" w:hRule="exact"/>
                    </w:trPr>
                    <w:tc>
                      <w:tcPr>
                        <w:tcW w:w="3527" w:type="dxa"/>
                        <w:vMerge/>
                        <w:tcBorders>
                          <w:left w:val="nil" w:sz="6" w:space="0" w:color="auto"/>
                          <w:right w:val="nil" w:sz="6" w:space="0" w:color="auto"/>
                        </w:tcBorders>
                      </w:tcPr>
                      <w:p>
                        <w:pPr/>
                      </w:p>
                    </w:tc>
                    <w:tc>
                      <w:tcPr>
                        <w:tcW w:w="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7" w:type="dxa"/>
                        <w:vMerge/>
                        <w:tcBorders>
                          <w:left w:val="nil" w:sz="6" w:space="0" w:color="auto"/>
                          <w:right w:val="nil" w:sz="6" w:space="0" w:color="auto"/>
                        </w:tcBorders>
                      </w:tcPr>
                      <w:p>
                        <w:pPr/>
                      </w:p>
                    </w:tc>
                  </w:tr>
                  <w:tr>
                    <w:trPr>
                      <w:trHeight w:val="785" w:hRule="exact"/>
                    </w:trPr>
                    <w:tc>
                      <w:tcPr>
                        <w:tcW w:w="3527" w:type="dxa"/>
                        <w:vMerge/>
                        <w:tcBorders>
                          <w:left w:val="nil" w:sz="6" w:space="0" w:color="auto"/>
                          <w:bottom w:val="single" w:sz="4" w:space="0" w:color="000000"/>
                          <w:right w:val="nil" w:sz="6" w:space="0" w:color="auto"/>
                        </w:tcBorders>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7" w:type="dxa"/>
                        <w:vMerge/>
                        <w:tcBorders>
                          <w:left w:val="nil" w:sz="6" w:space="0" w:color="auto"/>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2286"/>
            <wp:effectExtent l="0" t="0" r="0" b="0"/>
            <wp:docPr id="75" name="image7.png" descr=""/>
            <wp:cNvGraphicFramePr>
              <a:graphicFrameLocks noChangeAspect="1"/>
            </wp:cNvGraphicFramePr>
            <a:graphic>
              <a:graphicData uri="http://schemas.openxmlformats.org/drawingml/2006/picture">
                <pic:pic>
                  <pic:nvPicPr>
                    <pic:cNvPr id="76" name="image7.png"/>
                    <pic:cNvPicPr/>
                  </pic:nvPicPr>
                  <pic:blipFill>
                    <a:blip r:embed="rId13" cstate="print"/>
                    <a:stretch>
                      <a:fillRect/>
                    </a:stretch>
                  </pic:blipFill>
                  <pic:spPr>
                    <a:xfrm>
                      <a:off x="0" y="0"/>
                      <a:ext cx="6096" cy="2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2286"/>
            <wp:effectExtent l="0" t="0" r="0" b="0"/>
            <wp:docPr id="77" name="image7.png" descr=""/>
            <wp:cNvGraphicFramePr>
              <a:graphicFrameLocks noChangeAspect="1"/>
            </wp:cNvGraphicFramePr>
            <a:graphic>
              <a:graphicData uri="http://schemas.openxmlformats.org/drawingml/2006/picture">
                <pic:pic>
                  <pic:nvPicPr>
                    <pic:cNvPr id="78" name="image7.png"/>
                    <pic:cNvPicPr/>
                  </pic:nvPicPr>
                  <pic:blipFill>
                    <a:blip r:embed="rId13" cstate="print"/>
                    <a:stretch>
                      <a:fillRect/>
                    </a:stretch>
                  </pic:blipFill>
                  <pic:spPr>
                    <a:xfrm>
                      <a:off x="0" y="0"/>
                      <a:ext cx="6096" cy="2286"/>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8381"/>
            <wp:effectExtent l="0" t="0" r="0" b="0"/>
            <wp:docPr id="79" name="image7.png" descr=""/>
            <wp:cNvGraphicFramePr>
              <a:graphicFrameLocks noChangeAspect="1"/>
            </wp:cNvGraphicFramePr>
            <a:graphic>
              <a:graphicData uri="http://schemas.openxmlformats.org/drawingml/2006/picture">
                <pic:pic>
                  <pic:nvPicPr>
                    <pic:cNvPr id="80" name="image7.png"/>
                    <pic:cNvPicPr/>
                  </pic:nvPicPr>
                  <pic:blipFill>
                    <a:blip r:embed="rId13"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81" name="image7.png" descr=""/>
            <wp:cNvGraphicFramePr>
              <a:graphicFrameLocks noChangeAspect="1"/>
            </wp:cNvGraphicFramePr>
            <a:graphic>
              <a:graphicData uri="http://schemas.openxmlformats.org/drawingml/2006/picture">
                <pic:pic>
                  <pic:nvPicPr>
                    <pic:cNvPr id="82" name="image7.png"/>
                    <pic:cNvPicPr/>
                  </pic:nvPicPr>
                  <pic:blipFill>
                    <a:blip r:embed="rId13" cstate="print"/>
                    <a:stretch>
                      <a:fillRect/>
                    </a:stretch>
                  </pic:blipFill>
                  <pic:spPr>
                    <a:xfrm>
                      <a:off x="0" y="0"/>
                      <a:ext cx="6096" cy="8381"/>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3"/>
          <w:szCs w:val="23"/>
        </w:rPr>
      </w:pPr>
    </w:p>
    <w:p>
      <w:pPr>
        <w:spacing w:before="35"/>
        <w:ind w:left="0" w:right="1137"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26" cy="8286"/>
            <wp:effectExtent l="0" t="0" r="0" b="0"/>
            <wp:docPr id="83" name="image8.png" descr=""/>
            <wp:cNvGraphicFramePr>
              <a:graphicFrameLocks noChangeAspect="1"/>
            </wp:cNvGraphicFramePr>
            <a:graphic>
              <a:graphicData uri="http://schemas.openxmlformats.org/drawingml/2006/picture">
                <pic:pic>
                  <pic:nvPicPr>
                    <pic:cNvPr id="84" name="image8.png"/>
                    <pic:cNvPicPr/>
                  </pic:nvPicPr>
                  <pic:blipFill>
                    <a:blip r:embed="rId14"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7" cy="8286"/>
            <wp:effectExtent l="0" t="0" r="0" b="0"/>
            <wp:docPr id="85" name="image8.png" descr=""/>
            <wp:cNvGraphicFramePr>
              <a:graphicFrameLocks noChangeAspect="1"/>
            </wp:cNvGraphicFramePr>
            <a:graphic>
              <a:graphicData uri="http://schemas.openxmlformats.org/drawingml/2006/picture">
                <pic:pic>
                  <pic:nvPicPr>
                    <pic:cNvPr id="86" name="image8.png"/>
                    <pic:cNvPicPr/>
                  </pic:nvPicPr>
                  <pic:blipFill>
                    <a:blip r:embed="rId14" cstate="print"/>
                    <a:stretch>
                      <a:fillRect/>
                    </a:stretch>
                  </pic:blipFill>
                  <pic:spPr>
                    <a:xfrm>
                      <a:off x="0" y="0"/>
                      <a:ext cx="6027" cy="8286"/>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5.740002pt;margin-top:71.999985pt;width:479.95pt;height:683.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11"/>
                    <w:gridCol w:w="5429"/>
                  </w:tblGrid>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电力故障录波装置</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5"/>
                          <w:jc w:val="left"/>
                          <w:rPr>
                            <w:rFonts w:ascii="宋体" w:hAnsi="宋体" w:cs="宋体" w:eastAsia="宋体" w:hint="default"/>
                            <w:sz w:val="21"/>
                            <w:szCs w:val="21"/>
                          </w:rPr>
                        </w:pPr>
                        <w:r>
                          <w:rPr>
                            <w:rFonts w:ascii="宋体" w:hAnsi="宋体" w:cs="宋体" w:eastAsia="宋体" w:hint="default"/>
                            <w:spacing w:val="-4"/>
                            <w:sz w:val="21"/>
                            <w:szCs w:val="21"/>
                          </w:rPr>
                          <w:t>能自动、准确、完整、真实地记录电力系统发生大扰动前后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系统有关电气量的变化过程及继电保护与安全自动装置的 </w:t>
                        </w:r>
                        <w:r>
                          <w:rPr>
                            <w:rFonts w:ascii="宋体" w:hAnsi="宋体" w:cs="宋体" w:eastAsia="宋体" w:hint="default"/>
                            <w:spacing w:val="-4"/>
                            <w:sz w:val="21"/>
                            <w:szCs w:val="21"/>
                          </w:rPr>
                          <w:t>动作行为的装置，为电力系统故障定位及故障分析、各种继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电保护与安全自动装置动作行为评判和电网动态特性评价 提供依据</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7"/>
                          <w:jc w:val="left"/>
                          <w:rPr>
                            <w:rFonts w:ascii="宋体" w:hAnsi="宋体" w:cs="宋体" w:eastAsia="宋体" w:hint="default"/>
                            <w:sz w:val="21"/>
                            <w:szCs w:val="21"/>
                          </w:rPr>
                        </w:pPr>
                        <w:r>
                          <w:rPr>
                            <w:rFonts w:ascii="宋体" w:hAnsi="宋体" w:cs="宋体" w:eastAsia="宋体" w:hint="default"/>
                            <w:spacing w:val="-4"/>
                            <w:sz w:val="21"/>
                            <w:szCs w:val="21"/>
                          </w:rPr>
                          <w:t>网络内各级时钟都跟踪到同一个或一组时间基准源上，在一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定的时间准确度范围内保持时钟的时刻和时间间隔与协调 世界时（</w:t>
                        </w:r>
                        <w:r>
                          <w:rPr>
                            <w:rFonts w:ascii="Times New Roman" w:hAnsi="Times New Roman" w:cs="Times New Roman" w:eastAsia="Times New Roman" w:hint="default"/>
                            <w:sz w:val="21"/>
                            <w:szCs w:val="21"/>
                          </w:rPr>
                          <w:t>UTC</w:t>
                        </w:r>
                        <w:r>
                          <w:rPr>
                            <w:rFonts w:ascii="宋体" w:hAnsi="宋体" w:cs="宋体" w:eastAsia="宋体" w:hint="default"/>
                            <w:sz w:val="21"/>
                            <w:szCs w:val="21"/>
                          </w:rPr>
                          <w:t>）或北京时间同步</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时间同步系统</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7"/>
                          <w:jc w:val="both"/>
                          <w:rPr>
                            <w:rFonts w:ascii="宋体" w:hAnsi="宋体" w:cs="宋体" w:eastAsia="宋体" w:hint="default"/>
                            <w:sz w:val="21"/>
                            <w:szCs w:val="21"/>
                          </w:rPr>
                        </w:pPr>
                        <w:r>
                          <w:rPr>
                            <w:rFonts w:ascii="宋体" w:hAnsi="宋体" w:cs="宋体" w:eastAsia="宋体" w:hint="default"/>
                            <w:spacing w:val="-4"/>
                            <w:sz w:val="21"/>
                            <w:szCs w:val="21"/>
                          </w:rPr>
                          <w:t>时间同步系统是一种能接收外部时间基准信号，并按照要求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的时间准确度向外输出时间同步信号和时间信息的系统，通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常由一台或多台时间同步装置和时间信号传输介质组成</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时间同步装置</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5"/>
                          <w:jc w:val="both"/>
                          <w:rPr>
                            <w:rFonts w:ascii="宋体" w:hAnsi="宋体" w:cs="宋体" w:eastAsia="宋体" w:hint="default"/>
                            <w:sz w:val="21"/>
                            <w:szCs w:val="21"/>
                          </w:rPr>
                        </w:pPr>
                        <w:r>
                          <w:rPr>
                            <w:rFonts w:ascii="宋体" w:hAnsi="宋体" w:cs="宋体" w:eastAsia="宋体" w:hint="default"/>
                            <w:spacing w:val="-4"/>
                            <w:sz w:val="21"/>
                            <w:szCs w:val="21"/>
                          </w:rPr>
                          <w:t>能接收外部时间基准信号，具有内部时间基准（晶振或原子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频标），并按照要求的时间准确度向外输出时间同步信号和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时间信息的装置</w:t>
                        </w:r>
                      </w:p>
                    </w:tc>
                  </w:tr>
                  <w:tr>
                    <w:trPr>
                      <w:trHeight w:val="133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GPS</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8" w:lineRule="auto" w:before="26"/>
                          <w:ind w:left="27" w:right="25"/>
                          <w:jc w:val="both"/>
                          <w:rPr>
                            <w:rFonts w:ascii="宋体" w:hAnsi="宋体" w:cs="宋体" w:eastAsia="宋体" w:hint="default"/>
                            <w:sz w:val="21"/>
                            <w:szCs w:val="21"/>
                          </w:rPr>
                        </w:pPr>
                        <w:r>
                          <w:rPr>
                            <w:rFonts w:ascii="宋体" w:hAnsi="宋体" w:cs="宋体" w:eastAsia="宋体" w:hint="default"/>
                            <w:spacing w:val="-4"/>
                            <w:w w:val="99"/>
                            <w:sz w:val="21"/>
                            <w:szCs w:val="21"/>
                          </w:rPr>
                          <w:t>全球定位系统（</w:t>
                        </w:r>
                        <w:r>
                          <w:rPr>
                            <w:rFonts w:ascii="Times New Roman" w:hAnsi="Times New Roman" w:cs="Times New Roman" w:eastAsia="Times New Roman" w:hint="default"/>
                            <w:spacing w:val="-4"/>
                            <w:w w:val="99"/>
                            <w:sz w:val="21"/>
                            <w:szCs w:val="21"/>
                          </w:rPr>
                          <w:t>GlobalPositioningSystem</w:t>
                        </w:r>
                        <w:r>
                          <w:rPr>
                            <w:rFonts w:ascii="宋体" w:hAnsi="宋体" w:cs="宋体" w:eastAsia="宋体" w:hint="default"/>
                            <w:spacing w:val="-4"/>
                            <w:w w:val="99"/>
                            <w:sz w:val="21"/>
                            <w:szCs w:val="21"/>
                          </w:rPr>
                          <w:t>），一种由美国建立</w:t>
                        </w:r>
                        <w:r>
                          <w:rPr>
                            <w:rFonts w:ascii="宋体" w:hAnsi="宋体" w:cs="宋体" w:eastAsia="宋体" w:hint="default"/>
                            <w:spacing w:val="-92"/>
                            <w:w w:val="99"/>
                            <w:sz w:val="21"/>
                            <w:szCs w:val="21"/>
                          </w:rPr>
                          <w:t> </w:t>
                        </w:r>
                        <w:r>
                          <w:rPr>
                            <w:rFonts w:ascii="宋体" w:hAnsi="宋体" w:cs="宋体" w:eastAsia="宋体" w:hint="default"/>
                            <w:spacing w:val="-92"/>
                            <w:w w:val="99"/>
                            <w:sz w:val="21"/>
                            <w:szCs w:val="21"/>
                          </w:rPr>
                        </w:r>
                        <w:r>
                          <w:rPr>
                            <w:rFonts w:ascii="宋体" w:hAnsi="宋体" w:cs="宋体" w:eastAsia="宋体" w:hint="default"/>
                            <w:spacing w:val="-4"/>
                            <w:sz w:val="21"/>
                            <w:szCs w:val="21"/>
                          </w:rPr>
                          <w:t>的卫星导航定位系统。它由空间卫星星座、地面控制和用户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设备三部分组成，为全球用户提供全天候的导航定位和定时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服务</w:t>
                        </w:r>
                      </w:p>
                    </w:tc>
                  </w:tr>
                  <w:tr>
                    <w:trPr>
                      <w:trHeight w:val="1962"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IVD</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8" w:lineRule="auto" w:before="26"/>
                          <w:ind w:left="27" w:right="25"/>
                          <w:jc w:val="left"/>
                          <w:rPr>
                            <w:rFonts w:ascii="宋体" w:hAnsi="宋体" w:cs="宋体" w:eastAsia="宋体" w:hint="default"/>
                            <w:sz w:val="21"/>
                            <w:szCs w:val="21"/>
                          </w:rPr>
                        </w:pPr>
                        <w:r>
                          <w:rPr>
                            <w:rFonts w:ascii="宋体" w:hAnsi="宋体" w:cs="宋体" w:eastAsia="宋体" w:hint="default"/>
                            <w:spacing w:val="-4"/>
                            <w:w w:val="99"/>
                            <w:sz w:val="21"/>
                            <w:szCs w:val="21"/>
                          </w:rPr>
                          <w:t>体外诊断（</w:t>
                        </w:r>
                        <w:r>
                          <w:rPr>
                            <w:rFonts w:ascii="Times New Roman" w:hAnsi="Times New Roman" w:cs="Times New Roman" w:eastAsia="Times New Roman" w:hint="default"/>
                            <w:spacing w:val="-4"/>
                            <w:w w:val="99"/>
                            <w:sz w:val="21"/>
                            <w:szCs w:val="21"/>
                          </w:rPr>
                          <w:t>invitrodiagnostic</w:t>
                        </w:r>
                        <w:r>
                          <w:rPr>
                            <w:rFonts w:ascii="宋体" w:hAnsi="宋体" w:cs="宋体" w:eastAsia="宋体" w:hint="default"/>
                            <w:spacing w:val="-4"/>
                            <w:w w:val="99"/>
                            <w:sz w:val="21"/>
                            <w:szCs w:val="21"/>
                          </w:rPr>
                          <w:t>），将样本（血液、体液、组织</w:t>
                        </w:r>
                        <w:r>
                          <w:rPr>
                            <w:rFonts w:ascii="宋体" w:hAnsi="宋体" w:cs="宋体" w:eastAsia="宋体" w:hint="default"/>
                            <w:spacing w:val="-71"/>
                            <w:w w:val="99"/>
                            <w:sz w:val="21"/>
                            <w:szCs w:val="21"/>
                          </w:rPr>
                          <w:t> </w:t>
                        </w:r>
                        <w:r>
                          <w:rPr>
                            <w:rFonts w:ascii="宋体" w:hAnsi="宋体" w:cs="宋体" w:eastAsia="宋体" w:hint="default"/>
                            <w:spacing w:val="-71"/>
                            <w:w w:val="99"/>
                            <w:sz w:val="21"/>
                            <w:szCs w:val="21"/>
                          </w:rPr>
                        </w:r>
                        <w:r>
                          <w:rPr>
                            <w:rFonts w:ascii="宋体" w:hAnsi="宋体" w:cs="宋体" w:eastAsia="宋体" w:hint="default"/>
                            <w:spacing w:val="-4"/>
                            <w:sz w:val="21"/>
                            <w:szCs w:val="21"/>
                          </w:rPr>
                          <w:t>等）从人体中取出后进行检测进而进行诊断，是相对于体内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诊断而言。检测过程中需要相应的仪器和试剂，而这些仪器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和试剂就组成了体外诊断系统，从事这些仪器和试剂研发 生产和营销的企业就形成了体外诊断产行业，它汇集了生 物、医学、电子、机械等相关技术。</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医疗信息化</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5"/>
                          <w:jc w:val="both"/>
                          <w:rPr>
                            <w:rFonts w:ascii="宋体" w:hAnsi="宋体" w:cs="宋体" w:eastAsia="宋体" w:hint="default"/>
                            <w:sz w:val="21"/>
                            <w:szCs w:val="21"/>
                          </w:rPr>
                        </w:pPr>
                        <w:r>
                          <w:rPr>
                            <w:rFonts w:ascii="宋体" w:hAnsi="宋体" w:cs="宋体" w:eastAsia="宋体" w:hint="default"/>
                            <w:spacing w:val="-4"/>
                            <w:sz w:val="21"/>
                            <w:szCs w:val="21"/>
                          </w:rPr>
                          <w:t>通过计算机技术、网络通信技术及数据库技术，为医疗机构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提供诊疗信息和管理信息的收集、储存、处理、提取和数据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交换，并满足授权用户的功能需求</w:t>
                        </w:r>
                      </w:p>
                    </w:tc>
                  </w:tr>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四梁八柱</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6" w:lineRule="auto" w:before="26"/>
                          <w:ind w:left="27" w:right="2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四梁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指的是全面加强公共卫生服务体系建设、进一步完善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医疗服务体系、加快建设医疗保障体系、建立健全药品供应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保障体系；</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八柱</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指的是医疗管理机制、运行机制、投入机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制、价格形成机制、监管机制、科技和人才保障、信息系统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法律制度。</w:t>
                        </w:r>
                      </w:p>
                    </w:tc>
                  </w:tr>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数字化医院</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6"/>
                          <w:jc w:val="left"/>
                          <w:rPr>
                            <w:rFonts w:ascii="宋体" w:hAnsi="宋体" w:cs="宋体" w:eastAsia="宋体" w:hint="default"/>
                            <w:sz w:val="21"/>
                            <w:szCs w:val="21"/>
                          </w:rPr>
                        </w:pPr>
                        <w:r>
                          <w:rPr>
                            <w:rFonts w:ascii="宋体" w:hAnsi="宋体" w:cs="宋体" w:eastAsia="宋体" w:hint="default"/>
                            <w:spacing w:val="-8"/>
                            <w:sz w:val="21"/>
                            <w:szCs w:val="21"/>
                          </w:rPr>
                          <w:t>指利用计算机和数字通信网络等信息技术，实现语音、图像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文字、数据、图表等信息的数字化采集、存储、阅读、复制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处理、检索、传输、分析及挖掘的全面应用，帮助医院实现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资源整合、流程优化，降低运行成本，提高服务质量、工作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效率和管理水平。</w:t>
                        </w:r>
                      </w:p>
                    </w:tc>
                  </w:tr>
                  <w:tr>
                    <w:trPr>
                      <w:trHeight w:val="1299"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区域医疗</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5"/>
                          <w:jc w:val="both"/>
                          <w:rPr>
                            <w:rFonts w:ascii="宋体" w:hAnsi="宋体" w:cs="宋体" w:eastAsia="宋体" w:hint="default"/>
                            <w:sz w:val="21"/>
                            <w:szCs w:val="21"/>
                          </w:rPr>
                        </w:pPr>
                        <w:r>
                          <w:rPr>
                            <w:rFonts w:ascii="宋体" w:hAnsi="宋体" w:cs="宋体" w:eastAsia="宋体" w:hint="default"/>
                            <w:spacing w:val="-4"/>
                            <w:sz w:val="21"/>
                            <w:szCs w:val="21"/>
                          </w:rPr>
                          <w:t>指通过建立区域卫生信息共享平台，实现区域范围内横向业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务机构和纵向管理机构的互联互通，以及各项卫生服务信息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的共享，提供信息展示、互动，加强卫生决策和监督，从而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建立完善的卫生信息系统体系，优化卫生资源配置，规范业</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87" name="image9.png" descr=""/>
            <wp:cNvGraphicFramePr>
              <a:graphicFrameLocks noChangeAspect="1"/>
            </wp:cNvGraphicFramePr>
            <a:graphic>
              <a:graphicData uri="http://schemas.openxmlformats.org/drawingml/2006/picture">
                <pic:pic>
                  <pic:nvPicPr>
                    <pic:cNvPr id="88" name="image9.png"/>
                    <pic:cNvPicPr/>
                  </pic:nvPicPr>
                  <pic:blipFill>
                    <a:blip r:embed="rId15"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89" name="image9.png" descr=""/>
            <wp:cNvGraphicFramePr>
              <a:graphicFrameLocks noChangeAspect="1"/>
            </wp:cNvGraphicFramePr>
            <a:graphic>
              <a:graphicData uri="http://schemas.openxmlformats.org/drawingml/2006/picture">
                <pic:pic>
                  <pic:nvPicPr>
                    <pic:cNvPr id="90" name="image9.png"/>
                    <pic:cNvPicPr/>
                  </pic:nvPicPr>
                  <pic:blipFill>
                    <a:blip r:embed="rId15"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11429"/>
            <wp:effectExtent l="0" t="0" r="0" b="0"/>
            <wp:docPr id="91" name="image10.png" descr=""/>
            <wp:cNvGraphicFramePr>
              <a:graphicFrameLocks noChangeAspect="1"/>
            </wp:cNvGraphicFramePr>
            <a:graphic>
              <a:graphicData uri="http://schemas.openxmlformats.org/drawingml/2006/picture">
                <pic:pic>
                  <pic:nvPicPr>
                    <pic:cNvPr id="92" name="image10.png"/>
                    <pic:cNvPicPr/>
                  </pic:nvPicPr>
                  <pic:blipFill>
                    <a:blip r:embed="rId16"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93" name="image10.png" descr=""/>
            <wp:cNvGraphicFramePr>
              <a:graphicFrameLocks noChangeAspect="1"/>
            </wp:cNvGraphicFramePr>
            <a:graphic>
              <a:graphicData uri="http://schemas.openxmlformats.org/drawingml/2006/picture">
                <pic:pic>
                  <pic:nvPicPr>
                    <pic:cNvPr id="94" name="image10.png"/>
                    <pic:cNvPicPr/>
                  </pic:nvPicPr>
                  <pic:blipFill>
                    <a:blip r:embed="rId16" cstate="print"/>
                    <a:stretch>
                      <a:fillRect/>
                    </a:stretch>
                  </pic:blipFill>
                  <pic:spPr>
                    <a:xfrm>
                      <a:off x="0" y="0"/>
                      <a:ext cx="6096" cy="11429"/>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2286"/>
            <wp:effectExtent l="0" t="0" r="0" b="0"/>
            <wp:docPr id="95" name="image9.png" descr=""/>
            <wp:cNvGraphicFramePr>
              <a:graphicFrameLocks noChangeAspect="1"/>
            </wp:cNvGraphicFramePr>
            <a:graphic>
              <a:graphicData uri="http://schemas.openxmlformats.org/drawingml/2006/picture">
                <pic:pic>
                  <pic:nvPicPr>
                    <pic:cNvPr id="96" name="image9.png"/>
                    <pic:cNvPicPr/>
                  </pic:nvPicPr>
                  <pic:blipFill>
                    <a:blip r:embed="rId15" cstate="print"/>
                    <a:stretch>
                      <a:fillRect/>
                    </a:stretch>
                  </pic:blipFill>
                  <pic:spPr>
                    <a:xfrm>
                      <a:off x="0" y="0"/>
                      <a:ext cx="6096" cy="2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2286"/>
            <wp:effectExtent l="0" t="0" r="0" b="0"/>
            <wp:docPr id="97" name="image9.png" descr=""/>
            <wp:cNvGraphicFramePr>
              <a:graphicFrameLocks noChangeAspect="1"/>
            </wp:cNvGraphicFramePr>
            <a:graphic>
              <a:graphicData uri="http://schemas.openxmlformats.org/drawingml/2006/picture">
                <pic:pic>
                  <pic:nvPicPr>
                    <pic:cNvPr id="98" name="image9.png"/>
                    <pic:cNvPicPr/>
                  </pic:nvPicPr>
                  <pic:blipFill>
                    <a:blip r:embed="rId15" cstate="print"/>
                    <a:stretch>
                      <a:fillRect/>
                    </a:stretch>
                  </pic:blipFill>
                  <pic:spPr>
                    <a:xfrm>
                      <a:off x="0" y="0"/>
                      <a:ext cx="6096" cy="2286"/>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0" w:right="1137"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8382"/>
            <wp:effectExtent l="0" t="0" r="0" b="0"/>
            <wp:docPr id="99" name="image9.png" descr=""/>
            <wp:cNvGraphicFramePr>
              <a:graphicFrameLocks noChangeAspect="1"/>
            </wp:cNvGraphicFramePr>
            <a:graphic>
              <a:graphicData uri="http://schemas.openxmlformats.org/drawingml/2006/picture">
                <pic:pic>
                  <pic:nvPicPr>
                    <pic:cNvPr id="100" name="image9.png"/>
                    <pic:cNvPicPr/>
                  </pic:nvPicPr>
                  <pic:blipFill>
                    <a:blip r:embed="rId15"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01" name="image9.png" descr=""/>
            <wp:cNvGraphicFramePr>
              <a:graphicFrameLocks noChangeAspect="1"/>
            </wp:cNvGraphicFramePr>
            <a:graphic>
              <a:graphicData uri="http://schemas.openxmlformats.org/drawingml/2006/picture">
                <pic:pic>
                  <pic:nvPicPr>
                    <pic:cNvPr id="102" name="image9.png"/>
                    <pic:cNvPicPr/>
                  </pic:nvPicPr>
                  <pic:blipFill>
                    <a:blip r:embed="rId15" cstate="print"/>
                    <a:stretch>
                      <a:fillRect/>
                    </a:stretch>
                  </pic:blipFill>
                  <pic:spPr>
                    <a:xfrm>
                      <a:off x="0" y="0"/>
                      <a:ext cx="6096" cy="8382"/>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11429"/>
            <wp:effectExtent l="0" t="0" r="0" b="0"/>
            <wp:docPr id="103" name="image11.png" descr=""/>
            <wp:cNvGraphicFramePr>
              <a:graphicFrameLocks noChangeAspect="1"/>
            </wp:cNvGraphicFramePr>
            <a:graphic>
              <a:graphicData uri="http://schemas.openxmlformats.org/drawingml/2006/picture">
                <pic:pic>
                  <pic:nvPicPr>
                    <pic:cNvPr id="104" name="image11.png"/>
                    <pic:cNvPicPr/>
                  </pic:nvPicPr>
                  <pic:blipFill>
                    <a:blip r:embed="rId17"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05" name="image11.png" descr=""/>
            <wp:cNvGraphicFramePr>
              <a:graphicFrameLocks noChangeAspect="1"/>
            </wp:cNvGraphicFramePr>
            <a:graphic>
              <a:graphicData uri="http://schemas.openxmlformats.org/drawingml/2006/picture">
                <pic:pic>
                  <pic:nvPicPr>
                    <pic:cNvPr id="106" name="image11.png"/>
                    <pic:cNvPicPr/>
                  </pic:nvPicPr>
                  <pic:blipFill>
                    <a:blip r:embed="rId17" cstate="print"/>
                    <a:stretch>
                      <a:fillRect/>
                    </a:stretch>
                  </pic:blipFill>
                  <pic:spPr>
                    <a:xfrm>
                      <a:off x="0" y="0"/>
                      <a:ext cx="6096" cy="11429"/>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112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107" name="image12.png" descr=""/>
            <wp:cNvGraphicFramePr>
              <a:graphicFrameLocks noChangeAspect="1"/>
            </wp:cNvGraphicFramePr>
            <a:graphic>
              <a:graphicData uri="http://schemas.openxmlformats.org/drawingml/2006/picture">
                <pic:pic>
                  <pic:nvPicPr>
                    <pic:cNvPr id="108" name="image12.png"/>
                    <pic:cNvPicPr/>
                  </pic:nvPicPr>
                  <pic:blipFill>
                    <a:blip r:embed="rId18"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109" name="image12.png" descr=""/>
            <wp:cNvGraphicFramePr>
              <a:graphicFrameLocks noChangeAspect="1"/>
            </wp:cNvGraphicFramePr>
            <a:graphic>
              <a:graphicData uri="http://schemas.openxmlformats.org/drawingml/2006/picture">
                <pic:pic>
                  <pic:nvPicPr>
                    <pic:cNvPr id="110" name="image12.png"/>
                    <pic:cNvPicPr/>
                  </pic:nvPicPr>
                  <pic:blipFill>
                    <a:blip r:embed="rId18" cstate="print"/>
                    <a:stretch>
                      <a:fillRect/>
                    </a:stretch>
                  </pic:blipFill>
                  <pic:spPr>
                    <a:xfrm>
                      <a:off x="0" y="0"/>
                      <a:ext cx="6096" cy="5333"/>
                    </a:xfrm>
                    <a:prstGeom prst="rect">
                      <a:avLst/>
                    </a:prstGeom>
                  </pic:spPr>
                </pic:pic>
              </a:graphicData>
            </a:graphic>
          </wp:inline>
        </w:drawing>
      </w:r>
      <w:r>
        <w:rPr>
          <w:rFonts w:ascii="宋体"/>
          <w:sz w:val="2"/>
        </w:rPr>
      </w:r>
    </w:p>
    <w:p>
      <w:pPr>
        <w:spacing w:before="24"/>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before="37"/>
        <w:ind w:left="0" w:right="112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111" name="image12.png" descr=""/>
            <wp:cNvGraphicFramePr>
              <a:graphicFrameLocks noChangeAspect="1"/>
            </wp:cNvGraphicFramePr>
            <a:graphic>
              <a:graphicData uri="http://schemas.openxmlformats.org/drawingml/2006/picture">
                <pic:pic>
                  <pic:nvPicPr>
                    <pic:cNvPr id="112" name="image12.png"/>
                    <pic:cNvPicPr/>
                  </pic:nvPicPr>
                  <pic:blipFill>
                    <a:blip r:embed="rId18"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113" name="image12.png" descr=""/>
            <wp:cNvGraphicFramePr>
              <a:graphicFrameLocks noChangeAspect="1"/>
            </wp:cNvGraphicFramePr>
            <a:graphic>
              <a:graphicData uri="http://schemas.openxmlformats.org/drawingml/2006/picture">
                <pic:pic>
                  <pic:nvPicPr>
                    <pic:cNvPr id="114" name="image12.png"/>
                    <pic:cNvPicPr/>
                  </pic:nvPicPr>
                  <pic:blipFill>
                    <a:blip r:embed="rId18"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5715" cy="1428"/>
            <wp:effectExtent l="0" t="0" r="0" b="0"/>
            <wp:docPr id="115" name="image13.png" descr=""/>
            <wp:cNvGraphicFramePr>
              <a:graphicFrameLocks noChangeAspect="1"/>
            </wp:cNvGraphicFramePr>
            <a:graphic>
              <a:graphicData uri="http://schemas.openxmlformats.org/drawingml/2006/picture">
                <pic:pic>
                  <pic:nvPicPr>
                    <pic:cNvPr id="116" name="image13.png"/>
                    <pic:cNvPicPr/>
                  </pic:nvPicPr>
                  <pic:blipFill>
                    <a:blip r:embed="rId19" cstate="print"/>
                    <a:stretch>
                      <a:fillRect/>
                    </a:stretch>
                  </pic:blipFill>
                  <pic:spPr>
                    <a:xfrm>
                      <a:off x="0" y="0"/>
                      <a:ext cx="5715" cy="142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715" cy="1428"/>
            <wp:effectExtent l="0" t="0" r="0" b="0"/>
            <wp:docPr id="117" name="image13.png" descr=""/>
            <wp:cNvGraphicFramePr>
              <a:graphicFrameLocks noChangeAspect="1"/>
            </wp:cNvGraphicFramePr>
            <a:graphic>
              <a:graphicData uri="http://schemas.openxmlformats.org/drawingml/2006/picture">
                <pic:pic>
                  <pic:nvPicPr>
                    <pic:cNvPr id="118" name="image13.png"/>
                    <pic:cNvPicPr/>
                  </pic:nvPicPr>
                  <pic:blipFill>
                    <a:blip r:embed="rId19" cstate="print"/>
                    <a:stretch>
                      <a:fillRect/>
                    </a:stretch>
                  </pic:blipFill>
                  <pic:spPr>
                    <a:xfrm>
                      <a:off x="0" y="0"/>
                      <a:ext cx="5715" cy="1428"/>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4572"/>
            <wp:effectExtent l="0" t="0" r="0" b="0"/>
            <wp:docPr id="119" name="image13.png" descr=""/>
            <wp:cNvGraphicFramePr>
              <a:graphicFrameLocks noChangeAspect="1"/>
            </wp:cNvGraphicFramePr>
            <a:graphic>
              <a:graphicData uri="http://schemas.openxmlformats.org/drawingml/2006/picture">
                <pic:pic>
                  <pic:nvPicPr>
                    <pic:cNvPr id="120" name="image13.png"/>
                    <pic:cNvPicPr/>
                  </pic:nvPicPr>
                  <pic:blipFill>
                    <a:blip r:embed="rId19"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2"/>
            <wp:effectExtent l="0" t="0" r="0" b="0"/>
            <wp:docPr id="121" name="image13.png" descr=""/>
            <wp:cNvGraphicFramePr>
              <a:graphicFrameLocks noChangeAspect="1"/>
            </wp:cNvGraphicFramePr>
            <a:graphic>
              <a:graphicData uri="http://schemas.openxmlformats.org/drawingml/2006/picture">
                <pic:pic>
                  <pic:nvPicPr>
                    <pic:cNvPr id="122" name="image13.png"/>
                    <pic:cNvPicPr/>
                  </pic:nvPicPr>
                  <pic:blipFill>
                    <a:blip r:embed="rId19" cstate="print"/>
                    <a:stretch>
                      <a:fillRect/>
                    </a:stretch>
                  </pic:blipFill>
                  <pic:spPr>
                    <a:xfrm>
                      <a:off x="0" y="0"/>
                      <a:ext cx="6096" cy="4572"/>
                    </a:xfrm>
                    <a:prstGeom prst="rect">
                      <a:avLst/>
                    </a:prstGeom>
                  </pic:spPr>
                </pic:pic>
              </a:graphicData>
            </a:graphic>
          </wp:inline>
        </w:drawing>
      </w:r>
      <w:r>
        <w:rPr>
          <w:rFonts w:ascii="宋体"/>
          <w:sz w:val="2"/>
        </w:rPr>
      </w:r>
    </w:p>
    <w:p>
      <w:pPr>
        <w:spacing w:before="22"/>
        <w:ind w:left="0" w:right="1137" w:firstLine="0"/>
        <w:jc w:val="right"/>
        <w:rPr>
          <w:rFonts w:ascii="宋体" w:hAnsi="宋体" w:cs="宋体" w:eastAsia="宋体" w:hint="default"/>
          <w:sz w:val="21"/>
          <w:szCs w:val="21"/>
        </w:rPr>
      </w:pPr>
      <w:r>
        <w:rPr/>
        <w:pict>
          <v:shape style="position:absolute;margin-left:55.740002pt;margin-top:-18.796318pt;width:479.95pt;height:553.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11"/>
                    <w:gridCol w:w="5429"/>
                  </w:tblGrid>
                  <w:tr>
                    <w:trPr>
                      <w:trHeight w:val="362"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务管理流程，逐步提高居民整体健康水平。</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个人健康服务</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5"/>
                          <w:jc w:val="left"/>
                          <w:rPr>
                            <w:rFonts w:ascii="宋体" w:hAnsi="宋体" w:cs="宋体" w:eastAsia="宋体" w:hint="default"/>
                            <w:sz w:val="21"/>
                            <w:szCs w:val="21"/>
                          </w:rPr>
                        </w:pPr>
                        <w:r>
                          <w:rPr>
                            <w:rFonts w:ascii="宋体" w:hAnsi="宋体" w:cs="宋体" w:eastAsia="宋体" w:hint="default"/>
                            <w:sz w:val="21"/>
                            <w:szCs w:val="21"/>
                          </w:rPr>
                          <w:t>指通过建立全程健康服务平台，整合各类可穿戴健康设备 </w:t>
                        </w:r>
                        <w:r>
                          <w:rPr>
                            <w:rFonts w:ascii="宋体" w:hAnsi="宋体" w:cs="宋体" w:eastAsia="宋体" w:hint="default"/>
                            <w:spacing w:val="-4"/>
                            <w:sz w:val="21"/>
                            <w:szCs w:val="21"/>
                          </w:rPr>
                          <w:t>以移动联网为载体，提供个人及家庭的生命体征监测、健康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咨询、医疗、药品、保健、康复、养老等一站式健康服务</w:t>
                        </w:r>
                      </w:p>
                    </w:tc>
                  </w:tr>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42" w:right="0"/>
                          <w:jc w:val="left"/>
                          <w:rPr>
                            <w:rFonts w:ascii="Times New Roman" w:hAnsi="Times New Roman" w:cs="Times New Roman" w:eastAsia="Times New Roman" w:hint="default"/>
                            <w:sz w:val="21"/>
                            <w:szCs w:val="21"/>
                          </w:rPr>
                        </w:pPr>
                        <w:r>
                          <w:rPr>
                            <w:rFonts w:ascii="Times New Roman"/>
                            <w:sz w:val="21"/>
                          </w:rPr>
                          <w:t>HIS</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8" w:lineRule="auto" w:before="26"/>
                          <w:ind w:left="27" w:right="27"/>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"HospitalInformationSystem"</w:t>
                        </w:r>
                        <w:r>
                          <w:rPr>
                            <w:rFonts w:ascii="宋体" w:hAnsi="宋体" w:cs="宋体" w:eastAsia="宋体" w:hint="default"/>
                            <w:spacing w:val="-3"/>
                            <w:sz w:val="21"/>
                            <w:szCs w:val="21"/>
                          </w:rPr>
                          <w:t>的简称，医院信息系统，是指覆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盖医院所有业务和业务全过程的信息管理系统，是利用电子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计算机和通讯设备，为医院所属各部门提供病人诊疗信息和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行政管理信息的收集、存储、处理、提取和数据交换的能力</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并满足所有用户的功能需求的平台。</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pacing w:val="-5"/>
                            <w:sz w:val="21"/>
                          </w:rPr>
                          <w:t>PACS</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26"/>
                          <w:ind w:left="27" w:right="27"/>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"PictureArchivingandCommunicationsSystem"</w:t>
                        </w:r>
                        <w:r>
                          <w:rPr>
                            <w:rFonts w:ascii="宋体" w:hAnsi="宋体" w:cs="宋体" w:eastAsia="宋体" w:hint="default"/>
                            <w:spacing w:val="-2"/>
                            <w:sz w:val="21"/>
                            <w:szCs w:val="21"/>
                          </w:rPr>
                          <w:t>的简称，图像存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储与传输系统，是对医院的数字医疗设备所产生的数字化医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学图像信息进行处理的综合应用系统。</w:t>
                        </w:r>
                      </w:p>
                    </w:tc>
                  </w:tr>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42" w:right="0"/>
                          <w:jc w:val="left"/>
                          <w:rPr>
                            <w:rFonts w:ascii="Times New Roman" w:hAnsi="Times New Roman" w:cs="Times New Roman" w:eastAsia="Times New Roman" w:hint="default"/>
                            <w:sz w:val="21"/>
                            <w:szCs w:val="21"/>
                          </w:rPr>
                        </w:pPr>
                        <w:r>
                          <w:rPr>
                            <w:rFonts w:ascii="Times New Roman"/>
                            <w:sz w:val="21"/>
                          </w:rPr>
                          <w:t>RIS</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8" w:lineRule="auto" w:before="26"/>
                          <w:ind w:left="27" w:right="25"/>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"RadiologyInformationSystem"</w:t>
                        </w:r>
                        <w:r>
                          <w:rPr>
                            <w:rFonts w:ascii="宋体" w:hAnsi="宋体" w:cs="宋体" w:eastAsia="宋体" w:hint="default"/>
                            <w:spacing w:val="-1"/>
                            <w:sz w:val="21"/>
                            <w:szCs w:val="21"/>
                          </w:rPr>
                          <w:t>的简称，医院放射信息管理系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统，是指基于医院影像科室工作流程的任务执行过程管理的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计算机信息系统，主要实现医学影像学检验工作流程的计算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机网络化控制、管理和医学图文信息的共享，并在此基础上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实现远程医疗。</w:t>
                        </w:r>
                      </w:p>
                    </w:tc>
                  </w:tr>
                  <w:tr>
                    <w:trPr>
                      <w:trHeight w:val="1650"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42" w:right="0"/>
                          <w:jc w:val="left"/>
                          <w:rPr>
                            <w:rFonts w:ascii="Times New Roman" w:hAnsi="Times New Roman" w:cs="Times New Roman" w:eastAsia="Times New Roman" w:hint="default"/>
                            <w:sz w:val="21"/>
                            <w:szCs w:val="21"/>
                          </w:rPr>
                        </w:pPr>
                        <w:r>
                          <w:rPr>
                            <w:rFonts w:ascii="Times New Roman"/>
                            <w:sz w:val="21"/>
                          </w:rPr>
                          <w:t>LIS</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8" w:lineRule="auto" w:before="26"/>
                          <w:ind w:left="27" w:right="25"/>
                          <w:jc w:val="both"/>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"LaboratoryInformationSystem"</w:t>
                        </w:r>
                        <w:r>
                          <w:rPr>
                            <w:rFonts w:ascii="宋体" w:hAnsi="宋体" w:cs="宋体" w:eastAsia="宋体" w:hint="default"/>
                            <w:spacing w:val="-3"/>
                            <w:w w:val="99"/>
                            <w:sz w:val="21"/>
                            <w:szCs w:val="21"/>
                          </w:rPr>
                          <w:t>的简称，医院检验信息管理系</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4"/>
                            <w:sz w:val="21"/>
                            <w:szCs w:val="21"/>
                          </w:rPr>
                          <w:t>统，是指采用了智能辅助功能来处理大信息量的检验工作的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应用系统。不仅能够自动接收检验数据、打印检验报告、系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统保存检验信息的工具，还能够根据实验室的需要实现智能</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辅助功能。</w:t>
                        </w:r>
                      </w:p>
                    </w:tc>
                  </w:tr>
                  <w:tr>
                    <w:trPr>
                      <w:trHeight w:val="133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EMR</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6" w:lineRule="auto" w:before="26"/>
                          <w:ind w:left="27" w:right="26"/>
                          <w:jc w:val="left"/>
                          <w:rPr>
                            <w:rFonts w:ascii="宋体" w:hAnsi="宋体" w:cs="宋体" w:eastAsia="宋体" w:hint="default"/>
                            <w:sz w:val="21"/>
                            <w:szCs w:val="21"/>
                          </w:rPr>
                        </w:pPr>
                        <w:r>
                          <w:rPr>
                            <w:rFonts w:ascii="Times New Roman" w:hAnsi="Times New Roman" w:cs="Times New Roman" w:eastAsia="Times New Roman" w:hint="default"/>
                            <w:sz w:val="21"/>
                            <w:szCs w:val="21"/>
                          </w:rPr>
                          <w:t>"ElectronicMedicalRecords"</w:t>
                        </w:r>
                        <w:r>
                          <w:rPr>
                            <w:rFonts w:ascii="宋体" w:hAnsi="宋体" w:cs="宋体" w:eastAsia="宋体" w:hint="default"/>
                            <w:sz w:val="21"/>
                            <w:szCs w:val="21"/>
                          </w:rPr>
                          <w:t>的简称，电子病历，是指医务人 </w:t>
                        </w:r>
                        <w:r>
                          <w:rPr>
                            <w:rFonts w:ascii="宋体" w:hAnsi="宋体" w:cs="宋体" w:eastAsia="宋体" w:hint="default"/>
                            <w:spacing w:val="-8"/>
                            <w:sz w:val="21"/>
                            <w:szCs w:val="21"/>
                          </w:rPr>
                          <w:t>员在医疗活动过程中，通过医院信息系统生成的文字、符号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图表、图形、数据、影像等数字化信息，并能实现储存、管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理、传输和重现医疗记录。</w:t>
                        </w:r>
                      </w:p>
                    </w:tc>
                  </w:tr>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移动医疗</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7" w:right="27"/>
                          <w:jc w:val="both"/>
                          <w:rPr>
                            <w:rFonts w:ascii="宋体" w:hAnsi="宋体" w:cs="宋体" w:eastAsia="宋体" w:hint="default"/>
                            <w:sz w:val="21"/>
                            <w:szCs w:val="21"/>
                          </w:rPr>
                        </w:pPr>
                        <w:r>
                          <w:rPr>
                            <w:rFonts w:ascii="宋体" w:hAnsi="宋体" w:cs="宋体" w:eastAsia="宋体" w:hint="default"/>
                            <w:spacing w:val="-4"/>
                            <w:sz w:val="21"/>
                            <w:szCs w:val="21"/>
                          </w:rPr>
                          <w:t>通过各种信息传感设备，实时采集任何需要监控、连接、互</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动的物体或过程等各种需要的信息，与互联网结合形成的一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个巨大网络。</w:t>
                        </w:r>
                      </w:p>
                    </w:tc>
                  </w:tr>
                  <w:tr>
                    <w:trPr>
                      <w:trHeight w:val="133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POCT</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9" w:type="dxa"/>
                        <w:tcBorders>
                          <w:top w:val="single" w:sz="4" w:space="0" w:color="000000"/>
                          <w:left w:val="single" w:sz="4" w:space="0" w:color="000000"/>
                          <w:bottom w:val="single" w:sz="4" w:space="0" w:color="000000"/>
                          <w:right w:val="nil" w:sz="6" w:space="0" w:color="auto"/>
                        </w:tcBorders>
                      </w:tcPr>
                      <w:p>
                        <w:pPr>
                          <w:pStyle w:val="TableParagraph"/>
                          <w:spacing w:line="261" w:lineRule="auto" w:before="26"/>
                          <w:ind w:left="27" w:right="25"/>
                          <w:jc w:val="both"/>
                          <w:rPr>
                            <w:rFonts w:ascii="宋体" w:hAnsi="宋体" w:cs="宋体" w:eastAsia="宋体" w:hint="default"/>
                            <w:sz w:val="21"/>
                            <w:szCs w:val="21"/>
                          </w:rPr>
                        </w:pPr>
                        <w:r>
                          <w:rPr>
                            <w:rFonts w:ascii="宋体" w:hAnsi="宋体" w:cs="宋体" w:eastAsia="宋体" w:hint="default"/>
                            <w:spacing w:val="-3"/>
                            <w:w w:val="99"/>
                            <w:sz w:val="21"/>
                            <w:szCs w:val="21"/>
                          </w:rPr>
                          <w:t>即时检验（</w:t>
                        </w:r>
                        <w:r>
                          <w:rPr>
                            <w:rFonts w:ascii="Times New Roman" w:hAnsi="Times New Roman" w:cs="Times New Roman" w:eastAsia="Times New Roman" w:hint="default"/>
                            <w:spacing w:val="-3"/>
                            <w:w w:val="99"/>
                            <w:sz w:val="21"/>
                            <w:szCs w:val="21"/>
                          </w:rPr>
                          <w:t>point-of-caretesting</w:t>
                        </w:r>
                        <w:r>
                          <w:rPr>
                            <w:rFonts w:ascii="宋体" w:hAnsi="宋体" w:cs="宋体" w:eastAsia="宋体" w:hint="default"/>
                            <w:spacing w:val="-3"/>
                            <w:w w:val="99"/>
                            <w:sz w:val="21"/>
                            <w:szCs w:val="21"/>
                          </w:rPr>
                          <w:t>），指在病人旁边进行的临床</w:t>
                        </w:r>
                        <w:r>
                          <w:rPr>
                            <w:rFonts w:ascii="宋体" w:hAnsi="宋体" w:cs="宋体" w:eastAsia="宋体" w:hint="default"/>
                            <w:sz w:val="21"/>
                            <w:szCs w:val="21"/>
                          </w:rPr>
                          <w:t> 检测（床边检测</w:t>
                        </w:r>
                        <w:r>
                          <w:rPr>
                            <w:rFonts w:ascii="宋体" w:hAnsi="宋体" w:cs="宋体" w:eastAsia="宋体" w:hint="default"/>
                            <w:spacing w:val="-37"/>
                            <w:sz w:val="21"/>
                            <w:szCs w:val="21"/>
                          </w:rPr>
                          <w:t> </w:t>
                        </w:r>
                        <w:r>
                          <w:rPr>
                            <w:rFonts w:ascii="Times New Roman" w:hAnsi="Times New Roman" w:cs="Times New Roman" w:eastAsia="Times New Roman" w:hint="default"/>
                            <w:spacing w:val="-5"/>
                            <w:w w:val="99"/>
                            <w:sz w:val="21"/>
                            <w:szCs w:val="21"/>
                          </w:rPr>
                          <w:t>bedsidetesting</w:t>
                        </w:r>
                        <w:r>
                          <w:rPr>
                            <w:rFonts w:ascii="宋体" w:hAnsi="宋体" w:cs="宋体" w:eastAsia="宋体" w:hint="default"/>
                            <w:spacing w:val="-5"/>
                            <w:w w:val="99"/>
                            <w:sz w:val="21"/>
                            <w:szCs w:val="21"/>
                          </w:rPr>
                          <w:t>），通常不一定是临床检验师</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4"/>
                            <w:sz w:val="21"/>
                            <w:szCs w:val="21"/>
                          </w:rPr>
                          <w:t>来进行。是在采样现场即刻进行分析，省去标本在实验室检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验时的复杂处理程序，快速得到检验结果的一类新方法。</w:t>
                        </w:r>
                      </w:p>
                    </w:tc>
                  </w:tr>
                </w:tbl>
                <w:p>
                  <w:pPr/>
                </w:p>
              </w:txbxContent>
            </v:textbox>
            <w10:wrap type="none"/>
          </v:shape>
        </w:pict>
      </w:r>
      <w:r>
        <w:rPr>
          <w:rFonts w:ascii="宋体" w:hAnsi="宋体" w:cs="宋体" w:eastAsia="宋体" w:hint="default"/>
          <w:sz w:val="21"/>
          <w:szCs w:val="21"/>
        </w:rPr>
        <w:t>，</w:t>
      </w:r>
    </w:p>
    <w:p>
      <w:pPr>
        <w:spacing w:line="240" w:lineRule="auto" w:before="13"/>
        <w:rPr>
          <w:rFonts w:ascii="宋体" w:hAnsi="宋体" w:cs="宋体" w:eastAsia="宋体" w:hint="default"/>
          <w:sz w:val="23"/>
          <w:szCs w:val="23"/>
        </w:rPr>
      </w:pPr>
    </w:p>
    <w:p>
      <w:pPr>
        <w:spacing w:before="35"/>
        <w:ind w:left="0" w:right="1137"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123" name="image13.png" descr=""/>
            <wp:cNvGraphicFramePr>
              <a:graphicFrameLocks noChangeAspect="1"/>
            </wp:cNvGraphicFramePr>
            <a:graphic>
              <a:graphicData uri="http://schemas.openxmlformats.org/drawingml/2006/picture">
                <pic:pic>
                  <pic:nvPicPr>
                    <pic:cNvPr id="124" name="image13.png"/>
                    <pic:cNvPicPr/>
                  </pic:nvPicPr>
                  <pic:blipFill>
                    <a:blip r:embed="rId1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125" name="image13.png" descr=""/>
            <wp:cNvGraphicFramePr>
              <a:graphicFrameLocks noChangeAspect="1"/>
            </wp:cNvGraphicFramePr>
            <a:graphic>
              <a:graphicData uri="http://schemas.openxmlformats.org/drawingml/2006/picture">
                <pic:pic>
                  <pic:nvPicPr>
                    <pic:cNvPr id="126" name="image13.png"/>
                    <pic:cNvPicPr/>
                  </pic:nvPicPr>
                  <pic:blipFill>
                    <a:blip r:embed="rId1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11429"/>
            <wp:effectExtent l="0" t="0" r="0" b="0"/>
            <wp:docPr id="127" name="image11.png" descr=""/>
            <wp:cNvGraphicFramePr>
              <a:graphicFrameLocks noChangeAspect="1"/>
            </wp:cNvGraphicFramePr>
            <a:graphic>
              <a:graphicData uri="http://schemas.openxmlformats.org/drawingml/2006/picture">
                <pic:pic>
                  <pic:nvPicPr>
                    <pic:cNvPr id="128" name="image11.png"/>
                    <pic:cNvPicPr/>
                  </pic:nvPicPr>
                  <pic:blipFill>
                    <a:blip r:embed="rId17"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29" name="image11.png" descr=""/>
            <wp:cNvGraphicFramePr>
              <a:graphicFrameLocks noChangeAspect="1"/>
            </wp:cNvGraphicFramePr>
            <a:graphic>
              <a:graphicData uri="http://schemas.openxmlformats.org/drawingml/2006/picture">
                <pic:pic>
                  <pic:nvPicPr>
                    <pic:cNvPr id="130" name="image11.png"/>
                    <pic:cNvPicPr/>
                  </pic:nvPicPr>
                  <pic:blipFill>
                    <a:blip r:embed="rId17" cstate="print"/>
                    <a:stretch>
                      <a:fillRect/>
                    </a:stretch>
                  </pic:blipFill>
                  <pic:spPr>
                    <a:xfrm>
                      <a:off x="0" y="0"/>
                      <a:ext cx="6096" cy="11429"/>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131" name="image14.png" descr=""/>
            <wp:cNvGraphicFramePr>
              <a:graphicFrameLocks noChangeAspect="1"/>
            </wp:cNvGraphicFramePr>
            <a:graphic>
              <a:graphicData uri="http://schemas.openxmlformats.org/drawingml/2006/picture">
                <pic:pic>
                  <pic:nvPicPr>
                    <pic:cNvPr id="132" name="image14.png"/>
                    <pic:cNvPicPr/>
                  </pic:nvPicPr>
                  <pic:blipFill>
                    <a:blip r:embed="rId2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33" name="image14.png" descr=""/>
            <wp:cNvGraphicFramePr>
              <a:graphicFrameLocks noChangeAspect="1"/>
            </wp:cNvGraphicFramePr>
            <a:graphic>
              <a:graphicData uri="http://schemas.openxmlformats.org/drawingml/2006/picture">
                <pic:pic>
                  <pic:nvPicPr>
                    <pic:cNvPr id="134" name="image14.png"/>
                    <pic:cNvPicPr/>
                  </pic:nvPicPr>
                  <pic:blipFill>
                    <a:blip r:embed="rId20"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135" name="image14.png" descr=""/>
            <wp:cNvGraphicFramePr>
              <a:graphicFrameLocks noChangeAspect="1"/>
            </wp:cNvGraphicFramePr>
            <a:graphic>
              <a:graphicData uri="http://schemas.openxmlformats.org/drawingml/2006/picture">
                <pic:pic>
                  <pic:nvPicPr>
                    <pic:cNvPr id="136" name="image14.png"/>
                    <pic:cNvPicPr/>
                  </pic:nvPicPr>
                  <pic:blipFill>
                    <a:blip r:embed="rId2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37" name="image14.png" descr=""/>
            <wp:cNvGraphicFramePr>
              <a:graphicFrameLocks noChangeAspect="1"/>
            </wp:cNvGraphicFramePr>
            <a:graphic>
              <a:graphicData uri="http://schemas.openxmlformats.org/drawingml/2006/picture">
                <pic:pic>
                  <pic:nvPicPr>
                    <pic:cNvPr id="138" name="image14.png"/>
                    <pic:cNvPicPr/>
                  </pic:nvPicPr>
                  <pic:blipFill>
                    <a:blip r:embed="rId20"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12"/>
        <w:rPr>
          <w:rFonts w:ascii="宋体" w:hAnsi="宋体" w:cs="宋体" w:eastAsia="宋体" w:hint="default"/>
          <w:sz w:val="22"/>
          <w:szCs w:val="22"/>
        </w:rPr>
      </w:pPr>
    </w:p>
    <w:p>
      <w:pPr>
        <w:spacing w:before="35"/>
        <w:ind w:left="0" w:right="112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6096" cy="2286"/>
            <wp:effectExtent l="0" t="0" r="0" b="0"/>
            <wp:docPr id="139" name="image14.png" descr=""/>
            <wp:cNvGraphicFramePr>
              <a:graphicFrameLocks noChangeAspect="1"/>
            </wp:cNvGraphicFramePr>
            <a:graphic>
              <a:graphicData uri="http://schemas.openxmlformats.org/drawingml/2006/picture">
                <pic:pic>
                  <pic:nvPicPr>
                    <pic:cNvPr id="140" name="image14.png"/>
                    <pic:cNvPicPr/>
                  </pic:nvPicPr>
                  <pic:blipFill>
                    <a:blip r:embed="rId20" cstate="print"/>
                    <a:stretch>
                      <a:fillRect/>
                    </a:stretch>
                  </pic:blipFill>
                  <pic:spPr>
                    <a:xfrm>
                      <a:off x="0" y="0"/>
                      <a:ext cx="6096" cy="2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2286"/>
            <wp:effectExtent l="0" t="0" r="0" b="0"/>
            <wp:docPr id="141" name="image14.png" descr=""/>
            <wp:cNvGraphicFramePr>
              <a:graphicFrameLocks noChangeAspect="1"/>
            </wp:cNvGraphicFramePr>
            <a:graphic>
              <a:graphicData uri="http://schemas.openxmlformats.org/drawingml/2006/picture">
                <pic:pic>
                  <pic:nvPicPr>
                    <pic:cNvPr id="142" name="image14.png"/>
                    <pic:cNvPicPr/>
                  </pic:nvPicPr>
                  <pic:blipFill>
                    <a:blip r:embed="rId20" cstate="print"/>
                    <a:stretch>
                      <a:fillRect/>
                    </a:stretch>
                  </pic:blipFill>
                  <pic:spPr>
                    <a:xfrm>
                      <a:off x="0" y="0"/>
                      <a:ext cx="6096" cy="2286"/>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5274" w:val="left" w:leader="none"/>
        </w:tabs>
        <w:spacing w:line="20" w:lineRule="exact"/>
        <w:ind w:left="4654" w:right="0" w:firstLine="0"/>
        <w:rPr>
          <w:rFonts w:ascii="宋体" w:hAnsi="宋体" w:cs="宋体" w:eastAsia="宋体" w:hint="default"/>
          <w:sz w:val="2"/>
          <w:szCs w:val="2"/>
        </w:rPr>
      </w:pPr>
      <w:r>
        <w:rPr>
          <w:rFonts w:ascii="宋体"/>
          <w:sz w:val="2"/>
        </w:rPr>
        <w:drawing>
          <wp:inline distT="0" distB="0" distL="0" distR="0">
            <wp:extent cx="5842" cy="2190"/>
            <wp:effectExtent l="0" t="0" r="0" b="0"/>
            <wp:docPr id="143" name="image14.png" descr=""/>
            <wp:cNvGraphicFramePr>
              <a:graphicFrameLocks noChangeAspect="1"/>
            </wp:cNvGraphicFramePr>
            <a:graphic>
              <a:graphicData uri="http://schemas.openxmlformats.org/drawingml/2006/picture">
                <pic:pic>
                  <pic:nvPicPr>
                    <pic:cNvPr id="144" name="image14.png"/>
                    <pic:cNvPicPr/>
                  </pic:nvPicPr>
                  <pic:blipFill>
                    <a:blip r:embed="rId20" cstate="print"/>
                    <a:stretch>
                      <a:fillRect/>
                    </a:stretch>
                  </pic:blipFill>
                  <pic:spPr>
                    <a:xfrm>
                      <a:off x="0" y="0"/>
                      <a:ext cx="5842" cy="219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842" cy="2190"/>
            <wp:effectExtent l="0" t="0" r="0" b="0"/>
            <wp:docPr id="145" name="image14.png" descr=""/>
            <wp:cNvGraphicFramePr>
              <a:graphicFrameLocks noChangeAspect="1"/>
            </wp:cNvGraphicFramePr>
            <a:graphic>
              <a:graphicData uri="http://schemas.openxmlformats.org/drawingml/2006/picture">
                <pic:pic>
                  <pic:nvPicPr>
                    <pic:cNvPr id="146" name="image14.png"/>
                    <pic:cNvPicPr/>
                  </pic:nvPicPr>
                  <pic:blipFill>
                    <a:blip r:embed="rId20" cstate="print"/>
                    <a:stretch>
                      <a:fillRect/>
                    </a:stretch>
                  </pic:blipFill>
                  <pic:spPr>
                    <a:xfrm>
                      <a:off x="0" y="0"/>
                      <a:ext cx="5842" cy="2190"/>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10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33"/>
        <w:jc w:val="left"/>
        <w:rPr>
          <w:b w:val="0"/>
          <w:bCs w:val="0"/>
        </w:rPr>
      </w:pPr>
      <w:r>
        <w:rPr/>
        <w:pict>
          <v:group style="position:absolute;margin-left:170.899994pt;margin-top:94.635597pt;width:362.95pt;height:19.6pt;mso-position-horizontal-relative:page;mso-position-vertical-relative:paragraph;z-index:-1534888" coordorigin="3418,1893" coordsize="7259,392">
            <v:group style="position:absolute;left:3418;top:1893;width:29;height:392" coordorigin="3418,1893" coordsize="29,392">
              <v:shape style="position:absolute;left:3418;top:1893;width:29;height:392" coordorigin="3418,1893" coordsize="29,392" path="m3418,2284l3447,2284,3447,1893,3418,1893,3418,2284xe" filled="true" fillcolor="#ffffff" stroked="false">
                <v:path arrowok="t"/>
                <v:fill type="solid"/>
              </v:shape>
            </v:group>
            <v:group style="position:absolute;left:3447;top:1893;width:7230;height:392" coordorigin="3447,1893" coordsize="7230,392">
              <v:shape style="position:absolute;left:3447;top:1893;width:7230;height:392" coordorigin="3447,1893" coordsize="7230,392" path="m3447,2284l10676,2284,10676,1893,3447,1893,3447,2284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0"/>
        <w:gridCol w:w="2967"/>
        <w:gridCol w:w="2142"/>
        <w:gridCol w:w="2190"/>
      </w:tblGrid>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67"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中元股份</w:t>
            </w:r>
          </w:p>
        </w:tc>
        <w:tc>
          <w:tcPr>
            <w:tcW w:w="214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0"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300018</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中元股份</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43"/>
              <w:jc w:val="left"/>
              <w:rPr>
                <w:rFonts w:ascii="宋体" w:hAnsi="宋体" w:cs="宋体" w:eastAsia="宋体" w:hint="default"/>
                <w:sz w:val="21"/>
                <w:szCs w:val="21"/>
              </w:rPr>
            </w:pPr>
            <w:r>
              <w:rPr>
                <w:rFonts w:ascii="宋体" w:hAnsi="宋体" w:cs="宋体" w:eastAsia="宋体" w:hint="default"/>
                <w:spacing w:val="-3"/>
                <w:sz w:val="21"/>
                <w:szCs w:val="21"/>
              </w:rPr>
              <w:t>公司的外文名称（如有）</w:t>
            </w:r>
            <w:r>
              <w:rPr>
                <w:rFonts w:ascii="宋体" w:hAnsi="宋体" w:cs="宋体" w:eastAsia="宋体" w:hint="default"/>
                <w:sz w:val="21"/>
                <w:szCs w:val="21"/>
              </w:rPr>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WUHANZHONGYUANHUADIANSCIENCE&amp;TECHNOLOGYCO.,LTD.</w:t>
            </w:r>
          </w:p>
        </w:tc>
      </w:tr>
      <w:tr>
        <w:trPr>
          <w:trHeight w:val="714"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27" w:right="12"/>
              <w:jc w:val="left"/>
              <w:rPr>
                <w:rFonts w:ascii="宋体" w:hAnsi="宋体" w:cs="宋体" w:eastAsia="宋体" w:hint="default"/>
                <w:sz w:val="21"/>
                <w:szCs w:val="21"/>
              </w:rPr>
            </w:pPr>
            <w:r>
              <w:rPr>
                <w:rFonts w:ascii="宋体" w:hAnsi="宋体" w:cs="宋体" w:eastAsia="宋体" w:hint="default"/>
                <w:spacing w:val="-8"/>
                <w:sz w:val="21"/>
                <w:szCs w:val="21"/>
              </w:rPr>
              <w:t>公司的外文名称缩写（如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ZYGF</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邓志刚</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430223</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430223</w:t>
            </w:r>
          </w:p>
        </w:tc>
      </w:tr>
      <w:tr>
        <w:trPr>
          <w:trHeight w:val="402"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21"/>
                <w:szCs w:val="21"/>
              </w:rPr>
            </w:pPr>
            <w:hyperlink r:id="rId21">
              <w:r>
                <w:rPr>
                  <w:rFonts w:ascii="Times New Roman"/>
                  <w:sz w:val="21"/>
                </w:rPr>
                <w:t>http://www.zyhd.com.cn</w:t>
              </w:r>
            </w:hyperlink>
          </w:p>
        </w:tc>
      </w:tr>
      <w:tr>
        <w:trPr>
          <w:trHeight w:val="404" w:hRule="exact"/>
        </w:trPr>
        <w:tc>
          <w:tcPr>
            <w:tcW w:w="2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00"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8" w:right="0"/>
              <w:jc w:val="left"/>
              <w:rPr>
                <w:rFonts w:ascii="Times New Roman" w:hAnsi="Times New Roman" w:cs="Times New Roman" w:eastAsia="Times New Roman" w:hint="default"/>
                <w:sz w:val="21"/>
                <w:szCs w:val="21"/>
              </w:rPr>
            </w:pPr>
            <w:hyperlink r:id="rId22">
              <w:r>
                <w:rPr>
                  <w:rFonts w:ascii="Times New Roman"/>
                  <w:sz w:val="21"/>
                </w:rPr>
                <w:t>stock@zyhd.com.cn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3176"/>
        <w:gridCol w:w="3190"/>
        <w:gridCol w:w="3177"/>
      </w:tblGrid>
      <w:tr>
        <w:trPr>
          <w:trHeight w:val="402" w:hRule="exact"/>
        </w:trPr>
        <w:tc>
          <w:tcPr>
            <w:tcW w:w="3176" w:type="dxa"/>
            <w:tcBorders>
              <w:top w:val="single" w:sz="4" w:space="0" w:color="000000"/>
              <w:left w:val="nil" w:sz="6" w:space="0" w:color="auto"/>
              <w:bottom w:val="single" w:sz="4" w:space="0" w:color="000000"/>
              <w:right w:val="nil" w:sz="6" w:space="0" w:color="auto"/>
            </w:tcBorders>
            <w:shd w:val="clear" w:color="auto" w:fill="D2D2D2"/>
          </w:tcPr>
          <w:p>
            <w:pPr/>
          </w:p>
        </w:tc>
        <w:tc>
          <w:tcPr>
            <w:tcW w:w="31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7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9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董志刚</w:t>
            </w:r>
          </w:p>
        </w:tc>
        <w:tc>
          <w:tcPr>
            <w:tcW w:w="317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雷子昀</w:t>
            </w:r>
          </w:p>
        </w:tc>
      </w:tr>
      <w:tr>
        <w:trPr>
          <w:trHeight w:val="161" w:hRule="exact"/>
        </w:trPr>
        <w:tc>
          <w:tcPr>
            <w:tcW w:w="3176" w:type="dxa"/>
            <w:tcBorders>
              <w:top w:val="single" w:sz="4" w:space="0" w:color="000000"/>
              <w:left w:val="nil" w:sz="6" w:space="0" w:color="auto"/>
              <w:bottom w:val="nil" w:sz="6" w:space="0" w:color="auto"/>
              <w:right w:val="nil" w:sz="6" w:space="0" w:color="auto"/>
            </w:tcBorders>
            <w:shd w:val="clear" w:color="auto" w:fill="D2D2D2"/>
          </w:tcPr>
          <w:p>
            <w:pPr/>
          </w:p>
        </w:tc>
        <w:tc>
          <w:tcPr>
            <w:tcW w:w="3190" w:type="dxa"/>
            <w:vMerge w:val="restart"/>
            <w:tcBorders>
              <w:top w:val="single" w:sz="4" w:space="0" w:color="000000"/>
              <w:left w:val="nil" w:sz="6" w:space="0" w:color="auto"/>
              <w:right w:val="nil" w:sz="6" w:space="0" w:color="auto"/>
            </w:tcBorders>
          </w:tcPr>
          <w:p>
            <w:pPr>
              <w:pStyle w:val="TableParagraph"/>
              <w:spacing w:line="273" w:lineRule="auto" w:before="26"/>
              <w:ind w:left="28" w:right="219"/>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 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c>
          <w:tcPr>
            <w:tcW w:w="3177" w:type="dxa"/>
            <w:vMerge w:val="restart"/>
            <w:tcBorders>
              <w:top w:val="single" w:sz="4" w:space="0" w:color="000000"/>
              <w:left w:val="nil" w:sz="6" w:space="0" w:color="auto"/>
              <w:right w:val="nil" w:sz="6" w:space="0" w:color="auto"/>
            </w:tcBorders>
          </w:tcPr>
          <w:p>
            <w:pPr>
              <w:pStyle w:val="TableParagraph"/>
              <w:spacing w:line="273" w:lineRule="auto" w:before="26"/>
              <w:ind w:left="28" w:right="206"/>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 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392" w:hRule="exact"/>
        </w:trPr>
        <w:tc>
          <w:tcPr>
            <w:tcW w:w="317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nil" w:sz="6" w:space="0" w:color="auto"/>
              <w:right w:val="nil" w:sz="6" w:space="0" w:color="auto"/>
            </w:tcBorders>
          </w:tcPr>
          <w:p>
            <w:pPr/>
          </w:p>
        </w:tc>
        <w:tc>
          <w:tcPr>
            <w:tcW w:w="3177" w:type="dxa"/>
            <w:vMerge/>
            <w:tcBorders>
              <w:left w:val="nil" w:sz="6" w:space="0" w:color="auto"/>
              <w:right w:val="nil" w:sz="6" w:space="0" w:color="auto"/>
            </w:tcBorders>
          </w:tcPr>
          <w:p>
            <w:pPr/>
          </w:p>
        </w:tc>
      </w:tr>
      <w:tr>
        <w:trPr>
          <w:trHeight w:val="161" w:hRule="exact"/>
        </w:trPr>
        <w:tc>
          <w:tcPr>
            <w:tcW w:w="3176" w:type="dxa"/>
            <w:tcBorders>
              <w:top w:val="nil" w:sz="6" w:space="0" w:color="auto"/>
              <w:left w:val="nil" w:sz="6" w:space="0" w:color="auto"/>
              <w:bottom w:val="single" w:sz="4" w:space="0" w:color="000000"/>
              <w:right w:val="nil" w:sz="6" w:space="0" w:color="auto"/>
            </w:tcBorders>
            <w:shd w:val="clear" w:color="auto" w:fill="D2D2D2"/>
          </w:tcPr>
          <w:p>
            <w:pPr/>
          </w:p>
        </w:tc>
        <w:tc>
          <w:tcPr>
            <w:tcW w:w="3190" w:type="dxa"/>
            <w:vMerge/>
            <w:tcBorders>
              <w:left w:val="nil" w:sz="6" w:space="0" w:color="auto"/>
              <w:bottom w:val="single" w:sz="4" w:space="0" w:color="000000"/>
              <w:right w:val="nil" w:sz="6" w:space="0" w:color="auto"/>
            </w:tcBorders>
          </w:tcPr>
          <w:p>
            <w:pPr/>
          </w:p>
        </w:tc>
        <w:tc>
          <w:tcPr>
            <w:tcW w:w="3177" w:type="dxa"/>
            <w:vMerge/>
            <w:tcBorders>
              <w:left w:val="nil" w:sz="6" w:space="0" w:color="auto"/>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14" w:right="0"/>
              <w:jc w:val="left"/>
              <w:rPr>
                <w:rFonts w:ascii="Times New Roman" w:hAnsi="Times New Roman" w:cs="Times New Roman" w:eastAsia="Times New Roman" w:hint="default"/>
                <w:sz w:val="21"/>
                <w:szCs w:val="21"/>
              </w:rPr>
            </w:pPr>
            <w:r>
              <w:rPr>
                <w:rFonts w:ascii="Times New Roman"/>
                <w:sz w:val="21"/>
              </w:rPr>
              <w:t>027-87180718</w:t>
            </w:r>
          </w:p>
        </w:tc>
        <w:tc>
          <w:tcPr>
            <w:tcW w:w="317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027-87180718</w:t>
            </w:r>
          </w:p>
        </w:tc>
      </w:tr>
      <w:tr>
        <w:trPr>
          <w:trHeight w:val="402" w:hRule="exact"/>
        </w:trPr>
        <w:tc>
          <w:tcPr>
            <w:tcW w:w="31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14" w:right="0"/>
              <w:jc w:val="left"/>
              <w:rPr>
                <w:rFonts w:ascii="Times New Roman" w:hAnsi="Times New Roman" w:cs="Times New Roman" w:eastAsia="Times New Roman" w:hint="default"/>
                <w:sz w:val="21"/>
                <w:szCs w:val="21"/>
              </w:rPr>
            </w:pPr>
            <w:r>
              <w:rPr>
                <w:rFonts w:ascii="Times New Roman"/>
                <w:sz w:val="21"/>
              </w:rPr>
              <w:t>027-87180719</w:t>
            </w:r>
          </w:p>
        </w:tc>
        <w:tc>
          <w:tcPr>
            <w:tcW w:w="317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027-87180719</w:t>
            </w:r>
          </w:p>
        </w:tc>
      </w:tr>
      <w:tr>
        <w:trPr>
          <w:trHeight w:val="402" w:hRule="exact"/>
        </w:trPr>
        <w:tc>
          <w:tcPr>
            <w:tcW w:w="31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14" w:right="0"/>
              <w:jc w:val="left"/>
              <w:rPr>
                <w:rFonts w:ascii="Times New Roman" w:hAnsi="Times New Roman" w:cs="Times New Roman" w:eastAsia="Times New Roman" w:hint="default"/>
                <w:sz w:val="21"/>
                <w:szCs w:val="21"/>
              </w:rPr>
            </w:pPr>
            <w:hyperlink r:id="rId22">
              <w:r>
                <w:rPr>
                  <w:rFonts w:ascii="Times New Roman"/>
                  <w:sz w:val="21"/>
                </w:rPr>
                <w:t>stock@zyhd.com.cn</w:t>
              </w:r>
            </w:hyperlink>
          </w:p>
        </w:tc>
        <w:tc>
          <w:tcPr>
            <w:tcW w:w="317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22">
              <w:r>
                <w:rPr>
                  <w:rFonts w:ascii="Times New Roman"/>
                  <w:sz w:val="21"/>
                </w:rPr>
                <w:t>stock@zyhd.com.cn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3"/>
        <w:jc w:val="left"/>
        <w:rPr>
          <w:b w:val="0"/>
          <w:bCs w:val="0"/>
        </w:rPr>
      </w:pPr>
      <w:r>
        <w:rPr/>
        <w:pict>
          <v:group style="position:absolute;margin-left:256.119995pt;margin-top:35.235607pt;width:.5pt;height:17.3pt;mso-position-horizontal-relative:page;mso-position-vertical-relative:paragraph;z-index:-1534864" coordorigin="5122,705" coordsize="10,346">
            <v:group style="position:absolute;left:5122;top:705;width:10;height:20" coordorigin="5122,705" coordsize="10,20">
              <v:shape style="position:absolute;left:5122;top:705;width:10;height:20" coordorigin="5122,705" coordsize="10,20" path="m5122,724l5132,724,5132,705,5122,705,5122,724xe" filled="true" fillcolor="#000000" stroked="false">
                <v:path arrowok="t"/>
                <v:fill type="solid"/>
              </v:shape>
            </v:group>
            <v:group style="position:absolute;left:5122;top:724;width:10;height:20" coordorigin="5122,724" coordsize="10,20">
              <v:shape style="position:absolute;left:5122;top:724;width:10;height:20" coordorigin="5122,724" coordsize="10,20" path="m5122,743l5132,743,5132,724,5122,724,5122,743xe" filled="true" fillcolor="#000000" stroked="false">
                <v:path arrowok="t"/>
                <v:fill type="solid"/>
              </v:shape>
            </v:group>
            <v:group style="position:absolute;left:5122;top:743;width:10;height:20" coordorigin="5122,743" coordsize="10,20">
              <v:shape style="position:absolute;left:5122;top:743;width:10;height:20" coordorigin="5122,743" coordsize="10,20" path="m5122,762l5132,762,5132,743,5122,743,5122,762xe" filled="true" fillcolor="#000000" stroked="false">
                <v:path arrowok="t"/>
                <v:fill type="solid"/>
              </v:shape>
            </v:group>
            <v:group style="position:absolute;left:5122;top:762;width:10;height:20" coordorigin="5122,762" coordsize="10,20">
              <v:shape style="position:absolute;left:5122;top:762;width:10;height:20" coordorigin="5122,762" coordsize="10,20" path="m5122,782l5132,782,5132,762,5122,762,5122,782xe" filled="true" fillcolor="#000000" stroked="false">
                <v:path arrowok="t"/>
                <v:fill type="solid"/>
              </v:shape>
            </v:group>
            <v:group style="position:absolute;left:5122;top:782;width:10;height:20" coordorigin="5122,782" coordsize="10,20">
              <v:shape style="position:absolute;left:5122;top:782;width:10;height:20" coordorigin="5122,782" coordsize="10,20" path="m5122,801l5132,801,5132,782,5122,782,5122,801xe" filled="true" fillcolor="#000000" stroked="false">
                <v:path arrowok="t"/>
                <v:fill type="solid"/>
              </v:shape>
            </v:group>
            <v:group style="position:absolute;left:5122;top:801;width:10;height:20" coordorigin="5122,801" coordsize="10,20">
              <v:shape style="position:absolute;left:5122;top:801;width:10;height:20" coordorigin="5122,801" coordsize="10,20" path="m5122,820l5132,820,5132,801,5122,801,5122,820xe" filled="true" fillcolor="#000000" stroked="false">
                <v:path arrowok="t"/>
                <v:fill type="solid"/>
              </v:shape>
            </v:group>
            <v:group style="position:absolute;left:5122;top:820;width:10;height:20" coordorigin="5122,820" coordsize="10,20">
              <v:shape style="position:absolute;left:5122;top:820;width:10;height:20" coordorigin="5122,820" coordsize="10,20" path="m5122,839l5132,839,5132,820,5122,820,5122,839xe" filled="true" fillcolor="#000000" stroked="false">
                <v:path arrowok="t"/>
                <v:fill type="solid"/>
              </v:shape>
            </v:group>
            <v:group style="position:absolute;left:5122;top:839;width:10;height:20" coordorigin="5122,839" coordsize="10,20">
              <v:shape style="position:absolute;left:5122;top:839;width:10;height:20" coordorigin="5122,839" coordsize="10,20" path="m5122,858l5132,858,5132,839,5122,839,5122,858xe" filled="true" fillcolor="#000000" stroked="false">
                <v:path arrowok="t"/>
                <v:fill type="solid"/>
              </v:shape>
            </v:group>
            <v:group style="position:absolute;left:5122;top:858;width:10;height:20" coordorigin="5122,858" coordsize="10,20">
              <v:shape style="position:absolute;left:5122;top:858;width:10;height:20" coordorigin="5122,858" coordsize="10,20" path="m5122,878l5132,878,5132,858,5122,858,5122,878xe" filled="true" fillcolor="#000000" stroked="false">
                <v:path arrowok="t"/>
                <v:fill type="solid"/>
              </v:shape>
            </v:group>
            <v:group style="position:absolute;left:5122;top:878;width:10;height:20" coordorigin="5122,878" coordsize="10,20">
              <v:shape style="position:absolute;left:5122;top:878;width:10;height:20" coordorigin="5122,878" coordsize="10,20" path="m5122,897l5132,897,5132,878,5122,878,5122,897xe" filled="true" fillcolor="#000000" stroked="false">
                <v:path arrowok="t"/>
                <v:fill type="solid"/>
              </v:shape>
            </v:group>
            <v:group style="position:absolute;left:5122;top:897;width:10;height:20" coordorigin="5122,897" coordsize="10,20">
              <v:shape style="position:absolute;left:5122;top:897;width:10;height:20" coordorigin="5122,897" coordsize="10,20" path="m5122,916l5132,916,5132,897,5122,897,5122,916xe" filled="true" fillcolor="#000000" stroked="false">
                <v:path arrowok="t"/>
                <v:fill type="solid"/>
              </v:shape>
            </v:group>
            <v:group style="position:absolute;left:5122;top:916;width:10;height:20" coordorigin="5122,916" coordsize="10,20">
              <v:shape style="position:absolute;left:5122;top:916;width:10;height:20" coordorigin="5122,916" coordsize="10,20" path="m5122,935l5132,935,5132,916,5122,916,5122,935xe" filled="true" fillcolor="#000000" stroked="false">
                <v:path arrowok="t"/>
                <v:fill type="solid"/>
              </v:shape>
            </v:group>
            <v:group style="position:absolute;left:5122;top:935;width:10;height:20" coordorigin="5122,935" coordsize="10,20">
              <v:shape style="position:absolute;left:5122;top:935;width:10;height:20" coordorigin="5122,935" coordsize="10,20" path="m5122,954l5132,954,5132,935,5122,935,5122,954xe" filled="true" fillcolor="#000000" stroked="false">
                <v:path arrowok="t"/>
                <v:fill type="solid"/>
              </v:shape>
            </v:group>
            <v:group style="position:absolute;left:5122;top:954;width:10;height:20" coordorigin="5122,954" coordsize="10,20">
              <v:shape style="position:absolute;left:5122;top:954;width:10;height:20" coordorigin="5122,954" coordsize="10,20" path="m5122,974l5132,974,5132,954,5122,954,5122,974xe" filled="true" fillcolor="#000000" stroked="false">
                <v:path arrowok="t"/>
                <v:fill type="solid"/>
              </v:shape>
            </v:group>
            <v:group style="position:absolute;left:5122;top:974;width:10;height:20" coordorigin="5122,974" coordsize="10,20">
              <v:shape style="position:absolute;left:5122;top:974;width:10;height:20" coordorigin="5122,974" coordsize="10,20" path="m5122,993l5132,993,5132,974,5122,974,5122,993xe" filled="true" fillcolor="#000000" stroked="false">
                <v:path arrowok="t"/>
                <v:fill type="solid"/>
              </v:shape>
            </v:group>
            <v:group style="position:absolute;left:5122;top:993;width:10;height:20" coordorigin="5122,993" coordsize="10,20">
              <v:shape style="position:absolute;left:5122;top:993;width:10;height:20" coordorigin="5122,993" coordsize="10,20" path="m5122,1012l5132,1012,5132,993,5122,993,5122,1012xe" filled="true" fillcolor="#000000" stroked="false">
                <v:path arrowok="t"/>
                <v:fill type="solid"/>
              </v:shape>
            </v:group>
            <v:group style="position:absolute;left:5122;top:1012;width:10;height:20" coordorigin="5122,1012" coordsize="10,20">
              <v:shape style="position:absolute;left:5122;top:1012;width:10;height:20" coordorigin="5122,1012" coordsize="10,20" path="m5122,1031l5132,1031,5132,1012,5122,1012,5122,1031xe" filled="true" fillcolor="#000000" stroked="false">
                <v:path arrowok="t"/>
                <v:fill type="solid"/>
              </v:shape>
            </v:group>
            <v:group style="position:absolute;left:5122;top:1031;width:10;height:20" coordorigin="5122,1031" coordsize="10,20">
              <v:shape style="position:absolute;left:5122;top:1031;width:10;height:20" coordorigin="5122,1031" coordsize="10,20" path="m5122,1050l5132,1050,5132,1031,5122,1031,5122,1050xe" filled="true" fillcolor="#000000" stroked="false">
                <v:path arrowok="t"/>
                <v:fill type="solid"/>
              </v:shape>
            </v:group>
            <w10:wrap type="none"/>
          </v:group>
        </w:pict>
      </w:r>
      <w:r>
        <w:rPr/>
        <w:pict>
          <v:group style="position:absolute;margin-left:256.119995pt;margin-top:88.955658pt;width:.5pt;height:19.4pt;mso-position-horizontal-relative:page;mso-position-vertical-relative:paragraph;z-index:-1534840" coordorigin="5122,1779" coordsize="10,388">
            <v:shape style="position:absolute;left:5122;top:1779;width:10;height:13" type="#_x0000_t75" stroked="false">
              <v:imagedata r:id="rId20" o:title=""/>
            </v:shape>
            <v:group style="position:absolute;left:5122;top:1821;width:10;height:20" coordorigin="5122,1821" coordsize="10,20">
              <v:shape style="position:absolute;left:5122;top:1821;width:10;height:20" coordorigin="5122,1821" coordsize="10,20" path="m5122,1840l5132,1840,5132,1821,5122,1821,5122,1840xe" filled="true" fillcolor="#000000" stroked="false">
                <v:path arrowok="t"/>
                <v:fill type="solid"/>
              </v:shape>
            </v:group>
            <v:group style="position:absolute;left:5122;top:1840;width:10;height:20" coordorigin="5122,1840" coordsize="10,20">
              <v:shape style="position:absolute;left:5122;top:1840;width:10;height:20" coordorigin="5122,1840" coordsize="10,20" path="m5122,1860l5132,1860,5132,1840,5122,1840,5122,1860xe" filled="true" fillcolor="#000000" stroked="false">
                <v:path arrowok="t"/>
                <v:fill type="solid"/>
              </v:shape>
            </v:group>
            <v:group style="position:absolute;left:5122;top:1860;width:10;height:20" coordorigin="5122,1860" coordsize="10,20">
              <v:shape style="position:absolute;left:5122;top:1860;width:10;height:20" coordorigin="5122,1860" coordsize="10,20" path="m5122,1879l5132,1879,5132,1860,5122,1860,5122,1879xe" filled="true" fillcolor="#000000" stroked="false">
                <v:path arrowok="t"/>
                <v:fill type="solid"/>
              </v:shape>
            </v:group>
            <v:group style="position:absolute;left:5122;top:1879;width:10;height:20" coordorigin="5122,1879" coordsize="10,20">
              <v:shape style="position:absolute;left:5122;top:1879;width:10;height:20" coordorigin="5122,1879" coordsize="10,20" path="m5122,1898l5132,1898,5132,1879,5122,1879,5122,1898xe" filled="true" fillcolor="#000000" stroked="false">
                <v:path arrowok="t"/>
                <v:fill type="solid"/>
              </v:shape>
            </v:group>
            <v:group style="position:absolute;left:5122;top:1898;width:10;height:20" coordorigin="5122,1898" coordsize="10,20">
              <v:shape style="position:absolute;left:5122;top:1898;width:10;height:20" coordorigin="5122,1898" coordsize="10,20" path="m5122,1917l5132,1917,5132,1898,5122,1898,5122,1917xe" filled="true" fillcolor="#000000" stroked="false">
                <v:path arrowok="t"/>
                <v:fill type="solid"/>
              </v:shape>
            </v:group>
            <v:group style="position:absolute;left:5122;top:1917;width:10;height:20" coordorigin="5122,1917" coordsize="10,20">
              <v:shape style="position:absolute;left:5122;top:1917;width:10;height:20" coordorigin="5122,1917" coordsize="10,20" path="m5122,1936l5132,1936,5132,1917,5122,1917,5122,1936xe" filled="true" fillcolor="#000000" stroked="false">
                <v:path arrowok="t"/>
                <v:fill type="solid"/>
              </v:shape>
            </v:group>
            <v:group style="position:absolute;left:5122;top:1936;width:10;height:20" coordorigin="5122,1936" coordsize="10,20">
              <v:shape style="position:absolute;left:5122;top:1936;width:10;height:20" coordorigin="5122,1936" coordsize="10,20" path="m5122,1956l5132,1956,5132,1936,5122,1936,5122,1956xe" filled="true" fillcolor="#000000" stroked="false">
                <v:path arrowok="t"/>
                <v:fill type="solid"/>
              </v:shape>
            </v:group>
            <v:group style="position:absolute;left:5122;top:1956;width:10;height:20" coordorigin="5122,1956" coordsize="10,20">
              <v:shape style="position:absolute;left:5122;top:1956;width:10;height:20" coordorigin="5122,1956" coordsize="10,20" path="m5122,1975l5132,1975,5132,1956,5122,1956,5122,1975xe" filled="true" fillcolor="#000000" stroked="false">
                <v:path arrowok="t"/>
                <v:fill type="solid"/>
              </v:shape>
            </v:group>
            <v:group style="position:absolute;left:5122;top:1975;width:10;height:20" coordorigin="5122,1975" coordsize="10,20">
              <v:shape style="position:absolute;left:5122;top:1975;width:10;height:20" coordorigin="5122,1975" coordsize="10,20" path="m5122,1994l5132,1994,5132,1975,5122,1975,5122,1994xe" filled="true" fillcolor="#000000" stroked="false">
                <v:path arrowok="t"/>
                <v:fill type="solid"/>
              </v:shape>
            </v:group>
            <v:group style="position:absolute;left:5122;top:1994;width:10;height:20" coordorigin="5122,1994" coordsize="10,20">
              <v:shape style="position:absolute;left:5122;top:1994;width:10;height:20" coordorigin="5122,1994" coordsize="10,20" path="m5122,2013l5132,2013,5132,1994,5122,1994,5122,2013xe" filled="true" fillcolor="#000000" stroked="false">
                <v:path arrowok="t"/>
                <v:fill type="solid"/>
              </v:shape>
            </v:group>
            <v:group style="position:absolute;left:5122;top:2013;width:10;height:20" coordorigin="5122,2013" coordsize="10,20">
              <v:shape style="position:absolute;left:5122;top:2013;width:10;height:20" coordorigin="5122,2013" coordsize="10,20" path="m5122,2032l5132,2032,5132,2013,5122,2013,5122,2032xe" filled="true" fillcolor="#000000" stroked="false">
                <v:path arrowok="t"/>
                <v:fill type="solid"/>
              </v:shape>
            </v:group>
            <v:group style="position:absolute;left:5122;top:2032;width:10;height:20" coordorigin="5122,2032" coordsize="10,20">
              <v:shape style="position:absolute;left:5122;top:2032;width:10;height:20" coordorigin="5122,2032" coordsize="10,20" path="m5122,2052l5132,2052,5132,2032,5122,2032,5122,2052xe" filled="true" fillcolor="#000000" stroked="false">
                <v:path arrowok="t"/>
                <v:fill type="solid"/>
              </v:shape>
            </v:group>
            <v:group style="position:absolute;left:5122;top:2052;width:10;height:20" coordorigin="5122,2052" coordsize="10,20">
              <v:shape style="position:absolute;left:5122;top:2052;width:10;height:20" coordorigin="5122,2052" coordsize="10,20" path="m5122,2071l5132,2071,5132,2052,5122,2052,5122,2071xe" filled="true" fillcolor="#000000" stroked="false">
                <v:path arrowok="t"/>
                <v:fill type="solid"/>
              </v:shape>
            </v:group>
            <v:group style="position:absolute;left:5122;top:2071;width:10;height:20" coordorigin="5122,2071" coordsize="10,20">
              <v:shape style="position:absolute;left:5122;top:2071;width:10;height:20" coordorigin="5122,2071" coordsize="10,20" path="m5122,2090l5132,2090,5132,2071,5122,2071,5122,2090xe" filled="true" fillcolor="#000000" stroked="false">
                <v:path arrowok="t"/>
                <v:fill type="solid"/>
              </v:shape>
            </v:group>
            <v:group style="position:absolute;left:5122;top:2090;width:10;height:20" coordorigin="5122,2090" coordsize="10,20">
              <v:shape style="position:absolute;left:5122;top:2090;width:10;height:20" coordorigin="5122,2090" coordsize="10,20" path="m5122,2109l5132,2109,5132,2090,5122,2090,5122,2109xe" filled="true" fillcolor="#000000" stroked="false">
                <v:path arrowok="t"/>
                <v:fill type="solid"/>
              </v:shape>
            </v:group>
            <v:group style="position:absolute;left:5122;top:2109;width:10;height:20" coordorigin="5122,2109" coordsize="10,20">
              <v:shape style="position:absolute;left:5122;top:2109;width:10;height:20" coordorigin="5122,2109" coordsize="10,20" path="m5122,2128l5132,2128,5132,2109,5122,2109,5122,2128xe" filled="true" fillcolor="#000000" stroked="false">
                <v:path arrowok="t"/>
                <v:fill type="solid"/>
              </v:shape>
            </v:group>
            <v:group style="position:absolute;left:5122;top:2128;width:10;height:20" coordorigin="5122,2128" coordsize="10,20">
              <v:shape style="position:absolute;left:5122;top:2128;width:10;height:20" coordorigin="5122,2128" coordsize="10,20" path="m5122,2148l5132,2148,5132,2128,5122,2128,5122,2148xe" filled="true" fillcolor="#000000" stroked="false">
                <v:path arrowok="t"/>
                <v:fill type="solid"/>
              </v:shape>
            </v:group>
            <v:group style="position:absolute;left:5122;top:2148;width:10;height:20" coordorigin="5122,2148" coordsize="10,20">
              <v:shape style="position:absolute;left:5122;top:2148;width:10;height:20" coordorigin="5122,2148" coordsize="10,20" path="m5122,2167l5132,2167,5132,2148,5122,2148,5122,2167xe" filled="true" fillcolor="#000000" stroked="false">
                <v:path arrowok="t"/>
                <v:fill type="solid"/>
              </v:shape>
            </v:group>
            <w10:wrap type="none"/>
          </v:group>
        </w:pict>
      </w:r>
      <w:r>
        <w:rPr/>
        <w:pict>
          <v:shape style="position:absolute;margin-left:256.119995pt;margin-top:109.295593pt;width:.479961pt;height:.42pt;mso-position-horizontal-relative:page;mso-position-vertical-relative:paragraph;z-index:1240" type="#_x0000_t75" stroked="false">
            <v:imagedata r:id="rId20" o:title=""/>
          </v:shape>
        </w:pict>
      </w: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88"/>
        <w:gridCol w:w="5580"/>
      </w:tblGrid>
      <w:tr>
        <w:trPr>
          <w:trHeight w:val="402" w:hRule="exact"/>
        </w:trPr>
        <w:tc>
          <w:tcPr>
            <w:tcW w:w="398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58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日报</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国证券报》</w:t>
            </w:r>
          </w:p>
        </w:tc>
      </w:tr>
      <w:tr>
        <w:trPr>
          <w:trHeight w:val="714" w:hRule="exact"/>
        </w:trPr>
        <w:tc>
          <w:tcPr>
            <w:tcW w:w="39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5"/>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 址</w:t>
            </w:r>
          </w:p>
        </w:tc>
        <w:tc>
          <w:tcPr>
            <w:tcW w:w="5580"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147" name="image14.png" descr=""/>
                  <wp:cNvGraphicFramePr>
                    <a:graphicFrameLocks noChangeAspect="1"/>
                  </wp:cNvGraphicFramePr>
                  <a:graphic>
                    <a:graphicData uri="http://schemas.openxmlformats.org/drawingml/2006/picture">
                      <pic:pic>
                        <pic:nvPicPr>
                          <pic:cNvPr id="148" name="image14.png"/>
                          <pic:cNvPicPr/>
                        </pic:nvPicPr>
                        <pic:blipFill>
                          <a:blip r:embed="rId2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59" w:lineRule="auto" w:before="24"/>
              <w:ind w:left="27" w:right="338"/>
              <w:jc w:val="left"/>
              <w:rPr>
                <w:rFonts w:ascii="宋体" w:hAnsi="宋体" w:cs="宋体" w:eastAsia="宋体" w:hint="default"/>
                <w:sz w:val="21"/>
                <w:szCs w:val="21"/>
              </w:rPr>
            </w:pPr>
            <w:hyperlink r:id="rId23">
              <w:r>
                <w:rPr>
                  <w:rFonts w:ascii="Times New Roman" w:hAnsi="Times New Roman" w:cs="Times New Roman" w:eastAsia="Times New Roman" w:hint="default"/>
                  <w:spacing w:val="-2"/>
                  <w:sz w:val="21"/>
                  <w:szCs w:val="21"/>
                </w:rPr>
                <w:t>www.cninfo.com.cn</w:t>
              </w:r>
            </w:hyperlink>
            <w:r>
              <w:rPr>
                <w:rFonts w:ascii="宋体" w:hAnsi="宋体" w:cs="宋体" w:eastAsia="宋体" w:hint="default"/>
                <w:spacing w:val="-2"/>
                <w:sz w:val="21"/>
                <w:szCs w:val="21"/>
              </w:rPr>
              <w:t>；</w:t>
            </w:r>
            <w:hyperlink r:id="rId24">
              <w:r>
                <w:rPr>
                  <w:rFonts w:ascii="Times New Roman" w:hAnsi="Times New Roman" w:cs="Times New Roman" w:eastAsia="Times New Roman" w:hint="default"/>
                  <w:spacing w:val="-2"/>
                  <w:sz w:val="21"/>
                  <w:szCs w:val="21"/>
                </w:rPr>
                <w:t>www.cs.com.cn</w:t>
              </w:r>
            </w:hyperlink>
            <w:r>
              <w:rPr>
                <w:rFonts w:ascii="宋体" w:hAnsi="宋体" w:cs="宋体" w:eastAsia="宋体" w:hint="default"/>
                <w:spacing w:val="-2"/>
                <w:sz w:val="21"/>
                <w:szCs w:val="21"/>
              </w:rPr>
              <w:t>；</w:t>
            </w:r>
            <w:hyperlink r:id="rId25">
              <w:r>
                <w:rPr>
                  <w:rFonts w:ascii="Times New Roman" w:hAnsi="Times New Roman" w:cs="Times New Roman" w:eastAsia="Times New Roman" w:hint="default"/>
                  <w:spacing w:val="-2"/>
                  <w:sz w:val="21"/>
                  <w:szCs w:val="21"/>
                </w:rPr>
                <w:t>www.cnstock.com</w:t>
              </w:r>
            </w:hyperlink>
            <w:r>
              <w:rPr>
                <w:rFonts w:ascii="宋体" w:hAnsi="宋体" w:cs="宋体" w:eastAsia="宋体" w:hint="default"/>
                <w:spacing w:val="-2"/>
                <w:sz w:val="21"/>
                <w:szCs w:val="21"/>
              </w:rPr>
              <w:t>；</w:t>
            </w:r>
            <w:r>
              <w:rPr>
                <w:rFonts w:ascii="宋体" w:hAnsi="宋体" w:cs="宋体" w:eastAsia="宋体" w:hint="default"/>
                <w:spacing w:val="-60"/>
                <w:sz w:val="21"/>
                <w:szCs w:val="21"/>
              </w:rPr>
              <w:t> </w:t>
            </w:r>
            <w:hyperlink r:id="rId26">
              <w:r>
                <w:rPr>
                  <w:rFonts w:ascii="Times New Roman" w:hAnsi="Times New Roman" w:cs="Times New Roman" w:eastAsia="Times New Roman" w:hint="default"/>
                  <w:sz w:val="21"/>
                  <w:szCs w:val="21"/>
                </w:rPr>
                <w:t>www.secutimes.com</w:t>
              </w:r>
            </w:hyperlink>
            <w:r>
              <w:rPr>
                <w:rFonts w:ascii="宋体" w:hAnsi="宋体" w:cs="宋体" w:eastAsia="宋体" w:hint="default"/>
                <w:sz w:val="21"/>
                <w:szCs w:val="21"/>
              </w:rPr>
              <w:t>；</w:t>
            </w:r>
            <w:hyperlink r:id="rId27">
              <w:r>
                <w:rPr>
                  <w:rFonts w:ascii="Times New Roman" w:hAnsi="Times New Roman" w:cs="Times New Roman" w:eastAsia="Times New Roman" w:hint="default"/>
                  <w:sz w:val="21"/>
                  <w:szCs w:val="21"/>
                </w:rPr>
                <w:t>www.ccstock.cn</w:t>
              </w:r>
            </w:hyperlink>
            <w:r>
              <w:rPr>
                <w:rFonts w:ascii="宋体" w:hAnsi="宋体" w:cs="宋体" w:eastAsia="宋体" w:hint="default"/>
                <w:sz w:val="21"/>
                <w:szCs w:val="21"/>
              </w:rPr>
              <w:t>。</w:t>
            </w:r>
          </w:p>
        </w:tc>
      </w:tr>
      <w:tr>
        <w:trPr>
          <w:trHeight w:val="402" w:hRule="exact"/>
        </w:trPr>
        <w:tc>
          <w:tcPr>
            <w:tcW w:w="398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58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r>
        <w:rPr/>
        <w:pict>
          <v:shape style="position:absolute;margin-left:274.47998pt;margin-top:530.799927pt;width:.479956pt;height:.66pt;mso-position-horizontal-relative:page;mso-position-vertical-relative:page;z-index:1672" type="#_x0000_t75" stroked="false">
            <v:imagedata r:id="rId20" o:title=""/>
          </v:shape>
        </w:pict>
      </w:r>
      <w:r>
        <w:rPr/>
        <w:pict>
          <v:shape style="position:absolute;margin-left:448.199982pt;margin-top:530.799927pt;width:.479956pt;height:.66pt;mso-position-horizontal-relative:page;mso-position-vertical-relative:page;z-index:1696" type="#_x0000_t75" stroked="false">
            <v:imagedata r:id="rId20" o:title=""/>
          </v:shape>
        </w:pict>
      </w:r>
      <w:r>
        <w:rPr/>
        <w:pict>
          <v:shape style="position:absolute;margin-left:187.520004pt;margin-top:566.5pt;width:.480015pt;height:.66pt;mso-position-horizontal-relative:page;mso-position-vertical-relative:page;z-index:1720" type="#_x0000_t75" stroked="false">
            <v:imagedata r:id="rId20" o:title=""/>
          </v:shape>
        </w:pict>
      </w:r>
      <w:r>
        <w:rPr/>
        <w:pict>
          <v:shape style="position:absolute;margin-left:274.47998pt;margin-top:566.5pt;width:.48pt;height:.66pt;mso-position-horizontal-relative:page;mso-position-vertical-relative:page;z-index:1744" type="#_x0000_t75" stroked="false">
            <v:imagedata r:id="rId20" o:title=""/>
          </v:shape>
        </w:pict>
      </w:r>
      <w:r>
        <w:rPr/>
        <w:pict>
          <v:shape style="position:absolute;margin-left:448.199982pt;margin-top:566.5pt;width:.48pt;height:.66pt;mso-position-horizontal-relative:page;mso-position-vertical-relative:page;z-index:1768" type="#_x0000_t75" stroked="false">
            <v:imagedata r:id="rId20" o:title=""/>
          </v:shape>
        </w:pict>
      </w:r>
      <w:r>
        <w:rPr/>
        <w:pict>
          <v:shape style="position:absolute;margin-left:187.520004pt;margin-top:586.839966pt;width:.480015pt;height:.42pt;mso-position-horizontal-relative:page;mso-position-vertical-relative:page;z-index:1792" type="#_x0000_t75" stroked="false">
            <v:imagedata r:id="rId20" o:title=""/>
          </v:shape>
        </w:pict>
      </w:r>
      <w:r>
        <w:rPr/>
        <w:pict>
          <v:shape style="position:absolute;margin-left:274.47998pt;margin-top:586.839966pt;width:.48pt;height:.42pt;mso-position-horizontal-relative:page;mso-position-vertical-relative:page;z-index:1816" type="#_x0000_t75" stroked="false">
            <v:imagedata r:id="rId20" o:title=""/>
          </v:shape>
        </w:pict>
      </w:r>
      <w:r>
        <w:rPr/>
        <w:pict>
          <v:shape style="position:absolute;margin-left:448.199982pt;margin-top:586.839966pt;width:.48pt;height:.42pt;mso-position-horizontal-relative:page;mso-position-vertical-relative:page;z-index:1840" type="#_x0000_t75" stroked="false">
            <v:imagedata r:id="rId20" o:title=""/>
          </v:shape>
        </w:pict>
      </w:r>
      <w:r>
        <w:rPr/>
        <w:pict>
          <v:shape style="position:absolute;margin-left:187.520004pt;margin-top:606.940002pt;width:.480015pt;height:.42pt;mso-position-horizontal-relative:page;mso-position-vertical-relative:page;z-index:1864" type="#_x0000_t75" stroked="false">
            <v:imagedata r:id="rId20" o:title=""/>
          </v:shape>
        </w:pict>
      </w:r>
      <w:r>
        <w:rPr/>
        <w:pict>
          <v:shape style="position:absolute;margin-left:274.47998pt;margin-top:606.940002pt;width:.48pt;height:.42pt;mso-position-horizontal-relative:page;mso-position-vertical-relative:page;z-index:1888" type="#_x0000_t75" stroked="false">
            <v:imagedata r:id="rId20" o:title=""/>
          </v:shape>
        </w:pict>
      </w:r>
      <w:r>
        <w:rPr/>
        <w:pict>
          <v:shape style="position:absolute;margin-left:448.199982pt;margin-top:606.940002pt;width:.48pt;height:.42pt;mso-position-horizontal-relative:page;mso-position-vertical-relative:page;z-index:1912" type="#_x0000_t75" stroked="false">
            <v:imagedata r:id="rId20" o:title=""/>
          </v:shape>
        </w:pict>
      </w:r>
      <w:r>
        <w:rPr/>
        <w:pict>
          <v:shape style="position:absolute;margin-left:187.520004pt;margin-top:627.039917pt;width:.479946pt;height:.42pt;mso-position-horizontal-relative:page;mso-position-vertical-relative:page;z-index:1936" type="#_x0000_t75" stroked="false">
            <v:imagedata r:id="rId20" o:title=""/>
          </v:shape>
        </w:pict>
      </w:r>
      <w:r>
        <w:rPr/>
        <w:pict>
          <v:shape style="position:absolute;margin-left:274.47998pt;margin-top:627.039917pt;width:.47993pt;height:.42pt;mso-position-horizontal-relative:page;mso-position-vertical-relative:page;z-index:1960" type="#_x0000_t75" stroked="false">
            <v:imagedata r:id="rId20" o:title=""/>
          </v:shape>
        </w:pict>
      </w:r>
      <w:r>
        <w:rPr/>
        <w:pict>
          <v:shape style="position:absolute;margin-left:448.199982pt;margin-top:627.039917pt;width:.47993pt;height:.42pt;mso-position-horizontal-relative:page;mso-position-vertical-relative:page;z-index:1984" type="#_x0000_t75" stroked="false">
            <v:imagedata r:id="rId20" o:title=""/>
          </v:shape>
        </w:pict>
      </w:r>
      <w:r>
        <w:rPr/>
        <w:pict>
          <v:shape style="position:absolute;margin-left:187.520004pt;margin-top:662.5pt;width:.480015pt;height:.66pt;mso-position-horizontal-relative:page;mso-position-vertical-relative:page;z-index:2008" type="#_x0000_t75" stroked="false">
            <v:imagedata r:id="rId20" o:title=""/>
          </v:shape>
        </w:pict>
      </w:r>
      <w:r>
        <w:rPr/>
        <w:pict>
          <v:shape style="position:absolute;margin-left:274.47998pt;margin-top:662.5pt;width:.48pt;height:.66pt;mso-position-horizontal-relative:page;mso-position-vertical-relative:page;z-index:2032" type="#_x0000_t75" stroked="false">
            <v:imagedata r:id="rId20" o:title=""/>
          </v:shape>
        </w:pict>
      </w:r>
      <w:r>
        <w:rPr/>
        <w:pict>
          <v:shape style="position:absolute;margin-left:448.199982pt;margin-top:662.5pt;width:.48pt;height:.66pt;mso-position-horizontal-relative:page;mso-position-vertical-relative:page;z-index:2056" type="#_x0000_t75" stroked="false">
            <v:imagedata r:id="rId20" o:title=""/>
          </v:shape>
        </w:pict>
      </w:r>
      <w:r>
        <w:rPr/>
        <w:pict>
          <v:shape style="position:absolute;margin-left:187.520004pt;margin-top:682.839966pt;width:.480015pt;height:.42pt;mso-position-horizontal-relative:page;mso-position-vertical-relative:page;z-index:2080" type="#_x0000_t75" stroked="false">
            <v:imagedata r:id="rId20" o:title=""/>
          </v:shape>
        </w:pict>
      </w:r>
      <w:r>
        <w:rPr/>
        <w:pict>
          <v:shape style="position:absolute;margin-left:274.47998pt;margin-top:682.839966pt;width:.48pt;height:.42pt;mso-position-horizontal-relative:page;mso-position-vertical-relative:page;z-index:2104" type="#_x0000_t75" stroked="false">
            <v:imagedata r:id="rId20" o:title=""/>
          </v:shape>
        </w:pict>
      </w:r>
      <w:r>
        <w:rPr/>
        <w:pict>
          <v:shape style="position:absolute;margin-left:448.199982pt;margin-top:682.839966pt;width:.48pt;height:.42pt;mso-position-horizontal-relative:page;mso-position-vertical-relative:page;z-index:2128" type="#_x0000_t75" stroked="false">
            <v:imagedata r:id="rId20" o:title=""/>
          </v:shape>
        </w:pict>
      </w:r>
      <w:r>
        <w:rPr/>
        <w:pict>
          <v:shape style="position:absolute;margin-left:187.520004pt;margin-top:718.320007pt;width:.480015pt;height:.66pt;mso-position-horizontal-relative:page;mso-position-vertical-relative:page;z-index:2152" type="#_x0000_t75" stroked="false">
            <v:imagedata r:id="rId20" o:title=""/>
          </v:shape>
        </w:pict>
      </w:r>
      <w:r>
        <w:rPr/>
        <w:pict>
          <v:shape style="position:absolute;margin-left:274.47998pt;margin-top:718.320007pt;width:.48pt;height:.66pt;mso-position-horizontal-relative:page;mso-position-vertical-relative:page;z-index:2176" type="#_x0000_t75" stroked="false">
            <v:imagedata r:id="rId20" o:title=""/>
          </v:shape>
        </w:pict>
      </w:r>
      <w:r>
        <w:rPr/>
        <w:pict>
          <v:shape style="position:absolute;margin-left:448.199982pt;margin-top:718.320007pt;width:.48pt;height:.66pt;mso-position-horizontal-relative:page;mso-position-vertical-relative:page;z-index:2200" type="#_x0000_t75" stroked="false">
            <v:imagedata r:id="rId20" o:title=""/>
          </v:shape>
        </w:pict>
      </w:r>
    </w:p>
    <w:p>
      <w:pPr>
        <w:spacing w:line="552" w:lineRule="auto" w:before="26"/>
        <w:ind w:left="1613" w:right="7633" w:hanging="480"/>
        <w:jc w:val="left"/>
        <w:rPr>
          <w:rFonts w:ascii="宋体" w:hAnsi="宋体" w:cs="宋体" w:eastAsia="宋体" w:hint="default"/>
          <w:sz w:val="24"/>
          <w:szCs w:val="24"/>
        </w:rPr>
      </w:pPr>
      <w:r>
        <w:rPr/>
        <w:pict>
          <v:group style="position:absolute;margin-left:189.559998pt;margin-top:59.235653pt;width:.5pt;height:57.5pt;mso-position-horizontal-relative:page;mso-position-vertical-relative:paragraph;z-index:-1534792" coordorigin="3791,1185" coordsize="10,1150">
            <v:group style="position:absolute;left:3791;top:1185;width:10;height:20" coordorigin="3791,1185" coordsize="10,20">
              <v:shape style="position:absolute;left:3791;top:1185;width:10;height:20" coordorigin="3791,1185" coordsize="10,20" path="m3791,1204l3801,1204,3801,1185,3791,1185,3791,1204xe" filled="true" fillcolor="#000000" stroked="false">
                <v:path arrowok="t"/>
                <v:fill type="solid"/>
              </v:shape>
            </v:group>
            <v:group style="position:absolute;left:3791;top:1204;width:10;height:20" coordorigin="3791,1204" coordsize="10,20">
              <v:shape style="position:absolute;left:3791;top:1204;width:10;height:20" coordorigin="3791,1204" coordsize="10,20" path="m3791,1223l3801,1223,3801,1204,3791,1204,3791,1223xe" filled="true" fillcolor="#000000" stroked="false">
                <v:path arrowok="t"/>
                <v:fill type="solid"/>
              </v:shape>
            </v:group>
            <v:group style="position:absolute;left:3791;top:1223;width:10;height:20" coordorigin="3791,1223" coordsize="10,20">
              <v:shape style="position:absolute;left:3791;top:1223;width:10;height:20" coordorigin="3791,1223" coordsize="10,20" path="m3791,1242l3801,1242,3801,1223,3791,1223,3791,1242xe" filled="true" fillcolor="#000000" stroked="false">
                <v:path arrowok="t"/>
                <v:fill type="solid"/>
              </v:shape>
            </v:group>
            <v:group style="position:absolute;left:3791;top:1242;width:10;height:20" coordorigin="3791,1242" coordsize="10,20">
              <v:shape style="position:absolute;left:3791;top:1242;width:10;height:20" coordorigin="3791,1242" coordsize="10,20" path="m3791,1262l3801,1262,3801,1242,3791,1242,3791,1262xe" filled="true" fillcolor="#000000" stroked="false">
                <v:path arrowok="t"/>
                <v:fill type="solid"/>
              </v:shape>
            </v:group>
            <v:group style="position:absolute;left:3791;top:1262;width:10;height:20" coordorigin="3791,1262" coordsize="10,20">
              <v:shape style="position:absolute;left:3791;top:1262;width:10;height:20" coordorigin="3791,1262" coordsize="10,20" path="m3791,1281l3801,1281,3801,1262,3791,1262,3791,1281xe" filled="true" fillcolor="#000000" stroked="false">
                <v:path arrowok="t"/>
                <v:fill type="solid"/>
              </v:shape>
            </v:group>
            <v:group style="position:absolute;left:3791;top:1281;width:10;height:20" coordorigin="3791,1281" coordsize="10,20">
              <v:shape style="position:absolute;left:3791;top:1281;width:10;height:20" coordorigin="3791,1281" coordsize="10,20" path="m3791,1300l3801,1300,3801,1281,3791,1281,3791,1300xe" filled="true" fillcolor="#000000" stroked="false">
                <v:path arrowok="t"/>
                <v:fill type="solid"/>
              </v:shape>
            </v:group>
            <v:group style="position:absolute;left:3791;top:1300;width:10;height:20" coordorigin="3791,1300" coordsize="10,20">
              <v:shape style="position:absolute;left:3791;top:1300;width:10;height:20" coordorigin="3791,1300" coordsize="10,20" path="m3791,1319l3801,1319,3801,1300,3791,1300,3791,1319xe" filled="true" fillcolor="#000000" stroked="false">
                <v:path arrowok="t"/>
                <v:fill type="solid"/>
              </v:shape>
            </v:group>
            <v:group style="position:absolute;left:3791;top:1319;width:10;height:20" coordorigin="3791,1319" coordsize="10,20">
              <v:shape style="position:absolute;left:3791;top:1319;width:10;height:20" coordorigin="3791,1319" coordsize="10,20" path="m3791,1338l3801,1338,3801,1319,3791,1319,3791,1338xe" filled="true" fillcolor="#000000" stroked="false">
                <v:path arrowok="t"/>
                <v:fill type="solid"/>
              </v:shape>
            </v:group>
            <v:group style="position:absolute;left:3791;top:1338;width:10;height:20" coordorigin="3791,1338" coordsize="10,20">
              <v:shape style="position:absolute;left:3791;top:1338;width:10;height:20" coordorigin="3791,1338" coordsize="10,20" path="m3791,1358l3801,1358,3801,1338,3791,1338,3791,1358xe" filled="true" fillcolor="#000000" stroked="false">
                <v:path arrowok="t"/>
                <v:fill type="solid"/>
              </v:shape>
            </v:group>
            <v:group style="position:absolute;left:3791;top:1358;width:10;height:20" coordorigin="3791,1358" coordsize="10,20">
              <v:shape style="position:absolute;left:3791;top:1358;width:10;height:20" coordorigin="3791,1358" coordsize="10,20" path="m3791,1377l3801,1377,3801,1358,3791,1358,3791,1377xe" filled="true" fillcolor="#000000" stroked="false">
                <v:path arrowok="t"/>
                <v:fill type="solid"/>
              </v:shape>
            </v:group>
            <v:group style="position:absolute;left:3791;top:1377;width:10;height:20" coordorigin="3791,1377" coordsize="10,20">
              <v:shape style="position:absolute;left:3791;top:1377;width:10;height:20" coordorigin="3791,1377" coordsize="10,20" path="m3791,1396l3801,1396,3801,1377,3791,1377,3791,1396xe" filled="true" fillcolor="#000000" stroked="false">
                <v:path arrowok="t"/>
                <v:fill type="solid"/>
              </v:shape>
            </v:group>
            <v:group style="position:absolute;left:3791;top:1396;width:10;height:20" coordorigin="3791,1396" coordsize="10,20">
              <v:shape style="position:absolute;left:3791;top:1396;width:10;height:20" coordorigin="3791,1396" coordsize="10,20" path="m3791,1415l3801,1415,3801,1396,3791,1396,3791,1415xe" filled="true" fillcolor="#000000" stroked="false">
                <v:path arrowok="t"/>
                <v:fill type="solid"/>
              </v:shape>
            </v:group>
            <v:group style="position:absolute;left:3791;top:1415;width:10;height:20" coordorigin="3791,1415" coordsize="10,20">
              <v:shape style="position:absolute;left:3791;top:1415;width:10;height:20" coordorigin="3791,1415" coordsize="10,20" path="m3791,1435l3801,1435,3801,1415,3791,1415,3791,1435xe" filled="true" fillcolor="#000000" stroked="false">
                <v:path arrowok="t"/>
                <v:fill type="solid"/>
              </v:shape>
            </v:group>
            <v:group style="position:absolute;left:3791;top:1435;width:10;height:20" coordorigin="3791,1435" coordsize="10,20">
              <v:shape style="position:absolute;left:3791;top:1435;width:10;height:20" coordorigin="3791,1435" coordsize="10,20" path="m3791,1454l3801,1454,3801,1435,3791,1435,3791,1454xe" filled="true" fillcolor="#000000" stroked="false">
                <v:path arrowok="t"/>
                <v:fill type="solid"/>
              </v:shape>
            </v:group>
            <v:group style="position:absolute;left:3791;top:1454;width:10;height:20" coordorigin="3791,1454" coordsize="10,20">
              <v:shape style="position:absolute;left:3791;top:1454;width:10;height:20" coordorigin="3791,1454" coordsize="10,20" path="m3791,1473l3801,1473,3801,1454,3791,1454,3791,1473xe" filled="true" fillcolor="#000000" stroked="false">
                <v:path arrowok="t"/>
                <v:fill type="solid"/>
              </v:shape>
            </v:group>
            <v:group style="position:absolute;left:3791;top:1473;width:10;height:20" coordorigin="3791,1473" coordsize="10,20">
              <v:shape style="position:absolute;left:3791;top:1473;width:10;height:20" coordorigin="3791,1473" coordsize="10,20" path="m3791,1492l3801,1492,3801,1473,3791,1473,3791,1492xe" filled="true" fillcolor="#000000" stroked="false">
                <v:path arrowok="t"/>
                <v:fill type="solid"/>
              </v:shape>
            </v:group>
            <v:group style="position:absolute;left:3791;top:1492;width:10;height:20" coordorigin="3791,1492" coordsize="10,20">
              <v:shape style="position:absolute;left:3791;top:1492;width:10;height:20" coordorigin="3791,1492" coordsize="10,20" path="m3791,1512l3801,1512,3801,1492,3791,1492,3791,1512xe" filled="true" fillcolor="#000000" stroked="false">
                <v:path arrowok="t"/>
                <v:fill type="solid"/>
              </v:shape>
            </v:group>
            <v:group style="position:absolute;left:3791;top:1512;width:10;height:20" coordorigin="3791,1512" coordsize="10,20">
              <v:shape style="position:absolute;left:3791;top:1512;width:10;height:20" coordorigin="3791,1512" coordsize="10,20" path="m3791,1531l3801,1531,3801,1512,3791,1512,3791,1531xe" filled="true" fillcolor="#000000" stroked="false">
                <v:path arrowok="t"/>
                <v:fill type="solid"/>
              </v:shape>
              <v:shape style="position:absolute;left:3791;top:1550;width:10;height:8" type="#_x0000_t75" stroked="false">
                <v:imagedata r:id="rId28" o:title=""/>
              </v:shape>
            </v:group>
            <v:group style="position:absolute;left:3791;top:1587;width:10;height:20" coordorigin="3791,1587" coordsize="10,20">
              <v:shape style="position:absolute;left:3791;top:1587;width:10;height:20" coordorigin="3791,1587" coordsize="10,20" path="m3791,1606l3801,1606,3801,1587,3791,1587,3791,1606xe" filled="true" fillcolor="#000000" stroked="false">
                <v:path arrowok="t"/>
                <v:fill type="solid"/>
              </v:shape>
            </v:group>
            <v:group style="position:absolute;left:3791;top:1606;width:10;height:20" coordorigin="3791,1606" coordsize="10,20">
              <v:shape style="position:absolute;left:3791;top:1606;width:10;height:20" coordorigin="3791,1606" coordsize="10,20" path="m3791,1626l3801,1626,3801,1606,3791,1606,3791,1626xe" filled="true" fillcolor="#000000" stroked="false">
                <v:path arrowok="t"/>
                <v:fill type="solid"/>
              </v:shape>
            </v:group>
            <v:group style="position:absolute;left:3791;top:1626;width:10;height:20" coordorigin="3791,1626" coordsize="10,20">
              <v:shape style="position:absolute;left:3791;top:1626;width:10;height:20" coordorigin="3791,1626" coordsize="10,20" path="m3791,1645l3801,1645,3801,1626,3791,1626,3791,1645xe" filled="true" fillcolor="#000000" stroked="false">
                <v:path arrowok="t"/>
                <v:fill type="solid"/>
              </v:shape>
            </v:group>
            <v:group style="position:absolute;left:3791;top:1645;width:10;height:20" coordorigin="3791,1645" coordsize="10,20">
              <v:shape style="position:absolute;left:3791;top:1645;width:10;height:20" coordorigin="3791,1645" coordsize="10,20" path="m3791,1664l3801,1664,3801,1645,3791,1645,3791,1664xe" filled="true" fillcolor="#000000" stroked="false">
                <v:path arrowok="t"/>
                <v:fill type="solid"/>
              </v:shape>
            </v:group>
            <v:group style="position:absolute;left:3791;top:1664;width:10;height:20" coordorigin="3791,1664" coordsize="10,20">
              <v:shape style="position:absolute;left:3791;top:1664;width:10;height:20" coordorigin="3791,1664" coordsize="10,20" path="m3791,1683l3801,1683,3801,1664,3791,1664,3791,1683xe" filled="true" fillcolor="#000000" stroked="false">
                <v:path arrowok="t"/>
                <v:fill type="solid"/>
              </v:shape>
            </v:group>
            <v:group style="position:absolute;left:3791;top:1683;width:10;height:20" coordorigin="3791,1683" coordsize="10,20">
              <v:shape style="position:absolute;left:3791;top:1683;width:10;height:20" coordorigin="3791,1683" coordsize="10,20" path="m3791,1702l3801,1702,3801,1683,3791,1683,3791,1702xe" filled="true" fillcolor="#000000" stroked="false">
                <v:path arrowok="t"/>
                <v:fill type="solid"/>
              </v:shape>
            </v:group>
            <v:group style="position:absolute;left:3791;top:1702;width:10;height:20" coordorigin="3791,1702" coordsize="10,20">
              <v:shape style="position:absolute;left:3791;top:1702;width:10;height:20" coordorigin="3791,1702" coordsize="10,20" path="m3791,1722l3801,1722,3801,1702,3791,1702,3791,1722xe" filled="true" fillcolor="#000000" stroked="false">
                <v:path arrowok="t"/>
                <v:fill type="solid"/>
              </v:shape>
            </v:group>
            <v:group style="position:absolute;left:3791;top:1722;width:10;height:20" coordorigin="3791,1722" coordsize="10,20">
              <v:shape style="position:absolute;left:3791;top:1722;width:10;height:20" coordorigin="3791,1722" coordsize="10,20" path="m3791,1741l3801,1741,3801,1722,3791,1722,3791,1741xe" filled="true" fillcolor="#000000" stroked="false">
                <v:path arrowok="t"/>
                <v:fill type="solid"/>
              </v:shape>
            </v:group>
            <v:group style="position:absolute;left:3791;top:1741;width:10;height:20" coordorigin="3791,1741" coordsize="10,20">
              <v:shape style="position:absolute;left:3791;top:1741;width:10;height:20" coordorigin="3791,1741" coordsize="10,20" path="m3791,1760l3801,1760,3801,1741,3791,1741,3791,1760xe" filled="true" fillcolor="#000000" stroked="false">
                <v:path arrowok="t"/>
                <v:fill type="solid"/>
              </v:shape>
            </v:group>
            <v:group style="position:absolute;left:3791;top:1760;width:10;height:20" coordorigin="3791,1760" coordsize="10,20">
              <v:shape style="position:absolute;left:3791;top:1760;width:10;height:20" coordorigin="3791,1760" coordsize="10,20" path="m3791,1779l3801,1779,3801,1760,3791,1760,3791,1779xe" filled="true" fillcolor="#000000" stroked="false">
                <v:path arrowok="t"/>
                <v:fill type="solid"/>
              </v:shape>
            </v:group>
            <v:group style="position:absolute;left:3791;top:1779;width:10;height:20" coordorigin="3791,1779" coordsize="10,20">
              <v:shape style="position:absolute;left:3791;top:1779;width:10;height:20" coordorigin="3791,1779" coordsize="10,20" path="m3791,1798l3801,1798,3801,1779,3791,1779,3791,1798xe" filled="true" fillcolor="#000000" stroked="false">
                <v:path arrowok="t"/>
                <v:fill type="solid"/>
              </v:shape>
            </v:group>
            <v:group style="position:absolute;left:3791;top:1798;width:10;height:20" coordorigin="3791,1798" coordsize="10,20">
              <v:shape style="position:absolute;left:3791;top:1798;width:10;height:20" coordorigin="3791,1798" coordsize="10,20" path="m3791,1818l3801,1818,3801,1798,3791,1798,3791,1818xe" filled="true" fillcolor="#000000" stroked="false">
                <v:path arrowok="t"/>
                <v:fill type="solid"/>
              </v:shape>
            </v:group>
            <v:group style="position:absolute;left:3791;top:1818;width:10;height:20" coordorigin="3791,1818" coordsize="10,20">
              <v:shape style="position:absolute;left:3791;top:1818;width:10;height:20" coordorigin="3791,1818" coordsize="10,20" path="m3791,1837l3801,1837,3801,1818,3791,1818,3791,1837xe" filled="true" fillcolor="#000000" stroked="false">
                <v:path arrowok="t"/>
                <v:fill type="solid"/>
              </v:shape>
            </v:group>
            <v:group style="position:absolute;left:3791;top:1837;width:10;height:20" coordorigin="3791,1837" coordsize="10,20">
              <v:shape style="position:absolute;left:3791;top:1837;width:10;height:20" coordorigin="3791,1837" coordsize="10,20" path="m3791,1856l3801,1856,3801,1837,3791,1837,3791,1856xe" filled="true" fillcolor="#000000" stroked="false">
                <v:path arrowok="t"/>
                <v:fill type="solid"/>
              </v:shape>
            </v:group>
            <v:group style="position:absolute;left:3791;top:1856;width:10;height:20" coordorigin="3791,1856" coordsize="10,20">
              <v:shape style="position:absolute;left:3791;top:1856;width:10;height:20" coordorigin="3791,1856" coordsize="10,20" path="m3791,1875l3801,1875,3801,1856,3791,1856,3791,1875xe" filled="true" fillcolor="#000000" stroked="false">
                <v:path arrowok="t"/>
                <v:fill type="solid"/>
              </v:shape>
            </v:group>
            <v:group style="position:absolute;left:3791;top:1875;width:10;height:20" coordorigin="3791,1875" coordsize="10,20">
              <v:shape style="position:absolute;left:3791;top:1875;width:10;height:20" coordorigin="3791,1875" coordsize="10,20" path="m3791,1894l3801,1894,3801,1875,3791,1875,3791,1894xe" filled="true" fillcolor="#000000" stroked="false">
                <v:path arrowok="t"/>
                <v:fill type="solid"/>
              </v:shape>
            </v:group>
            <v:group style="position:absolute;left:3791;top:1894;width:10;height:20" coordorigin="3791,1894" coordsize="10,20">
              <v:shape style="position:absolute;left:3791;top:1894;width:10;height:20" coordorigin="3791,1894" coordsize="10,20" path="m3791,1914l3801,1914,3801,1894,3791,1894,3791,1914xe" filled="true" fillcolor="#000000" stroked="false">
                <v:path arrowok="t"/>
                <v:fill type="solid"/>
              </v:shape>
            </v:group>
            <v:group style="position:absolute;left:3791;top:1914;width:10;height:20" coordorigin="3791,1914" coordsize="10,20">
              <v:shape style="position:absolute;left:3791;top:1914;width:10;height:20" coordorigin="3791,1914" coordsize="10,20" path="m3791,1933l3801,1933,3801,1914,3791,1914,3791,1933xe" filled="true" fillcolor="#000000" stroked="false">
                <v:path arrowok="t"/>
                <v:fill type="solid"/>
              </v:shape>
              <v:shape style="position:absolute;left:3791;top:1952;width:10;height:8" type="#_x0000_t75" stroked="false">
                <v:imagedata r:id="rId28" o:title=""/>
              </v:shape>
            </v:group>
            <v:group style="position:absolute;left:3791;top:1989;width:10;height:20" coordorigin="3791,1989" coordsize="10,20">
              <v:shape style="position:absolute;left:3791;top:1989;width:10;height:20" coordorigin="3791,1989" coordsize="10,20" path="m3791,2008l3801,2008,3801,1989,3791,1989,3791,2008xe" filled="true" fillcolor="#000000" stroked="false">
                <v:path arrowok="t"/>
                <v:fill type="solid"/>
              </v:shape>
            </v:group>
            <v:group style="position:absolute;left:3791;top:2008;width:10;height:20" coordorigin="3791,2008" coordsize="10,20">
              <v:shape style="position:absolute;left:3791;top:2008;width:10;height:20" coordorigin="3791,2008" coordsize="10,20" path="m3791,2028l3801,2028,3801,2008,3791,2008,3791,2028xe" filled="true" fillcolor="#000000" stroked="false">
                <v:path arrowok="t"/>
                <v:fill type="solid"/>
              </v:shape>
            </v:group>
            <v:group style="position:absolute;left:3791;top:2028;width:10;height:20" coordorigin="3791,2028" coordsize="10,20">
              <v:shape style="position:absolute;left:3791;top:2028;width:10;height:20" coordorigin="3791,2028" coordsize="10,20" path="m3791,2047l3801,2047,3801,2028,3791,2028,3791,2047xe" filled="true" fillcolor="#000000" stroked="false">
                <v:path arrowok="t"/>
                <v:fill type="solid"/>
              </v:shape>
            </v:group>
            <v:group style="position:absolute;left:3791;top:2047;width:10;height:20" coordorigin="3791,2047" coordsize="10,20">
              <v:shape style="position:absolute;left:3791;top:2047;width:10;height:20" coordorigin="3791,2047" coordsize="10,20" path="m3791,2066l3801,2066,3801,2047,3791,2047,3791,2066xe" filled="true" fillcolor="#000000" stroked="false">
                <v:path arrowok="t"/>
                <v:fill type="solid"/>
              </v:shape>
            </v:group>
            <v:group style="position:absolute;left:3791;top:2066;width:10;height:20" coordorigin="3791,2066" coordsize="10,20">
              <v:shape style="position:absolute;left:3791;top:2066;width:10;height:20" coordorigin="3791,2066" coordsize="10,20" path="m3791,2085l3801,2085,3801,2066,3791,2066,3791,2085xe" filled="true" fillcolor="#000000" stroked="false">
                <v:path arrowok="t"/>
                <v:fill type="solid"/>
              </v:shape>
            </v:group>
            <v:group style="position:absolute;left:3791;top:2085;width:10;height:20" coordorigin="3791,2085" coordsize="10,20">
              <v:shape style="position:absolute;left:3791;top:2085;width:10;height:20" coordorigin="3791,2085" coordsize="10,20" path="m3791,2104l3801,2104,3801,2085,3791,2085,3791,2104xe" filled="true" fillcolor="#000000" stroked="false">
                <v:path arrowok="t"/>
                <v:fill type="solid"/>
              </v:shape>
            </v:group>
            <v:group style="position:absolute;left:3791;top:2104;width:10;height:20" coordorigin="3791,2104" coordsize="10,20">
              <v:shape style="position:absolute;left:3791;top:2104;width:10;height:20" coordorigin="3791,2104" coordsize="10,20" path="m3791,2124l3801,2124,3801,2104,3791,2104,3791,2124xe" filled="true" fillcolor="#000000" stroked="false">
                <v:path arrowok="t"/>
                <v:fill type="solid"/>
              </v:shape>
            </v:group>
            <v:group style="position:absolute;left:3791;top:2124;width:10;height:20" coordorigin="3791,2124" coordsize="10,20">
              <v:shape style="position:absolute;left:3791;top:2124;width:10;height:20" coordorigin="3791,2124" coordsize="10,20" path="m3791,2143l3801,2143,3801,2124,3791,2124,3791,2143xe" filled="true" fillcolor="#000000" stroked="false">
                <v:path arrowok="t"/>
                <v:fill type="solid"/>
              </v:shape>
            </v:group>
            <v:group style="position:absolute;left:3791;top:2143;width:10;height:20" coordorigin="3791,2143" coordsize="10,20">
              <v:shape style="position:absolute;left:3791;top:2143;width:10;height:20" coordorigin="3791,2143" coordsize="10,20" path="m3791,2162l3801,2162,3801,2143,3791,2143,3791,2162xe" filled="true" fillcolor="#000000" stroked="false">
                <v:path arrowok="t"/>
                <v:fill type="solid"/>
              </v:shape>
            </v:group>
            <v:group style="position:absolute;left:3791;top:2162;width:10;height:20" coordorigin="3791,2162" coordsize="10,20">
              <v:shape style="position:absolute;left:3791;top:2162;width:10;height:20" coordorigin="3791,2162" coordsize="10,20" path="m3791,2181l3801,2181,3801,2162,3791,2162,3791,2181xe" filled="true" fillcolor="#000000" stroked="false">
                <v:path arrowok="t"/>
                <v:fill type="solid"/>
              </v:shape>
            </v:group>
            <v:group style="position:absolute;left:3791;top:2181;width:10;height:20" coordorigin="3791,2181" coordsize="10,20">
              <v:shape style="position:absolute;left:3791;top:2181;width:10;height:20" coordorigin="3791,2181" coordsize="10,20" path="m3791,2200l3801,2200,3801,2181,3791,2181,3791,2200xe" filled="true" fillcolor="#000000" stroked="false">
                <v:path arrowok="t"/>
                <v:fill type="solid"/>
              </v:shape>
            </v:group>
            <v:group style="position:absolute;left:3791;top:2200;width:10;height:20" coordorigin="3791,2200" coordsize="10,20">
              <v:shape style="position:absolute;left:3791;top:2200;width:10;height:20" coordorigin="3791,2200" coordsize="10,20" path="m3791,2220l3801,2220,3801,2200,3791,2200,3791,2220xe" filled="true" fillcolor="#000000" stroked="false">
                <v:path arrowok="t"/>
                <v:fill type="solid"/>
              </v:shape>
            </v:group>
            <v:group style="position:absolute;left:3791;top:2220;width:10;height:20" coordorigin="3791,2220" coordsize="10,20">
              <v:shape style="position:absolute;left:3791;top:2220;width:10;height:20" coordorigin="3791,2220" coordsize="10,20" path="m3791,2239l3801,2239,3801,2220,3791,2220,3791,2239xe" filled="true" fillcolor="#000000" stroked="false">
                <v:path arrowok="t"/>
                <v:fill type="solid"/>
              </v:shape>
            </v:group>
            <v:group style="position:absolute;left:3791;top:2239;width:10;height:20" coordorigin="3791,2239" coordsize="10,20">
              <v:shape style="position:absolute;left:3791;top:2239;width:10;height:20" coordorigin="3791,2239" coordsize="10,20" path="m3791,2258l3801,2258,3801,2239,3791,2239,3791,2258xe" filled="true" fillcolor="#000000" stroked="false">
                <v:path arrowok="t"/>
                <v:fill type="solid"/>
              </v:shape>
            </v:group>
            <v:group style="position:absolute;left:3791;top:2258;width:10;height:20" coordorigin="3791,2258" coordsize="10,20">
              <v:shape style="position:absolute;left:3791;top:2258;width:10;height:20" coordorigin="3791,2258" coordsize="10,20" path="m3791,2277l3801,2277,3801,2258,3791,2258,3791,2277xe" filled="true" fillcolor="#000000" stroked="false">
                <v:path arrowok="t"/>
                <v:fill type="solid"/>
              </v:shape>
            </v:group>
            <v:group style="position:absolute;left:3791;top:2277;width:10;height:20" coordorigin="3791,2277" coordsize="10,20">
              <v:shape style="position:absolute;left:3791;top:2277;width:10;height:20" coordorigin="3791,2277" coordsize="10,20" path="m3791,2296l3801,2296,3801,2277,3791,2277,3791,2296xe" filled="true" fillcolor="#000000" stroked="false">
                <v:path arrowok="t"/>
                <v:fill type="solid"/>
              </v:shape>
            </v:group>
            <v:group style="position:absolute;left:3791;top:2296;width:10;height:20" coordorigin="3791,2296" coordsize="10,20">
              <v:shape style="position:absolute;left:3791;top:2296;width:10;height:20" coordorigin="3791,2296" coordsize="10,20" path="m3791,2316l3801,2316,3801,2296,3791,2296,3791,2316xe" filled="true" fillcolor="#000000" stroked="false">
                <v:path arrowok="t"/>
                <v:fill type="solid"/>
              </v:shape>
            </v:group>
            <v:group style="position:absolute;left:3791;top:2316;width:10;height:20" coordorigin="3791,2316" coordsize="10,20">
              <v:shape style="position:absolute;left:3791;top:2316;width:10;height:20" coordorigin="3791,2316" coordsize="10,20" path="m3791,2335l3801,2335,3801,2316,3791,2316,3791,2335xe" filled="true" fillcolor="#000000" stroked="false">
                <v:path arrowok="t"/>
                <v:fill type="solid"/>
              </v:shape>
            </v:group>
            <w10:wrap type="none"/>
          </v:group>
        </w:pict>
      </w:r>
      <w:r>
        <w:rPr/>
        <w:pict>
          <v:shape style="position:absolute;margin-left:56.459999pt;margin-top:57.795616pt;width:479.2pt;height:60.8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7"/>
                    <w:gridCol w:w="6912"/>
                  </w:tblGrid>
                  <w:tr>
                    <w:trPr>
                      <w:trHeight w:val="402" w:hRule="exact"/>
                    </w:trPr>
                    <w:tc>
                      <w:tcPr>
                        <w:tcW w:w="265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402" w:hRule="exact"/>
                    </w:trPr>
                    <w:tc>
                      <w:tcPr>
                        <w:tcW w:w="265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02" w:hRule="exact"/>
                    </w:trPr>
                    <w:tc>
                      <w:tcPr>
                        <w:tcW w:w="265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宋体" w:hAnsi="宋体" w:cs="宋体" w:eastAsia="宋体" w:hint="default"/>
                            <w:sz w:val="21"/>
                            <w:szCs w:val="21"/>
                          </w:rPr>
                          <w:t>罗军、王文杰</w:t>
                        </w:r>
                      </w:p>
                    </w:tc>
                  </w:tr>
                </w:tbl>
                <w:p>
                  <w:pPr/>
                </w:p>
              </w:txbxContent>
            </v:textbox>
            <w10:wrap type="none"/>
          </v:shape>
        </w:pict>
      </w: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3791"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149" name="image16.png" descr=""/>
            <wp:cNvGraphicFramePr>
              <a:graphicFrameLocks noChangeAspect="1"/>
            </wp:cNvGraphicFramePr>
            <a:graphic>
              <a:graphicData uri="http://schemas.openxmlformats.org/drawingml/2006/picture">
                <pic:pic>
                  <pic:nvPicPr>
                    <pic:cNvPr id="150" name="image16.png"/>
                    <pic:cNvPicPr/>
                  </pic:nvPicPr>
                  <pic:blipFill>
                    <a:blip r:embed="rId2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6"/>
        <w:rPr>
          <w:rFonts w:ascii="宋体" w:hAnsi="宋体" w:cs="宋体" w:eastAsia="宋体" w:hint="default"/>
          <w:sz w:val="6"/>
          <w:szCs w:val="6"/>
        </w:rPr>
      </w:pPr>
    </w:p>
    <w:p>
      <w:pPr>
        <w:pStyle w:val="BodyText"/>
        <w:spacing w:line="240" w:lineRule="auto"/>
        <w:ind w:left="1614" w:right="1033"/>
        <w:jc w:val="left"/>
      </w:pPr>
      <w:r>
        <w:rPr/>
        <w:t>公司聘请的报告期内履行持续督导职责的保荐机构</w:t>
      </w:r>
    </w:p>
    <w:p>
      <w:pPr>
        <w:pStyle w:val="BodyText"/>
        <w:spacing w:line="240" w:lineRule="auto" w:before="167"/>
        <w:ind w:left="1613" w:right="1033"/>
        <w:jc w:val="left"/>
      </w:pPr>
      <w:r>
        <w:rPr/>
        <w:pict>
          <v:shape style="position:absolute;margin-left:176.059998pt;margin-top:48.405602pt;width:.479946pt;height:.42pt;mso-position-horizontal-relative:page;mso-position-vertical-relative:paragraph;z-index:1288" type="#_x0000_t75" stroked="false">
            <v:imagedata r:id="rId29" o:title=""/>
          </v:shape>
        </w:pict>
      </w:r>
      <w:r>
        <w:rPr/>
        <w:pict>
          <v:shape style="position:absolute;margin-left:295.720001pt;margin-top:48.405602pt;width:.479961pt;height:.42pt;mso-position-horizontal-relative:page;mso-position-vertical-relative:paragraph;z-index:1312" type="#_x0000_t75" stroked="false">
            <v:imagedata r:id="rId29" o:title=""/>
          </v:shape>
        </w:pict>
      </w:r>
      <w:r>
        <w:rPr/>
        <w:pict>
          <v:shape style="position:absolute;margin-left:415.320007pt;margin-top:48.405602pt;width:.47993pt;height:.42pt;mso-position-horizontal-relative:page;mso-position-vertical-relative:paragraph;z-index:1336" type="#_x0000_t75" stroked="false">
            <v:imagedata r:id="rId29"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565"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5"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689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孔令海、周晓雷</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募集资金使用完毕时</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76.059998pt;margin-top:-5.204425pt;width:.479946pt;height:.42pt;mso-position-horizontal-relative:page;mso-position-vertical-relative:paragraph;z-index:1360" type="#_x0000_t75" stroked="false">
            <v:imagedata r:id="rId30" o:title=""/>
          </v:shape>
        </w:pict>
      </w:r>
      <w:r>
        <w:rPr/>
        <w:pict>
          <v:shape style="position:absolute;margin-left:295.720001pt;margin-top:-5.204425pt;width:.479961pt;height:.42pt;mso-position-horizontal-relative:page;mso-position-vertical-relative:paragraph;z-index:1384" type="#_x0000_t75" stroked="false">
            <v:imagedata r:id="rId30" o:title=""/>
          </v:shape>
        </w:pict>
      </w:r>
      <w:r>
        <w:rPr/>
        <w:pict>
          <v:shape style="position:absolute;margin-left:415.320007pt;margin-top:-5.204425pt;width:.47993pt;height:.42pt;mso-position-horizontal-relative:page;mso-position-vertical-relative:paragraph;z-index:1408" type="#_x0000_t75" stroked="false">
            <v:imagedata r:id="rId30" o:title=""/>
          </v:shape>
        </w:pict>
      </w:r>
      <w:r>
        <w:rPr/>
        <w:t>公司聘请的报告期内履行持续督导职责的财务顾问</w:t>
      </w:r>
    </w:p>
    <w:p>
      <w:pPr>
        <w:spacing w:line="456" w:lineRule="auto" w:before="166"/>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主要会计数据和财务指标" w:id="9"/>
      <w:bookmarkEnd w:id="9"/>
      <w:r>
        <w:rPr>
          <w:rFonts w:ascii="宋体" w:hAnsi="宋体" w:cs="宋体" w:eastAsia="宋体" w:hint="default"/>
          <w:sz w:val="24"/>
          <w:szCs w:val="24"/>
        </w:rPr>
      </w:r>
      <w:r>
        <w:rPr>
          <w:rFonts w:ascii="宋体" w:hAnsi="宋体" w:cs="宋体" w:eastAsia="宋体" w:hint="default"/>
          <w:b/>
          <w:bCs/>
          <w:w w:val="95"/>
          <w:sz w:val="24"/>
          <w:szCs w:val="24"/>
        </w:rPr>
        <w:t>五、主要会计数据和财务指标</w:t>
      </w:r>
      <w:r>
        <w:rPr>
          <w:rFonts w:ascii="宋体" w:hAnsi="宋体" w:cs="宋体" w:eastAsia="宋体" w:hint="default"/>
          <w:sz w:val="24"/>
          <w:szCs w:val="24"/>
        </w:rPr>
      </w:r>
    </w:p>
    <w:p>
      <w:pPr>
        <w:pStyle w:val="BodyText"/>
        <w:spacing w:line="240" w:lineRule="auto" w:before="193"/>
        <w:ind w:left="1614" w:right="1033"/>
        <w:jc w:val="left"/>
      </w:pPr>
      <w:r>
        <w:rPr/>
        <w:t>公司是否需追溯调整或重述以前年度会计数据</w:t>
      </w:r>
    </w:p>
    <w:p>
      <w:pPr>
        <w:pStyle w:val="BodyText"/>
        <w:spacing w:line="240" w:lineRule="auto" w:before="166"/>
        <w:ind w:left="1614" w:right="1033"/>
        <w:jc w:val="left"/>
      </w:pPr>
      <w:r>
        <w:rPr/>
        <w:pict>
          <v:shape style="position:absolute;margin-left:187.520004pt;margin-top:48.375637pt;width:.480015pt;height:.42pt;mso-position-horizontal-relative:page;mso-position-vertical-relative:paragraph;z-index:1432" type="#_x0000_t75" stroked="false">
            <v:imagedata r:id="rId30" o:title=""/>
          </v:shape>
        </w:pict>
      </w:r>
      <w:r>
        <w:rPr/>
        <w:pict>
          <v:shape style="position:absolute;margin-left:274.47998pt;margin-top:48.375637pt;width:.48pt;height:.42pt;mso-position-horizontal-relative:page;mso-position-vertical-relative:paragraph;z-index:1456" type="#_x0000_t75" stroked="false">
            <v:imagedata r:id="rId30" o:title=""/>
          </v:shape>
        </w:pict>
      </w:r>
      <w:r>
        <w:rPr/>
        <w:pict>
          <v:shape style="position:absolute;margin-left:448.199982pt;margin-top:48.375637pt;width:.48pt;height:.42pt;mso-position-horizontal-relative:page;mso-position-vertical-relative:paragraph;z-index:1480" type="#_x0000_t75" stroked="false">
            <v:imagedata r:id="rId30" o:title=""/>
          </v:shape>
        </w:pict>
      </w:r>
      <w:r>
        <w:rPr/>
        <w:pict>
          <v:shape style="position:absolute;margin-left:187.520004pt;margin-top:68.475647pt;width:.480015pt;height:.42pt;mso-position-horizontal-relative:page;mso-position-vertical-relative:paragraph;z-index:1504" type="#_x0000_t75" stroked="false">
            <v:imagedata r:id="rId30" o:title=""/>
          </v:shape>
        </w:pict>
      </w:r>
      <w:r>
        <w:rPr/>
        <w:pict>
          <v:shape style="position:absolute;margin-left:274.47998pt;margin-top:68.475647pt;width:.48pt;height:.42pt;mso-position-horizontal-relative:page;mso-position-vertical-relative:paragraph;z-index:1528" type="#_x0000_t75" stroked="false">
            <v:imagedata r:id="rId30" o:title=""/>
          </v:shape>
        </w:pict>
      </w:r>
      <w:r>
        <w:rPr/>
        <w:pict>
          <v:shape style="position:absolute;margin-left:448.199982pt;margin-top:68.475647pt;width:.48pt;height:.42pt;mso-position-horizontal-relative:page;mso-position-vertical-relative:paragraph;z-index:1552" type="#_x0000_t75" stroked="false">
            <v:imagedata r:id="rId30" o:title=""/>
          </v:shape>
        </w:pict>
      </w:r>
      <w:r>
        <w:rPr/>
        <w:pict>
          <v:shape style="position:absolute;margin-left:187.520004pt;margin-top:103.935623pt;width:.479993pt;height:.66pt;mso-position-horizontal-relative:page;mso-position-vertical-relative:paragraph;z-index:1576" type="#_x0000_t75" stroked="false">
            <v:imagedata r:id="rId30" o:title=""/>
          </v:shape>
        </w:pict>
      </w:r>
      <w:r>
        <w:rPr/>
        <w:pict>
          <v:shape style="position:absolute;margin-left:274.47998pt;margin-top:103.935623pt;width:.479978pt;height:.66pt;mso-position-horizontal-relative:page;mso-position-vertical-relative:paragraph;z-index:1600" type="#_x0000_t75" stroked="false">
            <v:imagedata r:id="rId30" o:title=""/>
          </v:shape>
        </w:pict>
      </w:r>
      <w:r>
        <w:rPr/>
        <w:pict>
          <v:shape style="position:absolute;margin-left:448.199982pt;margin-top:103.935623pt;width:.479978pt;height:.66pt;mso-position-horizontal-relative:page;mso-position-vertical-relative:paragraph;z-index:1624" type="#_x0000_t75" stroked="false">
            <v:imagedata r:id="rId30" o:title=""/>
          </v:shape>
        </w:pict>
      </w:r>
      <w:r>
        <w:rPr/>
        <w:pict>
          <v:group style="position:absolute;margin-left:187.520004pt;margin-top:112.875626pt;width:86.9pt;height:27.45pt;mso-position-horizontal-relative:page;mso-position-vertical-relative:paragraph;z-index:-1534408" coordorigin="3750,2258" coordsize="1738,549">
            <v:group style="position:absolute;left:3760;top:2650;width:1729;height:156" coordorigin="3760,2650" coordsize="1729,156">
              <v:shape style="position:absolute;left:3760;top:2650;width:1729;height:156" coordorigin="3760,2650" coordsize="1729,156" path="m3760,2806l5488,2806,5488,2650,3760,2650,3760,2806xe" filled="true" fillcolor="#ffffff" stroked="false">
                <v:path arrowok="t"/>
                <v:fill type="solid"/>
              </v:shape>
            </v:group>
            <v:group style="position:absolute;left:3783;top:2258;width:1683;height:393" coordorigin="3783,2258" coordsize="1683,393">
              <v:shape style="position:absolute;left:3783;top:2258;width:1683;height:393" coordorigin="3783,2258" coordsize="1683,393" path="m3783,2650l5466,2650,5466,2258,3783,2258,3783,2650xe" filled="true" fillcolor="#ffffff" stroked="false">
                <v:path arrowok="t"/>
                <v:fill type="solid"/>
              </v:shape>
              <v:shape style="position:absolute;left:3750;top:2793;width:10;height:13" type="#_x0000_t75" stroked="false">
                <v:imagedata r:id="rId31" o:title=""/>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5"/>
          <w:szCs w:val="5"/>
        </w:rPr>
      </w:pPr>
    </w:p>
    <w:tbl>
      <w:tblPr>
        <w:tblW w:w="0" w:type="auto"/>
        <w:jc w:val="left"/>
        <w:tblInd w:w="1143" w:type="dxa"/>
        <w:tblLayout w:type="fixed"/>
        <w:tblCellMar>
          <w:top w:w="0" w:type="dxa"/>
          <w:left w:w="0" w:type="dxa"/>
          <w:bottom w:w="0" w:type="dxa"/>
          <w:right w:w="0" w:type="dxa"/>
        </w:tblCellMar>
        <w:tblLook w:val="01E0"/>
      </w:tblPr>
      <w:tblGrid>
        <w:gridCol w:w="2607"/>
        <w:gridCol w:w="290"/>
        <w:gridCol w:w="1450"/>
        <w:gridCol w:w="1748"/>
        <w:gridCol w:w="1727"/>
        <w:gridCol w:w="1721"/>
      </w:tblGrid>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tc>
        <w:tc>
          <w:tcPr>
            <w:tcW w:w="1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1" name="image19.png" descr=""/>
                  <wp:cNvGraphicFramePr>
                    <a:graphicFrameLocks noChangeAspect="1"/>
                  </wp:cNvGraphicFramePr>
                  <a:graphic>
                    <a:graphicData uri="http://schemas.openxmlformats.org/drawingml/2006/picture">
                      <pic:pic>
                        <pic:nvPicPr>
                          <pic:cNvPr id="152" name="image19.png"/>
                          <pic:cNvPicPr/>
                        </pic:nvPicPr>
                        <pic:blipFill>
                          <a:blip r:embed="rId3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6"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82" w:right="0"/>
              <w:jc w:val="left"/>
              <w:rPr>
                <w:rFonts w:ascii="Times New Roman" w:hAnsi="Times New Roman" w:cs="Times New Roman" w:eastAsia="Times New Roman" w:hint="default"/>
                <w:sz w:val="21"/>
                <w:szCs w:val="21"/>
              </w:rPr>
            </w:pPr>
            <w:r>
              <w:rPr>
                <w:rFonts w:ascii="Times New Roman"/>
                <w:sz w:val="21"/>
              </w:rPr>
              <w:t>404,040,309.75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359,010,984.09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3" name="image19.png" descr=""/>
                  <wp:cNvGraphicFramePr>
                    <a:graphicFrameLocks noChangeAspect="1"/>
                  </wp:cNvGraphicFramePr>
                  <a:graphic>
                    <a:graphicData uri="http://schemas.openxmlformats.org/drawingml/2006/picture">
                      <pic:pic>
                        <pic:nvPicPr>
                          <pic:cNvPr id="154" name="image19.png"/>
                          <pic:cNvPicPr/>
                        </pic:nvPicPr>
                        <pic:blipFill>
                          <a:blip r:embed="rId3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12.54%</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270,961,135.97</w:t>
            </w:r>
          </w:p>
        </w:tc>
      </w:tr>
      <w:tr>
        <w:trPr>
          <w:trHeight w:val="714"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6"/>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21"/>
                <w:szCs w:val="21"/>
              </w:rPr>
            </w:pPr>
            <w:r>
              <w:rPr>
                <w:rFonts w:ascii="Times New Roman"/>
                <w:sz w:val="21"/>
              </w:rPr>
              <w:t>100,098,101.62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106,780,191.71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55" name="image19.png" descr=""/>
                  <wp:cNvGraphicFramePr>
                    <a:graphicFrameLocks noChangeAspect="1"/>
                  </wp:cNvGraphicFramePr>
                  <a:graphic>
                    <a:graphicData uri="http://schemas.openxmlformats.org/drawingml/2006/picture">
                      <pic:pic>
                        <pic:nvPicPr>
                          <pic:cNvPr id="156" name="image19.png"/>
                          <pic:cNvPicPr/>
                        </pic:nvPicPr>
                        <pic:blipFill>
                          <a:blip r:embed="rId32"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75,153,078.61</w:t>
            </w:r>
          </w:p>
        </w:tc>
      </w:tr>
      <w:tr>
        <w:trPr>
          <w:trHeight w:val="714"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6"/>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6"/>
                <w:sz w:val="21"/>
                <w:szCs w:val="21"/>
              </w:rPr>
              <w:t>非经常性损益的净利润（元</w:t>
            </w:r>
          </w:p>
        </w:tc>
        <w:tc>
          <w:tcPr>
            <w:tcW w:w="29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w:t>
            </w:r>
          </w:p>
        </w:tc>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94,957,535.31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104,988,010.88</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57" name="image20.png" descr=""/>
                  <wp:cNvGraphicFramePr>
                    <a:graphicFrameLocks noChangeAspect="1"/>
                  </wp:cNvGraphicFramePr>
                  <a:graphic>
                    <a:graphicData uri="http://schemas.openxmlformats.org/drawingml/2006/picture">
                      <pic:pic>
                        <pic:nvPicPr>
                          <pic:cNvPr id="158" name="image20.png"/>
                          <pic:cNvPicPr/>
                        </pic:nvPicPr>
                        <pic:blipFill>
                          <a:blip r:embed="rId3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-9.55%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73,525,230.99</w:t>
            </w:r>
          </w:p>
        </w:tc>
      </w:tr>
      <w:tr>
        <w:trPr>
          <w:trHeight w:val="714"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6"/>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21"/>
                <w:szCs w:val="21"/>
              </w:rPr>
            </w:pPr>
            <w:r>
              <w:rPr>
                <w:rFonts w:ascii="Times New Roman"/>
                <w:sz w:val="21"/>
              </w:rPr>
              <w:t>130,914,657.23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119,382,643.39</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59" name="image20.png" descr=""/>
                  <wp:cNvGraphicFramePr>
                    <a:graphicFrameLocks noChangeAspect="1"/>
                  </wp:cNvGraphicFramePr>
                  <a:graphic>
                    <a:graphicData uri="http://schemas.openxmlformats.org/drawingml/2006/picture">
                      <pic:pic>
                        <pic:nvPicPr>
                          <pic:cNvPr id="160" name="image20.png"/>
                          <pic:cNvPicPr/>
                        </pic:nvPicPr>
                        <pic:blipFill>
                          <a:blip r:embed="rId33"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9.66%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101,579,016.27</w:t>
            </w:r>
          </w:p>
        </w:tc>
      </w:tr>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0.22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61" name="image20.png" descr=""/>
                  <wp:cNvGraphicFramePr>
                    <a:graphicFrameLocks noChangeAspect="1"/>
                  </wp:cNvGraphicFramePr>
                  <a:graphic>
                    <a:graphicData uri="http://schemas.openxmlformats.org/drawingml/2006/picture">
                      <pic:pic>
                        <pic:nvPicPr>
                          <pic:cNvPr id="162" name="image20.png"/>
                          <pic:cNvPicPr/>
                        </pic:nvPicPr>
                        <pic:blipFill>
                          <a:blip r:embed="rId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-6.43%</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0.18</w:t>
            </w:r>
          </w:p>
        </w:tc>
      </w:tr>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0.22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63" name="image20.png" descr=""/>
                  <wp:cNvGraphicFramePr>
                    <a:graphicFrameLocks noChangeAspect="1"/>
                  </wp:cNvGraphicFramePr>
                  <a:graphic>
                    <a:graphicData uri="http://schemas.openxmlformats.org/drawingml/2006/picture">
                      <pic:pic>
                        <pic:nvPicPr>
                          <pic:cNvPr id="164" name="image20.png"/>
                          <pic:cNvPicPr/>
                        </pic:nvPicPr>
                        <pic:blipFill>
                          <a:blip r:embed="rId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0.18</w:t>
            </w:r>
          </w:p>
        </w:tc>
      </w:tr>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7.75%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65" name="image20.png" descr=""/>
                  <wp:cNvGraphicFramePr>
                    <a:graphicFrameLocks noChangeAspect="1"/>
                  </wp:cNvGraphicFramePr>
                  <a:graphic>
                    <a:graphicData uri="http://schemas.openxmlformats.org/drawingml/2006/picture">
                      <pic:pic>
                        <pic:nvPicPr>
                          <pic:cNvPr id="166" name="image20.png"/>
                          <pic:cNvPicPr/>
                        </pic:nvPicPr>
                        <pic:blipFill>
                          <a:blip r:embed="rId3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-0.88%</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8.22%</w:t>
            </w:r>
          </w:p>
        </w:tc>
      </w:tr>
      <w:tr>
        <w:trPr>
          <w:trHeight w:val="161" w:hRule="exact"/>
        </w:trPr>
        <w:tc>
          <w:tcPr>
            <w:tcW w:w="2607" w:type="dxa"/>
            <w:tcBorders>
              <w:top w:val="single" w:sz="4" w:space="0" w:color="000000"/>
              <w:left w:val="nil" w:sz="6" w:space="0" w:color="auto"/>
              <w:bottom w:val="nil" w:sz="6" w:space="0" w:color="auto"/>
              <w:right w:val="single" w:sz="4" w:space="0" w:color="000000"/>
            </w:tcBorders>
            <w:shd w:val="clear" w:color="auto" w:fill="D2D2D2"/>
          </w:tcPr>
          <w:p>
            <w:pPr/>
          </w:p>
        </w:tc>
        <w:tc>
          <w:tcPr>
            <w:tcW w:w="1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46" w:right="23"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2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2607" w:type="dxa"/>
            <w:tcBorders>
              <w:top w:val="nil" w:sz="6" w:space="0" w:color="auto"/>
              <w:left w:val="nil" w:sz="6" w:space="0" w:color="auto"/>
              <w:bottom w:val="nil" w:sz="6" w:space="0" w:color="auto"/>
              <w:right w:val="single" w:sz="4" w:space="0" w:color="000000"/>
            </w:tcBorders>
            <w:shd w:val="clear" w:color="auto" w:fill="D2D2D2"/>
          </w:tcPr>
          <w:p>
            <w:pPr/>
          </w:p>
        </w:tc>
        <w:tc>
          <w:tcPr>
            <w:tcW w:w="1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27" w:type="dxa"/>
            <w:vMerge/>
            <w:tcBorders>
              <w:left w:val="single" w:sz="4" w:space="0" w:color="000000"/>
              <w:right w:val="single" w:sz="4" w:space="0" w:color="000000"/>
            </w:tcBorders>
            <w:shd w:val="clear" w:color="auto" w:fill="D2D2D2"/>
          </w:tcPr>
          <w:p>
            <w:pPr/>
          </w:p>
        </w:tc>
        <w:tc>
          <w:tcPr>
            <w:tcW w:w="1721"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607" w:type="dxa"/>
            <w:tcBorders>
              <w:top w:val="nil" w:sz="6" w:space="0" w:color="auto"/>
              <w:left w:val="nil" w:sz="6" w:space="0" w:color="auto"/>
              <w:bottom w:val="single" w:sz="4" w:space="0" w:color="000000"/>
              <w:right w:val="single" w:sz="4" w:space="0" w:color="000000"/>
            </w:tcBorders>
            <w:shd w:val="clear" w:color="auto" w:fill="D2D2D2"/>
          </w:tcPr>
          <w:p>
            <w:pPr/>
          </w:p>
        </w:tc>
        <w:tc>
          <w:tcPr>
            <w:tcW w:w="1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7" cy="8286"/>
                  <wp:effectExtent l="0" t="0" r="0" b="0"/>
                  <wp:docPr id="167" name="image20.png" descr=""/>
                  <wp:cNvGraphicFramePr>
                    <a:graphicFrameLocks noChangeAspect="1"/>
                  </wp:cNvGraphicFramePr>
                  <a:graphic>
                    <a:graphicData uri="http://schemas.openxmlformats.org/drawingml/2006/picture">
                      <pic:pic>
                        <pic:nvPicPr>
                          <pic:cNvPr id="168" name="image20.png"/>
                          <pic:cNvPicPr/>
                        </pic:nvPicPr>
                        <pic:blipFill>
                          <a:blip r:embed="rId33" cstate="print"/>
                          <a:stretch>
                            <a:fillRect/>
                          </a:stretch>
                        </pic:blipFill>
                        <pic:spPr>
                          <a:xfrm>
                            <a:off x="0" y="0"/>
                            <a:ext cx="6027" cy="8286"/>
                          </a:xfrm>
                          <a:prstGeom prst="rect">
                            <a:avLst/>
                          </a:prstGeom>
                        </pic:spPr>
                      </pic:pic>
                    </a:graphicData>
                  </a:graphic>
                </wp:inline>
              </w:drawing>
            </w:r>
            <w:r>
              <w:rPr>
                <w:rFonts w:ascii="宋体" w:hAnsi="宋体" w:cs="宋体" w:eastAsia="宋体" w:hint="default"/>
                <w:sz w:val="2"/>
                <w:szCs w:val="2"/>
              </w:rPr>
            </w:r>
          </w:p>
        </w:tc>
        <w:tc>
          <w:tcPr>
            <w:tcW w:w="1727" w:type="dxa"/>
            <w:vMerge/>
            <w:tcBorders>
              <w:left w:val="single" w:sz="4" w:space="0" w:color="000000"/>
              <w:bottom w:val="single" w:sz="4" w:space="0" w:color="000000"/>
              <w:right w:val="single" w:sz="4" w:space="0" w:color="000000"/>
            </w:tcBorders>
            <w:shd w:val="clear" w:color="auto" w:fill="D2D2D2"/>
          </w:tcPr>
          <w:p>
            <w:pPr/>
          </w:p>
        </w:tc>
        <w:tc>
          <w:tcPr>
            <w:tcW w:w="1721"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3" w:right="0"/>
              <w:jc w:val="left"/>
              <w:rPr>
                <w:rFonts w:ascii="Times New Roman" w:hAnsi="Times New Roman" w:cs="Times New Roman" w:eastAsia="Times New Roman" w:hint="default"/>
                <w:sz w:val="21"/>
                <w:szCs w:val="21"/>
              </w:rPr>
            </w:pPr>
            <w:r>
              <w:rPr>
                <w:rFonts w:ascii="Times New Roman"/>
                <w:sz w:val="21"/>
              </w:rPr>
              <w:t>1,740,886,964.17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1,598,126,722.93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69" name="image20.png" descr=""/>
                  <wp:cNvGraphicFramePr>
                    <a:graphicFrameLocks noChangeAspect="1"/>
                  </wp:cNvGraphicFramePr>
                  <a:graphic>
                    <a:graphicData uri="http://schemas.openxmlformats.org/drawingml/2006/picture">
                      <pic:pic>
                        <pic:nvPicPr>
                          <pic:cNvPr id="170" name="image20.png"/>
                          <pic:cNvPicPr/>
                        </pic:nvPicPr>
                        <pic:blipFill>
                          <a:blip r:embed="rId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8.93%</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1,522,707,260.25</w:t>
            </w:r>
          </w:p>
        </w:tc>
      </w:tr>
      <w:tr>
        <w:trPr>
          <w:trHeight w:val="714" w:hRule="exact"/>
        </w:trPr>
        <w:tc>
          <w:tcPr>
            <w:tcW w:w="26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6"/>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1,501,263,525.79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1,422,456,900.41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72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7" cy="8286"/>
                  <wp:effectExtent l="0" t="0" r="0" b="0"/>
                  <wp:docPr id="171" name="image20.png" descr=""/>
                  <wp:cNvGraphicFramePr>
                    <a:graphicFrameLocks noChangeAspect="1"/>
                  </wp:cNvGraphicFramePr>
                  <a:graphic>
                    <a:graphicData uri="http://schemas.openxmlformats.org/drawingml/2006/picture">
                      <pic:pic>
                        <pic:nvPicPr>
                          <pic:cNvPr id="172" name="image20.png"/>
                          <pic:cNvPicPr/>
                        </pic:nvPicPr>
                        <pic:blipFill>
                          <a:blip r:embed="rId33" cstate="print"/>
                          <a:stretch>
                            <a:fillRect/>
                          </a:stretch>
                        </pic:blipFill>
                        <pic:spPr>
                          <a:xfrm>
                            <a:off x="0" y="0"/>
                            <a:ext cx="6027" cy="8286"/>
                          </a:xfrm>
                          <a:prstGeom prst="rect">
                            <a:avLst/>
                          </a:prstGeom>
                        </pic:spPr>
                      </pic:pic>
                    </a:graphicData>
                  </a:graphic>
                </wp:inline>
              </w:drawing>
            </w:r>
            <w:r>
              <w:rPr>
                <w:rFonts w:ascii="宋体" w:hAnsi="宋体" w:cs="宋体" w:eastAsia="宋体" w:hint="default"/>
                <w:sz w:val="2"/>
                <w:szCs w:val="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5.54%</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1,339,718,285.50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left="1133" w:right="10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1"/>
          <w:szCs w:val="21"/>
        </w:rPr>
      </w:pPr>
    </w:p>
    <w:p>
      <w:pPr>
        <w:spacing w:before="35"/>
        <w:ind w:left="0" w:right="1130" w:firstLine="0"/>
        <w:jc w:val="right"/>
        <w:rPr>
          <w:rFonts w:ascii="宋体" w:hAnsi="宋体" w:cs="宋体" w:eastAsia="宋体" w:hint="default"/>
          <w:sz w:val="21"/>
          <w:szCs w:val="21"/>
        </w:rPr>
      </w:pPr>
      <w:r>
        <w:rPr/>
        <w:pict>
          <v:shape style="position:absolute;margin-left:274.540009pt;margin-top:39.693665pt;width:.482705pt;height:.4425pt;mso-position-horizontal-relative:page;mso-position-vertical-relative:paragraph;z-index:2248" type="#_x0000_t75" stroked="false">
            <v:imagedata r:id="rId34" o:title=""/>
          </v:shape>
        </w:pict>
      </w:r>
      <w:r>
        <w:rPr/>
        <w:pict>
          <v:shape style="position:absolute;margin-left:361.47998pt;margin-top:39.693665pt;width:.482705pt;height:.4425pt;mso-position-horizontal-relative:page;mso-position-vertical-relative:paragraph;z-index:2272" type="#_x0000_t75" stroked="false">
            <v:imagedata r:id="rId34" o:title=""/>
          </v:shape>
        </w:pict>
      </w:r>
      <w:r>
        <w:rPr/>
        <w:pict>
          <v:shape style="position:absolute;margin-left:448.5pt;margin-top:39.693665pt;width:.482736pt;height:.4425pt;mso-position-horizontal-relative:page;mso-position-vertical-relative:paragraph;z-index:2296" type="#_x0000_t75" stroked="false">
            <v:imagedata r:id="rId34" o:title=""/>
          </v:shape>
        </w:pict>
      </w:r>
      <w:r>
        <w:rPr/>
        <w:pict>
          <v:shape style="position:absolute;margin-left:274.540009pt;margin-top:59.813614pt;width:.47993pt;height:.42pt;mso-position-horizontal-relative:page;mso-position-vertical-relative:paragraph;z-index:2320" type="#_x0000_t75" stroked="false">
            <v:imagedata r:id="rId34" o:title=""/>
          </v:shape>
        </w:pict>
      </w:r>
      <w:r>
        <w:rPr/>
        <w:pict>
          <v:shape style="position:absolute;margin-left:361.47998pt;margin-top:59.813614pt;width:.47993pt;height:.42pt;mso-position-horizontal-relative:page;mso-position-vertical-relative:paragraph;z-index:2344" type="#_x0000_t75" stroked="false">
            <v:imagedata r:id="rId34" o:title=""/>
          </v:shape>
        </w:pict>
      </w:r>
      <w:r>
        <w:rPr/>
        <w:pict>
          <v:shape style="position:absolute;margin-left:448.5pt;margin-top:59.813614pt;width:.479961pt;height:.42pt;mso-position-horizontal-relative:page;mso-position-vertical-relative:paragraph;z-index:2368" type="#_x0000_t75" stroked="false">
            <v:imagedata r:id="rId34" o:title=""/>
          </v:shape>
        </w:pict>
      </w: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2591"/>
        <w:gridCol w:w="1757"/>
        <w:gridCol w:w="1739"/>
        <w:gridCol w:w="1739"/>
        <w:gridCol w:w="1716"/>
      </w:tblGrid>
      <w:tr>
        <w:trPr>
          <w:trHeight w:val="402" w:hRule="exact"/>
        </w:trPr>
        <w:tc>
          <w:tcPr>
            <w:tcW w:w="2591"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60" w:right="0"/>
              <w:jc w:val="left"/>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5524"/>
                  <wp:effectExtent l="0" t="0" r="0" b="0"/>
                  <wp:docPr id="173" name="image21.png" descr=""/>
                  <wp:cNvGraphicFramePr>
                    <a:graphicFrameLocks noChangeAspect="1"/>
                  </wp:cNvGraphicFramePr>
                  <a:graphic>
                    <a:graphicData uri="http://schemas.openxmlformats.org/drawingml/2006/picture">
                      <pic:pic>
                        <pic:nvPicPr>
                          <pic:cNvPr id="174" name="image21.png"/>
                          <pic:cNvPicPr/>
                        </pic:nvPicPr>
                        <pic:blipFill>
                          <a:blip r:embed="rId34" cstate="print"/>
                          <a:stretch>
                            <a:fillRect/>
                          </a:stretch>
                        </pic:blipFill>
                        <pic:spPr>
                          <a:xfrm>
                            <a:off x="0" y="0"/>
                            <a:ext cx="6026" cy="5524"/>
                          </a:xfrm>
                          <a:prstGeom prst="rect">
                            <a:avLst/>
                          </a:prstGeom>
                        </pic:spPr>
                      </pic:pic>
                    </a:graphicData>
                  </a:graphic>
                </wp:inline>
              </w:drawing>
            </w:r>
            <w:r>
              <w:rPr>
                <w:rFonts w:ascii="宋体" w:hAnsi="宋体" w:cs="宋体" w:eastAsia="宋体" w:hint="default"/>
                <w:sz w:val="2"/>
                <w:szCs w:val="2"/>
              </w:rPr>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504" w:right="0"/>
              <w:jc w:val="left"/>
              <w:rPr>
                <w:rFonts w:ascii="Times New Roman" w:hAnsi="Times New Roman" w:cs="Times New Roman" w:eastAsia="Times New Roman" w:hint="default"/>
                <w:sz w:val="21"/>
                <w:szCs w:val="21"/>
              </w:rPr>
            </w:pPr>
            <w:r>
              <w:rPr>
                <w:rFonts w:ascii="Times New Roman"/>
                <w:sz w:val="21"/>
              </w:rPr>
              <w:t>58,661,174.54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75" name="image21.png" descr=""/>
                  <wp:cNvGraphicFramePr>
                    <a:graphicFrameLocks noChangeAspect="1"/>
                  </wp:cNvGraphicFramePr>
                  <a:graphic>
                    <a:graphicData uri="http://schemas.openxmlformats.org/drawingml/2006/picture">
                      <pic:pic>
                        <pic:nvPicPr>
                          <pic:cNvPr id="176" name="image21.png"/>
                          <pic:cNvPicPr/>
                        </pic:nvPicPr>
                        <pic:blipFill>
                          <a:blip r:embed="rId3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8" w:right="0"/>
              <w:jc w:val="left"/>
              <w:rPr>
                <w:rFonts w:ascii="Times New Roman" w:hAnsi="Times New Roman" w:cs="Times New Roman" w:eastAsia="Times New Roman" w:hint="default"/>
                <w:sz w:val="21"/>
                <w:szCs w:val="21"/>
              </w:rPr>
            </w:pPr>
            <w:r>
              <w:rPr>
                <w:rFonts w:ascii="Times New Roman"/>
                <w:sz w:val="21"/>
              </w:rPr>
              <w:t>86,218,159.45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8" w:right="0"/>
              <w:jc w:val="left"/>
              <w:rPr>
                <w:rFonts w:ascii="Times New Roman" w:hAnsi="Times New Roman" w:cs="Times New Roman" w:eastAsia="Times New Roman" w:hint="default"/>
                <w:sz w:val="21"/>
                <w:szCs w:val="21"/>
              </w:rPr>
            </w:pPr>
            <w:r>
              <w:rPr>
                <w:rFonts w:ascii="Times New Roman"/>
                <w:sz w:val="21"/>
              </w:rPr>
              <w:t>98,762,942.67</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160,398,033.09</w:t>
            </w:r>
            <w:r>
              <w:rPr>
                <w:rFonts w:ascii="Times New Roman"/>
                <w:sz w:val="21"/>
              </w:rPr>
            </w:r>
          </w:p>
        </w:tc>
      </w:tr>
      <w:tr>
        <w:trPr>
          <w:trHeight w:val="714" w:hRule="exact"/>
        </w:trPr>
        <w:tc>
          <w:tcPr>
            <w:tcW w:w="2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50"/>
              <w:jc w:val="left"/>
              <w:rPr>
                <w:rFonts w:ascii="宋体" w:hAnsi="宋体" w:cs="宋体" w:eastAsia="宋体" w:hint="default"/>
                <w:sz w:val="21"/>
                <w:szCs w:val="21"/>
              </w:rPr>
            </w:pPr>
            <w:r>
              <w:rPr>
                <w:rFonts w:ascii="宋体" w:hAnsi="宋体" w:cs="宋体" w:eastAsia="宋体" w:hint="default"/>
                <w:sz w:val="21"/>
                <w:szCs w:val="21"/>
              </w:rPr>
              <w:t>归属于上市公司股东的净利 润</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10,545,141.77</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177" name="image21.png" descr=""/>
                  <wp:cNvGraphicFramePr>
                    <a:graphicFrameLocks noChangeAspect="1"/>
                  </wp:cNvGraphicFramePr>
                  <a:graphic>
                    <a:graphicData uri="http://schemas.openxmlformats.org/drawingml/2006/picture">
                      <pic:pic>
                        <pic:nvPicPr>
                          <pic:cNvPr id="178" name="image21.png"/>
                          <pic:cNvPicPr/>
                        </pic:nvPicPr>
                        <pic:blipFill>
                          <a:blip r:embed="rId34"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14,522,464.82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23,313,305.36</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51,717,189.67</w:t>
            </w:r>
          </w:p>
        </w:tc>
      </w:tr>
      <w:tr>
        <w:trPr>
          <w:trHeight w:val="714" w:hRule="exact"/>
        </w:trPr>
        <w:tc>
          <w:tcPr>
            <w:tcW w:w="2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50"/>
              <w:jc w:val="left"/>
              <w:rPr>
                <w:rFonts w:ascii="宋体" w:hAnsi="宋体" w:cs="宋体" w:eastAsia="宋体" w:hint="default"/>
                <w:sz w:val="21"/>
                <w:szCs w:val="21"/>
              </w:rPr>
            </w:pPr>
            <w:r>
              <w:rPr>
                <w:rFonts w:ascii="宋体" w:hAnsi="宋体" w:cs="宋体" w:eastAsia="宋体" w:hint="default"/>
                <w:sz w:val="21"/>
                <w:szCs w:val="21"/>
              </w:rPr>
              <w:t>归属于上市公司股东的扣除 非经常性损益的净利润</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10,528,135.81</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179" name="image22.png" descr=""/>
                  <wp:cNvGraphicFramePr>
                    <a:graphicFrameLocks noChangeAspect="1"/>
                  </wp:cNvGraphicFramePr>
                  <a:graphic>
                    <a:graphicData uri="http://schemas.openxmlformats.org/drawingml/2006/picture">
                      <pic:pic>
                        <pic:nvPicPr>
                          <pic:cNvPr id="180" name="image22.png"/>
                          <pic:cNvPicPr/>
                        </pic:nvPicPr>
                        <pic:blipFill>
                          <a:blip r:embed="rId35"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12,167,345.67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21,218,394.45</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51,043,659.38</w:t>
            </w:r>
          </w:p>
        </w:tc>
      </w:tr>
      <w:tr>
        <w:trPr>
          <w:trHeight w:val="715" w:hRule="exact"/>
        </w:trPr>
        <w:tc>
          <w:tcPr>
            <w:tcW w:w="25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50"/>
              <w:jc w:val="left"/>
              <w:rPr>
                <w:rFonts w:ascii="宋体" w:hAnsi="宋体" w:cs="宋体" w:eastAsia="宋体" w:hint="default"/>
                <w:sz w:val="21"/>
                <w:szCs w:val="21"/>
              </w:rPr>
            </w:pPr>
            <w:r>
              <w:rPr>
                <w:rFonts w:ascii="宋体" w:hAnsi="宋体" w:cs="宋体" w:eastAsia="宋体" w:hint="default"/>
                <w:sz w:val="21"/>
                <w:szCs w:val="21"/>
              </w:rPr>
              <w:t>经营活动产生的现金流量净 额</w:t>
            </w:r>
          </w:p>
        </w:tc>
        <w:tc>
          <w:tcPr>
            <w:tcW w:w="17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38" w:right="0"/>
              <w:jc w:val="left"/>
              <w:rPr>
                <w:rFonts w:ascii="Times New Roman" w:hAnsi="Times New Roman" w:cs="Times New Roman" w:eastAsia="Times New Roman" w:hint="default"/>
                <w:sz w:val="21"/>
                <w:szCs w:val="21"/>
              </w:rPr>
            </w:pPr>
            <w:r>
              <w:rPr>
                <w:rFonts w:ascii="Times New Roman"/>
                <w:sz w:val="21"/>
              </w:rPr>
              <w:t>-9,974,539.46</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4"/>
                  <wp:effectExtent l="0" t="0" r="0" b="0"/>
                  <wp:docPr id="181" name="image23.png" descr=""/>
                  <wp:cNvGraphicFramePr>
                    <a:graphicFrameLocks noChangeAspect="1"/>
                  </wp:cNvGraphicFramePr>
                  <a:graphic>
                    <a:graphicData uri="http://schemas.openxmlformats.org/drawingml/2006/picture">
                      <pic:pic>
                        <pic:nvPicPr>
                          <pic:cNvPr id="182" name="image23.png"/>
                          <pic:cNvPicPr/>
                        </pic:nvPicPr>
                        <pic:blipFill>
                          <a:blip r:embed="rId36" cstate="print"/>
                          <a:stretch>
                            <a:fillRect/>
                          </a:stretch>
                        </pic:blipFill>
                        <pic:spPr>
                          <a:xfrm>
                            <a:off x="0" y="0"/>
                            <a:ext cx="6095" cy="9144"/>
                          </a:xfrm>
                          <a:prstGeom prst="rect">
                            <a:avLst/>
                          </a:prstGeom>
                        </pic:spPr>
                      </pic:pic>
                    </a:graphicData>
                  </a:graphic>
                </wp:inline>
              </w:drawing>
            </w:r>
            <w:r>
              <w:rPr>
                <w:rFonts w:ascii="宋体" w:hAnsi="宋体" w:cs="宋体" w:eastAsia="宋体" w:hint="default"/>
                <w:sz w:val="2"/>
                <w:szCs w:val="2"/>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17,438,305.43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8" w:right="0"/>
              <w:jc w:val="left"/>
              <w:rPr>
                <w:rFonts w:ascii="Times New Roman" w:hAnsi="Times New Roman" w:cs="Times New Roman" w:eastAsia="Times New Roman" w:hint="default"/>
                <w:sz w:val="21"/>
                <w:szCs w:val="21"/>
              </w:rPr>
            </w:pPr>
            <w:r>
              <w:rPr>
                <w:rFonts w:ascii="Times New Roman"/>
                <w:sz w:val="21"/>
              </w:rPr>
              <w:t>33,743,568.47</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89,707,322.79</w:t>
            </w:r>
          </w:p>
        </w:tc>
      </w:tr>
    </w:tbl>
    <w:p>
      <w:pPr>
        <w:spacing w:line="240" w:lineRule="auto" w:before="8"/>
        <w:rPr>
          <w:rFonts w:ascii="宋体" w:hAnsi="宋体" w:cs="宋体" w:eastAsia="宋体" w:hint="default"/>
          <w:sz w:val="6"/>
          <w:szCs w:val="6"/>
        </w:rPr>
      </w:pPr>
    </w:p>
    <w:p>
      <w:pPr>
        <w:pStyle w:val="Heading2"/>
        <w:spacing w:line="336" w:lineRule="auto" w:before="26"/>
        <w:ind w:left="1133" w:right="1033" w:firstLine="482"/>
        <w:jc w:val="left"/>
        <w:rPr>
          <w:b w:val="0"/>
          <w:bCs w:val="0"/>
        </w:rPr>
      </w:pPr>
      <w:r>
        <w:rPr/>
        <w:pict>
          <v:shape style="position:absolute;margin-left:274.540009pt;margin-top:-76.904327pt;width:.48pt;height:.66pt;mso-position-horizontal-relative:page;mso-position-vertical-relative:paragraph;z-index:2392" type="#_x0000_t75" stroked="false">
            <v:imagedata r:id="rId37" o:title=""/>
          </v:shape>
        </w:pict>
      </w:r>
      <w:r>
        <w:rPr/>
        <w:pict>
          <v:shape style="position:absolute;margin-left:361.47998pt;margin-top:-76.904327pt;width:.48pt;height:.66pt;mso-position-horizontal-relative:page;mso-position-vertical-relative:paragraph;z-index:2416" type="#_x0000_t75" stroked="false">
            <v:imagedata r:id="rId37" o:title=""/>
          </v:shape>
        </w:pict>
      </w:r>
      <w:r>
        <w:rPr/>
        <w:pict>
          <v:shape style="position:absolute;margin-left:448.5pt;margin-top:-76.904327pt;width:.480031pt;height:.66pt;mso-position-horizontal-relative:page;mso-position-vertical-relative:paragraph;z-index:2440" type="#_x0000_t75" stroked="false">
            <v:imagedata r:id="rId37" o:title=""/>
          </v:shape>
        </w:pict>
      </w:r>
      <w:r>
        <w:rPr/>
        <w:pict>
          <v:shape style="position:absolute;margin-left:274.540009pt;margin-top:-41.204334pt;width:.48pt;height:.66pt;mso-position-horizontal-relative:page;mso-position-vertical-relative:paragraph;z-index:2464" type="#_x0000_t75" stroked="false">
            <v:imagedata r:id="rId38" o:title=""/>
          </v:shape>
        </w:pict>
      </w:r>
      <w:r>
        <w:rPr/>
        <w:pict>
          <v:shape style="position:absolute;margin-left:361.47998pt;margin-top:-41.204334pt;width:.48pt;height:.66pt;mso-position-horizontal-relative:page;mso-position-vertical-relative:paragraph;z-index:2488" type="#_x0000_t75" stroked="false">
            <v:imagedata r:id="rId38" o:title=""/>
          </v:shape>
        </w:pict>
      </w:r>
      <w:r>
        <w:rPr/>
        <w:pict>
          <v:shape style="position:absolute;margin-left:448.5pt;margin-top:-41.204334pt;width:.480031pt;height:.66pt;mso-position-horizontal-relative:page;mso-position-vertical-relative:paragraph;z-index:2512" type="#_x0000_t75" stroked="false">
            <v:imagedata r:id="rId38" o:title=""/>
          </v:shape>
        </w:pict>
      </w:r>
      <w:r>
        <w:rPr/>
        <w:pict>
          <v:shape style="position:absolute;margin-left:274.540009pt;margin-top:-5.504397pt;width:.479959pt;height:.72pt;mso-position-horizontal-relative:page;mso-position-vertical-relative:paragraph;z-index:2536" type="#_x0000_t75" stroked="false">
            <v:imagedata r:id="rId36" o:title=""/>
          </v:shape>
        </w:pict>
      </w:r>
      <w:r>
        <w:rPr/>
        <w:pict>
          <v:shape style="position:absolute;margin-left:361.47998pt;margin-top:-5.504397pt;width:.479959pt;height:.72pt;mso-position-horizontal-relative:page;mso-position-vertical-relative:paragraph;z-index:2560" type="#_x0000_t75" stroked="false">
            <v:imagedata r:id="rId36" o:title=""/>
          </v:shape>
        </w:pict>
      </w:r>
      <w:r>
        <w:rPr/>
        <w:pict>
          <v:shape style="position:absolute;margin-left:448.5pt;margin-top:-5.504397pt;width:.47999pt;height:.72pt;mso-position-horizontal-relative:page;mso-position-vertical-relative:paragraph;z-index:2584" type="#_x0000_t75" stroked="false">
            <v:imagedata r:id="rId36" o:title=""/>
          </v:shape>
        </w:pict>
      </w:r>
      <w:r>
        <w:rPr>
          <w:w w:val="95"/>
        </w:rPr>
        <w:t>上述财务指标或其加总数是否与公司已披露季度报告、半年度报告相关财务指标存在重</w:t>
      </w:r>
      <w:r>
        <w:rPr>
          <w:w w:val="99"/>
        </w:rPr>
        <w:t> </w:t>
      </w:r>
      <w:r>
        <w:rPr/>
        <w:t>大差异</w:t>
      </w:r>
      <w:r>
        <w:rPr>
          <w:b w:val="0"/>
          <w:bCs w:val="0"/>
        </w:rPr>
      </w:r>
    </w:p>
    <w:p>
      <w:pPr>
        <w:spacing w:line="456" w:lineRule="auto" w:before="70"/>
        <w:ind w:left="1134" w:right="61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bookmarkStart w:name="七、境内外会计准则下会计数据差异" w:id="11"/>
      <w:bookmarkEnd w:id="11"/>
      <w:r>
        <w:rPr>
          <w:rFonts w:ascii="宋体" w:hAnsi="宋体" w:cs="宋体" w:eastAsia="宋体" w:hint="default"/>
          <w:sz w:val="24"/>
          <w:szCs w:val="24"/>
        </w:rPr>
      </w:r>
      <w:r>
        <w:rPr>
          <w:rFonts w:ascii="宋体" w:hAnsi="宋体" w:cs="宋体" w:eastAsia="宋体" w:hint="default"/>
          <w:b/>
          <w:bCs/>
          <w:w w:val="95"/>
          <w:sz w:val="24"/>
          <w:szCs w:val="24"/>
        </w:rPr>
        <w:t>七、境内外会计准则下会计数据差异</w:t>
      </w:r>
      <w:r>
        <w:rPr>
          <w:rFonts w:ascii="宋体" w:hAnsi="宋体" w:cs="宋体" w:eastAsia="宋体" w:hint="default"/>
          <w:sz w:val="24"/>
          <w:szCs w:val="24"/>
        </w:rPr>
      </w:r>
    </w:p>
    <w:p>
      <w:pPr>
        <w:pStyle w:val="Heading2"/>
        <w:spacing w:line="240" w:lineRule="auto" w:before="83"/>
        <w:ind w:right="10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公司报告期不存在按照国际会计准则与按照中国会计准则披露的财务报告中净利润和净</w:t>
      </w:r>
    </w:p>
    <w:p>
      <w:pPr>
        <w:pStyle w:val="BodyText"/>
        <w:spacing w:line="240" w:lineRule="auto" w:before="20"/>
        <w:ind w:left="1134" w:right="1033"/>
        <w:jc w:val="left"/>
      </w:pPr>
      <w:r>
        <w:rPr/>
        <w:t>资产差异情况。</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公司报告期不存在按照境外会计准则与按照中国会计准则披露的财务报告中净利润和净</w:t>
      </w:r>
    </w:p>
    <w:p>
      <w:pPr>
        <w:spacing w:line="482" w:lineRule="auto" w:before="22"/>
        <w:ind w:left="1134" w:right="7633" w:firstLine="0"/>
        <w:jc w:val="left"/>
        <w:rPr>
          <w:rFonts w:ascii="宋体" w:hAnsi="宋体" w:cs="宋体" w:eastAsia="宋体" w:hint="default"/>
          <w:sz w:val="24"/>
          <w:szCs w:val="24"/>
        </w:rPr>
      </w:pPr>
      <w:r>
        <w:rPr>
          <w:rFonts w:ascii="宋体" w:hAnsi="宋体" w:cs="宋体" w:eastAsia="宋体" w:hint="default"/>
          <w:sz w:val="24"/>
          <w:szCs w:val="24"/>
        </w:rPr>
        <w:t>资产差异情况。 </w:t>
      </w:r>
      <w:bookmarkStart w:name="八、非经常性损益项目及金额" w:id="14"/>
      <w:bookmarkEnd w:id="14"/>
      <w:r>
        <w:rPr>
          <w:rFonts w:ascii="宋体" w:hAnsi="宋体" w:cs="宋体" w:eastAsia="宋体" w:hint="default"/>
          <w:sz w:val="24"/>
          <w:szCs w:val="24"/>
        </w:rPr>
      </w:r>
      <w:r>
        <w:rPr>
          <w:rFonts w:ascii="宋体" w:hAnsi="宋体" w:cs="宋体" w:eastAsia="宋体" w:hint="default"/>
          <w:b/>
          <w:bCs/>
          <w:w w:val="95"/>
          <w:sz w:val="24"/>
          <w:szCs w:val="24"/>
        </w:rPr>
        <w:t>八、非经常性损益项目及金额</w:t>
      </w:r>
      <w:r>
        <w:rPr>
          <w:rFonts w:ascii="宋体" w:hAnsi="宋体" w:cs="宋体" w:eastAsia="宋体" w:hint="default"/>
          <w:sz w:val="24"/>
          <w:szCs w:val="24"/>
        </w:rPr>
      </w: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7" w:footer="979" w:top="1060" w:bottom="1160" w:left="0" w:right="0"/>
        </w:sectPr>
      </w:pPr>
    </w:p>
    <w:p>
      <w:pPr>
        <w:pStyle w:val="BodyText"/>
        <w:spacing w:line="240" w:lineRule="auto"/>
        <w:ind w:left="16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4" w:right="0" w:firstLine="0"/>
        <w:jc w:val="left"/>
        <w:rPr>
          <w:rFonts w:ascii="宋体" w:hAnsi="宋体" w:cs="宋体" w:eastAsia="宋体" w:hint="default"/>
          <w:sz w:val="21"/>
          <w:szCs w:val="21"/>
        </w:rPr>
      </w:pPr>
      <w:r>
        <w:rPr/>
        <w:pict>
          <v:shape style="position:absolute;margin-left:297.279999pt;margin-top:45.923698pt;width:.480031pt;height:.42pt;mso-position-horizontal-relative:page;mso-position-vertical-relative:paragraph;z-index:2608" type="#_x0000_t75" stroked="false">
            <v:imagedata r:id="rId38" o:title=""/>
          </v:shape>
        </w:pict>
      </w:r>
      <w:r>
        <w:rPr/>
        <w:pict>
          <v:shape style="position:absolute;margin-left:373.300018pt;margin-top:45.923698pt;width:.480031pt;height:.42pt;mso-position-horizontal-relative:page;mso-position-vertical-relative:paragraph;z-index:2632" type="#_x0000_t75" stroked="false">
            <v:imagedata r:id="rId38" o:title=""/>
          </v:shape>
        </w:pict>
      </w:r>
      <w:r>
        <w:rPr/>
        <w:pict>
          <v:shape style="position:absolute;margin-left:449.399994pt;margin-top:45.923698pt;width:.480031pt;height:.42pt;mso-position-horizontal-relative:page;mso-position-vertical-relative:paragraph;z-index:2656" type="#_x0000_t75" stroked="false">
            <v:imagedata r:id="rId38" o:title=""/>
          </v:shape>
        </w:pict>
      </w:r>
      <w:r>
        <w:rPr/>
        <w:pict>
          <v:shape style="position:absolute;margin-left:297.279999pt;margin-top:81.383644pt;width:.479986pt;height:.66pt;mso-position-horizontal-relative:page;mso-position-vertical-relative:paragraph;z-index:2680" type="#_x0000_t75" stroked="false">
            <v:imagedata r:id="rId39" o:title=""/>
          </v:shape>
        </w:pict>
      </w:r>
      <w:r>
        <w:rPr/>
        <w:pict>
          <v:shape style="position:absolute;margin-left:373.300018pt;margin-top:81.383644pt;width:.479986pt;height:.66pt;mso-position-horizontal-relative:page;mso-position-vertical-relative:paragraph;z-index:2704" type="#_x0000_t75" stroked="false">
            <v:imagedata r:id="rId39" o:title=""/>
          </v:shape>
        </w:pict>
      </w:r>
      <w:r>
        <w:rPr/>
        <w:pict>
          <v:shape style="position:absolute;margin-left:449.399994pt;margin-top:81.383644pt;width:.479986pt;height:.66pt;mso-position-horizontal-relative:page;mso-position-vertical-relative:paragraph;z-index:2728" type="#_x0000_t75" stroked="false">
            <v:imagedata r:id="rId39" o:title=""/>
          </v:shape>
        </w:pict>
      </w:r>
      <w:r>
        <w:rPr/>
        <w:pict>
          <v:shape style="position:absolute;margin-left:221.300003pt;margin-top:81.383644pt;width:.479987pt;height:2.1pt;mso-position-horizontal-relative:page;mso-position-vertical-relative:paragraph;z-index:2752" type="#_x0000_t75" stroked="false">
            <v:imagedata r:id="rId40" o:title=""/>
          </v:shape>
        </w:pict>
      </w:r>
      <w:r>
        <w:rPr/>
        <w:pict>
          <v:shape style="position:absolute;margin-left:297.279999pt;margin-top:101.723701pt;width:.480031pt;height:.42pt;mso-position-horizontal-relative:page;mso-position-vertical-relative:paragraph;z-index:2776" type="#_x0000_t75" stroked="false">
            <v:imagedata r:id="rId39" o:title=""/>
          </v:shape>
        </w:pict>
      </w:r>
      <w:r>
        <w:rPr/>
        <w:pict>
          <v:shape style="position:absolute;margin-left:373.300018pt;margin-top:101.723701pt;width:.480031pt;height:.42pt;mso-position-horizontal-relative:page;mso-position-vertical-relative:paragraph;z-index:2800" type="#_x0000_t75" stroked="false">
            <v:imagedata r:id="rId39" o:title=""/>
          </v:shape>
        </w:pict>
      </w:r>
      <w:r>
        <w:rPr/>
        <w:pict>
          <v:shape style="position:absolute;margin-left:449.399994pt;margin-top:101.723701pt;width:.480031pt;height:.42pt;mso-position-horizontal-relative:page;mso-position-vertical-relative:paragraph;z-index:2824" type="#_x0000_t75" stroked="false">
            <v:imagedata r:id="rId39"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3452" w:space="4867"/>
            <w:col w:w="3591"/>
          </w:cols>
        </w:sectPr>
      </w:pP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266"/>
        <w:gridCol w:w="1537"/>
        <w:gridCol w:w="1520"/>
        <w:gridCol w:w="1522"/>
        <w:gridCol w:w="1710"/>
      </w:tblGrid>
      <w:tr>
        <w:trPr>
          <w:trHeight w:val="402" w:hRule="exact"/>
        </w:trPr>
        <w:tc>
          <w:tcPr>
            <w:tcW w:w="32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83" name="image28.png" descr=""/>
                  <wp:cNvGraphicFramePr>
                    <a:graphicFrameLocks noChangeAspect="1"/>
                  </wp:cNvGraphicFramePr>
                  <a:graphic>
                    <a:graphicData uri="http://schemas.openxmlformats.org/drawingml/2006/picture">
                      <pic:pic>
                        <pic:nvPicPr>
                          <pic:cNvPr id="184" name="image28.png"/>
                          <pic:cNvPicPr/>
                        </pic:nvPicPr>
                        <pic:blipFill>
                          <a:blip r:embed="rId4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5"/>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72,361.54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-20,949.77</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-16,040.18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32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right="81"/>
              <w:jc w:val="center"/>
              <w:rPr>
                <w:rFonts w:ascii="宋体" w:hAnsi="宋体" w:cs="宋体" w:eastAsia="宋体" w:hint="default"/>
                <w:sz w:val="21"/>
                <w:szCs w:val="21"/>
              </w:rPr>
            </w:pPr>
            <w:r>
              <w:rPr>
                <w:rFonts w:ascii="宋体" w:hAnsi="宋体" w:cs="宋体" w:eastAsia="宋体" w:hint="default"/>
                <w:sz w:val="21"/>
                <w:szCs w:val="21"/>
              </w:rPr>
              <w:t>计入当期损益的政府补助（与企业</w:t>
            </w:r>
          </w:p>
        </w:tc>
        <w:tc>
          <w:tcPr>
            <w:tcW w:w="15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11,321,301.55</w:t>
            </w:r>
          </w:p>
          <w:p>
            <w:pPr>
              <w:pStyle w:val="TableParagraph"/>
              <w:spacing w:line="240" w:lineRule="auto" w:before="9"/>
              <w:ind w:right="0"/>
              <w:jc w:val="left"/>
              <w:rPr>
                <w:rFonts w:ascii="宋体" w:hAnsi="宋体" w:cs="宋体" w:eastAsia="宋体" w:hint="default"/>
                <w:sz w:val="3"/>
                <w:szCs w:val="3"/>
              </w:rPr>
            </w:pPr>
          </w:p>
          <w:p>
            <w:pPr>
              <w:pStyle w:val="TableParagraph"/>
              <w:spacing w:line="27"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drawing>
                <wp:inline distT="0" distB="0" distL="0" distR="0">
                  <wp:extent cx="6062" cy="17430"/>
                  <wp:effectExtent l="0" t="0" r="0" b="0"/>
                  <wp:docPr id="185" name="image29.png" descr=""/>
                  <wp:cNvGraphicFramePr>
                    <a:graphicFrameLocks noChangeAspect="1"/>
                  </wp:cNvGraphicFramePr>
                  <a:graphic>
                    <a:graphicData uri="http://schemas.openxmlformats.org/drawingml/2006/picture">
                      <pic:pic>
                        <pic:nvPicPr>
                          <pic:cNvPr id="186" name="image29.png"/>
                          <pic:cNvPicPr/>
                        </pic:nvPicPr>
                        <pic:blipFill>
                          <a:blip r:embed="rId42" cstate="print"/>
                          <a:stretch>
                            <a:fillRect/>
                          </a:stretch>
                        </pic:blipFill>
                        <pic:spPr>
                          <a:xfrm>
                            <a:off x="0" y="0"/>
                            <a:ext cx="6062" cy="17430"/>
                          </a:xfrm>
                          <a:prstGeom prst="rect">
                            <a:avLst/>
                          </a:prstGeom>
                        </pic:spPr>
                      </pic:pic>
                    </a:graphicData>
                  </a:graphic>
                </wp:inline>
              </w:drawing>
            </w:r>
            <w:r>
              <w:rPr>
                <w:rFonts w:ascii="宋体" w:hAnsi="宋体" w:cs="宋体" w:eastAsia="宋体" w:hint="default"/>
                <w:position w:val="0"/>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4,830,154.00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1,624,208.00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after="0" w:line="240" w:lineRule="auto"/>
        <w:jc w:val="left"/>
        <w:rPr>
          <w:rFonts w:ascii="宋体" w:hAnsi="宋体" w:cs="宋体" w:eastAsia="宋体" w:hint="default"/>
          <w:sz w:val="29"/>
          <w:szCs w:val="29"/>
        </w:rPr>
        <w:sectPr>
          <w:type w:val="continuous"/>
          <w:pgSz w:w="11910" w:h="16840"/>
          <w:pgMar w:top="1060" w:bottom="1160" w:left="0" w:right="0"/>
        </w:sectPr>
      </w:pPr>
    </w:p>
    <w:p>
      <w:pPr>
        <w:spacing w:line="240" w:lineRule="auto" w:before="6"/>
        <w:rPr>
          <w:rFonts w:ascii="宋体" w:hAnsi="宋体" w:cs="宋体" w:eastAsia="宋体" w:hint="default"/>
          <w:sz w:val="28"/>
          <w:szCs w:val="28"/>
        </w:rPr>
      </w:pPr>
      <w:r>
        <w:rPr/>
        <w:pict>
          <v:shape style="position:absolute;margin-left:297.279999pt;margin-top:105.119949pt;width:.479982pt;height:.6pt;mso-position-horizontal-relative:page;mso-position-vertical-relative:page;z-index:2848" type="#_x0000_t75" stroked="false">
            <v:imagedata r:id="rId43" o:title=""/>
          </v:shape>
        </w:pict>
      </w:r>
      <w:r>
        <w:rPr/>
        <w:pict>
          <v:shape style="position:absolute;margin-left:373.300018pt;margin-top:105.119949pt;width:.479982pt;height:.6pt;mso-position-horizontal-relative:page;mso-position-vertical-relative:page;z-index:2872" type="#_x0000_t75" stroked="false">
            <v:imagedata r:id="rId43" o:title=""/>
          </v:shape>
        </w:pict>
      </w:r>
      <w:r>
        <w:rPr/>
        <w:pict>
          <v:shape style="position:absolute;margin-left:449.399994pt;margin-top:105.119949pt;width:.479982pt;height:.6pt;mso-position-horizontal-relative:page;mso-position-vertical-relative:page;z-index:2896" type="#_x0000_t75" stroked="false">
            <v:imagedata r:id="rId43" o:title=""/>
          </v:shape>
        </w:pict>
      </w:r>
    </w:p>
    <w:tbl>
      <w:tblPr>
        <w:tblW w:w="0" w:type="auto"/>
        <w:jc w:val="left"/>
        <w:tblInd w:w="1129" w:type="dxa"/>
        <w:tblLayout w:type="fixed"/>
        <w:tblCellMar>
          <w:top w:w="0" w:type="dxa"/>
          <w:left w:w="0" w:type="dxa"/>
          <w:bottom w:w="0" w:type="dxa"/>
          <w:right w:w="0" w:type="dxa"/>
        </w:tblCellMar>
        <w:tblLook w:val="01E0"/>
      </w:tblPr>
      <w:tblGrid>
        <w:gridCol w:w="3292"/>
        <w:gridCol w:w="1524"/>
        <w:gridCol w:w="1520"/>
        <w:gridCol w:w="1522"/>
        <w:gridCol w:w="1710"/>
      </w:tblGrid>
      <w:tr>
        <w:trPr>
          <w:trHeight w:val="674" w:hRule="exact"/>
        </w:trPr>
        <w:tc>
          <w:tcPr>
            <w:tcW w:w="32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业务密切相关，按照国家统一标准</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7620"/>
                  <wp:effectExtent l="0" t="0" r="0" b="0"/>
                  <wp:docPr id="187" name="image30.png" descr=""/>
                  <wp:cNvGraphicFramePr>
                    <a:graphicFrameLocks noChangeAspect="1"/>
                  </wp:cNvGraphicFramePr>
                  <a:graphic>
                    <a:graphicData uri="http://schemas.openxmlformats.org/drawingml/2006/picture">
                      <pic:pic>
                        <pic:nvPicPr>
                          <pic:cNvPr id="188" name="image30.png"/>
                          <pic:cNvPicPr/>
                        </pic:nvPicPr>
                        <pic:blipFill>
                          <a:blip r:embed="rId43" cstate="print"/>
                          <a:stretch>
                            <a:fillRect/>
                          </a:stretch>
                        </pic:blipFill>
                        <pic:spPr>
                          <a:xfrm>
                            <a:off x="0" y="0"/>
                            <a:ext cx="6095" cy="7620"/>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714" w:hRule="exact"/>
        </w:trPr>
        <w:tc>
          <w:tcPr>
            <w:tcW w:w="32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07"/>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-1,913,096.70</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89" name="image30.png" descr=""/>
                  <wp:cNvGraphicFramePr>
                    <a:graphicFrameLocks noChangeAspect="1"/>
                  </wp:cNvGraphicFramePr>
                  <a:graphic>
                    <a:graphicData uri="http://schemas.openxmlformats.org/drawingml/2006/picture">
                      <pic:pic>
                        <pic:nvPicPr>
                          <pic:cNvPr id="190" name="image30.png"/>
                          <pic:cNvPicPr/>
                        </pic:nvPicPr>
                        <pic:blipFill>
                          <a:blip r:embed="rId43"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-1,217,405.76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402,595.40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32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1,097,659.65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91" name="image30.png" descr=""/>
                  <wp:cNvGraphicFramePr>
                    <a:graphicFrameLocks noChangeAspect="1"/>
                  </wp:cNvGraphicFramePr>
                  <a:graphic>
                    <a:graphicData uri="http://schemas.openxmlformats.org/drawingml/2006/picture">
                      <pic:pic>
                        <pic:nvPicPr>
                          <pic:cNvPr id="192" name="image30.png"/>
                          <pic:cNvPicPr/>
                        </pic:nvPicPr>
                        <pic:blipFill>
                          <a:blip r:embed="rId4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630,852.56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310,079.49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2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3,242,340.43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93" name="image30.png" descr=""/>
                  <wp:cNvGraphicFramePr>
                    <a:graphicFrameLocks noChangeAspect="1"/>
                  </wp:cNvGraphicFramePr>
                  <a:graphic>
                    <a:graphicData uri="http://schemas.openxmlformats.org/drawingml/2006/picture">
                      <pic:pic>
                        <pic:nvPicPr>
                          <pic:cNvPr id="194" name="image30.png"/>
                          <pic:cNvPicPr/>
                        </pic:nvPicPr>
                        <pic:blipFill>
                          <a:blip r:embed="rId4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1,168,765.08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72,836.11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2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5,140,566.31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95" name="image30.png" descr=""/>
                  <wp:cNvGraphicFramePr>
                    <a:graphicFrameLocks noChangeAspect="1"/>
                  </wp:cNvGraphicFramePr>
                  <a:graphic>
                    <a:graphicData uri="http://schemas.openxmlformats.org/drawingml/2006/picture">
                      <pic:pic>
                        <pic:nvPicPr>
                          <pic:cNvPr id="196" name="image30.png"/>
                          <pic:cNvPicPr/>
                        </pic:nvPicPr>
                        <pic:blipFill>
                          <a:blip r:embed="rId4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1,792,180.83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1,627,847.62</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pStyle w:val="Heading2"/>
        <w:spacing w:line="240" w:lineRule="auto" w:before="26"/>
        <w:ind w:left="1616" w:right="1033"/>
        <w:jc w:val="left"/>
        <w:rPr>
          <w:b w:val="0"/>
          <w:bCs w:val="0"/>
        </w:rPr>
      </w:pPr>
      <w:r>
        <w:rPr/>
        <w:pict>
          <v:shape style="position:absolute;margin-left:297.279999pt;margin-top:-65.744385pt;width:.479986pt;height:.66pt;mso-position-horizontal-relative:page;mso-position-vertical-relative:paragraph;z-index:2920" type="#_x0000_t75" stroked="false">
            <v:imagedata r:id="rId43" o:title=""/>
          </v:shape>
        </w:pict>
      </w:r>
      <w:r>
        <w:rPr/>
        <w:pict>
          <v:shape style="position:absolute;margin-left:373.300018pt;margin-top:-65.744385pt;width:.479986pt;height:.66pt;mso-position-horizontal-relative:page;mso-position-vertical-relative:paragraph;z-index:2944" type="#_x0000_t75" stroked="false">
            <v:imagedata r:id="rId43" o:title=""/>
          </v:shape>
        </w:pict>
      </w:r>
      <w:r>
        <w:rPr/>
        <w:pict>
          <v:shape style="position:absolute;margin-left:449.399994pt;margin-top:-65.744385pt;width:.479986pt;height:.66pt;mso-position-horizontal-relative:page;mso-position-vertical-relative:paragraph;z-index:2968" type="#_x0000_t75" stroked="false">
            <v:imagedata r:id="rId43" o:title=""/>
          </v:shape>
        </w:pict>
      </w:r>
      <w:r>
        <w:rPr/>
        <w:pict>
          <v:shape style="position:absolute;margin-left:297.279999pt;margin-top:-45.404346pt;width:.480031pt;height:.42pt;mso-position-horizontal-relative:page;mso-position-vertical-relative:paragraph;z-index:2992" type="#_x0000_t75" stroked="false">
            <v:imagedata r:id="rId43" o:title=""/>
          </v:shape>
        </w:pict>
      </w:r>
      <w:r>
        <w:rPr/>
        <w:pict>
          <v:shape style="position:absolute;margin-left:373.300018pt;margin-top:-45.404346pt;width:.480031pt;height:.42pt;mso-position-horizontal-relative:page;mso-position-vertical-relative:paragraph;z-index:3016" type="#_x0000_t75" stroked="false">
            <v:imagedata r:id="rId43" o:title=""/>
          </v:shape>
        </w:pict>
      </w:r>
      <w:r>
        <w:rPr/>
        <w:pict>
          <v:shape style="position:absolute;margin-left:449.399994pt;margin-top:-45.404346pt;width:.480031pt;height:.42pt;mso-position-horizontal-relative:page;mso-position-vertical-relative:paragraph;z-index:3040" type="#_x0000_t75" stroked="false">
            <v:imagedata r:id="rId43" o:title=""/>
          </v:shape>
        </w:pict>
      </w:r>
      <w:r>
        <w:rPr/>
        <w:pict>
          <v:shape style="position:absolute;margin-left:297.279999pt;margin-top:-25.30434pt;width:.480031pt;height:.42pt;mso-position-horizontal-relative:page;mso-position-vertical-relative:paragraph;z-index:3064" type="#_x0000_t75" stroked="false">
            <v:imagedata r:id="rId43" o:title=""/>
          </v:shape>
        </w:pict>
      </w:r>
      <w:r>
        <w:rPr/>
        <w:pict>
          <v:shape style="position:absolute;margin-left:373.300018pt;margin-top:-25.30434pt;width:.480031pt;height:.42pt;mso-position-horizontal-relative:page;mso-position-vertical-relative:paragraph;z-index:3088" type="#_x0000_t75" stroked="false">
            <v:imagedata r:id="rId43" o:title=""/>
          </v:shape>
        </w:pict>
      </w:r>
      <w:r>
        <w:rPr/>
        <w:pict>
          <v:shape style="position:absolute;margin-left:449.399994pt;margin-top:-25.30434pt;width:.480031pt;height:.42pt;mso-position-horizontal-relative:page;mso-position-vertical-relative:paragraph;z-index:3112" type="#_x0000_t75" stroked="false">
            <v:imagedata r:id="rId43" o:title=""/>
          </v:shape>
        </w:pict>
      </w:r>
      <w:r>
        <w:rPr/>
        <w:pict>
          <v:shape style="position:absolute;margin-left:297.279999pt;margin-top:-5.204333pt;width:.480031pt;height:.42pt;mso-position-horizontal-relative:page;mso-position-vertical-relative:paragraph;z-index:3136" type="#_x0000_t75" stroked="false">
            <v:imagedata r:id="rId43" o:title=""/>
          </v:shape>
        </w:pict>
      </w:r>
      <w:r>
        <w:rPr/>
        <w:pict>
          <v:shape style="position:absolute;margin-left:373.300018pt;margin-top:-5.204333pt;width:.480031pt;height:.42pt;mso-position-horizontal-relative:page;mso-position-vertical-relative:paragraph;z-index:3160" type="#_x0000_t75" stroked="false">
            <v:imagedata r:id="rId43" o:title=""/>
          </v:shape>
        </w:pict>
      </w:r>
      <w:r>
        <w:rPr/>
        <w:pict>
          <v:shape style="position:absolute;margin-left:449.399994pt;margin-top:-5.204333pt;width:.480031pt;height:.42pt;mso-position-horizontal-relative:page;mso-position-vertical-relative:paragraph;z-index:3184" type="#_x0000_t75" stroked="false">
            <v:imagedata r:id="rId43" o:title=""/>
          </v:shape>
        </w:pict>
      </w:r>
      <w:r>
        <w:rPr/>
        <w:t>对公司根据《公开发行证券的公司信息披露解释性公告第</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非经常性损益》定义</w:t>
      </w:r>
      <w:r>
        <w:rPr>
          <w:b w:val="0"/>
          <w:bCs w:val="0"/>
        </w:rPr>
      </w:r>
    </w:p>
    <w:p>
      <w:pPr>
        <w:pStyle w:val="Heading2"/>
        <w:spacing w:line="319" w:lineRule="auto" w:before="107"/>
        <w:ind w:left="1133" w:right="1033"/>
        <w:jc w:val="left"/>
        <w:rPr>
          <w:b w:val="0"/>
          <w:bCs w:val="0"/>
        </w:rPr>
      </w:pPr>
      <w:r>
        <w:rPr/>
        <w:t>界定的非经常性损益项目，以及把《公开发行证券的公司信息披露解释性公告第</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w:t>
      </w:r>
      <w:r>
        <w:rPr>
          <w:w w:val="99"/>
        </w:rPr>
        <w:t> </w:t>
      </w:r>
      <w:r>
        <w:rPr/>
        <w:t>经常性损益》中列举的非经常性损益项目界定为经常性损益的项目，应说明原因</w:t>
      </w:r>
      <w:r>
        <w:rPr>
          <w:b w:val="0"/>
          <w:bCs w:val="0"/>
        </w:rPr>
      </w:r>
    </w:p>
    <w:p>
      <w:pPr>
        <w:pStyle w:val="BodyText"/>
        <w:spacing w:line="345" w:lineRule="auto" w:before="86"/>
        <w:ind w:left="1614" w:right="1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w:t>
      </w:r>
    </w:p>
    <w:p>
      <w:pPr>
        <w:pStyle w:val="BodyText"/>
        <w:spacing w:line="305" w:lineRule="exact" w:before="0"/>
        <w:ind w:right="1033"/>
        <w:jc w:val="left"/>
      </w:pPr>
      <w:r>
        <w:rPr/>
        <w:t>性损益》定义、列举的非经常性损益项目界定为经常性损益的项目的情形。</w:t>
      </w:r>
    </w:p>
    <w:p>
      <w:pPr>
        <w:spacing w:after="0" w:line="305" w:lineRule="exact"/>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3"/>
        <w:rPr>
          <w:rFonts w:ascii="宋体" w:hAnsi="宋体" w:cs="宋体" w:eastAsia="宋体" w:hint="default"/>
          <w:b/>
          <w:bCs/>
          <w:sz w:val="31"/>
          <w:szCs w:val="31"/>
        </w:rPr>
      </w:pPr>
    </w:p>
    <w:p>
      <w:pPr>
        <w:pStyle w:val="BodyText"/>
        <w:spacing w:line="367" w:lineRule="auto" w:before="0"/>
        <w:ind w:left="1614" w:right="6192"/>
        <w:jc w:val="left"/>
      </w:pPr>
      <w:r>
        <w:rPr/>
        <w:t>公司是否需要遵守特殊行业的披露要求 否</w:t>
      </w:r>
    </w:p>
    <w:p>
      <w:pPr>
        <w:pStyle w:val="BodyText"/>
        <w:spacing w:line="319" w:lineRule="auto" w:before="37"/>
        <w:ind w:right="1132" w:firstLine="480"/>
        <w:jc w:val="both"/>
      </w:pPr>
      <w:r>
        <w:rPr>
          <w:spacing w:val="-2"/>
        </w:rPr>
        <w:t>报告期内，公司继续加大研发投入，开发出多个新产品。</w:t>
      </w:r>
      <w:r>
        <w:rPr>
          <w:rFonts w:ascii="Times New Roman" w:hAnsi="Times New Roman" w:cs="Times New Roman" w:eastAsia="Times New Roman" w:hint="default"/>
          <w:spacing w:val="-2"/>
        </w:rPr>
        <w:t>“1+6”</w:t>
      </w:r>
      <w:r>
        <w:rPr>
          <w:spacing w:val="-2"/>
        </w:rPr>
        <w:t>医疗创新业务模式取得实</w:t>
      </w:r>
      <w:r>
        <w:rPr/>
        <w:t> 质进展，区块链技术融入产品开发，</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发展战略稳步实现。</w:t>
      </w:r>
    </w:p>
    <w:p>
      <w:pPr>
        <w:pStyle w:val="BodyText"/>
        <w:spacing w:line="240" w:lineRule="auto" w:before="20"/>
        <w:ind w:left="1613" w:right="1033"/>
        <w:jc w:val="left"/>
      </w:pPr>
      <w:r>
        <w:rPr/>
        <w:t>（一）智能电网业务</w:t>
      </w:r>
    </w:p>
    <w:p>
      <w:pPr>
        <w:pStyle w:val="BodyText"/>
        <w:spacing w:line="319" w:lineRule="auto" w:before="125"/>
        <w:ind w:left="1614" w:right="1152"/>
        <w:jc w:val="left"/>
      </w:pPr>
      <w:r>
        <w:rPr>
          <w:rFonts w:ascii="Times New Roman" w:hAnsi="Times New Roman" w:cs="Times New Roman" w:eastAsia="Times New Roman" w:hint="default"/>
        </w:rPr>
        <w:t>1</w:t>
      </w:r>
      <w:r>
        <w:rPr/>
        <w:t>、智能电网产品 公司主要从事电力系统智能化记录分析、时间同步、变电站综合自动化和配网自动化相</w:t>
      </w:r>
    </w:p>
    <w:p>
      <w:pPr>
        <w:pStyle w:val="BodyText"/>
        <w:spacing w:line="336" w:lineRule="auto" w:before="47"/>
        <w:ind w:left="1134" w:right="1169"/>
        <w:jc w:val="both"/>
      </w:pPr>
      <w:r>
        <w:rPr/>
        <w:t>关产品的研发、制造、销售和服务。主营产品有电力故障录波装置、时间同步装置和变电站 综合自动化装置、智能配网设备、智能电网测试仪器仪表等。公司智能电网产品广泛应用于 电网建设、电源建设、配网建设、用户工程建设及其技术改造等。</w:t>
      </w:r>
    </w:p>
    <w:p>
      <w:pPr>
        <w:pStyle w:val="BodyText"/>
        <w:spacing w:line="316" w:lineRule="auto" w:before="30"/>
        <w:ind w:left="1613" w:right="1180"/>
        <w:jc w:val="left"/>
      </w:pPr>
      <w:r>
        <w:rPr>
          <w:rFonts w:ascii="Times New Roman" w:hAnsi="Times New Roman" w:cs="Times New Roman" w:eastAsia="Times New Roman" w:hint="default"/>
        </w:rPr>
        <w:t>2</w:t>
      </w:r>
      <w:r>
        <w:rPr/>
        <w:t>、经营模式和业绩驱动因素 公司电力行业业务主要通过投标方式获取订单，进行</w:t>
      </w:r>
      <w:r>
        <w:rPr>
          <w:rFonts w:ascii="Times New Roman" w:hAnsi="Times New Roman" w:cs="Times New Roman" w:eastAsia="Times New Roman" w:hint="default"/>
        </w:rPr>
        <w:t>“</w:t>
      </w:r>
      <w:r>
        <w:rPr/>
        <w:t>订单式生产</w:t>
      </w:r>
      <w:r>
        <w:rPr>
          <w:rFonts w:ascii="Times New Roman" w:hAnsi="Times New Roman" w:cs="Times New Roman" w:eastAsia="Times New Roman" w:hint="default"/>
        </w:rPr>
        <w:t>”</w:t>
      </w:r>
      <w:r>
        <w:rPr/>
        <w:t>、现场安装调试、交</w:t>
      </w:r>
    </w:p>
    <w:p>
      <w:pPr>
        <w:pStyle w:val="BodyText"/>
        <w:spacing w:line="336" w:lineRule="auto" w:before="23"/>
        <w:ind w:right="1170"/>
        <w:jc w:val="both"/>
      </w:pPr>
      <w:r>
        <w:rPr/>
        <w:t>付投运，实现向客户的直接销售。用户的建设规模、技改需求，公司产品技术水平、质量控 制、服务质量、过往业绩均是影响业绩的重要因素。</w:t>
      </w:r>
    </w:p>
    <w:p>
      <w:pPr>
        <w:pStyle w:val="BodyText"/>
        <w:spacing w:line="326" w:lineRule="auto" w:before="29"/>
        <w:ind w:left="1613" w:right="1153"/>
        <w:jc w:val="left"/>
      </w:pPr>
      <w:r>
        <w:rPr>
          <w:rFonts w:ascii="Times New Roman" w:hAnsi="Times New Roman" w:cs="Times New Roman" w:eastAsia="Times New Roman" w:hint="default"/>
        </w:rPr>
        <w:t>3</w:t>
      </w:r>
      <w:r>
        <w:rPr/>
        <w:t>、行业情况说明 电力行业是关系到国计民生的基础性行业，受宏观经济形势影响较大。 报告期内，我国供给侧结构性改革取得积极进展，发展的质量效益稳步提升，高耗能行</w:t>
      </w:r>
    </w:p>
    <w:p>
      <w:pPr>
        <w:pStyle w:val="BodyText"/>
        <w:spacing w:line="336" w:lineRule="auto" w:before="38"/>
        <w:ind w:right="1169"/>
        <w:jc w:val="both"/>
      </w:pPr>
      <w:r>
        <w:rPr/>
        <w:t>业增加值增速明显回落，而高新技术产业增加值增速明显提高。随着工业化和信息化的深入 融合，市场及产品种类的不断拓宽，智能电网设备行业资源整合及产业结构调整显现成效， 综合竞争实力增强。</w:t>
      </w:r>
    </w:p>
    <w:p>
      <w:pPr>
        <w:pStyle w:val="BodyText"/>
        <w:spacing w:line="319" w:lineRule="auto" w:before="29"/>
        <w:ind w:left="1134" w:right="1171" w:firstLine="480"/>
        <w:jc w:val="both"/>
      </w:pPr>
      <w:r>
        <w:rPr/>
        <w:t>《中国制造</w:t>
      </w:r>
      <w:r>
        <w:rPr>
          <w:rFonts w:ascii="Times New Roman" w:hAnsi="Times New Roman" w:cs="Times New Roman" w:eastAsia="Times New Roman" w:hint="default"/>
        </w:rPr>
        <w:t>2025</w:t>
      </w:r>
      <w:r>
        <w:rPr/>
        <w:t>》指出，推进新能源和可再生能源装备、先进储能装置、智能电网用输 变电及用户端设备发展是规划的电力建设发展方向。</w:t>
      </w:r>
    </w:p>
    <w:p>
      <w:pPr>
        <w:pStyle w:val="BodyText"/>
        <w:spacing w:line="326" w:lineRule="auto" w:before="47"/>
        <w:ind w:right="1170" w:firstLine="480"/>
        <w:jc w:val="both"/>
      </w:pPr>
      <w:r>
        <w:rPr/>
        <w:t>《能源发展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规划》、《电力发展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规划》以及《关于促进智能电网发展 指导意见》等文件精神指出电力在清洁低碳能源体系的作用将显著提升，智能电网建设将作 为手段推进能源转型升级。</w:t>
      </w:r>
    </w:p>
    <w:p>
      <w:pPr>
        <w:pStyle w:val="BodyText"/>
        <w:spacing w:line="316" w:lineRule="auto" w:before="40"/>
        <w:ind w:left="1134" w:right="1175" w:firstLine="480"/>
        <w:jc w:val="both"/>
      </w:pPr>
      <w:r>
        <w:rPr/>
        <w:t>根据《电力发展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规划》，我国发电装机仍将保持年均</w:t>
      </w:r>
      <w:r>
        <w:rPr>
          <w:rFonts w:ascii="Times New Roman" w:hAnsi="Times New Roman" w:cs="Times New Roman" w:eastAsia="Times New Roman" w:hint="default"/>
        </w:rPr>
        <w:t>5.5%</w:t>
      </w:r>
      <w:r>
        <w:rPr/>
        <w:t>的增速，预计到</w:t>
      </w:r>
      <w:r>
        <w:rPr>
          <w:rFonts w:ascii="Times New Roman" w:hAnsi="Times New Roman" w:cs="Times New Roman" w:eastAsia="Times New Roman" w:hint="default"/>
        </w:rPr>
        <w:t>2020 </w:t>
      </w:r>
      <w:r>
        <w:rPr/>
        <w:t>年全国发电装机容量达到</w:t>
      </w:r>
      <w:r>
        <w:rPr>
          <w:rFonts w:ascii="Times New Roman" w:hAnsi="Times New Roman" w:cs="Times New Roman" w:eastAsia="Times New Roman" w:hint="default"/>
        </w:rPr>
        <w:t>20</w:t>
      </w:r>
      <w:r>
        <w:rPr/>
        <w:t>亿千瓦。《电力发展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规划》亦提出，升级改造配电网，</w:t>
      </w:r>
    </w:p>
    <w:p>
      <w:pPr>
        <w:spacing w:after="0" w:line="31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19" w:lineRule="auto" w:before="182"/>
        <w:ind w:right="1169"/>
        <w:jc w:val="both"/>
      </w:pPr>
      <w:r>
        <w:rPr/>
        <w:t>推进智能电网建设等十八项任务。国家电网公司</w:t>
      </w:r>
      <w:r>
        <w:rPr>
          <w:rFonts w:ascii="Times New Roman" w:hAnsi="Times New Roman" w:cs="Times New Roman" w:eastAsia="Times New Roman" w:hint="default"/>
        </w:rPr>
        <w:t>2018</w:t>
      </w:r>
      <w:r>
        <w:rPr/>
        <w:t>年固定资产投资</w:t>
      </w:r>
      <w:r>
        <w:rPr>
          <w:rFonts w:ascii="Times New Roman" w:hAnsi="Times New Roman" w:cs="Times New Roman" w:eastAsia="Times New Roman" w:hint="default"/>
        </w:rPr>
        <w:t>5228</w:t>
      </w:r>
      <w:r>
        <w:rPr/>
        <w:t>亿元，与上年基本 持平。</w:t>
      </w:r>
    </w:p>
    <w:p>
      <w:pPr>
        <w:pStyle w:val="BodyText"/>
        <w:spacing w:line="336" w:lineRule="auto" w:before="46"/>
        <w:ind w:left="1614" w:right="1152"/>
        <w:jc w:val="left"/>
      </w:pPr>
      <w:r>
        <w:rPr/>
        <w:t>（二）医疗健康业务 国务院《关于促进健康服务业发展的若干意见》要求，到</w:t>
      </w:r>
      <w:r>
        <w:rPr>
          <w:rFonts w:ascii="Times New Roman" w:hAnsi="Times New Roman" w:cs="Times New Roman" w:eastAsia="Times New Roman" w:hint="default"/>
        </w:rPr>
        <w:t>2020</w:t>
      </w:r>
      <w:r>
        <w:rPr/>
        <w:t>年我国将基本建立覆盖全</w:t>
      </w:r>
    </w:p>
    <w:p>
      <w:pPr>
        <w:pStyle w:val="BodyText"/>
        <w:spacing w:line="316" w:lineRule="auto" w:before="2"/>
        <w:ind w:left="1613" w:right="1033" w:hanging="480"/>
        <w:jc w:val="left"/>
        <w:rPr>
          <w:rFonts w:ascii="Times New Roman" w:hAnsi="Times New Roman" w:cs="Times New Roman" w:eastAsia="Times New Roman" w:hint="default"/>
        </w:rPr>
      </w:pPr>
      <w:r>
        <w:rPr/>
        <w:t>生命周期、内涵丰富、结构合理的健康服务业体系，健康服务业总规模将达到</w:t>
      </w:r>
      <w:r>
        <w:rPr>
          <w:rFonts w:ascii="Times New Roman" w:hAnsi="Times New Roman" w:cs="Times New Roman" w:eastAsia="Times New Roman" w:hint="default"/>
        </w:rPr>
        <w:t>8</w:t>
      </w:r>
      <w:r>
        <w:rPr/>
        <w:t>万亿元以上。 公司医疗健康业务已从医疗信息化和体外诊断，拓展至医疗综合服务，稳步实施</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p>
    <w:p>
      <w:pPr>
        <w:pStyle w:val="BodyText"/>
        <w:spacing w:line="240" w:lineRule="auto" w:before="23"/>
        <w:ind w:left="1134" w:right="0"/>
        <w:jc w:val="both"/>
      </w:pP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发展战略。</w:t>
      </w:r>
    </w:p>
    <w:p>
      <w:pPr>
        <w:pStyle w:val="BodyText"/>
        <w:spacing w:line="240" w:lineRule="auto" w:before="108"/>
        <w:ind w:left="1613" w:right="1033"/>
        <w:jc w:val="left"/>
      </w:pPr>
      <w:r>
        <w:rPr>
          <w:rFonts w:ascii="Times New Roman" w:hAnsi="Times New Roman" w:cs="Times New Roman" w:eastAsia="Times New Roman" w:hint="default"/>
        </w:rPr>
        <w:t>1</w:t>
      </w:r>
      <w:r>
        <w:rPr/>
        <w:t>、医疗信息化及医疗服务业务</w:t>
      </w:r>
    </w:p>
    <w:p>
      <w:pPr>
        <w:pStyle w:val="BodyText"/>
        <w:spacing w:line="319" w:lineRule="auto" w:before="107"/>
        <w:ind w:left="1613" w:right="1153"/>
        <w:jc w:val="left"/>
      </w:pPr>
      <w:r>
        <w:rPr/>
        <w:t>（</w:t>
      </w:r>
      <w:r>
        <w:rPr>
          <w:rFonts w:ascii="Times New Roman" w:hAnsi="Times New Roman" w:cs="Times New Roman" w:eastAsia="Times New Roman" w:hint="default"/>
        </w:rPr>
        <w:t>1</w:t>
      </w:r>
      <w:r>
        <w:rPr/>
        <w:t>）医疗信息化及医疗服务 公司全资子公司世轩科技为公共卫生服务平台、区域医疗协同、数字化医院建设以及个</w:t>
      </w:r>
    </w:p>
    <w:p>
      <w:pPr>
        <w:pStyle w:val="BodyText"/>
        <w:spacing w:line="326" w:lineRule="auto" w:before="47"/>
        <w:ind w:right="1132"/>
        <w:jc w:val="both"/>
      </w:pPr>
      <w:r>
        <w:rPr/>
        <w:t>人健康服务提供整体解决方案，拥有较为完备的产品线，自主研发产品系列包括区域医疗信 </w:t>
      </w:r>
      <w:r>
        <w:rPr>
          <w:spacing w:val="-1"/>
        </w:rPr>
        <w:t>息平台、数据中心、</w:t>
      </w:r>
      <w:r>
        <w:rPr>
          <w:rFonts w:ascii="Times New Roman" w:hAnsi="Times New Roman" w:cs="Times New Roman" w:eastAsia="Times New Roman" w:hint="default"/>
          <w:spacing w:val="-1"/>
        </w:rPr>
        <w:t>HIS</w:t>
      </w:r>
      <w:r>
        <w:rPr>
          <w:spacing w:val="-1"/>
        </w:rPr>
        <w:t>、</w:t>
      </w:r>
      <w:r>
        <w:rPr>
          <w:rFonts w:ascii="Times New Roman" w:hAnsi="Times New Roman" w:cs="Times New Roman" w:eastAsia="Times New Roman" w:hint="default"/>
          <w:spacing w:val="-1"/>
        </w:rPr>
        <w:t>PACS</w:t>
      </w:r>
      <w:r>
        <w:rPr>
          <w:spacing w:val="-1"/>
        </w:rPr>
        <w:t>、</w:t>
      </w:r>
      <w:r>
        <w:rPr>
          <w:rFonts w:ascii="Times New Roman" w:hAnsi="Times New Roman" w:cs="Times New Roman" w:eastAsia="Times New Roman" w:hint="default"/>
          <w:spacing w:val="-1"/>
        </w:rPr>
        <w:t>RIS</w:t>
      </w:r>
      <w:r>
        <w:rPr>
          <w:spacing w:val="-1"/>
        </w:rPr>
        <w:t>、</w:t>
      </w:r>
      <w:r>
        <w:rPr>
          <w:rFonts w:ascii="Times New Roman" w:hAnsi="Times New Roman" w:cs="Times New Roman" w:eastAsia="Times New Roman" w:hint="default"/>
          <w:spacing w:val="-1"/>
        </w:rPr>
        <w:t>LIS</w:t>
      </w:r>
      <w:r>
        <w:rPr>
          <w:spacing w:val="-1"/>
        </w:rPr>
        <w:t>、</w:t>
      </w:r>
      <w:r>
        <w:rPr>
          <w:rFonts w:ascii="Times New Roman" w:hAnsi="Times New Roman" w:cs="Times New Roman" w:eastAsia="Times New Roman" w:hint="default"/>
          <w:spacing w:val="-1"/>
        </w:rPr>
        <w:t>EMR</w:t>
      </w:r>
      <w:r>
        <w:rPr>
          <w:spacing w:val="-1"/>
        </w:rPr>
        <w:t>、临床路径、移动医疗系统、体检信息系</w:t>
      </w:r>
      <w:r>
        <w:rPr/>
        <w:t> 统、集成平台等。</w:t>
      </w:r>
    </w:p>
    <w:p>
      <w:pPr>
        <w:pStyle w:val="BodyText"/>
        <w:spacing w:line="328" w:lineRule="auto" w:before="40"/>
        <w:ind w:right="1018" w:firstLine="480"/>
        <w:jc w:val="left"/>
      </w:pPr>
      <w:r>
        <w:rPr>
          <w:spacing w:val="-2"/>
        </w:rPr>
        <w:t>世轩科技拓展了</w:t>
      </w:r>
      <w:r>
        <w:rPr>
          <w:rFonts w:ascii="Times New Roman" w:hAnsi="Times New Roman" w:cs="Times New Roman" w:eastAsia="Times New Roman" w:hint="default"/>
          <w:spacing w:val="-2"/>
        </w:rPr>
        <w:t>“1+6”</w:t>
      </w:r>
      <w:r>
        <w:rPr>
          <w:spacing w:val="-2"/>
        </w:rPr>
        <w:t>医疗创新业务模式和互联网</w:t>
      </w:r>
      <w:r>
        <w:rPr>
          <w:rFonts w:ascii="Times New Roman" w:hAnsi="Times New Roman" w:cs="Times New Roman" w:eastAsia="Times New Roman" w:hint="default"/>
          <w:spacing w:val="-2"/>
        </w:rPr>
        <w:t>+</w:t>
      </w:r>
      <w:r>
        <w:rPr>
          <w:spacing w:val="-2"/>
        </w:rPr>
        <w:t>医疗创新业务模式。</w:t>
      </w:r>
      <w:r>
        <w:rPr>
          <w:rFonts w:ascii="Times New Roman" w:hAnsi="Times New Roman" w:cs="Times New Roman" w:eastAsia="Times New Roman" w:hint="default"/>
          <w:spacing w:val="-2"/>
        </w:rPr>
        <w:t>“1+6”</w:t>
      </w:r>
      <w:r>
        <w:rPr>
          <w:spacing w:val="-2"/>
        </w:rPr>
        <w:t>医疗创新业</w:t>
      </w:r>
      <w:r>
        <w:rPr/>
        <w:t> 务模式即通过医疗信息化数据建立智慧医疗云平台，整合区域医疗资源，协同发展医疗供应 链整合、智慧养老医养融合平台、区域临检中心、区域影像及心电中心、基因检测与疾病筛 查中心、医疗服务机构（重点学科建设）等主要业务，从而形成高效、优质、低成本的区域 医疗服务体系。互联网</w:t>
      </w:r>
      <w:r>
        <w:rPr>
          <w:rFonts w:ascii="Times New Roman" w:hAnsi="Times New Roman" w:cs="Times New Roman" w:eastAsia="Times New Roman" w:hint="default"/>
        </w:rPr>
        <w:t>+</w:t>
      </w:r>
      <w:r>
        <w:rPr/>
        <w:t>医疗创新业务模式则依托全国客户，整合医院数据、康养机构数据、 人口健康数据，形成完整的医疗大数据体系，为互联网医院、疾病诊断及治疗、医养融合、 集团化</w:t>
      </w:r>
      <w:r>
        <w:rPr>
          <w:rFonts w:ascii="Times New Roman" w:hAnsi="Times New Roman" w:cs="Times New Roman" w:eastAsia="Times New Roman" w:hint="default"/>
        </w:rPr>
        <w:t>HRP</w:t>
      </w:r>
      <w:r>
        <w:rPr/>
        <w:t>等互联网业务提供数据支撑，将卖产品的模式转换为云平台租赁模式，实现可持 续的运营管理及收益。世轩科技依托在医疗信息化领域的技术积累，对区块链技术在医疗领 域的运用进行研发，已取得《世轩基于区块链的互联网医院》软件著作权。</w:t>
      </w:r>
    </w:p>
    <w:p>
      <w:pPr>
        <w:pStyle w:val="BodyText"/>
        <w:spacing w:line="316" w:lineRule="auto" w:before="37"/>
        <w:ind w:left="1613" w:right="1153"/>
        <w:jc w:val="left"/>
      </w:pPr>
      <w:r>
        <w:rPr/>
        <w:t>（</w:t>
      </w:r>
      <w:r>
        <w:rPr>
          <w:rFonts w:ascii="Times New Roman" w:hAnsi="Times New Roman" w:cs="Times New Roman" w:eastAsia="Times New Roman" w:hint="default"/>
        </w:rPr>
        <w:t>2</w:t>
      </w:r>
      <w:r>
        <w:rPr/>
        <w:t>）经营模式和业绩驱动因素 公司医疗信息化业务主要通过向医院、卫生主管机构等客户以直销方式提供软件产品或</w:t>
      </w:r>
    </w:p>
    <w:p>
      <w:pPr>
        <w:pStyle w:val="BodyText"/>
        <w:spacing w:line="336" w:lineRule="auto" w:before="49"/>
        <w:ind w:right="1170"/>
        <w:jc w:val="both"/>
      </w:pPr>
      <w:r>
        <w:rPr/>
        <w:t>技术服务获得盈利。提供医疗信息化产品的过程就是软件的研发与工程实施的过程。工程实 施分阶段实现软件销售合同约定的服务内容，用户通过分阶段验收并交付后完成销售。</w:t>
      </w:r>
    </w:p>
    <w:p>
      <w:pPr>
        <w:pStyle w:val="BodyText"/>
        <w:spacing w:line="336" w:lineRule="auto" w:before="29"/>
        <w:ind w:right="1153" w:firstLine="480"/>
        <w:jc w:val="left"/>
      </w:pPr>
      <w:r>
        <w:rPr/>
        <w:t>国家政策的驱动、行业发展的需求、领先的技术、深厚的医疗系统资源构成公司医疗信 息化业务业绩增长的主要因素。</w:t>
      </w:r>
    </w:p>
    <w:p>
      <w:pPr>
        <w:pStyle w:val="BodyText"/>
        <w:spacing w:line="316" w:lineRule="auto" w:before="30"/>
        <w:ind w:left="1614" w:right="1152"/>
        <w:jc w:val="left"/>
      </w:pPr>
      <w:r>
        <w:rPr/>
        <w:t>（</w:t>
      </w:r>
      <w:r>
        <w:rPr>
          <w:rFonts w:ascii="Times New Roman" w:hAnsi="Times New Roman" w:cs="Times New Roman" w:eastAsia="Times New Roman" w:hint="default"/>
        </w:rPr>
        <w:t>3</w:t>
      </w:r>
      <w:r>
        <w:rPr/>
        <w:t>）行业情况说明 国务院《全国医疗卫生服务体系规划纲要（</w:t>
      </w:r>
      <w:r>
        <w:rPr>
          <w:rFonts w:ascii="Times New Roman" w:hAnsi="Times New Roman" w:cs="Times New Roman" w:eastAsia="Times New Roman" w:hint="default"/>
        </w:rPr>
        <w:t>2015</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年）》将有效配置医疗资源列为</w:t>
      </w:r>
    </w:p>
    <w:p>
      <w:pPr>
        <w:pStyle w:val="BodyText"/>
        <w:spacing w:line="240" w:lineRule="auto" w:before="23"/>
        <w:ind w:right="0"/>
        <w:jc w:val="both"/>
      </w:pPr>
      <w:r>
        <w:rPr/>
        <w:t>了改革的重点任务和方向，明确指出，应用信息化技术推动惠及全民的健康信息服务和智慧</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82"/>
        <w:ind w:right="0"/>
        <w:jc w:val="both"/>
      </w:pPr>
      <w:r>
        <w:rPr/>
        <w:t>医疗服务，要积极推动移动互联网、远程医疗服务等发展。</w:t>
      </w:r>
    </w:p>
    <w:p>
      <w:pPr>
        <w:pStyle w:val="BodyText"/>
        <w:spacing w:line="326" w:lineRule="auto" w:before="126"/>
        <w:ind w:left="1134" w:right="1132" w:firstLine="480"/>
        <w:jc w:val="both"/>
      </w:pPr>
      <w:r>
        <w:rPr>
          <w:spacing w:val="-2"/>
        </w:rPr>
        <w:t>国务院《关于积极推进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行动的指导意见》认为未来互联网应用更加丰富，社会</w:t>
      </w:r>
      <w:r>
        <w:rPr/>
        <w:t> 服务资源配置不断优化，形成网络经济与实体经济协同互动的发展格局，更指出加快发展基 于互联网的医疗、健康、养老等新兴服务。</w:t>
      </w:r>
    </w:p>
    <w:p>
      <w:pPr>
        <w:pStyle w:val="BodyText"/>
        <w:spacing w:line="326" w:lineRule="auto" w:before="40"/>
        <w:ind w:left="1134" w:right="1130" w:firstLine="480"/>
        <w:jc w:val="both"/>
      </w:pPr>
      <w:r>
        <w:rPr>
          <w:spacing w:val="-2"/>
        </w:rPr>
        <w:t>健康医疗大数据应用发展将带来健康医疗模式的深刻变化。</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月，国务院办公厅发</w:t>
      </w:r>
      <w:r>
        <w:rPr/>
        <w:t> 布了《关于促进和规范健康医疗大数据应用发展的指导意见》，以顺应新兴信息技术发展趋 势，规范和推动健康医疗大数据融合共享、开放应用。</w:t>
      </w:r>
    </w:p>
    <w:p>
      <w:pPr>
        <w:pStyle w:val="BodyText"/>
        <w:spacing w:line="316" w:lineRule="auto" w:before="40"/>
        <w:ind w:right="999" w:firstLine="48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月，国务院印发《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深化医药卫生体制改革规划》，提出将建立科学合 </w:t>
      </w:r>
      <w:r>
        <w:rPr>
          <w:spacing w:val="-2"/>
        </w:rPr>
        <w:t>理的分级诊疗制度。到</w:t>
      </w:r>
      <w:r>
        <w:rPr>
          <w:rFonts w:ascii="Times New Roman" w:hAnsi="Times New Roman" w:cs="Times New Roman" w:eastAsia="Times New Roman" w:hint="default"/>
          <w:spacing w:val="-2"/>
        </w:rPr>
        <w:t>2020</w:t>
      </w:r>
      <w:r>
        <w:rPr>
          <w:spacing w:val="-2"/>
        </w:rPr>
        <w:t>年，分级诊疗模式逐步形成，基本建立符合国情的分级诊疗制度。</w:t>
      </w:r>
    </w:p>
    <w:p>
      <w:pPr>
        <w:pStyle w:val="BodyText"/>
        <w:spacing w:line="326" w:lineRule="auto" w:before="23"/>
        <w:ind w:left="1134" w:right="1131"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月，国家卫生计生委下发通知《关于医学影像诊断中心等独立设置医疗机构基本</w:t>
      </w:r>
      <w:r>
        <w:rPr/>
        <w:t> 标准和管理规范解读》，明确医学影像、检验、血液净化、病理中心作为独立医疗机构势在 必行。</w:t>
      </w:r>
    </w:p>
    <w:p>
      <w:pPr>
        <w:pStyle w:val="BodyText"/>
        <w:spacing w:line="324" w:lineRule="auto" w:before="40"/>
        <w:ind w:right="1131" w:firstLine="48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月，工业和信息化部、民政部、国家卫生计生委印发了《智慧健康养老产业发展</w:t>
      </w:r>
      <w:r>
        <w:rPr/>
        <w:t> </w:t>
      </w:r>
      <w:r>
        <w:rPr>
          <w:spacing w:val="-1"/>
        </w:rPr>
        <w:t>行动计划（</w:t>
      </w:r>
      <w:r>
        <w:rPr>
          <w:rFonts w:ascii="Times New Roman" w:hAnsi="Times New Roman" w:cs="Times New Roman" w:eastAsia="Times New Roman" w:hint="default"/>
          <w:spacing w:val="-1"/>
        </w:rPr>
        <w:t>2017-2020</w:t>
      </w:r>
      <w:r>
        <w:rPr>
          <w:spacing w:val="-1"/>
        </w:rPr>
        <w:t>年）》提出五大重点任务，包括推动关键技术产品研发、推广智慧健康</w:t>
      </w:r>
      <w:r>
        <w:rPr/>
        <w:t> 养老服务、加强公共服务平台建设、建立智慧健康养老标准体系、加强智慧健康养老服务网 络建设和网络安全保障等。</w:t>
      </w:r>
    </w:p>
    <w:p>
      <w:pPr>
        <w:pStyle w:val="BodyText"/>
        <w:spacing w:line="240" w:lineRule="auto" w:before="42"/>
        <w:ind w:left="1614" w:right="103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月，国家卫生计生委相继发布了《互联网诊疗管理办法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征求意见稿</w:t>
      </w:r>
      <w:r>
        <w:rPr>
          <w:rFonts w:ascii="Times New Roman" w:hAnsi="Times New Roman" w:cs="Times New Roman" w:eastAsia="Times New Roman" w:hint="default"/>
        </w:rPr>
        <w:t>)</w:t>
      </w:r>
      <w:r>
        <w:rPr/>
        <w:t>和</w:t>
      </w:r>
    </w:p>
    <w:p>
      <w:pPr>
        <w:pStyle w:val="BodyText"/>
        <w:spacing w:line="326" w:lineRule="auto" w:before="107"/>
        <w:ind w:right="1170"/>
        <w:jc w:val="both"/>
      </w:pPr>
      <w:r>
        <w:rPr/>
        <w:t>《关于推进互联网医疗服务发展的意见》</w:t>
      </w:r>
      <w:r>
        <w:rPr>
          <w:rFonts w:ascii="Times New Roman" w:hAnsi="Times New Roman" w:cs="Times New Roman" w:eastAsia="Times New Roman" w:hint="default"/>
        </w:rPr>
        <w:t>(</w:t>
      </w:r>
      <w:r>
        <w:rPr/>
        <w:t>征求意见稿</w:t>
      </w:r>
      <w:r>
        <w:rPr>
          <w:rFonts w:ascii="Times New Roman" w:hAnsi="Times New Roman" w:cs="Times New Roman" w:eastAsia="Times New Roman" w:hint="default"/>
        </w:rPr>
        <w:t>)</w:t>
      </w:r>
      <w:r>
        <w:rPr/>
        <w:t>，明确医疗机构可利用互联网技术为 患者和公众提供疾病诊断、治疗方案、处方等服务的行为，但仅限于医疗机构间的远程医疗 服务和基层医疗机构提供的慢性病签约服务。</w:t>
      </w:r>
    </w:p>
    <w:p>
      <w:pPr>
        <w:pStyle w:val="BodyText"/>
        <w:spacing w:line="319" w:lineRule="auto" w:before="38"/>
        <w:ind w:right="1208"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月，国家卫生计生委发布《进一步改善医疗服务行动计划（</w:t>
      </w:r>
      <w:r>
        <w:rPr>
          <w:rFonts w:ascii="Times New Roman" w:hAnsi="Times New Roman" w:cs="Times New Roman" w:eastAsia="Times New Roman" w:hint="default"/>
        </w:rPr>
        <w:t>2018-2020</w:t>
      </w:r>
      <w:r>
        <w:rPr/>
        <w:t>年）》， 提出建立远程医疗制度等五大医院工作制度。</w:t>
      </w:r>
    </w:p>
    <w:p>
      <w:pPr>
        <w:pStyle w:val="BodyText"/>
        <w:spacing w:line="316" w:lineRule="auto" w:before="47"/>
        <w:ind w:right="1132" w:firstLine="480"/>
        <w:jc w:val="both"/>
      </w:pPr>
      <w:r>
        <w:rPr>
          <w:spacing w:val="-2"/>
        </w:rPr>
        <w:t>国家卫生计生委在《</w:t>
      </w:r>
      <w:r>
        <w:rPr>
          <w:rFonts w:ascii="Times New Roman" w:hAnsi="Times New Roman" w:cs="Times New Roman" w:eastAsia="Times New Roman" w:hint="default"/>
          <w:spacing w:val="-2"/>
        </w:rPr>
        <w:t>2018</w:t>
      </w:r>
      <w:r>
        <w:rPr>
          <w:spacing w:val="-2"/>
        </w:rPr>
        <w:t>年卫生计生工作要点》中指出促进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医疗卫生</w:t>
      </w:r>
      <w:r>
        <w:rPr>
          <w:rFonts w:ascii="Times New Roman" w:hAnsi="Times New Roman" w:cs="Times New Roman" w:eastAsia="Times New Roman" w:hint="default"/>
          <w:spacing w:val="-2"/>
        </w:rPr>
        <w:t>”</w:t>
      </w:r>
      <w:r>
        <w:rPr>
          <w:spacing w:val="-2"/>
        </w:rPr>
        <w:t>发展，鼓</w:t>
      </w:r>
      <w:r>
        <w:rPr/>
        <w:t> 励社会资金进入医疗、医养结合等领域。</w:t>
      </w:r>
    </w:p>
    <w:p>
      <w:pPr>
        <w:pStyle w:val="BodyText"/>
        <w:spacing w:line="326" w:lineRule="auto" w:before="49"/>
        <w:ind w:left="1134" w:right="1131" w:firstLine="48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月，国务院组建国家卫生健康委员会，推动实施健康中国战略，树立大卫生、大</w:t>
      </w:r>
      <w:r>
        <w:rPr/>
        <w:t> 健康理念，把以治病为中心转变为以人民健康为中心，预防控制重大疾病，积极应对人口老 龄化，加快老龄事业和产业发展，为人民群众提供全方位全周期健康服务。</w:t>
      </w:r>
    </w:p>
    <w:p>
      <w:pPr>
        <w:pStyle w:val="BodyText"/>
        <w:spacing w:line="319" w:lineRule="auto" w:before="40"/>
        <w:ind w:left="1134" w:right="1197" w:firstLine="480"/>
        <w:jc w:val="both"/>
      </w:pPr>
      <w:r>
        <w:rPr/>
        <w:t>医疗信息化建设作为</w:t>
      </w:r>
      <w:r>
        <w:rPr>
          <w:rFonts w:ascii="Times New Roman" w:hAnsi="Times New Roman" w:cs="Times New Roman" w:eastAsia="Times New Roman" w:hint="default"/>
        </w:rPr>
        <w:t>“</w:t>
      </w:r>
      <w:r>
        <w:rPr/>
        <w:t>四梁八柱</w:t>
      </w:r>
      <w:r>
        <w:rPr>
          <w:rFonts w:ascii="Times New Roman" w:hAnsi="Times New Roman" w:cs="Times New Roman" w:eastAsia="Times New Roman" w:hint="default"/>
        </w:rPr>
        <w:t>”</w:t>
      </w:r>
      <w:r>
        <w:rPr/>
        <w:t>之一，利用现代化的信息手段推动医药卫生体制改革， 为百姓提供安全、有效、方便的卫生服务具有重要意义。</w:t>
      </w:r>
    </w:p>
    <w:p>
      <w:pPr>
        <w:pStyle w:val="BodyText"/>
        <w:spacing w:line="336" w:lineRule="auto" w:before="46"/>
        <w:ind w:right="1169" w:firstLine="480"/>
        <w:jc w:val="both"/>
      </w:pPr>
      <w:r>
        <w:rPr/>
        <w:t>未来，医疗信息化行业将持续发展，随着国家政策和国家健康事业的逐步实施，市场空 间将持续壮大。</w:t>
      </w:r>
    </w:p>
    <w:p>
      <w:pPr>
        <w:spacing w:after="0" w:line="33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19" w:lineRule="auto" w:before="182"/>
        <w:ind w:right="1132" w:firstLine="480"/>
        <w:jc w:val="both"/>
      </w:pPr>
      <w:r>
        <w:rPr>
          <w:spacing w:val="-2"/>
        </w:rPr>
        <w:t>世轩科技是国内一流的医疗信息化解决方案提供商之一，创新性地推出</w:t>
      </w:r>
      <w:r>
        <w:rPr>
          <w:rFonts w:ascii="Times New Roman" w:hAnsi="Times New Roman" w:cs="Times New Roman" w:eastAsia="Times New Roman" w:hint="default"/>
          <w:spacing w:val="-2"/>
        </w:rPr>
        <w:t>“1+6”</w:t>
      </w:r>
      <w:r>
        <w:rPr>
          <w:spacing w:val="-2"/>
        </w:rPr>
        <w:t>医疗创新业</w:t>
      </w:r>
      <w:r>
        <w:rPr/>
        <w:t> 务模式及互联网</w:t>
      </w:r>
      <w:r>
        <w:rPr>
          <w:rFonts w:ascii="Times New Roman" w:hAnsi="Times New Roman" w:cs="Times New Roman" w:eastAsia="Times New Roman" w:hint="default"/>
        </w:rPr>
        <w:t>+</w:t>
      </w:r>
      <w:r>
        <w:rPr/>
        <w:t>医疗创新业务模式，实现向提供医疗服务拓展延伸。</w:t>
      </w:r>
    </w:p>
    <w:p>
      <w:pPr>
        <w:pStyle w:val="BodyText"/>
        <w:spacing w:line="240" w:lineRule="auto" w:before="19"/>
        <w:ind w:left="1613" w:right="1033"/>
        <w:jc w:val="left"/>
      </w:pPr>
      <w:r>
        <w:rPr>
          <w:rFonts w:ascii="Times New Roman" w:hAnsi="Times New Roman" w:cs="Times New Roman" w:eastAsia="Times New Roman" w:hint="default"/>
        </w:rPr>
        <w:t>2</w:t>
      </w:r>
      <w:r>
        <w:rPr/>
        <w:t>、体外诊断</w:t>
      </w:r>
      <w:r>
        <w:rPr>
          <w:rFonts w:ascii="Times New Roman" w:hAnsi="Times New Roman" w:cs="Times New Roman" w:eastAsia="Times New Roman" w:hint="default"/>
        </w:rPr>
        <w:t>(IVD)</w:t>
      </w:r>
      <w:r>
        <w:rPr/>
        <w:t>业务</w:t>
      </w:r>
    </w:p>
    <w:p>
      <w:pPr>
        <w:pStyle w:val="BodyText"/>
        <w:spacing w:line="319" w:lineRule="auto" w:before="108"/>
        <w:ind w:left="1614" w:right="1033"/>
        <w:jc w:val="left"/>
      </w:pPr>
      <w:r>
        <w:rPr/>
        <w:t>（</w:t>
      </w:r>
      <w:r>
        <w:rPr>
          <w:rFonts w:ascii="Times New Roman" w:hAnsi="Times New Roman" w:cs="Times New Roman" w:eastAsia="Times New Roman" w:hint="default"/>
        </w:rPr>
        <w:t>1</w:t>
      </w:r>
      <w:r>
        <w:rPr/>
        <w:t>）体外诊断产品 </w:t>
      </w:r>
      <w:r>
        <w:rPr>
          <w:spacing w:val="-2"/>
        </w:rPr>
        <w:t>公司</w:t>
      </w:r>
      <w:r>
        <w:rPr>
          <w:rFonts w:ascii="Times New Roman" w:hAnsi="Times New Roman" w:cs="Times New Roman" w:eastAsia="Times New Roman" w:hint="default"/>
          <w:spacing w:val="-2"/>
        </w:rPr>
        <w:t>IVD</w:t>
      </w:r>
      <w:r>
        <w:rPr>
          <w:spacing w:val="-2"/>
        </w:rPr>
        <w:t>领域产品覆盖六大类生化类体外诊断试剂、荧光免疫分析仪（</w:t>
      </w:r>
      <w:r>
        <w:rPr>
          <w:rFonts w:ascii="Times New Roman" w:hAnsi="Times New Roman" w:cs="Times New Roman" w:eastAsia="Times New Roman" w:hint="default"/>
          <w:spacing w:val="-2"/>
        </w:rPr>
        <w:t>POCT</w:t>
      </w:r>
      <w:r>
        <w:rPr>
          <w:spacing w:val="-2"/>
        </w:rPr>
        <w:t>产品）、血</w:t>
      </w:r>
    </w:p>
    <w:p>
      <w:pPr>
        <w:pStyle w:val="BodyText"/>
        <w:spacing w:line="336" w:lineRule="auto" w:before="19"/>
        <w:ind w:right="1170"/>
        <w:jc w:val="both"/>
      </w:pPr>
      <w:r>
        <w:rPr/>
        <w:t>凝仪、生化分析仪、血细胞分析仪、电解质分析仪、尿液分析仪等，拥有的产品可为各类医 疗机构提供最完善的实验室解决方案。</w:t>
      </w:r>
    </w:p>
    <w:p>
      <w:pPr>
        <w:pStyle w:val="BodyText"/>
        <w:spacing w:line="316" w:lineRule="auto" w:before="30"/>
        <w:ind w:left="1613" w:right="1116"/>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）经营模式和业绩驱动因素 </w:t>
      </w:r>
      <w:r>
        <w:rPr>
          <w:spacing w:val="-3"/>
        </w:rPr>
        <w:t>公司实行以销定产的生产模式，采取</w:t>
      </w:r>
      <w:r>
        <w:rPr>
          <w:rFonts w:ascii="Times New Roman" w:hAnsi="Times New Roman" w:cs="Times New Roman" w:eastAsia="Times New Roman" w:hint="default"/>
          <w:spacing w:val="-3"/>
        </w:rPr>
        <w:t>“</w:t>
      </w:r>
      <w:r>
        <w:rPr>
          <w:spacing w:val="-3"/>
        </w:rPr>
        <w:t>经销和直销相结合，经销为主</w:t>
      </w:r>
      <w:r>
        <w:rPr>
          <w:rFonts w:ascii="Times New Roman" w:hAnsi="Times New Roman" w:cs="Times New Roman" w:eastAsia="Times New Roman" w:hint="default"/>
          <w:spacing w:val="-3"/>
        </w:rPr>
        <w:t>”</w:t>
      </w:r>
      <w:r>
        <w:rPr>
          <w:spacing w:val="-3"/>
        </w:rPr>
        <w:t>的营销模式，对</w:t>
      </w:r>
      <w:r>
        <w:rPr>
          <w:rFonts w:ascii="Times New Roman" w:hAnsi="Times New Roman" w:cs="Times New Roman" w:eastAsia="Times New Roman" w:hint="default"/>
          <w:spacing w:val="-3"/>
        </w:rPr>
        <w:t>IVD</w:t>
      </w:r>
    </w:p>
    <w:p>
      <w:pPr>
        <w:pStyle w:val="BodyText"/>
        <w:spacing w:line="336" w:lineRule="auto" w:before="23"/>
        <w:ind w:left="1134" w:right="1170"/>
        <w:jc w:val="both"/>
      </w:pPr>
      <w:r>
        <w:rPr/>
        <w:t>领域产品进行销售。国内体外诊断产业相对基数小、增速快，各种新技术的兴起以及国家医 疗保障政策的完善成为我国诊断产业长期利好的重要驱动因素。此外，大千生物和埃克森经 营团队拥有较强的研发能力以及较为广泛的客户资源，有利支持其业务快速增长。</w:t>
      </w:r>
    </w:p>
    <w:p>
      <w:pPr>
        <w:pStyle w:val="BodyText"/>
        <w:spacing w:line="240" w:lineRule="auto" w:before="30"/>
        <w:ind w:left="1614" w:right="1033"/>
        <w:jc w:val="left"/>
      </w:pPr>
      <w:r>
        <w:rPr/>
        <w:t>（</w:t>
      </w:r>
      <w:r>
        <w:rPr>
          <w:rFonts w:ascii="Times New Roman" w:hAnsi="Times New Roman" w:cs="Times New Roman" w:eastAsia="Times New Roman" w:hint="default"/>
        </w:rPr>
        <w:t>3</w:t>
      </w:r>
      <w:r>
        <w:rPr/>
        <w:t>）行业情况分析</w:t>
      </w:r>
    </w:p>
    <w:p>
      <w:pPr>
        <w:pStyle w:val="BodyText"/>
        <w:spacing w:line="316" w:lineRule="auto" w:before="108"/>
        <w:ind w:left="1134" w:right="1171" w:firstLine="480"/>
        <w:jc w:val="both"/>
      </w:pPr>
      <w:r>
        <w:rPr/>
        <w:t>《中国制造</w:t>
      </w:r>
      <w:r>
        <w:rPr>
          <w:rFonts w:ascii="Times New Roman" w:hAnsi="Times New Roman" w:cs="Times New Roman" w:eastAsia="Times New Roman" w:hint="default"/>
        </w:rPr>
        <w:t>2025</w:t>
      </w:r>
      <w:r>
        <w:rPr/>
        <w:t>》明确将高性能医疗器械列为重点发展产业，鼓励国产医疗器械研发创 新，扶持和发展国产医疗器械产业。</w:t>
      </w:r>
    </w:p>
    <w:p>
      <w:pPr>
        <w:pStyle w:val="BodyText"/>
        <w:spacing w:line="336" w:lineRule="auto" w:before="49"/>
        <w:ind w:left="1134" w:right="1169" w:firstLine="480"/>
        <w:jc w:val="both"/>
      </w:pPr>
      <w:r>
        <w:rPr/>
        <w:t>在国家加大预防投入、治未病理念推广的背景下，人们的生活方式的改变、社会经济的 不断发展促使医疗消费水平逐步提高；随着国家医疗体制改革的推动以及支持国产医疗设备 的产业政策扶持，</w:t>
      </w:r>
      <w:r>
        <w:rPr>
          <w:rFonts w:ascii="Times New Roman" w:hAnsi="Times New Roman" w:cs="Times New Roman" w:eastAsia="Times New Roman" w:hint="default"/>
        </w:rPr>
        <w:t>IVD</w:t>
      </w:r>
      <w:r>
        <w:rPr/>
        <w:t>行业发展迅速。</w:t>
      </w:r>
    </w:p>
    <w:p>
      <w:pPr>
        <w:pStyle w:val="BodyText"/>
        <w:spacing w:line="321" w:lineRule="auto" w:before="2"/>
        <w:ind w:right="1131" w:firstLine="480"/>
        <w:jc w:val="both"/>
      </w:pPr>
      <w:r>
        <w:rPr>
          <w:spacing w:val="-3"/>
        </w:rPr>
        <w:t>随着建立分级诊疗的不断推进，</w:t>
      </w:r>
      <w:r>
        <w:rPr>
          <w:rFonts w:ascii="Times New Roman" w:hAnsi="Times New Roman" w:cs="Times New Roman" w:eastAsia="Times New Roman" w:hint="default"/>
          <w:spacing w:val="-3"/>
        </w:rPr>
        <w:t>POCT</w:t>
      </w:r>
      <w:r>
        <w:rPr>
          <w:spacing w:val="-3"/>
        </w:rPr>
        <w:t>检测技术在社区卫生机构已经逐步开展，在疾病预</w:t>
      </w:r>
      <w:r>
        <w:rPr/>
        <w:t> 防控制、体检筛查等公共卫生服务、一般常见病及多发病的初级诊疗服务、慢性病管理和随 </w:t>
      </w:r>
      <w:r>
        <w:rPr>
          <w:spacing w:val="-3"/>
          <w:w w:val="99"/>
        </w:rPr>
        <w:t>访分级评估管理中发挥重要的作用。分级诊疗模式下的检测服务向基层下沉可以对各类</w:t>
      </w:r>
      <w:r>
        <w:rPr>
          <w:rFonts w:ascii="Times New Roman" w:hAnsi="Times New Roman" w:cs="Times New Roman" w:eastAsia="Times New Roman" w:hint="default"/>
          <w:spacing w:val="-3"/>
          <w:w w:val="99"/>
        </w:rPr>
        <w:t>POCT</w:t>
      </w:r>
      <w:r>
        <w:rPr>
          <w:rFonts w:ascii="Times New Roman" w:hAnsi="Times New Roman" w:cs="Times New Roman" w:eastAsia="Times New Roman" w:hint="default"/>
          <w:spacing w:val="-29"/>
          <w:w w:val="99"/>
        </w:rPr>
        <w:t> </w:t>
      </w:r>
      <w:r>
        <w:rPr>
          <w:spacing w:val="-3"/>
        </w:rPr>
        <w:t>细分领域的发展形成推动力，大幅度提升</w:t>
      </w:r>
      <w:r>
        <w:rPr>
          <w:rFonts w:ascii="Times New Roman" w:hAnsi="Times New Roman" w:cs="Times New Roman" w:eastAsia="Times New Roman" w:hint="default"/>
          <w:spacing w:val="-3"/>
        </w:rPr>
        <w:t>POCT</w:t>
      </w:r>
      <w:r>
        <w:rPr>
          <w:spacing w:val="-3"/>
        </w:rPr>
        <w:t>类产品的需求空间。同时，大型医院繁琐耗时</w:t>
      </w:r>
      <w:r>
        <w:rPr>
          <w:spacing w:val="-95"/>
        </w:rPr>
        <w:t> </w:t>
      </w:r>
      <w:r>
        <w:rPr>
          <w:spacing w:val="-95"/>
        </w:rPr>
      </w:r>
      <w:r>
        <w:rPr/>
        <w:t>的部分常规检测项目也会被</w:t>
      </w:r>
      <w:r>
        <w:rPr>
          <w:rFonts w:ascii="Times New Roman" w:hAnsi="Times New Roman" w:cs="Times New Roman" w:eastAsia="Times New Roman" w:hint="default"/>
        </w:rPr>
        <w:t>POCT</w:t>
      </w:r>
      <w:r>
        <w:rPr/>
        <w:t>所取代。</w:t>
      </w:r>
    </w:p>
    <w:p>
      <w:pPr>
        <w:pStyle w:val="BodyText"/>
        <w:spacing w:line="336" w:lineRule="auto" w:before="16"/>
        <w:ind w:left="1134" w:right="1169" w:firstLine="480"/>
        <w:jc w:val="both"/>
      </w:pPr>
      <w:r>
        <w:rPr/>
        <w:t>我国体外诊断行业发展时间较短，从行业监管政策上看，国家相关的法律法规逐步向国 际惯例趋同，从企业发展策略上看，仪器与试剂的一体化是企业发展的必然趋势。</w:t>
      </w:r>
    </w:p>
    <w:p>
      <w:pPr>
        <w:pStyle w:val="BodyText"/>
        <w:spacing w:line="316" w:lineRule="auto" w:before="30"/>
        <w:ind w:left="1134" w:right="1132" w:firstLine="480"/>
        <w:jc w:val="both"/>
      </w:pPr>
      <w:r>
        <w:rPr>
          <w:spacing w:val="-1"/>
        </w:rPr>
        <w:t>公司医疗信息化业务与</w:t>
      </w:r>
      <w:r>
        <w:rPr>
          <w:rFonts w:ascii="Times New Roman" w:hAnsi="Times New Roman" w:cs="Times New Roman" w:eastAsia="Times New Roman" w:hint="default"/>
          <w:spacing w:val="-1"/>
        </w:rPr>
        <w:t>IVD</w:t>
      </w:r>
      <w:r>
        <w:rPr>
          <w:spacing w:val="-1"/>
        </w:rPr>
        <w:t>业务资源互补、相互协同，随着公司对外投资的推进、</w:t>
      </w:r>
      <w:r>
        <w:rPr>
          <w:rFonts w:ascii="Times New Roman" w:hAnsi="Times New Roman" w:cs="Times New Roman" w:eastAsia="Times New Roman" w:hint="default"/>
          <w:spacing w:val="-1"/>
        </w:rPr>
        <w:t>“1+6”</w:t>
      </w:r>
      <w:r>
        <w:rPr>
          <w:rFonts w:ascii="Times New Roman" w:hAnsi="Times New Roman" w:cs="Times New Roman" w:eastAsia="Times New Roman" w:hint="default"/>
          <w:w w:val="100"/>
        </w:rPr>
        <w:t> </w:t>
      </w:r>
      <w:r>
        <w:rPr/>
        <w:t>医疗创新业务的推广，公司医疗健康产业链将进一步拓展。</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r>
        <w:rPr/>
        <w:pict>
          <v:group style="position:absolute;margin-left:209.059998pt;margin-top:33.9356pt;width:.5pt;height:15.4pt;mso-position-horizontal-relative:page;mso-position-vertical-relative:paragraph;z-index:-1532848" coordorigin="4181,679" coordsize="10,308">
            <v:group style="position:absolute;left:4181;top:679;width:10;height:20" coordorigin="4181,679" coordsize="10,20">
              <v:shape style="position:absolute;left:4181;top:679;width:10;height:20" coordorigin="4181,679" coordsize="10,20" path="m4181,698l4191,698,4191,679,4181,679,4181,698xe" filled="true" fillcolor="#000000" stroked="false">
                <v:path arrowok="t"/>
                <v:fill type="solid"/>
              </v:shape>
            </v:group>
            <v:group style="position:absolute;left:4181;top:698;width:10;height:20" coordorigin="4181,698" coordsize="10,20">
              <v:shape style="position:absolute;left:4181;top:698;width:10;height:20" coordorigin="4181,698" coordsize="10,20" path="m4181,717l4191,717,4191,698,4181,698,4181,717xe" filled="true" fillcolor="#000000" stroked="false">
                <v:path arrowok="t"/>
                <v:fill type="solid"/>
              </v:shape>
            </v:group>
            <v:group style="position:absolute;left:4181;top:717;width:10;height:20" coordorigin="4181,717" coordsize="10,20">
              <v:shape style="position:absolute;left:4181;top:717;width:10;height:20" coordorigin="4181,717" coordsize="10,20" path="m4181,736l4191,736,4191,717,4181,717,4181,736xe" filled="true" fillcolor="#000000" stroked="false">
                <v:path arrowok="t"/>
                <v:fill type="solid"/>
              </v:shape>
            </v:group>
            <v:group style="position:absolute;left:4181;top:736;width:10;height:20" coordorigin="4181,736" coordsize="10,20">
              <v:shape style="position:absolute;left:4181;top:736;width:10;height:20" coordorigin="4181,736" coordsize="10,20" path="m4181,756l4191,756,4191,736,4181,736,4181,756xe" filled="true" fillcolor="#000000" stroked="false">
                <v:path arrowok="t"/>
                <v:fill type="solid"/>
              </v:shape>
            </v:group>
            <v:group style="position:absolute;left:4181;top:756;width:10;height:20" coordorigin="4181,756" coordsize="10,20">
              <v:shape style="position:absolute;left:4181;top:756;width:10;height:20" coordorigin="4181,756" coordsize="10,20" path="m4181,775l4191,775,4191,756,4181,756,4181,775xe" filled="true" fillcolor="#000000" stroked="false">
                <v:path arrowok="t"/>
                <v:fill type="solid"/>
              </v:shape>
            </v:group>
            <v:group style="position:absolute;left:4181;top:775;width:10;height:20" coordorigin="4181,775" coordsize="10,20">
              <v:shape style="position:absolute;left:4181;top:775;width:10;height:20" coordorigin="4181,775" coordsize="10,20" path="m4181,794l4191,794,4191,775,4181,775,4181,794xe" filled="true" fillcolor="#000000" stroked="false">
                <v:path arrowok="t"/>
                <v:fill type="solid"/>
              </v:shape>
            </v:group>
            <v:group style="position:absolute;left:4181;top:794;width:10;height:20" coordorigin="4181,794" coordsize="10,20">
              <v:shape style="position:absolute;left:4181;top:794;width:10;height:20" coordorigin="4181,794" coordsize="10,20" path="m4181,813l4191,813,4191,794,4181,794,4181,813xe" filled="true" fillcolor="#000000" stroked="false">
                <v:path arrowok="t"/>
                <v:fill type="solid"/>
              </v:shape>
            </v:group>
            <v:group style="position:absolute;left:4181;top:813;width:10;height:20" coordorigin="4181,813" coordsize="10,20">
              <v:shape style="position:absolute;left:4181;top:813;width:10;height:20" coordorigin="4181,813" coordsize="10,20" path="m4181,832l4191,832,4191,813,4181,813,4181,832xe" filled="true" fillcolor="#000000" stroked="false">
                <v:path arrowok="t"/>
                <v:fill type="solid"/>
              </v:shape>
            </v:group>
            <v:group style="position:absolute;left:4181;top:832;width:10;height:20" coordorigin="4181,832" coordsize="10,20">
              <v:shape style="position:absolute;left:4181;top:832;width:10;height:20" coordorigin="4181,832" coordsize="10,20" path="m4181,852l4191,852,4191,832,4181,832,4181,852xe" filled="true" fillcolor="#000000" stroked="false">
                <v:path arrowok="t"/>
                <v:fill type="solid"/>
              </v:shape>
            </v:group>
            <v:group style="position:absolute;left:4181;top:852;width:10;height:20" coordorigin="4181,852" coordsize="10,20">
              <v:shape style="position:absolute;left:4181;top:852;width:10;height:20" coordorigin="4181,852" coordsize="10,20" path="m4181,871l4191,871,4191,852,4181,852,4181,871xe" filled="true" fillcolor="#000000" stroked="false">
                <v:path arrowok="t"/>
                <v:fill type="solid"/>
              </v:shape>
            </v:group>
            <v:group style="position:absolute;left:4181;top:871;width:10;height:20" coordorigin="4181,871" coordsize="10,20">
              <v:shape style="position:absolute;left:4181;top:871;width:10;height:20" coordorigin="4181,871" coordsize="10,20" path="m4181,890l4191,890,4191,871,4181,871,4181,890xe" filled="true" fillcolor="#000000" stroked="false">
                <v:path arrowok="t"/>
                <v:fill type="solid"/>
              </v:shape>
            </v:group>
            <v:group style="position:absolute;left:4181;top:890;width:10;height:20" coordorigin="4181,890" coordsize="10,20">
              <v:shape style="position:absolute;left:4181;top:890;width:10;height:20" coordorigin="4181,890" coordsize="10,20" path="m4181,909l4191,909,4191,890,4181,890,4181,909xe" filled="true" fillcolor="#000000" stroked="false">
                <v:path arrowok="t"/>
                <v:fill type="solid"/>
              </v:shape>
            </v:group>
            <v:group style="position:absolute;left:4181;top:909;width:10;height:20" coordorigin="4181,909" coordsize="10,20">
              <v:shape style="position:absolute;left:4181;top:909;width:10;height:20" coordorigin="4181,909" coordsize="10,20" path="m4181,928l4191,928,4191,909,4181,909,4181,928xe" filled="true" fillcolor="#000000" stroked="false">
                <v:path arrowok="t"/>
                <v:fill type="solid"/>
              </v:shape>
            </v:group>
            <v:group style="position:absolute;left:4181;top:928;width:10;height:20" coordorigin="4181,928" coordsize="10,20">
              <v:shape style="position:absolute;left:4181;top:928;width:10;height:20" coordorigin="4181,928" coordsize="10,20" path="m4181,948l4191,948,4191,928,4181,928,4181,948xe" filled="true" fillcolor="#000000" stroked="false">
                <v:path arrowok="t"/>
                <v:fill type="solid"/>
              </v:shape>
            </v:group>
            <v:group style="position:absolute;left:4181;top:948;width:10;height:20" coordorigin="4181,948" coordsize="10,20">
              <v:shape style="position:absolute;left:4181;top:948;width:10;height:20" coordorigin="4181,948" coordsize="10,20" path="m4181,967l4191,967,4191,948,4181,948,4181,967xe" filled="true" fillcolor="#000000" stroked="false">
                <v:path arrowok="t"/>
                <v:fill type="solid"/>
              </v:shape>
            </v:group>
            <v:group style="position:absolute;left:4181;top:967;width:10;height:20" coordorigin="4181,967" coordsize="10,20">
              <v:shape style="position:absolute;left:4181;top:967;width:10;height:20" coordorigin="4181,967" coordsize="10,20" path="m4181,986l4191,986,4191,967,4181,967,4181,986xe" filled="true" fillcolor="#000000" stroked="false">
                <v:path arrowok="t"/>
                <v:fill type="solid"/>
              </v:shape>
            </v:group>
            <w10:wrap type="none"/>
          </v:group>
        </w:pict>
      </w: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3"/>
          <w:szCs w:val="23"/>
        </w:rPr>
      </w:pPr>
    </w:p>
    <w:tbl>
      <w:tblPr>
        <w:tblW w:w="0" w:type="auto"/>
        <w:jc w:val="left"/>
        <w:tblInd w:w="1124" w:type="dxa"/>
        <w:tblLayout w:type="fixed"/>
        <w:tblCellMar>
          <w:top w:w="0" w:type="dxa"/>
          <w:left w:w="0" w:type="dxa"/>
          <w:bottom w:w="0" w:type="dxa"/>
          <w:right w:w="0" w:type="dxa"/>
        </w:tblCellMar>
        <w:tblLook w:val="01E0"/>
      </w:tblPr>
      <w:tblGrid>
        <w:gridCol w:w="3813"/>
        <w:gridCol w:w="5756"/>
      </w:tblGrid>
      <w:tr>
        <w:trPr>
          <w:trHeight w:val="362" w:hRule="exact"/>
        </w:trPr>
        <w:tc>
          <w:tcPr>
            <w:tcW w:w="3813"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1105"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57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867" w:right="0"/>
              <w:jc w:val="left"/>
              <w:rPr>
                <w:rFonts w:ascii="宋体" w:hAnsi="宋体" w:cs="宋体" w:eastAsia="宋体" w:hint="default"/>
                <w:sz w:val="21"/>
                <w:szCs w:val="21"/>
              </w:rPr>
            </w:pPr>
            <w:r>
              <w:rPr>
                <w:rFonts w:ascii="宋体" w:hAnsi="宋体" w:cs="宋体" w:eastAsia="宋体" w:hint="default"/>
                <w:sz w:val="21"/>
                <w:szCs w:val="21"/>
              </w:rPr>
              <w:t>重大变化说明</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shape style="position:absolute;margin-left:85.160004pt;margin-top:722.340027pt;width:.480008pt;height:1.98pt;mso-position-horizontal-relative:page;mso-position-vertical-relative:page;z-index:3760" type="#_x0000_t75" stroked="false">
            <v:imagedata r:id="rId44" o:title=""/>
          </v:shape>
        </w:pict>
      </w:r>
      <w:r>
        <w:rPr/>
        <w:pict>
          <v:shape style="position:absolute;margin-left:136.639999pt;margin-top:723.780029pt;width:.480015pt;height:.54pt;mso-position-horizontal-relative:page;mso-position-vertical-relative:page;z-index:3784" type="#_x0000_t75" stroked="false">
            <v:imagedata r:id="rId45" o:title=""/>
          </v:shape>
        </w:pict>
      </w:r>
      <w:r>
        <w:rPr/>
        <w:pict>
          <v:shape style="position:absolute;margin-left:373.540009pt;margin-top:723.780029pt;width:.48pt;height:.54pt;mso-position-horizontal-relative:page;mso-position-vertical-relative:page;z-index:3808" type="#_x0000_t75" stroked="false">
            <v:imagedata r:id="rId45" o:title=""/>
          </v:shape>
        </w:pict>
      </w:r>
      <w:r>
        <w:rPr/>
        <w:pict>
          <v:shape style="position:absolute;margin-left:476.940002pt;margin-top:723.780029pt;width:.480031pt;height:.54pt;mso-position-horizontal-relative:page;mso-position-vertical-relative:page;z-index:3832" type="#_x0000_t75" stroked="false">
            <v:imagedata r:id="rId45" o:title=""/>
          </v:shape>
        </w:pict>
      </w:r>
      <w:r>
        <w:rPr/>
        <w:pict>
          <v:shape style="position:absolute;margin-left:85.160004pt;margin-top:739.679932pt;width:.475848pt;height:1.725pt;mso-position-horizontal-relative:page;mso-position-vertical-relative:page;z-index:3856" type="#_x0000_t75" stroked="false">
            <v:imagedata r:id="rId46" o:title=""/>
          </v:shape>
        </w:pict>
      </w:r>
      <w:r>
        <w:rPr/>
        <w:pict>
          <v:shape style="position:absolute;margin-left:136.639999pt;margin-top:739.679932pt;width:.475848pt;height:1.725pt;mso-position-horizontal-relative:page;mso-position-vertical-relative:page;z-index:3880" type="#_x0000_t75" stroked="false">
            <v:imagedata r:id="rId46" o:title=""/>
          </v:shape>
        </w:pict>
      </w:r>
      <w:r>
        <w:rPr/>
        <w:pict>
          <v:shape style="position:absolute;margin-left:373.540009pt;margin-top:739.679932pt;width:.475833pt;height:1.725pt;mso-position-horizontal-relative:page;mso-position-vertical-relative:page;z-index:3904" type="#_x0000_t75" stroked="false">
            <v:imagedata r:id="rId46" o:title=""/>
          </v:shape>
        </w:pict>
      </w:r>
      <w:r>
        <w:rPr/>
        <w:pict>
          <v:shape style="position:absolute;margin-left:476.940002pt;margin-top:739.679932pt;width:.475863pt;height:1.725pt;mso-position-horizontal-relative:page;mso-position-vertical-relative:page;z-index:3928" type="#_x0000_t75" stroked="false">
            <v:imagedata r:id="rId46" o:title=""/>
          </v:shape>
        </w:pict>
      </w:r>
      <w:r>
        <w:rPr/>
        <w:pict>
          <v:shape style="position:absolute;margin-left:85.160004pt;margin-top:756.780029pt;width:.480015pt;height:.72pt;mso-position-horizontal-relative:page;mso-position-vertical-relative:page;z-index:3952" type="#_x0000_t75" stroked="false">
            <v:imagedata r:id="rId36" o:title=""/>
          </v:shape>
        </w:pict>
      </w:r>
      <w:r>
        <w:rPr/>
        <w:pict>
          <v:shape style="position:absolute;margin-left:136.639999pt;margin-top:756.780029pt;width:.480015pt;height:.72pt;mso-position-horizontal-relative:page;mso-position-vertical-relative:page;z-index:3976" type="#_x0000_t75" stroked="false">
            <v:imagedata r:id="rId36" o:title=""/>
          </v:shape>
        </w:pict>
      </w:r>
      <w:r>
        <w:rPr/>
        <w:pict>
          <v:shape style="position:absolute;margin-left:373.540009pt;margin-top:756.780029pt;width:.48pt;height:.72pt;mso-position-horizontal-relative:page;mso-position-vertical-relative:page;z-index:4000" type="#_x0000_t75" stroked="false">
            <v:imagedata r:id="rId36" o:title=""/>
          </v:shape>
        </w:pict>
      </w:r>
      <w:r>
        <w:rPr/>
        <w:pict>
          <v:shape style="position:absolute;margin-left:476.940002pt;margin-top:756.780029pt;width:.480031pt;height:.72pt;mso-position-horizontal-relative:page;mso-position-vertical-relative:page;z-index:4024" type="#_x0000_t75" stroked="false">
            <v:imagedata r:id="rId36" o:title=""/>
          </v:shape>
        </w:pict>
      </w:r>
    </w:p>
    <w:tbl>
      <w:tblPr>
        <w:tblW w:w="0" w:type="auto"/>
        <w:jc w:val="left"/>
        <w:tblInd w:w="1128" w:type="dxa"/>
        <w:tblLayout w:type="fixed"/>
        <w:tblCellMar>
          <w:top w:w="0" w:type="dxa"/>
          <w:left w:w="0" w:type="dxa"/>
          <w:bottom w:w="0" w:type="dxa"/>
          <w:right w:w="0" w:type="dxa"/>
        </w:tblCellMar>
        <w:tblLook w:val="01E0"/>
      </w:tblPr>
      <w:tblGrid>
        <w:gridCol w:w="3040"/>
        <w:gridCol w:w="6529"/>
      </w:tblGrid>
      <w:tr>
        <w:trPr>
          <w:trHeight w:val="402" w:hRule="exact"/>
        </w:trPr>
        <w:tc>
          <w:tcPr>
            <w:tcW w:w="3040" w:type="dxa"/>
            <w:tcBorders>
              <w:top w:val="single" w:sz="4" w:space="0" w:color="000000"/>
              <w:left w:val="nil" w:sz="6" w:space="0" w:color="auto"/>
              <w:bottom w:val="single" w:sz="4" w:space="0" w:color="000000"/>
              <w:right w:val="nil" w:sz="6" w:space="0" w:color="auto"/>
            </w:tcBorders>
            <w:shd w:val="clear" w:color="auto" w:fill="D2D2D2"/>
          </w:tcPr>
          <w:p>
            <w:pPr/>
          </w:p>
        </w:tc>
        <w:tc>
          <w:tcPr>
            <w:tcW w:w="65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97" name="image34.png" descr=""/>
                  <wp:cNvGraphicFramePr>
                    <a:graphicFrameLocks noChangeAspect="1"/>
                  </wp:cNvGraphicFramePr>
                  <a:graphic>
                    <a:graphicData uri="http://schemas.openxmlformats.org/drawingml/2006/picture">
                      <pic:pic>
                        <pic:nvPicPr>
                          <pic:cNvPr id="198" name="image34.png"/>
                          <pic:cNvPicPr/>
                        </pic:nvPicPr>
                        <pic:blipFill>
                          <a:blip r:embed="rId4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3040" w:type="dxa"/>
            <w:tcBorders>
              <w:top w:val="single" w:sz="4" w:space="0" w:color="000000"/>
              <w:left w:val="nil" w:sz="6" w:space="0" w:color="auto"/>
              <w:bottom w:val="nil" w:sz="6" w:space="0" w:color="auto"/>
              <w:right w:val="single" w:sz="4" w:space="0" w:color="000000"/>
            </w:tcBorders>
            <w:shd w:val="clear" w:color="auto" w:fill="D2D2D2"/>
          </w:tcPr>
          <w:p>
            <w:pPr/>
          </w:p>
        </w:tc>
        <w:tc>
          <w:tcPr>
            <w:tcW w:w="6529" w:type="dxa"/>
            <w:vMerge w:val="restart"/>
            <w:tcBorders>
              <w:top w:val="single" w:sz="4" w:space="0" w:color="000000"/>
              <w:left w:val="single" w:sz="9" w:space="0" w:color="D2D2D2"/>
              <w:right w:val="nil" w:sz="6" w:space="0" w:color="auto"/>
            </w:tcBorders>
          </w:tcPr>
          <w:p>
            <w:pPr>
              <w:pStyle w:val="TableParagraph"/>
              <w:spacing w:line="259" w:lineRule="auto" w:before="26"/>
              <w:ind w:left="28" w:right="25"/>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日年末数为</w:t>
            </w:r>
            <w:r>
              <w:rPr>
                <w:rFonts w:ascii="宋体" w:hAnsi="宋体" w:cs="宋体" w:eastAsia="宋体" w:hint="default"/>
                <w:spacing w:val="4"/>
                <w:sz w:val="21"/>
                <w:szCs w:val="21"/>
              </w:rPr>
              <w:t> </w:t>
            </w:r>
            <w:r>
              <w:rPr>
                <w:rFonts w:ascii="Times New Roman" w:hAnsi="Times New Roman" w:cs="Times New Roman" w:eastAsia="Times New Roman" w:hint="default"/>
                <w:spacing w:val="-1"/>
                <w:sz w:val="21"/>
                <w:szCs w:val="21"/>
              </w:rPr>
              <w:t>20,887,519.37</w:t>
            </w:r>
            <w:r>
              <w:rPr>
                <w:rFonts w:ascii="Times New Roman" w:hAnsi="Times New Roman" w:cs="Times New Roman" w:eastAsia="Times New Roman" w:hint="default"/>
                <w:spacing w:val="4"/>
                <w:sz w:val="21"/>
                <w:szCs w:val="21"/>
              </w:rPr>
              <w:t> </w:t>
            </w:r>
            <w:r>
              <w:rPr>
                <w:rFonts w:ascii="宋体" w:hAnsi="宋体" w:cs="宋体" w:eastAsia="宋体" w:hint="default"/>
                <w:spacing w:val="-18"/>
                <w:sz w:val="21"/>
                <w:szCs w:val="21"/>
              </w:rPr>
              <w:t>元，相比年初</w:t>
            </w:r>
            <w:r>
              <w:rPr>
                <w:rFonts w:ascii="宋体" w:hAnsi="宋体" w:cs="宋体" w:eastAsia="宋体" w:hint="default"/>
                <w:sz w:val="21"/>
                <w:szCs w:val="21"/>
              </w:rPr>
              <w:t> 数增长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2304.45%</w:t>
            </w:r>
            <w:r>
              <w:rPr>
                <w:rFonts w:ascii="宋体" w:hAnsi="宋体" w:cs="宋体" w:eastAsia="宋体" w:hint="default"/>
                <w:sz w:val="21"/>
                <w:szCs w:val="21"/>
              </w:rPr>
              <w:t>，主要系：本期新增投资苏州康利贞医药有限公司， 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19,600,000.00</w:t>
            </w:r>
            <w:r>
              <w:rPr>
                <w:rFonts w:ascii="宋体" w:hAnsi="宋体" w:cs="宋体" w:eastAsia="宋体" w:hint="default"/>
                <w:sz w:val="21"/>
                <w:szCs w:val="21"/>
              </w:rPr>
              <w:t>，占比</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w:t>
            </w:r>
          </w:p>
          <w:p>
            <w:pPr>
              <w:pStyle w:val="TableParagraph"/>
              <w:spacing w:line="240" w:lineRule="auto" w:before="12"/>
              <w:ind w:right="0"/>
              <w:jc w:val="left"/>
              <w:rPr>
                <w:rFonts w:ascii="宋体" w:hAnsi="宋体" w:cs="宋体" w:eastAsia="宋体" w:hint="default"/>
                <w:b/>
                <w:bCs/>
                <w:sz w:val="2"/>
                <w:szCs w:val="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199" name="image35.png" descr=""/>
                  <wp:cNvGraphicFramePr>
                    <a:graphicFrameLocks noChangeAspect="1"/>
                  </wp:cNvGraphicFramePr>
                  <a:graphic>
                    <a:graphicData uri="http://schemas.openxmlformats.org/drawingml/2006/picture">
                      <pic:pic>
                        <pic:nvPicPr>
                          <pic:cNvPr id="200" name="image35.png"/>
                          <pic:cNvPicPr/>
                        </pic:nvPicPr>
                        <pic:blipFill>
                          <a:blip r:embed="rId48"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r>
      <w:tr>
        <w:trPr>
          <w:trHeight w:val="392" w:hRule="exact"/>
        </w:trPr>
        <w:tc>
          <w:tcPr>
            <w:tcW w:w="304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6529" w:type="dxa"/>
            <w:vMerge/>
            <w:tcBorders>
              <w:left w:val="single" w:sz="9" w:space="0" w:color="D2D2D2"/>
              <w:right w:val="nil" w:sz="6" w:space="0" w:color="auto"/>
            </w:tcBorders>
          </w:tcPr>
          <w:p>
            <w:pPr/>
          </w:p>
        </w:tc>
      </w:tr>
      <w:tr>
        <w:trPr>
          <w:trHeight w:val="317" w:hRule="exact"/>
        </w:trPr>
        <w:tc>
          <w:tcPr>
            <w:tcW w:w="3040" w:type="dxa"/>
            <w:tcBorders>
              <w:top w:val="nil" w:sz="6" w:space="0" w:color="auto"/>
              <w:left w:val="nil" w:sz="6" w:space="0" w:color="auto"/>
              <w:bottom w:val="single" w:sz="4" w:space="0" w:color="000000"/>
              <w:right w:val="single" w:sz="4" w:space="0" w:color="000000"/>
            </w:tcBorders>
            <w:shd w:val="clear" w:color="auto" w:fill="D2D2D2"/>
          </w:tcPr>
          <w:p>
            <w:pPr/>
          </w:p>
        </w:tc>
        <w:tc>
          <w:tcPr>
            <w:tcW w:w="6529" w:type="dxa"/>
            <w:vMerge/>
            <w:tcBorders>
              <w:left w:val="single" w:sz="9" w:space="0" w:color="D2D2D2"/>
              <w:bottom w:val="single" w:sz="4" w:space="0" w:color="000000"/>
              <w:right w:val="nil" w:sz="6" w:space="0" w:color="auto"/>
            </w:tcBorders>
          </w:tcPr>
          <w:p>
            <w:pPr/>
          </w:p>
        </w:tc>
      </w:tr>
      <w:tr>
        <w:trPr>
          <w:trHeight w:val="402" w:hRule="exact"/>
        </w:trPr>
        <w:tc>
          <w:tcPr>
            <w:tcW w:w="30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52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01" name="image36.png" descr=""/>
                  <wp:cNvGraphicFramePr>
                    <a:graphicFrameLocks noChangeAspect="1"/>
                  </wp:cNvGraphicFramePr>
                  <a:graphic>
                    <a:graphicData uri="http://schemas.openxmlformats.org/drawingml/2006/picture">
                      <pic:pic>
                        <pic:nvPicPr>
                          <pic:cNvPr id="202" name="image36.png"/>
                          <pic:cNvPicPr/>
                        </pic:nvPicPr>
                        <pic:blipFill>
                          <a:blip r:embed="rId4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30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52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03" name="image37.png" descr=""/>
                  <wp:cNvGraphicFramePr>
                    <a:graphicFrameLocks noChangeAspect="1"/>
                  </wp:cNvGraphicFramePr>
                  <a:graphic>
                    <a:graphicData uri="http://schemas.openxmlformats.org/drawingml/2006/picture">
                      <pic:pic>
                        <pic:nvPicPr>
                          <pic:cNvPr id="204" name="image37.png"/>
                          <pic:cNvPicPr/>
                        </pic:nvPicPr>
                        <pic:blipFill>
                          <a:blip r:embed="rId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30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529"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04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52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9"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05" name="image37.png" descr=""/>
                  <wp:cNvGraphicFramePr>
                    <a:graphicFrameLocks noChangeAspect="1"/>
                  </wp:cNvGraphicFramePr>
                  <a:graphic>
                    <a:graphicData uri="http://schemas.openxmlformats.org/drawingml/2006/picture">
                      <pic:pic>
                        <pic:nvPicPr>
                          <pic:cNvPr id="206" name="image37.png"/>
                          <pic:cNvPicPr/>
                        </pic:nvPicPr>
                        <pic:blipFill>
                          <a:blip r:embed="rId5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bl>
    <w:p>
      <w:pPr>
        <w:spacing w:line="240" w:lineRule="auto" w:before="2"/>
        <w:rPr>
          <w:rFonts w:ascii="宋体" w:hAnsi="宋体" w:cs="宋体" w:eastAsia="宋体" w:hint="default"/>
          <w:b/>
          <w:bCs/>
          <w:sz w:val="18"/>
          <w:szCs w:val="18"/>
        </w:rPr>
      </w:pPr>
    </w:p>
    <w:p>
      <w:pPr>
        <w:pStyle w:val="Heading2"/>
        <w:spacing w:line="240" w:lineRule="auto" w:before="26"/>
        <w:ind w:right="1033"/>
        <w:jc w:val="left"/>
        <w:rPr>
          <w:b w:val="0"/>
          <w:bCs w:val="0"/>
        </w:rPr>
      </w:pPr>
      <w:r>
        <w:rPr/>
        <w:pict>
          <v:group style="position:absolute;margin-left:209.059998pt;margin-top:-32.864414pt;width:.5pt;height:19.150pt;mso-position-horizontal-relative:page;mso-position-vertical-relative:paragraph;z-index:-1532824" coordorigin="4181,-657" coordsize="10,383">
            <v:shape style="position:absolute;left:4181;top:-657;width:10;height:8" type="#_x0000_t75" stroked="false">
              <v:imagedata r:id="rId50" o:title=""/>
            </v:shape>
            <v:group style="position:absolute;left:4181;top:-620;width:10;height:20" coordorigin="4181,-620" coordsize="10,20">
              <v:shape style="position:absolute;left:4181;top:-620;width:10;height:20" coordorigin="4181,-620" coordsize="10,20" path="m4181,-601l4191,-601,4191,-620,4181,-620,4181,-601xe" filled="true" fillcolor="#000000" stroked="false">
                <v:path arrowok="t"/>
                <v:fill type="solid"/>
              </v:shape>
            </v:group>
            <v:group style="position:absolute;left:4181;top:-601;width:10;height:20" coordorigin="4181,-601" coordsize="10,20">
              <v:shape style="position:absolute;left:4181;top:-601;width:10;height:20" coordorigin="4181,-601" coordsize="10,20" path="m4181,-582l4191,-582,4191,-601,4181,-601,4181,-582xe" filled="true" fillcolor="#000000" stroked="false">
                <v:path arrowok="t"/>
                <v:fill type="solid"/>
              </v:shape>
            </v:group>
            <v:group style="position:absolute;left:4181;top:-582;width:10;height:20" coordorigin="4181,-582" coordsize="10,20">
              <v:shape style="position:absolute;left:4181;top:-582;width:10;height:20" coordorigin="4181,-582" coordsize="10,20" path="m4181,-562l4191,-562,4191,-582,4181,-582,4181,-562xe" filled="true" fillcolor="#000000" stroked="false">
                <v:path arrowok="t"/>
                <v:fill type="solid"/>
              </v:shape>
            </v:group>
            <v:group style="position:absolute;left:4181;top:-562;width:10;height:20" coordorigin="4181,-562" coordsize="10,20">
              <v:shape style="position:absolute;left:4181;top:-562;width:10;height:20" coordorigin="4181,-562" coordsize="10,20" path="m4181,-543l4191,-543,4191,-562,4181,-562,4181,-543xe" filled="true" fillcolor="#000000" stroked="false">
                <v:path arrowok="t"/>
                <v:fill type="solid"/>
              </v:shape>
            </v:group>
            <v:group style="position:absolute;left:4181;top:-543;width:10;height:20" coordorigin="4181,-543" coordsize="10,20">
              <v:shape style="position:absolute;left:4181;top:-543;width:10;height:20" coordorigin="4181,-543" coordsize="10,20" path="m4181,-524l4191,-524,4191,-543,4181,-543,4181,-524xe" filled="true" fillcolor="#000000" stroked="false">
                <v:path arrowok="t"/>
                <v:fill type="solid"/>
              </v:shape>
            </v:group>
            <v:group style="position:absolute;left:4181;top:-524;width:10;height:20" coordorigin="4181,-524" coordsize="10,20">
              <v:shape style="position:absolute;left:4181;top:-524;width:10;height:20" coordorigin="4181,-524" coordsize="10,20" path="m4181,-505l4191,-505,4191,-524,4181,-524,4181,-505xe" filled="true" fillcolor="#000000" stroked="false">
                <v:path arrowok="t"/>
                <v:fill type="solid"/>
              </v:shape>
            </v:group>
            <v:group style="position:absolute;left:4181;top:-505;width:10;height:20" coordorigin="4181,-505" coordsize="10,20">
              <v:shape style="position:absolute;left:4181;top:-505;width:10;height:20" coordorigin="4181,-505" coordsize="10,20" path="m4181,-486l4191,-486,4191,-505,4181,-505,4181,-486xe" filled="true" fillcolor="#000000" stroked="false">
                <v:path arrowok="t"/>
                <v:fill type="solid"/>
              </v:shape>
            </v:group>
            <v:group style="position:absolute;left:4181;top:-486;width:10;height:20" coordorigin="4181,-486" coordsize="10,20">
              <v:shape style="position:absolute;left:4181;top:-486;width:10;height:20" coordorigin="4181,-486" coordsize="10,20" path="m4181,-466l4191,-466,4191,-486,4181,-486,4181,-466xe" filled="true" fillcolor="#000000" stroked="false">
                <v:path arrowok="t"/>
                <v:fill type="solid"/>
              </v:shape>
            </v:group>
            <v:group style="position:absolute;left:4181;top:-466;width:10;height:20" coordorigin="4181,-466" coordsize="10,20">
              <v:shape style="position:absolute;left:4181;top:-466;width:10;height:20" coordorigin="4181,-466" coordsize="10,20" path="m4181,-447l4191,-447,4191,-466,4181,-466,4181,-447xe" filled="true" fillcolor="#000000" stroked="false">
                <v:path arrowok="t"/>
                <v:fill type="solid"/>
              </v:shape>
            </v:group>
            <v:group style="position:absolute;left:4181;top:-447;width:10;height:20" coordorigin="4181,-447" coordsize="10,20">
              <v:shape style="position:absolute;left:4181;top:-447;width:10;height:20" coordorigin="4181,-447" coordsize="10,20" path="m4181,-428l4191,-428,4191,-447,4181,-447,4181,-428xe" filled="true" fillcolor="#000000" stroked="false">
                <v:path arrowok="t"/>
                <v:fill type="solid"/>
              </v:shape>
            </v:group>
            <v:group style="position:absolute;left:4181;top:-428;width:10;height:20" coordorigin="4181,-428" coordsize="10,20">
              <v:shape style="position:absolute;left:4181;top:-428;width:10;height:20" coordorigin="4181,-428" coordsize="10,20" path="m4181,-409l4191,-409,4191,-428,4181,-428,4181,-409xe" filled="true" fillcolor="#000000" stroked="false">
                <v:path arrowok="t"/>
                <v:fill type="solid"/>
              </v:shape>
            </v:group>
            <v:group style="position:absolute;left:4181;top:-409;width:10;height:20" coordorigin="4181,-409" coordsize="10,20">
              <v:shape style="position:absolute;left:4181;top:-409;width:10;height:20" coordorigin="4181,-409" coordsize="10,20" path="m4181,-390l4191,-390,4191,-409,4181,-409,4181,-390xe" filled="true" fillcolor="#000000" stroked="false">
                <v:path arrowok="t"/>
                <v:fill type="solid"/>
              </v:shape>
            </v:group>
            <v:group style="position:absolute;left:4181;top:-390;width:10;height:20" coordorigin="4181,-390" coordsize="10,20">
              <v:shape style="position:absolute;left:4181;top:-390;width:10;height:20" coordorigin="4181,-390" coordsize="10,20" path="m4181,-370l4191,-370,4191,-390,4181,-390,4181,-370xe" filled="true" fillcolor="#000000" stroked="false">
                <v:path arrowok="t"/>
                <v:fill type="solid"/>
              </v:shape>
            </v:group>
            <v:group style="position:absolute;left:4181;top:-370;width:10;height:20" coordorigin="4181,-370" coordsize="10,20">
              <v:shape style="position:absolute;left:4181;top:-370;width:10;height:20" coordorigin="4181,-370" coordsize="10,20" path="m4181,-351l4191,-351,4191,-370,4181,-370,4181,-351xe" filled="true" fillcolor="#000000" stroked="false">
                <v:path arrowok="t"/>
                <v:fill type="solid"/>
              </v:shape>
            </v:group>
            <v:group style="position:absolute;left:4181;top:-351;width:10;height:20" coordorigin="4181,-351" coordsize="10,20">
              <v:shape style="position:absolute;left:4181;top:-351;width:10;height:20" coordorigin="4181,-351" coordsize="10,20" path="m4181,-332l4191,-332,4191,-351,4181,-351,4181,-332xe" filled="true" fillcolor="#000000" stroked="false">
                <v:path arrowok="t"/>
                <v:fill type="solid"/>
              </v:shape>
            </v:group>
            <v:group style="position:absolute;left:4181;top:-332;width:10;height:20" coordorigin="4181,-332" coordsize="10,20">
              <v:shape style="position:absolute;left:4181;top:-332;width:10;height:20" coordorigin="4181,-332" coordsize="10,20" path="m4181,-313l4191,-313,4191,-332,4181,-332,4181,-313xe" filled="true" fillcolor="#000000" stroked="false">
                <v:path arrowok="t"/>
                <v:fill type="solid"/>
              </v:shape>
            </v:group>
            <v:group style="position:absolute;left:4181;top:-313;width:10;height:20" coordorigin="4181,-313" coordsize="10,20">
              <v:shape style="position:absolute;left:4181;top:-313;width:10;height:20" coordorigin="4181,-313" coordsize="10,20" path="m4181,-294l4191,-294,4191,-313,4181,-313,4181,-294xe" filled="true" fillcolor="#000000" stroked="false">
                <v:path arrowok="t"/>
                <v:fill type="solid"/>
              </v:shape>
            </v:group>
            <v:group style="position:absolute;left:4181;top:-294;width:10;height:20" coordorigin="4181,-294" coordsize="10,20">
              <v:shape style="position:absolute;left:4181;top:-294;width:10;height:20" coordorigin="4181,-294" coordsize="10,20" path="m4181,-274l4191,-274,4191,-294,4181,-294,4181,-274xe" filled="true" fillcolor="#000000" stroked="false">
                <v:path arrowok="t"/>
                <v:fill type="solid"/>
              </v:shape>
            </v:group>
            <w10:wrap type="none"/>
          </v:group>
        </w:pict>
      </w: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1"/>
        <w:rPr>
          <w:rFonts w:ascii="宋体" w:hAnsi="宋体" w:cs="宋体" w:eastAsia="宋体" w:hint="default"/>
          <w:b/>
          <w:bCs/>
          <w:sz w:val="29"/>
          <w:szCs w:val="29"/>
        </w:rPr>
      </w:pPr>
    </w:p>
    <w:p>
      <w:pPr>
        <w:spacing w:line="456" w:lineRule="auto" w:before="0"/>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核心竞争力分析" w:id="21"/>
      <w:bookmarkEnd w:id="21"/>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spacing w:line="240" w:lineRule="auto" w:before="11"/>
        <w:rPr>
          <w:rFonts w:ascii="宋体" w:hAnsi="宋体" w:cs="宋体" w:eastAsia="宋体" w:hint="default"/>
          <w:b/>
          <w:bCs/>
          <w:sz w:val="12"/>
          <w:szCs w:val="12"/>
        </w:rPr>
      </w:pPr>
    </w:p>
    <w:p>
      <w:pPr>
        <w:pStyle w:val="Heading2"/>
        <w:spacing w:line="367" w:lineRule="auto" w:before="26"/>
        <w:ind w:left="1614" w:right="6192" w:firstLine="2"/>
        <w:jc w:val="left"/>
        <w:rPr>
          <w:rFonts w:ascii="宋体" w:hAnsi="宋体" w:cs="宋体" w:eastAsia="宋体" w:hint="default"/>
          <w:b w:val="0"/>
          <w:bCs w:val="0"/>
        </w:rPr>
      </w:pPr>
      <w:r>
        <w:rPr>
          <w:w w:val="95"/>
        </w:rPr>
        <w:t>公司是否需要遵守特殊行业的披露要求</w:t>
      </w:r>
      <w:r>
        <w:rPr>
          <w:spacing w:val="71"/>
          <w:w w:val="95"/>
        </w:rPr>
        <w:t> </w:t>
      </w:r>
      <w:r>
        <w:rPr>
          <w:rFonts w:ascii="宋体" w:hAnsi="宋体" w:cs="宋体" w:eastAsia="宋体" w:hint="default"/>
          <w:b w:val="0"/>
          <w:bCs w:val="0"/>
        </w:rPr>
        <w:t>否</w:t>
      </w:r>
    </w:p>
    <w:p>
      <w:pPr>
        <w:pStyle w:val="BodyText"/>
        <w:spacing w:line="345" w:lineRule="auto" w:before="38"/>
        <w:ind w:left="1614" w:right="0"/>
        <w:jc w:val="left"/>
      </w:pPr>
      <w:r>
        <w:rPr>
          <w:rFonts w:ascii="Times New Roman" w:hAnsi="Times New Roman" w:cs="Times New Roman" w:eastAsia="Times New Roman" w:hint="default"/>
        </w:rPr>
        <w:t>1</w:t>
      </w:r>
      <w:r>
        <w:rPr/>
        <w:t>、公司参与的国家、行业、企业标准制定情况 </w:t>
      </w:r>
      <w:r>
        <w:rPr>
          <w:spacing w:val="-3"/>
        </w:rPr>
        <w:t>报告期内，公司积极参与电力领域各项标准的起草工作，引领行业发展。截至报告期末，</w:t>
      </w:r>
    </w:p>
    <w:p>
      <w:pPr>
        <w:pStyle w:val="BodyText"/>
        <w:spacing w:line="316" w:lineRule="auto" w:before="20"/>
        <w:ind w:right="1153"/>
        <w:jc w:val="left"/>
      </w:pPr>
      <w:r>
        <w:rPr/>
        <w:pict>
          <v:shape style="position:absolute;margin-left:51.060001pt;margin-top:41.41563pt;width:493.5pt;height:80.5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2"/>
                    <w:gridCol w:w="1770"/>
                    <w:gridCol w:w="6183"/>
                    <w:gridCol w:w="1041"/>
                  </w:tblGrid>
                  <w:tr>
                    <w:trPr>
                      <w:trHeight w:val="322" w:hRule="exact"/>
                    </w:trPr>
                    <w:tc>
                      <w:tcPr>
                        <w:tcW w:w="862" w:type="dxa"/>
                        <w:tcBorders>
                          <w:top w:val="single" w:sz="4" w:space="0" w:color="000000"/>
                          <w:left w:val="nil" w:sz="6" w:space="0" w:color="auto"/>
                          <w:bottom w:val="single" w:sz="4" w:space="0" w:color="000000"/>
                          <w:right w:val="nil" w:sz="6" w:space="0" w:color="auto"/>
                        </w:tcBorders>
                        <w:shd w:val="clear" w:color="auto" w:fill="BEBEBE"/>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70" w:type="dxa"/>
                        <w:tcBorders>
                          <w:top w:val="single" w:sz="4" w:space="0" w:color="000000"/>
                          <w:left w:val="nil" w:sz="6" w:space="0" w:color="auto"/>
                          <w:bottom w:val="single" w:sz="4" w:space="0" w:color="000000"/>
                          <w:right w:val="nil" w:sz="6" w:space="0" w:color="auto"/>
                        </w:tcBorders>
                        <w:shd w:val="clear" w:color="auto" w:fill="BEBEBE"/>
                      </w:tcPr>
                      <w:p>
                        <w:pPr>
                          <w:pStyle w:val="TableParagraph"/>
                          <w:spacing w:line="260" w:lineRule="exact"/>
                          <w:ind w:right="342"/>
                          <w:jc w:val="right"/>
                          <w:rPr>
                            <w:rFonts w:ascii="宋体" w:hAnsi="宋体" w:cs="宋体" w:eastAsia="宋体" w:hint="default"/>
                            <w:sz w:val="21"/>
                            <w:szCs w:val="21"/>
                          </w:rPr>
                        </w:pPr>
                        <w:r>
                          <w:rPr>
                            <w:rFonts w:ascii="宋体" w:hAnsi="宋体" w:cs="宋体" w:eastAsia="宋体" w:hint="default"/>
                            <w:b/>
                            <w:bCs/>
                            <w:sz w:val="21"/>
                            <w:szCs w:val="21"/>
                          </w:rPr>
                          <w:t>标准类型</w:t>
                        </w:r>
                        <w:r>
                          <w:rPr>
                            <w:rFonts w:ascii="宋体" w:hAnsi="宋体" w:cs="宋体" w:eastAsia="宋体" w:hint="default"/>
                            <w:sz w:val="21"/>
                            <w:szCs w:val="21"/>
                          </w:rPr>
                        </w:r>
                      </w:p>
                    </w:tc>
                    <w:tc>
                      <w:tcPr>
                        <w:tcW w:w="6183" w:type="dxa"/>
                        <w:tcBorders>
                          <w:top w:val="single" w:sz="4" w:space="0" w:color="000000"/>
                          <w:left w:val="nil" w:sz="6" w:space="0" w:color="auto"/>
                          <w:bottom w:val="single" w:sz="4" w:space="0" w:color="000000"/>
                          <w:right w:val="nil" w:sz="6" w:space="0" w:color="auto"/>
                        </w:tcBorders>
                        <w:shd w:val="clear" w:color="auto" w:fill="BEBEBE"/>
                      </w:tcPr>
                      <w:p>
                        <w:pPr>
                          <w:pStyle w:val="TableParagraph"/>
                          <w:spacing w:line="260" w:lineRule="exact"/>
                          <w:ind w:left="221" w:right="0"/>
                          <w:jc w:val="center"/>
                          <w:rPr>
                            <w:rFonts w:ascii="宋体" w:hAnsi="宋体" w:cs="宋体" w:eastAsia="宋体" w:hint="default"/>
                            <w:sz w:val="21"/>
                            <w:szCs w:val="21"/>
                          </w:rPr>
                        </w:pPr>
                        <w:r>
                          <w:rPr>
                            <w:rFonts w:ascii="宋体" w:hAnsi="宋体" w:cs="宋体" w:eastAsia="宋体" w:hint="default"/>
                            <w:b/>
                            <w:bCs/>
                            <w:sz w:val="21"/>
                            <w:szCs w:val="21"/>
                          </w:rPr>
                          <w:t>标准名称</w:t>
                        </w:r>
                        <w:r>
                          <w:rPr>
                            <w:rFonts w:ascii="宋体" w:hAnsi="宋体" w:cs="宋体" w:eastAsia="宋体" w:hint="default"/>
                            <w:sz w:val="21"/>
                            <w:szCs w:val="21"/>
                          </w:rPr>
                        </w:r>
                      </w:p>
                    </w:tc>
                    <w:tc>
                      <w:tcPr>
                        <w:tcW w:w="1041" w:type="dxa"/>
                        <w:tcBorders>
                          <w:top w:val="single" w:sz="4" w:space="0" w:color="000000"/>
                          <w:left w:val="nil" w:sz="6" w:space="0" w:color="auto"/>
                          <w:bottom w:val="single" w:sz="4" w:space="0" w:color="000000"/>
                          <w:right w:val="nil" w:sz="6" w:space="0" w:color="auto"/>
                        </w:tcBorders>
                        <w:shd w:val="clear" w:color="auto" w:fill="BEBEBE"/>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标准状态</w:t>
                        </w:r>
                      </w:p>
                    </w:tc>
                  </w:tr>
                  <w:tr>
                    <w:trPr>
                      <w:trHeight w:val="323" w:hRule="exact"/>
                    </w:trPr>
                    <w:tc>
                      <w:tcPr>
                        <w:tcW w:w="862" w:type="dxa"/>
                        <w:tcBorders>
                          <w:top w:val="single" w:sz="4" w:space="0" w:color="000000"/>
                          <w:left w:val="nil" w:sz="6" w:space="0" w:color="auto"/>
                          <w:bottom w:val="single" w:sz="4" w:space="0" w:color="000000"/>
                          <w:right w:val="nil" w:sz="6" w:space="0" w:color="auto"/>
                        </w:tcBorders>
                        <w:shd w:val="clear" w:color="auto" w:fill="E4E4E4"/>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344"/>
                          <w:jc w:val="right"/>
                          <w:rPr>
                            <w:rFonts w:ascii="宋体" w:hAnsi="宋体" w:cs="宋体" w:eastAsia="宋体" w:hint="default"/>
                            <w:sz w:val="21"/>
                            <w:szCs w:val="21"/>
                          </w:rPr>
                        </w:pPr>
                        <w:r>
                          <w:rPr>
                            <w:rFonts w:ascii="宋体" w:hAnsi="宋体" w:cs="宋体" w:eastAsia="宋体" w:hint="default"/>
                            <w:sz w:val="21"/>
                            <w:szCs w:val="21"/>
                          </w:rPr>
                          <w:t>国家标准</w:t>
                        </w:r>
                      </w:p>
                    </w:tc>
                    <w:tc>
                      <w:tcPr>
                        <w:tcW w:w="6183" w:type="dxa"/>
                        <w:tcBorders>
                          <w:top w:val="single" w:sz="4" w:space="0" w:color="000000"/>
                          <w:left w:val="nil" w:sz="6" w:space="0" w:color="auto"/>
                          <w:bottom w:val="single" w:sz="4" w:space="0" w:color="000000"/>
                          <w:right w:val="nil" w:sz="6" w:space="0" w:color="auto"/>
                        </w:tcBorders>
                      </w:tcPr>
                      <w:p>
                        <w:pPr>
                          <w:pStyle w:val="TableParagraph"/>
                          <w:spacing w:line="277" w:lineRule="exact"/>
                          <w:ind w:left="3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GB/T33602-2017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电力系统通用服务协议》</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61" w:lineRule="exact"/>
                          <w:ind w:right="13"/>
                          <w:jc w:val="center"/>
                          <w:rPr>
                            <w:rFonts w:ascii="宋体" w:hAnsi="宋体" w:cs="宋体" w:eastAsia="宋体" w:hint="default"/>
                            <w:sz w:val="21"/>
                            <w:szCs w:val="21"/>
                          </w:rPr>
                        </w:pPr>
                        <w:r>
                          <w:rPr>
                            <w:rFonts w:ascii="宋体" w:hAnsi="宋体" w:cs="宋体" w:eastAsia="宋体" w:hint="default"/>
                            <w:sz w:val="21"/>
                            <w:szCs w:val="21"/>
                          </w:rPr>
                          <w:t>实施</w:t>
                        </w:r>
                      </w:p>
                    </w:tc>
                  </w:tr>
                  <w:tr>
                    <w:trPr>
                      <w:trHeight w:val="634" w:hRule="exact"/>
                    </w:trPr>
                    <w:tc>
                      <w:tcPr>
                        <w:tcW w:w="862" w:type="dxa"/>
                        <w:tcBorders>
                          <w:top w:val="single" w:sz="4" w:space="0" w:color="000000"/>
                          <w:left w:val="nil" w:sz="6" w:space="0" w:color="auto"/>
                          <w:bottom w:val="single" w:sz="4" w:space="0" w:color="000000"/>
                          <w:right w:val="nil" w:sz="6" w:space="0" w:color="auto"/>
                        </w:tcBorders>
                        <w:shd w:val="clear" w:color="auto" w:fill="E4E4E4"/>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344"/>
                          <w:jc w:val="right"/>
                          <w:rPr>
                            <w:rFonts w:ascii="宋体" w:hAnsi="宋体" w:cs="宋体" w:eastAsia="宋体" w:hint="default"/>
                            <w:sz w:val="21"/>
                            <w:szCs w:val="21"/>
                          </w:rPr>
                        </w:pPr>
                        <w:r>
                          <w:rPr>
                            <w:rFonts w:ascii="宋体" w:hAnsi="宋体" w:cs="宋体" w:eastAsia="宋体" w:hint="default"/>
                            <w:sz w:val="21"/>
                            <w:szCs w:val="21"/>
                          </w:rPr>
                          <w:t>国家标准</w:t>
                        </w:r>
                      </w:p>
                    </w:tc>
                    <w:tc>
                      <w:tcPr>
                        <w:tcW w:w="6183"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3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GB/T14598.24-201x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量度继电器和保护装置第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部分：电力</w:t>
                        </w:r>
                      </w:p>
                      <w:p>
                        <w:pPr>
                          <w:pStyle w:val="TableParagraph"/>
                          <w:spacing w:line="240" w:lineRule="auto" w:before="21"/>
                          <w:ind w:left="344" w:right="0"/>
                          <w:jc w:val="left"/>
                          <w:rPr>
                            <w:rFonts w:ascii="宋体" w:hAnsi="宋体" w:cs="宋体" w:eastAsia="宋体" w:hint="default"/>
                            <w:sz w:val="21"/>
                            <w:szCs w:val="21"/>
                          </w:rPr>
                        </w:pPr>
                        <w:r>
                          <w:rPr>
                            <w:rFonts w:ascii="宋体" w:hAnsi="宋体" w:cs="宋体" w:eastAsia="宋体" w:hint="default"/>
                            <w:sz w:val="21"/>
                            <w:szCs w:val="21"/>
                          </w:rPr>
                          <w:t>系统暂态数据交换（</w:t>
                        </w:r>
                        <w:r>
                          <w:rPr>
                            <w:rFonts w:ascii="Times New Roman" w:hAnsi="Times New Roman" w:cs="Times New Roman" w:eastAsia="Times New Roman" w:hint="default"/>
                            <w:sz w:val="21"/>
                            <w:szCs w:val="21"/>
                          </w:rPr>
                          <w:t>COMTRADE</w:t>
                        </w:r>
                        <w:r>
                          <w:rPr>
                            <w:rFonts w:ascii="宋体" w:hAnsi="宋体" w:cs="宋体" w:eastAsia="宋体" w:hint="default"/>
                            <w:sz w:val="21"/>
                            <w:szCs w:val="21"/>
                          </w:rPr>
                          <w:t>）通用格式》</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3"/>
                          <w:jc w:val="center"/>
                          <w:rPr>
                            <w:rFonts w:ascii="宋体" w:hAnsi="宋体" w:cs="宋体" w:eastAsia="宋体" w:hint="default"/>
                            <w:sz w:val="21"/>
                            <w:szCs w:val="21"/>
                          </w:rPr>
                        </w:pPr>
                        <w:r>
                          <w:rPr>
                            <w:rFonts w:ascii="宋体" w:hAnsi="宋体" w:cs="宋体" w:eastAsia="宋体" w:hint="default"/>
                            <w:sz w:val="21"/>
                            <w:szCs w:val="21"/>
                          </w:rPr>
                          <w:t>颁布</w:t>
                        </w:r>
                      </w:p>
                    </w:tc>
                  </w:tr>
                  <w:tr>
                    <w:trPr>
                      <w:trHeight w:val="323" w:hRule="exact"/>
                    </w:trPr>
                    <w:tc>
                      <w:tcPr>
                        <w:tcW w:w="862" w:type="dxa"/>
                        <w:tcBorders>
                          <w:top w:val="single" w:sz="4" w:space="0" w:color="000000"/>
                          <w:left w:val="nil" w:sz="6" w:space="0" w:color="auto"/>
                          <w:bottom w:val="single" w:sz="4" w:space="0" w:color="000000"/>
                          <w:right w:val="nil" w:sz="6" w:space="0" w:color="auto"/>
                        </w:tcBorders>
                        <w:shd w:val="clear" w:color="auto" w:fill="E4E4E4"/>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60" w:lineRule="exact"/>
                          <w:ind w:right="344"/>
                          <w:jc w:val="right"/>
                          <w:rPr>
                            <w:rFonts w:ascii="宋体" w:hAnsi="宋体" w:cs="宋体" w:eastAsia="宋体" w:hint="default"/>
                            <w:sz w:val="21"/>
                            <w:szCs w:val="21"/>
                          </w:rPr>
                        </w:pPr>
                        <w:r>
                          <w:rPr>
                            <w:rFonts w:ascii="宋体" w:hAnsi="宋体" w:cs="宋体" w:eastAsia="宋体" w:hint="default"/>
                            <w:sz w:val="21"/>
                            <w:szCs w:val="21"/>
                          </w:rPr>
                          <w:t>国家标准</w:t>
                        </w:r>
                      </w:p>
                    </w:tc>
                    <w:tc>
                      <w:tcPr>
                        <w:tcW w:w="6183"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3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GB/T33591-2017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智能变电站时间同步系统及设备技术规范》</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实施</w:t>
                        </w:r>
                      </w:p>
                    </w:tc>
                  </w:tr>
                </w:tbl>
                <w:p>
                  <w:pPr/>
                </w:p>
              </w:txbxContent>
            </v:textbox>
            <w10:wrap type="none"/>
          </v:shape>
        </w:pict>
      </w:r>
      <w:r>
        <w:rPr/>
        <w:t>公司累计参与</w:t>
      </w:r>
      <w:r>
        <w:rPr>
          <w:rFonts w:ascii="Times New Roman" w:hAnsi="Times New Roman" w:cs="Times New Roman" w:eastAsia="Times New Roman" w:hint="default"/>
        </w:rPr>
        <w:t>39</w:t>
      </w:r>
      <w:r>
        <w:rPr/>
        <w:t>项国家、行业、企业标准起草、制定工作，其中已颁布实施</w:t>
      </w:r>
      <w:r>
        <w:rPr>
          <w:rFonts w:ascii="Times New Roman" w:hAnsi="Times New Roman" w:cs="Times New Roman" w:eastAsia="Times New Roman" w:hint="default"/>
        </w:rPr>
        <w:t>16</w:t>
      </w:r>
      <w:r>
        <w:rPr/>
        <w:t>项标准。</w:t>
      </w:r>
      <w:r>
        <w:rPr>
          <w:rFonts w:ascii="Times New Roman" w:hAnsi="Times New Roman" w:cs="Times New Roman" w:eastAsia="Times New Roman" w:hint="default"/>
        </w:rPr>
        <w:t>2017 </w:t>
      </w:r>
      <w:r>
        <w:rPr/>
        <w:t>年颁布、实施的标准如下：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316" w:lineRule="auto"/>
        <w:ind w:left="1614" w:right="1152"/>
        <w:jc w:val="left"/>
      </w:pPr>
      <w:r>
        <w:rPr>
          <w:rFonts w:ascii="Times New Roman" w:hAnsi="Times New Roman" w:cs="Times New Roman" w:eastAsia="Times New Roman" w:hint="default"/>
        </w:rPr>
        <w:t>2</w:t>
      </w:r>
      <w:r>
        <w:rPr/>
        <w:t>、公司专利情况 报告期内，公司及子公司共申请专利</w:t>
      </w:r>
      <w:r>
        <w:rPr>
          <w:rFonts w:ascii="Times New Roman" w:hAnsi="Times New Roman" w:cs="Times New Roman" w:eastAsia="Times New Roman" w:hint="default"/>
        </w:rPr>
        <w:t>20</w:t>
      </w:r>
      <w:r>
        <w:rPr/>
        <w:t>项，获得专利</w:t>
      </w:r>
      <w:r>
        <w:rPr>
          <w:rFonts w:ascii="Times New Roman" w:hAnsi="Times New Roman" w:cs="Times New Roman" w:eastAsia="Times New Roman" w:hint="default"/>
        </w:rPr>
        <w:t>19</w:t>
      </w:r>
      <w:r>
        <w:rPr/>
        <w:t>项。截至报告期末，公司及子公</w:t>
      </w:r>
    </w:p>
    <w:p>
      <w:pPr>
        <w:pStyle w:val="BodyText"/>
        <w:spacing w:line="240" w:lineRule="auto" w:before="23"/>
        <w:ind w:right="1033"/>
        <w:jc w:val="left"/>
      </w:pPr>
      <w:r>
        <w:rPr/>
        <w:pict>
          <v:shape style="position:absolute;margin-left:85.160004pt;margin-top:20.085577pt;width:.479961pt;height:.54pt;mso-position-horizontal-relative:page;mso-position-vertical-relative:paragraph;z-index:3256" type="#_x0000_t75" stroked="false">
            <v:imagedata r:id="rId50" o:title=""/>
          </v:shape>
        </w:pict>
      </w:r>
      <w:r>
        <w:rPr/>
        <w:pict>
          <v:shape style="position:absolute;margin-left:136.639999pt;margin-top:20.085577pt;width:.479961pt;height:.54pt;mso-position-horizontal-relative:page;mso-position-vertical-relative:paragraph;z-index:3280" type="#_x0000_t75" stroked="false">
            <v:imagedata r:id="rId50" o:title=""/>
          </v:shape>
        </w:pict>
      </w:r>
      <w:r>
        <w:rPr/>
        <w:pict>
          <v:shape style="position:absolute;margin-left:373.540009pt;margin-top:20.085577pt;width:.479946pt;height:.54pt;mso-position-horizontal-relative:page;mso-position-vertical-relative:paragraph;z-index:3304" type="#_x0000_t75" stroked="false">
            <v:imagedata r:id="rId50" o:title=""/>
          </v:shape>
        </w:pict>
      </w:r>
      <w:r>
        <w:rPr/>
        <w:pict>
          <v:shape style="position:absolute;margin-left:476.940002pt;margin-top:20.085577pt;width:.479976pt;height:.54pt;mso-position-horizontal-relative:page;mso-position-vertical-relative:paragraph;z-index:3328" type="#_x0000_t75" stroked="false">
            <v:imagedata r:id="rId50" o:title=""/>
          </v:shape>
        </w:pict>
      </w:r>
      <w:r>
        <w:rPr/>
        <w:pict>
          <v:shape style="position:absolute;margin-left:85.160004pt;margin-top:35.985588pt;width:.475848pt;height:1.725pt;mso-position-horizontal-relative:page;mso-position-vertical-relative:paragraph;z-index:3352" type="#_x0000_t75" stroked="false">
            <v:imagedata r:id="rId51" o:title=""/>
          </v:shape>
        </w:pict>
      </w:r>
      <w:r>
        <w:rPr/>
        <w:pict>
          <v:shape style="position:absolute;margin-left:136.639999pt;margin-top:35.985588pt;width:.475848pt;height:1.725pt;mso-position-horizontal-relative:page;mso-position-vertical-relative:paragraph;z-index:3376" type="#_x0000_t75" stroked="false">
            <v:imagedata r:id="rId51" o:title=""/>
          </v:shape>
        </w:pict>
      </w:r>
      <w:r>
        <w:rPr/>
        <w:pict>
          <v:shape style="position:absolute;margin-left:373.540009pt;margin-top:35.985588pt;width:.475833pt;height:1.725pt;mso-position-horizontal-relative:page;mso-position-vertical-relative:paragraph;z-index:3400" type="#_x0000_t75" stroked="false">
            <v:imagedata r:id="rId51" o:title=""/>
          </v:shape>
        </w:pict>
      </w:r>
      <w:r>
        <w:rPr/>
        <w:pict>
          <v:shape style="position:absolute;margin-left:476.940002pt;margin-top:35.985588pt;width:.475863pt;height:1.725pt;mso-position-horizontal-relative:page;mso-position-vertical-relative:paragraph;z-index:3424" type="#_x0000_t75" stroked="false">
            <v:imagedata r:id="rId51" o:title=""/>
          </v:shape>
        </w:pict>
      </w:r>
      <w:r>
        <w:rPr/>
        <w:pict>
          <v:shape style="position:absolute;margin-left:85.160004pt;margin-top:53.085594pt;width:.475852pt;height:1.725pt;mso-position-horizontal-relative:page;mso-position-vertical-relative:paragraph;z-index:3448" type="#_x0000_t75" stroked="false">
            <v:imagedata r:id="rId52" o:title=""/>
          </v:shape>
        </w:pict>
      </w:r>
      <w:r>
        <w:rPr/>
        <w:pict>
          <v:shape style="position:absolute;margin-left:136.639999pt;margin-top:53.085594pt;width:.475852pt;height:1.725pt;mso-position-horizontal-relative:page;mso-position-vertical-relative:paragraph;z-index:3472" type="#_x0000_t75" stroked="false">
            <v:imagedata r:id="rId53" o:title=""/>
          </v:shape>
        </w:pict>
      </w:r>
      <w:r>
        <w:rPr/>
        <w:pict>
          <v:shape style="position:absolute;margin-left:373.540009pt;margin-top:53.085594pt;width:.475837pt;height:1.725pt;mso-position-horizontal-relative:page;mso-position-vertical-relative:paragraph;z-index:3496" type="#_x0000_t75" stroked="false">
            <v:imagedata r:id="rId53" o:title=""/>
          </v:shape>
        </w:pict>
      </w:r>
      <w:r>
        <w:rPr/>
        <w:pict>
          <v:shape style="position:absolute;margin-left:476.940002pt;margin-top:53.085594pt;width:.475867pt;height:1.725pt;mso-position-horizontal-relative:page;mso-position-vertical-relative:paragraph;z-index:3520" type="#_x0000_t75" stroked="false">
            <v:imagedata r:id="rId53" o:title=""/>
          </v:shape>
        </w:pict>
      </w:r>
      <w:r>
        <w:rPr/>
        <w:pict>
          <v:shape style="position:absolute;margin-left:85.160004pt;margin-top:70.185646pt;width:.475865pt;height:1.725pt;mso-position-horizontal-relative:page;mso-position-vertical-relative:paragraph;z-index:3544" type="#_x0000_t75" stroked="false">
            <v:imagedata r:id="rId54" o:title=""/>
          </v:shape>
        </w:pict>
      </w:r>
      <w:r>
        <w:rPr/>
        <w:pict>
          <v:shape style="position:absolute;margin-left:136.639999pt;margin-top:70.185646pt;width:.475865pt;height:1.725pt;mso-position-horizontal-relative:page;mso-position-vertical-relative:paragraph;z-index:3568" type="#_x0000_t75" stroked="false">
            <v:imagedata r:id="rId53" o:title=""/>
          </v:shape>
        </w:pict>
      </w:r>
      <w:r>
        <w:rPr/>
        <w:pict>
          <v:shape style="position:absolute;margin-left:373.540009pt;margin-top:70.185646pt;width:.47585pt;height:1.725pt;mso-position-horizontal-relative:page;mso-position-vertical-relative:paragraph;z-index:3592" type="#_x0000_t75" stroked="false">
            <v:imagedata r:id="rId53" o:title=""/>
          </v:shape>
        </w:pict>
      </w:r>
      <w:r>
        <w:rPr/>
        <w:pict>
          <v:shape style="position:absolute;margin-left:476.940002pt;margin-top:70.185646pt;width:.47588pt;height:1.725pt;mso-position-horizontal-relative:page;mso-position-vertical-relative:paragraph;z-index:3616" type="#_x0000_t75" stroked="false">
            <v:imagedata r:id="rId53" o:title=""/>
          </v:shape>
        </w:pict>
      </w:r>
      <w:r>
        <w:rPr/>
        <w:pict>
          <v:shape style="position:absolute;margin-left:85.160004pt;margin-top:87.285591pt;width:.475852pt;height:1.725pt;mso-position-horizontal-relative:page;mso-position-vertical-relative:paragraph;z-index:3640" type="#_x0000_t75" stroked="false">
            <v:imagedata r:id="rId54" o:title=""/>
          </v:shape>
        </w:pict>
      </w:r>
      <w:r>
        <w:rPr/>
        <w:pict>
          <v:shape style="position:absolute;margin-left:136.639999pt;margin-top:87.285591pt;width:.475852pt;height:1.725pt;mso-position-horizontal-relative:page;mso-position-vertical-relative:paragraph;z-index:3664" type="#_x0000_t75" stroked="false">
            <v:imagedata r:id="rId53" o:title=""/>
          </v:shape>
        </w:pict>
      </w:r>
      <w:r>
        <w:rPr/>
        <w:pict>
          <v:shape style="position:absolute;margin-left:373.540009pt;margin-top:87.285591pt;width:.475837pt;height:1.725pt;mso-position-horizontal-relative:page;mso-position-vertical-relative:paragraph;z-index:3688" type="#_x0000_t75" stroked="false">
            <v:imagedata r:id="rId53" o:title=""/>
          </v:shape>
        </w:pict>
      </w:r>
      <w:r>
        <w:rPr/>
        <w:pict>
          <v:shape style="position:absolute;margin-left:476.940002pt;margin-top:87.285591pt;width:.475867pt;height:1.725pt;mso-position-horizontal-relative:page;mso-position-vertical-relative:paragraph;z-index:3712" type="#_x0000_t75" stroked="false">
            <v:imagedata r:id="rId53" o:title=""/>
          </v:shape>
        </w:pict>
      </w:r>
      <w:r>
        <w:rPr/>
        <w:pict>
          <v:shape style="position:absolute;margin-left:85.160004pt;margin-top:104.405602pt;width:.479992pt;height:1.92pt;mso-position-horizontal-relative:page;mso-position-vertical-relative:paragraph;z-index:3736" type="#_x0000_t75" stroked="false">
            <v:imagedata r:id="rId44" o:title=""/>
          </v:shape>
        </w:pict>
      </w:r>
      <w:r>
        <w:rPr/>
        <w:t>司拥有发明专利</w:t>
      </w:r>
      <w:r>
        <w:rPr>
          <w:rFonts w:ascii="Times New Roman" w:hAnsi="Times New Roman" w:cs="Times New Roman" w:eastAsia="Times New Roman" w:hint="default"/>
        </w:rPr>
        <w:t>41</w:t>
      </w:r>
      <w:r>
        <w:rPr/>
        <w:t>项、实用新型</w:t>
      </w:r>
      <w:r>
        <w:rPr>
          <w:rFonts w:ascii="Times New Roman" w:hAnsi="Times New Roman" w:cs="Times New Roman" w:eastAsia="Times New Roman" w:hint="default"/>
        </w:rPr>
        <w:t>38</w:t>
      </w:r>
      <w:r>
        <w:rPr/>
        <w:t>项、外观设计</w:t>
      </w:r>
      <w:r>
        <w:rPr>
          <w:rFonts w:ascii="Times New Roman" w:hAnsi="Times New Roman" w:cs="Times New Roman" w:eastAsia="Times New Roman" w:hint="default"/>
        </w:rPr>
        <w:t>7</w:t>
      </w:r>
      <w:r>
        <w:rPr/>
        <w:t>项。</w:t>
      </w:r>
      <w:r>
        <w:rPr>
          <w:rFonts w:ascii="Times New Roman" w:hAnsi="Times New Roman" w:cs="Times New Roman" w:eastAsia="Times New Roman" w:hint="default"/>
        </w:rPr>
        <w:t>2017</w:t>
      </w:r>
      <w:r>
        <w:rPr/>
        <w:t>年新获得专利情况如下：</w:t>
      </w:r>
    </w:p>
    <w:p>
      <w:pPr>
        <w:spacing w:line="240" w:lineRule="auto" w:before="3"/>
        <w:rPr>
          <w:rFonts w:ascii="宋体" w:hAnsi="宋体" w:cs="宋体" w:eastAsia="宋体" w:hint="default"/>
          <w:sz w:val="3"/>
          <w:szCs w:val="3"/>
        </w:rPr>
      </w:pPr>
    </w:p>
    <w:tbl>
      <w:tblPr>
        <w:tblW w:w="0" w:type="auto"/>
        <w:jc w:val="left"/>
        <w:tblInd w:w="1124" w:type="dxa"/>
        <w:tblLayout w:type="fixed"/>
        <w:tblCellMar>
          <w:top w:w="0" w:type="dxa"/>
          <w:left w:w="0" w:type="dxa"/>
          <w:bottom w:w="0" w:type="dxa"/>
          <w:right w:w="0" w:type="dxa"/>
        </w:tblCellMar>
        <w:tblLook w:val="01E0"/>
      </w:tblPr>
      <w:tblGrid>
        <w:gridCol w:w="578"/>
        <w:gridCol w:w="1030"/>
        <w:gridCol w:w="4739"/>
        <w:gridCol w:w="2067"/>
        <w:gridCol w:w="1235"/>
      </w:tblGrid>
      <w:tr>
        <w:trPr>
          <w:trHeight w:val="331"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87"/>
              <w:jc w:val="right"/>
              <w:rPr>
                <w:rFonts w:ascii="宋体" w:hAnsi="宋体" w:cs="宋体" w:eastAsia="宋体" w:hint="default"/>
                <w:sz w:val="21"/>
                <w:szCs w:val="21"/>
              </w:rPr>
            </w:pPr>
            <w:r>
              <w:rPr>
                <w:rFonts w:ascii="宋体" w:hAnsi="宋体" w:cs="宋体" w:eastAsia="宋体" w:hint="default"/>
                <w:sz w:val="21"/>
                <w:szCs w:val="21"/>
              </w:rPr>
              <w:t>专利类型</w:t>
            </w:r>
          </w:p>
        </w:tc>
        <w:tc>
          <w:tcPr>
            <w:tcW w:w="4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23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64" w:lineRule="exact"/>
              <w:ind w:left="300" w:right="0"/>
              <w:jc w:val="left"/>
              <w:rPr>
                <w:rFonts w:ascii="宋体" w:hAnsi="宋体" w:cs="宋体" w:eastAsia="宋体" w:hint="default"/>
                <w:sz w:val="21"/>
                <w:szCs w:val="21"/>
              </w:rPr>
            </w:pPr>
            <w:r>
              <w:rPr>
                <w:rFonts w:ascii="宋体" w:hAnsi="宋体" w:cs="宋体" w:eastAsia="宋体" w:hint="default"/>
                <w:sz w:val="21"/>
                <w:szCs w:val="21"/>
              </w:rPr>
              <w:t>授权日</w:t>
            </w:r>
          </w:p>
        </w:tc>
      </w:tr>
      <w:tr>
        <w:trPr>
          <w:trHeight w:val="347"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1</w:t>
            </w:r>
          </w:p>
        </w:tc>
        <w:tc>
          <w:tcPr>
            <w:tcW w:w="1030" w:type="dxa"/>
            <w:tcBorders>
              <w:top w:val="single" w:sz="8"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血液细胞分析仪强力清洁液自动加注方法及装置</w:t>
            </w:r>
          </w:p>
        </w:tc>
        <w:tc>
          <w:tcPr>
            <w:tcW w:w="20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ZL201510359361.X</w:t>
            </w:r>
          </w:p>
        </w:tc>
        <w:tc>
          <w:tcPr>
            <w:tcW w:w="123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2017-5-31</w:t>
            </w:r>
            <w:r>
              <w:rPr>
                <w:rFonts w:ascii="Times New Roman"/>
                <w:sz w:val="21"/>
              </w:rPr>
            </w:r>
          </w:p>
        </w:tc>
      </w:tr>
      <w:tr>
        <w:trPr>
          <w:trHeight w:val="342"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w:t>
            </w:r>
          </w:p>
        </w:tc>
        <w:tc>
          <w:tcPr>
            <w:tcW w:w="1030"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一种获得生化仪高精度清洗水温的方法和装置</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ZL201510595060.7</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2017-10-24</w:t>
            </w:r>
          </w:p>
        </w:tc>
      </w:tr>
      <w:tr>
        <w:trPr>
          <w:trHeight w:val="342"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1030"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一种网络化继电保护可靠性评估系统</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ZL201410831138.6</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2017-10-10</w:t>
            </w:r>
          </w:p>
        </w:tc>
      </w:tr>
      <w:tr>
        <w:trPr>
          <w:trHeight w:val="654"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1030"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02"/>
              <w:jc w:val="left"/>
              <w:rPr>
                <w:rFonts w:ascii="宋体" w:hAnsi="宋体" w:cs="宋体" w:eastAsia="宋体" w:hint="default"/>
                <w:sz w:val="21"/>
                <w:szCs w:val="21"/>
              </w:rPr>
            </w:pPr>
            <w:r>
              <w:rPr>
                <w:rFonts w:ascii="宋体" w:hAnsi="宋体" w:cs="宋体" w:eastAsia="宋体" w:hint="default"/>
                <w:sz w:val="21"/>
                <w:szCs w:val="21"/>
              </w:rPr>
              <w:t>一种智能变电站通信网络监控系统、整定方法及监 控方法</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ZL201510007795.3</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2017-12-1</w:t>
            </w:r>
          </w:p>
        </w:tc>
      </w:tr>
      <w:tr>
        <w:trPr>
          <w:trHeight w:val="342"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w:t>
            </w:r>
          </w:p>
        </w:tc>
        <w:tc>
          <w:tcPr>
            <w:tcW w:w="1030"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一种智能变电站集中式继电保护系统及保护方法</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ZL201510140395.X</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2017-12-29</w:t>
            </w:r>
          </w:p>
        </w:tc>
      </w:tr>
      <w:tr>
        <w:trPr>
          <w:trHeight w:val="342" w:hRule="exact"/>
        </w:trPr>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w:t>
            </w:r>
          </w:p>
        </w:tc>
        <w:tc>
          <w:tcPr>
            <w:tcW w:w="1030"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87"/>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一种智能变电站继电保护测试系统、测试方法及实</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ZL201510141958.7</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2017-12-29</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85.160004pt;margin-top:72.47995pt;width:.479961pt;height:.54pt;mso-position-horizontal-relative:page;mso-position-vertical-relative:page;z-index:4072" type="#_x0000_t75" stroked="false">
            <v:imagedata r:id="rId50" o:title=""/>
          </v:shape>
        </w:pict>
      </w:r>
      <w:r>
        <w:rPr/>
        <w:pict>
          <v:shape style="position:absolute;margin-left:136.639999pt;margin-top:72.47995pt;width:.479961pt;height:.54pt;mso-position-horizontal-relative:page;mso-position-vertical-relative:page;z-index:4096" type="#_x0000_t75" stroked="false">
            <v:imagedata r:id="rId50" o:title=""/>
          </v:shape>
        </w:pict>
      </w:r>
      <w:r>
        <w:rPr/>
        <w:pict>
          <v:shape style="position:absolute;margin-left:373.540009pt;margin-top:72.47995pt;width:.479946pt;height:.54pt;mso-position-horizontal-relative:page;mso-position-vertical-relative:page;z-index:4120" type="#_x0000_t75" stroked="false">
            <v:imagedata r:id="rId50" o:title=""/>
          </v:shape>
        </w:pict>
      </w:r>
      <w:r>
        <w:rPr/>
        <w:pict>
          <v:shape style="position:absolute;margin-left:476.940002pt;margin-top:72.47995pt;width:.479976pt;height:.54pt;mso-position-horizontal-relative:page;mso-position-vertical-relative:page;z-index:4144" type="#_x0000_t75" stroked="false">
            <v:imagedata r:id="rId50" o:title=""/>
          </v:shape>
        </w:pict>
      </w:r>
      <w:r>
        <w:rPr/>
        <w:pict>
          <v:shape style="position:absolute;margin-left:85.160004pt;margin-top:88.380005pt;width:.475865pt;height:1.725pt;mso-position-horizontal-relative:page;mso-position-vertical-relative:page;z-index:4168" type="#_x0000_t75" stroked="false">
            <v:imagedata r:id="rId51" o:title=""/>
          </v:shape>
        </w:pict>
      </w:r>
      <w:r>
        <w:rPr/>
        <w:pict>
          <v:shape style="position:absolute;margin-left:136.639999pt;margin-top:88.380005pt;width:.475865pt;height:1.725pt;mso-position-horizontal-relative:page;mso-position-vertical-relative:page;z-index:4192" type="#_x0000_t75" stroked="false">
            <v:imagedata r:id="rId46" o:title=""/>
          </v:shape>
        </w:pict>
      </w:r>
      <w:r>
        <w:rPr/>
        <w:pict>
          <v:shape style="position:absolute;margin-left:373.540009pt;margin-top:88.380005pt;width:.47585pt;height:1.725pt;mso-position-horizontal-relative:page;mso-position-vertical-relative:page;z-index:4216" type="#_x0000_t75" stroked="false">
            <v:imagedata r:id="rId46" o:title=""/>
          </v:shape>
        </w:pict>
      </w:r>
      <w:r>
        <w:rPr/>
        <w:pict>
          <v:shape style="position:absolute;margin-left:476.940002pt;margin-top:88.380005pt;width:.47588pt;height:1.725pt;mso-position-horizontal-relative:page;mso-position-vertical-relative:page;z-index:4240" type="#_x0000_t75" stroked="false">
            <v:imagedata r:id="rId46" o:title=""/>
          </v:shape>
        </w:pict>
      </w:r>
      <w:r>
        <w:rPr/>
        <w:pict>
          <v:shape style="position:absolute;margin-left:85.160004pt;margin-top:105.47995pt;width:.475848pt;height:1.725pt;mso-position-horizontal-relative:page;mso-position-vertical-relative:page;z-index:4264" type="#_x0000_t75" stroked="false">
            <v:imagedata r:id="rId54" o:title=""/>
          </v:shape>
        </w:pict>
      </w:r>
      <w:r>
        <w:rPr/>
        <w:pict>
          <v:shape style="position:absolute;margin-left:136.639999pt;margin-top:105.47995pt;width:.475848pt;height:1.725pt;mso-position-horizontal-relative:page;mso-position-vertical-relative:page;z-index:4288" type="#_x0000_t75" stroked="false">
            <v:imagedata r:id="rId53" o:title=""/>
          </v:shape>
        </w:pict>
      </w:r>
      <w:r>
        <w:rPr/>
        <w:pict>
          <v:shape style="position:absolute;margin-left:373.540009pt;margin-top:105.47995pt;width:.475833pt;height:1.725pt;mso-position-horizontal-relative:page;mso-position-vertical-relative:page;z-index:4312" type="#_x0000_t75" stroked="false">
            <v:imagedata r:id="rId53" o:title=""/>
          </v:shape>
        </w:pict>
      </w:r>
      <w:r>
        <w:rPr/>
        <w:pict>
          <v:shape style="position:absolute;margin-left:476.940002pt;margin-top:105.47995pt;width:.475863pt;height:1.725pt;mso-position-horizontal-relative:page;mso-position-vertical-relative:page;z-index:4336" type="#_x0000_t75" stroked="false">
            <v:imagedata r:id="rId53" o:title=""/>
          </v:shape>
        </w:pict>
      </w:r>
      <w:r>
        <w:rPr/>
        <w:pict>
          <v:shape style="position:absolute;margin-left:85.160004pt;margin-top:122.580017pt;width:.480004pt;height:1.92pt;mso-position-horizontal-relative:page;mso-position-vertical-relative:page;z-index:4360" type="#_x0000_t75" stroked="false">
            <v:imagedata r:id="rId44" o:title=""/>
          </v:shape>
        </w:pict>
      </w:r>
      <w:r>
        <w:rPr/>
        <w:pict>
          <v:shape style="position:absolute;margin-left:85.160004pt;margin-top:137.940018pt;width:.480004pt;height:1.98pt;mso-position-horizontal-relative:page;mso-position-vertical-relative:page;z-index:4384" type="#_x0000_t75" stroked="false">
            <v:imagedata r:id="rId44" o:title=""/>
          </v:shape>
        </w:pict>
      </w:r>
      <w:r>
        <w:rPr/>
        <w:pict>
          <v:shape style="position:absolute;margin-left:136.639999pt;margin-top:139.380005pt;width:.480015pt;height:.54pt;mso-position-horizontal-relative:page;mso-position-vertical-relative:page;z-index:4408" type="#_x0000_t75" stroked="false">
            <v:imagedata r:id="rId55" o:title=""/>
          </v:shape>
        </w:pict>
      </w:r>
      <w:r>
        <w:rPr/>
        <w:pict>
          <v:shape style="position:absolute;margin-left:373.540009pt;margin-top:139.380005pt;width:.48pt;height:.54pt;mso-position-horizontal-relative:page;mso-position-vertical-relative:page;z-index:4432" type="#_x0000_t75" stroked="false">
            <v:imagedata r:id="rId55" o:title=""/>
          </v:shape>
        </w:pict>
      </w:r>
      <w:r>
        <w:rPr/>
        <w:pict>
          <v:shape style="position:absolute;margin-left:476.940002pt;margin-top:139.380005pt;width:.480031pt;height:.54pt;mso-position-horizontal-relative:page;mso-position-vertical-relative:page;z-index:4456" type="#_x0000_t75" stroked="false">
            <v:imagedata r:id="rId55" o:title=""/>
          </v:shape>
        </w:pict>
      </w:r>
      <w:r>
        <w:rPr/>
        <w:pict>
          <v:shape style="position:absolute;margin-left:85.160004pt;margin-top:155.299957pt;width:.475852pt;height:1.725pt;mso-position-horizontal-relative:page;mso-position-vertical-relative:page;z-index:4480" type="#_x0000_t75" stroked="false">
            <v:imagedata r:id="rId54" o:title=""/>
          </v:shape>
        </w:pict>
      </w:r>
      <w:r>
        <w:rPr/>
        <w:pict>
          <v:shape style="position:absolute;margin-left:136.639999pt;margin-top:155.299957pt;width:.475852pt;height:1.725pt;mso-position-horizontal-relative:page;mso-position-vertical-relative:page;z-index:4504" type="#_x0000_t75" stroked="false">
            <v:imagedata r:id="rId53" o:title=""/>
          </v:shape>
        </w:pict>
      </w:r>
      <w:r>
        <w:rPr/>
        <w:pict>
          <v:shape style="position:absolute;margin-left:373.540009pt;margin-top:155.299957pt;width:.475837pt;height:1.725pt;mso-position-horizontal-relative:page;mso-position-vertical-relative:page;z-index:4528" type="#_x0000_t75" stroked="false">
            <v:imagedata r:id="rId53" o:title=""/>
          </v:shape>
        </w:pict>
      </w:r>
      <w:r>
        <w:rPr/>
        <w:pict>
          <v:shape style="position:absolute;margin-left:476.940002pt;margin-top:155.299957pt;width:.475867pt;height:1.725pt;mso-position-horizontal-relative:page;mso-position-vertical-relative:page;z-index:4552" type="#_x0000_t75" stroked="false">
            <v:imagedata r:id="rId53" o:title=""/>
          </v:shape>
        </w:pict>
      </w:r>
      <w:r>
        <w:rPr/>
        <w:pict>
          <v:shape style="position:absolute;margin-left:85.160004pt;margin-top:172.399948pt;width:.475848pt;height:1.725pt;mso-position-horizontal-relative:page;mso-position-vertical-relative:page;z-index:4576" type="#_x0000_t75" stroked="false">
            <v:imagedata r:id="rId54" o:title=""/>
          </v:shape>
        </w:pict>
      </w:r>
      <w:r>
        <w:rPr/>
        <w:pict>
          <v:shape style="position:absolute;margin-left:136.639999pt;margin-top:172.399948pt;width:.475848pt;height:1.725pt;mso-position-horizontal-relative:page;mso-position-vertical-relative:page;z-index:4600" type="#_x0000_t75" stroked="false">
            <v:imagedata r:id="rId53" o:title=""/>
          </v:shape>
        </w:pict>
      </w:r>
      <w:r>
        <w:rPr/>
        <w:pict>
          <v:shape style="position:absolute;margin-left:373.540009pt;margin-top:172.399948pt;width:.475833pt;height:1.725pt;mso-position-horizontal-relative:page;mso-position-vertical-relative:page;z-index:4624" type="#_x0000_t75" stroked="false">
            <v:imagedata r:id="rId53" o:title=""/>
          </v:shape>
        </w:pict>
      </w:r>
      <w:r>
        <w:rPr/>
        <w:pict>
          <v:shape style="position:absolute;margin-left:476.940002pt;margin-top:172.399948pt;width:.475863pt;height:1.725pt;mso-position-horizontal-relative:page;mso-position-vertical-relative:page;z-index:4648" type="#_x0000_t75" stroked="false">
            <v:imagedata r:id="rId53" o:title=""/>
          </v:shape>
        </w:pict>
      </w:r>
      <w:r>
        <w:rPr/>
        <w:pict>
          <v:shape style="position:absolute;margin-left:85.160004pt;margin-top:189.499954pt;width:.475848pt;height:1.725pt;mso-position-horizontal-relative:page;mso-position-vertical-relative:page;z-index:4672" type="#_x0000_t75" stroked="false">
            <v:imagedata r:id="rId46" o:title=""/>
          </v:shape>
        </w:pict>
      </w:r>
      <w:r>
        <w:rPr/>
        <w:pict>
          <v:shape style="position:absolute;margin-left:136.639999pt;margin-top:189.499954pt;width:.475848pt;height:1.725pt;mso-position-horizontal-relative:page;mso-position-vertical-relative:page;z-index:4696" type="#_x0000_t75" stroked="false">
            <v:imagedata r:id="rId46" o:title=""/>
          </v:shape>
        </w:pict>
      </w:r>
      <w:r>
        <w:rPr/>
        <w:pict>
          <v:shape style="position:absolute;margin-left:373.540009pt;margin-top:189.499954pt;width:.475833pt;height:1.725pt;mso-position-horizontal-relative:page;mso-position-vertical-relative:page;z-index:4720" type="#_x0000_t75" stroked="false">
            <v:imagedata r:id="rId46" o:title=""/>
          </v:shape>
        </w:pict>
      </w:r>
      <w:r>
        <w:rPr/>
        <w:pict>
          <v:shape style="position:absolute;margin-left:476.940002pt;margin-top:189.499954pt;width:.475863pt;height:1.725pt;mso-position-horizontal-relative:page;mso-position-vertical-relative:page;z-index:4744" type="#_x0000_t75" stroked="false">
            <v:imagedata r:id="rId46" o:title=""/>
          </v:shape>
        </w:pict>
      </w:r>
      <w:r>
        <w:rPr/>
        <w:pict>
          <v:shape style="position:absolute;margin-left:85.160004pt;margin-top:206.600021pt;width:.480004pt;height:1.92pt;mso-position-horizontal-relative:page;mso-position-vertical-relative:page;z-index:4768" type="#_x0000_t75" stroked="false">
            <v:imagedata r:id="rId56" o:title=""/>
          </v:shape>
        </w:pict>
      </w:r>
      <w:r>
        <w:rPr/>
        <w:pict>
          <v:shape style="position:absolute;margin-left:85.160004pt;margin-top:221.960022pt;width:.480004pt;height:1.98pt;mso-position-horizontal-relative:page;mso-position-vertical-relative:page;z-index:4792" type="#_x0000_t75" stroked="false">
            <v:imagedata r:id="rId56" o:title=""/>
          </v:shape>
        </w:pict>
      </w:r>
      <w:r>
        <w:rPr/>
        <w:pict>
          <v:shape style="position:absolute;margin-left:136.639999pt;margin-top:223.399948pt;width:.479961pt;height:.54pt;mso-position-horizontal-relative:page;mso-position-vertical-relative:page;z-index:4816" type="#_x0000_t75" stroked="false">
            <v:imagedata r:id="rId57" o:title=""/>
          </v:shape>
        </w:pict>
      </w:r>
      <w:r>
        <w:rPr/>
        <w:pict>
          <v:shape style="position:absolute;margin-left:373.540009pt;margin-top:223.399948pt;width:.479946pt;height:.54pt;mso-position-horizontal-relative:page;mso-position-vertical-relative:page;z-index:4840" type="#_x0000_t75" stroked="false">
            <v:imagedata r:id="rId57" o:title=""/>
          </v:shape>
        </w:pict>
      </w:r>
      <w:r>
        <w:rPr/>
        <w:pict>
          <v:shape style="position:absolute;margin-left:476.940002pt;margin-top:223.399948pt;width:.479976pt;height:.54pt;mso-position-horizontal-relative:page;mso-position-vertical-relative:page;z-index:4864" type="#_x0000_t75" stroked="false">
            <v:imagedata r:id="rId57" o:title=""/>
          </v:shape>
        </w:pict>
      </w:r>
      <w:r>
        <w:rPr/>
        <w:pict>
          <v:shape style="position:absolute;margin-left:85.160004pt;margin-top:239.299957pt;width:.479989pt;height:1.92pt;mso-position-horizontal-relative:page;mso-position-vertical-relative:page;z-index:4888" type="#_x0000_t75" stroked="false">
            <v:imagedata r:id="rId56" o:title=""/>
          </v:shape>
        </w:pict>
      </w:r>
      <w:r>
        <w:rPr/>
        <w:pict>
          <v:shape style="position:absolute;margin-left:85.160004pt;margin-top:254.659958pt;width:.479989pt;height:1.98pt;mso-position-horizontal-relative:page;mso-position-vertical-relative:page;z-index:4912" type="#_x0000_t75" stroked="false">
            <v:imagedata r:id="rId56" o:title=""/>
          </v:shape>
        </w:pict>
      </w:r>
      <w:r>
        <w:rPr/>
        <w:pict>
          <v:shape style="position:absolute;margin-left:136.639999pt;margin-top:256.100006pt;width:.480015pt;height:.54pt;mso-position-horizontal-relative:page;mso-position-vertical-relative:page;z-index:4936" type="#_x0000_t75" stroked="false">
            <v:imagedata r:id="rId57" o:title=""/>
          </v:shape>
        </w:pict>
      </w:r>
      <w:r>
        <w:rPr/>
        <w:pict>
          <v:shape style="position:absolute;margin-left:373.540009pt;margin-top:256.100006pt;width:.48pt;height:.54pt;mso-position-horizontal-relative:page;mso-position-vertical-relative:page;z-index:4960" type="#_x0000_t75" stroked="false">
            <v:imagedata r:id="rId57" o:title=""/>
          </v:shape>
        </w:pict>
      </w:r>
      <w:r>
        <w:rPr/>
        <w:pict>
          <v:shape style="position:absolute;margin-left:476.940002pt;margin-top:256.100006pt;width:.480031pt;height:.54pt;mso-position-horizontal-relative:page;mso-position-vertical-relative:page;z-index:4984" type="#_x0000_t75" stroked="false">
            <v:imagedata r:id="rId57" o:title=""/>
          </v:shape>
        </w:pict>
      </w:r>
      <w:r>
        <w:rPr/>
        <w:pict>
          <v:shape style="position:absolute;margin-left:86.479996pt;margin-top:526.599976pt;width:.475848pt;height:1.725pt;mso-position-horizontal-relative:page;mso-position-vertical-relative:page;z-index:5872" type="#_x0000_t75" stroked="false">
            <v:imagedata r:id="rId46" o:title=""/>
          </v:shape>
        </w:pict>
      </w:r>
      <w:r>
        <w:rPr/>
        <w:pict>
          <v:shape style="position:absolute;margin-left:345.52002pt;margin-top:526.599976pt;width:.475863pt;height:1.725pt;mso-position-horizontal-relative:page;mso-position-vertical-relative:page;z-index:5896" type="#_x0000_t75" stroked="false">
            <v:imagedata r:id="rId46" o:title=""/>
          </v:shape>
        </w:pict>
      </w:r>
      <w:r>
        <w:rPr/>
        <w:pict>
          <v:shape style="position:absolute;margin-left:86.479996pt;margin-top:543.700012pt;width:.480008pt;height:1.92pt;mso-position-horizontal-relative:page;mso-position-vertical-relative:page;z-index:5920" type="#_x0000_t75" stroked="false">
            <v:imagedata r:id="rId44" o:title=""/>
          </v:shape>
        </w:pict>
      </w:r>
      <w:r>
        <w:rPr/>
        <w:pict>
          <v:shape style="position:absolute;margin-left:86.479996pt;margin-top:559.059937pt;width:.479993pt;height:1.98pt;mso-position-horizontal-relative:page;mso-position-vertical-relative:page;z-index:5944" type="#_x0000_t75" stroked="false">
            <v:imagedata r:id="rId44" o:title=""/>
          </v:shape>
        </w:pict>
      </w:r>
      <w:r>
        <w:rPr/>
        <w:pict>
          <v:shape style="position:absolute;margin-left:345.52002pt;margin-top:560.5pt;width:.480031pt;height:.54pt;mso-position-horizontal-relative:page;mso-position-vertical-relative:page;z-index:5968" type="#_x0000_t75" stroked="false">
            <v:imagedata r:id="rId58" o:title=""/>
          </v:shape>
        </w:pict>
      </w:r>
      <w:r>
        <w:rPr/>
        <w:pict>
          <v:shape style="position:absolute;margin-left:86.479996pt;margin-top:576.400024pt;width:.475865pt;height:1.725pt;mso-position-horizontal-relative:page;mso-position-vertical-relative:page;z-index:5992" type="#_x0000_t75" stroked="false">
            <v:imagedata r:id="rId46" o:title=""/>
          </v:shape>
        </w:pict>
      </w:r>
      <w:r>
        <w:rPr/>
        <w:pict>
          <v:shape style="position:absolute;margin-left:345.52002pt;margin-top:576.400024pt;width:.47588pt;height:1.725pt;mso-position-horizontal-relative:page;mso-position-vertical-relative:page;z-index:6016" type="#_x0000_t75" stroked="false">
            <v:imagedata r:id="rId46" o:title=""/>
          </v:shape>
        </w:pict>
      </w:r>
      <w:r>
        <w:rPr/>
        <w:pict>
          <v:shape style="position:absolute;margin-left:86.479996pt;margin-top:593.5pt;width:.475865pt;height:1.725pt;mso-position-horizontal-relative:page;mso-position-vertical-relative:page;z-index:6040" type="#_x0000_t75" stroked="false">
            <v:imagedata r:id="rId51" o:title=""/>
          </v:shape>
        </w:pict>
      </w:r>
      <w:r>
        <w:rPr/>
        <w:pict>
          <v:shape style="position:absolute;margin-left:345.52002pt;margin-top:593.5pt;width:.47588pt;height:1.725pt;mso-position-horizontal-relative:page;mso-position-vertical-relative:page;z-index:6064" type="#_x0000_t75" stroked="false">
            <v:imagedata r:id="rId46" o:title=""/>
          </v:shape>
        </w:pict>
      </w:r>
      <w:r>
        <w:rPr/>
        <w:pict>
          <v:shape style="position:absolute;margin-left:86.479996pt;margin-top:610.599976pt;width:.475848pt;height:1.725pt;mso-position-horizontal-relative:page;mso-position-vertical-relative:page;z-index:6088" type="#_x0000_t75" stroked="false">
            <v:imagedata r:id="rId59" o:title=""/>
          </v:shape>
        </w:pict>
      </w:r>
      <w:r>
        <w:rPr/>
        <w:pict>
          <v:shape style="position:absolute;margin-left:345.52002pt;margin-top:610.599976pt;width:.475863pt;height:1.725pt;mso-position-horizontal-relative:page;mso-position-vertical-relative:page;z-index:6112" type="#_x0000_t75" stroked="false">
            <v:imagedata r:id="rId53" o:title=""/>
          </v:shape>
        </w:pict>
      </w:r>
      <w:r>
        <w:rPr/>
        <w:pict>
          <v:shape style="position:absolute;margin-left:86.479996pt;margin-top:627.700012pt;width:.475865pt;height:1.725pt;mso-position-horizontal-relative:page;mso-position-vertical-relative:page;z-index:6136" type="#_x0000_t75" stroked="false">
            <v:imagedata r:id="rId54" o:title=""/>
          </v:shape>
        </w:pict>
      </w:r>
      <w:r>
        <w:rPr/>
        <w:pict>
          <v:shape style="position:absolute;margin-left:345.52002pt;margin-top:627.700012pt;width:.47588pt;height:1.725pt;mso-position-horizontal-relative:page;mso-position-vertical-relative:page;z-index:6160" type="#_x0000_t75" stroked="false">
            <v:imagedata r:id="rId53" o:title=""/>
          </v:shape>
        </w:pict>
      </w:r>
      <w:r>
        <w:rPr/>
        <w:pict>
          <v:shape style="position:absolute;margin-left:86.479996pt;margin-top:644.799988pt;width:.475852pt;height:1.725pt;mso-position-horizontal-relative:page;mso-position-vertical-relative:page;z-index:6184" type="#_x0000_t75" stroked="false">
            <v:imagedata r:id="rId54" o:title=""/>
          </v:shape>
        </w:pict>
      </w:r>
      <w:r>
        <w:rPr/>
        <w:pict>
          <v:shape style="position:absolute;margin-left:345.52002pt;margin-top:644.799988pt;width:.475867pt;height:1.725pt;mso-position-horizontal-relative:page;mso-position-vertical-relative:page;z-index:6208" type="#_x0000_t75" stroked="false">
            <v:imagedata r:id="rId53" o:title=""/>
          </v:shape>
        </w:pict>
      </w:r>
      <w:r>
        <w:rPr/>
        <w:pict>
          <v:shape style="position:absolute;margin-left:86.479996pt;margin-top:661.900024pt;width:.475865pt;height:1.725pt;mso-position-horizontal-relative:page;mso-position-vertical-relative:page;z-index:6232" type="#_x0000_t75" stroked="false">
            <v:imagedata r:id="rId46" o:title=""/>
          </v:shape>
        </w:pict>
      </w:r>
      <w:r>
        <w:rPr/>
        <w:pict>
          <v:shape style="position:absolute;margin-left:345.52002pt;margin-top:661.900024pt;width:.47588pt;height:1.725pt;mso-position-horizontal-relative:page;mso-position-vertical-relative:page;z-index:6256" type="#_x0000_t75" stroked="false">
            <v:imagedata r:id="rId46" o:title=""/>
          </v:shape>
        </w:pict>
      </w:r>
      <w:r>
        <w:rPr/>
        <w:pict>
          <v:shape style="position:absolute;margin-left:86.479996pt;margin-top:679pt;width:.475865pt;height:1.725pt;mso-position-horizontal-relative:page;mso-position-vertical-relative:page;z-index:6280" type="#_x0000_t75" stroked="false">
            <v:imagedata r:id="rId51" o:title=""/>
          </v:shape>
        </w:pict>
      </w:r>
      <w:r>
        <w:rPr/>
        <w:pict>
          <v:shape style="position:absolute;margin-left:345.52002pt;margin-top:679pt;width:.47588pt;height:1.725pt;mso-position-horizontal-relative:page;mso-position-vertical-relative:page;z-index:6304" type="#_x0000_t75" stroked="false">
            <v:imagedata r:id="rId46" o:title=""/>
          </v:shape>
        </w:pict>
      </w:r>
      <w:r>
        <w:rPr/>
        <w:pict>
          <v:shape style="position:absolute;margin-left:86.479996pt;margin-top:696.099976pt;width:.475848pt;height:1.725pt;mso-position-horizontal-relative:page;mso-position-vertical-relative:page;z-index:6328" type="#_x0000_t75" stroked="false">
            <v:imagedata r:id="rId51" o:title=""/>
          </v:shape>
        </w:pict>
      </w:r>
      <w:r>
        <w:rPr/>
        <w:pict>
          <v:shape style="position:absolute;margin-left:345.52002pt;margin-top:696.099976pt;width:.475863pt;height:1.725pt;mso-position-horizontal-relative:page;mso-position-vertical-relative:page;z-index:6352" type="#_x0000_t75" stroked="false">
            <v:imagedata r:id="rId46" o:title=""/>
          </v:shape>
        </w:pict>
      </w:r>
      <w:r>
        <w:rPr/>
        <w:pict>
          <v:shape style="position:absolute;margin-left:86.479996pt;margin-top:713.219971pt;width:.475852pt;height:1.725pt;mso-position-horizontal-relative:page;mso-position-vertical-relative:page;z-index:6376" type="#_x0000_t75" stroked="false">
            <v:imagedata r:id="rId54" o:title=""/>
          </v:shape>
        </w:pict>
      </w:r>
      <w:r>
        <w:rPr/>
        <w:pict>
          <v:shape style="position:absolute;margin-left:345.52002pt;margin-top:713.219971pt;width:.475867pt;height:1.725pt;mso-position-horizontal-relative:page;mso-position-vertical-relative:page;z-index:6400" type="#_x0000_t75" stroked="false">
            <v:imagedata r:id="rId53" o:title=""/>
          </v:shape>
        </w:pict>
      </w:r>
      <w:r>
        <w:rPr/>
        <w:pict>
          <v:shape style="position:absolute;margin-left:86.479996pt;margin-top:730.320007pt;width:.475865pt;height:1.725pt;mso-position-horizontal-relative:page;mso-position-vertical-relative:page;z-index:6424" type="#_x0000_t75" stroked="false">
            <v:imagedata r:id="rId54" o:title=""/>
          </v:shape>
        </w:pict>
      </w:r>
      <w:r>
        <w:rPr/>
        <w:pict>
          <v:shape style="position:absolute;margin-left:345.52002pt;margin-top:730.320007pt;width:.47588pt;height:1.725pt;mso-position-horizontal-relative:page;mso-position-vertical-relative:page;z-index:6448" type="#_x0000_t75" stroked="false">
            <v:imagedata r:id="rId53" o:title=""/>
          </v:shape>
        </w:pict>
      </w:r>
      <w:r>
        <w:rPr/>
        <w:pict>
          <v:shape style="position:absolute;margin-left:86.479996pt;margin-top:747.419983pt;width:.475848pt;height:1.725pt;mso-position-horizontal-relative:page;mso-position-vertical-relative:page;z-index:6472" type="#_x0000_t75" stroked="false">
            <v:imagedata r:id="rId46" o:title=""/>
          </v:shape>
        </w:pict>
      </w:r>
      <w:r>
        <w:rPr/>
        <w:pict>
          <v:shape style="position:absolute;margin-left:345.52002pt;margin-top:747.419983pt;width:.475863pt;height:1.725pt;mso-position-horizontal-relative:page;mso-position-vertical-relative:page;z-index:6496" type="#_x0000_t75" stroked="false">
            <v:imagedata r:id="rId46" o:title=""/>
          </v:shape>
        </w:pict>
      </w:r>
      <w:r>
        <w:rPr/>
        <w:pict>
          <v:shape style="position:absolute;margin-left:86.479996pt;margin-top:764.52002pt;width:.480015pt;height:.78pt;mso-position-horizontal-relative:page;mso-position-vertical-relative:page;z-index:6520" type="#_x0000_t75" stroked="false">
            <v:imagedata r:id="rId60" o:title=""/>
          </v:shape>
        </w:pict>
      </w:r>
      <w:r>
        <w:rPr/>
        <w:pict>
          <v:shape style="position:absolute;margin-left:345.52002pt;margin-top:764.52002pt;width:.480031pt;height:.78pt;mso-position-horizontal-relative:page;mso-position-vertical-relative:page;z-index:6544" type="#_x0000_t75" stroked="false">
            <v:imagedata r:id="rId60" o:title=""/>
          </v:shape>
        </w:pict>
      </w:r>
    </w:p>
    <w:tbl>
      <w:tblPr>
        <w:tblW w:w="0" w:type="auto"/>
        <w:jc w:val="left"/>
        <w:tblInd w:w="1119" w:type="dxa"/>
        <w:tblLayout w:type="fixed"/>
        <w:tblCellMar>
          <w:top w:w="0" w:type="dxa"/>
          <w:left w:w="0" w:type="dxa"/>
          <w:bottom w:w="0" w:type="dxa"/>
          <w:right w:w="0" w:type="dxa"/>
        </w:tblCellMar>
        <w:tblLook w:val="01E0"/>
      </w:tblPr>
      <w:tblGrid>
        <w:gridCol w:w="582"/>
        <w:gridCol w:w="1031"/>
        <w:gridCol w:w="4738"/>
        <w:gridCol w:w="2068"/>
        <w:gridCol w:w="1240"/>
      </w:tblGrid>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现方法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数字化变电站电能质量谐波分析方法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ZL201410201880.9</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2017-1-18</w:t>
            </w:r>
            <w:r>
              <w:rPr>
                <w:rFonts w:ascii="Times New Roman"/>
                <w:sz w:val="21"/>
              </w:rPr>
            </w:r>
          </w:p>
        </w:tc>
      </w:tr>
      <w:tr>
        <w:trPr>
          <w:trHeight w:val="654"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电力设备中降低光纤模块功耗的供电电路及处理方 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ZL201410346324.0</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2017-2-15</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9</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一种系统内高精度时间同步方法及装置</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ZL201510532197.8</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2017-6-16</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一种模拟量输入合并单元相位准确度的检验装置</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ZL201410758809.0</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2017-6-20</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一种基于网络报文的智能变电站悬停故障监测方法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ZL201510105480.2</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2017-4-26</w:t>
            </w:r>
            <w:r>
              <w:rPr>
                <w:rFonts w:ascii="Times New Roman"/>
                <w:sz w:val="21"/>
              </w:rPr>
            </w:r>
          </w:p>
        </w:tc>
      </w:tr>
      <w:tr>
        <w:trPr>
          <w:trHeight w:val="654"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12</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一种智能变电站配置文件标准化管理系统及文件校 验方法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ZL201410067729.0</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2017-4-26</w:t>
            </w:r>
            <w:r>
              <w:rPr>
                <w:rFonts w:ascii="Times New Roman"/>
                <w:sz w:val="21"/>
              </w:rPr>
            </w:r>
          </w:p>
        </w:tc>
      </w:tr>
      <w:tr>
        <w:trPr>
          <w:trHeight w:val="654"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发明专利</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一种基于电网多源信息的故障综合分析系统的分析 方法</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ZL201510553083.1</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2017-11-3</w:t>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实用新型</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一种生化仪自动清洗装置</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201620648391.2</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2017-2-1</w:t>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实用新型</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一种闭锁信号控制电路</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201621118422.X</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2017-5-24</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实用新型</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一种远动工作站</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201621130002.3</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2017-5-24</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实用新型</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一种用于配电自动化设备的无线通信装置</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201621130933.3</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2017-5-24</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实用新型</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一种可无线充电的配电自动化设备</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201621275238.6</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2017-5-24</w:t>
            </w:r>
            <w:r>
              <w:rPr>
                <w:rFonts w:ascii="Times New Roman"/>
                <w:sz w:val="21"/>
              </w:rPr>
            </w:r>
          </w:p>
        </w:tc>
      </w:tr>
      <w:tr>
        <w:trPr>
          <w:trHeight w:val="342" w:hRule="exact"/>
        </w:trPr>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5" w:right="0"/>
              <w:jc w:val="center"/>
              <w:rPr>
                <w:rFonts w:ascii="Times New Roman" w:hAnsi="Times New Roman" w:cs="Times New Roman" w:eastAsia="Times New Roman" w:hint="default"/>
                <w:sz w:val="21"/>
                <w:szCs w:val="21"/>
              </w:rPr>
            </w:pPr>
            <w:r>
              <w:rPr>
                <w:rFonts w:ascii="Times New Roman"/>
                <w:sz w:val="21"/>
              </w:rPr>
              <w:t>19</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89"/>
              <w:jc w:val="right"/>
              <w:rPr>
                <w:rFonts w:ascii="宋体" w:hAnsi="宋体" w:cs="宋体" w:eastAsia="宋体" w:hint="default"/>
                <w:sz w:val="21"/>
                <w:szCs w:val="21"/>
              </w:rPr>
            </w:pPr>
            <w:r>
              <w:rPr>
                <w:rFonts w:ascii="宋体" w:hAnsi="宋体" w:cs="宋体" w:eastAsia="宋体" w:hint="default"/>
                <w:sz w:val="21"/>
                <w:szCs w:val="21"/>
              </w:rPr>
              <w:t>外观设计</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血液分析仪</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201630286607.0</w:t>
            </w:r>
          </w:p>
        </w:tc>
        <w:tc>
          <w:tcPr>
            <w:tcW w:w="1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2017-4-5</w:t>
            </w:r>
          </w:p>
        </w:tc>
      </w:tr>
    </w:tbl>
    <w:p>
      <w:pPr>
        <w:pStyle w:val="BodyText"/>
        <w:spacing w:line="319" w:lineRule="auto" w:before="71"/>
        <w:ind w:left="1614" w:right="1152"/>
        <w:jc w:val="left"/>
      </w:pPr>
      <w:r>
        <w:rPr/>
        <w:pict>
          <v:shape style="position:absolute;margin-left:85.160004pt;margin-top:-86.714386pt;width:.475848pt;height:1.725pt;mso-position-horizontal-relative:page;mso-position-vertical-relative:paragraph;z-index:5008" type="#_x0000_t75" stroked="false">
            <v:imagedata r:id="rId51" o:title=""/>
          </v:shape>
        </w:pict>
      </w:r>
      <w:r>
        <w:rPr/>
        <w:pict>
          <v:shape style="position:absolute;margin-left:136.639999pt;margin-top:-86.714386pt;width:.475848pt;height:1.725pt;mso-position-horizontal-relative:page;mso-position-vertical-relative:paragraph;z-index:5032" type="#_x0000_t75" stroked="false">
            <v:imagedata r:id="rId46" o:title=""/>
          </v:shape>
        </w:pict>
      </w:r>
      <w:r>
        <w:rPr/>
        <w:pict>
          <v:shape style="position:absolute;margin-left:373.540009pt;margin-top:-86.714386pt;width:.475833pt;height:1.725pt;mso-position-horizontal-relative:page;mso-position-vertical-relative:paragraph;z-index:5056" type="#_x0000_t75" stroked="false">
            <v:imagedata r:id="rId46" o:title=""/>
          </v:shape>
        </w:pict>
      </w:r>
      <w:r>
        <w:rPr/>
        <w:pict>
          <v:shape style="position:absolute;margin-left:476.940002pt;margin-top:-86.714386pt;width:.475863pt;height:1.725pt;mso-position-horizontal-relative:page;mso-position-vertical-relative:paragraph;z-index:5080" type="#_x0000_t75" stroked="false">
            <v:imagedata r:id="rId46" o:title=""/>
          </v:shape>
        </w:pict>
      </w:r>
      <w:r>
        <w:rPr/>
        <w:pict>
          <v:shape style="position:absolute;margin-left:85.160004pt;margin-top:-69.614334pt;width:.475865pt;height:1.725pt;mso-position-horizontal-relative:page;mso-position-vertical-relative:paragraph;z-index:5104" type="#_x0000_t75" stroked="false">
            <v:imagedata r:id="rId51" o:title=""/>
          </v:shape>
        </w:pict>
      </w:r>
      <w:r>
        <w:rPr/>
        <w:pict>
          <v:shape style="position:absolute;margin-left:136.639999pt;margin-top:-69.614334pt;width:.475865pt;height:1.725pt;mso-position-horizontal-relative:page;mso-position-vertical-relative:paragraph;z-index:5128" type="#_x0000_t75" stroked="false">
            <v:imagedata r:id="rId46" o:title=""/>
          </v:shape>
        </w:pict>
      </w:r>
      <w:r>
        <w:rPr/>
        <w:pict>
          <v:shape style="position:absolute;margin-left:373.540009pt;margin-top:-69.614334pt;width:.47585pt;height:1.725pt;mso-position-horizontal-relative:page;mso-position-vertical-relative:paragraph;z-index:5152" type="#_x0000_t75" stroked="false">
            <v:imagedata r:id="rId46" o:title=""/>
          </v:shape>
        </w:pict>
      </w:r>
      <w:r>
        <w:rPr/>
        <w:pict>
          <v:shape style="position:absolute;margin-left:476.940002pt;margin-top:-69.614334pt;width:.47588pt;height:1.725pt;mso-position-horizontal-relative:page;mso-position-vertical-relative:paragraph;z-index:5176" type="#_x0000_t75" stroked="false">
            <v:imagedata r:id="rId46" o:title=""/>
          </v:shape>
        </w:pict>
      </w:r>
      <w:r>
        <w:rPr/>
        <w:pict>
          <v:shape style="position:absolute;margin-left:85.160004pt;margin-top:-52.514332pt;width:.475865pt;height:1.725pt;mso-position-horizontal-relative:page;mso-position-vertical-relative:paragraph;z-index:5200" type="#_x0000_t75" stroked="false">
            <v:imagedata r:id="rId52" o:title=""/>
          </v:shape>
        </w:pict>
      </w:r>
      <w:r>
        <w:rPr/>
        <w:pict>
          <v:shape style="position:absolute;margin-left:136.639999pt;margin-top:-52.514332pt;width:.475865pt;height:1.725pt;mso-position-horizontal-relative:page;mso-position-vertical-relative:paragraph;z-index:5224" type="#_x0000_t75" stroked="false">
            <v:imagedata r:id="rId53" o:title=""/>
          </v:shape>
        </w:pict>
      </w:r>
      <w:r>
        <w:rPr/>
        <w:pict>
          <v:shape style="position:absolute;margin-left:373.540009pt;margin-top:-52.514332pt;width:.47585pt;height:1.725pt;mso-position-horizontal-relative:page;mso-position-vertical-relative:paragraph;z-index:5248" type="#_x0000_t75" stroked="false">
            <v:imagedata r:id="rId53" o:title=""/>
          </v:shape>
        </w:pict>
      </w:r>
      <w:r>
        <w:rPr/>
        <w:pict>
          <v:shape style="position:absolute;margin-left:476.940002pt;margin-top:-52.514332pt;width:.47588pt;height:1.725pt;mso-position-horizontal-relative:page;mso-position-vertical-relative:paragraph;z-index:5272" type="#_x0000_t75" stroked="false">
            <v:imagedata r:id="rId53" o:title=""/>
          </v:shape>
        </w:pict>
      </w:r>
      <w:r>
        <w:rPr/>
        <w:pict>
          <v:shape style="position:absolute;margin-left:85.160004pt;margin-top:-35.414326pt;width:.475869pt;height:1.725pt;mso-position-horizontal-relative:page;mso-position-vertical-relative:paragraph;z-index:5296" type="#_x0000_t75" stroked="false">
            <v:imagedata r:id="rId54" o:title=""/>
          </v:shape>
        </w:pict>
      </w:r>
      <w:r>
        <w:rPr/>
        <w:pict>
          <v:shape style="position:absolute;margin-left:136.639999pt;margin-top:-35.414326pt;width:.475869pt;height:1.725pt;mso-position-horizontal-relative:page;mso-position-vertical-relative:paragraph;z-index:5320" type="#_x0000_t75" stroked="false">
            <v:imagedata r:id="rId53" o:title=""/>
          </v:shape>
        </w:pict>
      </w:r>
      <w:r>
        <w:rPr/>
        <w:pict>
          <v:shape style="position:absolute;margin-left:373.540009pt;margin-top:-35.414326pt;width:.475854pt;height:1.725pt;mso-position-horizontal-relative:page;mso-position-vertical-relative:paragraph;z-index:5344" type="#_x0000_t75" stroked="false">
            <v:imagedata r:id="rId53" o:title=""/>
          </v:shape>
        </w:pict>
      </w:r>
      <w:r>
        <w:rPr/>
        <w:pict>
          <v:shape style="position:absolute;margin-left:476.940002pt;margin-top:-35.414326pt;width:.475884pt;height:1.725pt;mso-position-horizontal-relative:page;mso-position-vertical-relative:paragraph;z-index:5368" type="#_x0000_t75" stroked="false">
            <v:imagedata r:id="rId53" o:title=""/>
          </v:shape>
        </w:pict>
      </w:r>
      <w:r>
        <w:rPr/>
        <w:pict>
          <v:shape style="position:absolute;margin-left:85.160004pt;margin-top:-18.314365pt;width:.475856pt;height:1.725pt;mso-position-horizontal-relative:page;mso-position-vertical-relative:paragraph;z-index:5392" type="#_x0000_t75" stroked="false">
            <v:imagedata r:id="rId54" o:title=""/>
          </v:shape>
        </w:pict>
      </w:r>
      <w:r>
        <w:rPr/>
        <w:pict>
          <v:shape style="position:absolute;margin-left:136.639999pt;margin-top:-18.314365pt;width:.475856pt;height:1.725pt;mso-position-horizontal-relative:page;mso-position-vertical-relative:paragraph;z-index:5416" type="#_x0000_t75" stroked="false">
            <v:imagedata r:id="rId53" o:title=""/>
          </v:shape>
        </w:pict>
      </w:r>
      <w:r>
        <w:rPr/>
        <w:pict>
          <v:shape style="position:absolute;margin-left:373.540009pt;margin-top:-18.314365pt;width:.475841pt;height:1.725pt;mso-position-horizontal-relative:page;mso-position-vertical-relative:paragraph;z-index:5440" type="#_x0000_t75" stroked="false">
            <v:imagedata r:id="rId53" o:title=""/>
          </v:shape>
        </w:pict>
      </w:r>
      <w:r>
        <w:rPr/>
        <w:pict>
          <v:shape style="position:absolute;margin-left:476.940002pt;margin-top:-18.314365pt;width:.475871pt;height:1.725pt;mso-position-horizontal-relative:page;mso-position-vertical-relative:paragraph;z-index:5464" type="#_x0000_t75" stroked="false">
            <v:imagedata r:id="rId53" o:title=""/>
          </v:shape>
        </w:pict>
      </w:r>
      <w:r>
        <w:rPr/>
        <w:pict>
          <v:shape style="position:absolute;margin-left:85.160004pt;margin-top:-1.214358pt;width:.479995pt;height:.72pt;mso-position-horizontal-relative:page;mso-position-vertical-relative:paragraph;z-index:5488" type="#_x0000_t75" stroked="false">
            <v:imagedata r:id="rId61" o:title=""/>
          </v:shape>
        </w:pict>
      </w:r>
      <w:r>
        <w:rPr/>
        <w:pict>
          <v:shape style="position:absolute;margin-left:136.639999pt;margin-top:-1.214358pt;width:.479995pt;height:.72pt;mso-position-horizontal-relative:page;mso-position-vertical-relative:paragraph;z-index:5512" type="#_x0000_t75" stroked="false">
            <v:imagedata r:id="rId61" o:title=""/>
          </v:shape>
        </w:pict>
      </w:r>
      <w:r>
        <w:rPr/>
        <w:pict>
          <v:shape style="position:absolute;margin-left:373.540009pt;margin-top:-1.214358pt;width:.47998pt;height:.72pt;mso-position-horizontal-relative:page;mso-position-vertical-relative:paragraph;z-index:5536" type="#_x0000_t75" stroked="false">
            <v:imagedata r:id="rId61" o:title=""/>
          </v:shape>
        </w:pict>
      </w:r>
      <w:r>
        <w:rPr/>
        <w:pict>
          <v:shape style="position:absolute;margin-left:476.940002pt;margin-top:-1.214358pt;width:.48001pt;height:.72pt;mso-position-horizontal-relative:page;mso-position-vertical-relative:paragraph;z-index:5560" type="#_x0000_t75" stroked="false">
            <v:imagedata r:id="rId61" o:title=""/>
          </v:shape>
        </w:pict>
      </w:r>
      <w:r>
        <w:rPr>
          <w:rFonts w:ascii="Times New Roman" w:hAnsi="Times New Roman" w:cs="Times New Roman" w:eastAsia="Times New Roman" w:hint="default"/>
        </w:rPr>
        <w:t>3</w:t>
      </w:r>
      <w:r>
        <w:rPr/>
        <w:t>、公司软件著作权情况 报告期内，公司及子公司新登记软件著作权有</w:t>
      </w:r>
      <w:r>
        <w:rPr>
          <w:rFonts w:ascii="Times New Roman" w:hAnsi="Times New Roman" w:cs="Times New Roman" w:eastAsia="Times New Roman" w:hint="default"/>
        </w:rPr>
        <w:t>21</w:t>
      </w:r>
      <w:r>
        <w:rPr/>
        <w:t>件。截至报告期末，公司及子公司拥有</w:t>
      </w:r>
    </w:p>
    <w:p>
      <w:pPr>
        <w:pStyle w:val="BodyText"/>
        <w:spacing w:line="240" w:lineRule="auto" w:before="20"/>
        <w:ind w:right="1033"/>
        <w:jc w:val="left"/>
      </w:pPr>
      <w:r>
        <w:rPr/>
        <w:pict>
          <v:shape style="position:absolute;margin-left:86.479996pt;margin-top:19.89566pt;width:.480015pt;height:.54pt;mso-position-horizontal-relative:page;mso-position-vertical-relative:paragraph;z-index:5584" type="#_x0000_t75" stroked="false">
            <v:imagedata r:id="rId58" o:title=""/>
          </v:shape>
        </w:pict>
      </w:r>
      <w:r>
        <w:rPr/>
        <w:pict>
          <v:shape style="position:absolute;margin-left:345.52002pt;margin-top:19.89566pt;width:.480031pt;height:.54pt;mso-position-horizontal-relative:page;mso-position-vertical-relative:paragraph;z-index:5608" type="#_x0000_t75" stroked="false">
            <v:imagedata r:id="rId58" o:title=""/>
          </v:shape>
        </w:pict>
      </w:r>
      <w:r>
        <w:rPr/>
        <w:pict>
          <v:shape style="position:absolute;margin-left:86.479996pt;margin-top:35.795624pt;width:.475856pt;height:1.725pt;mso-position-horizontal-relative:page;mso-position-vertical-relative:paragraph;z-index:5632" type="#_x0000_t75" stroked="false">
            <v:imagedata r:id="rId46" o:title=""/>
          </v:shape>
        </w:pict>
      </w:r>
      <w:r>
        <w:rPr/>
        <w:pict>
          <v:shape style="position:absolute;margin-left:345.52002pt;margin-top:35.795624pt;width:.475871pt;height:1.725pt;mso-position-horizontal-relative:page;mso-position-vertical-relative:paragraph;z-index:5656" type="#_x0000_t75" stroked="false">
            <v:imagedata r:id="rId46" o:title=""/>
          </v:shape>
        </w:pict>
      </w:r>
      <w:r>
        <w:rPr/>
        <w:pict>
          <v:shape style="position:absolute;margin-left:86.479996pt;margin-top:52.89563pt;width:.475856pt;height:1.725pt;mso-position-horizontal-relative:page;mso-position-vertical-relative:paragraph;z-index:5680" type="#_x0000_t75" stroked="false">
            <v:imagedata r:id="rId51" o:title=""/>
          </v:shape>
        </w:pict>
      </w:r>
      <w:r>
        <w:rPr/>
        <w:pict>
          <v:shape style="position:absolute;margin-left:345.52002pt;margin-top:52.89563pt;width:.475871pt;height:1.725pt;mso-position-horizontal-relative:page;mso-position-vertical-relative:paragraph;z-index:5704" type="#_x0000_t75" stroked="false">
            <v:imagedata r:id="rId46" o:title=""/>
          </v:shape>
        </w:pict>
      </w:r>
      <w:r>
        <w:rPr/>
        <w:pict>
          <v:shape style="position:absolute;margin-left:86.479996pt;margin-top:69.995636pt;width:.47586pt;height:1.725pt;mso-position-horizontal-relative:page;mso-position-vertical-relative:paragraph;z-index:5728" type="#_x0000_t75" stroked="false">
            <v:imagedata r:id="rId51" o:title=""/>
          </v:shape>
        </w:pict>
      </w:r>
      <w:r>
        <w:rPr/>
        <w:pict>
          <v:shape style="position:absolute;margin-left:345.52002pt;margin-top:69.995636pt;width:.475876pt;height:1.725pt;mso-position-horizontal-relative:page;mso-position-vertical-relative:paragraph;z-index:5752" type="#_x0000_t75" stroked="false">
            <v:imagedata r:id="rId46" o:title=""/>
          </v:shape>
        </w:pict>
      </w:r>
      <w:r>
        <w:rPr/>
        <w:pict>
          <v:shape style="position:absolute;margin-left:86.479996pt;margin-top:87.095627pt;width:.475856pt;height:1.725pt;mso-position-horizontal-relative:page;mso-position-vertical-relative:paragraph;z-index:5776" type="#_x0000_t75" stroked="false">
            <v:imagedata r:id="rId54" o:title=""/>
          </v:shape>
        </w:pict>
      </w:r>
      <w:r>
        <w:rPr/>
        <w:pict>
          <v:shape style="position:absolute;margin-left:345.52002pt;margin-top:87.095627pt;width:.475871pt;height:1.725pt;mso-position-horizontal-relative:page;mso-position-vertical-relative:paragraph;z-index:5800" type="#_x0000_t75" stroked="false">
            <v:imagedata r:id="rId53" o:title=""/>
          </v:shape>
        </w:pict>
      </w:r>
      <w:r>
        <w:rPr/>
        <w:pict>
          <v:shape style="position:absolute;margin-left:86.479996pt;margin-top:104.195633pt;width:.475856pt;height:1.725pt;mso-position-horizontal-relative:page;mso-position-vertical-relative:paragraph;z-index:5824" type="#_x0000_t75" stroked="false">
            <v:imagedata r:id="rId54" o:title=""/>
          </v:shape>
        </w:pict>
      </w:r>
      <w:r>
        <w:rPr/>
        <w:pict>
          <v:shape style="position:absolute;margin-left:345.52002pt;margin-top:104.195633pt;width:.475871pt;height:1.725pt;mso-position-horizontal-relative:page;mso-position-vertical-relative:paragraph;z-index:5848" type="#_x0000_t75" stroked="false">
            <v:imagedata r:id="rId53" o:title=""/>
          </v:shape>
        </w:pict>
      </w:r>
      <w:r>
        <w:rPr/>
        <w:t>软件著作权</w:t>
      </w:r>
      <w:r>
        <w:rPr>
          <w:rFonts w:ascii="Times New Roman" w:hAnsi="Times New Roman" w:cs="Times New Roman" w:eastAsia="Times New Roman" w:hint="default"/>
        </w:rPr>
        <w:t>159</w:t>
      </w:r>
      <w:r>
        <w:rPr/>
        <w:t>件。</w:t>
      </w:r>
      <w:r>
        <w:rPr>
          <w:rFonts w:ascii="Times New Roman" w:hAnsi="Times New Roman" w:cs="Times New Roman" w:eastAsia="Times New Roman" w:hint="default"/>
        </w:rPr>
        <w:t>2017</w:t>
      </w:r>
      <w:r>
        <w:rPr/>
        <w:t>年新获得的软件著作权情况如下：</w:t>
      </w:r>
    </w:p>
    <w:p>
      <w:pPr>
        <w:spacing w:line="240" w:lineRule="auto" w:before="2"/>
        <w:rPr>
          <w:rFonts w:ascii="宋体" w:hAnsi="宋体" w:cs="宋体" w:eastAsia="宋体" w:hint="default"/>
          <w:sz w:val="3"/>
          <w:szCs w:val="3"/>
        </w:rPr>
      </w:pPr>
    </w:p>
    <w:tbl>
      <w:tblPr>
        <w:tblW w:w="0" w:type="auto"/>
        <w:jc w:val="left"/>
        <w:tblInd w:w="1134" w:type="dxa"/>
        <w:tblLayout w:type="fixed"/>
        <w:tblCellMar>
          <w:top w:w="0" w:type="dxa"/>
          <w:left w:w="0" w:type="dxa"/>
          <w:bottom w:w="0" w:type="dxa"/>
          <w:right w:w="0" w:type="dxa"/>
        </w:tblCellMar>
        <w:tblLook w:val="01E0"/>
      </w:tblPr>
      <w:tblGrid>
        <w:gridCol w:w="596"/>
        <w:gridCol w:w="5181"/>
        <w:gridCol w:w="3615"/>
      </w:tblGrid>
      <w:tr>
        <w:trPr>
          <w:trHeight w:val="331"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3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登记号</w:t>
            </w:r>
          </w:p>
        </w:tc>
      </w:tr>
      <w:tr>
        <w:trPr>
          <w:trHeight w:val="347"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1</w:t>
            </w:r>
          </w:p>
        </w:tc>
        <w:tc>
          <w:tcPr>
            <w:tcW w:w="5181" w:type="dxa"/>
            <w:tcBorders>
              <w:top w:val="single" w:sz="8"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能源管理</w:t>
            </w:r>
            <w:r>
              <w:rPr>
                <w:rFonts w:ascii="Times New Roman" w:hAnsi="Times New Roman" w:cs="Times New Roman" w:eastAsia="Times New Roman" w:hint="default"/>
                <w:sz w:val="21"/>
                <w:szCs w:val="21"/>
              </w:rPr>
              <w:t>Wed</w:t>
            </w:r>
            <w:r>
              <w:rPr>
                <w:rFonts w:ascii="宋体" w:hAnsi="宋体" w:cs="宋体" w:eastAsia="宋体" w:hint="default"/>
                <w:sz w:val="21"/>
                <w:szCs w:val="21"/>
              </w:rPr>
              <w:t>服务端软件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Web</w:t>
            </w:r>
            <w:r>
              <w:rPr>
                <w:rFonts w:ascii="宋体" w:hAnsi="宋体" w:cs="宋体" w:eastAsia="宋体" w:hint="default"/>
                <w:sz w:val="21"/>
                <w:szCs w:val="21"/>
              </w:rPr>
              <w:t>服务端</w:t>
            </w:r>
            <w:r>
              <w:rPr>
                <w:rFonts w:ascii="Times New Roman" w:hAnsi="Times New Roman" w:cs="Times New Roman" w:eastAsia="Times New Roman" w:hint="default"/>
                <w:sz w:val="21"/>
                <w:szCs w:val="21"/>
              </w:rPr>
              <w:t>]V2.0</w:t>
            </w:r>
          </w:p>
        </w:tc>
        <w:tc>
          <w:tcPr>
            <w:tcW w:w="361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2017SR442243</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能源管理系统智能网关软件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简称：智能网关</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2017SR436919</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能源管理组态软件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简称：组态软件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2017SR434193</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能源管理系统保护测控软件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简称：保护测控软件</w:t>
            </w:r>
            <w:r>
              <w:rPr>
                <w:rFonts w:ascii="Times New Roman" w:hAnsi="Times New Roman" w:cs="Times New Roman" w:eastAsia="Times New Roman" w:hint="default"/>
                <w:sz w:val="21"/>
                <w:szCs w:val="21"/>
              </w:rPr>
              <w:t>]V2.0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2017SR430598</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能源管理系统后台监控软件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简称：后台监控软件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2017SR430606</w:t>
            </w:r>
          </w:p>
        </w:tc>
      </w:tr>
      <w:tr>
        <w:trPr>
          <w:trHeight w:val="654"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54"/>
              <w:jc w:val="left"/>
              <w:rPr>
                <w:rFonts w:ascii="Times New Roman" w:hAnsi="Times New Roman" w:cs="Times New Roman" w:eastAsia="Times New Roman" w:hint="default"/>
                <w:sz w:val="21"/>
                <w:szCs w:val="21"/>
              </w:rPr>
            </w:pPr>
            <w:r>
              <w:rPr>
                <w:rFonts w:ascii="宋体" w:hAnsi="宋体" w:cs="宋体" w:eastAsia="宋体" w:hint="default"/>
                <w:sz w:val="21"/>
                <w:szCs w:val="21"/>
              </w:rPr>
              <w:t>穗华电力设备状态数据分析软件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简称：设备状态数据分 析软件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2017SR049244</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7</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电力系统仿真测试软件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2017SR034577</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穗华变压器状态评估和故障诊断软件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2017SR034594</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9</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ZH-606</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MIX</w:t>
            </w:r>
            <w:r>
              <w:rPr>
                <w:rFonts w:ascii="宋体" w:hAnsi="宋体" w:cs="宋体" w:eastAsia="宋体" w:hint="default"/>
                <w:sz w:val="21"/>
                <w:szCs w:val="21"/>
              </w:rPr>
              <w:t>智能变电站继电保护测试仪软件</w:t>
            </w:r>
            <w:r>
              <w:rPr>
                <w:rFonts w:ascii="Times New Roman" w:hAnsi="Times New Roman" w:cs="Times New Roman" w:eastAsia="Times New Roman" w:hint="default"/>
                <w:sz w:val="21"/>
                <w:szCs w:val="21"/>
              </w:rPr>
              <w:t>V2.1</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2017SR541377</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动模试验波形回放系统</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2017SR575394</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时间同步测试系统</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2017SR575920</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变电站智能机器人巡检系统巡维中心站软件</w:t>
            </w:r>
            <w:r>
              <w:rPr>
                <w:rFonts w:ascii="Times New Roman" w:hAnsi="Times New Roman" w:cs="Times New Roman" w:eastAsia="Times New Roman" w:hint="default"/>
                <w:sz w:val="21"/>
                <w:szCs w:val="21"/>
              </w:rPr>
              <w:t>V1.01</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2017SR584982</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变电站智能机器人巡检系统站内监控后台软件</w:t>
            </w:r>
            <w:r>
              <w:rPr>
                <w:rFonts w:ascii="Times New Roman" w:hAnsi="Times New Roman" w:cs="Times New Roman" w:eastAsia="Times New Roman" w:hint="default"/>
                <w:sz w:val="21"/>
                <w:szCs w:val="21"/>
              </w:rPr>
              <w:t>V1.01</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2017SR585487</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变电站智能机器人巡检系统数据中心软件</w:t>
            </w:r>
            <w:r>
              <w:rPr>
                <w:rFonts w:ascii="Times New Roman" w:hAnsi="Times New Roman" w:cs="Times New Roman" w:eastAsia="Times New Roman" w:hint="default"/>
                <w:sz w:val="21"/>
                <w:szCs w:val="21"/>
              </w:rPr>
              <w:t>V1.01</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2017SR584944</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变电站智能机器人巡检系统巡视点建模工具软件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2017SR584901</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16</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变电站智能巡检机器人本体控制软件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2017SR585044</w:t>
            </w:r>
          </w:p>
        </w:tc>
      </w:tr>
      <w:tr>
        <w:trPr>
          <w:trHeight w:val="342"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17</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变电站智能巡检机器人充电装置控制软件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2017SR584835</w:t>
            </w:r>
          </w:p>
        </w:tc>
      </w:tr>
      <w:tr>
        <w:trPr>
          <w:trHeight w:val="343" w:hRule="exact"/>
        </w:trPr>
        <w:tc>
          <w:tcPr>
            <w:tcW w:w="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变电站智能巡检机器人导航定位控制软件</w:t>
            </w:r>
            <w:r>
              <w:rPr>
                <w:rFonts w:ascii="Times New Roman" w:hAnsi="Times New Roman" w:cs="Times New Roman" w:eastAsia="Times New Roman" w:hint="default"/>
                <w:sz w:val="21"/>
                <w:szCs w:val="21"/>
              </w:rPr>
              <w:t>V1.0</w:t>
            </w:r>
          </w:p>
        </w:tc>
        <w:tc>
          <w:tcPr>
            <w:tcW w:w="3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2017SR584839</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77.759995pt;margin-top:381.019989pt;width:.47586pt;height:1.725pt;mso-position-horizontal-relative:page;mso-position-vertical-relative:page;z-index:7120" type="#_x0000_t75" stroked="false">
            <v:imagedata r:id="rId54" o:title=""/>
          </v:shape>
        </w:pict>
      </w:r>
      <w:r>
        <w:rPr/>
        <w:pict>
          <v:shape style="position:absolute;margin-left:212.419998pt;margin-top:381.019989pt;width:.47586pt;height:1.725pt;mso-position-horizontal-relative:page;mso-position-vertical-relative:page;z-index:7144" type="#_x0000_t75" stroked="false">
            <v:imagedata r:id="rId53" o:title=""/>
          </v:shape>
        </w:pict>
      </w:r>
      <w:r>
        <w:rPr/>
        <w:pict>
          <v:shape style="position:absolute;margin-left:304.600006pt;margin-top:381.019989pt;width:.475845pt;height:1.725pt;mso-position-horizontal-relative:page;mso-position-vertical-relative:page;z-index:7168" type="#_x0000_t75" stroked="false">
            <v:imagedata r:id="rId53" o:title=""/>
          </v:shape>
        </w:pict>
      </w:r>
      <w:r>
        <w:rPr/>
        <w:pict>
          <v:shape style="position:absolute;margin-left:77.759995pt;margin-top:398.119995pt;width:.475856pt;height:1.725pt;mso-position-horizontal-relative:page;mso-position-vertical-relative:page;z-index:7192" type="#_x0000_t75" stroked="false">
            <v:imagedata r:id="rId54" o:title=""/>
          </v:shape>
        </w:pict>
      </w:r>
      <w:r>
        <w:rPr/>
        <w:pict>
          <v:shape style="position:absolute;margin-left:212.419998pt;margin-top:398.119995pt;width:.475856pt;height:1.725pt;mso-position-horizontal-relative:page;mso-position-vertical-relative:page;z-index:7216" type="#_x0000_t75" stroked="false">
            <v:imagedata r:id="rId53" o:title=""/>
          </v:shape>
        </w:pict>
      </w:r>
      <w:r>
        <w:rPr/>
        <w:pict>
          <v:shape style="position:absolute;margin-left:304.600006pt;margin-top:398.119995pt;width:.475841pt;height:1.725pt;mso-position-horizontal-relative:page;mso-position-vertical-relative:page;z-index:7240" type="#_x0000_t75" stroked="false">
            <v:imagedata r:id="rId53" o:title=""/>
          </v:shape>
        </w:pict>
      </w:r>
      <w:r>
        <w:rPr/>
        <w:pict>
          <v:shape style="position:absolute;margin-left:77.759995pt;margin-top:415.220001pt;width:.47586pt;height:1.725pt;mso-position-horizontal-relative:page;mso-position-vertical-relative:page;z-index:7264" type="#_x0000_t75" stroked="false">
            <v:imagedata r:id="rId46" o:title=""/>
          </v:shape>
        </w:pict>
      </w:r>
      <w:r>
        <w:rPr/>
        <w:pict>
          <v:shape style="position:absolute;margin-left:212.419998pt;margin-top:415.220001pt;width:.47586pt;height:1.725pt;mso-position-horizontal-relative:page;mso-position-vertical-relative:page;z-index:7288" type="#_x0000_t75" stroked="false">
            <v:imagedata r:id="rId46" o:title=""/>
          </v:shape>
        </w:pict>
      </w:r>
      <w:r>
        <w:rPr/>
        <w:pict>
          <v:shape style="position:absolute;margin-left:304.600006pt;margin-top:415.220001pt;width:.475845pt;height:1.725pt;mso-position-horizontal-relative:page;mso-position-vertical-relative:page;z-index:7312" type="#_x0000_t75" stroked="false">
            <v:imagedata r:id="rId46" o:title=""/>
          </v:shape>
        </w:pict>
      </w:r>
      <w:r>
        <w:rPr/>
        <w:pict>
          <v:shape style="position:absolute;margin-left:77.759995pt;margin-top:432.339996pt;width:.475856pt;height:1.725pt;mso-position-horizontal-relative:page;mso-position-vertical-relative:page;z-index:7336" type="#_x0000_t75" stroked="false">
            <v:imagedata r:id="rId51" o:title=""/>
          </v:shape>
        </w:pict>
      </w:r>
      <w:r>
        <w:rPr/>
        <w:pict>
          <v:shape style="position:absolute;margin-left:212.419998pt;margin-top:432.339996pt;width:.475856pt;height:1.725pt;mso-position-horizontal-relative:page;mso-position-vertical-relative:page;z-index:7360" type="#_x0000_t75" stroked="false">
            <v:imagedata r:id="rId46" o:title=""/>
          </v:shape>
        </w:pict>
      </w:r>
      <w:r>
        <w:rPr/>
        <w:pict>
          <v:shape style="position:absolute;margin-left:304.600006pt;margin-top:432.339996pt;width:.475841pt;height:1.725pt;mso-position-horizontal-relative:page;mso-position-vertical-relative:page;z-index:7384" type="#_x0000_t75" stroked="false">
            <v:imagedata r:id="rId46" o:title=""/>
          </v:shape>
        </w:pict>
      </w:r>
      <w:r>
        <w:rPr/>
        <w:pict>
          <v:shape style="position:absolute;margin-left:77.759995pt;margin-top:449.440002pt;width:.47586pt;height:1.725pt;mso-position-horizontal-relative:page;mso-position-vertical-relative:page;z-index:7408" type="#_x0000_t75" stroked="false">
            <v:imagedata r:id="rId51" o:title=""/>
          </v:shape>
        </w:pict>
      </w:r>
      <w:r>
        <w:rPr/>
        <w:pict>
          <v:shape style="position:absolute;margin-left:212.419998pt;margin-top:449.440002pt;width:.47586pt;height:1.725pt;mso-position-horizontal-relative:page;mso-position-vertical-relative:page;z-index:7432" type="#_x0000_t75" stroked="false">
            <v:imagedata r:id="rId46" o:title=""/>
          </v:shape>
        </w:pict>
      </w:r>
      <w:r>
        <w:rPr/>
        <w:pict>
          <v:shape style="position:absolute;margin-left:304.600006pt;margin-top:449.440002pt;width:.475845pt;height:1.725pt;mso-position-horizontal-relative:page;mso-position-vertical-relative:page;z-index:7456" type="#_x0000_t75" stroked="false">
            <v:imagedata r:id="rId46" o:title=""/>
          </v:shape>
        </w:pict>
      </w:r>
      <w:r>
        <w:rPr/>
        <w:pict>
          <v:shape style="position:absolute;margin-left:77.759995pt;margin-top:466.539978pt;width:.48pt;height:1.92pt;mso-position-horizontal-relative:page;mso-position-vertical-relative:page;z-index:7480" type="#_x0000_t75" stroked="false">
            <v:imagedata r:id="rId56" o:title=""/>
          </v:shape>
        </w:pict>
      </w:r>
    </w:p>
    <w:tbl>
      <w:tblPr>
        <w:tblW w:w="0" w:type="auto"/>
        <w:jc w:val="left"/>
        <w:tblInd w:w="1129" w:type="dxa"/>
        <w:tblLayout w:type="fixed"/>
        <w:tblCellMar>
          <w:top w:w="0" w:type="dxa"/>
          <w:left w:w="0" w:type="dxa"/>
          <w:bottom w:w="0" w:type="dxa"/>
          <w:right w:w="0" w:type="dxa"/>
        </w:tblCellMar>
        <w:tblLook w:val="01E0"/>
      </w:tblPr>
      <w:tblGrid>
        <w:gridCol w:w="600"/>
        <w:gridCol w:w="5181"/>
        <w:gridCol w:w="3620"/>
      </w:tblGrid>
      <w:tr>
        <w:trPr>
          <w:trHeight w:val="342" w:hRule="exact"/>
        </w:trPr>
        <w:tc>
          <w:tcPr>
            <w:tcW w:w="6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19</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变电站智能巡检目标检测识别软件</w:t>
            </w:r>
            <w:r>
              <w:rPr>
                <w:rFonts w:ascii="Times New Roman" w:hAnsi="Times New Roman" w:cs="Times New Roman" w:eastAsia="Times New Roman" w:hint="default"/>
                <w:sz w:val="21"/>
                <w:szCs w:val="21"/>
              </w:rPr>
              <w:t>V1.0</w:t>
            </w:r>
          </w:p>
        </w:tc>
        <w:tc>
          <w:tcPr>
            <w:tcW w:w="3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2017SR584930</w:t>
            </w:r>
          </w:p>
        </w:tc>
      </w:tr>
      <w:tr>
        <w:trPr>
          <w:trHeight w:val="342" w:hRule="exact"/>
        </w:trPr>
        <w:tc>
          <w:tcPr>
            <w:tcW w:w="6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20</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智能安措配置软件</w:t>
            </w:r>
            <w:r>
              <w:rPr>
                <w:rFonts w:ascii="Times New Roman" w:hAnsi="Times New Roman" w:cs="Times New Roman" w:eastAsia="Times New Roman" w:hint="default"/>
                <w:sz w:val="21"/>
                <w:szCs w:val="21"/>
              </w:rPr>
              <w:t>V1.0</w:t>
            </w:r>
          </w:p>
        </w:tc>
        <w:tc>
          <w:tcPr>
            <w:tcW w:w="3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2017SR655112</w:t>
            </w:r>
          </w:p>
        </w:tc>
      </w:tr>
      <w:tr>
        <w:trPr>
          <w:trHeight w:val="342" w:hRule="exact"/>
        </w:trPr>
        <w:tc>
          <w:tcPr>
            <w:tcW w:w="6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left="4" w:right="0"/>
              <w:jc w:val="center"/>
              <w:rPr>
                <w:rFonts w:ascii="Times New Roman" w:hAnsi="Times New Roman" w:cs="Times New Roman" w:eastAsia="Times New Roman" w:hint="default"/>
                <w:sz w:val="21"/>
                <w:szCs w:val="21"/>
              </w:rPr>
            </w:pPr>
            <w:r>
              <w:rPr>
                <w:rFonts w:ascii="Times New Roman"/>
                <w:sz w:val="21"/>
              </w:rPr>
              <w:t>21</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智能装置数字接口对点系统</w:t>
            </w:r>
            <w:r>
              <w:rPr>
                <w:rFonts w:ascii="Times New Roman" w:hAnsi="Times New Roman" w:cs="Times New Roman" w:eastAsia="Times New Roman" w:hint="default"/>
                <w:sz w:val="21"/>
                <w:szCs w:val="21"/>
              </w:rPr>
              <w:t>V1.0</w:t>
            </w:r>
          </w:p>
        </w:tc>
        <w:tc>
          <w:tcPr>
            <w:tcW w:w="3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2017SR655122</w:t>
            </w:r>
          </w:p>
        </w:tc>
      </w:tr>
    </w:tbl>
    <w:p>
      <w:pPr>
        <w:pStyle w:val="BodyText"/>
        <w:spacing w:line="319" w:lineRule="auto" w:before="71"/>
        <w:ind w:left="1613" w:right="5833"/>
        <w:jc w:val="left"/>
      </w:pPr>
      <w:r>
        <w:rPr/>
        <w:pict>
          <v:shape style="position:absolute;margin-left:86.479996pt;margin-top:-51.334431pt;width:.479961pt;height:.54pt;mso-position-horizontal-relative:page;mso-position-vertical-relative:paragraph;z-index:6568" type="#_x0000_t75" stroked="false">
            <v:imagedata r:id="rId62" o:title=""/>
          </v:shape>
        </w:pict>
      </w:r>
      <w:r>
        <w:rPr/>
        <w:pict>
          <v:shape style="position:absolute;margin-left:345.52002pt;margin-top:-51.334431pt;width:.479976pt;height:.54pt;mso-position-horizontal-relative:page;mso-position-vertical-relative:paragraph;z-index:6592" type="#_x0000_t75" stroked="false">
            <v:imagedata r:id="rId62" o:title=""/>
          </v:shape>
        </w:pict>
      </w:r>
      <w:r>
        <w:rPr/>
        <w:pict>
          <v:shape style="position:absolute;margin-left:86.479996pt;margin-top:-35.434376pt;width:.475865pt;height:1.725pt;mso-position-horizontal-relative:page;mso-position-vertical-relative:paragraph;z-index:6616" type="#_x0000_t75" stroked="false">
            <v:imagedata r:id="rId51" o:title=""/>
          </v:shape>
        </w:pict>
      </w:r>
      <w:r>
        <w:rPr/>
        <w:pict>
          <v:shape style="position:absolute;margin-left:345.52002pt;margin-top:-35.434376pt;width:.47588pt;height:1.725pt;mso-position-horizontal-relative:page;mso-position-vertical-relative:paragraph;z-index:6640" type="#_x0000_t75" stroked="false">
            <v:imagedata r:id="rId46" o:title=""/>
          </v:shape>
        </w:pict>
      </w:r>
      <w:r>
        <w:rPr/>
        <w:pict>
          <v:shape style="position:absolute;margin-left:86.479996pt;margin-top:-18.334431pt;width:.475848pt;height:1.725pt;mso-position-horizontal-relative:page;mso-position-vertical-relative:paragraph;z-index:6664" type="#_x0000_t75" stroked="false">
            <v:imagedata r:id="rId54" o:title=""/>
          </v:shape>
        </w:pict>
      </w:r>
      <w:r>
        <w:rPr/>
        <w:pict>
          <v:shape style="position:absolute;margin-left:345.52002pt;margin-top:-18.334431pt;width:.475863pt;height:1.725pt;mso-position-horizontal-relative:page;mso-position-vertical-relative:paragraph;z-index:6688" type="#_x0000_t75" stroked="false">
            <v:imagedata r:id="rId53" o:title=""/>
          </v:shape>
        </w:pict>
      </w:r>
      <w:r>
        <w:rPr/>
        <w:pict>
          <v:shape style="position:absolute;margin-left:86.479996pt;margin-top:-1.234363pt;width:.480015pt;height:.72pt;mso-position-horizontal-relative:page;mso-position-vertical-relative:paragraph;z-index:6712" type="#_x0000_t75" stroked="false">
            <v:imagedata r:id="rId63" o:title=""/>
          </v:shape>
        </w:pict>
      </w:r>
      <w:r>
        <w:rPr/>
        <w:pict>
          <v:shape style="position:absolute;margin-left:345.52002pt;margin-top:-1.234363pt;width:.480031pt;height:.72pt;mso-position-horizontal-relative:page;mso-position-vertical-relative:paragraph;z-index:6736" type="#_x0000_t75" stroked="false">
            <v:imagedata r:id="rId63" o:title=""/>
          </v:shape>
        </w:pict>
      </w:r>
      <w:r>
        <w:rPr/>
        <w:pict>
          <v:shape style="position:absolute;margin-left:51.060001pt;margin-top:44.025604pt;width:493.5pt;height:32.7pt;mso-position-horizontal-relative:page;mso-position-vertical-relative:paragraph;z-index:7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2585"/>
                    <w:gridCol w:w="4436"/>
                    <w:gridCol w:w="1426"/>
                  </w:tblGrid>
                  <w:tr>
                    <w:trPr>
                      <w:trHeight w:val="322" w:hRule="exact"/>
                    </w:trPr>
                    <w:tc>
                      <w:tcPr>
                        <w:tcW w:w="14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4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注册证号</w:t>
                        </w:r>
                      </w:p>
                    </w:tc>
                    <w:tc>
                      <w:tcPr>
                        <w:tcW w:w="142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60" w:lineRule="exact"/>
                          <w:ind w:left="286" w:right="0"/>
                          <w:jc w:val="left"/>
                          <w:rPr>
                            <w:rFonts w:ascii="宋体" w:hAnsi="宋体" w:cs="宋体" w:eastAsia="宋体" w:hint="default"/>
                            <w:sz w:val="21"/>
                            <w:szCs w:val="21"/>
                          </w:rPr>
                        </w:pPr>
                        <w:r>
                          <w:rPr>
                            <w:rFonts w:ascii="宋体" w:hAnsi="宋体" w:cs="宋体" w:eastAsia="宋体" w:hint="default"/>
                            <w:sz w:val="21"/>
                            <w:szCs w:val="21"/>
                          </w:rPr>
                          <w:t>签发日期</w:t>
                        </w:r>
                      </w:p>
                    </w:tc>
                  </w:tr>
                  <w:tr>
                    <w:trPr>
                      <w:trHeight w:val="323" w:hRule="exact"/>
                    </w:trPr>
                    <w:tc>
                      <w:tcPr>
                        <w:tcW w:w="14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全自动生化分析仪</w:t>
                        </w:r>
                      </w:p>
                    </w:tc>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粤械注准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20172401106</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2017-6-27</w:t>
                        </w:r>
                      </w:p>
                    </w:tc>
                  </w:tr>
                </w:tbl>
                <w:p>
                  <w:pPr/>
                </w:p>
              </w:txbxContent>
            </v:textbox>
            <w10:wrap type="none"/>
          </v:shape>
        </w:pict>
      </w:r>
      <w:r>
        <w:rPr>
          <w:rFonts w:ascii="Times New Roman" w:hAnsi="Times New Roman" w:cs="Times New Roman" w:eastAsia="Times New Roman" w:hint="default"/>
        </w:rPr>
        <w:t>4</w:t>
      </w:r>
      <w:r>
        <w:rPr/>
        <w:t>、公司医疗器械注册证情况 报告期内，公司新增医疗器械注册证</w:t>
      </w:r>
      <w:r>
        <w:rPr>
          <w:rFonts w:ascii="Times New Roman" w:hAnsi="Times New Roman" w:cs="Times New Roman" w:eastAsia="Times New Roman" w:hint="default"/>
        </w:rPr>
        <w:t>1</w:t>
      </w:r>
      <w:r>
        <w:rPr/>
        <w:t>件。</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16" w:lineRule="auto"/>
        <w:ind w:left="1613" w:right="4393"/>
        <w:jc w:val="left"/>
      </w:pPr>
      <w:r>
        <w:rPr/>
        <w:pict>
          <v:shape style="position:absolute;margin-left:77.759995pt;margin-top:79.815643pt;width:.480015pt;height:.54pt;mso-position-horizontal-relative:page;mso-position-vertical-relative:paragraph;z-index:6760" type="#_x0000_t75" stroked="false">
            <v:imagedata r:id="rId62" o:title=""/>
          </v:shape>
        </w:pict>
      </w:r>
      <w:r>
        <w:rPr/>
        <w:pict>
          <v:shape style="position:absolute;margin-left:212.419998pt;margin-top:79.815643pt;width:.480015pt;height:.54pt;mso-position-horizontal-relative:page;mso-position-vertical-relative:paragraph;z-index:6784" type="#_x0000_t75" stroked="false">
            <v:imagedata r:id="rId62" o:title=""/>
          </v:shape>
        </w:pict>
      </w:r>
      <w:r>
        <w:rPr/>
        <w:pict>
          <v:shape style="position:absolute;margin-left:304.600006pt;margin-top:79.815643pt;width:.48pt;height:.54pt;mso-position-horizontal-relative:page;mso-position-vertical-relative:paragraph;z-index:6808" type="#_x0000_t75" stroked="false">
            <v:imagedata r:id="rId62" o:title=""/>
          </v:shape>
        </w:pict>
      </w:r>
      <w:r>
        <w:rPr/>
        <w:pict>
          <v:shape style="position:absolute;margin-left:212.419998pt;margin-top:95.71553pt;width:.479973pt;height:1.92pt;mso-position-horizontal-relative:page;mso-position-vertical-relative:paragraph;z-index:6832" type="#_x0000_t75" stroked="false">
            <v:imagedata r:id="rId56" o:title=""/>
          </v:shape>
        </w:pict>
      </w:r>
      <w:r>
        <w:rPr/>
        <w:pict>
          <v:shape style="position:absolute;margin-left:304.600006pt;margin-top:95.71553pt;width:.479958pt;height:1.92pt;mso-position-horizontal-relative:page;mso-position-vertical-relative:paragraph;z-index:6856" type="#_x0000_t75" stroked="false">
            <v:imagedata r:id="rId56" o:title=""/>
          </v:shape>
        </w:pict>
      </w:r>
      <w:r>
        <w:rPr/>
        <w:pict>
          <v:shape style="position:absolute;margin-left:77.759995pt;margin-top:111.075592pt;width:.479989pt;height:1.98pt;mso-position-horizontal-relative:page;mso-position-vertical-relative:paragraph;z-index:6880" type="#_x0000_t75" stroked="false">
            <v:imagedata r:id="rId56" o:title=""/>
          </v:shape>
        </w:pict>
      </w:r>
      <w:r>
        <w:rPr/>
        <w:pict>
          <v:shape style="position:absolute;margin-left:212.419998pt;margin-top:111.075592pt;width:.479989pt;height:1.98pt;mso-position-horizontal-relative:page;mso-position-vertical-relative:paragraph;z-index:6904" type="#_x0000_t75" stroked="false">
            <v:imagedata r:id="rId56" o:title=""/>
          </v:shape>
        </w:pict>
      </w:r>
      <w:r>
        <w:rPr/>
        <w:pict>
          <v:shape style="position:absolute;margin-left:304.600006pt;margin-top:111.075592pt;width:.479974pt;height:1.98pt;mso-position-horizontal-relative:page;mso-position-vertical-relative:paragraph;z-index:6928" type="#_x0000_t75" stroked="false">
            <v:imagedata r:id="rId56" o:title=""/>
          </v:shape>
        </w:pict>
      </w:r>
      <w:r>
        <w:rPr/>
        <w:pict>
          <v:shape style="position:absolute;margin-left:77.759995pt;margin-top:128.415619pt;width:.479996pt;height:1.92pt;mso-position-horizontal-relative:page;mso-position-vertical-relative:paragraph;z-index:6952" type="#_x0000_t75" stroked="false">
            <v:imagedata r:id="rId56" o:title=""/>
          </v:shape>
        </w:pict>
      </w:r>
      <w:r>
        <w:rPr/>
        <w:pict>
          <v:shape style="position:absolute;margin-left:77.759995pt;margin-top:143.775589pt;width:.479989pt;height:1.98pt;mso-position-horizontal-relative:page;mso-position-vertical-relative:paragraph;z-index:6976" type="#_x0000_t75" stroked="false">
            <v:imagedata r:id="rId56" o:title=""/>
          </v:shape>
        </w:pict>
      </w:r>
      <w:r>
        <w:rPr/>
        <w:pict>
          <v:shape style="position:absolute;margin-left:212.419998pt;margin-top:145.215607pt;width:.479988pt;height:.54pt;mso-position-horizontal-relative:page;mso-position-vertical-relative:paragraph;z-index:7000" type="#_x0000_t75" stroked="false">
            <v:imagedata r:id="rId62" o:title=""/>
          </v:shape>
        </w:pict>
      </w:r>
      <w:r>
        <w:rPr/>
        <w:pict>
          <v:shape style="position:absolute;margin-left:304.600006pt;margin-top:145.215607pt;width:.479973pt;height:.54pt;mso-position-horizontal-relative:page;mso-position-vertical-relative:paragraph;z-index:7024" type="#_x0000_t75" stroked="false">
            <v:imagedata r:id="rId62" o:title=""/>
          </v:shape>
        </w:pict>
      </w:r>
      <w:r>
        <w:rPr/>
        <w:pict>
          <v:shape style="position:absolute;margin-left:77.759995pt;margin-top:161.115616pt;width:.475856pt;height:1.725pt;mso-position-horizontal-relative:page;mso-position-vertical-relative:paragraph;z-index:7048" type="#_x0000_t75" stroked="false">
            <v:imagedata r:id="rId51" o:title=""/>
          </v:shape>
        </w:pict>
      </w:r>
      <w:r>
        <w:rPr/>
        <w:pict>
          <v:shape style="position:absolute;margin-left:212.419998pt;margin-top:161.115616pt;width:.475856pt;height:1.725pt;mso-position-horizontal-relative:page;mso-position-vertical-relative:paragraph;z-index:7072" type="#_x0000_t75" stroked="false">
            <v:imagedata r:id="rId46" o:title=""/>
          </v:shape>
        </w:pict>
      </w:r>
      <w:r>
        <w:rPr/>
        <w:pict>
          <v:shape style="position:absolute;margin-left:304.600006pt;margin-top:161.115616pt;width:.475841pt;height:1.725pt;mso-position-horizontal-relative:page;mso-position-vertical-relative:paragraph;z-index:7096" type="#_x0000_t75" stroked="false">
            <v:imagedata r:id="rId46" o:title=""/>
          </v:shape>
        </w:pict>
      </w:r>
      <w:r>
        <w:rPr/>
        <w:t>截至本报告期末，公司合计拥有医疗器械注册证</w:t>
      </w:r>
      <w:r>
        <w:rPr>
          <w:rFonts w:ascii="Times New Roman" w:hAnsi="Times New Roman" w:cs="Times New Roman" w:eastAsia="Times New Roman" w:hint="default"/>
        </w:rPr>
        <w:t>126</w:t>
      </w:r>
      <w:r>
        <w:rPr/>
        <w:t>件。 </w:t>
      </w:r>
      <w:r>
        <w:rPr>
          <w:rFonts w:ascii="Times New Roman" w:hAnsi="Times New Roman" w:cs="Times New Roman" w:eastAsia="Times New Roman" w:hint="default"/>
        </w:rPr>
        <w:t>5</w:t>
      </w:r>
      <w:r>
        <w:rPr/>
        <w:t>、资质及荣誉 报告期内，公司及个人获得资质及荣誉情况如下：</w:t>
      </w:r>
    </w:p>
    <w:p>
      <w:pPr>
        <w:spacing w:line="240" w:lineRule="auto" w:before="2"/>
        <w:rPr>
          <w:rFonts w:ascii="宋体" w:hAnsi="宋体" w:cs="宋体" w:eastAsia="宋体" w:hint="default"/>
          <w:sz w:val="22"/>
          <w:szCs w:val="22"/>
        </w:rPr>
      </w:pPr>
    </w:p>
    <w:tbl>
      <w:tblPr>
        <w:tblW w:w="0" w:type="auto"/>
        <w:jc w:val="left"/>
        <w:tblInd w:w="1134" w:type="dxa"/>
        <w:tblLayout w:type="fixed"/>
        <w:tblCellMar>
          <w:top w:w="0" w:type="dxa"/>
          <w:left w:w="0" w:type="dxa"/>
          <w:bottom w:w="0" w:type="dxa"/>
          <w:right w:w="0" w:type="dxa"/>
        </w:tblCellMar>
        <w:tblLook w:val="01E0"/>
      </w:tblPr>
      <w:tblGrid>
        <w:gridCol w:w="414"/>
        <w:gridCol w:w="2700"/>
        <w:gridCol w:w="1844"/>
        <w:gridCol w:w="4893"/>
      </w:tblGrid>
      <w:tr>
        <w:trPr>
          <w:trHeight w:val="653"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ind w:left="102" w:right="95"/>
              <w:jc w:val="left"/>
              <w:rPr>
                <w:rFonts w:ascii="宋体" w:hAnsi="宋体" w:cs="宋体" w:eastAsia="宋体" w:hint="default"/>
                <w:sz w:val="21"/>
                <w:szCs w:val="21"/>
              </w:rPr>
            </w:pPr>
            <w:r>
              <w:rPr>
                <w:rFonts w:ascii="宋体" w:hAnsi="宋体" w:cs="宋体" w:eastAsia="宋体" w:hint="default"/>
                <w:sz w:val="21"/>
                <w:szCs w:val="21"/>
              </w:rPr>
              <w:t>序 号</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exact"/>
              <w:ind w:left="899" w:right="0"/>
              <w:jc w:val="left"/>
              <w:rPr>
                <w:rFonts w:ascii="宋体" w:hAnsi="宋体" w:cs="宋体" w:eastAsia="宋体" w:hint="default"/>
                <w:sz w:val="21"/>
                <w:szCs w:val="21"/>
              </w:rPr>
            </w:pPr>
            <w:r>
              <w:rPr>
                <w:rFonts w:ascii="宋体" w:hAnsi="宋体" w:cs="宋体" w:eastAsia="宋体" w:hint="default"/>
                <w:sz w:val="21"/>
                <w:szCs w:val="21"/>
              </w:rPr>
              <w:t>资质</w:t>
            </w:r>
            <w:r>
              <w:rPr>
                <w:rFonts w:ascii="Times New Roman" w:hAnsi="Times New Roman" w:cs="Times New Roman" w:eastAsia="Times New Roman" w:hint="default"/>
                <w:sz w:val="21"/>
                <w:szCs w:val="21"/>
              </w:rPr>
              <w:t>/</w:t>
            </w:r>
            <w:r>
              <w:rPr>
                <w:rFonts w:ascii="宋体" w:hAnsi="宋体" w:cs="宋体" w:eastAsia="宋体" w:hint="default"/>
                <w:sz w:val="21"/>
                <w:szCs w:val="21"/>
              </w:rPr>
              <w:t>荣誉</w:t>
            </w:r>
          </w:p>
          <w:p>
            <w:pPr>
              <w:pStyle w:val="TableParagraph"/>
              <w:spacing w:line="240" w:lineRule="auto" w:before="6"/>
              <w:ind w:right="0"/>
              <w:jc w:val="left"/>
              <w:rPr>
                <w:rFonts w:ascii="宋体" w:hAnsi="宋体" w:cs="宋体" w:eastAsia="宋体" w:hint="default"/>
                <w:sz w:val="2"/>
                <w:szCs w:val="2"/>
              </w:rPr>
            </w:pPr>
          </w:p>
          <w:p>
            <w:pPr>
              <w:pStyle w:val="TableParagraph"/>
              <w:spacing w:line="38" w:lineRule="exact"/>
              <w:ind w:left="-3"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095" cy="24383"/>
                  <wp:effectExtent l="0" t="0" r="0" b="0"/>
                  <wp:docPr id="207" name="image43.png" descr=""/>
                  <wp:cNvGraphicFramePr>
                    <a:graphicFrameLocks noChangeAspect="1"/>
                  </wp:cNvGraphicFramePr>
                  <a:graphic>
                    <a:graphicData uri="http://schemas.openxmlformats.org/drawingml/2006/picture">
                      <pic:pic>
                        <pic:nvPicPr>
                          <pic:cNvPr id="208" name="image43.png"/>
                          <pic:cNvPicPr/>
                        </pic:nvPicPr>
                        <pic:blipFill>
                          <a:blip r:embed="rId56" cstate="print"/>
                          <a:stretch>
                            <a:fillRect/>
                          </a:stretch>
                        </pic:blipFill>
                        <pic:spPr>
                          <a:xfrm>
                            <a:off x="0" y="0"/>
                            <a:ext cx="6095" cy="24383"/>
                          </a:xfrm>
                          <a:prstGeom prst="rect">
                            <a:avLst/>
                          </a:prstGeom>
                        </pic:spPr>
                      </pic:pic>
                    </a:graphicData>
                  </a:graphic>
                </wp:inline>
              </w:drawing>
            </w:r>
            <w:r>
              <w:rPr>
                <w:rFonts w:ascii="宋体" w:hAnsi="宋体" w:cs="宋体" w:eastAsia="宋体" w:hint="default"/>
                <w:position w:val="0"/>
                <w:sz w:val="3"/>
                <w:szCs w:val="3"/>
              </w:rPr>
            </w:r>
          </w:p>
          <w:p>
            <w:pPr>
              <w:pStyle w:val="TableParagraph"/>
              <w:spacing w:line="240" w:lineRule="auto" w:before="13"/>
              <w:ind w:right="0"/>
              <w:jc w:val="left"/>
              <w:rPr>
                <w:rFonts w:ascii="宋体" w:hAnsi="宋体" w:cs="宋体" w:eastAsia="宋体" w:hint="default"/>
                <w:sz w:val="21"/>
                <w:szCs w:val="21"/>
              </w:rPr>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489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85" w:lineRule="exact"/>
              <w:ind w:right="5"/>
              <w:jc w:val="center"/>
              <w:rPr>
                <w:rFonts w:ascii="宋体" w:hAnsi="宋体" w:cs="宋体" w:eastAsia="宋体" w:hint="default"/>
                <w:sz w:val="21"/>
                <w:szCs w:val="21"/>
              </w:rPr>
            </w:pPr>
            <w:r>
              <w:rPr>
                <w:rFonts w:ascii="宋体" w:hAnsi="宋体" w:cs="宋体" w:eastAsia="宋体" w:hint="default"/>
                <w:sz w:val="21"/>
                <w:szCs w:val="21"/>
              </w:rPr>
              <w:t>颁发</w:t>
            </w:r>
            <w:r>
              <w:rPr>
                <w:rFonts w:ascii="Times New Roman" w:hAnsi="Times New Roman" w:cs="Times New Roman" w:eastAsia="Times New Roman" w:hint="default"/>
                <w:sz w:val="21"/>
                <w:szCs w:val="21"/>
              </w:rPr>
              <w:t>/</w:t>
            </w:r>
            <w:r>
              <w:rPr>
                <w:rFonts w:ascii="宋体" w:hAnsi="宋体" w:cs="宋体" w:eastAsia="宋体" w:hint="default"/>
                <w:sz w:val="21"/>
                <w:szCs w:val="21"/>
              </w:rPr>
              <w:t>批准机关</w:t>
            </w:r>
          </w:p>
        </w:tc>
      </w:tr>
      <w:tr>
        <w:trPr>
          <w:trHeight w:val="655"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w:t>
            </w:r>
          </w:p>
        </w:tc>
        <w:tc>
          <w:tcPr>
            <w:tcW w:w="2700" w:type="dxa"/>
            <w:tcBorders>
              <w:top w:val="single" w:sz="8" w:space="0" w:color="000000"/>
              <w:left w:val="single" w:sz="4" w:space="0" w:color="000000"/>
              <w:bottom w:val="single" w:sz="4" w:space="0" w:color="000000"/>
              <w:right w:val="single" w:sz="4" w:space="0" w:color="000000"/>
            </w:tcBorders>
          </w:tcPr>
          <w:p>
            <w:pPr>
              <w:pStyle w:val="TableParagraph"/>
              <w:spacing w:line="256" w:lineRule="auto"/>
              <w:ind w:left="12" w:right="156"/>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年福布斯中国上市公司 潜力企业</w:t>
            </w:r>
            <w:r>
              <w:rPr>
                <w:rFonts w:ascii="Times New Roman" w:hAnsi="Times New Roman" w:cs="Times New Roman" w:eastAsia="Times New Roman" w:hint="default"/>
                <w:sz w:val="21"/>
                <w:szCs w:val="21"/>
              </w:rPr>
              <w:t>100</w:t>
            </w:r>
            <w:r>
              <w:rPr>
                <w:rFonts w:ascii="宋体" w:hAnsi="宋体" w:cs="宋体" w:eastAsia="宋体" w:hint="default"/>
                <w:sz w:val="21"/>
                <w:szCs w:val="21"/>
              </w:rPr>
              <w:t>强</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科技公司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福布斯中国</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年度金牛投资价值</w:t>
            </w:r>
            <w:r>
              <w:rPr>
                <w:rFonts w:ascii="Times New Roman" w:hAnsi="Times New Roman" w:cs="Times New Roman" w:eastAsia="Times New Roman" w:hint="default"/>
                <w:sz w:val="21"/>
                <w:szCs w:val="21"/>
              </w:rPr>
              <w:t>150</w:t>
            </w:r>
            <w:r>
              <w:rPr>
                <w:rFonts w:ascii="宋体" w:hAnsi="宋体" w:cs="宋体" w:eastAsia="宋体" w:hint="default"/>
                <w:sz w:val="21"/>
                <w:szCs w:val="21"/>
              </w:rPr>
              <w:t>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科技公司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2" w:right="0"/>
              <w:jc w:val="left"/>
              <w:rPr>
                <w:rFonts w:ascii="宋体" w:hAnsi="宋体" w:cs="宋体" w:eastAsia="宋体" w:hint="default"/>
                <w:sz w:val="21"/>
                <w:szCs w:val="21"/>
              </w:rPr>
            </w:pPr>
            <w:r>
              <w:rPr>
                <w:rFonts w:ascii="宋体" w:hAnsi="宋体" w:cs="宋体" w:eastAsia="宋体" w:hint="default"/>
                <w:sz w:val="21"/>
                <w:szCs w:val="21"/>
              </w:rPr>
              <w:t>武汉民营创新企业</w:t>
            </w:r>
            <w:r>
              <w:rPr>
                <w:rFonts w:ascii="Times New Roman" w:hAnsi="Times New Roman" w:cs="Times New Roman" w:eastAsia="Times New Roman" w:hint="default"/>
                <w:sz w:val="21"/>
                <w:szCs w:val="21"/>
              </w:rPr>
              <w:t>100</w:t>
            </w:r>
            <w:r>
              <w:rPr>
                <w:rFonts w:ascii="宋体" w:hAnsi="宋体" w:cs="宋体" w:eastAsia="宋体" w:hint="default"/>
                <w:sz w:val="21"/>
                <w:szCs w:val="21"/>
              </w:rPr>
              <w:t>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科技公司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武汉市工商联、武汉企业联合会、武汉企业家协会</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武汉市工程技术研究中心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科技公司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武汉市科学技术局</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武汉市版权示范单位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软件公司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武汉市版权局</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瞪羚企业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软件公司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w:t>
            </w:r>
          </w:p>
        </w:tc>
      </w:tr>
      <w:tr>
        <w:trPr>
          <w:trHeight w:val="342"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武汉市企业研究开发中心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软件公司</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10" w:right="0"/>
              <w:jc w:val="left"/>
              <w:rPr>
                <w:rFonts w:ascii="宋体" w:hAnsi="宋体" w:cs="宋体" w:eastAsia="宋体" w:hint="default"/>
                <w:sz w:val="21"/>
                <w:szCs w:val="21"/>
              </w:rPr>
            </w:pPr>
            <w:r>
              <w:rPr>
                <w:rFonts w:ascii="宋体" w:hAnsi="宋体" w:cs="宋体" w:eastAsia="宋体" w:hint="default"/>
                <w:sz w:val="21"/>
                <w:szCs w:val="21"/>
              </w:rPr>
              <w:t>武汉市科学技术局</w:t>
            </w:r>
          </w:p>
        </w:tc>
      </w:tr>
      <w:tr>
        <w:trPr>
          <w:trHeight w:val="654" w:hRule="exact"/>
        </w:trPr>
        <w:tc>
          <w:tcPr>
            <w:tcW w:w="4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2" w:right="156"/>
              <w:jc w:val="left"/>
              <w:rPr>
                <w:rFonts w:ascii="宋体" w:hAnsi="宋体" w:cs="宋体" w:eastAsia="宋体" w:hint="default"/>
                <w:sz w:val="21"/>
                <w:szCs w:val="21"/>
              </w:rPr>
            </w:pPr>
            <w:r>
              <w:rPr>
                <w:rFonts w:ascii="宋体" w:hAnsi="宋体" w:cs="宋体" w:eastAsia="宋体" w:hint="default"/>
                <w:sz w:val="21"/>
                <w:szCs w:val="21"/>
              </w:rPr>
              <w:t>李立浧院士荣获</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年度广 州开发区创新领军人才称号</w:t>
            </w:r>
          </w:p>
          <w:p>
            <w:pPr>
              <w:pStyle w:val="TableParagraph"/>
              <w:spacing w:line="240" w:lineRule="auto" w:before="3"/>
              <w:ind w:right="0"/>
              <w:jc w:val="left"/>
              <w:rPr>
                <w:rFonts w:ascii="宋体" w:hAnsi="宋体" w:cs="宋体" w:eastAsia="宋体" w:hint="default"/>
                <w:sz w:val="2"/>
                <w:szCs w:val="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00" cy="12001"/>
                  <wp:effectExtent l="0" t="0" r="0" b="0"/>
                  <wp:docPr id="209" name="image51.png" descr=""/>
                  <wp:cNvGraphicFramePr>
                    <a:graphicFrameLocks noChangeAspect="1"/>
                  </wp:cNvGraphicFramePr>
                  <a:graphic>
                    <a:graphicData uri="http://schemas.openxmlformats.org/drawingml/2006/picture">
                      <pic:pic>
                        <pic:nvPicPr>
                          <pic:cNvPr id="210" name="image51.png"/>
                          <pic:cNvPicPr/>
                        </pic:nvPicPr>
                        <pic:blipFill>
                          <a:blip r:embed="rId64" cstate="print"/>
                          <a:stretch>
                            <a:fillRect/>
                          </a:stretch>
                        </pic:blipFill>
                        <pic:spPr>
                          <a:xfrm>
                            <a:off x="0" y="0"/>
                            <a:ext cx="6000" cy="12001"/>
                          </a:xfrm>
                          <a:prstGeom prst="rect">
                            <a:avLst/>
                          </a:prstGeom>
                        </pic:spPr>
                      </pic:pic>
                    </a:graphicData>
                  </a:graphic>
                </wp:inline>
              </w:drawing>
            </w:r>
            <w:r>
              <w:rPr>
                <w:rFonts w:ascii="宋体" w:hAnsi="宋体" w:cs="宋体" w:eastAsia="宋体" w:hint="default"/>
                <w:sz w:val="2"/>
                <w:szCs w:val="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广州穗华</w:t>
            </w:r>
          </w:p>
        </w:tc>
        <w:tc>
          <w:tcPr>
            <w:tcW w:w="489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广州开发区管委会</w:t>
            </w:r>
          </w:p>
        </w:tc>
      </w:tr>
    </w:tbl>
    <w:p>
      <w:pPr>
        <w:spacing w:after="0" w:line="270"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1033"/>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31"/>
          <w:szCs w:val="31"/>
        </w:rPr>
      </w:pPr>
    </w:p>
    <w:p>
      <w:pPr>
        <w:pStyle w:val="BodyText"/>
        <w:spacing w:line="331" w:lineRule="auto" w:before="0"/>
        <w:ind w:right="1169" w:firstLine="480"/>
        <w:jc w:val="both"/>
      </w:pPr>
      <w:r>
        <w:rPr>
          <w:rFonts w:ascii="Times New Roman" w:hAnsi="Times New Roman" w:cs="Times New Roman" w:eastAsia="Times New Roman" w:hint="default"/>
        </w:rPr>
        <w:t>2017</w:t>
      </w:r>
      <w:r>
        <w:rPr/>
        <w:t>年，公司全面贯彻落实战略部署，围绕年度经营计划，积极开展各项工作。公司进 一步开拓市场，合同额同比增长；加强研发力度，新产品和新技术陆续推出，不断提升公司 核心竞争力；多层次投资体系良性运作，加强医疗健康领域投资并取得一定成效；推进集团 化管理，规范内部制度，母子公司协同发展。</w:t>
      </w:r>
    </w:p>
    <w:p>
      <w:pPr>
        <w:pStyle w:val="BodyText"/>
        <w:spacing w:line="319" w:lineRule="auto" w:before="34"/>
        <w:ind w:left="1614" w:right="1012"/>
        <w:jc w:val="left"/>
      </w:pPr>
      <w:r>
        <w:rPr>
          <w:rFonts w:ascii="Times New Roman" w:hAnsi="Times New Roman" w:cs="Times New Roman" w:eastAsia="Times New Roman" w:hint="default"/>
        </w:rPr>
        <w:t>1</w:t>
      </w:r>
      <w:r>
        <w:rPr/>
        <w:t>、经营指标情况 公司实现营业收入为</w:t>
      </w:r>
      <w:r>
        <w:rPr>
          <w:rFonts w:ascii="Times New Roman" w:hAnsi="Times New Roman" w:cs="Times New Roman" w:eastAsia="Times New Roman" w:hint="default"/>
        </w:rPr>
        <w:t>404,040,309.75</w:t>
      </w:r>
      <w:r>
        <w:rPr/>
        <w:t>元，同比增长</w:t>
      </w:r>
      <w:r>
        <w:rPr>
          <w:rFonts w:ascii="Times New Roman" w:hAnsi="Times New Roman" w:cs="Times New Roman" w:eastAsia="Times New Roman" w:hint="default"/>
        </w:rPr>
        <w:t>12.54%</w:t>
      </w:r>
      <w:r>
        <w:rPr/>
        <w:t>；营业利润为</w:t>
      </w:r>
      <w:r>
        <w:rPr>
          <w:rFonts w:ascii="Times New Roman" w:hAnsi="Times New Roman" w:cs="Times New Roman" w:eastAsia="Times New Roman" w:hint="default"/>
        </w:rPr>
        <w:t>119,883,723.30</w:t>
      </w:r>
      <w:r>
        <w:rPr/>
        <w:t>元，</w:t>
      </w:r>
    </w:p>
    <w:p>
      <w:pPr>
        <w:pStyle w:val="BodyText"/>
        <w:spacing w:line="316" w:lineRule="auto" w:before="20"/>
        <w:ind w:right="1188"/>
        <w:jc w:val="both"/>
      </w:pPr>
      <w:r>
        <w:rPr/>
        <w:t>同比增长</w:t>
      </w:r>
      <w:r>
        <w:rPr>
          <w:rFonts w:ascii="Times New Roman" w:hAnsi="Times New Roman" w:cs="Times New Roman" w:eastAsia="Times New Roman" w:hint="default"/>
        </w:rPr>
        <w:t>10.64%</w:t>
      </w:r>
      <w:r>
        <w:rPr/>
        <w:t>；利润总额为</w:t>
      </w:r>
      <w:r>
        <w:rPr>
          <w:rFonts w:ascii="Times New Roman" w:hAnsi="Times New Roman" w:cs="Times New Roman" w:eastAsia="Times New Roman" w:hint="default"/>
        </w:rPr>
        <w:t>123,801,428.86</w:t>
      </w:r>
      <w:r>
        <w:rPr/>
        <w:t>元，同比增长</w:t>
      </w:r>
      <w:r>
        <w:rPr>
          <w:rFonts w:ascii="Times New Roman" w:hAnsi="Times New Roman" w:cs="Times New Roman" w:eastAsia="Times New Roman" w:hint="default"/>
        </w:rPr>
        <w:t>0.27%</w:t>
      </w:r>
      <w:r>
        <w:rPr/>
        <w:t>；归属于上市公司股东的净 利润为</w:t>
      </w:r>
      <w:r>
        <w:rPr>
          <w:rFonts w:ascii="Times New Roman" w:hAnsi="Times New Roman" w:cs="Times New Roman" w:eastAsia="Times New Roman" w:hint="default"/>
        </w:rPr>
        <w:t>100,098,101.62</w:t>
      </w:r>
      <w:r>
        <w:rPr/>
        <w:t>元，同比下降</w:t>
      </w:r>
      <w:r>
        <w:rPr>
          <w:rFonts w:ascii="Times New Roman" w:hAnsi="Times New Roman" w:cs="Times New Roman" w:eastAsia="Times New Roman" w:hint="default"/>
        </w:rPr>
        <w:t>6.26%</w:t>
      </w:r>
      <w:r>
        <w:rPr/>
        <w:t>；基本每股收益为</w:t>
      </w:r>
      <w:r>
        <w:rPr>
          <w:rFonts w:ascii="Times New Roman" w:hAnsi="Times New Roman" w:cs="Times New Roman" w:eastAsia="Times New Roman" w:hint="default"/>
        </w:rPr>
        <w:t>0.21</w:t>
      </w:r>
      <w:r>
        <w:rPr/>
        <w:t>元，同比下降</w:t>
      </w:r>
      <w:r>
        <w:rPr>
          <w:rFonts w:ascii="Times New Roman" w:hAnsi="Times New Roman" w:cs="Times New Roman" w:eastAsia="Times New Roman" w:hint="default"/>
        </w:rPr>
        <w:t>6.43%</w:t>
      </w:r>
      <w:r>
        <w:rPr/>
        <w:t>。</w:t>
      </w:r>
    </w:p>
    <w:p>
      <w:pPr>
        <w:pStyle w:val="BodyText"/>
        <w:spacing w:line="321" w:lineRule="auto" w:before="23"/>
        <w:ind w:right="1130" w:firstLine="480"/>
        <w:jc w:val="both"/>
      </w:pPr>
      <w:r>
        <w:rPr/>
        <w:t>报告期内，公司经营状况稳定，营业收入同比增长，经营性现金流充沛，其中医疗健康 业务营收增长较快，同比增幅为</w:t>
      </w:r>
      <w:r>
        <w:rPr>
          <w:rFonts w:ascii="Times New Roman" w:hAnsi="Times New Roman" w:cs="Times New Roman" w:eastAsia="Times New Roman" w:hint="default"/>
        </w:rPr>
        <w:t>22.55%</w:t>
      </w:r>
      <w:r>
        <w:rPr/>
        <w:t>；配网自动化设备营收随着国家配网建设的大发展， 同比增幅达到</w:t>
      </w:r>
      <w:r>
        <w:rPr>
          <w:rFonts w:ascii="Times New Roman" w:hAnsi="Times New Roman" w:cs="Times New Roman" w:eastAsia="Times New Roman" w:hint="default"/>
        </w:rPr>
        <w:t>96%</w:t>
      </w:r>
      <w:r>
        <w:rPr/>
        <w:t>；受公司加大新产品研发投入及计提子公司埃克森商誉减值的影响，归属 </w:t>
      </w:r>
      <w:r>
        <w:rPr>
          <w:spacing w:val="-1"/>
        </w:rPr>
        <w:t>于上市公司股东的净利润有所下降；经营活动产生的现金流量净额为</w:t>
      </w:r>
      <w:r>
        <w:rPr>
          <w:rFonts w:ascii="Times New Roman" w:hAnsi="Times New Roman" w:cs="Times New Roman" w:eastAsia="Times New Roman" w:hint="default"/>
          <w:spacing w:val="-1"/>
        </w:rPr>
        <w:t>130,914,657.23</w:t>
      </w:r>
      <w:r>
        <w:rPr>
          <w:spacing w:val="-1"/>
        </w:rPr>
        <w:t>元，同比</w:t>
      </w:r>
      <w:r>
        <w:rPr>
          <w:spacing w:val="-93"/>
        </w:rPr>
        <w:t> </w:t>
      </w:r>
      <w:r>
        <w:rPr>
          <w:spacing w:val="-93"/>
        </w:rPr>
      </w:r>
      <w:r>
        <w:rPr/>
        <w:t>增幅为</w:t>
      </w:r>
      <w:r>
        <w:rPr>
          <w:rFonts w:ascii="Times New Roman" w:hAnsi="Times New Roman" w:cs="Times New Roman" w:eastAsia="Times New Roman" w:hint="default"/>
        </w:rPr>
        <w:t>9.66%</w:t>
      </w:r>
      <w:r>
        <w:rPr/>
        <w:t>。</w:t>
      </w:r>
    </w:p>
    <w:p>
      <w:pPr>
        <w:pStyle w:val="BodyText"/>
        <w:spacing w:line="319" w:lineRule="auto" w:before="16"/>
        <w:ind w:left="1614" w:right="1152"/>
        <w:jc w:val="left"/>
      </w:pPr>
      <w:r>
        <w:rPr>
          <w:rFonts w:ascii="Times New Roman" w:hAnsi="Times New Roman" w:cs="Times New Roman" w:eastAsia="Times New Roman" w:hint="default"/>
        </w:rPr>
        <w:t>2</w:t>
      </w:r>
      <w:r>
        <w:rPr/>
        <w:t>、市场推广及规划 报告期内，公司完善营销管理制度，改革销售激励机制，夯实传统业务，积极推广新产</w:t>
      </w:r>
    </w:p>
    <w:p>
      <w:pPr>
        <w:pStyle w:val="BodyText"/>
        <w:spacing w:line="316" w:lineRule="auto" w:before="47"/>
        <w:ind w:left="1134" w:right="1196"/>
        <w:jc w:val="both"/>
      </w:pPr>
      <w:r>
        <w:rPr/>
        <w:t>品，运用</w:t>
      </w:r>
      <w:r>
        <w:rPr>
          <w:rFonts w:ascii="Times New Roman" w:hAnsi="Times New Roman" w:cs="Times New Roman" w:eastAsia="Times New Roman" w:hint="default"/>
        </w:rPr>
        <w:t>“</w:t>
      </w:r>
      <w:r>
        <w:rPr/>
        <w:t>以点带线，以线拓面</w:t>
      </w:r>
      <w:r>
        <w:rPr>
          <w:rFonts w:ascii="Times New Roman" w:hAnsi="Times New Roman" w:cs="Times New Roman" w:eastAsia="Times New Roman" w:hint="default"/>
        </w:rPr>
        <w:t>”</w:t>
      </w:r>
      <w:r>
        <w:rPr/>
        <w:t>的团队作战模式巩固和拓展市场，取得较好成绩。公司签订 合同额总计</w:t>
      </w:r>
      <w:r>
        <w:rPr>
          <w:rFonts w:ascii="Times New Roman" w:hAnsi="Times New Roman" w:cs="Times New Roman" w:eastAsia="Times New Roman" w:hint="default"/>
        </w:rPr>
        <w:t>43,937.68</w:t>
      </w:r>
      <w:r>
        <w:rPr/>
        <w:t>万元，同比增长</w:t>
      </w:r>
      <w:r>
        <w:rPr>
          <w:rFonts w:ascii="Times New Roman" w:hAnsi="Times New Roman" w:cs="Times New Roman" w:eastAsia="Times New Roman" w:hint="default"/>
        </w:rPr>
        <w:t>10.49%</w:t>
      </w:r>
      <w:r>
        <w:rPr/>
        <w:t>。</w:t>
      </w:r>
    </w:p>
    <w:p>
      <w:pPr>
        <w:pStyle w:val="BodyText"/>
        <w:spacing w:line="319" w:lineRule="auto" w:before="23"/>
        <w:ind w:left="1614" w:right="1152"/>
        <w:jc w:val="left"/>
      </w:pPr>
      <w:r>
        <w:rPr/>
        <w:t>（</w:t>
      </w:r>
      <w:r>
        <w:rPr>
          <w:rFonts w:ascii="Times New Roman" w:hAnsi="Times New Roman" w:cs="Times New Roman" w:eastAsia="Times New Roman" w:hint="default"/>
        </w:rPr>
        <w:t>1</w:t>
      </w:r>
      <w:r>
        <w:rPr/>
        <w:t>）智能电网领域 近年来，我国大力推进特高压输电通道建设，加强智能电网建设，促进能源资源的优化</w:t>
      </w:r>
    </w:p>
    <w:p>
      <w:pPr>
        <w:pStyle w:val="BodyText"/>
        <w:spacing w:line="326" w:lineRule="auto" w:before="46"/>
        <w:ind w:right="1130"/>
        <w:jc w:val="both"/>
      </w:pPr>
      <w:r>
        <w:rPr/>
        <w:t>配置。国家发改委和能源局先后发布了《关于加快配电网建设改造的指导意见》和《配电网 建设改造行动计划（</w:t>
      </w:r>
      <w:r>
        <w:rPr>
          <w:rFonts w:ascii="Times New Roman" w:hAnsi="Times New Roman" w:cs="Times New Roman" w:eastAsia="Times New Roman" w:hint="default"/>
        </w:rPr>
        <w:t>2015</w:t>
      </w:r>
      <w:r>
        <w:rPr>
          <w:rFonts w:ascii="Times New Roman" w:hAnsi="Times New Roman" w:cs="Times New Roman" w:eastAsia="Times New Roman" w:hint="default"/>
        </w:rPr>
        <w:t>—</w:t>
      </w:r>
      <w:r>
        <w:rPr>
          <w:rFonts w:ascii="Times New Roman" w:hAnsi="Times New Roman" w:cs="Times New Roman" w:eastAsia="Times New Roman" w:hint="default"/>
        </w:rPr>
        <w:t>2020</w:t>
      </w:r>
      <w:r>
        <w:rPr>
          <w:rFonts w:ascii="Times New Roman" w:hAnsi="Times New Roman" w:cs="Times New Roman" w:eastAsia="Times New Roman" w:hint="default"/>
          <w:spacing w:val="52"/>
        </w:rPr>
        <w:t> </w:t>
      </w:r>
      <w:r>
        <w:rPr>
          <w:spacing w:val="-3"/>
        </w:rPr>
        <w:t>年）》，确立了我国“十三五”期间配电网建设改造的基本</w:t>
      </w:r>
      <w:r>
        <w:rPr/>
        <w:t> 指导思想，规划了</w:t>
      </w:r>
      <w:r>
        <w:rPr>
          <w:rFonts w:ascii="Times New Roman" w:hAnsi="Times New Roman" w:cs="Times New Roman" w:eastAsia="Times New Roman" w:hint="default"/>
        </w:rPr>
        <w:t>2015-2020  </w:t>
      </w:r>
      <w:r>
        <w:rPr/>
        <w:t>年</w:t>
      </w:r>
      <w:r>
        <w:rPr>
          <w:rFonts w:ascii="Times New Roman" w:hAnsi="Times New Roman" w:cs="Times New Roman" w:eastAsia="Times New Roman" w:hint="default"/>
        </w:rPr>
        <w:t>2</w:t>
      </w:r>
      <w:r>
        <w:rPr/>
        <w:t>万亿的配网投资规模。</w:t>
      </w:r>
    </w:p>
    <w:p>
      <w:pPr>
        <w:pStyle w:val="BodyText"/>
        <w:spacing w:line="331" w:lineRule="auto" w:before="11"/>
        <w:ind w:right="1012" w:firstLine="480"/>
        <w:jc w:val="left"/>
      </w:pPr>
      <w:r>
        <w:rPr/>
        <w:t>公司主营产品持续保持市场优势地位，中标特高压重大项目渝鄂直流背靠背联网工程、 广西防城港核电厂二期（</w:t>
      </w:r>
      <w:r>
        <w:rPr>
          <w:rFonts w:ascii="Times New Roman" w:hAnsi="Times New Roman" w:cs="Times New Roman" w:eastAsia="Times New Roman" w:hint="default"/>
        </w:rPr>
        <w:t>2</w:t>
      </w:r>
      <w:r>
        <w:rPr/>
        <w:t>×</w:t>
      </w:r>
      <w:r>
        <w:rPr>
          <w:rFonts w:ascii="Times New Roman" w:hAnsi="Times New Roman" w:cs="Times New Roman" w:eastAsia="Times New Roman" w:hint="default"/>
        </w:rPr>
        <w:t>HL1000-1</w:t>
      </w:r>
      <w:r>
        <w:rPr/>
        <w:t>）工程、三峡右岸电站故障录波装置改造工程等项目。 同时，公司加强适应市场需求的智能配网领域、智能变电站继电保护在线监视与诊断装置等 产品开发及推广，为公司新的利润增长点奠定基础。</w:t>
      </w:r>
    </w:p>
    <w:p>
      <w:pPr>
        <w:pStyle w:val="BodyText"/>
        <w:spacing w:line="240" w:lineRule="auto" w:before="35"/>
        <w:ind w:left="1614" w:right="1033"/>
        <w:jc w:val="left"/>
      </w:pPr>
      <w:r>
        <w:rPr/>
        <w:t>公司利用在行业内的技术优势，继续向变电站运维服务拓展，采用产品直接投标和工程</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82"/>
        <w:ind w:right="0"/>
        <w:jc w:val="both"/>
      </w:pPr>
      <w:r>
        <w:rPr/>
        <w:t>总包的方式参与增量智能配网建设，报告期公司智能配网业务营收同比增长</w:t>
      </w:r>
      <w:r>
        <w:rPr>
          <w:rFonts w:ascii="Times New Roman" w:hAnsi="Times New Roman" w:cs="Times New Roman" w:eastAsia="Times New Roman" w:hint="default"/>
        </w:rPr>
        <w:t>96%</w:t>
      </w:r>
      <w:r>
        <w:rPr/>
        <w:t>。公司取得</w:t>
      </w:r>
    </w:p>
    <w:p>
      <w:pPr>
        <w:pStyle w:val="BodyText"/>
        <w:spacing w:line="316" w:lineRule="auto" w:before="108"/>
        <w:ind w:right="1169"/>
        <w:jc w:val="both"/>
      </w:pPr>
      <w:r>
        <w:rPr/>
        <w:t>《劳务派遣许可证》及《电力施工总承包（三级）》资质，可承担单机容量</w:t>
      </w:r>
      <w:r>
        <w:rPr>
          <w:rFonts w:ascii="Times New Roman" w:hAnsi="Times New Roman" w:cs="Times New Roman" w:eastAsia="Times New Roman" w:hint="default"/>
        </w:rPr>
        <w:t>10</w:t>
      </w:r>
      <w:r>
        <w:rPr/>
        <w:t>万千瓦及以下 发电工程、</w:t>
      </w:r>
      <w:r>
        <w:rPr>
          <w:rFonts w:ascii="Times New Roman" w:hAnsi="Times New Roman" w:cs="Times New Roman" w:eastAsia="Times New Roman" w:hint="default"/>
        </w:rPr>
        <w:t>110</w:t>
      </w:r>
      <w:r>
        <w:rPr/>
        <w:t>千伏及以下送电线路和相同电压等级变电站工程的施工。</w:t>
      </w:r>
    </w:p>
    <w:p>
      <w:pPr>
        <w:pStyle w:val="BodyText"/>
        <w:spacing w:line="240" w:lineRule="auto" w:before="23"/>
        <w:ind w:left="1613" w:right="1033"/>
        <w:jc w:val="left"/>
      </w:pPr>
      <w:r>
        <w:rPr/>
        <w:t>公司逐步从单一的设备提供商向系统提供商及电力施工承建商拓展。</w:t>
      </w:r>
    </w:p>
    <w:p>
      <w:pPr>
        <w:pStyle w:val="BodyText"/>
        <w:spacing w:line="316" w:lineRule="auto" w:before="126"/>
        <w:ind w:left="1614" w:right="1179"/>
        <w:jc w:val="left"/>
      </w:pPr>
      <w:r>
        <w:rPr/>
        <w:t>（</w:t>
      </w:r>
      <w:r>
        <w:rPr>
          <w:rFonts w:ascii="Times New Roman" w:hAnsi="Times New Roman" w:cs="Times New Roman" w:eastAsia="Times New Roman" w:hint="default"/>
        </w:rPr>
        <w:t>2</w:t>
      </w:r>
      <w:r>
        <w:rPr/>
        <w:t>）医疗健康领域 国务院在《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深化医药卫生体制改革规划》中提出将建立科学合理的分级诊疗制</w:t>
      </w:r>
    </w:p>
    <w:p>
      <w:pPr>
        <w:pStyle w:val="BodyText"/>
        <w:spacing w:line="336" w:lineRule="auto" w:before="23"/>
        <w:ind w:left="1134" w:right="1170"/>
        <w:jc w:val="both"/>
      </w:pPr>
      <w:r>
        <w:rPr/>
        <w:t>度；国家卫生计生委下发通知《关于医学影像诊断中心等独立设置医疗机构基本标准和管理 规范解读》，明确医学影像、检验、血液净化、病理中心作为独立医疗机构势在必行。</w:t>
      </w:r>
    </w:p>
    <w:p>
      <w:pPr>
        <w:pStyle w:val="BodyText"/>
        <w:spacing w:line="321" w:lineRule="auto" w:before="29"/>
        <w:ind w:right="0" w:firstLine="480"/>
        <w:jc w:val="left"/>
      </w:pPr>
      <w:r>
        <w:rPr/>
        <w:t>公司把握医疗体制改革机遇，依据</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“1+6”</w:t>
      </w:r>
      <w:r>
        <w:rPr/>
        <w:t>医疗创新业务模式取得 实质性进展。报告期内，常州市新北区药品及耗材</w:t>
      </w:r>
      <w:r>
        <w:rPr>
          <w:rFonts w:ascii="Times New Roman" w:hAnsi="Times New Roman" w:cs="Times New Roman" w:eastAsia="Times New Roman" w:hint="default"/>
        </w:rPr>
        <w:t>B2B</w:t>
      </w:r>
      <w:r>
        <w:rPr/>
        <w:t>供应链整合项目投入运营，新北区 </w:t>
      </w:r>
      <w:r>
        <w:rPr>
          <w:rFonts w:ascii="Times New Roman" w:hAnsi="Times New Roman" w:cs="Times New Roman" w:eastAsia="Times New Roman" w:hint="default"/>
        </w:rPr>
        <w:t>“1+6”</w:t>
      </w:r>
      <w:r>
        <w:rPr/>
        <w:t>医疗创新业务模式其他项目已逐步开展，公司将在探索完善该模式的基础上，将对其他 </w:t>
      </w:r>
      <w:r>
        <w:rPr>
          <w:spacing w:val="-6"/>
        </w:rPr>
        <w:t>地区进行复制和推广，开拓医疗健康产业新格局。同时，公司推出互联网</w:t>
      </w:r>
      <w:r>
        <w:rPr>
          <w:rFonts w:ascii="Times New Roman" w:hAnsi="Times New Roman" w:cs="Times New Roman" w:eastAsia="Times New Roman" w:hint="default"/>
          <w:spacing w:val="-6"/>
        </w:rPr>
        <w:t>+</w:t>
      </w:r>
      <w:r>
        <w:rPr>
          <w:spacing w:val="-6"/>
        </w:rPr>
        <w:t>医疗创新业务模式，</w:t>
      </w:r>
      <w:r>
        <w:rPr>
          <w:spacing w:val="-86"/>
        </w:rPr>
        <w:t> </w:t>
      </w:r>
      <w:r>
        <w:rPr>
          <w:spacing w:val="-3"/>
        </w:rPr>
        <w:t>依托全国客户，整合医院数据、康养机构数据、人口健康数据，形成完整的医疗大数据体系，</w:t>
      </w:r>
      <w:r>
        <w:rPr>
          <w:spacing w:val="-81"/>
        </w:rPr>
        <w:t> </w:t>
      </w:r>
      <w:r>
        <w:rPr>
          <w:spacing w:val="-81"/>
        </w:rPr>
      </w:r>
      <w:r>
        <w:rPr/>
        <w:t>为互联网医院、疾病诊断及治疗、医养融合、集团化</w:t>
      </w:r>
      <w:r>
        <w:rPr>
          <w:rFonts w:ascii="Times New Roman" w:hAnsi="Times New Roman" w:cs="Times New Roman" w:eastAsia="Times New Roman" w:hint="default"/>
        </w:rPr>
        <w:t>HRP</w:t>
      </w:r>
      <w:r>
        <w:rPr/>
        <w:t>等互联网业务提供数据支撑，将卖 产品的模式转换为云平台租赁模式，实现可持续的运营管理及收益。</w:t>
      </w:r>
    </w:p>
    <w:p>
      <w:pPr>
        <w:pStyle w:val="BodyText"/>
        <w:spacing w:line="331" w:lineRule="auto" w:before="44"/>
        <w:ind w:right="1130" w:firstLine="480"/>
        <w:jc w:val="both"/>
      </w:pPr>
      <w:r>
        <w:rPr/>
        <w:t>报告期内，公司中标常州市妇幼保健院、常州市第一人民医院钟楼院区医院信息化软硬 件及智能化设备采购项目、张家港市第一人民医院医院信息管理系统项目；公司自主五分类 </w:t>
      </w:r>
      <w:r>
        <w:rPr>
          <w:spacing w:val="-7"/>
        </w:rPr>
        <w:t>血液分析仪</w:t>
      </w:r>
      <w:r>
        <w:rPr>
          <w:rFonts w:ascii="Times New Roman" w:hAnsi="Times New Roman" w:cs="Times New Roman" w:eastAsia="Times New Roman" w:hint="default"/>
          <w:spacing w:val="-7"/>
        </w:rPr>
        <w:t>EH8600</w:t>
      </w:r>
      <w:r>
        <w:rPr>
          <w:spacing w:val="-7"/>
        </w:rPr>
        <w:t>，进驻九家三级甲等医院；公司中标美年大健康产业（集团）有限公司</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22"/>
        </w:rPr>
        <w:t> </w:t>
      </w:r>
      <w:r>
        <w:rPr/>
        <w:t>年度全国体检分院检验项目，被认定为特异性生长因子项目标段的中标供应商。</w:t>
      </w:r>
    </w:p>
    <w:p>
      <w:pPr>
        <w:pStyle w:val="BodyText"/>
        <w:spacing w:line="316" w:lineRule="auto" w:before="35"/>
        <w:ind w:left="1614" w:right="1152"/>
        <w:jc w:val="left"/>
      </w:pPr>
      <w:r>
        <w:rPr>
          <w:rFonts w:ascii="Times New Roman" w:hAnsi="Times New Roman" w:cs="Times New Roman" w:eastAsia="Times New Roman" w:hint="default"/>
        </w:rPr>
        <w:t>3</w:t>
      </w:r>
      <w:r>
        <w:rPr/>
        <w:t>、研发进展情况 报告期内，公司持续秉持创新驱动发展的理念，拓展新的研究方向，新产品和新技术逐</w:t>
      </w:r>
    </w:p>
    <w:p>
      <w:pPr>
        <w:pStyle w:val="BodyText"/>
        <w:spacing w:line="240" w:lineRule="auto" w:before="49"/>
        <w:ind w:left="1134" w:right="0"/>
        <w:jc w:val="both"/>
      </w:pPr>
      <w:r>
        <w:rPr/>
        <w:t>步涌现。</w:t>
      </w:r>
    </w:p>
    <w:p>
      <w:pPr>
        <w:pStyle w:val="BodyText"/>
        <w:spacing w:line="316" w:lineRule="auto" w:before="126"/>
        <w:ind w:left="1614" w:right="1152"/>
        <w:jc w:val="left"/>
      </w:pPr>
      <w:r>
        <w:rPr/>
        <w:t>（</w:t>
      </w:r>
      <w:r>
        <w:rPr>
          <w:rFonts w:ascii="Times New Roman" w:hAnsi="Times New Roman" w:cs="Times New Roman" w:eastAsia="Times New Roman" w:hint="default"/>
        </w:rPr>
        <w:t>1</w:t>
      </w:r>
      <w:r>
        <w:rPr/>
        <w:t>）智能电网领域 随着国家对智能电网的大力发展，客户需求亦随之增加，公司紧跟行业技术发展趋势，</w:t>
      </w:r>
    </w:p>
    <w:p>
      <w:pPr>
        <w:pStyle w:val="BodyText"/>
        <w:spacing w:line="336" w:lineRule="auto" w:before="49"/>
        <w:ind w:left="1134" w:right="1170"/>
        <w:jc w:val="both"/>
      </w:pPr>
      <w:r>
        <w:rPr/>
        <w:t>适宜推出多款新产品。公司变电站智能自主巡检机器人通过第三方权威机构型式试验；主动 干预型配电网消弧选线装置通过获得中国电力企业联合会科技成果鉴定；新型配电终端产品 </w:t>
      </w:r>
      <w:r>
        <w:rPr>
          <w:rFonts w:ascii="Times New Roman" w:hAnsi="Times New Roman" w:cs="Times New Roman" w:eastAsia="Times New Roman" w:hint="default"/>
        </w:rPr>
        <w:t>(DTU</w:t>
      </w:r>
      <w:r>
        <w:rPr/>
        <w:t>、</w:t>
      </w:r>
      <w:r>
        <w:rPr>
          <w:rFonts w:ascii="Times New Roman" w:hAnsi="Times New Roman" w:cs="Times New Roman" w:eastAsia="Times New Roman" w:hint="default"/>
        </w:rPr>
        <w:t>FTU</w:t>
      </w:r>
      <w:r>
        <w:rPr/>
        <w:t>）通过国家电网公司配电自动化终端设备入网专业检测。</w:t>
      </w:r>
    </w:p>
    <w:p>
      <w:pPr>
        <w:pStyle w:val="BodyText"/>
        <w:spacing w:line="336" w:lineRule="auto" w:before="2"/>
        <w:ind w:left="1134" w:right="1169" w:firstLine="480"/>
        <w:jc w:val="both"/>
      </w:pPr>
      <w:r>
        <w:rPr/>
        <w:t>在能源互联网背景下，传统的电网保护控制运维系统面临重构和升级，亟待建立新一代 运行控制技术体系。《能源互联网运行控制与系统集成技术》是李立浧院士带领的研发团队 研究的课题，该项目将突破能源互联网运行控制的关键技术，研发新一代基于信息共享的智 能保护控制系统并实现产业化，同时为电改背景下的能源互联网的规划、设计、能源管理、</w:t>
      </w:r>
    </w:p>
    <w:p>
      <w:pPr>
        <w:spacing w:after="0" w:line="33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36" w:lineRule="auto" w:before="182"/>
        <w:ind w:left="1613" w:right="1033" w:hanging="480"/>
        <w:jc w:val="left"/>
      </w:pPr>
      <w:r>
        <w:rPr/>
        <w:t>第三方服务提供成套解决方案，为公司在能源互联网的跨越式发展奠定基础。 </w:t>
      </w:r>
      <w:r>
        <w:rPr>
          <w:spacing w:val="-3"/>
        </w:rPr>
        <w:t>报告期内，新增继电保护状态监测及故障诊断等</w:t>
      </w:r>
      <w:r>
        <w:rPr>
          <w:rFonts w:ascii="Times New Roman" w:hAnsi="Times New Roman" w:cs="Times New Roman" w:eastAsia="Times New Roman" w:hint="default"/>
          <w:spacing w:val="-3"/>
        </w:rPr>
        <w:t>4</w:t>
      </w:r>
      <w:r>
        <w:rPr>
          <w:spacing w:val="-3"/>
        </w:rPr>
        <w:t>个研发项目，配电运维一体化主站、配</w:t>
      </w:r>
    </w:p>
    <w:p>
      <w:pPr>
        <w:pStyle w:val="BodyText"/>
        <w:spacing w:line="336" w:lineRule="auto" w:before="0"/>
        <w:ind w:right="995"/>
        <w:jc w:val="left"/>
      </w:pPr>
      <w:r>
        <w:rPr>
          <w:spacing w:val="-2"/>
        </w:rPr>
        <w:t>电子站监控系统、基于多数据源的变电站智能巡检系统研究项目通过用户验收，远动工作站、</w:t>
      </w:r>
      <w:r>
        <w:rPr/>
        <w:t> 能源管理系统等</w:t>
      </w:r>
      <w:r>
        <w:rPr>
          <w:rFonts w:ascii="Times New Roman" w:hAnsi="Times New Roman" w:cs="Times New Roman" w:eastAsia="Times New Roman" w:hint="default"/>
        </w:rPr>
        <w:t>4</w:t>
      </w:r>
      <w:r>
        <w:rPr/>
        <w:t>个项目已试运行。</w:t>
      </w:r>
    </w:p>
    <w:p>
      <w:pPr>
        <w:pStyle w:val="BodyText"/>
        <w:spacing w:line="316" w:lineRule="auto" w:before="2"/>
        <w:ind w:left="1614" w:right="1152"/>
        <w:jc w:val="left"/>
      </w:pPr>
      <w:r>
        <w:rPr/>
        <w:t>（</w:t>
      </w:r>
      <w:r>
        <w:rPr>
          <w:rFonts w:ascii="Times New Roman" w:hAnsi="Times New Roman" w:cs="Times New Roman" w:eastAsia="Times New Roman" w:hint="default"/>
        </w:rPr>
        <w:t>2</w:t>
      </w:r>
      <w:r>
        <w:rPr/>
        <w:t>）医疗健康领域 随着国家医疗体制改革的深入，分级诊疗政策逐步落实，通过社会资本推动医药分离、</w:t>
      </w:r>
    </w:p>
    <w:p>
      <w:pPr>
        <w:pStyle w:val="BodyText"/>
        <w:spacing w:line="336" w:lineRule="auto" w:before="49"/>
        <w:ind w:left="1734" w:right="1033" w:hanging="601"/>
        <w:jc w:val="left"/>
      </w:pPr>
      <w:r>
        <w:rPr/>
        <w:t>独立第三方检验机构的建设获得政府政策层面的高度认同和大力支持。 </w:t>
      </w:r>
      <w:r>
        <w:rPr>
          <w:spacing w:val="-3"/>
        </w:rPr>
        <w:t>随着近几年区块链技术的兴起，世轩科技认识到区块链技术在解决患者身份识别、诊疗</w:t>
      </w:r>
    </w:p>
    <w:p>
      <w:pPr>
        <w:pStyle w:val="BodyText"/>
        <w:spacing w:line="324" w:lineRule="auto" w:before="29"/>
        <w:ind w:right="1169"/>
        <w:jc w:val="both"/>
      </w:pPr>
      <w:r>
        <w:rPr/>
        <w:t>信息存储、</w:t>
      </w:r>
      <w:r>
        <w:rPr>
          <w:rFonts w:ascii="Times New Roman" w:hAnsi="Times New Roman" w:cs="Times New Roman" w:eastAsia="Times New Roman" w:hint="default"/>
        </w:rPr>
        <w:t>DNA</w:t>
      </w:r>
      <w:r>
        <w:rPr/>
        <w:t>钱包、医疗大数据运用等方面能发挥重要作用，于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月对世轩互联网 医院软件</w:t>
      </w:r>
      <w:r>
        <w:rPr>
          <w:rFonts w:ascii="Times New Roman" w:hAnsi="Times New Roman" w:cs="Times New Roman" w:eastAsia="Times New Roman" w:hint="default"/>
        </w:rPr>
        <w:t>V1.0</w:t>
      </w:r>
      <w:r>
        <w:rPr/>
        <w:t>项目立项，依托在医疗信息化领域的技术积累，对区块链技术在医疗领域的运 用进行研发。截至本报告披露之日，世轩科技已取得《世轩基于区块链的互联网医院软件》 著作权。</w:t>
      </w:r>
    </w:p>
    <w:p>
      <w:pPr>
        <w:pStyle w:val="BodyText"/>
        <w:spacing w:line="316" w:lineRule="auto" w:before="42"/>
        <w:ind w:right="1013" w:firstLine="480"/>
        <w:jc w:val="both"/>
      </w:pPr>
      <w:r>
        <w:rPr/>
        <w:t>世轩互联网医院软件</w:t>
      </w:r>
      <w:r>
        <w:rPr>
          <w:rFonts w:ascii="Times New Roman" w:hAnsi="Times New Roman" w:cs="Times New Roman" w:eastAsia="Times New Roman" w:hint="default"/>
        </w:rPr>
        <w:t>V1.0</w:t>
      </w:r>
      <w:r>
        <w:rPr/>
        <w:t>、世轩药品综合管理平台软件</w:t>
      </w:r>
      <w:r>
        <w:rPr>
          <w:rFonts w:ascii="Times New Roman" w:hAnsi="Times New Roman" w:cs="Times New Roman" w:eastAsia="Times New Roman" w:hint="default"/>
        </w:rPr>
        <w:t>V1.0</w:t>
      </w:r>
      <w:r>
        <w:rPr/>
        <w:t>和世轩高值耗材追溯系统软 件</w:t>
      </w:r>
      <w:r>
        <w:rPr>
          <w:rFonts w:ascii="Times New Roman" w:hAnsi="Times New Roman" w:cs="Times New Roman" w:eastAsia="Times New Roman" w:hint="default"/>
        </w:rPr>
        <w:t>V1.0</w:t>
      </w:r>
      <w:r>
        <w:rPr/>
        <w:t>三个研发项目，契合了国家推动公立医疗机构改革的内在需求，为公司</w:t>
      </w:r>
      <w:r>
        <w:rPr>
          <w:rFonts w:ascii="Times New Roman" w:hAnsi="Times New Roman" w:cs="Times New Roman" w:eastAsia="Times New Roman" w:hint="default"/>
        </w:rPr>
        <w:t>“1+6”</w:t>
      </w:r>
      <w:r>
        <w:rPr/>
        <w:t>医疗创新 </w:t>
      </w:r>
      <w:r>
        <w:rPr>
          <w:spacing w:val="-2"/>
        </w:rPr>
        <w:t>业务模式业务的深入推进提供强大的信息化支持，为公司业务的进一步拓展提供了重要保障。</w:t>
      </w:r>
    </w:p>
    <w:p>
      <w:pPr>
        <w:pStyle w:val="BodyText"/>
        <w:spacing w:line="326" w:lineRule="auto" w:before="49"/>
        <w:ind w:right="1170" w:firstLine="480"/>
        <w:jc w:val="both"/>
      </w:pPr>
      <w:r>
        <w:rPr/>
        <w:t>免疫蛋白分析仪为公司填补免疫分析、免疫检测的空白，完善临床科室检验整体解决方 案；超敏</w:t>
      </w:r>
      <w:r>
        <w:rPr>
          <w:rFonts w:ascii="Times New Roman" w:hAnsi="Times New Roman" w:cs="Times New Roman" w:eastAsia="Times New Roman" w:hint="default"/>
        </w:rPr>
        <w:t>C</w:t>
      </w:r>
      <w:r>
        <w:rPr/>
        <w:t>反应蛋白测定试剂盒</w:t>
      </w:r>
      <w:r>
        <w:rPr>
          <w:rFonts w:ascii="Times New Roman" w:hAnsi="Times New Roman" w:cs="Times New Roman" w:eastAsia="Times New Roman" w:hint="default"/>
        </w:rPr>
        <w:t>(</w:t>
      </w:r>
      <w:r>
        <w:rPr/>
        <w:t>胶乳比浊法</w:t>
      </w:r>
      <w:r>
        <w:rPr>
          <w:rFonts w:ascii="Times New Roman" w:hAnsi="Times New Roman" w:cs="Times New Roman" w:eastAsia="Times New Roman" w:hint="default"/>
        </w:rPr>
        <w:t>)</w:t>
      </w:r>
      <w:r>
        <w:rPr/>
        <w:t>等</w:t>
      </w:r>
      <w:r>
        <w:rPr>
          <w:rFonts w:ascii="Times New Roman" w:hAnsi="Times New Roman" w:cs="Times New Roman" w:eastAsia="Times New Roman" w:hint="default"/>
        </w:rPr>
        <w:t>5</w:t>
      </w:r>
      <w:r>
        <w:rPr/>
        <w:t>个研发项目紧跟市场需求，拓展公司体外诊 断试剂新产品。</w:t>
      </w:r>
    </w:p>
    <w:p>
      <w:pPr>
        <w:pStyle w:val="BodyText"/>
        <w:spacing w:line="319" w:lineRule="auto" w:before="40"/>
        <w:ind w:right="1169" w:firstLine="480"/>
        <w:jc w:val="both"/>
      </w:pPr>
      <w:r>
        <w:rPr/>
        <w:t>报告期内，公司获得</w:t>
      </w:r>
      <w:r>
        <w:rPr>
          <w:rFonts w:ascii="Times New Roman" w:hAnsi="Times New Roman" w:cs="Times New Roman" w:eastAsia="Times New Roman" w:hint="default"/>
        </w:rPr>
        <w:t>14</w:t>
      </w:r>
      <w:r>
        <w:rPr/>
        <w:t>项发明专利、</w:t>
      </w:r>
      <w:r>
        <w:rPr>
          <w:rFonts w:ascii="Times New Roman" w:hAnsi="Times New Roman" w:cs="Times New Roman" w:eastAsia="Times New Roman" w:hint="default"/>
        </w:rPr>
        <w:t>5</w:t>
      </w:r>
      <w:r>
        <w:rPr/>
        <w:t>项实用新型专利、</w:t>
      </w:r>
      <w:r>
        <w:rPr>
          <w:rFonts w:ascii="Times New Roman" w:hAnsi="Times New Roman" w:cs="Times New Roman" w:eastAsia="Times New Roman" w:hint="default"/>
        </w:rPr>
        <w:t>1</w:t>
      </w:r>
      <w:r>
        <w:rPr/>
        <w:t>项外观设计专利；申请</w:t>
      </w:r>
      <w:r>
        <w:rPr>
          <w:rFonts w:ascii="Times New Roman" w:hAnsi="Times New Roman" w:cs="Times New Roman" w:eastAsia="Times New Roman" w:hint="default"/>
        </w:rPr>
        <w:t>15</w:t>
      </w:r>
      <w:r>
        <w:rPr/>
        <w:t>项发 明专利、</w:t>
      </w:r>
      <w:r>
        <w:rPr>
          <w:rFonts w:ascii="Times New Roman" w:hAnsi="Times New Roman" w:cs="Times New Roman" w:eastAsia="Times New Roman" w:hint="default"/>
        </w:rPr>
        <w:t>5</w:t>
      </w:r>
      <w:r>
        <w:rPr/>
        <w:t>项实用新型专利。</w:t>
      </w:r>
    </w:p>
    <w:p>
      <w:pPr>
        <w:pStyle w:val="BodyText"/>
        <w:spacing w:line="319" w:lineRule="auto" w:before="19"/>
        <w:ind w:left="1134" w:right="1012" w:firstLine="480"/>
        <w:jc w:val="both"/>
      </w:pPr>
      <w:r>
        <w:rPr>
          <w:spacing w:val="-3"/>
        </w:rPr>
        <w:t>截至报告期末，公司累计参与</w:t>
      </w:r>
      <w:r>
        <w:rPr>
          <w:rFonts w:ascii="Times New Roman" w:hAnsi="Times New Roman" w:cs="Times New Roman" w:eastAsia="Times New Roman" w:hint="default"/>
          <w:spacing w:val="-3"/>
        </w:rPr>
        <w:t>39</w:t>
      </w:r>
      <w:r>
        <w:rPr>
          <w:spacing w:val="-3"/>
        </w:rPr>
        <w:t>项国家、行业、企业标准起草、制定工作，其中已颁布、</w:t>
      </w:r>
      <w:r>
        <w:rPr/>
        <w:t> 实施</w:t>
      </w:r>
      <w:r>
        <w:rPr>
          <w:rFonts w:ascii="Times New Roman" w:hAnsi="Times New Roman" w:cs="Times New Roman" w:eastAsia="Times New Roman" w:hint="default"/>
        </w:rPr>
        <w:t>16</w:t>
      </w:r>
      <w:r>
        <w:rPr/>
        <w:t>项。</w:t>
      </w:r>
    </w:p>
    <w:p>
      <w:pPr>
        <w:pStyle w:val="BodyText"/>
        <w:spacing w:line="316" w:lineRule="auto" w:before="20"/>
        <w:ind w:left="1614" w:right="3072"/>
        <w:jc w:val="left"/>
      </w:pPr>
      <w:r>
        <w:rPr>
          <w:rFonts w:ascii="Times New Roman" w:hAnsi="Times New Roman" w:cs="Times New Roman" w:eastAsia="Times New Roman" w:hint="default"/>
        </w:rPr>
        <w:t>4</w:t>
      </w:r>
      <w:r>
        <w:rPr/>
        <w:t>、投资领域进展情况 利用多层次投资架构，积极推进投资并购工作，稳步推进战略布局。</w:t>
      </w:r>
    </w:p>
    <w:p>
      <w:pPr>
        <w:pStyle w:val="BodyText"/>
        <w:spacing w:line="321" w:lineRule="auto" w:before="205"/>
        <w:ind w:left="1134" w:right="1130" w:firstLine="480"/>
        <w:jc w:val="right"/>
      </w:pPr>
      <w:bookmarkStart w:name="2017年1月，世轩科技与常州市新北区合作设立了常州高新医疗服务有限公司，通过建" w:id="25"/>
      <w:bookmarkEnd w:id="25"/>
      <w:r>
        <w:rPr/>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月，世轩科技与常州市新北区合作设立了常州高新医疗服务有限公司，通过建 立区域智慧医疗云平台，优化区域内医疗卫生资源配置，进而打造区域临床医学检验中心、 医学影像远程诊断中心、药品及耗材</w:t>
      </w:r>
      <w:r>
        <w:rPr>
          <w:spacing w:val="-83"/>
        </w:rPr>
        <w:t> </w:t>
      </w:r>
      <w:r>
        <w:rPr>
          <w:rFonts w:ascii="Times New Roman" w:hAnsi="Times New Roman" w:cs="Times New Roman" w:eastAsia="Times New Roman" w:hint="default"/>
        </w:rPr>
        <w:t>B2B</w:t>
      </w:r>
      <w:r>
        <w:rPr>
          <w:rFonts w:ascii="Times New Roman" w:hAnsi="Times New Roman" w:cs="Times New Roman" w:eastAsia="Times New Roman" w:hint="default"/>
          <w:spacing w:val="-24"/>
        </w:rPr>
        <w:t> </w:t>
      </w:r>
      <w:r>
        <w:rPr/>
        <w:t>供应链整合项目、基因检测及疾病筛查中心、医养 </w:t>
      </w:r>
      <w:r>
        <w:rPr>
          <w:spacing w:val="-3"/>
        </w:rPr>
        <w:t>融合的为老便民服务平台及互联网</w:t>
      </w:r>
      <w:r>
        <w:rPr>
          <w:rFonts w:ascii="Times New Roman" w:hAnsi="Times New Roman" w:cs="Times New Roman" w:eastAsia="Times New Roman" w:hint="default"/>
          <w:spacing w:val="-3"/>
        </w:rPr>
        <w:t>+</w:t>
      </w:r>
      <w:r>
        <w:rPr>
          <w:spacing w:val="-3"/>
        </w:rPr>
        <w:t>医疗创新服务项目，助力新北区打造高效、优质、低成本</w:t>
      </w:r>
      <w:r>
        <w:rPr>
          <w:spacing w:val="-106"/>
        </w:rPr>
        <w:t> </w:t>
      </w:r>
      <w:r>
        <w:rPr>
          <w:spacing w:val="-106"/>
        </w:rPr>
      </w:r>
      <w:r>
        <w:rPr>
          <w:spacing w:val="-3"/>
        </w:rPr>
        <w:t>的医疗服务体系，医疗创新“</w:t>
      </w:r>
      <w:r>
        <w:rPr>
          <w:rFonts w:ascii="Times New Roman" w:hAnsi="Times New Roman" w:cs="Times New Roman" w:eastAsia="Times New Roman" w:hint="default"/>
          <w:spacing w:val="-3"/>
        </w:rPr>
        <w:t>1+6</w:t>
      </w:r>
      <w:r>
        <w:rPr>
          <w:spacing w:val="-3"/>
        </w:rPr>
        <w:t>”业务模式成功落地。公司将直接或通过合资公司参与新北</w:t>
      </w:r>
      <w:r>
        <w:rPr>
          <w:spacing w:val="-99"/>
        </w:rPr>
        <w:t> </w:t>
      </w:r>
      <w:r>
        <w:rPr>
          <w:spacing w:val="-99"/>
        </w:rPr>
      </w:r>
      <w:r>
        <w:rPr/>
        <w:t>区十余亿规模的医疗服务的建设、运营，在提高当地医疗服务水平的同时，产生新的效益。</w:t>
      </w:r>
    </w:p>
    <w:p>
      <w:pPr>
        <w:pStyle w:val="BodyText"/>
        <w:spacing w:line="240" w:lineRule="auto" w:before="83"/>
        <w:ind w:left="1613" w:right="1033"/>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月，世轩科技与湖北三环资本管理有限公司（以下简称“三环资本”）、张荣华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28" w:lineRule="auto" w:before="182"/>
        <w:ind w:right="1131"/>
        <w:jc w:val="both"/>
      </w:pPr>
      <w:r>
        <w:rPr/>
        <w:t>先生、徐炜先生签署股权转让协议。按照协议，世轩科技将受让张荣华先生所持有的苏州康 </w:t>
      </w:r>
      <w:r>
        <w:rPr>
          <w:spacing w:val="-2"/>
        </w:rPr>
        <w:t>利贞医药有限公司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康利贞</w:t>
      </w:r>
      <w:r>
        <w:rPr>
          <w:rFonts w:ascii="Times New Roman" w:hAnsi="Times New Roman" w:cs="Times New Roman" w:eastAsia="Times New Roman" w:hint="default"/>
          <w:spacing w:val="-2"/>
        </w:rPr>
        <w:t>”)49%</w:t>
      </w:r>
      <w:r>
        <w:rPr>
          <w:spacing w:val="-2"/>
        </w:rPr>
        <w:t>的股权。康利贞主要从事药品批发、配送、药房托</w:t>
      </w:r>
      <w:r>
        <w:rPr>
          <w:spacing w:val="-87"/>
        </w:rPr>
        <w:t> </w:t>
      </w:r>
      <w:r>
        <w:rPr>
          <w:spacing w:val="-87"/>
        </w:rPr>
      </w:r>
      <w:r>
        <w:rPr/>
        <w:t>管及药品供应链整合等业务。药品供应链管理是医疗体制改革重要的一环，投资康利贞是公</w:t>
      </w:r>
      <w:r>
        <w:rPr>
          <w:w w:val="99"/>
        </w:rPr>
        <w:t> </w:t>
      </w:r>
      <w:r>
        <w:rPr/>
        <w:t>司推动</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发展战略的重要举措，是公司医疗创新</w:t>
      </w:r>
      <w:r>
        <w:rPr>
          <w:rFonts w:ascii="Times New Roman" w:hAnsi="Times New Roman" w:cs="Times New Roman" w:eastAsia="Times New Roman" w:hint="default"/>
        </w:rPr>
        <w:t>“1+6”</w:t>
      </w:r>
      <w:r>
        <w:rPr/>
        <w:t>业务模式的具体体现， 将助力公司打造药品供应链平台，拓展公司医疗健康产业链，提升公司的综合竞争力，对公 司未来业务将产生积极影响。</w:t>
      </w:r>
    </w:p>
    <w:p>
      <w:pPr>
        <w:pStyle w:val="BodyText"/>
        <w:spacing w:line="240" w:lineRule="auto" w:before="193"/>
        <w:ind w:left="1613" w:right="1033"/>
        <w:jc w:val="left"/>
      </w:pPr>
      <w:bookmarkStart w:name="2017年8月，湖北中元九派产业投资基金合伙企业（有限合伙）投资武汉大众口腔医疗" w:id="26"/>
      <w:bookmarkEnd w:id="26"/>
      <w:r>
        <w:rPr/>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月，湖北中元九派产业投资基金合伙企业（有限合伙）投资武汉大众口腔医疗</w:t>
      </w:r>
    </w:p>
    <w:p>
      <w:pPr>
        <w:pStyle w:val="BodyText"/>
        <w:spacing w:line="240" w:lineRule="auto" w:before="108"/>
        <w:ind w:right="1033"/>
        <w:jc w:val="left"/>
      </w:pPr>
      <w:r>
        <w:rPr/>
        <w:t>股份有限公</w:t>
      </w:r>
      <w:r>
        <w:rPr>
          <w:spacing w:val="-21"/>
        </w:rPr>
        <w:t>司</w:t>
      </w:r>
      <w:r>
        <w:rPr/>
        <w:t>（以下简</w:t>
      </w:r>
      <w:r>
        <w:rPr>
          <w:spacing w:val="-21"/>
        </w:rPr>
        <w:t>称</w:t>
      </w:r>
      <w:r>
        <w:rPr/>
        <w:t>“大众口腔</w:t>
      </w:r>
      <w:r>
        <w:rPr>
          <w:spacing w:val="-120"/>
        </w:rPr>
        <w:t>”）</w:t>
      </w:r>
      <w:r>
        <w:rPr>
          <w:spacing w:val="-21"/>
        </w:rPr>
        <w:t>，</w:t>
      </w:r>
      <w:r>
        <w:rPr/>
        <w:t>认购大众口腔</w:t>
      </w:r>
      <w:r>
        <w:rPr>
          <w:spacing w:val="-60"/>
        </w:rPr>
        <w:t> </w:t>
      </w:r>
      <w:r>
        <w:rPr>
          <w:rFonts w:ascii="Times New Roman" w:hAnsi="Times New Roman" w:cs="Times New Roman" w:eastAsia="Times New Roman" w:hint="default"/>
        </w:rPr>
        <w:t>2,400,000 </w:t>
      </w:r>
      <w:r>
        <w:rPr/>
        <w:t>股股票</w:t>
      </w:r>
      <w:r>
        <w:rPr>
          <w:spacing w:val="-21"/>
        </w:rPr>
        <w:t>，</w:t>
      </w:r>
      <w:r>
        <w:rPr/>
        <w:t>占大众口腔股份总</w:t>
      </w:r>
    </w:p>
    <w:p>
      <w:pPr>
        <w:pStyle w:val="BodyText"/>
        <w:spacing w:line="429" w:lineRule="auto" w:before="108"/>
        <w:ind w:left="1613" w:right="1153" w:hanging="480"/>
        <w:jc w:val="left"/>
      </w:pPr>
      <w:r>
        <w:rPr/>
        <w:t>数的</w:t>
      </w:r>
      <w:r>
        <w:rPr>
          <w:rFonts w:ascii="Times New Roman" w:hAnsi="Times New Roman" w:cs="Times New Roman" w:eastAsia="Times New Roman" w:hint="default"/>
        </w:rPr>
        <w:t>6%</w:t>
      </w:r>
      <w:r>
        <w:rPr/>
        <w:t>。大众口腔拥有</w:t>
      </w:r>
      <w:r>
        <w:rPr>
          <w:spacing w:val="-60"/>
        </w:rPr>
        <w:t> </w:t>
      </w:r>
      <w:r>
        <w:rPr>
          <w:rFonts w:ascii="Times New Roman" w:hAnsi="Times New Roman" w:cs="Times New Roman" w:eastAsia="Times New Roman" w:hint="default"/>
        </w:rPr>
        <w:t>1 </w:t>
      </w:r>
      <w:r>
        <w:rPr/>
        <w:t>家专科医院及</w:t>
      </w:r>
      <w:r>
        <w:rPr>
          <w:spacing w:val="-60"/>
        </w:rPr>
        <w:t> </w:t>
      </w:r>
      <w:r>
        <w:rPr>
          <w:rFonts w:ascii="Times New Roman" w:hAnsi="Times New Roman" w:cs="Times New Roman" w:eastAsia="Times New Roman" w:hint="default"/>
        </w:rPr>
        <w:t>20 </w:t>
      </w:r>
      <w:r>
        <w:rPr/>
        <w:t>家门诊部。 </w:t>
      </w:r>
      <w:bookmarkStart w:name="5、集团化改革，整合优势资源，完善内部制度。" w:id="27"/>
      <w:bookmarkEnd w:id="27"/>
      <w:r>
        <w:rPr/>
      </w:r>
      <w:r>
        <w:rPr>
          <w:rFonts w:ascii="Times New Roman" w:hAnsi="Times New Roman" w:cs="Times New Roman" w:eastAsia="Times New Roman" w:hint="default"/>
        </w:rPr>
        <w:t>5</w:t>
      </w:r>
      <w:r>
        <w:rPr/>
        <w:t>、集团化改革，整合优势资源，完善内部制度。 </w:t>
      </w:r>
      <w:bookmarkStart w:name="公司规划集团化体制框架，划分集团化各职能部门，化零为整，协同发展；修订各项管理制" w:id="28"/>
      <w:bookmarkEnd w:id="28"/>
      <w:r>
        <w:rPr/>
        <w:t>公司规划集团化体制框架，划分集团化各职能部门，化零为整，协同发展；修订各项管</w:t>
      </w:r>
    </w:p>
    <w:p>
      <w:pPr>
        <w:pStyle w:val="BodyText"/>
        <w:spacing w:line="250" w:lineRule="exact" w:before="0"/>
        <w:ind w:right="1033"/>
        <w:jc w:val="left"/>
      </w:pPr>
      <w:r>
        <w:rPr/>
        <w:t>理制度，提高管理效率，做到以市场为导向，提供优质服务为目的，为客户创造更多价值。</w:t>
      </w:r>
    </w:p>
    <w:p>
      <w:pPr>
        <w:pStyle w:val="BodyText"/>
        <w:spacing w:line="338" w:lineRule="auto" w:before="126"/>
        <w:ind w:right="1153"/>
        <w:jc w:val="left"/>
      </w:pPr>
      <w:r>
        <w:rPr/>
        <w:t>未来公司将集团化统筹管理，利用信息化手段，降低沟通成本，挖掘最大协同效应，精细化 运营，做强做大。</w:t>
      </w:r>
    </w:p>
    <w:p>
      <w:pPr>
        <w:spacing w:line="240" w:lineRule="auto" w:before="9"/>
        <w:rPr>
          <w:rFonts w:ascii="宋体" w:hAnsi="宋体" w:cs="宋体" w:eastAsia="宋体" w:hint="default"/>
          <w:sz w:val="16"/>
          <w:szCs w:val="16"/>
        </w:rPr>
      </w:pPr>
    </w:p>
    <w:p>
      <w:pPr>
        <w:pStyle w:val="Heading2"/>
        <w:spacing w:line="240" w:lineRule="auto"/>
        <w:ind w:left="1133" w:right="1033"/>
        <w:jc w:val="left"/>
        <w:rPr>
          <w:b w:val="0"/>
          <w:bCs w:val="0"/>
        </w:rPr>
      </w:pPr>
      <w:bookmarkStart w:name="二、主营业务分析" w:id="29"/>
      <w:bookmarkEnd w:id="29"/>
      <w:r>
        <w:rPr>
          <w:b w:val="0"/>
          <w:bCs w:val="0"/>
        </w:rPr>
      </w:r>
      <w:r>
        <w:rPr/>
        <w:t>二、主营业务分析</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概述" w:id="30"/>
      <w:bookmarkEnd w:id="30"/>
      <w:r>
        <w:rPr>
          <w:b w:val="0"/>
          <w:bCs w:val="0"/>
        </w:rPr>
      </w:r>
      <w:r>
        <w:rPr>
          <w:rFonts w:ascii="Times New Roman" w:hAnsi="Times New Roman" w:cs="Times New Roman" w:eastAsia="Times New Roman" w:hint="default"/>
        </w:rPr>
        <w:t>1</w:t>
      </w:r>
      <w:r>
        <w:rPr/>
        <w:t>、概述</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4" w:right="103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2、收入与成本" w:id="31"/>
      <w:bookmarkEnd w:id="31"/>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营业收入构成" w:id="32"/>
      <w:bookmarkEnd w:id="32"/>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29"/>
          <w:szCs w:val="29"/>
        </w:rPr>
      </w:pPr>
    </w:p>
    <w:p>
      <w:pPr>
        <w:pStyle w:val="Heading2"/>
        <w:spacing w:line="367" w:lineRule="auto"/>
        <w:ind w:left="1613" w:right="5244" w:firstLine="2"/>
        <w:jc w:val="left"/>
        <w:rPr>
          <w:rFonts w:ascii="宋体" w:hAnsi="宋体" w:cs="宋体" w:eastAsia="宋体" w:hint="default"/>
          <w:b w:val="0"/>
          <w:bCs w:val="0"/>
        </w:rPr>
      </w:pPr>
      <w:r>
        <w:rPr>
          <w:w w:val="95"/>
        </w:rPr>
        <w:t>公司是否需要遵守光伏产业链相关业的披露要求 </w:t>
      </w:r>
      <w:r>
        <w:rPr>
          <w:spacing w:val="1"/>
          <w:w w:val="95"/>
        </w:rPr>
        <w:t> </w:t>
      </w:r>
      <w:r>
        <w:rPr>
          <w:rFonts w:ascii="宋体" w:hAnsi="宋体" w:cs="宋体" w:eastAsia="宋体" w:hint="default"/>
          <w:b w:val="0"/>
          <w:bCs w:val="0"/>
        </w:rPr>
        <w:t>否</w:t>
      </w:r>
    </w:p>
    <w:p>
      <w:pPr>
        <w:pStyle w:val="Heading2"/>
        <w:spacing w:line="319" w:lineRule="auto" w:before="37"/>
        <w:ind w:left="1133" w:right="1033" w:firstLine="482"/>
        <w:jc w:val="left"/>
        <w:rPr>
          <w:b w:val="0"/>
          <w:bCs w:val="0"/>
        </w:rPr>
      </w:pPr>
      <w:r>
        <w:rPr/>
        <w:t>公司是否需遵守《深圳证券交易所创业板行业信息披露指引第</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上市公司从事广</w:t>
      </w:r>
      <w:r>
        <w:rPr>
          <w:w w:val="99"/>
        </w:rPr>
        <w:t> </w:t>
      </w:r>
      <w:r>
        <w:rPr/>
        <w:t>播电影电视业务》的披露要求：</w:t>
      </w:r>
      <w:r>
        <w:rPr>
          <w:b w:val="0"/>
          <w:bCs w:val="0"/>
        </w:rPr>
      </w:r>
    </w:p>
    <w:p>
      <w:pPr>
        <w:pStyle w:val="BodyText"/>
        <w:spacing w:line="240" w:lineRule="auto" w:before="86"/>
        <w:ind w:left="1613" w:right="1033"/>
        <w:jc w:val="left"/>
      </w:pPr>
      <w:r>
        <w:rPr/>
        <w:t>否</w:t>
      </w:r>
    </w:p>
    <w:p>
      <w:pPr>
        <w:pStyle w:val="Heading2"/>
        <w:spacing w:line="319" w:lineRule="auto" w:before="165"/>
        <w:ind w:left="1133" w:right="1033" w:firstLine="482"/>
        <w:jc w:val="left"/>
        <w:rPr>
          <w:b w:val="0"/>
          <w:bCs w:val="0"/>
        </w:rPr>
      </w:pPr>
      <w:r>
        <w:rPr/>
        <w:t>公司是否需遵守《深圳证券交易所创业板行业信息披露指引第</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上市公司从事互</w:t>
      </w:r>
      <w:r>
        <w:rPr>
          <w:w w:val="99"/>
        </w:rPr>
        <w:t> </w:t>
      </w:r>
      <w:r>
        <w:rPr/>
        <w:t>联网游戏业务》的披露要求：</w:t>
      </w:r>
      <w:r>
        <w:rPr>
          <w:b w:val="0"/>
          <w:bCs w:val="0"/>
        </w:rPr>
      </w:r>
    </w:p>
    <w:p>
      <w:pPr>
        <w:pStyle w:val="BodyText"/>
        <w:spacing w:line="240" w:lineRule="auto" w:before="86"/>
        <w:ind w:left="1613" w:right="1033"/>
        <w:jc w:val="left"/>
      </w:pP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135.919998pt;margin-top:369.079987pt;width:.479993pt;height:.66pt;mso-position-horizontal-relative:page;mso-position-vertical-relative:page;z-index:7816" type="#_x0000_t75" stroked="false">
            <v:imagedata r:id="rId62" o:title=""/>
          </v:shape>
        </w:pict>
      </w:r>
      <w:r>
        <w:rPr/>
        <w:pict>
          <v:shape style="position:absolute;margin-left:216.679993pt;margin-top:369.079987pt;width:.480008pt;height:.66pt;mso-position-horizontal-relative:page;mso-position-vertical-relative:page;z-index:7840" type="#_x0000_t75" stroked="false">
            <v:imagedata r:id="rId62" o:title=""/>
          </v:shape>
        </w:pict>
      </w:r>
      <w:r>
        <w:rPr/>
        <w:pict>
          <v:shape style="position:absolute;margin-left:297.459991pt;margin-top:369.079987pt;width:.480008pt;height:.66pt;mso-position-horizontal-relative:page;mso-position-vertical-relative:page;z-index:7864" type="#_x0000_t75" stroked="false">
            <v:imagedata r:id="rId62" o:title=""/>
          </v:shape>
        </w:pict>
      </w:r>
      <w:r>
        <w:rPr/>
        <w:pict>
          <v:shape style="position:absolute;margin-left:378.220001pt;margin-top:369.079987pt;width:.480008pt;height:.66pt;mso-position-horizontal-relative:page;mso-position-vertical-relative:page;z-index:7888" type="#_x0000_t75" stroked="false">
            <v:imagedata r:id="rId62" o:title=""/>
          </v:shape>
        </w:pict>
      </w:r>
      <w:r>
        <w:rPr/>
        <w:pict>
          <v:shape style="position:absolute;margin-left:459pt;margin-top:369.079987pt;width:.480008pt;height:.66pt;mso-position-horizontal-relative:page;mso-position-vertical-relative:page;z-index:7912" type="#_x0000_t75" stroked="false">
            <v:imagedata r:id="rId62" o:title=""/>
          </v:shape>
        </w:pict>
      </w:r>
      <w:r>
        <w:rPr/>
        <w:pict>
          <v:shape style="position:absolute;margin-left:135.919998pt;margin-top:389.420013pt;width:.480015pt;height:.42pt;mso-position-horizontal-relative:page;mso-position-vertical-relative:page;z-index:7936" type="#_x0000_t75" stroked="false">
            <v:imagedata r:id="rId62" o:title=""/>
          </v:shape>
        </w:pict>
      </w:r>
      <w:r>
        <w:rPr/>
        <w:pict>
          <v:shape style="position:absolute;margin-left:216.679993pt;margin-top:389.420013pt;width:.480031pt;height:.42pt;mso-position-horizontal-relative:page;mso-position-vertical-relative:page;z-index:7960" type="#_x0000_t75" stroked="false">
            <v:imagedata r:id="rId62" o:title=""/>
          </v:shape>
        </w:pict>
      </w:r>
      <w:r>
        <w:rPr/>
        <w:pict>
          <v:shape style="position:absolute;margin-left:297.459991pt;margin-top:389.420013pt;width:.480031pt;height:.42pt;mso-position-horizontal-relative:page;mso-position-vertical-relative:page;z-index:7984" type="#_x0000_t75" stroked="false">
            <v:imagedata r:id="rId62" o:title=""/>
          </v:shape>
        </w:pict>
      </w:r>
      <w:r>
        <w:rPr/>
        <w:pict>
          <v:shape style="position:absolute;margin-left:378.220001pt;margin-top:389.420013pt;width:.480031pt;height:.42pt;mso-position-horizontal-relative:page;mso-position-vertical-relative:page;z-index:8008" type="#_x0000_t75" stroked="false">
            <v:imagedata r:id="rId62" o:title=""/>
          </v:shape>
        </w:pict>
      </w:r>
      <w:r>
        <w:rPr/>
        <w:pict>
          <v:shape style="position:absolute;margin-left:459pt;margin-top:389.420013pt;width:.480031pt;height:.42pt;mso-position-horizontal-relative:page;mso-position-vertical-relative:page;z-index:8032" type="#_x0000_t75" stroked="false">
            <v:imagedata r:id="rId62" o:title=""/>
          </v:shape>
        </w:pict>
      </w:r>
      <w:r>
        <w:rPr/>
        <w:pict>
          <v:shape style="position:absolute;margin-left:135.919998pt;margin-top:444.999969pt;width:.479993pt;height:.66pt;mso-position-horizontal-relative:page;mso-position-vertical-relative:page;z-index:8056" type="#_x0000_t75" stroked="false">
            <v:imagedata r:id="rId62" o:title=""/>
          </v:shape>
        </w:pict>
      </w:r>
      <w:r>
        <w:rPr/>
        <w:pict>
          <v:shape style="position:absolute;margin-left:216.679993pt;margin-top:444.999969pt;width:.480008pt;height:.66pt;mso-position-horizontal-relative:page;mso-position-vertical-relative:page;z-index:8080" type="#_x0000_t75" stroked="false">
            <v:imagedata r:id="rId62" o:title=""/>
          </v:shape>
        </w:pict>
      </w:r>
      <w:r>
        <w:rPr/>
        <w:pict>
          <v:shape style="position:absolute;margin-left:297.459991pt;margin-top:444.999969pt;width:.480008pt;height:.66pt;mso-position-horizontal-relative:page;mso-position-vertical-relative:page;z-index:8104" type="#_x0000_t75" stroked="false">
            <v:imagedata r:id="rId62" o:title=""/>
          </v:shape>
        </w:pict>
      </w:r>
      <w:r>
        <w:rPr/>
        <w:pict>
          <v:shape style="position:absolute;margin-left:378.220001pt;margin-top:444.999969pt;width:.480008pt;height:.66pt;mso-position-horizontal-relative:page;mso-position-vertical-relative:page;z-index:8128" type="#_x0000_t75" stroked="false">
            <v:imagedata r:id="rId62" o:title=""/>
          </v:shape>
        </w:pict>
      </w:r>
      <w:r>
        <w:rPr/>
        <w:pict>
          <v:shape style="position:absolute;margin-left:459pt;margin-top:444.999969pt;width:.480008pt;height:.66pt;mso-position-horizontal-relative:page;mso-position-vertical-relative:page;z-index:8152" type="#_x0000_t75" stroked="false">
            <v:imagedata r:id="rId62" o:title=""/>
          </v:shape>
        </w:pict>
      </w:r>
      <w:r>
        <w:rPr/>
        <w:pict>
          <v:shape style="position:absolute;margin-left:135.919998pt;margin-top:465.339966pt;width:.47998pt;height:.42pt;mso-position-horizontal-relative:page;mso-position-vertical-relative:page;z-index:8176" type="#_x0000_t75" stroked="false">
            <v:imagedata r:id="rId62" o:title=""/>
          </v:shape>
        </w:pict>
      </w:r>
      <w:r>
        <w:rPr/>
        <w:pict>
          <v:shape style="position:absolute;margin-left:297.459991pt;margin-top:465.339966pt;width:.479996pt;height:.42pt;mso-position-horizontal-relative:page;mso-position-vertical-relative:page;z-index:8200" type="#_x0000_t75" stroked="false">
            <v:imagedata r:id="rId62" o:title=""/>
          </v:shape>
        </w:pict>
      </w:r>
      <w:r>
        <w:rPr/>
        <w:pict>
          <v:shape style="position:absolute;margin-left:135.919998pt;margin-top:500.799957pt;width:.479993pt;height:.66pt;mso-position-horizontal-relative:page;mso-position-vertical-relative:page;z-index:8224" type="#_x0000_t75" stroked="false">
            <v:imagedata r:id="rId62" o:title=""/>
          </v:shape>
        </w:pict>
      </w:r>
      <w:r>
        <w:rPr/>
        <w:pict>
          <v:shape style="position:absolute;margin-left:216.679993pt;margin-top:500.799957pt;width:.480008pt;height:.66pt;mso-position-horizontal-relative:page;mso-position-vertical-relative:page;z-index:8248" type="#_x0000_t75" stroked="false">
            <v:imagedata r:id="rId62" o:title=""/>
          </v:shape>
        </w:pict>
      </w:r>
      <w:r>
        <w:rPr/>
        <w:pict>
          <v:shape style="position:absolute;margin-left:297.459991pt;margin-top:500.799957pt;width:.480008pt;height:.66pt;mso-position-horizontal-relative:page;mso-position-vertical-relative:page;z-index:8272" type="#_x0000_t75" stroked="false">
            <v:imagedata r:id="rId62" o:title=""/>
          </v:shape>
        </w:pict>
      </w:r>
      <w:r>
        <w:rPr/>
        <w:pict>
          <v:shape style="position:absolute;margin-left:378.220001pt;margin-top:500.799957pt;width:.480008pt;height:.66pt;mso-position-horizontal-relative:page;mso-position-vertical-relative:page;z-index:8296" type="#_x0000_t75" stroked="false">
            <v:imagedata r:id="rId62" o:title=""/>
          </v:shape>
        </w:pict>
      </w:r>
      <w:r>
        <w:rPr/>
        <w:pict>
          <v:shape style="position:absolute;margin-left:459pt;margin-top:500.799957pt;width:.480008pt;height:.66pt;mso-position-horizontal-relative:page;mso-position-vertical-relative:page;z-index:8320" type="#_x0000_t75" stroked="false">
            <v:imagedata r:id="rId62" o:title=""/>
          </v:shape>
        </w:pict>
      </w:r>
      <w:r>
        <w:rPr/>
        <w:pict>
          <v:shape style="position:absolute;margin-left:135.919998pt;margin-top:521.140015pt;width:.480015pt;height:.42pt;mso-position-horizontal-relative:page;mso-position-vertical-relative:page;z-index:8344" type="#_x0000_t75" stroked="false">
            <v:imagedata r:id="rId62" o:title=""/>
          </v:shape>
        </w:pict>
      </w:r>
      <w:r>
        <w:rPr/>
        <w:pict>
          <v:shape style="position:absolute;margin-left:297.459991pt;margin-top:521.140015pt;width:.480031pt;height:.42pt;mso-position-horizontal-relative:page;mso-position-vertical-relative:page;z-index:8368" type="#_x0000_t75" stroked="false">
            <v:imagedata r:id="rId62" o:title=""/>
          </v:shape>
        </w:pict>
      </w:r>
      <w:r>
        <w:rPr/>
        <w:pict>
          <v:shape style="position:absolute;margin-left:135.919998pt;margin-top:541.23999pt;width:.480015pt;height:.42pt;mso-position-horizontal-relative:page;mso-position-vertical-relative:page;z-index:8392" type="#_x0000_t75" stroked="false">
            <v:imagedata r:id="rId62" o:title=""/>
          </v:shape>
        </w:pict>
      </w:r>
      <w:r>
        <w:rPr/>
        <w:pict>
          <v:shape style="position:absolute;margin-left:297.459991pt;margin-top:541.23999pt;width:.480031pt;height:.42pt;mso-position-horizontal-relative:page;mso-position-vertical-relative:page;z-index:8416" type="#_x0000_t75" stroked="false">
            <v:imagedata r:id="rId62" o:title=""/>
          </v:shape>
        </w:pict>
      </w:r>
      <w:r>
        <w:rPr/>
        <w:pict>
          <v:shape style="position:absolute;margin-left:135.919998pt;margin-top:561.339966pt;width:.480015pt;height:.42pt;mso-position-horizontal-relative:page;mso-position-vertical-relative:page;z-index:8440" type="#_x0000_t75" stroked="false">
            <v:imagedata r:id="rId62" o:title=""/>
          </v:shape>
        </w:pict>
      </w:r>
      <w:r>
        <w:rPr/>
        <w:pict>
          <v:shape style="position:absolute;margin-left:297.459991pt;margin-top:561.339966pt;width:.480031pt;height:.42pt;mso-position-horizontal-relative:page;mso-position-vertical-relative:page;z-index:8464" type="#_x0000_t75" stroked="false">
            <v:imagedata r:id="rId62" o:title=""/>
          </v:shape>
        </w:pict>
      </w:r>
      <w:r>
        <w:rPr/>
        <w:pict>
          <v:shape style="position:absolute;margin-left:135.919998pt;margin-top:581.440002pt;width:.480015pt;height:.42pt;mso-position-horizontal-relative:page;mso-position-vertical-relative:page;z-index:8488" type="#_x0000_t75" stroked="false">
            <v:imagedata r:id="rId62" o:title=""/>
          </v:shape>
        </w:pict>
      </w:r>
      <w:r>
        <w:rPr/>
        <w:pict>
          <v:shape style="position:absolute;margin-left:216.679993pt;margin-top:581.440002pt;width:.480031pt;height:.42pt;mso-position-horizontal-relative:page;mso-position-vertical-relative:page;z-index:8512" type="#_x0000_t75" stroked="false">
            <v:imagedata r:id="rId62" o:title=""/>
          </v:shape>
        </w:pict>
      </w:r>
      <w:r>
        <w:rPr/>
        <w:pict>
          <v:shape style="position:absolute;margin-left:297.459991pt;margin-top:581.440002pt;width:.480031pt;height:.42pt;mso-position-horizontal-relative:page;mso-position-vertical-relative:page;z-index:8536" type="#_x0000_t75" stroked="false">
            <v:imagedata r:id="rId62" o:title=""/>
          </v:shape>
        </w:pict>
      </w:r>
      <w:r>
        <w:rPr/>
        <w:pict>
          <v:shape style="position:absolute;margin-left:378.220001pt;margin-top:581.440002pt;width:.480031pt;height:.42pt;mso-position-horizontal-relative:page;mso-position-vertical-relative:page;z-index:8560" type="#_x0000_t75" stroked="false">
            <v:imagedata r:id="rId62" o:title=""/>
          </v:shape>
        </w:pict>
      </w:r>
      <w:r>
        <w:rPr/>
        <w:pict>
          <v:shape style="position:absolute;margin-left:459pt;margin-top:581.440002pt;width:.480031pt;height:.42pt;mso-position-horizontal-relative:page;mso-position-vertical-relative:page;z-index:8584" type="#_x0000_t75" stroked="false">
            <v:imagedata r:id="rId62" o:title=""/>
          </v:shape>
        </w:pict>
      </w:r>
      <w:r>
        <w:rPr/>
        <w:pict>
          <v:shape style="position:absolute;margin-left:135.919998pt;margin-top:621.640015pt;width:.480015pt;height:.42pt;mso-position-horizontal-relative:page;mso-position-vertical-relative:page;z-index:8608" type="#_x0000_t75" stroked="false">
            <v:imagedata r:id="rId62" o:title=""/>
          </v:shape>
        </w:pict>
      </w:r>
      <w:r>
        <w:rPr/>
        <w:pict>
          <v:shape style="position:absolute;margin-left:297.459991pt;margin-top:621.640015pt;width:.480031pt;height:.42pt;mso-position-horizontal-relative:page;mso-position-vertical-relative:page;z-index:8632" type="#_x0000_t75" stroked="false">
            <v:imagedata r:id="rId62" o:title=""/>
          </v:shape>
        </w:pict>
      </w:r>
      <w:r>
        <w:rPr/>
        <w:pict>
          <v:shape style="position:absolute;margin-left:135.919998pt;margin-top:641.73999pt;width:.480015pt;height:.42pt;mso-position-horizontal-relative:page;mso-position-vertical-relative:page;z-index:8656" type="#_x0000_t75" stroked="false">
            <v:imagedata r:id="rId62" o:title=""/>
          </v:shape>
        </w:pict>
      </w:r>
      <w:r>
        <w:rPr/>
        <w:pict>
          <v:shape style="position:absolute;margin-left:297.459991pt;margin-top:641.73999pt;width:.480031pt;height:.42pt;mso-position-horizontal-relative:page;mso-position-vertical-relative:page;z-index:8680" type="#_x0000_t75" stroked="false">
            <v:imagedata r:id="rId62" o:title=""/>
          </v:shape>
        </w:pict>
      </w:r>
      <w:r>
        <w:rPr/>
        <w:pict>
          <v:shape style="position:absolute;margin-left:135.919998pt;margin-top:661.839966pt;width:.480015pt;height:.42pt;mso-position-horizontal-relative:page;mso-position-vertical-relative:page;z-index:8704" type="#_x0000_t75" stroked="false">
            <v:imagedata r:id="rId62" o:title=""/>
          </v:shape>
        </w:pict>
      </w:r>
      <w:r>
        <w:rPr/>
        <w:pict>
          <v:shape style="position:absolute;margin-left:297.459991pt;margin-top:661.839966pt;width:.480031pt;height:.42pt;mso-position-horizontal-relative:page;mso-position-vertical-relative:page;z-index:8728" type="#_x0000_t75" stroked="false">
            <v:imagedata r:id="rId62" o:title=""/>
          </v:shape>
        </w:pict>
      </w:r>
      <w:r>
        <w:rPr/>
        <w:pict>
          <v:shape style="position:absolute;margin-left:135.919998pt;margin-top:681.940002pt;width:.480015pt;height:.42pt;mso-position-horizontal-relative:page;mso-position-vertical-relative:page;z-index:8752" type="#_x0000_t75" stroked="false">
            <v:imagedata r:id="rId65" o:title=""/>
          </v:shape>
        </w:pict>
      </w:r>
      <w:r>
        <w:rPr/>
        <w:pict>
          <v:shape style="position:absolute;margin-left:297.459991pt;margin-top:681.940002pt;width:.480031pt;height:.42pt;mso-position-horizontal-relative:page;mso-position-vertical-relative:page;z-index:8776" type="#_x0000_t75" stroked="false">
            <v:imagedata r:id="rId65" o:title=""/>
          </v:shape>
        </w:pict>
      </w:r>
      <w:r>
        <w:rPr/>
        <w:pict>
          <v:shape style="position:absolute;margin-left:135.919998pt;margin-top:702.059998pt;width:.480015pt;height:.42pt;mso-position-horizontal-relative:page;mso-position-vertical-relative:page;z-index:8800" type="#_x0000_t75" stroked="false">
            <v:imagedata r:id="rId65" o:title=""/>
          </v:shape>
        </w:pict>
      </w:r>
      <w:r>
        <w:rPr/>
        <w:pict>
          <v:shape style="position:absolute;margin-left:297.459991pt;margin-top:702.059998pt;width:.480031pt;height:.42pt;mso-position-horizontal-relative:page;mso-position-vertical-relative:page;z-index:8824" type="#_x0000_t75" stroked="false">
            <v:imagedata r:id="rId65" o:title=""/>
          </v:shape>
        </w:pict>
      </w:r>
      <w:r>
        <w:rPr/>
        <w:pict>
          <v:shape style="position:absolute;margin-left:135.919998pt;margin-top:722.159973pt;width:.479946pt;height:.42pt;mso-position-horizontal-relative:page;mso-position-vertical-relative:page;z-index:8848" type="#_x0000_t75" stroked="false">
            <v:imagedata r:id="rId65" o:title=""/>
          </v:shape>
        </w:pict>
      </w:r>
      <w:r>
        <w:rPr/>
        <w:pict>
          <v:shape style="position:absolute;margin-left:297.459991pt;margin-top:722.159973pt;width:.479961pt;height:.42pt;mso-position-horizontal-relative:page;mso-position-vertical-relative:page;z-index:8872" type="#_x0000_t75" stroked="false">
            <v:imagedata r:id="rId65" o:title=""/>
          </v:shape>
        </w:pict>
      </w:r>
      <w:r>
        <w:rPr/>
        <w:pict>
          <v:shape style="position:absolute;margin-left:135.919998pt;margin-top:742.26001pt;width:.480015pt;height:.42pt;mso-position-horizontal-relative:page;mso-position-vertical-relative:page;z-index:8896" type="#_x0000_t75" stroked="false">
            <v:imagedata r:id="rId65" o:title=""/>
          </v:shape>
        </w:pict>
      </w:r>
      <w:r>
        <w:rPr/>
        <w:pict>
          <v:shape style="position:absolute;margin-left:216.679993pt;margin-top:742.26001pt;width:.480031pt;height:.42pt;mso-position-horizontal-relative:page;mso-position-vertical-relative:page;z-index:8920" type="#_x0000_t75" stroked="false">
            <v:imagedata r:id="rId65" o:title=""/>
          </v:shape>
        </w:pict>
      </w:r>
      <w:r>
        <w:rPr/>
        <w:pict>
          <v:shape style="position:absolute;margin-left:297.459991pt;margin-top:742.26001pt;width:.480031pt;height:.42pt;mso-position-horizontal-relative:page;mso-position-vertical-relative:page;z-index:8944" type="#_x0000_t75" stroked="false">
            <v:imagedata r:id="rId65" o:title=""/>
          </v:shape>
        </w:pict>
      </w:r>
      <w:r>
        <w:rPr/>
        <w:pict>
          <v:shape style="position:absolute;margin-left:378.220001pt;margin-top:742.26001pt;width:.480031pt;height:.42pt;mso-position-horizontal-relative:page;mso-position-vertical-relative:page;z-index:8968" type="#_x0000_t75" stroked="false">
            <v:imagedata r:id="rId65" o:title=""/>
          </v:shape>
        </w:pict>
      </w:r>
      <w:r>
        <w:rPr/>
        <w:pict>
          <v:shape style="position:absolute;margin-left:459pt;margin-top:742.26001pt;width:.480031pt;height:.42pt;mso-position-horizontal-relative:page;mso-position-vertical-relative:page;z-index:8992" type="#_x0000_t75" stroked="false">
            <v:imagedata r:id="rId65" o:title=""/>
          </v:shape>
        </w:pict>
      </w:r>
    </w:p>
    <w:p>
      <w:pPr>
        <w:pStyle w:val="Heading2"/>
        <w:spacing w:line="240" w:lineRule="auto" w:before="182"/>
        <w:ind w:left="1616" w:right="1033"/>
        <w:jc w:val="left"/>
        <w:rPr>
          <w:b w:val="0"/>
          <w:bCs w:val="0"/>
        </w:rPr>
      </w:pPr>
      <w:r>
        <w:rPr/>
        <w:t>公司是否需遵守《深圳证券交易所创业板行业信息披露指引第</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上市公司从事</w:t>
      </w:r>
      <w:r>
        <w:rPr>
          <w:b w:val="0"/>
          <w:bCs w:val="0"/>
        </w:rPr>
      </w:r>
    </w:p>
    <w:p>
      <w:pPr>
        <w:pStyle w:val="Heading2"/>
        <w:spacing w:line="345" w:lineRule="auto" w:before="109"/>
        <w:ind w:left="1614" w:right="6837" w:hanging="480"/>
        <w:jc w:val="left"/>
        <w:rPr>
          <w:rFonts w:ascii="宋体" w:hAnsi="宋体" w:cs="宋体" w:eastAsia="宋体" w:hint="default"/>
          <w:b w:val="0"/>
          <w:bCs w:val="0"/>
        </w:rPr>
      </w:pPr>
      <w:r>
        <w:rPr>
          <w:rFonts w:ascii="Times New Roman" w:hAnsi="Times New Roman" w:cs="Times New Roman" w:eastAsia="Times New Roman" w:hint="default"/>
        </w:rPr>
        <w:t>LED</w:t>
      </w:r>
      <w:r>
        <w:rPr>
          <w:rFonts w:ascii="Times New Roman" w:hAnsi="Times New Roman" w:cs="Times New Roman" w:eastAsia="Times New Roman" w:hint="default"/>
          <w:spacing w:val="-12"/>
        </w:rPr>
        <w:t> </w:t>
      </w:r>
      <w:r>
        <w:rPr/>
        <w:t>产业链相关业务》的披露要求：</w:t>
      </w:r>
      <w:r>
        <w:rPr>
          <w:w w:val="99"/>
        </w:rPr>
        <w:t> </w:t>
      </w:r>
      <w:r>
        <w:rPr>
          <w:rFonts w:ascii="宋体" w:hAnsi="宋体" w:cs="宋体" w:eastAsia="宋体" w:hint="default"/>
          <w:b w:val="0"/>
          <w:bCs w:val="0"/>
        </w:rPr>
        <w:t>否</w:t>
      </w:r>
    </w:p>
    <w:p>
      <w:pPr>
        <w:pStyle w:val="Heading2"/>
        <w:spacing w:line="319" w:lineRule="auto" w:before="59"/>
        <w:ind w:left="1133" w:right="1033" w:firstLine="482"/>
        <w:jc w:val="left"/>
        <w:rPr>
          <w:b w:val="0"/>
          <w:bCs w:val="0"/>
        </w:rPr>
      </w:pPr>
      <w:r>
        <w:rPr>
          <w:spacing w:val="-5"/>
          <w:w w:val="99"/>
        </w:rPr>
        <w:t>公司是否需遵守《深圳证券交易所创业板行业信息披露指引第</w:t>
      </w:r>
      <w:r>
        <w:rPr>
          <w:spacing w:val="-47"/>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w w:val="99"/>
        </w:rPr>
        <w:t>号</w:t>
      </w:r>
      <w:r>
        <w:rPr>
          <w:rFonts w:ascii="Times New Roman" w:hAnsi="Times New Roman" w:cs="Times New Roman" w:eastAsia="Times New Roman" w:hint="default"/>
          <w:w w:val="99"/>
        </w:rPr>
        <w:t>——</w:t>
      </w:r>
      <w:r>
        <w:rPr>
          <w:w w:val="99"/>
        </w:rPr>
        <w:t>上市公司从事医</w:t>
      </w:r>
      <w:r>
        <w:rPr>
          <w:w w:val="99"/>
        </w:rPr>
        <w:t> </w:t>
      </w:r>
      <w:r>
        <w:rPr/>
        <w:t>疗器械业务》的披露要求：</w:t>
      </w:r>
      <w:r>
        <w:rPr>
          <w:b w:val="0"/>
          <w:bCs w:val="0"/>
        </w:rPr>
      </w:r>
    </w:p>
    <w:p>
      <w:pPr>
        <w:pStyle w:val="BodyText"/>
        <w:spacing w:line="367" w:lineRule="auto" w:before="86"/>
        <w:ind w:left="1613" w:right="8353"/>
        <w:jc w:val="left"/>
      </w:pPr>
      <w:r>
        <w:rPr/>
        <w:t>否 营业收入整体情况</w:t>
      </w:r>
    </w:p>
    <w:p>
      <w:pPr>
        <w:spacing w:line="227" w:lineRule="exact" w:before="0"/>
        <w:ind w:left="0" w:right="1130" w:firstLine="0"/>
        <w:jc w:val="right"/>
        <w:rPr>
          <w:rFonts w:ascii="宋体" w:hAnsi="宋体" w:cs="宋体" w:eastAsia="宋体" w:hint="default"/>
          <w:sz w:val="21"/>
          <w:szCs w:val="21"/>
        </w:rPr>
      </w:pPr>
      <w:r>
        <w:rPr/>
        <w:pict>
          <v:shape style="position:absolute;margin-left:297.459991pt;margin-top:35.632553pt;width:.480031pt;height:.42pt;mso-position-horizontal-relative:page;mso-position-vertical-relative:paragraph;z-index:7528" type="#_x0000_t75" stroked="false">
            <v:imagedata r:id="rId66" o:title=""/>
          </v:shape>
        </w:pict>
      </w:r>
      <w:r>
        <w:rPr/>
        <w:pict>
          <v:shape style="position:absolute;margin-left:135.919998pt;margin-top:35.632553pt;width:.480007pt;height:.9pt;mso-position-horizontal-relative:page;mso-position-vertical-relative:paragraph;z-index:7552" type="#_x0000_t75" stroked="false">
            <v:imagedata r:id="rId67" o:title=""/>
          </v:shape>
        </w:pict>
      </w:r>
      <w:r>
        <w:rPr/>
        <w:pict>
          <v:shape style="position:absolute;margin-left:459pt;margin-top:35.632553pt;width:.480022pt;height:.9pt;mso-position-horizontal-relative:page;mso-position-vertical-relative:paragraph;z-index:7576" type="#_x0000_t75" stroked="false">
            <v:imagedata r:id="rId68" o:title=""/>
          </v:shape>
        </w:pict>
      </w:r>
      <w:r>
        <w:rPr/>
        <w:pict>
          <v:shape style="position:absolute;margin-left:135.919998pt;margin-top:55.732483pt;width:.479946pt;height:.42pt;mso-position-horizontal-relative:page;mso-position-vertical-relative:paragraph;z-index:7600" type="#_x0000_t75" stroked="false">
            <v:imagedata r:id="rId66" o:title=""/>
          </v:shape>
        </w:pict>
      </w:r>
      <w:r>
        <w:rPr/>
        <w:pict>
          <v:shape style="position:absolute;margin-left:216.679993pt;margin-top:55.732483pt;width:.479961pt;height:.42pt;mso-position-horizontal-relative:page;mso-position-vertical-relative:paragraph;z-index:7624" type="#_x0000_t75" stroked="false">
            <v:imagedata r:id="rId66" o:title=""/>
          </v:shape>
        </w:pict>
      </w:r>
      <w:r>
        <w:rPr/>
        <w:pict>
          <v:shape style="position:absolute;margin-left:297.459991pt;margin-top:55.732483pt;width:.479961pt;height:.42pt;mso-position-horizontal-relative:page;mso-position-vertical-relative:paragraph;z-index:7648" type="#_x0000_t75" stroked="false">
            <v:imagedata r:id="rId66" o:title=""/>
          </v:shape>
        </w:pict>
      </w:r>
      <w:r>
        <w:rPr/>
        <w:pict>
          <v:shape style="position:absolute;margin-left:378.220001pt;margin-top:55.732483pt;width:.479961pt;height:.42pt;mso-position-horizontal-relative:page;mso-position-vertical-relative:paragraph;z-index:7672" type="#_x0000_t75" stroked="false">
            <v:imagedata r:id="rId66" o:title=""/>
          </v:shape>
        </w:pict>
      </w:r>
      <w:r>
        <w:rPr/>
        <w:pict>
          <v:shape style="position:absolute;margin-left:135.919998pt;margin-top:75.832489pt;width:.479946pt;height:.42pt;mso-position-horizontal-relative:page;mso-position-vertical-relative:paragraph;z-index:7696" type="#_x0000_t75" stroked="false">
            <v:imagedata r:id="rId66" o:title=""/>
          </v:shape>
        </w:pict>
      </w:r>
      <w:r>
        <w:rPr/>
        <w:pict>
          <v:shape style="position:absolute;margin-left:216.679993pt;margin-top:75.832489pt;width:.479961pt;height:.42pt;mso-position-horizontal-relative:page;mso-position-vertical-relative:paragraph;z-index:7720" type="#_x0000_t75" stroked="false">
            <v:imagedata r:id="rId66" o:title=""/>
          </v:shape>
        </w:pict>
      </w:r>
      <w:r>
        <w:rPr/>
        <w:pict>
          <v:shape style="position:absolute;margin-left:297.459991pt;margin-top:75.832489pt;width:.479961pt;height:.42pt;mso-position-horizontal-relative:page;mso-position-vertical-relative:paragraph;z-index:7744" type="#_x0000_t75" stroked="false">
            <v:imagedata r:id="rId66" o:title=""/>
          </v:shape>
        </w:pict>
      </w:r>
      <w:r>
        <w:rPr/>
        <w:pict>
          <v:shape style="position:absolute;margin-left:378.220001pt;margin-top:75.832489pt;width:.479961pt;height:.42pt;mso-position-horizontal-relative:page;mso-position-vertical-relative:paragraph;z-index:7768" type="#_x0000_t75" stroked="false">
            <v:imagedata r:id="rId66" o:title=""/>
          </v:shape>
        </w:pict>
      </w:r>
      <w:r>
        <w:rPr/>
        <w:pict>
          <v:shape style="position:absolute;margin-left:459pt;margin-top:75.832489pt;width:.479961pt;height:.42pt;mso-position-horizontal-relative:page;mso-position-vertical-relative:paragraph;z-index:7792" type="#_x0000_t75" stroked="false">
            <v:imagedata r:id="rId66" o:title=""/>
          </v:shape>
        </w:pict>
      </w: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106" w:type="dxa"/>
        <w:tblLayout w:type="fixed"/>
        <w:tblCellMar>
          <w:top w:w="0" w:type="dxa"/>
          <w:left w:w="0" w:type="dxa"/>
          <w:bottom w:w="0" w:type="dxa"/>
          <w:right w:w="0" w:type="dxa"/>
        </w:tblCellMar>
        <w:tblLook w:val="01E0"/>
      </w:tblPr>
      <w:tblGrid>
        <w:gridCol w:w="1612"/>
        <w:gridCol w:w="1619"/>
        <w:gridCol w:w="1611"/>
        <w:gridCol w:w="1619"/>
        <w:gridCol w:w="1607"/>
        <w:gridCol w:w="1614"/>
      </w:tblGrid>
      <w:tr>
        <w:trPr>
          <w:trHeight w:val="205" w:hRule="exact"/>
        </w:trPr>
        <w:tc>
          <w:tcPr>
            <w:tcW w:w="1612" w:type="dxa"/>
            <w:tcBorders>
              <w:top w:val="single" w:sz="4" w:space="0" w:color="000000"/>
              <w:left w:val="nil" w:sz="6" w:space="0" w:color="auto"/>
              <w:bottom w:val="nil" w:sz="6" w:space="0" w:color="auto"/>
              <w:right w:val="single" w:sz="4" w:space="0" w:color="000000"/>
            </w:tcBorders>
            <w:shd w:val="clear" w:color="auto" w:fill="D2D2D2"/>
          </w:tcPr>
          <w:p>
            <w:pPr/>
          </w:p>
        </w:tc>
        <w:tc>
          <w:tcPr>
            <w:tcW w:w="32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4"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7" w:hRule="exact"/>
        </w:trPr>
        <w:tc>
          <w:tcPr>
            <w:tcW w:w="161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9"/>
                <w:szCs w:val="29"/>
              </w:rPr>
            </w:pPr>
          </w:p>
        </w:tc>
        <w:tc>
          <w:tcPr>
            <w:tcW w:w="3231" w:type="dxa"/>
            <w:gridSpan w:val="2"/>
            <w:vMerge/>
            <w:tcBorders>
              <w:left w:val="single" w:sz="4" w:space="0" w:color="000000"/>
              <w:bottom w:val="single" w:sz="8" w:space="0" w:color="000000"/>
              <w:right w:val="single" w:sz="4" w:space="0" w:color="000000"/>
            </w:tcBorders>
            <w:shd w:val="clear" w:color="auto" w:fill="D2D2D2"/>
          </w:tcPr>
          <w:p>
            <w:pPr/>
          </w:p>
        </w:tc>
        <w:tc>
          <w:tcPr>
            <w:tcW w:w="3227" w:type="dxa"/>
            <w:gridSpan w:val="2"/>
            <w:vMerge/>
            <w:tcBorders>
              <w:left w:val="single" w:sz="4" w:space="0" w:color="000000"/>
              <w:bottom w:val="single" w:sz="8" w:space="0" w:color="000000"/>
              <w:right w:val="single" w:sz="4" w:space="0" w:color="000000"/>
            </w:tcBorders>
            <w:shd w:val="clear" w:color="auto" w:fill="D2D2D2"/>
          </w:tcPr>
          <w:p>
            <w:pPr/>
          </w:p>
        </w:tc>
        <w:tc>
          <w:tcPr>
            <w:tcW w:w="161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6"/>
              <w:ind w:left="38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96" w:hRule="exact"/>
        </w:trPr>
        <w:tc>
          <w:tcPr>
            <w:tcW w:w="1612" w:type="dxa"/>
            <w:vMerge/>
            <w:tcBorders>
              <w:left w:val="nil" w:sz="6" w:space="0" w:color="auto"/>
              <w:bottom w:val="nil" w:sz="6" w:space="0" w:color="auto"/>
              <w:right w:val="single" w:sz="4" w:space="0" w:color="000000"/>
            </w:tcBorders>
            <w:shd w:val="clear" w:color="auto" w:fill="D2D2D2"/>
          </w:tcPr>
          <w:p>
            <w:pPr/>
          </w:p>
        </w:tc>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614"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612"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tc>
        <w:tc>
          <w:tcPr>
            <w:tcW w:w="1619" w:type="dxa"/>
            <w:vMerge/>
            <w:tcBorders>
              <w:left w:val="single" w:sz="4" w:space="0" w:color="000000"/>
              <w:bottom w:val="single" w:sz="4" w:space="0" w:color="000000"/>
              <w:right w:val="single" w:sz="4" w:space="0" w:color="000000"/>
            </w:tcBorders>
            <w:shd w:val="clear" w:color="auto" w:fill="D2D2D2"/>
          </w:tcPr>
          <w:p>
            <w:pPr/>
          </w:p>
        </w:tc>
        <w:tc>
          <w:tcPr>
            <w:tcW w:w="1611" w:type="dxa"/>
            <w:vMerge/>
            <w:tcBorders>
              <w:left w:val="single" w:sz="4" w:space="0" w:color="000000"/>
              <w:bottom w:val="single" w:sz="4" w:space="0" w:color="000000"/>
              <w:right w:val="single" w:sz="4" w:space="0" w:color="000000"/>
            </w:tcBorders>
            <w:shd w:val="clear" w:color="auto" w:fill="D2D2D2"/>
          </w:tcPr>
          <w:p>
            <w:pPr/>
          </w:p>
        </w:tc>
        <w:tc>
          <w:tcPr>
            <w:tcW w:w="1619"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4" w:space="0" w:color="000000"/>
              <w:bottom w:val="single" w:sz="4" w:space="0" w:color="000000"/>
              <w:right w:val="single" w:sz="4" w:space="0" w:color="000000"/>
            </w:tcBorders>
            <w:shd w:val="clear" w:color="auto" w:fill="D2D2D2"/>
          </w:tcPr>
          <w:p>
            <w:pPr/>
          </w:p>
        </w:tc>
        <w:tc>
          <w:tcPr>
            <w:tcW w:w="1614"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11" name="image53.png" descr=""/>
                  <wp:cNvGraphicFramePr>
                    <a:graphicFrameLocks noChangeAspect="1"/>
                  </wp:cNvGraphicFramePr>
                  <a:graphic>
                    <a:graphicData uri="http://schemas.openxmlformats.org/drawingml/2006/picture">
                      <pic:pic>
                        <pic:nvPicPr>
                          <pic:cNvPr id="212" name="image53.png"/>
                          <pic:cNvPicPr/>
                        </pic:nvPicPr>
                        <pic:blipFill>
                          <a:blip r:embed="rId6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619"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404,040,309.75</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w:t>
            </w:r>
          </w:p>
        </w:tc>
        <w:tc>
          <w:tcPr>
            <w:tcW w:w="161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359,010,984.09</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w:t>
            </w:r>
          </w:p>
        </w:tc>
        <w:tc>
          <w:tcPr>
            <w:tcW w:w="161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12.54%</w:t>
            </w:r>
          </w:p>
        </w:tc>
      </w:tr>
      <w:tr>
        <w:trPr>
          <w:trHeight w:val="402" w:hRule="exact"/>
        </w:trPr>
        <w:tc>
          <w:tcPr>
            <w:tcW w:w="9683" w:type="dxa"/>
            <w:gridSpan w:val="6"/>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输配电及控制设 备制造业</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209,846,997.30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51.94%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200,552,739.34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55.86%</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4.63%</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194,193,312.45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48.06%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158,458,244.75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44.14%</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22.55%</w:t>
            </w:r>
          </w:p>
        </w:tc>
      </w:tr>
      <w:tr>
        <w:trPr>
          <w:trHeight w:val="402" w:hRule="exact"/>
        </w:trPr>
        <w:tc>
          <w:tcPr>
            <w:tcW w:w="9683" w:type="dxa"/>
            <w:gridSpan w:val="6"/>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电力故障录波装 置</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99,967,349.97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24.74%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103,419,712.13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28.81%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-3.34%</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时间同步装置</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18,465,700.81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17,629,310.87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4.91%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4.74%</w:t>
            </w:r>
          </w:p>
        </w:tc>
      </w:tr>
      <w:tr>
        <w:trPr>
          <w:trHeight w:val="714"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变电站综合自动 化系统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3" name="image53.png" descr=""/>
                  <wp:cNvGraphicFramePr>
                    <a:graphicFrameLocks noChangeAspect="1"/>
                  </wp:cNvGraphicFramePr>
                  <a:graphic>
                    <a:graphicData uri="http://schemas.openxmlformats.org/drawingml/2006/picture">
                      <pic:pic>
                        <pic:nvPicPr>
                          <pic:cNvPr id="214" name="image53.png"/>
                          <pic:cNvPicPr/>
                        </pic:nvPicPr>
                        <pic:blipFill>
                          <a:blip r:embed="rId6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13,090,086.17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3.24%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5" name="image53.png" descr=""/>
                  <wp:cNvGraphicFramePr>
                    <a:graphicFrameLocks noChangeAspect="1"/>
                  </wp:cNvGraphicFramePr>
                  <a:graphic>
                    <a:graphicData uri="http://schemas.openxmlformats.org/drawingml/2006/picture">
                      <pic:pic>
                        <pic:nvPicPr>
                          <pic:cNvPr id="216" name="image53.png"/>
                          <pic:cNvPicPr/>
                        </pic:nvPicPr>
                        <pic:blipFill>
                          <a:blip r:embed="rId6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14,098,567.55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3.93%</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7" name="image53.png" descr=""/>
                  <wp:cNvGraphicFramePr>
                    <a:graphicFrameLocks noChangeAspect="1"/>
                  </wp:cNvGraphicFramePr>
                  <a:graphic>
                    <a:graphicData uri="http://schemas.openxmlformats.org/drawingml/2006/picture">
                      <pic:pic>
                        <pic:nvPicPr>
                          <pic:cNvPr id="218" name="image53.png"/>
                          <pic:cNvPicPr/>
                        </pic:nvPicPr>
                        <pic:blipFill>
                          <a:blip r:embed="rId6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-7.15%</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配网自动化设备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27,176,381.18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6.73%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13,865,234.54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3.86%</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96.00%</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医疗信息</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19" name="image53.png" descr=""/>
                  <wp:cNvGraphicFramePr>
                    <a:graphicFrameLocks noChangeAspect="1"/>
                  </wp:cNvGraphicFramePr>
                  <a:graphic>
                    <a:graphicData uri="http://schemas.openxmlformats.org/drawingml/2006/picture">
                      <pic:pic>
                        <pic:nvPicPr>
                          <pic:cNvPr id="220"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pacing w:val="-1"/>
                <w:sz w:val="21"/>
              </w:rPr>
              <w:t>147,236,736.69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36.44%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21" name="image53.png" descr=""/>
                  <wp:cNvGraphicFramePr>
                    <a:graphicFrameLocks noChangeAspect="1"/>
                  </wp:cNvGraphicFramePr>
                  <a:graphic>
                    <a:graphicData uri="http://schemas.openxmlformats.org/drawingml/2006/picture">
                      <pic:pic>
                        <pic:nvPicPr>
                          <pic:cNvPr id="222"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pacing w:val="-1"/>
                <w:sz w:val="21"/>
              </w:rPr>
              <w:t>122,443,935.92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34.11%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23" name="image53.png" descr=""/>
                  <wp:cNvGraphicFramePr>
                    <a:graphicFrameLocks noChangeAspect="1"/>
                  </wp:cNvGraphicFramePr>
                  <a:graphic>
                    <a:graphicData uri="http://schemas.openxmlformats.org/drawingml/2006/picture">
                      <pic:pic>
                        <pic:nvPicPr>
                          <pic:cNvPr id="224"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20.25%</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体外诊断</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25" name="image53.png" descr=""/>
                  <wp:cNvGraphicFramePr>
                    <a:graphicFrameLocks noChangeAspect="1"/>
                  </wp:cNvGraphicFramePr>
                  <a:graphic>
                    <a:graphicData uri="http://schemas.openxmlformats.org/drawingml/2006/picture">
                      <pic:pic>
                        <pic:nvPicPr>
                          <pic:cNvPr id="226"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46,828,244.35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11.59%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27" name="image53.png" descr=""/>
                  <wp:cNvGraphicFramePr>
                    <a:graphicFrameLocks noChangeAspect="1"/>
                  </wp:cNvGraphicFramePr>
                  <a:graphic>
                    <a:graphicData uri="http://schemas.openxmlformats.org/drawingml/2006/picture">
                      <pic:pic>
                        <pic:nvPicPr>
                          <pic:cNvPr id="228"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35,962,047.88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10.02%</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29" name="image53.png" descr=""/>
                  <wp:cNvGraphicFramePr>
                    <a:graphicFrameLocks noChangeAspect="1"/>
                  </wp:cNvGraphicFramePr>
                  <a:graphic>
                    <a:graphicData uri="http://schemas.openxmlformats.org/drawingml/2006/picture">
                      <pic:pic>
                        <pic:nvPicPr>
                          <pic:cNvPr id="230"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30.22%</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31" name="image53.png" descr=""/>
                  <wp:cNvGraphicFramePr>
                    <a:graphicFrameLocks noChangeAspect="1"/>
                  </wp:cNvGraphicFramePr>
                  <a:graphic>
                    <a:graphicData uri="http://schemas.openxmlformats.org/drawingml/2006/picture">
                      <pic:pic>
                        <pic:nvPicPr>
                          <pic:cNvPr id="232"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51,275,810.58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12.69%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33" name="image53.png" descr=""/>
                  <wp:cNvGraphicFramePr>
                    <a:graphicFrameLocks noChangeAspect="1"/>
                  </wp:cNvGraphicFramePr>
                  <a:graphic>
                    <a:graphicData uri="http://schemas.openxmlformats.org/drawingml/2006/picture">
                      <pic:pic>
                        <pic:nvPicPr>
                          <pic:cNvPr id="234"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51,592,175.20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14.37%</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35" name="image53.png" descr=""/>
                  <wp:cNvGraphicFramePr>
                    <a:graphicFrameLocks noChangeAspect="1"/>
                  </wp:cNvGraphicFramePr>
                  <a:graphic>
                    <a:graphicData uri="http://schemas.openxmlformats.org/drawingml/2006/picture">
                      <pic:pic>
                        <pic:nvPicPr>
                          <pic:cNvPr id="236" name="image53.png"/>
                          <pic:cNvPicPr/>
                        </pic:nvPicPr>
                        <pic:blipFill>
                          <a:blip r:embed="rId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pacing w:val="-1"/>
                <w:sz w:val="21"/>
              </w:rPr>
              <w:t>-0.61%</w:t>
            </w:r>
          </w:p>
        </w:tc>
      </w:tr>
      <w:tr>
        <w:trPr>
          <w:trHeight w:val="402" w:hRule="exact"/>
        </w:trPr>
        <w:tc>
          <w:tcPr>
            <w:tcW w:w="9683" w:type="dxa"/>
            <w:gridSpan w:val="6"/>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21,533,945.13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5.33%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5,262,926.01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1.47%</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309.16%</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37" name="image53.png" descr=""/>
                  <wp:cNvGraphicFramePr>
                    <a:graphicFrameLocks noChangeAspect="1"/>
                  </wp:cNvGraphicFramePr>
                  <a:graphic>
                    <a:graphicData uri="http://schemas.openxmlformats.org/drawingml/2006/picture">
                      <pic:pic>
                        <pic:nvPicPr>
                          <pic:cNvPr id="238"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60,248,272.85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14.91%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39" name="image53.png" descr=""/>
                  <wp:cNvGraphicFramePr>
                    <a:graphicFrameLocks noChangeAspect="1"/>
                  </wp:cNvGraphicFramePr>
                  <a:graphic>
                    <a:graphicData uri="http://schemas.openxmlformats.org/drawingml/2006/picture">
                      <pic:pic>
                        <pic:nvPicPr>
                          <pic:cNvPr id="240"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50,558,908.59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14.08%</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41" name="image53.png" descr=""/>
                  <wp:cNvGraphicFramePr>
                    <a:graphicFrameLocks noChangeAspect="1"/>
                  </wp:cNvGraphicFramePr>
                  <a:graphic>
                    <a:graphicData uri="http://schemas.openxmlformats.org/drawingml/2006/picture">
                      <pic:pic>
                        <pic:nvPicPr>
                          <pic:cNvPr id="242"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19.16%</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43" name="image53.png" descr=""/>
                  <wp:cNvGraphicFramePr>
                    <a:graphicFrameLocks noChangeAspect="1"/>
                  </wp:cNvGraphicFramePr>
                  <a:graphic>
                    <a:graphicData uri="http://schemas.openxmlformats.org/drawingml/2006/picture">
                      <pic:pic>
                        <pic:nvPicPr>
                          <pic:cNvPr id="244"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pacing w:val="-1"/>
                <w:sz w:val="21"/>
              </w:rPr>
              <w:t>123,100,347.04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30.47%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45" name="image53.png" descr=""/>
                  <wp:cNvGraphicFramePr>
                    <a:graphicFrameLocks noChangeAspect="1"/>
                  </wp:cNvGraphicFramePr>
                  <a:graphic>
                    <a:graphicData uri="http://schemas.openxmlformats.org/drawingml/2006/picture">
                      <pic:pic>
                        <pic:nvPicPr>
                          <pic:cNvPr id="246"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pacing w:val="-1"/>
                <w:sz w:val="21"/>
              </w:rPr>
              <w:t>121,472,893.27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33.84%</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47" name="image53.png" descr=""/>
                  <wp:cNvGraphicFramePr>
                    <a:graphicFrameLocks noChangeAspect="1"/>
                  </wp:cNvGraphicFramePr>
                  <a:graphic>
                    <a:graphicData uri="http://schemas.openxmlformats.org/drawingml/2006/picture">
                      <pic:pic>
                        <pic:nvPicPr>
                          <pic:cNvPr id="248"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1.34%</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49" name="image53.png" descr=""/>
                  <wp:cNvGraphicFramePr>
                    <a:graphicFrameLocks noChangeAspect="1"/>
                  </wp:cNvGraphicFramePr>
                  <a:graphic>
                    <a:graphicData uri="http://schemas.openxmlformats.org/drawingml/2006/picture">
                      <pic:pic>
                        <pic:nvPicPr>
                          <pic:cNvPr id="250"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48,724,748.09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12.06%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1" name="image53.png" descr=""/>
                  <wp:cNvGraphicFramePr>
                    <a:graphicFrameLocks noChangeAspect="1"/>
                  </wp:cNvGraphicFramePr>
                  <a:graphic>
                    <a:graphicData uri="http://schemas.openxmlformats.org/drawingml/2006/picture">
                      <pic:pic>
                        <pic:nvPicPr>
                          <pic:cNvPr id="252"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44,705,838.54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12.45%</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3" name="image53.png" descr=""/>
                  <wp:cNvGraphicFramePr>
                    <a:graphicFrameLocks noChangeAspect="1"/>
                  </wp:cNvGraphicFramePr>
                  <a:graphic>
                    <a:graphicData uri="http://schemas.openxmlformats.org/drawingml/2006/picture">
                      <pic:pic>
                        <pic:nvPicPr>
                          <pic:cNvPr id="254" name="image53.png"/>
                          <pic:cNvPicPr/>
                        </pic:nvPicPr>
                        <pic:blipFill>
                          <a:blip r:embed="rId66"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8.99%</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5" name="image56.png" descr=""/>
                  <wp:cNvGraphicFramePr>
                    <a:graphicFrameLocks noChangeAspect="1"/>
                  </wp:cNvGraphicFramePr>
                  <a:graphic>
                    <a:graphicData uri="http://schemas.openxmlformats.org/drawingml/2006/picture">
                      <pic:pic>
                        <pic:nvPicPr>
                          <pic:cNvPr id="256"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22,284,155.94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7" name="image56.png" descr=""/>
                  <wp:cNvGraphicFramePr>
                    <a:graphicFrameLocks noChangeAspect="1"/>
                  </wp:cNvGraphicFramePr>
                  <a:graphic>
                    <a:graphicData uri="http://schemas.openxmlformats.org/drawingml/2006/picture">
                      <pic:pic>
                        <pic:nvPicPr>
                          <pic:cNvPr id="258"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6"/>
              <w:jc w:val="right"/>
              <w:rPr>
                <w:rFonts w:ascii="Times New Roman" w:hAnsi="Times New Roman" w:cs="Times New Roman" w:eastAsia="Times New Roman" w:hint="default"/>
                <w:sz w:val="21"/>
                <w:szCs w:val="21"/>
              </w:rPr>
            </w:pPr>
            <w:r>
              <w:rPr>
                <w:rFonts w:ascii="Times New Roman"/>
                <w:spacing w:val="-1"/>
                <w:sz w:val="21"/>
              </w:rPr>
              <w:t>30,116,194.07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8.39%</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9" name="image56.png" descr=""/>
                  <wp:cNvGraphicFramePr>
                    <a:graphicFrameLocks noChangeAspect="1"/>
                  </wp:cNvGraphicFramePr>
                  <a:graphic>
                    <a:graphicData uri="http://schemas.openxmlformats.org/drawingml/2006/picture">
                      <pic:pic>
                        <pic:nvPicPr>
                          <pic:cNvPr id="260"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-26.01%</w:t>
            </w:r>
            <w:r>
              <w:rPr>
                <w:rFonts w:ascii="Times New Roman"/>
                <w:sz w:val="21"/>
              </w:rPr>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61" name="image56.png" descr=""/>
                  <wp:cNvGraphicFramePr>
                    <a:graphicFrameLocks noChangeAspect="1"/>
                  </wp:cNvGraphicFramePr>
                  <a:graphic>
                    <a:graphicData uri="http://schemas.openxmlformats.org/drawingml/2006/picture">
                      <pic:pic>
                        <pic:nvPicPr>
                          <pic:cNvPr id="262"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38,534,406.30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9.54%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63" name="image56.png" descr=""/>
                  <wp:cNvGraphicFramePr>
                    <a:graphicFrameLocks noChangeAspect="1"/>
                  </wp:cNvGraphicFramePr>
                  <a:graphic>
                    <a:graphicData uri="http://schemas.openxmlformats.org/drawingml/2006/picture">
                      <pic:pic>
                        <pic:nvPicPr>
                          <pic:cNvPr id="264"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13,746,375.06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3.83%</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65" name="image56.png" descr=""/>
                  <wp:cNvGraphicFramePr>
                    <a:graphicFrameLocks noChangeAspect="1"/>
                  </wp:cNvGraphicFramePr>
                  <a:graphic>
                    <a:graphicData uri="http://schemas.openxmlformats.org/drawingml/2006/picture">
                      <pic:pic>
                        <pic:nvPicPr>
                          <pic:cNvPr id="266" name="image56.png"/>
                          <pic:cNvPicPr/>
                        </pic:nvPicPr>
                        <pic:blipFill>
                          <a:blip r:embed="rId6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z w:val="21"/>
              </w:rPr>
              <w:t>180.32%</w:t>
            </w:r>
          </w:p>
        </w:tc>
      </w:tr>
      <w:tr>
        <w:trPr>
          <w:trHeight w:val="402" w:hRule="exact"/>
        </w:trPr>
        <w:tc>
          <w:tcPr>
            <w:tcW w:w="1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67" name="image56.png" descr=""/>
                  <wp:cNvGraphicFramePr>
                    <a:graphicFrameLocks noChangeAspect="1"/>
                  </wp:cNvGraphicFramePr>
                  <a:graphic>
                    <a:graphicData uri="http://schemas.openxmlformats.org/drawingml/2006/picture">
                      <pic:pic>
                        <pic:nvPicPr>
                          <pic:cNvPr id="268" name="image56.png"/>
                          <pic:cNvPicPr/>
                        </pic:nvPicPr>
                        <pic:blipFill>
                          <a:blip r:embed="rId6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89,614,434.40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22.18%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0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69" name="image56.png" descr=""/>
                  <wp:cNvGraphicFramePr>
                    <a:graphicFrameLocks noChangeAspect="1"/>
                  </wp:cNvGraphicFramePr>
                  <a:graphic>
                    <a:graphicData uri="http://schemas.openxmlformats.org/drawingml/2006/picture">
                      <pic:pic>
                        <pic:nvPicPr>
                          <pic:cNvPr id="270" name="image56.png"/>
                          <pic:cNvPicPr/>
                        </pic:nvPicPr>
                        <pic:blipFill>
                          <a:blip r:embed="rId6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5"/>
              <w:jc w:val="right"/>
              <w:rPr>
                <w:rFonts w:ascii="Times New Roman" w:hAnsi="Times New Roman" w:cs="Times New Roman" w:eastAsia="Times New Roman" w:hint="default"/>
                <w:sz w:val="21"/>
                <w:szCs w:val="21"/>
              </w:rPr>
            </w:pPr>
            <w:r>
              <w:rPr>
                <w:rFonts w:ascii="Times New Roman"/>
                <w:sz w:val="21"/>
              </w:rPr>
              <w:t>93,147,848.55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25.95%</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71" name="image56.png" descr=""/>
                  <wp:cNvGraphicFramePr>
                    <a:graphicFrameLocks noChangeAspect="1"/>
                  </wp:cNvGraphicFramePr>
                  <a:graphic>
                    <a:graphicData uri="http://schemas.openxmlformats.org/drawingml/2006/picture">
                      <pic:pic>
                        <pic:nvPicPr>
                          <pic:cNvPr id="272" name="image56.png"/>
                          <pic:cNvPicPr/>
                        </pic:nvPicPr>
                        <pic:blipFill>
                          <a:blip r:embed="rId6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spacing w:val="-1"/>
                <w:sz w:val="21"/>
              </w:rPr>
              <w:t>-3.79%</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left="1133" w:right="1033"/>
        <w:jc w:val="left"/>
        <w:rPr>
          <w:b w:val="0"/>
          <w:bCs w:val="0"/>
        </w:rPr>
      </w:pPr>
      <w:bookmarkStart w:name="（2）占公司营业收入或营业利润10%以上的行业、产品或地区情况" w:id="33"/>
      <w:bookmarkEnd w:id="33"/>
      <w:r>
        <w:rPr>
          <w:b w:val="0"/>
          <w:bCs w:val="0"/>
        </w:rPr>
      </w:r>
      <w:r>
        <w:rPr/>
        <w:t>（</w:t>
      </w:r>
      <w:r>
        <w:rPr>
          <w:rFonts w:ascii="Times New Roman" w:hAnsi="Times New Roman" w:cs="Times New Roman" w:eastAsia="Times New Roman" w:hint="default"/>
        </w:rPr>
        <w:t>2</w:t>
      </w:r>
      <w:r>
        <w:rPr/>
        <w:t>）占公司营业收入或营业利润</w:t>
      </w:r>
      <w:r>
        <w:rPr>
          <w:spacing w:val="-8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7" w:footer="979" w:top="1060" w:bottom="1160" w:left="0" w:right="0"/>
        </w:sectPr>
      </w:pPr>
    </w:p>
    <w:p>
      <w:pPr>
        <w:pStyle w:val="BodyText"/>
        <w:spacing w:line="357" w:lineRule="auto"/>
        <w:ind w:left="16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公司是否需要遵守特殊行业的披露要求 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1613" w:right="0" w:firstLine="0"/>
        <w:jc w:val="left"/>
        <w:rPr>
          <w:rFonts w:ascii="宋体" w:hAnsi="宋体" w:cs="宋体" w:eastAsia="宋体" w:hint="default"/>
          <w:sz w:val="21"/>
          <w:szCs w:val="21"/>
        </w:rPr>
      </w:pPr>
      <w:r>
        <w:rPr/>
        <w:pict>
          <v:shape style="position:absolute;margin-left:124.339996pt;margin-top:53.303604pt;width:.479971pt;height:.66pt;mso-position-horizontal-relative:page;mso-position-vertical-relative:paragraph;z-index:9016" type="#_x0000_t75" stroked="false">
            <v:imagedata r:id="rId69" o:title=""/>
          </v:shape>
        </w:pict>
      </w:r>
      <w:r>
        <w:rPr/>
        <w:pict>
          <v:shape style="position:absolute;margin-left:193.580002pt;margin-top:53.303604pt;width:.479971pt;height:.66pt;mso-position-horizontal-relative:page;mso-position-vertical-relative:paragraph;z-index:9040" type="#_x0000_t75" stroked="false">
            <v:imagedata r:id="rId69" o:title=""/>
          </v:shape>
        </w:pict>
      </w:r>
      <w:r>
        <w:rPr/>
        <w:pict>
          <v:shape style="position:absolute;margin-left:262.779999pt;margin-top:53.303604pt;width:.479986pt;height:.66pt;mso-position-horizontal-relative:page;mso-position-vertical-relative:paragraph;z-index:9064" type="#_x0000_t75" stroked="false">
            <v:imagedata r:id="rId69" o:title=""/>
          </v:shape>
        </w:pict>
      </w:r>
      <w:r>
        <w:rPr/>
        <w:pict>
          <v:shape style="position:absolute;margin-left:332.02002pt;margin-top:53.303604pt;width:.479986pt;height:.66pt;mso-position-horizontal-relative:page;mso-position-vertical-relative:paragraph;z-index:9088" type="#_x0000_t75" stroked="false">
            <v:imagedata r:id="rId69" o:title=""/>
          </v:shape>
        </w:pict>
      </w:r>
      <w:r>
        <w:rPr/>
        <w:pict>
          <v:shape style="position:absolute;margin-left:401.199982pt;margin-top:53.303604pt;width:.479956pt;height:.66pt;mso-position-horizontal-relative:page;mso-position-vertical-relative:paragraph;z-index:9112" type="#_x0000_t75" stroked="false">
            <v:imagedata r:id="rId69" o:title=""/>
          </v:shape>
        </w:pict>
      </w:r>
      <w:r>
        <w:rPr/>
        <w:pict>
          <v:shape style="position:absolute;margin-left:470.399994pt;margin-top:53.303604pt;width:.479986pt;height:.66pt;mso-position-horizontal-relative:page;mso-position-vertical-relative:paragraph;z-index:9136" type="#_x0000_t75" stroked="false">
            <v:imagedata r:id="rId69" o:title=""/>
          </v:shape>
        </w:pict>
      </w:r>
      <w:r>
        <w:rPr/>
        <w:pict>
          <v:shape style="position:absolute;margin-left:124.339996pt;margin-top:109.103668pt;width:.480015pt;height:.66pt;mso-position-horizontal-relative:page;mso-position-vertical-relative:paragraph;z-index:9160" type="#_x0000_t75" stroked="false">
            <v:imagedata r:id="rId69" o:title=""/>
          </v:shape>
        </w:pict>
      </w:r>
      <w:r>
        <w:rPr/>
        <w:pict>
          <v:shape style="position:absolute;margin-left:193.580002pt;margin-top:109.103668pt;width:.480015pt;height:.66pt;mso-position-horizontal-relative:page;mso-position-vertical-relative:paragraph;z-index:9184" type="#_x0000_t75" stroked="false">
            <v:imagedata r:id="rId69" o:title=""/>
          </v:shape>
        </w:pict>
      </w:r>
      <w:r>
        <w:rPr/>
        <w:pict>
          <v:shape style="position:absolute;margin-left:262.779999pt;margin-top:109.103668pt;width:.480031pt;height:.66pt;mso-position-horizontal-relative:page;mso-position-vertical-relative:paragraph;z-index:9208" type="#_x0000_t75" stroked="false">
            <v:imagedata r:id="rId69" o:title=""/>
          </v:shape>
        </w:pict>
      </w:r>
      <w:r>
        <w:rPr/>
        <w:pict>
          <v:shape style="position:absolute;margin-left:332.02002pt;margin-top:109.103668pt;width:.480031pt;height:.66pt;mso-position-horizontal-relative:page;mso-position-vertical-relative:paragraph;z-index:9232" type="#_x0000_t75" stroked="false">
            <v:imagedata r:id="rId69" o:title=""/>
          </v:shape>
        </w:pict>
      </w:r>
      <w:r>
        <w:rPr/>
        <w:pict>
          <v:shape style="position:absolute;margin-left:401.199982pt;margin-top:109.103668pt;width:.48pt;height:.66pt;mso-position-horizontal-relative:page;mso-position-vertical-relative:paragraph;z-index:9256" type="#_x0000_t75" stroked="false">
            <v:imagedata r:id="rId69" o:title=""/>
          </v:shape>
        </w:pict>
      </w:r>
      <w:r>
        <w:rPr/>
        <w:pict>
          <v:shape style="position:absolute;margin-left:470.399994pt;margin-top:109.103668pt;width:.480031pt;height:.66pt;mso-position-horizontal-relative:page;mso-position-vertical-relative:paragraph;z-index:9280" type="#_x0000_t75" stroked="false">
            <v:imagedata r:id="rId69"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5695" w:space="2625"/>
            <w:col w:w="3590"/>
          </w:cols>
        </w:sectPr>
      </w:pPr>
    </w:p>
    <w:p>
      <w:pPr>
        <w:spacing w:line="240" w:lineRule="auto" w:before="13"/>
        <w:rPr>
          <w:rFonts w:ascii="宋体" w:hAnsi="宋体" w:cs="宋体" w:eastAsia="宋体" w:hint="default"/>
          <w:sz w:val="6"/>
          <w:szCs w:val="6"/>
        </w:rPr>
      </w:pPr>
      <w:r>
        <w:rPr/>
        <w:pict>
          <v:shape style="position:absolute;margin-left:124.339996pt;margin-top:303.440002pt;width:.480015pt;height:.42pt;mso-position-horizontal-relative:page;mso-position-vertical-relative:page;z-index:9304" type="#_x0000_t75" stroked="false">
            <v:imagedata r:id="rId69" o:title=""/>
          </v:shape>
        </w:pict>
      </w:r>
      <w:r>
        <w:rPr/>
        <w:pict>
          <v:shape style="position:absolute;margin-left:193.580002pt;margin-top:303.440002pt;width:.480015pt;height:.42pt;mso-position-horizontal-relative:page;mso-position-vertical-relative:page;z-index:9328" type="#_x0000_t75" stroked="false">
            <v:imagedata r:id="rId69" o:title=""/>
          </v:shape>
        </w:pict>
      </w:r>
      <w:r>
        <w:rPr/>
        <w:pict>
          <v:shape style="position:absolute;margin-left:262.779999pt;margin-top:303.440002pt;width:.480031pt;height:.42pt;mso-position-horizontal-relative:page;mso-position-vertical-relative:page;z-index:9352" type="#_x0000_t75" stroked="false">
            <v:imagedata r:id="rId69" o:title=""/>
          </v:shape>
        </w:pict>
      </w:r>
      <w:r>
        <w:rPr/>
        <w:pict>
          <v:shape style="position:absolute;margin-left:332.02002pt;margin-top:303.440002pt;width:.480031pt;height:.42pt;mso-position-horizontal-relative:page;mso-position-vertical-relative:page;z-index:9376" type="#_x0000_t75" stroked="false">
            <v:imagedata r:id="rId69" o:title=""/>
          </v:shape>
        </w:pict>
      </w:r>
      <w:r>
        <w:rPr/>
        <w:pict>
          <v:shape style="position:absolute;margin-left:401.199982pt;margin-top:303.440002pt;width:.48pt;height:.42pt;mso-position-horizontal-relative:page;mso-position-vertical-relative:page;z-index:9400" type="#_x0000_t75" stroked="false">
            <v:imagedata r:id="rId69" o:title=""/>
          </v:shape>
        </w:pict>
      </w:r>
      <w:r>
        <w:rPr/>
        <w:pict>
          <v:shape style="position:absolute;margin-left:470.399994pt;margin-top:303.440002pt;width:.480031pt;height:.42pt;mso-position-horizontal-relative:page;mso-position-vertical-relative:page;z-index:9424" type="#_x0000_t75" stroked="false">
            <v:imagedata r:id="rId69" o:title=""/>
          </v:shape>
        </w:pict>
      </w:r>
      <w:r>
        <w:rPr/>
        <w:pict>
          <v:shape style="position:absolute;margin-left:124.339996pt;margin-top:358.999969pt;width:.479993pt;height:.66pt;mso-position-horizontal-relative:page;mso-position-vertical-relative:page;z-index:9448" type="#_x0000_t75" stroked="false">
            <v:imagedata r:id="rId69" o:title=""/>
          </v:shape>
        </w:pict>
      </w:r>
      <w:r>
        <w:rPr/>
        <w:pict>
          <v:shape style="position:absolute;margin-left:193.580002pt;margin-top:358.999969pt;width:.479993pt;height:.66pt;mso-position-horizontal-relative:page;mso-position-vertical-relative:page;z-index:9472" type="#_x0000_t75" stroked="false">
            <v:imagedata r:id="rId69" o:title=""/>
          </v:shape>
        </w:pict>
      </w:r>
      <w:r>
        <w:rPr/>
        <w:pict>
          <v:shape style="position:absolute;margin-left:262.779999pt;margin-top:358.999969pt;width:.480008pt;height:.66pt;mso-position-horizontal-relative:page;mso-position-vertical-relative:page;z-index:9496" type="#_x0000_t75" stroked="false">
            <v:imagedata r:id="rId69" o:title=""/>
          </v:shape>
        </w:pict>
      </w:r>
      <w:r>
        <w:rPr/>
        <w:pict>
          <v:shape style="position:absolute;margin-left:332.02002pt;margin-top:358.999969pt;width:.480008pt;height:.66pt;mso-position-horizontal-relative:page;mso-position-vertical-relative:page;z-index:9520" type="#_x0000_t75" stroked="false">
            <v:imagedata r:id="rId69" o:title=""/>
          </v:shape>
        </w:pict>
      </w:r>
      <w:r>
        <w:rPr/>
        <w:pict>
          <v:shape style="position:absolute;margin-left:401.199982pt;margin-top:358.999969pt;width:.479978pt;height:.66pt;mso-position-horizontal-relative:page;mso-position-vertical-relative:page;z-index:9544" type="#_x0000_t75" stroked="false">
            <v:imagedata r:id="rId69" o:title=""/>
          </v:shape>
        </w:pict>
      </w:r>
      <w:r>
        <w:rPr/>
        <w:pict>
          <v:shape style="position:absolute;margin-left:470.399994pt;margin-top:358.999969pt;width:.480008pt;height:.66pt;mso-position-horizontal-relative:page;mso-position-vertical-relative:page;z-index:9568" type="#_x0000_t75" stroked="false">
            <v:imagedata r:id="rId69" o:title=""/>
          </v:shape>
        </w:pict>
      </w:r>
      <w:r>
        <w:rPr/>
        <w:pict>
          <v:shape style="position:absolute;margin-left:124.339996pt;margin-top:379.339966pt;width:.47998pt;height:.42pt;mso-position-horizontal-relative:page;mso-position-vertical-relative:page;z-index:9592" type="#_x0000_t75" stroked="false">
            <v:imagedata r:id="rId69" o:title=""/>
          </v:shape>
        </w:pict>
      </w:r>
      <w:r>
        <w:rPr/>
        <w:pict>
          <v:shape style="position:absolute;margin-left:193.580002pt;margin-top:379.339966pt;width:.47998pt;height:.42pt;mso-position-horizontal-relative:page;mso-position-vertical-relative:page;z-index:9616" type="#_x0000_t75" stroked="false">
            <v:imagedata r:id="rId69" o:title=""/>
          </v:shape>
        </w:pict>
      </w:r>
      <w:r>
        <w:rPr/>
        <w:pict>
          <v:shape style="position:absolute;margin-left:262.779999pt;margin-top:379.339966pt;width:.479996pt;height:.42pt;mso-position-horizontal-relative:page;mso-position-vertical-relative:page;z-index:9640" type="#_x0000_t75" stroked="false">
            <v:imagedata r:id="rId69" o:title=""/>
          </v:shape>
        </w:pict>
      </w:r>
      <w:r>
        <w:rPr/>
        <w:pict>
          <v:shape style="position:absolute;margin-left:332.02002pt;margin-top:379.339966pt;width:.479996pt;height:.42pt;mso-position-horizontal-relative:page;mso-position-vertical-relative:page;z-index:9664" type="#_x0000_t75" stroked="false">
            <v:imagedata r:id="rId69" o:title=""/>
          </v:shape>
        </w:pict>
      </w:r>
      <w:r>
        <w:rPr/>
        <w:pict>
          <v:shape style="position:absolute;margin-left:401.199982pt;margin-top:379.339966pt;width:.479965pt;height:.42pt;mso-position-horizontal-relative:page;mso-position-vertical-relative:page;z-index:9688" type="#_x0000_t75" stroked="false">
            <v:imagedata r:id="rId69" o:title=""/>
          </v:shape>
        </w:pict>
      </w:r>
      <w:r>
        <w:rPr/>
        <w:pict>
          <v:shape style="position:absolute;margin-left:470.399994pt;margin-top:379.339966pt;width:.479996pt;height:.42pt;mso-position-horizontal-relative:page;mso-position-vertical-relative:page;z-index:9712" type="#_x0000_t75" stroked="false">
            <v:imagedata r:id="rId69" o:title=""/>
          </v:shape>
        </w:pict>
      </w:r>
      <w:r>
        <w:rPr/>
        <w:pict>
          <v:shape style="position:absolute;margin-left:124.339996pt;margin-top:399.440002pt;width:.480015pt;height:.42pt;mso-position-horizontal-relative:page;mso-position-vertical-relative:page;z-index:9736" type="#_x0000_t75" stroked="false">
            <v:imagedata r:id="rId69" o:title=""/>
          </v:shape>
        </w:pict>
      </w:r>
      <w:r>
        <w:rPr/>
        <w:pict>
          <v:shape style="position:absolute;margin-left:193.580002pt;margin-top:399.440002pt;width:.480015pt;height:.42pt;mso-position-horizontal-relative:page;mso-position-vertical-relative:page;z-index:9760" type="#_x0000_t75" stroked="false">
            <v:imagedata r:id="rId69" o:title=""/>
          </v:shape>
        </w:pict>
      </w:r>
      <w:r>
        <w:rPr/>
        <w:pict>
          <v:shape style="position:absolute;margin-left:262.779999pt;margin-top:399.440002pt;width:.480031pt;height:.42pt;mso-position-horizontal-relative:page;mso-position-vertical-relative:page;z-index:9784" type="#_x0000_t75" stroked="false">
            <v:imagedata r:id="rId69" o:title=""/>
          </v:shape>
        </w:pict>
      </w:r>
      <w:r>
        <w:rPr/>
        <w:pict>
          <v:shape style="position:absolute;margin-left:332.02002pt;margin-top:399.440002pt;width:.480031pt;height:.42pt;mso-position-horizontal-relative:page;mso-position-vertical-relative:page;z-index:9808" type="#_x0000_t75" stroked="false">
            <v:imagedata r:id="rId69" o:title=""/>
          </v:shape>
        </w:pict>
      </w:r>
      <w:r>
        <w:rPr/>
        <w:pict>
          <v:shape style="position:absolute;margin-left:401.199982pt;margin-top:399.440002pt;width:.48pt;height:.42pt;mso-position-horizontal-relative:page;mso-position-vertical-relative:page;z-index:9832" type="#_x0000_t75" stroked="false">
            <v:imagedata r:id="rId69" o:title=""/>
          </v:shape>
        </w:pict>
      </w:r>
      <w:r>
        <w:rPr/>
        <w:pict>
          <v:shape style="position:absolute;margin-left:470.399994pt;margin-top:399.440002pt;width:.480031pt;height:.42pt;mso-position-horizontal-relative:page;mso-position-vertical-relative:page;z-index:9856" type="#_x0000_t75" stroked="false">
            <v:imagedata r:id="rId69" o:title=""/>
          </v:shape>
        </w:pict>
      </w:r>
    </w:p>
    <w:tbl>
      <w:tblPr>
        <w:tblW w:w="0" w:type="auto"/>
        <w:jc w:val="left"/>
        <w:tblInd w:w="1101" w:type="dxa"/>
        <w:tblLayout w:type="fixed"/>
        <w:tblCellMar>
          <w:top w:w="0" w:type="dxa"/>
          <w:left w:w="0" w:type="dxa"/>
          <w:bottom w:w="0" w:type="dxa"/>
          <w:right w:w="0" w:type="dxa"/>
        </w:tblCellMar>
        <w:tblLook w:val="01E0"/>
      </w:tblPr>
      <w:tblGrid>
        <w:gridCol w:w="1385"/>
        <w:gridCol w:w="1385"/>
        <w:gridCol w:w="1384"/>
        <w:gridCol w:w="1385"/>
        <w:gridCol w:w="1384"/>
        <w:gridCol w:w="1384"/>
        <w:gridCol w:w="1388"/>
      </w:tblGrid>
      <w:tr>
        <w:trPr>
          <w:trHeight w:val="714" w:hRule="exact"/>
        </w:trPr>
        <w:tc>
          <w:tcPr>
            <w:tcW w:w="13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61" w:right="55"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62" w:right="5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269" w:right="61"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1" w:hRule="exact"/>
        </w:trPr>
        <w:tc>
          <w:tcPr>
            <w:tcW w:w="9695" w:type="dxa"/>
            <w:gridSpan w:val="7"/>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90"/>
              <w:jc w:val="left"/>
              <w:rPr>
                <w:rFonts w:ascii="宋体" w:hAnsi="宋体" w:cs="宋体" w:eastAsia="宋体" w:hint="default"/>
                <w:sz w:val="21"/>
                <w:szCs w:val="21"/>
              </w:rPr>
            </w:pPr>
            <w:r>
              <w:rPr>
                <w:rFonts w:ascii="宋体" w:hAnsi="宋体" w:cs="宋体" w:eastAsia="宋体" w:hint="default"/>
                <w:sz w:val="21"/>
                <w:szCs w:val="21"/>
              </w:rPr>
              <w:t>输配电及控制 设备制造业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209,846,997.30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1" w:right="0"/>
              <w:jc w:val="center"/>
              <w:rPr>
                <w:rFonts w:ascii="Times New Roman" w:hAnsi="Times New Roman" w:cs="Times New Roman" w:eastAsia="Times New Roman" w:hint="default"/>
                <w:sz w:val="21"/>
                <w:szCs w:val="21"/>
              </w:rPr>
            </w:pPr>
            <w:r>
              <w:rPr>
                <w:rFonts w:ascii="Times New Roman"/>
                <w:sz w:val="21"/>
              </w:rPr>
              <w:t>85,369,769.33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59.32%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12.82%</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-2.95%</w:t>
            </w:r>
          </w:p>
        </w:tc>
      </w:tr>
      <w:tr>
        <w:trPr>
          <w:trHeight w:val="403"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194,193,312.45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82,107,602.86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57.72%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22.55%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48.64%</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-7.42%</w:t>
            </w:r>
          </w:p>
        </w:tc>
      </w:tr>
      <w:tr>
        <w:trPr>
          <w:trHeight w:val="401" w:hRule="exact"/>
        </w:trPr>
        <w:tc>
          <w:tcPr>
            <w:tcW w:w="9695" w:type="dxa"/>
            <w:gridSpan w:val="7"/>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90"/>
              <w:jc w:val="left"/>
              <w:rPr>
                <w:rFonts w:ascii="宋体" w:hAnsi="宋体" w:cs="宋体" w:eastAsia="宋体" w:hint="default"/>
                <w:sz w:val="21"/>
                <w:szCs w:val="21"/>
              </w:rPr>
            </w:pPr>
            <w:r>
              <w:rPr>
                <w:rFonts w:ascii="宋体" w:hAnsi="宋体" w:cs="宋体" w:eastAsia="宋体" w:hint="default"/>
                <w:sz w:val="21"/>
                <w:szCs w:val="21"/>
              </w:rPr>
              <w:t>电力故障录波 装置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99,967,349.97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1" w:right="0"/>
              <w:jc w:val="center"/>
              <w:rPr>
                <w:rFonts w:ascii="Times New Roman" w:hAnsi="Times New Roman" w:cs="Times New Roman" w:eastAsia="Times New Roman" w:hint="default"/>
                <w:sz w:val="21"/>
                <w:szCs w:val="21"/>
              </w:rPr>
            </w:pPr>
            <w:r>
              <w:rPr>
                <w:rFonts w:ascii="Times New Roman"/>
                <w:sz w:val="21"/>
              </w:rPr>
              <w:t>37,261,398.23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62.73%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-4.02%</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0.26%</w:t>
            </w:r>
          </w:p>
        </w:tc>
      </w:tr>
      <w:tr>
        <w:trPr>
          <w:trHeight w:val="402"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医疗信息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147,236,736.69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60,617,682.16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58.83%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46.12%</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-7.29%</w:t>
            </w:r>
          </w:p>
        </w:tc>
      </w:tr>
      <w:tr>
        <w:trPr>
          <w:trHeight w:val="403"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体外诊断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46,828,244.35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21,453,879.97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54.19%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30.22%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56.10%</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-7.60%</w:t>
            </w:r>
          </w:p>
        </w:tc>
      </w:tr>
      <w:tr>
        <w:trPr>
          <w:trHeight w:val="401" w:hRule="exact"/>
        </w:trPr>
        <w:tc>
          <w:tcPr>
            <w:tcW w:w="9695" w:type="dxa"/>
            <w:gridSpan w:val="7"/>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60,248,272.85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20,972,444.95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65.19%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19.16%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16.59%</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0.77%</w:t>
            </w:r>
          </w:p>
        </w:tc>
      </w:tr>
      <w:tr>
        <w:trPr>
          <w:trHeight w:val="402"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123,100,347.04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46,860,036.02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61.93%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27.01%</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-7.69%</w:t>
            </w:r>
          </w:p>
        </w:tc>
      </w:tr>
      <w:tr>
        <w:trPr>
          <w:trHeight w:val="402"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48,724,748.09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19,674,799.38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59.62%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8.99%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10.46%</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-0.54%</w:t>
            </w:r>
          </w:p>
        </w:tc>
      </w:tr>
      <w:tr>
        <w:trPr>
          <w:trHeight w:val="403"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89,614,434.40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1" w:right="0"/>
              <w:jc w:val="center"/>
              <w:rPr>
                <w:rFonts w:ascii="Times New Roman" w:hAnsi="Times New Roman" w:cs="Times New Roman" w:eastAsia="Times New Roman" w:hint="default"/>
                <w:sz w:val="21"/>
                <w:szCs w:val="21"/>
              </w:rPr>
            </w:pPr>
            <w:r>
              <w:rPr>
                <w:rFonts w:ascii="Times New Roman"/>
                <w:sz w:val="21"/>
              </w:rPr>
              <w:t>46,296,675.74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48.34%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22.56%</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3"/>
                <w:sz w:val="21"/>
              </w:rPr>
              <w:t>-11.11%</w:t>
            </w:r>
          </w:p>
        </w:tc>
      </w:tr>
    </w:tbl>
    <w:p>
      <w:pPr>
        <w:spacing w:line="240" w:lineRule="auto" w:before="8"/>
        <w:rPr>
          <w:rFonts w:ascii="宋体" w:hAnsi="宋体" w:cs="宋体" w:eastAsia="宋体" w:hint="default"/>
          <w:sz w:val="6"/>
          <w:szCs w:val="6"/>
        </w:rPr>
      </w:pPr>
    </w:p>
    <w:p>
      <w:pPr>
        <w:pStyle w:val="BodyText"/>
        <w:spacing w:line="319" w:lineRule="auto"/>
        <w:ind w:right="1152" w:firstLine="480"/>
        <w:jc w:val="left"/>
      </w:pPr>
      <w:r>
        <w:rPr/>
        <w:pict>
          <v:shape style="position:absolute;margin-left:124.339996pt;margin-top:-65.564346pt;width:.480015pt;height:.42pt;mso-position-horizontal-relative:page;mso-position-vertical-relative:paragraph;z-index:9880" type="#_x0000_t75" stroked="false">
            <v:imagedata r:id="rId69" o:title=""/>
          </v:shape>
        </w:pict>
      </w:r>
      <w:r>
        <w:rPr/>
        <w:pict>
          <v:shape style="position:absolute;margin-left:193.580002pt;margin-top:-65.564346pt;width:.480015pt;height:.42pt;mso-position-horizontal-relative:page;mso-position-vertical-relative:paragraph;z-index:9904" type="#_x0000_t75" stroked="false">
            <v:imagedata r:id="rId69" o:title=""/>
          </v:shape>
        </w:pict>
      </w:r>
      <w:r>
        <w:rPr/>
        <w:pict>
          <v:shape style="position:absolute;margin-left:262.779999pt;margin-top:-65.564346pt;width:.480031pt;height:.42pt;mso-position-horizontal-relative:page;mso-position-vertical-relative:paragraph;z-index:9928" type="#_x0000_t75" stroked="false">
            <v:imagedata r:id="rId69" o:title=""/>
          </v:shape>
        </w:pict>
      </w:r>
      <w:r>
        <w:rPr/>
        <w:pict>
          <v:shape style="position:absolute;margin-left:332.02002pt;margin-top:-65.564346pt;width:.480031pt;height:.42pt;mso-position-horizontal-relative:page;mso-position-vertical-relative:paragraph;z-index:9952" type="#_x0000_t75" stroked="false">
            <v:imagedata r:id="rId69" o:title=""/>
          </v:shape>
        </w:pict>
      </w:r>
      <w:r>
        <w:rPr/>
        <w:pict>
          <v:shape style="position:absolute;margin-left:401.199982pt;margin-top:-65.564346pt;width:.48pt;height:.42pt;mso-position-horizontal-relative:page;mso-position-vertical-relative:paragraph;z-index:9976" type="#_x0000_t75" stroked="false">
            <v:imagedata r:id="rId69" o:title=""/>
          </v:shape>
        </w:pict>
      </w:r>
      <w:r>
        <w:rPr/>
        <w:pict>
          <v:shape style="position:absolute;margin-left:470.399994pt;margin-top:-65.564346pt;width:.480031pt;height:.42pt;mso-position-horizontal-relative:page;mso-position-vertical-relative:paragraph;z-index:10000" type="#_x0000_t75" stroked="false">
            <v:imagedata r:id="rId69" o:title=""/>
          </v:shape>
        </w:pict>
      </w:r>
      <w:r>
        <w:rPr/>
        <w:pict>
          <v:shape style="position:absolute;margin-left:124.339996pt;margin-top:-45.464359pt;width:.480015pt;height:.42pt;mso-position-horizontal-relative:page;mso-position-vertical-relative:paragraph;z-index:10024" type="#_x0000_t75" stroked="false">
            <v:imagedata r:id="rId69" o:title=""/>
          </v:shape>
        </w:pict>
      </w:r>
      <w:r>
        <w:rPr/>
        <w:pict>
          <v:shape style="position:absolute;margin-left:193.580002pt;margin-top:-45.464359pt;width:.480015pt;height:.42pt;mso-position-horizontal-relative:page;mso-position-vertical-relative:paragraph;z-index:10048" type="#_x0000_t75" stroked="false">
            <v:imagedata r:id="rId69" o:title=""/>
          </v:shape>
        </w:pict>
      </w:r>
      <w:r>
        <w:rPr/>
        <w:pict>
          <v:shape style="position:absolute;margin-left:262.779999pt;margin-top:-45.464359pt;width:.480031pt;height:.42pt;mso-position-horizontal-relative:page;mso-position-vertical-relative:paragraph;z-index:10072" type="#_x0000_t75" stroked="false">
            <v:imagedata r:id="rId69" o:title=""/>
          </v:shape>
        </w:pict>
      </w:r>
      <w:r>
        <w:rPr/>
        <w:pict>
          <v:shape style="position:absolute;margin-left:332.02002pt;margin-top:-45.464359pt;width:.480031pt;height:.42pt;mso-position-horizontal-relative:page;mso-position-vertical-relative:paragraph;z-index:10096" type="#_x0000_t75" stroked="false">
            <v:imagedata r:id="rId69" o:title=""/>
          </v:shape>
        </w:pict>
      </w:r>
      <w:r>
        <w:rPr/>
        <w:pict>
          <v:shape style="position:absolute;margin-left:401.199982pt;margin-top:-45.464359pt;width:.48pt;height:.42pt;mso-position-horizontal-relative:page;mso-position-vertical-relative:paragraph;z-index:10120" type="#_x0000_t75" stroked="false">
            <v:imagedata r:id="rId69" o:title=""/>
          </v:shape>
        </w:pict>
      </w:r>
      <w:r>
        <w:rPr/>
        <w:pict>
          <v:shape style="position:absolute;margin-left:470.399994pt;margin-top:-45.464359pt;width:.480031pt;height:.42pt;mso-position-horizontal-relative:page;mso-position-vertical-relative:paragraph;z-index:10144" type="#_x0000_t75" stroked="false">
            <v:imagedata r:id="rId69" o:title=""/>
          </v:shape>
        </w:pict>
      </w:r>
      <w:r>
        <w:rPr/>
        <w:pict>
          <v:shape style="position:absolute;margin-left:124.339996pt;margin-top:-25.364384pt;width:.47998pt;height:.42pt;mso-position-horizontal-relative:page;mso-position-vertical-relative:paragraph;z-index:10168" type="#_x0000_t75" stroked="false">
            <v:imagedata r:id="rId70" o:title=""/>
          </v:shape>
        </w:pict>
      </w:r>
      <w:r>
        <w:rPr/>
        <w:pict>
          <v:shape style="position:absolute;margin-left:193.580002pt;margin-top:-25.364384pt;width:.47998pt;height:.42pt;mso-position-horizontal-relative:page;mso-position-vertical-relative:paragraph;z-index:10192" type="#_x0000_t75" stroked="false">
            <v:imagedata r:id="rId70" o:title=""/>
          </v:shape>
        </w:pict>
      </w:r>
      <w:r>
        <w:rPr/>
        <w:pict>
          <v:shape style="position:absolute;margin-left:262.779999pt;margin-top:-25.364384pt;width:.479996pt;height:.42pt;mso-position-horizontal-relative:page;mso-position-vertical-relative:paragraph;z-index:10216" type="#_x0000_t75" stroked="false">
            <v:imagedata r:id="rId70" o:title=""/>
          </v:shape>
        </w:pict>
      </w:r>
      <w:r>
        <w:rPr/>
        <w:pict>
          <v:shape style="position:absolute;margin-left:332.02002pt;margin-top:-25.364384pt;width:.479996pt;height:.42pt;mso-position-horizontal-relative:page;mso-position-vertical-relative:paragraph;z-index:10240" type="#_x0000_t75" stroked="false">
            <v:imagedata r:id="rId70" o:title=""/>
          </v:shape>
        </w:pict>
      </w:r>
      <w:r>
        <w:rPr/>
        <w:pict>
          <v:shape style="position:absolute;margin-left:401.199982pt;margin-top:-25.364384pt;width:.479965pt;height:.42pt;mso-position-horizontal-relative:page;mso-position-vertical-relative:paragraph;z-index:10264" type="#_x0000_t75" stroked="false">
            <v:imagedata r:id="rId70" o:title=""/>
          </v:shape>
        </w:pict>
      </w:r>
      <w:r>
        <w:rPr/>
        <w:pict>
          <v:shape style="position:absolute;margin-left:470.399994pt;margin-top:-25.364384pt;width:.479996pt;height:.42pt;mso-position-horizontal-relative:page;mso-position-vertical-relative:paragraph;z-index:10288" type="#_x0000_t75" stroked="false">
            <v:imagedata r:id="rId70" o:title=""/>
          </v:shape>
        </w:pict>
      </w:r>
      <w:r>
        <w:rPr/>
        <w:pict>
          <v:shape style="position:absolute;margin-left:124.339996pt;margin-top:-5.264377pt;width:.479985pt;height:.48pt;mso-position-horizontal-relative:page;mso-position-vertical-relative:paragraph;z-index:10312" type="#_x0000_t75" stroked="false">
            <v:imagedata r:id="rId70" o:title=""/>
          </v:shape>
        </w:pict>
      </w:r>
      <w:r>
        <w:rPr/>
        <w:pict>
          <v:shape style="position:absolute;margin-left:193.580002pt;margin-top:-5.264377pt;width:.479985pt;height:.48pt;mso-position-horizontal-relative:page;mso-position-vertical-relative:paragraph;z-index:10336" type="#_x0000_t75" stroked="false">
            <v:imagedata r:id="rId70" o:title=""/>
          </v:shape>
        </w:pict>
      </w:r>
      <w:r>
        <w:rPr/>
        <w:pict>
          <v:shape style="position:absolute;margin-left:262.779999pt;margin-top:-5.264377pt;width:.48pt;height:.48pt;mso-position-horizontal-relative:page;mso-position-vertical-relative:paragraph;z-index:10360" type="#_x0000_t75" stroked="false">
            <v:imagedata r:id="rId70" o:title=""/>
          </v:shape>
        </w:pict>
      </w:r>
      <w:r>
        <w:rPr/>
        <w:pict>
          <v:shape style="position:absolute;margin-left:332.02002pt;margin-top:-5.264377pt;width:.48pt;height:.48pt;mso-position-horizontal-relative:page;mso-position-vertical-relative:paragraph;z-index:10384" type="#_x0000_t75" stroked="false">
            <v:imagedata r:id="rId70" o:title=""/>
          </v:shape>
        </w:pict>
      </w:r>
      <w:r>
        <w:rPr/>
        <w:pict>
          <v:shape style="position:absolute;margin-left:401.199982pt;margin-top:-5.264377pt;width:.47997pt;height:.48pt;mso-position-horizontal-relative:page;mso-position-vertical-relative:paragraph;z-index:10408" type="#_x0000_t75" stroked="false">
            <v:imagedata r:id="rId70" o:title=""/>
          </v:shape>
        </w:pict>
      </w:r>
      <w:r>
        <w:rPr/>
        <w:pict>
          <v:shape style="position:absolute;margin-left:470.399994pt;margin-top:-5.264377pt;width:.48pt;height:.48pt;mso-position-horizontal-relative:page;mso-position-vertical-relative:paragraph;z-index:10432" type="#_x0000_t75" stroked="false">
            <v:imagedata r:id="rId70" o:title=""/>
          </v:shape>
        </w:pict>
      </w: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before="86"/>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3）公司实物销售收入是否大于劳务收入" w:id="34"/>
      <w:bookmarkEnd w:id="34"/>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1"/>
        <w:rPr>
          <w:rFonts w:ascii="宋体" w:hAnsi="宋体" w:cs="宋体" w:eastAsia="宋体" w:hint="default"/>
          <w:b/>
          <w:bCs/>
          <w:sz w:val="29"/>
          <w:szCs w:val="29"/>
        </w:rPr>
      </w:pPr>
    </w:p>
    <w:p>
      <w:pPr>
        <w:pStyle w:val="BodyText"/>
        <w:spacing w:line="327" w:lineRule="exact" w:before="0"/>
        <w:ind w:left="1613" w:right="1033"/>
        <w:jc w:val="left"/>
      </w:pPr>
      <w:r>
        <w:rPr/>
        <w:pict>
          <v:shape style="position:absolute;margin-left:55.77pt;margin-top:20.375631pt;width:484.1pt;height:121.2pt;mso-position-horizontal-relative:page;mso-position-vertical-relative:paragraph;z-index:10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583"/>
                    <w:gridCol w:w="1632"/>
                    <w:gridCol w:w="1615"/>
                    <w:gridCol w:w="1615"/>
                    <w:gridCol w:w="1601"/>
                  </w:tblGrid>
                  <w:tr>
                    <w:trPr>
                      <w:trHeight w:val="403"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375"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38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20" w:type="dxa"/>
                        <w:vMerge w:val="restart"/>
                        <w:tcBorders>
                          <w:top w:val="single" w:sz="4" w:space="0" w:color="000000"/>
                          <w:left w:val="nil" w:sz="6" w:space="0" w:color="auto"/>
                          <w:right w:val="single" w:sz="9" w:space="0" w:color="D2D2D2"/>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3" w:right="123"/>
                          <w:jc w:val="left"/>
                          <w:rPr>
                            <w:rFonts w:ascii="宋体" w:hAnsi="宋体" w:cs="宋体" w:eastAsia="宋体" w:hint="default"/>
                            <w:sz w:val="21"/>
                            <w:szCs w:val="21"/>
                          </w:rPr>
                        </w:pPr>
                        <w:r>
                          <w:rPr>
                            <w:rFonts w:ascii="宋体" w:hAnsi="宋体" w:cs="宋体" w:eastAsia="宋体" w:hint="default"/>
                            <w:sz w:val="21"/>
                            <w:szCs w:val="21"/>
                          </w:rPr>
                          <w:t>输配电及控制设 备制造业</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4,618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4,728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-2.33%</w:t>
                        </w:r>
                      </w:p>
                    </w:tc>
                  </w:tr>
                  <w:tr>
                    <w:trPr>
                      <w:trHeight w:val="402" w:hRule="exact"/>
                    </w:trPr>
                    <w:tc>
                      <w:tcPr>
                        <w:tcW w:w="1620" w:type="dxa"/>
                        <w:vMerge/>
                        <w:tcBorders>
                          <w:left w:val="nil" w:sz="6" w:space="0" w:color="auto"/>
                          <w:right w:val="single" w:sz="9" w:space="0" w:color="D2D2D2"/>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4,698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4,852</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-3.17%</w:t>
                        </w:r>
                      </w:p>
                    </w:tc>
                  </w:tr>
                  <w:tr>
                    <w:trPr>
                      <w:trHeight w:val="402" w:hRule="exact"/>
                    </w:trPr>
                    <w:tc>
                      <w:tcPr>
                        <w:tcW w:w="1620" w:type="dxa"/>
                        <w:vMerge/>
                        <w:tcBorders>
                          <w:left w:val="nil" w:sz="6" w:space="0" w:color="auto"/>
                          <w:bottom w:val="single" w:sz="4" w:space="0" w:color="000000"/>
                          <w:right w:val="single" w:sz="9" w:space="0" w:color="D2D2D2"/>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1,756</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4.56%</w:t>
                        </w:r>
                      </w:p>
                    </w:tc>
                  </w:tr>
                  <w:tr>
                    <w:trPr>
                      <w:trHeight w:val="402" w:hRule="exact"/>
                    </w:trPr>
                    <w:tc>
                      <w:tcPr>
                        <w:tcW w:w="1620" w:type="dxa"/>
                        <w:vMerge w:val="restart"/>
                        <w:tcBorders>
                          <w:top w:val="single" w:sz="4" w:space="0" w:color="000000"/>
                          <w:left w:val="nil" w:sz="6" w:space="0" w:color="auto"/>
                          <w:right w:val="single" w:sz="9" w:space="0" w:color="D2D2D2"/>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医疗健康（试剂</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毫升</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3" name="image57.png" descr=""/>
                              <wp:cNvGraphicFramePr>
                                <a:graphicFrameLocks noChangeAspect="1"/>
                              </wp:cNvGraphicFramePr>
                              <a:graphic>
                                <a:graphicData uri="http://schemas.openxmlformats.org/drawingml/2006/picture">
                                  <pic:pic>
                                    <pic:nvPicPr>
                                      <pic:cNvPr id="274" name="image57.png"/>
                                      <pic:cNvPicPr/>
                                    </pic:nvPicPr>
                                    <pic:blipFill>
                                      <a:blip r:embed="rId7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74,192,406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26,548,140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179.46%</w:t>
                        </w:r>
                      </w:p>
                    </w:tc>
                  </w:tr>
                  <w:tr>
                    <w:trPr>
                      <w:trHeight w:val="403" w:hRule="exact"/>
                    </w:trPr>
                    <w:tc>
                      <w:tcPr>
                        <w:tcW w:w="1620" w:type="dxa"/>
                        <w:vMerge/>
                        <w:tcBorders>
                          <w:left w:val="nil" w:sz="6" w:space="0" w:color="auto"/>
                          <w:bottom w:val="single" w:sz="4" w:space="0" w:color="000000"/>
                          <w:right w:val="single" w:sz="9" w:space="0" w:color="D2D2D2"/>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毫升</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80,919,387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27,817,090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190.90%</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4336" w:val="left" w:leader="none"/>
          <w:tab w:pos="5951" w:val="left" w:leader="none"/>
          <w:tab w:pos="7565" w:val="left" w:leader="none"/>
          <w:tab w:pos="9181" w:val="left" w:leader="none"/>
        </w:tabs>
        <w:spacing w:line="20" w:lineRule="exact"/>
        <w:ind w:left="2719"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275" name="image57.png" descr=""/>
            <wp:cNvGraphicFramePr>
              <a:graphicFrameLocks noChangeAspect="1"/>
            </wp:cNvGraphicFramePr>
            <a:graphic>
              <a:graphicData uri="http://schemas.openxmlformats.org/drawingml/2006/picture">
                <pic:pic>
                  <pic:nvPicPr>
                    <pic:cNvPr id="276"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77" name="image57.png" descr=""/>
            <wp:cNvGraphicFramePr>
              <a:graphicFrameLocks noChangeAspect="1"/>
            </wp:cNvGraphicFramePr>
            <a:graphic>
              <a:graphicData uri="http://schemas.openxmlformats.org/drawingml/2006/picture">
                <pic:pic>
                  <pic:nvPicPr>
                    <pic:cNvPr id="278"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79" name="image57.png" descr=""/>
            <wp:cNvGraphicFramePr>
              <a:graphicFrameLocks noChangeAspect="1"/>
            </wp:cNvGraphicFramePr>
            <a:graphic>
              <a:graphicData uri="http://schemas.openxmlformats.org/drawingml/2006/picture">
                <pic:pic>
                  <pic:nvPicPr>
                    <pic:cNvPr id="280"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81" name="image57.png" descr=""/>
            <wp:cNvGraphicFramePr>
              <a:graphicFrameLocks noChangeAspect="1"/>
            </wp:cNvGraphicFramePr>
            <a:graphic>
              <a:graphicData uri="http://schemas.openxmlformats.org/drawingml/2006/picture">
                <pic:pic>
                  <pic:nvPicPr>
                    <pic:cNvPr id="282"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83" name="image57.png" descr=""/>
            <wp:cNvGraphicFramePr>
              <a:graphicFrameLocks noChangeAspect="1"/>
            </wp:cNvGraphicFramePr>
            <a:graphic>
              <a:graphicData uri="http://schemas.openxmlformats.org/drawingml/2006/picture">
                <pic:pic>
                  <pic:nvPicPr>
                    <pic:cNvPr id="284"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4336" w:val="left" w:leader="none"/>
          <w:tab w:pos="5951" w:val="left" w:leader="none"/>
          <w:tab w:pos="7565" w:val="left" w:leader="none"/>
          <w:tab w:pos="9181" w:val="left" w:leader="none"/>
        </w:tabs>
        <w:spacing w:line="20" w:lineRule="exact"/>
        <w:ind w:left="2719" w:right="0" w:firstLine="0"/>
        <w:rPr>
          <w:rFonts w:ascii="宋体" w:hAnsi="宋体" w:cs="宋体" w:eastAsia="宋体" w:hint="default"/>
          <w:sz w:val="2"/>
          <w:szCs w:val="2"/>
        </w:rPr>
      </w:pPr>
      <w:r>
        <w:rPr>
          <w:rFonts w:ascii="宋体"/>
          <w:sz w:val="2"/>
        </w:rPr>
        <w:drawing>
          <wp:inline distT="0" distB="0" distL="0" distR="0">
            <wp:extent cx="6096" cy="11430"/>
            <wp:effectExtent l="0" t="0" r="0" b="0"/>
            <wp:docPr id="285" name="image54.png" descr=""/>
            <wp:cNvGraphicFramePr>
              <a:graphicFrameLocks noChangeAspect="1"/>
            </wp:cNvGraphicFramePr>
            <a:graphic>
              <a:graphicData uri="http://schemas.openxmlformats.org/drawingml/2006/picture">
                <pic:pic>
                  <pic:nvPicPr>
                    <pic:cNvPr id="286" name="image54.png"/>
                    <pic:cNvPicPr/>
                  </pic:nvPicPr>
                  <pic:blipFill>
                    <a:blip r:embed="rId67" cstate="print"/>
                    <a:stretch>
                      <a:fillRect/>
                    </a:stretch>
                  </pic:blipFill>
                  <pic:spPr>
                    <a:xfrm>
                      <a:off x="0" y="0"/>
                      <a:ext cx="6096" cy="11430"/>
                    </a:xfrm>
                    <a:prstGeom prst="rect">
                      <a:avLst/>
                    </a:prstGeom>
                  </pic:spPr>
                </pic:pic>
              </a:graphicData>
            </a:graphic>
          </wp:inline>
        </w:drawing>
      </w:r>
      <w:r>
        <w:rPr>
          <w:rFonts w:ascii="宋体"/>
          <w:sz w:val="2"/>
        </w:rPr>
      </w:r>
      <w:r>
        <w:rPr>
          <w:rFonts w:ascii="宋体"/>
          <w:sz w:val="2"/>
        </w:rPr>
        <w:tab/>
      </w:r>
      <w:r>
        <w:rPr>
          <w:rFonts w:ascii="宋体"/>
          <w:position w:val="1"/>
          <w:sz w:val="2"/>
        </w:rPr>
        <w:drawing>
          <wp:inline distT="0" distB="0" distL="0" distR="0">
            <wp:extent cx="6096" cy="5333"/>
            <wp:effectExtent l="0" t="0" r="0" b="0"/>
            <wp:docPr id="287" name="image57.png" descr=""/>
            <wp:cNvGraphicFramePr>
              <a:graphicFrameLocks noChangeAspect="1"/>
            </wp:cNvGraphicFramePr>
            <a:graphic>
              <a:graphicData uri="http://schemas.openxmlformats.org/drawingml/2006/picture">
                <pic:pic>
                  <pic:nvPicPr>
                    <pic:cNvPr id="288" name="image57.png"/>
                    <pic:cNvPicPr/>
                  </pic:nvPicPr>
                  <pic:blipFill>
                    <a:blip r:embed="rId70" cstate="print"/>
                    <a:stretch>
                      <a:fillRect/>
                    </a:stretch>
                  </pic:blipFill>
                  <pic:spPr>
                    <a:xfrm>
                      <a:off x="0" y="0"/>
                      <a:ext cx="6096"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6" cy="5333"/>
            <wp:effectExtent l="0" t="0" r="0" b="0"/>
            <wp:docPr id="289" name="image57.png" descr=""/>
            <wp:cNvGraphicFramePr>
              <a:graphicFrameLocks noChangeAspect="1"/>
            </wp:cNvGraphicFramePr>
            <a:graphic>
              <a:graphicData uri="http://schemas.openxmlformats.org/drawingml/2006/picture">
                <pic:pic>
                  <pic:nvPicPr>
                    <pic:cNvPr id="290" name="image57.png"/>
                    <pic:cNvPicPr/>
                  </pic:nvPicPr>
                  <pic:blipFill>
                    <a:blip r:embed="rId70" cstate="print"/>
                    <a:stretch>
                      <a:fillRect/>
                    </a:stretch>
                  </pic:blipFill>
                  <pic:spPr>
                    <a:xfrm>
                      <a:off x="0" y="0"/>
                      <a:ext cx="6096"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6" cy="5333"/>
            <wp:effectExtent l="0" t="0" r="0" b="0"/>
            <wp:docPr id="291" name="image57.png" descr=""/>
            <wp:cNvGraphicFramePr>
              <a:graphicFrameLocks noChangeAspect="1"/>
            </wp:cNvGraphicFramePr>
            <a:graphic>
              <a:graphicData uri="http://schemas.openxmlformats.org/drawingml/2006/picture">
                <pic:pic>
                  <pic:nvPicPr>
                    <pic:cNvPr id="292" name="image57.png"/>
                    <pic:cNvPicPr/>
                  </pic:nvPicPr>
                  <pic:blipFill>
                    <a:blip r:embed="rId70" cstate="print"/>
                    <a:stretch>
                      <a:fillRect/>
                    </a:stretch>
                  </pic:blipFill>
                  <pic:spPr>
                    <a:xfrm>
                      <a:off x="0" y="0"/>
                      <a:ext cx="6096"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6" cy="5333"/>
            <wp:effectExtent l="0" t="0" r="0" b="0"/>
            <wp:docPr id="293" name="image57.png" descr=""/>
            <wp:cNvGraphicFramePr>
              <a:graphicFrameLocks noChangeAspect="1"/>
            </wp:cNvGraphicFramePr>
            <a:graphic>
              <a:graphicData uri="http://schemas.openxmlformats.org/drawingml/2006/picture">
                <pic:pic>
                  <pic:nvPicPr>
                    <pic:cNvPr id="294" name="image57.png"/>
                    <pic:cNvPicPr/>
                  </pic:nvPicPr>
                  <pic:blipFill>
                    <a:blip r:embed="rId70" cstate="print"/>
                    <a:stretch>
                      <a:fillRect/>
                    </a:stretch>
                  </pic:blipFill>
                  <pic:spPr>
                    <a:xfrm>
                      <a:off x="0" y="0"/>
                      <a:ext cx="6096" cy="5333"/>
                    </a:xfrm>
                    <a:prstGeom prst="rect">
                      <a:avLst/>
                    </a:prstGeom>
                  </pic:spPr>
                </pic:pic>
              </a:graphicData>
            </a:graphic>
          </wp:inline>
        </w:drawing>
      </w:r>
      <w:r>
        <w:rPr>
          <w:rFonts w:ascii="宋体"/>
          <w:position w:val="1"/>
          <w:sz w:val="2"/>
        </w:rPr>
      </w:r>
    </w:p>
    <w:p>
      <w:pPr>
        <w:spacing w:line="240" w:lineRule="auto" w:before="3"/>
        <w:rPr>
          <w:rFonts w:ascii="宋体" w:hAnsi="宋体" w:cs="宋体" w:eastAsia="宋体" w:hint="default"/>
          <w:sz w:val="29"/>
          <w:szCs w:val="29"/>
        </w:rPr>
      </w:pPr>
    </w:p>
    <w:p>
      <w:pPr>
        <w:tabs>
          <w:tab w:pos="4336" w:val="left" w:leader="none"/>
          <w:tab w:pos="5951" w:val="left" w:leader="none"/>
          <w:tab w:pos="7565" w:val="left" w:leader="none"/>
          <w:tab w:pos="9181" w:val="left" w:leader="none"/>
        </w:tabs>
        <w:spacing w:line="20" w:lineRule="exact"/>
        <w:ind w:left="2719" w:right="0" w:firstLine="0"/>
        <w:rPr>
          <w:rFonts w:ascii="宋体" w:hAnsi="宋体" w:cs="宋体" w:eastAsia="宋体" w:hint="default"/>
          <w:sz w:val="2"/>
          <w:szCs w:val="2"/>
        </w:rPr>
      </w:pPr>
      <w:r>
        <w:rPr>
          <w:rFonts w:ascii="宋体"/>
          <w:sz w:val="2"/>
        </w:rPr>
        <w:drawing>
          <wp:inline distT="0" distB="0" distL="0" distR="0">
            <wp:extent cx="6062" cy="11620"/>
            <wp:effectExtent l="0" t="0" r="0" b="0"/>
            <wp:docPr id="295" name="image54.png" descr=""/>
            <wp:cNvGraphicFramePr>
              <a:graphicFrameLocks noChangeAspect="1"/>
            </wp:cNvGraphicFramePr>
            <a:graphic>
              <a:graphicData uri="http://schemas.openxmlformats.org/drawingml/2006/picture">
                <pic:pic>
                  <pic:nvPicPr>
                    <pic:cNvPr id="296" name="image54.png"/>
                    <pic:cNvPicPr/>
                  </pic:nvPicPr>
                  <pic:blipFill>
                    <a:blip r:embed="rId67" cstate="print"/>
                    <a:stretch>
                      <a:fillRect/>
                    </a:stretch>
                  </pic:blipFill>
                  <pic:spPr>
                    <a:xfrm>
                      <a:off x="0" y="0"/>
                      <a:ext cx="6062" cy="11620"/>
                    </a:xfrm>
                    <a:prstGeom prst="rect">
                      <a:avLst/>
                    </a:prstGeom>
                  </pic:spPr>
                </pic:pic>
              </a:graphicData>
            </a:graphic>
          </wp:inline>
        </w:drawing>
      </w:r>
      <w:r>
        <w:rPr>
          <w:rFonts w:ascii="宋体"/>
          <w:sz w:val="2"/>
        </w:rPr>
      </w:r>
      <w:r>
        <w:rPr>
          <w:rFonts w:ascii="宋体"/>
          <w:sz w:val="2"/>
        </w:rPr>
        <w:tab/>
      </w:r>
      <w:r>
        <w:rPr>
          <w:rFonts w:ascii="宋体"/>
          <w:position w:val="1"/>
          <w:sz w:val="2"/>
        </w:rPr>
        <w:drawing>
          <wp:inline distT="0" distB="0" distL="0" distR="0">
            <wp:extent cx="6095" cy="5333"/>
            <wp:effectExtent l="0" t="0" r="0" b="0"/>
            <wp:docPr id="297" name="image57.png" descr=""/>
            <wp:cNvGraphicFramePr>
              <a:graphicFrameLocks noChangeAspect="1"/>
            </wp:cNvGraphicFramePr>
            <a:graphic>
              <a:graphicData uri="http://schemas.openxmlformats.org/drawingml/2006/picture">
                <pic:pic>
                  <pic:nvPicPr>
                    <pic:cNvPr id="298"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5" cy="5333"/>
            <wp:effectExtent l="0" t="0" r="0" b="0"/>
            <wp:docPr id="299" name="image57.png" descr=""/>
            <wp:cNvGraphicFramePr>
              <a:graphicFrameLocks noChangeAspect="1"/>
            </wp:cNvGraphicFramePr>
            <a:graphic>
              <a:graphicData uri="http://schemas.openxmlformats.org/drawingml/2006/picture">
                <pic:pic>
                  <pic:nvPicPr>
                    <pic:cNvPr id="300"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5" cy="5333"/>
            <wp:effectExtent l="0" t="0" r="0" b="0"/>
            <wp:docPr id="301" name="image57.png" descr=""/>
            <wp:cNvGraphicFramePr>
              <a:graphicFrameLocks noChangeAspect="1"/>
            </wp:cNvGraphicFramePr>
            <a:graphic>
              <a:graphicData uri="http://schemas.openxmlformats.org/drawingml/2006/picture">
                <pic:pic>
                  <pic:nvPicPr>
                    <pic:cNvPr id="302"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5" cy="5333"/>
            <wp:effectExtent l="0" t="0" r="0" b="0"/>
            <wp:docPr id="303" name="image57.png" descr=""/>
            <wp:cNvGraphicFramePr>
              <a:graphicFrameLocks noChangeAspect="1"/>
            </wp:cNvGraphicFramePr>
            <a:graphic>
              <a:graphicData uri="http://schemas.openxmlformats.org/drawingml/2006/picture">
                <pic:pic>
                  <pic:nvPicPr>
                    <pic:cNvPr id="304"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position w:val="1"/>
          <w:sz w:val="2"/>
        </w:rPr>
      </w:r>
    </w:p>
    <w:p>
      <w:pPr>
        <w:spacing w:line="240" w:lineRule="auto" w:before="3"/>
        <w:rPr>
          <w:rFonts w:ascii="宋体" w:hAnsi="宋体" w:cs="宋体" w:eastAsia="宋体" w:hint="default"/>
          <w:sz w:val="29"/>
          <w:szCs w:val="29"/>
        </w:rPr>
      </w:pPr>
    </w:p>
    <w:p>
      <w:pPr>
        <w:tabs>
          <w:tab w:pos="4336" w:val="left" w:leader="none"/>
          <w:tab w:pos="5951" w:val="left" w:leader="none"/>
          <w:tab w:pos="7565" w:val="left" w:leader="none"/>
          <w:tab w:pos="9181" w:val="left" w:leader="none"/>
        </w:tabs>
        <w:spacing w:line="20" w:lineRule="exact"/>
        <w:ind w:left="2719"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305" name="image57.png" descr=""/>
            <wp:cNvGraphicFramePr>
              <a:graphicFrameLocks noChangeAspect="1"/>
            </wp:cNvGraphicFramePr>
            <a:graphic>
              <a:graphicData uri="http://schemas.openxmlformats.org/drawingml/2006/picture">
                <pic:pic>
                  <pic:nvPicPr>
                    <pic:cNvPr id="306" name="image57.png"/>
                    <pic:cNvPicPr/>
                  </pic:nvPicPr>
                  <pic:blipFill>
                    <a:blip r:embed="rId7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07" name="image57.png" descr=""/>
            <wp:cNvGraphicFramePr>
              <a:graphicFrameLocks noChangeAspect="1"/>
            </wp:cNvGraphicFramePr>
            <a:graphic>
              <a:graphicData uri="http://schemas.openxmlformats.org/drawingml/2006/picture">
                <pic:pic>
                  <pic:nvPicPr>
                    <pic:cNvPr id="308" name="image57.png"/>
                    <pic:cNvPicPr/>
                  </pic:nvPicPr>
                  <pic:blipFill>
                    <a:blip r:embed="rId7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09" name="image57.png" descr=""/>
            <wp:cNvGraphicFramePr>
              <a:graphicFrameLocks noChangeAspect="1"/>
            </wp:cNvGraphicFramePr>
            <a:graphic>
              <a:graphicData uri="http://schemas.openxmlformats.org/drawingml/2006/picture">
                <pic:pic>
                  <pic:nvPicPr>
                    <pic:cNvPr id="310" name="image57.png"/>
                    <pic:cNvPicPr/>
                  </pic:nvPicPr>
                  <pic:blipFill>
                    <a:blip r:embed="rId7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11" name="image57.png" descr=""/>
            <wp:cNvGraphicFramePr>
              <a:graphicFrameLocks noChangeAspect="1"/>
            </wp:cNvGraphicFramePr>
            <a:graphic>
              <a:graphicData uri="http://schemas.openxmlformats.org/drawingml/2006/picture">
                <pic:pic>
                  <pic:nvPicPr>
                    <pic:cNvPr id="312" name="image57.png"/>
                    <pic:cNvPicPr/>
                  </pic:nvPicPr>
                  <pic:blipFill>
                    <a:blip r:embed="rId7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13" name="image57.png" descr=""/>
            <wp:cNvGraphicFramePr>
              <a:graphicFrameLocks noChangeAspect="1"/>
            </wp:cNvGraphicFramePr>
            <a:graphic>
              <a:graphicData uri="http://schemas.openxmlformats.org/drawingml/2006/picture">
                <pic:pic>
                  <pic:nvPicPr>
                    <pic:cNvPr id="314" name="image57.png"/>
                    <pic:cNvPicPr/>
                  </pic:nvPicPr>
                  <pic:blipFill>
                    <a:blip r:embed="rId70"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17"/>
          <w:szCs w:val="17"/>
        </w:rPr>
      </w:pPr>
    </w:p>
    <w:p>
      <w:pPr>
        <w:spacing w:before="0"/>
        <w:ind w:left="2591" w:right="1033" w:firstLine="0"/>
        <w:jc w:val="left"/>
        <w:rPr>
          <w:rFonts w:ascii="宋体" w:hAnsi="宋体" w:cs="宋体" w:eastAsia="宋体" w:hint="default"/>
          <w:sz w:val="21"/>
          <w:szCs w:val="21"/>
        </w:rPr>
      </w:pPr>
      <w:r>
        <w:rPr/>
        <w:pict>
          <v:shape style="position:absolute;margin-left:216.800003pt;margin-top:7.823685pt;width:.479996pt;height:.419983pt;mso-position-horizontal-relative:page;mso-position-vertical-relative:paragraph;z-index:10456" type="#_x0000_t75" stroked="false">
            <v:imagedata r:id="rId70" o:title=""/>
          </v:shape>
        </w:pict>
      </w:r>
      <w:r>
        <w:rPr/>
        <w:pict>
          <v:shape style="position:absolute;margin-left:297.579987pt;margin-top:7.823685pt;width:.480011pt;height:.419983pt;mso-position-horizontal-relative:page;mso-position-vertical-relative:paragraph;z-index:10480" type="#_x0000_t75" stroked="false">
            <v:imagedata r:id="rId70" o:title=""/>
          </v:shape>
        </w:pict>
      </w:r>
      <w:r>
        <w:rPr/>
        <w:pict>
          <v:shape style="position:absolute;margin-left:378.279999pt;margin-top:7.823685pt;width:.480011pt;height:.419983pt;mso-position-horizontal-relative:page;mso-position-vertical-relative:paragraph;z-index:10504" type="#_x0000_t75" stroked="false">
            <v:imagedata r:id="rId70" o:title=""/>
          </v:shape>
        </w:pict>
      </w:r>
      <w:r>
        <w:rPr/>
        <w:pict>
          <v:shape style="position:absolute;margin-left:459.059998pt;margin-top:7.823685pt;width:.480011pt;height:.419983pt;mso-position-horizontal-relative:page;mso-position-vertical-relative:paragraph;z-index:10528" type="#_x0000_t75" stroked="false">
            <v:imagedata r:id="rId70" o:title=""/>
          </v:shape>
        </w:pict>
      </w:r>
      <w:r>
        <w:rPr/>
        <w:pict>
          <v:shape style="position:absolute;margin-left:135.979996pt;margin-top:7.823685pt;width:.480011pt;height:.899979pt;mso-position-horizontal-relative:page;mso-position-vertical-relative:paragraph;z-index:10552" type="#_x0000_t75" stroked="false">
            <v:imagedata r:id="rId67" o:title=""/>
          </v:shape>
        </w:pict>
      </w:r>
      <w:r>
        <w:rPr>
          <w:rFonts w:ascii="宋体" w:hAnsi="宋体" w:cs="宋体" w:eastAsia="宋体" w:hint="default"/>
          <w:sz w:val="21"/>
          <w:szCs w:val="21"/>
        </w:rPr>
        <w:t>）</w:t>
      </w:r>
    </w:p>
    <w:p>
      <w:pPr>
        <w:spacing w:line="240" w:lineRule="auto" w:before="9"/>
        <w:rPr>
          <w:rFonts w:ascii="宋体" w:hAnsi="宋体" w:cs="宋体" w:eastAsia="宋体" w:hint="default"/>
          <w:sz w:val="21"/>
          <w:szCs w:val="21"/>
        </w:rPr>
      </w:pPr>
    </w:p>
    <w:p>
      <w:pPr>
        <w:tabs>
          <w:tab w:pos="4336" w:val="left" w:leader="none"/>
          <w:tab w:pos="5951" w:val="left" w:leader="none"/>
          <w:tab w:pos="7565" w:val="left" w:leader="none"/>
          <w:tab w:pos="9181" w:val="left" w:leader="none"/>
        </w:tabs>
        <w:spacing w:line="20" w:lineRule="exact"/>
        <w:ind w:left="2719" w:right="0" w:firstLine="0"/>
        <w:rPr>
          <w:rFonts w:ascii="宋体" w:hAnsi="宋体" w:cs="宋体" w:eastAsia="宋体" w:hint="default"/>
          <w:sz w:val="2"/>
          <w:szCs w:val="2"/>
        </w:rPr>
      </w:pPr>
      <w:r>
        <w:rPr>
          <w:rFonts w:ascii="宋体"/>
          <w:sz w:val="2"/>
        </w:rPr>
        <w:drawing>
          <wp:inline distT="0" distB="0" distL="0" distR="0">
            <wp:extent cx="6001" cy="6000"/>
            <wp:effectExtent l="0" t="0" r="0" b="0"/>
            <wp:docPr id="315" name="image57.png" descr=""/>
            <wp:cNvGraphicFramePr>
              <a:graphicFrameLocks noChangeAspect="1"/>
            </wp:cNvGraphicFramePr>
            <a:graphic>
              <a:graphicData uri="http://schemas.openxmlformats.org/drawingml/2006/picture">
                <pic:pic>
                  <pic:nvPicPr>
                    <pic:cNvPr id="316" name="image57.png"/>
                    <pic:cNvPicPr/>
                  </pic:nvPicPr>
                  <pic:blipFill>
                    <a:blip r:embed="rId70" cstate="print"/>
                    <a:stretch>
                      <a:fillRect/>
                    </a:stretch>
                  </pic:blipFill>
                  <pic:spPr>
                    <a:xfrm>
                      <a:off x="0" y="0"/>
                      <a:ext cx="6001"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0" cy="6000"/>
            <wp:effectExtent l="0" t="0" r="0" b="0"/>
            <wp:docPr id="317" name="image57.png" descr=""/>
            <wp:cNvGraphicFramePr>
              <a:graphicFrameLocks noChangeAspect="1"/>
            </wp:cNvGraphicFramePr>
            <a:graphic>
              <a:graphicData uri="http://schemas.openxmlformats.org/drawingml/2006/picture">
                <pic:pic>
                  <pic:nvPicPr>
                    <pic:cNvPr id="318" name="image57.png"/>
                    <pic:cNvPicPr/>
                  </pic:nvPicPr>
                  <pic:blipFill>
                    <a:blip r:embed="rId70" cstate="print"/>
                    <a:stretch>
                      <a:fillRect/>
                    </a:stretch>
                  </pic:blipFill>
                  <pic:spPr>
                    <a:xfrm>
                      <a:off x="0" y="0"/>
                      <a:ext cx="6000"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1" cy="6000"/>
            <wp:effectExtent l="0" t="0" r="0" b="0"/>
            <wp:docPr id="319" name="image57.png" descr=""/>
            <wp:cNvGraphicFramePr>
              <a:graphicFrameLocks noChangeAspect="1"/>
            </wp:cNvGraphicFramePr>
            <a:graphic>
              <a:graphicData uri="http://schemas.openxmlformats.org/drawingml/2006/picture">
                <pic:pic>
                  <pic:nvPicPr>
                    <pic:cNvPr id="320" name="image57.png"/>
                    <pic:cNvPicPr/>
                  </pic:nvPicPr>
                  <pic:blipFill>
                    <a:blip r:embed="rId70" cstate="print"/>
                    <a:stretch>
                      <a:fillRect/>
                    </a:stretch>
                  </pic:blipFill>
                  <pic:spPr>
                    <a:xfrm>
                      <a:off x="0" y="0"/>
                      <a:ext cx="6001"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1" cy="6000"/>
            <wp:effectExtent l="0" t="0" r="0" b="0"/>
            <wp:docPr id="321" name="image57.png" descr=""/>
            <wp:cNvGraphicFramePr>
              <a:graphicFrameLocks noChangeAspect="1"/>
            </wp:cNvGraphicFramePr>
            <a:graphic>
              <a:graphicData uri="http://schemas.openxmlformats.org/drawingml/2006/picture">
                <pic:pic>
                  <pic:nvPicPr>
                    <pic:cNvPr id="322" name="image57.png"/>
                    <pic:cNvPicPr/>
                  </pic:nvPicPr>
                  <pic:blipFill>
                    <a:blip r:embed="rId70" cstate="print"/>
                    <a:stretch>
                      <a:fillRect/>
                    </a:stretch>
                  </pic:blipFill>
                  <pic:spPr>
                    <a:xfrm>
                      <a:off x="0" y="0"/>
                      <a:ext cx="6001"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1" cy="6000"/>
            <wp:effectExtent l="0" t="0" r="0" b="0"/>
            <wp:docPr id="323" name="image57.png" descr=""/>
            <wp:cNvGraphicFramePr>
              <a:graphicFrameLocks noChangeAspect="1"/>
            </wp:cNvGraphicFramePr>
            <a:graphic>
              <a:graphicData uri="http://schemas.openxmlformats.org/drawingml/2006/picture">
                <pic:pic>
                  <pic:nvPicPr>
                    <pic:cNvPr id="324" name="image57.png"/>
                    <pic:cNvPicPr/>
                  </pic:nvPicPr>
                  <pic:blipFill>
                    <a:blip r:embed="rId70" cstate="print"/>
                    <a:stretch>
                      <a:fillRect/>
                    </a:stretch>
                  </pic:blipFill>
                  <pic:spPr>
                    <a:xfrm>
                      <a:off x="0" y="0"/>
                      <a:ext cx="6001" cy="6000"/>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623"/>
        <w:gridCol w:w="1607"/>
        <w:gridCol w:w="1620"/>
        <w:gridCol w:w="1614"/>
        <w:gridCol w:w="1616"/>
        <w:gridCol w:w="1615"/>
      </w:tblGrid>
      <w:tr>
        <w:trPr>
          <w:trHeight w:val="402" w:hRule="exact"/>
        </w:trPr>
        <w:tc>
          <w:tcPr>
            <w:tcW w:w="1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613"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5" name="image57.png" descr=""/>
                  <wp:cNvGraphicFramePr>
                    <a:graphicFrameLocks noChangeAspect="1"/>
                  </wp:cNvGraphicFramePr>
                  <a:graphic>
                    <a:graphicData uri="http://schemas.openxmlformats.org/drawingml/2006/picture">
                      <pic:pic>
                        <pic:nvPicPr>
                          <pic:cNvPr id="326" name="image57.png"/>
                          <pic:cNvPicPr/>
                        </pic:nvPicPr>
                        <pic:blipFill>
                          <a:blip r:embed="rId7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毫升</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7" name="image57.png" descr=""/>
                  <wp:cNvGraphicFramePr>
                    <a:graphicFrameLocks noChangeAspect="1"/>
                  </wp:cNvGraphicFramePr>
                  <a:graphic>
                    <a:graphicData uri="http://schemas.openxmlformats.org/drawingml/2006/picture">
                      <pic:pic>
                        <pic:nvPicPr>
                          <pic:cNvPr id="328" name="image57.png"/>
                          <pic:cNvPicPr/>
                        </pic:nvPicPr>
                        <pic:blipFill>
                          <a:blip r:embed="rId7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9,132,495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2,405,514</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279.65%</w:t>
            </w:r>
          </w:p>
        </w:tc>
      </w:tr>
      <w:tr>
        <w:trPr>
          <w:trHeight w:val="402" w:hRule="exact"/>
        </w:trPr>
        <w:tc>
          <w:tcPr>
            <w:tcW w:w="162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3" w:lineRule="auto"/>
              <w:ind w:left="27" w:right="119"/>
              <w:jc w:val="left"/>
              <w:rPr>
                <w:rFonts w:ascii="宋体" w:hAnsi="宋体" w:cs="宋体" w:eastAsia="宋体" w:hint="default"/>
                <w:sz w:val="21"/>
                <w:szCs w:val="21"/>
              </w:rPr>
            </w:pPr>
            <w:r>
              <w:rPr>
                <w:rFonts w:ascii="宋体" w:hAnsi="宋体" w:cs="宋体" w:eastAsia="宋体" w:hint="default"/>
                <w:sz w:val="21"/>
                <w:szCs w:val="21"/>
              </w:rPr>
              <w:t>医疗健康（仪器 设备）</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9" name="image57.png" descr=""/>
                  <wp:cNvGraphicFramePr>
                    <a:graphicFrameLocks noChangeAspect="1"/>
                  </wp:cNvGraphicFramePr>
                  <a:graphic>
                    <a:graphicData uri="http://schemas.openxmlformats.org/drawingml/2006/picture">
                      <pic:pic>
                        <pic:nvPicPr>
                          <pic:cNvPr id="330" name="image57.png"/>
                          <pic:cNvPicPr/>
                        </pic:nvPicPr>
                        <pic:blipFill>
                          <a:blip r:embed="rId7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105.77%</w:t>
            </w:r>
          </w:p>
        </w:tc>
      </w:tr>
      <w:tr>
        <w:trPr>
          <w:trHeight w:val="402" w:hRule="exact"/>
        </w:trPr>
        <w:tc>
          <w:tcPr>
            <w:tcW w:w="1623" w:type="dxa"/>
            <w:vMerge/>
            <w:tcBorders>
              <w:left w:val="nil" w:sz="6" w:space="0" w:color="auto"/>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1" name="image57.png" descr=""/>
                  <wp:cNvGraphicFramePr>
                    <a:graphicFrameLocks noChangeAspect="1"/>
                  </wp:cNvGraphicFramePr>
                  <a:graphic>
                    <a:graphicData uri="http://schemas.openxmlformats.org/drawingml/2006/picture">
                      <pic:pic>
                        <pic:nvPicPr>
                          <pic:cNvPr id="332" name="image57.png"/>
                          <pic:cNvPicPr/>
                        </pic:nvPicPr>
                        <pic:blipFill>
                          <a:blip r:embed="rId7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95"/>
                <w:sz w:val="21"/>
              </w:rPr>
              <w:t>-17.96%</w:t>
            </w:r>
            <w:r>
              <w:rPr>
                <w:rFonts w:ascii="Times New Roman"/>
                <w:sz w:val="21"/>
              </w:rPr>
            </w:r>
          </w:p>
        </w:tc>
      </w:tr>
      <w:tr>
        <w:trPr>
          <w:trHeight w:val="402" w:hRule="exact"/>
        </w:trPr>
        <w:tc>
          <w:tcPr>
            <w:tcW w:w="1623" w:type="dxa"/>
            <w:vMerge/>
            <w:tcBorders>
              <w:left w:val="nil" w:sz="6" w:space="0" w:color="auto"/>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台</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3" name="image58.png" descr=""/>
                  <wp:cNvGraphicFramePr>
                    <a:graphicFrameLocks noChangeAspect="1"/>
                  </wp:cNvGraphicFramePr>
                  <a:graphic>
                    <a:graphicData uri="http://schemas.openxmlformats.org/drawingml/2006/picture">
                      <pic:pic>
                        <pic:nvPicPr>
                          <pic:cNvPr id="334" name="image58.png"/>
                          <pic:cNvPicPr/>
                        </pic:nvPicPr>
                        <pic:blipFill>
                          <a:blip r:embed="rId7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32.46%</w:t>
            </w:r>
          </w:p>
        </w:tc>
      </w:tr>
    </w:tbl>
    <w:p>
      <w:pPr>
        <w:spacing w:line="240" w:lineRule="auto" w:before="8"/>
        <w:rPr>
          <w:rFonts w:ascii="宋体" w:hAnsi="宋体" w:cs="宋体" w:eastAsia="宋体" w:hint="default"/>
          <w:sz w:val="6"/>
          <w:szCs w:val="6"/>
        </w:rPr>
      </w:pPr>
    </w:p>
    <w:p>
      <w:pPr>
        <w:pStyle w:val="Heading2"/>
        <w:spacing w:line="240" w:lineRule="auto" w:before="26"/>
        <w:ind w:left="1616" w:right="1033"/>
        <w:jc w:val="left"/>
        <w:rPr>
          <w:b w:val="0"/>
          <w:bCs w:val="0"/>
        </w:rPr>
      </w:pPr>
      <w:r>
        <w:rPr/>
        <w:pict>
          <v:shape style="position:absolute;margin-left:297.579987pt;margin-top:-65.524338pt;width:.480031pt;height:.42pt;mso-position-horizontal-relative:page;mso-position-vertical-relative:paragraph;z-index:10600" type="#_x0000_t75" stroked="false">
            <v:imagedata r:id="rId72" o:title=""/>
          </v:shape>
        </w:pict>
      </w:r>
      <w:r>
        <w:rPr/>
        <w:pict>
          <v:shape style="position:absolute;margin-left:378.279999pt;margin-top:-65.524338pt;width:.480031pt;height:.42pt;mso-position-horizontal-relative:page;mso-position-vertical-relative:paragraph;z-index:10624" type="#_x0000_t75" stroked="false">
            <v:imagedata r:id="rId72" o:title=""/>
          </v:shape>
        </w:pict>
      </w:r>
      <w:r>
        <w:rPr/>
        <w:pict>
          <v:shape style="position:absolute;margin-left:459.059998pt;margin-top:-65.524338pt;width:.480031pt;height:.42pt;mso-position-horizontal-relative:page;mso-position-vertical-relative:paragraph;z-index:10648" type="#_x0000_t75" stroked="false">
            <v:imagedata r:id="rId72" o:title=""/>
          </v:shape>
        </w:pict>
      </w:r>
      <w:r>
        <w:rPr/>
        <w:pict>
          <v:shape style="position:absolute;margin-left:297.579987pt;margin-top:-45.424397pt;width:.479961pt;height:.42pt;mso-position-horizontal-relative:page;mso-position-vertical-relative:paragraph;z-index:10672" type="#_x0000_t75" stroked="false">
            <v:imagedata r:id="rId72" o:title=""/>
          </v:shape>
        </w:pict>
      </w:r>
      <w:r>
        <w:rPr/>
        <w:pict>
          <v:shape style="position:absolute;margin-left:378.279999pt;margin-top:-45.424397pt;width:.479961pt;height:.42pt;mso-position-horizontal-relative:page;mso-position-vertical-relative:paragraph;z-index:10696" type="#_x0000_t75" stroked="false">
            <v:imagedata r:id="rId72" o:title=""/>
          </v:shape>
        </w:pict>
      </w:r>
      <w:r>
        <w:rPr/>
        <w:pict>
          <v:shape style="position:absolute;margin-left:459.059998pt;margin-top:-45.424397pt;width:.479961pt;height:.42pt;mso-position-horizontal-relative:page;mso-position-vertical-relative:paragraph;z-index:10720" type="#_x0000_t75" stroked="false">
            <v:imagedata r:id="rId72" o:title=""/>
          </v:shape>
        </w:pict>
      </w:r>
      <w:r>
        <w:rPr/>
        <w:pict>
          <v:shape style="position:absolute;margin-left:135.979996pt;margin-top:-45.424397pt;width:.47999pt;height:.9pt;mso-position-horizontal-relative:page;mso-position-vertical-relative:paragraph;z-index:10744" type="#_x0000_t75" stroked="false">
            <v:imagedata r:id="rId67" o:title=""/>
          </v:shape>
        </w:pict>
      </w:r>
      <w:r>
        <w:rPr/>
        <w:pict>
          <v:shape style="position:absolute;margin-left:297.579987pt;margin-top:-25.324329pt;width:.480031pt;height:.42pt;mso-position-horizontal-relative:page;mso-position-vertical-relative:paragraph;z-index:10768" type="#_x0000_t75" stroked="false">
            <v:imagedata r:id="rId72" o:title=""/>
          </v:shape>
        </w:pict>
      </w:r>
      <w:r>
        <w:rPr/>
        <w:pict>
          <v:shape style="position:absolute;margin-left:378.279999pt;margin-top:-25.324329pt;width:.480031pt;height:.42pt;mso-position-horizontal-relative:page;mso-position-vertical-relative:paragraph;z-index:10792" type="#_x0000_t75" stroked="false">
            <v:imagedata r:id="rId72" o:title=""/>
          </v:shape>
        </w:pict>
      </w:r>
      <w:r>
        <w:rPr/>
        <w:pict>
          <v:shape style="position:absolute;margin-left:459.059998pt;margin-top:-25.324329pt;width:.480031pt;height:.42pt;mso-position-horizontal-relative:page;mso-position-vertical-relative:paragraph;z-index:10816" type="#_x0000_t75" stroked="false">
            <v:imagedata r:id="rId72" o:title=""/>
          </v:shape>
        </w:pict>
      </w:r>
      <w:r>
        <w:rPr/>
        <w:pict>
          <v:shape style="position:absolute;margin-left:135.979996pt;margin-top:-25.324329pt;width:.480022pt;height:.9pt;mso-position-horizontal-relative:page;mso-position-vertical-relative:paragraph;z-index:10840" type="#_x0000_t75" stroked="false">
            <v:imagedata r:id="rId67" o:title=""/>
          </v:shape>
        </w:pict>
      </w:r>
      <w:r>
        <w:rPr/>
        <w:pict>
          <v:shape style="position:absolute;margin-left:135.979996pt;margin-top:-5.204333pt;width:.480031pt;height:.42pt;mso-position-horizontal-relative:page;mso-position-vertical-relative:paragraph;z-index:10864" type="#_x0000_t75" stroked="false">
            <v:imagedata r:id="rId73" o:title=""/>
          </v:shape>
        </w:pict>
      </w:r>
      <w:r>
        <w:rPr/>
        <w:pict>
          <v:shape style="position:absolute;margin-left:297.579987pt;margin-top:-5.204333pt;width:.480031pt;height:.42pt;mso-position-horizontal-relative:page;mso-position-vertical-relative:paragraph;z-index:10888" type="#_x0000_t75" stroked="false">
            <v:imagedata r:id="rId73" o:title=""/>
          </v:shape>
        </w:pict>
      </w:r>
      <w:r>
        <w:rPr/>
        <w:pict>
          <v:shape style="position:absolute;margin-left:378.279999pt;margin-top:-5.204333pt;width:.480031pt;height:.42pt;mso-position-horizontal-relative:page;mso-position-vertical-relative:paragraph;z-index:10912" type="#_x0000_t75" stroked="false">
            <v:imagedata r:id="rId73" o:title=""/>
          </v:shape>
        </w:pict>
      </w:r>
      <w:r>
        <w:rPr/>
        <w:pict>
          <v:shape style="position:absolute;margin-left:459.059998pt;margin-top:-5.204333pt;width:.480031pt;height:.42pt;mso-position-horizontal-relative:page;mso-position-vertical-relative:paragraph;z-index:10936" type="#_x0000_t75" stroked="false">
            <v:imagedata r:id="rId73" o:title=""/>
          </v:shape>
        </w:pict>
      </w:r>
      <w:r>
        <w:rPr/>
        <w:t>相关数据同比发生变动</w:t>
      </w:r>
      <w:r>
        <w:rPr>
          <w:spacing w:val="-75"/>
        </w:rPr>
        <w:t> </w:t>
      </w:r>
      <w:r>
        <w:rPr>
          <w:rFonts w:ascii="Times New Roman" w:hAnsi="Times New Roman" w:cs="Times New Roman" w:eastAsia="Times New Roman" w:hint="default"/>
        </w:rPr>
        <w:t>30%</w:t>
      </w:r>
      <w:r>
        <w:rPr/>
        <w:t>以上的原因说明</w:t>
      </w:r>
      <w:r>
        <w:rPr>
          <w:b w:val="0"/>
          <w:bCs w:val="0"/>
        </w:rPr>
      </w:r>
    </w:p>
    <w:p>
      <w:pPr>
        <w:pStyle w:val="BodyText"/>
        <w:spacing w:line="240" w:lineRule="auto" w:before="149"/>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6"/>
        <w:ind w:left="1614" w:right="0"/>
        <w:jc w:val="left"/>
      </w:pPr>
      <w:r>
        <w:rPr>
          <w:rFonts w:ascii="Times New Roman" w:hAnsi="Times New Roman" w:cs="Times New Roman" w:eastAsia="Times New Roman" w:hint="default"/>
          <w:spacing w:val="-9"/>
        </w:rPr>
        <w:t>1</w:t>
      </w:r>
      <w:r>
        <w:rPr>
          <w:spacing w:val="-9"/>
        </w:rPr>
        <w:t>、医疗健康（试剂）销售量、生产量、库存量相比去年同期分别增加</w:t>
      </w:r>
      <w:r>
        <w:rPr>
          <w:spacing w:val="-23"/>
        </w:rPr>
        <w:t> </w:t>
      </w:r>
      <w:r>
        <w:rPr>
          <w:rFonts w:ascii="Times New Roman" w:hAnsi="Times New Roman" w:cs="Times New Roman" w:eastAsia="Times New Roman" w:hint="default"/>
          <w:spacing w:val="-4"/>
        </w:rPr>
        <w:t>179.46%</w:t>
      </w:r>
      <w:r>
        <w:rPr>
          <w:spacing w:val="-4"/>
        </w:rPr>
        <w:t>、</w:t>
      </w:r>
      <w:r>
        <w:rPr>
          <w:rFonts w:ascii="Times New Roman" w:hAnsi="Times New Roman" w:cs="Times New Roman" w:eastAsia="Times New Roman" w:hint="default"/>
          <w:spacing w:val="-4"/>
        </w:rPr>
        <w:t>190.90%</w:t>
      </w:r>
      <w:r>
        <w:rPr>
          <w:spacing w:val="-4"/>
        </w:rPr>
        <w:t>、</w:t>
      </w:r>
    </w:p>
    <w:p>
      <w:pPr>
        <w:pStyle w:val="BodyText"/>
        <w:spacing w:line="240" w:lineRule="auto" w:before="108"/>
        <w:ind w:left="1134" w:right="1033"/>
        <w:jc w:val="left"/>
      </w:pPr>
      <w:r>
        <w:rPr>
          <w:rFonts w:ascii="Times New Roman" w:hAnsi="Times New Roman" w:cs="Times New Roman" w:eastAsia="Times New Roman" w:hint="default"/>
        </w:rPr>
        <w:t>279.65%</w:t>
      </w:r>
      <w:r>
        <w:rPr/>
        <w:t>，主要原因：销售规模扩大，产销存同比增加；</w:t>
      </w:r>
    </w:p>
    <w:p>
      <w:pPr>
        <w:pStyle w:val="BodyText"/>
        <w:spacing w:line="319" w:lineRule="auto" w:before="146"/>
        <w:ind w:right="1053" w:firstLine="480"/>
        <w:jc w:val="left"/>
      </w:pPr>
      <w:r>
        <w:rPr>
          <w:rFonts w:ascii="Times New Roman" w:hAnsi="Times New Roman" w:cs="Times New Roman" w:eastAsia="Times New Roman" w:hint="default"/>
        </w:rPr>
        <w:t>2</w:t>
      </w:r>
      <w:r>
        <w:rPr/>
        <w:t>、医疗健康（设备）销售量、库存量相比去年同期增加</w:t>
      </w:r>
      <w:r>
        <w:rPr>
          <w:spacing w:val="-60"/>
        </w:rPr>
        <w:t> </w:t>
      </w:r>
      <w:r>
        <w:rPr>
          <w:rFonts w:ascii="Times New Roman" w:hAnsi="Times New Roman" w:cs="Times New Roman" w:eastAsia="Times New Roman" w:hint="default"/>
        </w:rPr>
        <w:t>105.77%</w:t>
      </w:r>
      <w:r>
        <w:rPr/>
        <w:t>、</w:t>
      </w:r>
      <w:r>
        <w:rPr>
          <w:rFonts w:ascii="Times New Roman" w:hAnsi="Times New Roman" w:cs="Times New Roman" w:eastAsia="Times New Roman" w:hint="default"/>
        </w:rPr>
        <w:t>32.46%</w:t>
      </w:r>
      <w:r>
        <w:rPr/>
        <w:t>，主要原因： 销售规模扩大，备货增加所致。</w:t>
      </w:r>
    </w:p>
    <w:p>
      <w:pPr>
        <w:spacing w:line="240" w:lineRule="auto" w:before="1"/>
        <w:rPr>
          <w:rFonts w:ascii="宋体" w:hAnsi="宋体" w:cs="宋体" w:eastAsia="宋体" w:hint="default"/>
          <w:sz w:val="18"/>
          <w:szCs w:val="18"/>
        </w:rPr>
      </w:pPr>
    </w:p>
    <w:p>
      <w:pPr>
        <w:pStyle w:val="Heading2"/>
        <w:spacing w:line="240" w:lineRule="auto"/>
        <w:ind w:left="1133" w:right="1033"/>
        <w:jc w:val="left"/>
        <w:rPr>
          <w:b w:val="0"/>
          <w:bCs w:val="0"/>
        </w:rPr>
      </w:pPr>
      <w:bookmarkStart w:name="（4）公司已签订的重大销售合同截至本报告期的履行情况" w:id="35"/>
      <w:bookmarkEnd w:id="35"/>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5）营业成本构成" w:id="36"/>
      <w:bookmarkEnd w:id="36"/>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7" w:footer="979" w:top="1060" w:bottom="1160" w:left="0" w:right="0"/>
        </w:sectPr>
      </w:pPr>
    </w:p>
    <w:p>
      <w:pPr>
        <w:pStyle w:val="BodyText"/>
        <w:spacing w:line="240" w:lineRule="auto"/>
        <w:ind w:left="1613" w:right="-19"/>
        <w:jc w:val="left"/>
      </w:pPr>
      <w:r>
        <w:rPr/>
        <w:t>行业分类</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2575" w:space="5745"/>
            <w:col w:w="3590"/>
          </w:cols>
        </w:sectPr>
      </w:pP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35"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370"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3" w:right="47" w:hanging="526"/>
              <w:jc w:val="left"/>
              <w:rPr>
                <w:rFonts w:ascii="宋体" w:hAnsi="宋体" w:cs="宋体" w:eastAsia="宋体" w:hint="default"/>
                <w:sz w:val="21"/>
                <w:szCs w:val="21"/>
              </w:rPr>
            </w:pPr>
            <w:r>
              <w:rPr>
                <w:rFonts w:ascii="宋体" w:hAnsi="宋体" w:cs="宋体" w:eastAsia="宋体" w:hint="default"/>
                <w:sz w:val="21"/>
                <w:szCs w:val="21"/>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4" w:right="47" w:hanging="526"/>
              <w:jc w:val="left"/>
              <w:rPr>
                <w:rFonts w:ascii="宋体" w:hAnsi="宋体" w:cs="宋体" w:eastAsia="宋体" w:hint="default"/>
                <w:sz w:val="21"/>
                <w:szCs w:val="21"/>
              </w:rPr>
            </w:pPr>
            <w:r>
              <w:rPr>
                <w:rFonts w:ascii="宋体" w:hAnsi="宋体" w:cs="宋体" w:eastAsia="宋体" w:hint="default"/>
                <w:sz w:val="21"/>
                <w:szCs w:val="21"/>
              </w:rPr>
              <w:t>占营业成本比 重</w:t>
            </w: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5"/>
              <w:jc w:val="left"/>
              <w:rPr>
                <w:rFonts w:ascii="宋体" w:hAnsi="宋体" w:cs="宋体" w:eastAsia="宋体" w:hint="default"/>
                <w:sz w:val="21"/>
                <w:szCs w:val="21"/>
              </w:rPr>
            </w:pPr>
            <w:r>
              <w:rPr>
                <w:rFonts w:ascii="宋体" w:hAnsi="宋体" w:cs="宋体" w:eastAsia="宋体" w:hint="default"/>
                <w:sz w:val="21"/>
                <w:szCs w:val="21"/>
              </w:rPr>
              <w:t>输配电及控制 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12"/>
              <w:jc w:val="left"/>
              <w:rPr>
                <w:rFonts w:ascii="宋体" w:hAnsi="宋体" w:cs="宋体" w:eastAsia="宋体" w:hint="default"/>
                <w:sz w:val="21"/>
                <w:szCs w:val="21"/>
              </w:rPr>
            </w:pPr>
            <w:r>
              <w:rPr>
                <w:rFonts w:ascii="宋体" w:hAnsi="宋体" w:cs="宋体" w:eastAsia="宋体" w:hint="default"/>
                <w:sz w:val="21"/>
                <w:szCs w:val="21"/>
              </w:rPr>
              <w:t>营业成本</w:t>
            </w:r>
            <w:r>
              <w:rPr>
                <w:rFonts w:ascii="Times New Roman" w:hAnsi="Times New Roman" w:cs="Times New Roman" w:eastAsia="Times New Roman" w:hint="default"/>
                <w:sz w:val="21"/>
                <w:szCs w:val="21"/>
              </w:rPr>
              <w:t>-</w:t>
            </w:r>
            <w:r>
              <w:rPr>
                <w:rFonts w:ascii="宋体" w:hAnsi="宋体" w:cs="宋体" w:eastAsia="宋体" w:hint="default"/>
                <w:sz w:val="21"/>
                <w:szCs w:val="21"/>
              </w:rPr>
              <w:t>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61,795,432.64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52,920,091.39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70.71%</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2.74%</w:t>
            </w: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12"/>
              <w:jc w:val="left"/>
              <w:rPr>
                <w:rFonts w:ascii="宋体" w:hAnsi="宋体" w:cs="宋体" w:eastAsia="宋体" w:hint="default"/>
                <w:sz w:val="21"/>
                <w:szCs w:val="21"/>
              </w:rPr>
            </w:pPr>
            <w:r>
              <w:rPr>
                <w:rFonts w:ascii="宋体" w:hAnsi="宋体" w:cs="宋体" w:eastAsia="宋体" w:hint="default"/>
                <w:sz w:val="21"/>
                <w:szCs w:val="21"/>
              </w:rPr>
              <w:t>营业成本</w:t>
            </w:r>
            <w:r>
              <w:rPr>
                <w:rFonts w:ascii="Times New Roman" w:hAnsi="Times New Roman" w:cs="Times New Roman" w:eastAsia="Times New Roman" w:hint="default"/>
                <w:sz w:val="21"/>
                <w:szCs w:val="21"/>
              </w:rPr>
              <w:t>-</w:t>
            </w:r>
            <w:r>
              <w:rPr>
                <w:rFonts w:ascii="宋体" w:hAnsi="宋体" w:cs="宋体" w:eastAsia="宋体" w:hint="default"/>
                <w:sz w:val="21"/>
                <w:szCs w:val="21"/>
              </w:rPr>
              <w:t>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56,052,539.43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37,036,285.51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67.06%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1.24%</w:t>
            </w:r>
          </w:p>
        </w:tc>
      </w:tr>
    </w:tbl>
    <w:p>
      <w:pPr>
        <w:pStyle w:val="BodyText"/>
        <w:spacing w:line="240" w:lineRule="auto" w:before="112"/>
        <w:ind w:left="1614" w:right="1033"/>
        <w:jc w:val="left"/>
      </w:pPr>
      <w:r>
        <w:rPr/>
        <w:pict>
          <v:shape style="position:absolute;margin-left:329.97998pt;margin-top:-108.004387pt;width:.479965pt;height:.42pt;mso-position-horizontal-relative:page;mso-position-vertical-relative:paragraph;z-index:10960" type="#_x0000_t75" stroked="false">
            <v:imagedata r:id="rId73" o:title=""/>
          </v:shape>
        </w:pict>
      </w:r>
      <w:r>
        <w:rPr/>
        <w:pict>
          <v:shape style="position:absolute;margin-left:193.279999pt;margin-top:-108.004387pt;width:.479991pt;height:.9pt;mso-position-horizontal-relative:page;mso-position-vertical-relative:paragraph;z-index:10984" type="#_x0000_t75" stroked="false">
            <v:imagedata r:id="rId67" o:title=""/>
          </v:shape>
        </w:pict>
      </w:r>
      <w:r>
        <w:rPr/>
        <w:pict>
          <v:shape style="position:absolute;margin-left:466.740021pt;margin-top:-108.004387pt;width:.480006pt;height:.9pt;mso-position-horizontal-relative:page;mso-position-vertical-relative:paragraph;z-index:11008" type="#_x0000_t75" stroked="false">
            <v:imagedata r:id="rId67" o:title=""/>
          </v:shape>
        </w:pict>
      </w:r>
      <w:r>
        <w:rPr/>
        <w:pict>
          <v:shape style="position:absolute;margin-left:124.940002pt;margin-top:-72.54438pt;width:.479993pt;height:.66pt;mso-position-horizontal-relative:page;mso-position-vertical-relative:paragraph;z-index:11032" type="#_x0000_t75" stroked="false">
            <v:imagedata r:id="rId73" o:title=""/>
          </v:shape>
        </w:pict>
      </w:r>
      <w:r>
        <w:rPr/>
        <w:pict>
          <v:shape style="position:absolute;margin-left:193.279999pt;margin-top:-72.54438pt;width:.479993pt;height:.66pt;mso-position-horizontal-relative:page;mso-position-vertical-relative:paragraph;z-index:11056" type="#_x0000_t75" stroked="false">
            <v:imagedata r:id="rId73" o:title=""/>
          </v:shape>
        </w:pict>
      </w:r>
      <w:r>
        <w:rPr/>
        <w:pict>
          <v:shape style="position:absolute;margin-left:261.640015pt;margin-top:-72.54438pt;width:.479978pt;height:.66pt;mso-position-horizontal-relative:page;mso-position-vertical-relative:paragraph;z-index:11080" type="#_x0000_t75" stroked="false">
            <v:imagedata r:id="rId73" o:title=""/>
          </v:shape>
        </w:pict>
      </w:r>
      <w:r>
        <w:rPr/>
        <w:pict>
          <v:shape style="position:absolute;margin-left:329.97998pt;margin-top:-72.54438pt;width:.479978pt;height:.66pt;mso-position-horizontal-relative:page;mso-position-vertical-relative:paragraph;z-index:11104" type="#_x0000_t75" stroked="false">
            <v:imagedata r:id="rId73" o:title=""/>
          </v:shape>
        </w:pict>
      </w:r>
      <w:r>
        <w:rPr/>
        <w:pict>
          <v:shape style="position:absolute;margin-left:398.380005pt;margin-top:-72.54438pt;width:.479978pt;height:.66pt;mso-position-horizontal-relative:page;mso-position-vertical-relative:paragraph;z-index:11128" type="#_x0000_t75" stroked="false">
            <v:imagedata r:id="rId73" o:title=""/>
          </v:shape>
        </w:pict>
      </w:r>
      <w:r>
        <w:rPr/>
        <w:pict>
          <v:shape style="position:absolute;margin-left:466.740021pt;margin-top:-72.54438pt;width:.480008pt;height:.66pt;mso-position-horizontal-relative:page;mso-position-vertical-relative:paragraph;z-index:11152" type="#_x0000_t75" stroked="false">
            <v:imagedata r:id="rId73" o:title=""/>
          </v:shape>
        </w:pict>
      </w:r>
      <w:r>
        <w:rPr/>
        <w:pict>
          <v:shape style="position:absolute;margin-left:124.940002pt;margin-top:-36.844398pt;width:.479971pt;height:.66pt;mso-position-horizontal-relative:page;mso-position-vertical-relative:paragraph;z-index:11176" type="#_x0000_t75" stroked="false">
            <v:imagedata r:id="rId73" o:title=""/>
          </v:shape>
        </w:pict>
      </w:r>
      <w:r>
        <w:rPr/>
        <w:pict>
          <v:shape style="position:absolute;margin-left:193.279999pt;margin-top:-36.844398pt;width:.479971pt;height:.66pt;mso-position-horizontal-relative:page;mso-position-vertical-relative:paragraph;z-index:11200" type="#_x0000_t75" stroked="false">
            <v:imagedata r:id="rId73" o:title=""/>
          </v:shape>
        </w:pict>
      </w:r>
      <w:r>
        <w:rPr/>
        <w:pict>
          <v:shape style="position:absolute;margin-left:261.640015pt;margin-top:-36.844398pt;width:.479956pt;height:.66pt;mso-position-horizontal-relative:page;mso-position-vertical-relative:paragraph;z-index:11224" type="#_x0000_t75" stroked="false">
            <v:imagedata r:id="rId73" o:title=""/>
          </v:shape>
        </w:pict>
      </w:r>
      <w:r>
        <w:rPr/>
        <w:pict>
          <v:shape style="position:absolute;margin-left:329.97998pt;margin-top:-36.844398pt;width:.479956pt;height:.66pt;mso-position-horizontal-relative:page;mso-position-vertical-relative:paragraph;z-index:11248" type="#_x0000_t75" stroked="false">
            <v:imagedata r:id="rId73" o:title=""/>
          </v:shape>
        </w:pict>
      </w:r>
      <w:r>
        <w:rPr/>
        <w:pict>
          <v:shape style="position:absolute;margin-left:398.380005pt;margin-top:-36.844398pt;width:.479956pt;height:.66pt;mso-position-horizontal-relative:page;mso-position-vertical-relative:paragraph;z-index:11272" type="#_x0000_t75" stroked="false">
            <v:imagedata r:id="rId73" o:title=""/>
          </v:shape>
        </w:pict>
      </w:r>
      <w:r>
        <w:rPr/>
        <w:pict>
          <v:shape style="position:absolute;margin-left:466.740021pt;margin-top:-36.844398pt;width:.479986pt;height:.66pt;mso-position-horizontal-relative:page;mso-position-vertical-relative:paragraph;z-index:11296" type="#_x0000_t75" stroked="false">
            <v:imagedata r:id="rId73" o:title=""/>
          </v:shape>
        </w:pict>
      </w:r>
      <w:r>
        <w:rPr/>
        <w:pict>
          <v:shape style="position:absolute;margin-left:124.940002pt;margin-top:-1.1444pt;width:.479971pt;height:.66pt;mso-position-horizontal-relative:page;mso-position-vertical-relative:paragraph;z-index:11320" type="#_x0000_t75" stroked="false">
            <v:imagedata r:id="rId74" o:title=""/>
          </v:shape>
        </w:pict>
      </w:r>
      <w:r>
        <w:rPr/>
        <w:pict>
          <v:shape style="position:absolute;margin-left:193.279999pt;margin-top:-1.1444pt;width:.479971pt;height:.66pt;mso-position-horizontal-relative:page;mso-position-vertical-relative:paragraph;z-index:11344" type="#_x0000_t75" stroked="false">
            <v:imagedata r:id="rId74" o:title=""/>
          </v:shape>
        </w:pict>
      </w:r>
      <w:r>
        <w:rPr/>
        <w:pict>
          <v:shape style="position:absolute;margin-left:261.640015pt;margin-top:-1.1444pt;width:.479956pt;height:.66pt;mso-position-horizontal-relative:page;mso-position-vertical-relative:paragraph;z-index:11368" type="#_x0000_t75" stroked="false">
            <v:imagedata r:id="rId74" o:title=""/>
          </v:shape>
        </w:pict>
      </w:r>
      <w:r>
        <w:rPr/>
        <w:pict>
          <v:shape style="position:absolute;margin-left:329.97998pt;margin-top:-1.1444pt;width:.479956pt;height:.66pt;mso-position-horizontal-relative:page;mso-position-vertical-relative:paragraph;z-index:11392" type="#_x0000_t75" stroked="false">
            <v:imagedata r:id="rId74" o:title=""/>
          </v:shape>
        </w:pict>
      </w:r>
      <w:r>
        <w:rPr/>
        <w:pict>
          <v:shape style="position:absolute;margin-left:398.380005pt;margin-top:-1.1444pt;width:.479956pt;height:.66pt;mso-position-horizontal-relative:page;mso-position-vertical-relative:paragraph;z-index:11416" type="#_x0000_t75" stroked="false">
            <v:imagedata r:id="rId74" o:title=""/>
          </v:shape>
        </w:pict>
      </w:r>
      <w:r>
        <w:rPr/>
        <w:pict>
          <v:shape style="position:absolute;margin-left:466.740021pt;margin-top:-1.1444pt;width:.479986pt;height:.66pt;mso-position-horizontal-relative:page;mso-position-vertical-relative:paragraph;z-index:11440" type="#_x0000_t75" stroked="false">
            <v:imagedata r:id="rId74" o:title=""/>
          </v:shape>
        </w:pict>
      </w:r>
      <w:r>
        <w:rPr/>
        <w:t>说明</w:t>
      </w:r>
    </w:p>
    <w:p>
      <w:pPr>
        <w:spacing w:line="240" w:lineRule="auto" w:before="2"/>
        <w:rPr>
          <w:rFonts w:ascii="宋体" w:hAnsi="宋体" w:cs="宋体" w:eastAsia="宋体" w:hint="default"/>
          <w:sz w:val="22"/>
          <w:szCs w:val="22"/>
        </w:rPr>
      </w:pPr>
    </w:p>
    <w:p>
      <w:pPr>
        <w:pStyle w:val="Heading2"/>
        <w:spacing w:line="240" w:lineRule="auto" w:before="26"/>
        <w:ind w:left="1133" w:right="1033"/>
        <w:jc w:val="left"/>
        <w:rPr>
          <w:b w:val="0"/>
          <w:bCs w:val="0"/>
        </w:rPr>
      </w:pPr>
      <w:bookmarkStart w:name="（6）报告期内合并范围是否发生变动" w:id="37"/>
      <w:bookmarkEnd w:id="37"/>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7）公司报告期内业务、产品或服务发生重大变化或调整有关情况" w:id="38"/>
      <w:bookmarkEnd w:id="38"/>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spacing w:line="523" w:lineRule="auto" w:before="26"/>
        <w:ind w:left="1613" w:right="6192" w:hanging="480"/>
        <w:jc w:val="left"/>
        <w:rPr>
          <w:rFonts w:ascii="宋体" w:hAnsi="宋体" w:cs="宋体" w:eastAsia="宋体" w:hint="default"/>
          <w:sz w:val="24"/>
          <w:szCs w:val="24"/>
        </w:rPr>
      </w:pPr>
      <w:r>
        <w:rPr/>
        <w:pict>
          <v:group style="position:absolute;margin-left:269.380005pt;margin-top:59.29565pt;width:.5pt;height:37.4pt;mso-position-horizontal-relative:page;mso-position-vertical-relative:paragraph;z-index:11464" coordorigin="5388,1186" coordsize="10,748">
            <v:group style="position:absolute;left:5388;top:1186;width:10;height:20" coordorigin="5388,1186" coordsize="10,20">
              <v:shape style="position:absolute;left:5388;top:1186;width:10;height:20" coordorigin="5388,1186" coordsize="10,20" path="m5388,1205l5397,1205,5397,1186,5388,1186,5388,1205xe" filled="true" fillcolor="#000000" stroked="false">
                <v:path arrowok="t"/>
                <v:fill type="solid"/>
              </v:shape>
            </v:group>
            <v:group style="position:absolute;left:5388;top:1205;width:10;height:20" coordorigin="5388,1205" coordsize="10,20">
              <v:shape style="position:absolute;left:5388;top:1205;width:10;height:20" coordorigin="5388,1205" coordsize="10,20" path="m5388,1224l5397,1224,5397,1205,5388,1205,5388,1224xe" filled="true" fillcolor="#000000" stroked="false">
                <v:path arrowok="t"/>
                <v:fill type="solid"/>
              </v:shape>
            </v:group>
            <v:group style="position:absolute;left:5388;top:1224;width:10;height:20" coordorigin="5388,1224" coordsize="10,20">
              <v:shape style="position:absolute;left:5388;top:1224;width:10;height:20" coordorigin="5388,1224" coordsize="10,20" path="m5388,1244l5397,1244,5397,1224,5388,1224,5388,1244xe" filled="true" fillcolor="#000000" stroked="false">
                <v:path arrowok="t"/>
                <v:fill type="solid"/>
              </v:shape>
            </v:group>
            <v:group style="position:absolute;left:5388;top:1244;width:10;height:20" coordorigin="5388,1244" coordsize="10,20">
              <v:shape style="position:absolute;left:5388;top:1244;width:10;height:20" coordorigin="5388,1244" coordsize="10,20" path="m5388,1263l5397,1263,5397,1244,5388,1244,5388,1263xe" filled="true" fillcolor="#000000" stroked="false">
                <v:path arrowok="t"/>
                <v:fill type="solid"/>
              </v:shape>
            </v:group>
            <v:group style="position:absolute;left:5388;top:1263;width:10;height:20" coordorigin="5388,1263" coordsize="10,20">
              <v:shape style="position:absolute;left:5388;top:1263;width:10;height:20" coordorigin="5388,1263" coordsize="10,20" path="m5388,1282l5397,1282,5397,1263,5388,1263,5388,1282xe" filled="true" fillcolor="#000000" stroked="false">
                <v:path arrowok="t"/>
                <v:fill type="solid"/>
              </v:shape>
            </v:group>
            <v:group style="position:absolute;left:5388;top:1282;width:10;height:20" coordorigin="5388,1282" coordsize="10,20">
              <v:shape style="position:absolute;left:5388;top:1282;width:10;height:20" coordorigin="5388,1282" coordsize="10,20" path="m5388,1301l5397,1301,5397,1282,5388,1282,5388,1301xe" filled="true" fillcolor="#000000" stroked="false">
                <v:path arrowok="t"/>
                <v:fill type="solid"/>
              </v:shape>
            </v:group>
            <v:group style="position:absolute;left:5388;top:1301;width:10;height:20" coordorigin="5388,1301" coordsize="10,20">
              <v:shape style="position:absolute;left:5388;top:1301;width:10;height:20" coordorigin="5388,1301" coordsize="10,20" path="m5388,1320l5397,1320,5397,1301,5388,1301,5388,1320xe" filled="true" fillcolor="#000000" stroked="false">
                <v:path arrowok="t"/>
                <v:fill type="solid"/>
              </v:shape>
            </v:group>
            <v:group style="position:absolute;left:5388;top:1320;width:10;height:20" coordorigin="5388,1320" coordsize="10,20">
              <v:shape style="position:absolute;left:5388;top:1320;width:10;height:20" coordorigin="5388,1320" coordsize="10,20" path="m5388,1340l5397,1340,5397,1320,5388,1320,5388,1340xe" filled="true" fillcolor="#000000" stroked="false">
                <v:path arrowok="t"/>
                <v:fill type="solid"/>
              </v:shape>
            </v:group>
            <v:group style="position:absolute;left:5388;top:1340;width:10;height:20" coordorigin="5388,1340" coordsize="10,20">
              <v:shape style="position:absolute;left:5388;top:1340;width:10;height:20" coordorigin="5388,1340" coordsize="10,20" path="m5388,1359l5397,1359,5397,1340,5388,1340,5388,1359xe" filled="true" fillcolor="#000000" stroked="false">
                <v:path arrowok="t"/>
                <v:fill type="solid"/>
              </v:shape>
            </v:group>
            <v:group style="position:absolute;left:5388;top:1359;width:10;height:20" coordorigin="5388,1359" coordsize="10,20">
              <v:shape style="position:absolute;left:5388;top:1359;width:10;height:20" coordorigin="5388,1359" coordsize="10,20" path="m5388,1378l5397,1378,5397,1359,5388,1359,5388,1378xe" filled="true" fillcolor="#000000" stroked="false">
                <v:path arrowok="t"/>
                <v:fill type="solid"/>
              </v:shape>
            </v:group>
            <v:group style="position:absolute;left:5388;top:1378;width:10;height:20" coordorigin="5388,1378" coordsize="10,20">
              <v:shape style="position:absolute;left:5388;top:1378;width:10;height:20" coordorigin="5388,1378" coordsize="10,20" path="m5388,1397l5397,1397,5397,1378,5388,1378,5388,1397xe" filled="true" fillcolor="#000000" stroked="false">
                <v:path arrowok="t"/>
                <v:fill type="solid"/>
              </v:shape>
            </v:group>
            <v:group style="position:absolute;left:5388;top:1397;width:10;height:20" coordorigin="5388,1397" coordsize="10,20">
              <v:shape style="position:absolute;left:5388;top:1397;width:10;height:20" coordorigin="5388,1397" coordsize="10,20" path="m5388,1416l5397,1416,5397,1397,5388,1397,5388,1416xe" filled="true" fillcolor="#000000" stroked="false">
                <v:path arrowok="t"/>
                <v:fill type="solid"/>
              </v:shape>
            </v:group>
            <v:group style="position:absolute;left:5388;top:1416;width:10;height:20" coordorigin="5388,1416" coordsize="10,20">
              <v:shape style="position:absolute;left:5388;top:1416;width:10;height:20" coordorigin="5388,1416" coordsize="10,20" path="m5388,1436l5397,1436,5397,1416,5388,1416,5388,1436xe" filled="true" fillcolor="#000000" stroked="false">
                <v:path arrowok="t"/>
                <v:fill type="solid"/>
              </v:shape>
            </v:group>
            <v:group style="position:absolute;left:5388;top:1436;width:10;height:20" coordorigin="5388,1436" coordsize="10,20">
              <v:shape style="position:absolute;left:5388;top:1436;width:10;height:20" coordorigin="5388,1436" coordsize="10,20" path="m5388,1455l5397,1455,5397,1436,5388,1436,5388,1455xe" filled="true" fillcolor="#000000" stroked="false">
                <v:path arrowok="t"/>
                <v:fill type="solid"/>
              </v:shape>
            </v:group>
            <v:group style="position:absolute;left:5388;top:1455;width:10;height:20" coordorigin="5388,1455" coordsize="10,20">
              <v:shape style="position:absolute;left:5388;top:1455;width:10;height:20" coordorigin="5388,1455" coordsize="10,20" path="m5388,1474l5397,1474,5397,1455,5388,1455,5388,1474xe" filled="true" fillcolor="#000000" stroked="false">
                <v:path arrowok="t"/>
                <v:fill type="solid"/>
              </v:shape>
            </v:group>
            <v:group style="position:absolute;left:5388;top:1474;width:10;height:20" coordorigin="5388,1474" coordsize="10,20">
              <v:shape style="position:absolute;left:5388;top:1474;width:10;height:20" coordorigin="5388,1474" coordsize="10,20" path="m5388,1494l5397,1494,5397,1474,5388,1474,5388,1494xe" filled="true" fillcolor="#000000" stroked="false">
                <v:path arrowok="t"/>
                <v:fill type="solid"/>
              </v:shape>
            </v:group>
            <v:group style="position:absolute;left:5388;top:1494;width:10;height:20" coordorigin="5388,1494" coordsize="10,20">
              <v:shape style="position:absolute;left:5388;top:1494;width:10;height:20" coordorigin="5388,1494" coordsize="10,20" path="m5388,1513l5397,1513,5397,1494,5388,1494,5388,1513xe" filled="true" fillcolor="#000000" stroked="false">
                <v:path arrowok="t"/>
                <v:fill type="solid"/>
              </v:shape>
            </v:group>
            <v:group style="position:absolute;left:5388;top:1513;width:10;height:20" coordorigin="5388,1513" coordsize="10,20">
              <v:shape style="position:absolute;left:5388;top:1513;width:10;height:20" coordorigin="5388,1513" coordsize="10,20" path="m5388,1532l5397,1532,5397,1513,5388,1513,5388,1532xe" filled="true" fillcolor="#000000" stroked="false">
                <v:path arrowok="t"/>
                <v:fill type="solid"/>
              </v:shape>
              <v:shape style="position:absolute;left:5388;top:1551;width:10;height:8" type="#_x0000_t75" stroked="false">
                <v:imagedata r:id="rId74" o:title=""/>
              </v:shape>
            </v:group>
            <v:group style="position:absolute;left:5388;top:1588;width:10;height:20" coordorigin="5388,1588" coordsize="10,20">
              <v:shape style="position:absolute;left:5388;top:1588;width:10;height:20" coordorigin="5388,1588" coordsize="10,20" path="m5388,1608l5397,1608,5397,1588,5388,1588,5388,1608xe" filled="true" fillcolor="#000000" stroked="false">
                <v:path arrowok="t"/>
                <v:fill type="solid"/>
              </v:shape>
            </v:group>
            <v:group style="position:absolute;left:5388;top:1608;width:10;height:20" coordorigin="5388,1608" coordsize="10,20">
              <v:shape style="position:absolute;left:5388;top:1608;width:10;height:20" coordorigin="5388,1608" coordsize="10,20" path="m5388,1627l5397,1627,5397,1608,5388,1608,5388,1627xe" filled="true" fillcolor="#000000" stroked="false">
                <v:path arrowok="t"/>
                <v:fill type="solid"/>
              </v:shape>
            </v:group>
            <v:group style="position:absolute;left:5388;top:1627;width:10;height:20" coordorigin="5388,1627" coordsize="10,20">
              <v:shape style="position:absolute;left:5388;top:1627;width:10;height:20" coordorigin="5388,1627" coordsize="10,20" path="m5388,1646l5397,1646,5397,1627,5388,1627,5388,1646xe" filled="true" fillcolor="#000000" stroked="false">
                <v:path arrowok="t"/>
                <v:fill type="solid"/>
              </v:shape>
            </v:group>
            <v:group style="position:absolute;left:5388;top:1646;width:10;height:20" coordorigin="5388,1646" coordsize="10,20">
              <v:shape style="position:absolute;left:5388;top:1646;width:10;height:20" coordorigin="5388,1646" coordsize="10,20" path="m5388,1665l5397,1665,5397,1646,5388,1646,5388,1665xe" filled="true" fillcolor="#000000" stroked="false">
                <v:path arrowok="t"/>
                <v:fill type="solid"/>
              </v:shape>
            </v:group>
            <v:group style="position:absolute;left:5388;top:1665;width:10;height:20" coordorigin="5388,1665" coordsize="10,20">
              <v:shape style="position:absolute;left:5388;top:1665;width:10;height:20" coordorigin="5388,1665" coordsize="10,20" path="m5388,1684l5397,1684,5397,1665,5388,1665,5388,1684xe" filled="true" fillcolor="#000000" stroked="false">
                <v:path arrowok="t"/>
                <v:fill type="solid"/>
              </v:shape>
            </v:group>
            <v:group style="position:absolute;left:5388;top:1684;width:10;height:20" coordorigin="5388,1684" coordsize="10,20">
              <v:shape style="position:absolute;left:5388;top:1684;width:10;height:20" coordorigin="5388,1684" coordsize="10,20" path="m5388,1704l5397,1704,5397,1684,5388,1684,5388,1704xe" filled="true" fillcolor="#000000" stroked="false">
                <v:path arrowok="t"/>
                <v:fill type="solid"/>
              </v:shape>
            </v:group>
            <v:group style="position:absolute;left:5388;top:1704;width:10;height:20" coordorigin="5388,1704" coordsize="10,20">
              <v:shape style="position:absolute;left:5388;top:1704;width:10;height:20" coordorigin="5388,1704" coordsize="10,20" path="m5388,1723l5397,1723,5397,1704,5388,1704,5388,1723xe" filled="true" fillcolor="#000000" stroked="false">
                <v:path arrowok="t"/>
                <v:fill type="solid"/>
              </v:shape>
            </v:group>
            <v:group style="position:absolute;left:5388;top:1723;width:10;height:20" coordorigin="5388,1723" coordsize="10,20">
              <v:shape style="position:absolute;left:5388;top:1723;width:10;height:20" coordorigin="5388,1723" coordsize="10,20" path="m5388,1742l5397,1742,5397,1723,5388,1723,5388,1742xe" filled="true" fillcolor="#000000" stroked="false">
                <v:path arrowok="t"/>
                <v:fill type="solid"/>
              </v:shape>
            </v:group>
            <v:group style="position:absolute;left:5388;top:1742;width:10;height:20" coordorigin="5388,1742" coordsize="10,20">
              <v:shape style="position:absolute;left:5388;top:1742;width:10;height:20" coordorigin="5388,1742" coordsize="10,20" path="m5388,1761l5397,1761,5397,1742,5388,1742,5388,1761xe" filled="true" fillcolor="#000000" stroked="false">
                <v:path arrowok="t"/>
                <v:fill type="solid"/>
              </v:shape>
            </v:group>
            <v:group style="position:absolute;left:5388;top:1761;width:10;height:20" coordorigin="5388,1761" coordsize="10,20">
              <v:shape style="position:absolute;left:5388;top:1761;width:10;height:20" coordorigin="5388,1761" coordsize="10,20" path="m5388,1780l5397,1780,5397,1761,5388,1761,5388,1780xe" filled="true" fillcolor="#000000" stroked="false">
                <v:path arrowok="t"/>
                <v:fill type="solid"/>
              </v:shape>
            </v:group>
            <v:group style="position:absolute;left:5388;top:1780;width:10;height:20" coordorigin="5388,1780" coordsize="10,20">
              <v:shape style="position:absolute;left:5388;top:1780;width:10;height:20" coordorigin="5388,1780" coordsize="10,20" path="m5388,1800l5397,1800,5397,1780,5388,1780,5388,1800xe" filled="true" fillcolor="#000000" stroked="false">
                <v:path arrowok="t"/>
                <v:fill type="solid"/>
              </v:shape>
            </v:group>
            <v:group style="position:absolute;left:5388;top:1800;width:10;height:20" coordorigin="5388,1800" coordsize="10,20">
              <v:shape style="position:absolute;left:5388;top:1800;width:10;height:20" coordorigin="5388,1800" coordsize="10,20" path="m5388,1819l5397,1819,5397,1800,5388,1800,5388,1819xe" filled="true" fillcolor="#000000" stroked="false">
                <v:path arrowok="t"/>
                <v:fill type="solid"/>
              </v:shape>
            </v:group>
            <v:group style="position:absolute;left:5388;top:1819;width:10;height:20" coordorigin="5388,1819" coordsize="10,20">
              <v:shape style="position:absolute;left:5388;top:1819;width:10;height:20" coordorigin="5388,1819" coordsize="10,20" path="m5388,1838l5397,1838,5397,1819,5388,1819,5388,1838xe" filled="true" fillcolor="#000000" stroked="false">
                <v:path arrowok="t"/>
                <v:fill type="solid"/>
              </v:shape>
            </v:group>
            <v:group style="position:absolute;left:5388;top:1838;width:10;height:20" coordorigin="5388,1838" coordsize="10,20">
              <v:shape style="position:absolute;left:5388;top:1838;width:10;height:20" coordorigin="5388,1838" coordsize="10,20" path="m5388,1857l5397,1857,5397,1838,5388,1838,5388,1857xe" filled="true" fillcolor="#000000" stroked="false">
                <v:path arrowok="t"/>
                <v:fill type="solid"/>
              </v:shape>
            </v:group>
            <v:group style="position:absolute;left:5388;top:1857;width:10;height:20" coordorigin="5388,1857" coordsize="10,20">
              <v:shape style="position:absolute;left:5388;top:1857;width:10;height:20" coordorigin="5388,1857" coordsize="10,20" path="m5388,1876l5397,1876,5397,1857,5388,1857,5388,1876xe" filled="true" fillcolor="#000000" stroked="false">
                <v:path arrowok="t"/>
                <v:fill type="solid"/>
              </v:shape>
            </v:group>
            <v:group style="position:absolute;left:5388;top:1876;width:10;height:20" coordorigin="5388,1876" coordsize="10,20">
              <v:shape style="position:absolute;left:5388;top:1876;width:10;height:20" coordorigin="5388,1876" coordsize="10,20" path="m5388,1896l5397,1896,5397,1876,5388,1876,5388,1896xe" filled="true" fillcolor="#000000" stroked="false">
                <v:path arrowok="t"/>
                <v:fill type="solid"/>
              </v:shape>
            </v:group>
            <v:group style="position:absolute;left:5388;top:1896;width:10;height:20" coordorigin="5388,1896" coordsize="10,20">
              <v:shape style="position:absolute;left:5388;top:1896;width:10;height:20" coordorigin="5388,1896" coordsize="10,20" path="m5388,1915l5397,1915,5397,1896,5388,1896,5388,1915xe" filled="true" fillcolor="#000000" stroked="false">
                <v:path arrowok="t"/>
                <v:fill type="solid"/>
              </v:shape>
            </v:group>
            <v:group style="position:absolute;left:5388;top:1915;width:10;height:20" coordorigin="5388,1915" coordsize="10,20">
              <v:shape style="position:absolute;left:5388;top:1915;width:10;height:20" coordorigin="5388,1915" coordsize="10,20" path="m5388,1934l5397,1934,5397,1915,5388,1915,5388,1934xe" filled="true" fillcolor="#000000" stroked="false">
                <v:path arrowok="t"/>
                <v:fill type="solid"/>
              </v:shape>
            </v:group>
            <w10:wrap type="none"/>
          </v:group>
        </w:pict>
      </w:r>
      <w:r>
        <w:rPr/>
        <w:pict>
          <v:shape style="position:absolute;margin-left:56.459999pt;margin-top:57.855614pt;width:479.2pt;height:76.4pt;mso-position-horizontal-relative:page;mso-position-vertical-relative:paragraph;z-index:12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2"/>
                    <w:gridCol w:w="5316"/>
                  </w:tblGrid>
                  <w:tr>
                    <w:trPr>
                      <w:trHeight w:val="402" w:hRule="exact"/>
                    </w:trPr>
                    <w:tc>
                      <w:tcPr>
                        <w:tcW w:w="425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73,078,007.91</w:t>
                        </w:r>
                      </w:p>
                    </w:tc>
                  </w:tr>
                  <w:tr>
                    <w:trPr>
                      <w:trHeight w:val="402" w:hRule="exact"/>
                    </w:trPr>
                    <w:tc>
                      <w:tcPr>
                        <w:tcW w:w="425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18.15%</w:t>
                        </w:r>
                      </w:p>
                    </w:tc>
                  </w:tr>
                  <w:tr>
                    <w:trPr>
                      <w:trHeight w:val="714" w:hRule="exact"/>
                    </w:trPr>
                    <w:tc>
                      <w:tcPr>
                        <w:tcW w:w="42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 总额比例</w:t>
                        </w:r>
                      </w:p>
                    </w:tc>
                    <w:tc>
                      <w:tcPr>
                        <w:tcW w:w="5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bookmarkStart w:name="（8）主要销售客户和主要供应商情况" w:id="39"/>
      <w:bookmarkEnd w:id="39"/>
      <w:r>
        <w:rPr/>
      </w:r>
      <w:r>
        <w:rPr>
          <w:rFonts w:ascii="宋体" w:hAnsi="宋体" w:cs="宋体" w:eastAsia="宋体" w:hint="default"/>
          <w:b/>
          <w:bCs/>
          <w:w w:val="95"/>
          <w:sz w:val="24"/>
          <w:szCs w:val="24"/>
        </w:rPr>
        <w:t>（</w:t>
      </w:r>
      <w:r>
        <w:rPr>
          <w:rFonts w:ascii="Times New Roman" w:hAnsi="Times New Roman" w:cs="Times New Roman" w:eastAsia="Times New Roman" w:hint="default"/>
          <w:b/>
          <w:bCs/>
          <w:w w:val="95"/>
          <w:sz w:val="24"/>
          <w:szCs w:val="24"/>
        </w:rPr>
        <w:t>8</w:t>
      </w:r>
      <w:r>
        <w:rPr>
          <w:rFonts w:ascii="宋体" w:hAnsi="宋体" w:cs="宋体" w:eastAsia="宋体" w:hint="default"/>
          <w:b/>
          <w:bCs/>
          <w:w w:val="95"/>
          <w:sz w:val="24"/>
          <w:szCs w:val="24"/>
        </w:rPr>
        <w:t>）主要销售客户和主要供应商情况</w:t>
      </w:r>
      <w:r>
        <w:rPr>
          <w:rFonts w:ascii="宋体" w:hAnsi="宋体" w:cs="宋体" w:eastAsia="宋体" w:hint="default"/>
          <w:b/>
          <w:bCs/>
          <w:spacing w:val="69"/>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20" w:lineRule="exact"/>
        <w:ind w:left="538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35" name="image61.png" descr=""/>
            <wp:cNvGraphicFramePr>
              <a:graphicFrameLocks noChangeAspect="1"/>
            </wp:cNvGraphicFramePr>
            <a:graphic>
              <a:graphicData uri="http://schemas.openxmlformats.org/drawingml/2006/picture">
                <pic:pic>
                  <pic:nvPicPr>
                    <pic:cNvPr id="336" name="image61.png"/>
                    <pic:cNvPicPr/>
                  </pic:nvPicPr>
                  <pic:blipFill>
                    <a:blip r:embed="rId74"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20" w:lineRule="exact"/>
        <w:ind w:left="538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37" name="image61.png" descr=""/>
            <wp:cNvGraphicFramePr>
              <a:graphicFrameLocks noChangeAspect="1"/>
            </wp:cNvGraphicFramePr>
            <a:graphic>
              <a:graphicData uri="http://schemas.openxmlformats.org/drawingml/2006/picture">
                <pic:pic>
                  <pic:nvPicPr>
                    <pic:cNvPr id="338" name="image61.png"/>
                    <pic:cNvPicPr/>
                  </pic:nvPicPr>
                  <pic:blipFill>
                    <a:blip r:embed="rId74"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ind w:left="1614" w:right="1033"/>
        <w:jc w:val="left"/>
      </w:pPr>
      <w:r>
        <w:rPr/>
        <w:pict>
          <v:shape style="position:absolute;margin-left:261.640015pt;margin-top:41.415569pt;width:.47993pt;height:.42pt;mso-position-horizontal-relative:page;mso-position-vertical-relative:paragraph;z-index:11488" type="#_x0000_t75" stroked="false">
            <v:imagedata r:id="rId75" o:title=""/>
          </v:shape>
        </w:pict>
      </w:r>
      <w:r>
        <w:rPr/>
        <w:pict>
          <v:shape style="position:absolute;margin-left:377.740021pt;margin-top:41.415569pt;width:.479961pt;height:.42pt;mso-position-horizontal-relative:page;mso-position-vertical-relative:paragraph;z-index:11512" type="#_x0000_t75" stroked="false">
            <v:imagedata r:id="rId75" o:title=""/>
          </v:shape>
        </w:pict>
      </w:r>
      <w:r>
        <w:rPr/>
        <w:pict>
          <v:shape style="position:absolute;margin-left:261.640015pt;margin-top:61.515636pt;width:.48pt;height:.42pt;mso-position-horizontal-relative:page;mso-position-vertical-relative:paragraph;z-index:11536" type="#_x0000_t75" stroked="false">
            <v:imagedata r:id="rId75" o:title=""/>
          </v:shape>
        </w:pict>
      </w:r>
      <w:r>
        <w:rPr/>
        <w:pict>
          <v:shape style="position:absolute;margin-left:377.740021pt;margin-top:61.515636pt;width:.480031pt;height:.42pt;mso-position-horizontal-relative:page;mso-position-vertical-relative:paragraph;z-index:11560" type="#_x0000_t75" stroked="false">
            <v:imagedata r:id="rId75" o:title=""/>
          </v:shape>
        </w:pict>
      </w:r>
      <w:r>
        <w:rPr/>
        <w:pict>
          <v:shape style="position:absolute;margin-left:261.640015pt;margin-top:81.615692pt;width:.48007pt;height:.42pt;mso-position-horizontal-relative:page;mso-position-vertical-relative:paragraph;z-index:11584" type="#_x0000_t75" stroked="false">
            <v:imagedata r:id="rId75" o:title=""/>
          </v:shape>
        </w:pict>
      </w:r>
      <w:r>
        <w:rPr/>
        <w:pict>
          <v:shape style="position:absolute;margin-left:377.740021pt;margin-top:81.615692pt;width:.4801pt;height:.42pt;mso-position-horizontal-relative:page;mso-position-vertical-relative:paragraph;z-index:11608" type="#_x0000_t75" stroked="false">
            <v:imagedata r:id="rId75" o:title=""/>
          </v:shape>
        </w:pict>
      </w:r>
      <w:r>
        <w:rPr/>
        <w:t>公司前</w:t>
      </w:r>
      <w:r>
        <w:rPr>
          <w:spacing w:val="-60"/>
        </w:rPr>
        <w:t> </w:t>
      </w:r>
      <w:r>
        <w:rPr>
          <w:rFonts w:ascii="Times New Roman" w:hAnsi="Times New Roman" w:cs="Times New Roman" w:eastAsia="Times New Roman" w:hint="default"/>
        </w:rPr>
        <w:t>5 </w:t>
      </w:r>
      <w:r>
        <w:rPr/>
        <w:t>大客户资料</w:t>
      </w:r>
    </w:p>
    <w:p>
      <w:pPr>
        <w:spacing w:line="240" w:lineRule="auto" w:before="1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786"/>
        <w:gridCol w:w="3318"/>
        <w:gridCol w:w="2322"/>
        <w:gridCol w:w="3143"/>
      </w:tblGrid>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9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 w:right="0"/>
              <w:jc w:val="center"/>
              <w:rPr>
                <w:rFonts w:ascii="宋体" w:hAnsi="宋体" w:cs="宋体" w:eastAsia="宋体" w:hint="default"/>
                <w:sz w:val="21"/>
                <w:szCs w:val="21"/>
              </w:rPr>
            </w:pPr>
            <w:r>
              <w:rPr>
                <w:rFonts w:ascii="宋体" w:hAnsi="宋体" w:cs="宋体" w:eastAsia="宋体" w:hint="default"/>
                <w:sz w:val="21"/>
                <w:szCs w:val="21"/>
              </w:rPr>
              <w:t>客户名称</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39" name="image62.png" descr=""/>
                  <wp:cNvGraphicFramePr>
                    <a:graphicFrameLocks noChangeAspect="1"/>
                  </wp:cNvGraphicFramePr>
                  <a:graphic>
                    <a:graphicData uri="http://schemas.openxmlformats.org/drawingml/2006/picture">
                      <pic:pic>
                        <pic:nvPicPr>
                          <pic:cNvPr id="340" name="image62.png"/>
                          <pic:cNvPicPr/>
                        </pic:nvPicPr>
                        <pic:blipFill>
                          <a:blip r:embed="rId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w:t>
            </w:r>
          </w:p>
        </w:tc>
        <w:tc>
          <w:tcPr>
            <w:tcW w:w="3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1" name="image62.png" descr=""/>
                  <wp:cNvGraphicFramePr>
                    <a:graphicFrameLocks noChangeAspect="1"/>
                  </wp:cNvGraphicFramePr>
                  <a:graphic>
                    <a:graphicData uri="http://schemas.openxmlformats.org/drawingml/2006/picture">
                      <pic:pic>
                        <pic:nvPicPr>
                          <pic:cNvPr id="342" name="image62.png"/>
                          <pic:cNvPicPr/>
                        </pic:nvPicPr>
                        <pic:blipFill>
                          <a:blip r:embed="rId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26,991,452.90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6.70%</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2</w:t>
            </w:r>
          </w:p>
        </w:tc>
        <w:tc>
          <w:tcPr>
            <w:tcW w:w="3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343" name="image62.png" descr=""/>
                  <wp:cNvGraphicFramePr>
                    <a:graphicFrameLocks noChangeAspect="1"/>
                  </wp:cNvGraphicFramePr>
                  <a:graphic>
                    <a:graphicData uri="http://schemas.openxmlformats.org/drawingml/2006/picture">
                      <pic:pic>
                        <pic:nvPicPr>
                          <pic:cNvPr id="344" name="image62.png"/>
                          <pic:cNvPicPr/>
                        </pic:nvPicPr>
                        <pic:blipFill>
                          <a:blip r:embed="rId75"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13,912,811.10</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3.46%</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3</w:t>
            </w:r>
          </w:p>
        </w:tc>
        <w:tc>
          <w:tcPr>
            <w:tcW w:w="3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5" name="image62.png" descr=""/>
                  <wp:cNvGraphicFramePr>
                    <a:graphicFrameLocks noChangeAspect="1"/>
                  </wp:cNvGraphicFramePr>
                  <a:graphic>
                    <a:graphicData uri="http://schemas.openxmlformats.org/drawingml/2006/picture">
                      <pic:pic>
                        <pic:nvPicPr>
                          <pic:cNvPr id="346" name="image62.png"/>
                          <pic:cNvPicPr/>
                        </pic:nvPicPr>
                        <pic:blipFill>
                          <a:blip r:embed="rId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12,255,977.86</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3.04%</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4</w:t>
            </w:r>
          </w:p>
        </w:tc>
        <w:tc>
          <w:tcPr>
            <w:tcW w:w="3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47" name="image62.png" descr=""/>
                  <wp:cNvGraphicFramePr>
                    <a:graphicFrameLocks noChangeAspect="1"/>
                  </wp:cNvGraphicFramePr>
                  <a:graphic>
                    <a:graphicData uri="http://schemas.openxmlformats.org/drawingml/2006/picture">
                      <pic:pic>
                        <pic:nvPicPr>
                          <pic:cNvPr id="348" name="image62.png"/>
                          <pic:cNvPicPr/>
                        </pic:nvPicPr>
                        <pic:blipFill>
                          <a:blip r:embed="rId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10,986,142.17</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2.73%</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w:t>
            </w:r>
          </w:p>
        </w:tc>
        <w:tc>
          <w:tcPr>
            <w:tcW w:w="3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49" name="image63.png" descr=""/>
                  <wp:cNvGraphicFramePr>
                    <a:graphicFrameLocks noChangeAspect="1"/>
                  </wp:cNvGraphicFramePr>
                  <a:graphic>
                    <a:graphicData uri="http://schemas.openxmlformats.org/drawingml/2006/picture">
                      <pic:pic>
                        <pic:nvPicPr>
                          <pic:cNvPr id="350" name="image63.png"/>
                          <pic:cNvPicPr/>
                        </pic:nvPicPr>
                        <pic:blipFill>
                          <a:blip r:embed="rId7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8,931,623.88</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2.22%</w:t>
            </w:r>
          </w:p>
        </w:tc>
      </w:tr>
      <w:tr>
        <w:trPr>
          <w:trHeight w:val="402" w:hRule="exact"/>
        </w:trPr>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51" name="image63.png" descr=""/>
                  <wp:cNvGraphicFramePr>
                    <a:graphicFrameLocks noChangeAspect="1"/>
                  </wp:cNvGraphicFramePr>
                  <a:graphic>
                    <a:graphicData uri="http://schemas.openxmlformats.org/drawingml/2006/picture">
                      <pic:pic>
                        <pic:nvPicPr>
                          <pic:cNvPr id="352" name="image63.png"/>
                          <pic:cNvPicPr/>
                        </pic:nvPicPr>
                        <pic:blipFill>
                          <a:blip r:embed="rId7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73,078,007.91</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18.15%</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61.640015pt;margin-top:-65.504364pt;width:.48pt;height:.42pt;mso-position-horizontal-relative:page;mso-position-vertical-relative:paragraph;z-index:11632" type="#_x0000_t75" stroked="false">
            <v:imagedata r:id="rId77" o:title=""/>
          </v:shape>
        </w:pict>
      </w:r>
      <w:r>
        <w:rPr/>
        <w:pict>
          <v:shape style="position:absolute;margin-left:377.740021pt;margin-top:-65.504364pt;width:.480031pt;height:.42pt;mso-position-horizontal-relative:page;mso-position-vertical-relative:paragraph;z-index:11656" type="#_x0000_t75" stroked="false">
            <v:imagedata r:id="rId77" o:title=""/>
          </v:shape>
        </w:pict>
      </w:r>
      <w:r>
        <w:rPr/>
        <w:pict>
          <v:shape style="position:absolute;margin-left:261.640015pt;margin-top:-45.404438pt;width:.47993pt;height:.42pt;mso-position-horizontal-relative:page;mso-position-vertical-relative:paragraph;z-index:11680" type="#_x0000_t75" stroked="false">
            <v:imagedata r:id="rId77" o:title=""/>
          </v:shape>
        </w:pict>
      </w:r>
      <w:r>
        <w:rPr/>
        <w:pict>
          <v:shape style="position:absolute;margin-left:377.740021pt;margin-top:-45.404438pt;width:.479961pt;height:.42pt;mso-position-horizontal-relative:page;mso-position-vertical-relative:paragraph;z-index:11704" type="#_x0000_t75" stroked="false">
            <v:imagedata r:id="rId77" o:title=""/>
          </v:shape>
        </w:pict>
      </w:r>
      <w:r>
        <w:rPr/>
        <w:pict>
          <v:shape style="position:absolute;margin-left:261.640015pt;margin-top:-25.304401pt;width:.479965pt;height:.42pt;mso-position-horizontal-relative:page;mso-position-vertical-relative:paragraph;z-index:11728" type="#_x0000_t75" stroked="false">
            <v:imagedata r:id="rId78" o:title=""/>
          </v:shape>
        </w:pict>
      </w:r>
      <w:r>
        <w:rPr/>
        <w:pict>
          <v:shape style="position:absolute;margin-left:377.740021pt;margin-top:-25.304401pt;width:.479996pt;height:.42pt;mso-position-horizontal-relative:page;mso-position-vertical-relative:paragraph;z-index:11752" type="#_x0000_t75" stroked="false">
            <v:imagedata r:id="rId78" o:title=""/>
          </v:shape>
        </w:pict>
      </w:r>
      <w:r>
        <w:rPr/>
        <w:pict>
          <v:shape style="position:absolute;margin-left:261.640015pt;margin-top:-5.204364pt;width:.48pt;height:.42pt;mso-position-horizontal-relative:page;mso-position-vertical-relative:paragraph;z-index:11776" type="#_x0000_t75" stroked="false">
            <v:imagedata r:id="rId78" o:title=""/>
          </v:shape>
        </w:pict>
      </w:r>
      <w:r>
        <w:rPr/>
        <w:pict>
          <v:shape style="position:absolute;margin-left:377.740021pt;margin-top:-5.204364pt;width:.480031pt;height:.42pt;mso-position-horizontal-relative:page;mso-position-vertical-relative:paragraph;z-index:11800" type="#_x0000_t75" stroked="false">
            <v:imagedata r:id="rId78" o:title=""/>
          </v:shape>
        </w:pict>
      </w:r>
      <w:r>
        <w:rPr/>
        <w:t>主要客户其他情况说明</w:t>
      </w:r>
    </w:p>
    <w:p>
      <w:pPr>
        <w:pStyle w:val="BodyText"/>
        <w:spacing w:line="348" w:lineRule="auto" w:before="166"/>
        <w:ind w:left="1614" w:right="8112"/>
        <w:jc w:val="left"/>
      </w:pPr>
      <w:r>
        <w:rPr/>
        <w:pict>
          <v:group style="position:absolute;margin-left:286pt;margin-top:53.655621pt;width:.5pt;height:14.5pt;mso-position-horizontal-relative:page;mso-position-vertical-relative:paragraph;z-index:-1524232" coordorigin="5720,1073" coordsize="10,290">
            <v:shape style="position:absolute;left:5720;top:1073;width:10;height:2" type="#_x0000_t75" stroked="false">
              <v:imagedata r:id="rId78" o:title=""/>
            </v:shape>
            <v:group style="position:absolute;left:5720;top:1094;width:10;height:20" coordorigin="5720,1094" coordsize="10,20">
              <v:shape style="position:absolute;left:5720;top:1094;width:10;height:20" coordorigin="5720,1094" coordsize="10,20" path="m5720,1113l5730,1113,5730,1094,5720,1094,5720,1113xe" filled="true" fillcolor="#000000" stroked="false">
                <v:path arrowok="t"/>
                <v:fill type="solid"/>
              </v:shape>
            </v:group>
            <v:group style="position:absolute;left:5720;top:1113;width:10;height:20" coordorigin="5720,1113" coordsize="10,20">
              <v:shape style="position:absolute;left:5720;top:1113;width:10;height:20" coordorigin="5720,1113" coordsize="10,20" path="m5720,1132l5730,1132,5730,1113,5720,1113,5720,1132xe" filled="true" fillcolor="#000000" stroked="false">
                <v:path arrowok="t"/>
                <v:fill type="solid"/>
              </v:shape>
            </v:group>
            <v:group style="position:absolute;left:5720;top:1132;width:10;height:20" coordorigin="5720,1132" coordsize="10,20">
              <v:shape style="position:absolute;left:5720;top:1132;width:10;height:20" coordorigin="5720,1132" coordsize="10,20" path="m5720,1151l5730,1151,5730,1132,5720,1132,5720,1151xe" filled="true" fillcolor="#000000" stroked="false">
                <v:path arrowok="t"/>
                <v:fill type="solid"/>
              </v:shape>
            </v:group>
            <v:group style="position:absolute;left:5720;top:1151;width:10;height:20" coordorigin="5720,1151" coordsize="10,20">
              <v:shape style="position:absolute;left:5720;top:1151;width:10;height:20" coordorigin="5720,1151" coordsize="10,20" path="m5720,1170l5730,1170,5730,1151,5720,1151,5720,1170xe" filled="true" fillcolor="#000000" stroked="false">
                <v:path arrowok="t"/>
                <v:fill type="solid"/>
              </v:shape>
            </v:group>
            <v:group style="position:absolute;left:5720;top:1170;width:10;height:20" coordorigin="5720,1170" coordsize="10,20">
              <v:shape style="position:absolute;left:5720;top:1170;width:10;height:20" coordorigin="5720,1170" coordsize="10,20" path="m5720,1190l5730,1190,5730,1170,5720,1170,5720,1190xe" filled="true" fillcolor="#000000" stroked="false">
                <v:path arrowok="t"/>
                <v:fill type="solid"/>
              </v:shape>
            </v:group>
            <v:group style="position:absolute;left:5720;top:1190;width:10;height:20" coordorigin="5720,1190" coordsize="10,20">
              <v:shape style="position:absolute;left:5720;top:1190;width:10;height:20" coordorigin="5720,1190" coordsize="10,20" path="m5720,1209l5730,1209,5730,1190,5720,1190,5720,1209xe" filled="true" fillcolor="#000000" stroked="false">
                <v:path arrowok="t"/>
                <v:fill type="solid"/>
              </v:shape>
            </v:group>
            <v:group style="position:absolute;left:5720;top:1209;width:10;height:20" coordorigin="5720,1209" coordsize="10,20">
              <v:shape style="position:absolute;left:5720;top:1209;width:10;height:20" coordorigin="5720,1209" coordsize="10,20" path="m5720,1228l5730,1228,5730,1209,5720,1209,5720,1228xe" filled="true" fillcolor="#000000" stroked="false">
                <v:path arrowok="t"/>
                <v:fill type="solid"/>
              </v:shape>
            </v:group>
            <v:group style="position:absolute;left:5720;top:1228;width:10;height:20" coordorigin="5720,1228" coordsize="10,20">
              <v:shape style="position:absolute;left:5720;top:1228;width:10;height:20" coordorigin="5720,1228" coordsize="10,20" path="m5720,1247l5730,1247,5730,1228,5720,1228,5720,1247xe" filled="true" fillcolor="#000000" stroked="false">
                <v:path arrowok="t"/>
                <v:fill type="solid"/>
              </v:shape>
            </v:group>
            <v:group style="position:absolute;left:5720;top:1247;width:10;height:20" coordorigin="5720,1247" coordsize="10,20">
              <v:shape style="position:absolute;left:5720;top:1247;width:10;height:20" coordorigin="5720,1247" coordsize="10,20" path="m5720,1266l5730,1266,5730,1247,5720,1247,5720,1266xe" filled="true" fillcolor="#000000" stroked="false">
                <v:path arrowok="t"/>
                <v:fill type="solid"/>
              </v:shape>
            </v:group>
            <v:group style="position:absolute;left:5720;top:1266;width:10;height:20" coordorigin="5720,1266" coordsize="10,20">
              <v:shape style="position:absolute;left:5720;top:1266;width:10;height:20" coordorigin="5720,1266" coordsize="10,20" path="m5720,1286l5730,1286,5730,1266,5720,1266,5720,1286xe" filled="true" fillcolor="#000000" stroked="false">
                <v:path arrowok="t"/>
                <v:fill type="solid"/>
              </v:shape>
            </v:group>
            <v:group style="position:absolute;left:5720;top:1286;width:10;height:20" coordorigin="5720,1286" coordsize="10,20">
              <v:shape style="position:absolute;left:5720;top:1286;width:10;height:20" coordorigin="5720,1286" coordsize="10,20" path="m5720,1305l5730,1305,5730,1286,5720,1286,5720,1305xe" filled="true" fillcolor="#000000" stroked="false">
                <v:path arrowok="t"/>
                <v:fill type="solid"/>
              </v:shape>
            </v:group>
            <v:group style="position:absolute;left:5720;top:1305;width:10;height:20" coordorigin="5720,1305" coordsize="10,20">
              <v:shape style="position:absolute;left:5720;top:1305;width:10;height:20" coordorigin="5720,1305" coordsize="10,20" path="m5720,1324l5730,1324,5730,1305,5720,1305,5720,1324xe" filled="true" fillcolor="#000000" stroked="false">
                <v:path arrowok="t"/>
                <v:fill type="solid"/>
              </v:shape>
            </v:group>
            <v:group style="position:absolute;left:5720;top:1324;width:10;height:20" coordorigin="5720,1324" coordsize="10,20">
              <v:shape style="position:absolute;left:5720;top:1324;width:10;height:20" coordorigin="5720,1324" coordsize="10,20" path="m5720,1343l5730,1343,5730,1324,5720,1324,5720,1343xe" filled="true" fillcolor="#000000" stroked="false">
                <v:path arrowok="t"/>
                <v:fill type="solid"/>
              </v:shape>
            </v:group>
            <v:group style="position:absolute;left:5720;top:1343;width:10;height:20" coordorigin="5720,1343" coordsize="10,20">
              <v:shape style="position:absolute;left:5720;top:1343;width:10;height:20" coordorigin="5720,1343" coordsize="10,20" path="m5720,1362l5730,1362,5730,1343,5720,1343,5720,1362xe" filled="true" fillcolor="#000000"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公司主要供应商情况</w:t>
      </w:r>
    </w:p>
    <w:tbl>
      <w:tblPr>
        <w:tblW w:w="0" w:type="auto"/>
        <w:jc w:val="left"/>
        <w:tblInd w:w="1016" w:type="dxa"/>
        <w:tblLayout w:type="fixed"/>
        <w:tblCellMar>
          <w:top w:w="0" w:type="dxa"/>
          <w:left w:w="0" w:type="dxa"/>
          <w:bottom w:w="0" w:type="dxa"/>
          <w:right w:w="0" w:type="dxa"/>
        </w:tblCellMar>
        <w:tblLook w:val="01E0"/>
      </w:tblPr>
      <w:tblGrid>
        <w:gridCol w:w="4694"/>
        <w:gridCol w:w="5162"/>
      </w:tblGrid>
      <w:tr>
        <w:trPr>
          <w:trHeight w:val="333" w:hRule="exact"/>
        </w:trPr>
        <w:tc>
          <w:tcPr>
            <w:tcW w:w="4694"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16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1"/>
                <w:szCs w:val="21"/>
              </w:rPr>
            </w:pPr>
            <w:r>
              <w:rPr>
                <w:rFonts w:ascii="Times New Roman"/>
                <w:sz w:val="21"/>
              </w:rPr>
              <w:t>30,864,265.98</w:t>
            </w:r>
          </w:p>
          <w:p>
            <w:pPr>
              <w:pStyle w:val="TableParagraph"/>
              <w:spacing w:line="240" w:lineRule="auto" w:before="5"/>
              <w:ind w:right="0"/>
              <w:jc w:val="left"/>
              <w:rPr>
                <w:rFonts w:ascii="宋体" w:hAnsi="宋体" w:cs="宋体" w:eastAsia="宋体" w:hint="default"/>
                <w:sz w:val="2"/>
                <w:szCs w:val="2"/>
              </w:rPr>
            </w:pPr>
          </w:p>
          <w:p>
            <w:pPr>
              <w:pStyle w:val="TableParagraph"/>
              <w:spacing w:line="22"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34" cy="14001"/>
                  <wp:effectExtent l="0" t="0" r="0" b="0"/>
                  <wp:docPr id="353" name="image66.png" descr=""/>
                  <wp:cNvGraphicFramePr>
                    <a:graphicFrameLocks noChangeAspect="1"/>
                  </wp:cNvGraphicFramePr>
                  <a:graphic>
                    <a:graphicData uri="http://schemas.openxmlformats.org/drawingml/2006/picture">
                      <pic:pic>
                        <pic:nvPicPr>
                          <pic:cNvPr id="354" name="image66.png"/>
                          <pic:cNvPicPr/>
                        </pic:nvPicPr>
                        <pic:blipFill>
                          <a:blip r:embed="rId79" cstate="print"/>
                          <a:stretch>
                            <a:fillRect/>
                          </a:stretch>
                        </pic:blipFill>
                        <pic:spPr>
                          <a:xfrm>
                            <a:off x="0" y="0"/>
                            <a:ext cx="5334" cy="14001"/>
                          </a:xfrm>
                          <a:prstGeom prst="rect">
                            <a:avLst/>
                          </a:prstGeom>
                        </pic:spPr>
                      </pic:pic>
                    </a:graphicData>
                  </a:graphic>
                </wp:inline>
              </w:drawing>
            </w:r>
            <w:r>
              <w:rPr>
                <w:rFonts w:ascii="宋体" w:hAnsi="宋体" w:cs="宋体" w:eastAsia="宋体" w:hint="default"/>
                <w:sz w:val="2"/>
                <w:szCs w:val="2"/>
              </w:rPr>
            </w:r>
          </w:p>
        </w:tc>
      </w:tr>
      <w:tr>
        <w:trPr>
          <w:trHeight w:val="560" w:hRule="exact"/>
        </w:trPr>
        <w:tc>
          <w:tcPr>
            <w:tcW w:w="4694"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5162"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17.47%</w:t>
            </w:r>
          </w:p>
          <w:p>
            <w:pPr>
              <w:pStyle w:val="TableParagraph"/>
              <w:spacing w:line="240" w:lineRule="auto" w:before="8"/>
              <w:ind w:right="0"/>
              <w:jc w:val="left"/>
              <w:rPr>
                <w:rFonts w:ascii="宋体" w:hAnsi="宋体" w:cs="宋体" w:eastAsia="宋体" w:hint="default"/>
                <w:sz w:val="2"/>
                <w:szCs w:val="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33" cy="12668"/>
                  <wp:effectExtent l="0" t="0" r="0" b="0"/>
                  <wp:docPr id="355" name="image67.png" descr=""/>
                  <wp:cNvGraphicFramePr>
                    <a:graphicFrameLocks noChangeAspect="1"/>
                  </wp:cNvGraphicFramePr>
                  <a:graphic>
                    <a:graphicData uri="http://schemas.openxmlformats.org/drawingml/2006/picture">
                      <pic:pic>
                        <pic:nvPicPr>
                          <pic:cNvPr id="356" name="image67.png"/>
                          <pic:cNvPicPr/>
                        </pic:nvPicPr>
                        <pic:blipFill>
                          <a:blip r:embed="rId80" cstate="print"/>
                          <a:stretch>
                            <a:fillRect/>
                          </a:stretch>
                        </pic:blipFill>
                        <pic:spPr>
                          <a:xfrm>
                            <a:off x="0" y="0"/>
                            <a:ext cx="5333" cy="12668"/>
                          </a:xfrm>
                          <a:prstGeom prst="rect">
                            <a:avLst/>
                          </a:prstGeom>
                        </pic:spPr>
                      </pic:pic>
                    </a:graphicData>
                  </a:graphic>
                </wp:inline>
              </w:drawing>
            </w:r>
            <w:r>
              <w:rPr>
                <w:rFonts w:ascii="宋体" w:hAnsi="宋体" w:cs="宋体" w:eastAsia="宋体" w:hint="default"/>
                <w:sz w:val="2"/>
                <w:szCs w:val="2"/>
              </w:rPr>
            </w:r>
          </w:p>
        </w:tc>
      </w:tr>
      <w:tr>
        <w:trPr>
          <w:trHeight w:val="644" w:hRule="exact"/>
        </w:trPr>
        <w:tc>
          <w:tcPr>
            <w:tcW w:w="4694"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总额比例</w:t>
            </w:r>
          </w:p>
        </w:tc>
        <w:tc>
          <w:tcPr>
            <w:tcW w:w="5162"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6"/>
        <w:rPr>
          <w:rFonts w:ascii="宋体" w:hAnsi="宋体" w:cs="宋体" w:eastAsia="宋体" w:hint="default"/>
          <w:sz w:val="5"/>
          <w:szCs w:val="5"/>
        </w:rPr>
      </w:pPr>
    </w:p>
    <w:p>
      <w:pPr>
        <w:pStyle w:val="BodyText"/>
        <w:spacing w:line="240" w:lineRule="auto"/>
        <w:ind w:left="1614" w:right="1033"/>
        <w:jc w:val="left"/>
      </w:pPr>
      <w:r>
        <w:rPr/>
        <w:pict>
          <v:shape style="position:absolute;margin-left:377.740021pt;margin-top:41.355648pt;width:.480031pt;height:.42pt;mso-position-horizontal-relative:page;mso-position-vertical-relative:paragraph;z-index:11848" type="#_x0000_t75" stroked="false">
            <v:imagedata r:id="rId78" o:title=""/>
          </v:shape>
        </w:pict>
      </w:r>
      <w:r>
        <w:rPr/>
        <w:pict>
          <v:shape style="position:absolute;margin-left:377.740021pt;margin-top:61.455593pt;width:.479961pt;height:.42pt;mso-position-horizontal-relative:page;mso-position-vertical-relative:paragraph;z-index:11872" type="#_x0000_t75" stroked="false">
            <v:imagedata r:id="rId81" o:title=""/>
          </v:shape>
        </w:pict>
      </w:r>
      <w:r>
        <w:rPr/>
        <w:pict>
          <v:shape style="position:absolute;margin-left:377.740021pt;margin-top:81.555664pt;width:.480031pt;height:.42pt;mso-position-horizontal-relative:page;mso-position-vertical-relative:paragraph;z-index:11896" type="#_x0000_t75" stroked="false">
            <v:imagedata r:id="rId81" o:title=""/>
          </v:shape>
        </w:pict>
      </w:r>
      <w:r>
        <w:rPr/>
        <w:t>公司前</w:t>
      </w:r>
      <w:r>
        <w:rPr>
          <w:spacing w:val="-60"/>
        </w:rPr>
        <w:t> </w:t>
      </w:r>
      <w:r>
        <w:rPr>
          <w:rFonts w:ascii="Times New Roman" w:hAnsi="Times New Roman" w:cs="Times New Roman" w:eastAsia="Times New Roman" w:hint="default"/>
        </w:rPr>
        <w:t>5 </w:t>
      </w:r>
      <w:r>
        <w:rPr/>
        <w:t>名供应商资料</w:t>
      </w:r>
    </w:p>
    <w:p>
      <w:pPr>
        <w:spacing w:line="240" w:lineRule="auto" w:before="10"/>
        <w:rPr>
          <w:rFonts w:ascii="宋体" w:hAnsi="宋体" w:cs="宋体" w:eastAsia="宋体" w:hint="default"/>
          <w:sz w:val="5"/>
          <w:szCs w:val="5"/>
        </w:rPr>
      </w:pPr>
    </w:p>
    <w:tbl>
      <w:tblPr>
        <w:tblW w:w="0" w:type="auto"/>
        <w:jc w:val="left"/>
        <w:tblInd w:w="1143" w:type="dxa"/>
        <w:tblLayout w:type="fixed"/>
        <w:tblCellMar>
          <w:top w:w="0" w:type="dxa"/>
          <w:left w:w="0" w:type="dxa"/>
          <w:bottom w:w="0" w:type="dxa"/>
          <w:right w:w="0" w:type="dxa"/>
        </w:tblCellMar>
        <w:tblLook w:val="01E0"/>
      </w:tblPr>
      <w:tblGrid>
        <w:gridCol w:w="905"/>
        <w:gridCol w:w="3196"/>
        <w:gridCol w:w="2311"/>
        <w:gridCol w:w="3129"/>
      </w:tblGrid>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4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 w:right="0"/>
              <w:jc w:val="center"/>
              <w:rPr>
                <w:rFonts w:ascii="宋体" w:hAnsi="宋体" w:cs="宋体" w:eastAsia="宋体" w:hint="default"/>
                <w:sz w:val="21"/>
                <w:szCs w:val="21"/>
              </w:rPr>
            </w:pPr>
            <w:r>
              <w:rPr>
                <w:rFonts w:ascii="宋体" w:hAnsi="宋体" w:cs="宋体" w:eastAsia="宋体" w:hint="default"/>
                <w:sz w:val="21"/>
                <w:szCs w:val="21"/>
              </w:rPr>
              <w:t>供应商名称</w:t>
            </w:r>
          </w:p>
          <w:p>
            <w:pPr>
              <w:pStyle w:val="TableParagraph"/>
              <w:spacing w:line="240" w:lineRule="auto" w:before="4"/>
              <w:ind w:right="0"/>
              <w:jc w:val="left"/>
              <w:rPr>
                <w:rFonts w:ascii="宋体" w:hAnsi="宋体" w:cs="宋体" w:eastAsia="宋体" w:hint="default"/>
                <w:sz w:val="6"/>
                <w:szCs w:val="6"/>
              </w:rPr>
            </w:pPr>
          </w:p>
          <w:p>
            <w:pPr>
              <w:pStyle w:val="TableParagraph"/>
              <w:tabs>
                <w:tab w:pos="3175" w:val="left" w:leader="none"/>
              </w:tabs>
              <w:spacing w:line="20" w:lineRule="exact"/>
              <w:ind w:left="6"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357" name="image69.png" descr=""/>
                  <wp:cNvGraphicFramePr>
                    <a:graphicFrameLocks noChangeAspect="1"/>
                  </wp:cNvGraphicFramePr>
                  <a:graphic>
                    <a:graphicData uri="http://schemas.openxmlformats.org/drawingml/2006/picture">
                      <pic:pic>
                        <pic:nvPicPr>
                          <pic:cNvPr id="358" name="image69.png"/>
                          <pic:cNvPicPr/>
                        </pic:nvPicPr>
                        <pic:blipFill>
                          <a:blip r:embed="rId8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59" name="image69.png" descr=""/>
                  <wp:cNvGraphicFramePr>
                    <a:graphicFrameLocks noChangeAspect="1"/>
                  </wp:cNvGraphicFramePr>
                  <a:graphic>
                    <a:graphicData uri="http://schemas.openxmlformats.org/drawingml/2006/picture">
                      <pic:pic>
                        <pic:nvPicPr>
                          <pic:cNvPr id="360" name="image69.png"/>
                          <pic:cNvPicPr/>
                        </pic:nvPicPr>
                        <pic:blipFill>
                          <a:blip r:embed="rId82" cstate="print"/>
                          <a:stretch>
                            <a:fillRect/>
                          </a:stretch>
                        </pic:blipFill>
                        <pic:spPr>
                          <a:xfrm>
                            <a:off x="0" y="0"/>
                            <a:ext cx="6096" cy="5334"/>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14"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2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621"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6"/>
              <w:ind w:left="13" w:right="0"/>
              <w:jc w:val="left"/>
              <w:rPr>
                <w:rFonts w:ascii="Times New Roman" w:hAnsi="Times New Roman" w:cs="Times New Roman" w:eastAsia="Times New Roman" w:hint="default"/>
                <w:sz w:val="21"/>
                <w:szCs w:val="21"/>
              </w:rPr>
            </w:pPr>
            <w:r>
              <w:rPr>
                <w:rFonts w:ascii="Times New Roman"/>
                <w:sz w:val="21"/>
              </w:rPr>
              <w:t>1</w:t>
            </w:r>
          </w:p>
        </w:tc>
        <w:tc>
          <w:tcPr>
            <w:tcW w:w="3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p>
            <w:pPr>
              <w:pStyle w:val="TableParagraph"/>
              <w:spacing w:line="240" w:lineRule="auto" w:before="1"/>
              <w:ind w:right="0"/>
              <w:jc w:val="left"/>
              <w:rPr>
                <w:rFonts w:ascii="宋体" w:hAnsi="宋体" w:cs="宋体" w:eastAsia="宋体" w:hint="default"/>
                <w:sz w:val="5"/>
                <w:szCs w:val="5"/>
              </w:rPr>
            </w:pPr>
          </w:p>
          <w:p>
            <w:pPr>
              <w:pStyle w:val="TableParagraph"/>
              <w:tabs>
                <w:tab w:pos="31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361" name="image70.png" descr=""/>
                  <wp:cNvGraphicFramePr>
                    <a:graphicFrameLocks noChangeAspect="1"/>
                  </wp:cNvGraphicFramePr>
                  <a:graphic>
                    <a:graphicData uri="http://schemas.openxmlformats.org/drawingml/2006/picture">
                      <pic:pic>
                        <pic:nvPicPr>
                          <pic:cNvPr id="362" name="image70.png"/>
                          <pic:cNvPicPr/>
                        </pic:nvPicPr>
                        <pic:blipFill>
                          <a:blip r:embed="rId83"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63" name="image70.png" descr=""/>
                  <wp:cNvGraphicFramePr>
                    <a:graphicFrameLocks noChangeAspect="1"/>
                  </wp:cNvGraphicFramePr>
                  <a:graphic>
                    <a:graphicData uri="http://schemas.openxmlformats.org/drawingml/2006/picture">
                      <pic:pic>
                        <pic:nvPicPr>
                          <pic:cNvPr id="364" name="image70.png"/>
                          <pic:cNvPicPr/>
                        </pic:nvPicPr>
                        <pic:blipFill>
                          <a:blip r:embed="rId83" cstate="print"/>
                          <a:stretch>
                            <a:fillRect/>
                          </a:stretch>
                        </pic:blipFill>
                        <pic:spPr>
                          <a:xfrm>
                            <a:off x="0" y="0"/>
                            <a:ext cx="6095" cy="5333"/>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7,480,058.99</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4.23%</w:t>
            </w:r>
          </w:p>
        </w:tc>
      </w:tr>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6"/>
              <w:ind w:left="13" w:right="0"/>
              <w:jc w:val="left"/>
              <w:rPr>
                <w:rFonts w:ascii="Times New Roman" w:hAnsi="Times New Roman" w:cs="Times New Roman" w:eastAsia="Times New Roman" w:hint="default"/>
                <w:sz w:val="21"/>
                <w:szCs w:val="21"/>
              </w:rPr>
            </w:pPr>
            <w:r>
              <w:rPr>
                <w:rFonts w:ascii="Times New Roman"/>
                <w:sz w:val="21"/>
              </w:rPr>
              <w:t>2</w:t>
            </w:r>
          </w:p>
        </w:tc>
        <w:tc>
          <w:tcPr>
            <w:tcW w:w="3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pStyle w:val="TableParagraph"/>
              <w:spacing w:line="240" w:lineRule="auto" w:before="1"/>
              <w:ind w:right="0"/>
              <w:jc w:val="left"/>
              <w:rPr>
                <w:rFonts w:ascii="宋体" w:hAnsi="宋体" w:cs="宋体" w:eastAsia="宋体" w:hint="default"/>
                <w:sz w:val="5"/>
                <w:szCs w:val="5"/>
              </w:rPr>
            </w:pPr>
          </w:p>
          <w:p>
            <w:pPr>
              <w:pStyle w:val="TableParagraph"/>
              <w:tabs>
                <w:tab w:pos="31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65" name="image70.png" descr=""/>
                  <wp:cNvGraphicFramePr>
                    <a:graphicFrameLocks noChangeAspect="1"/>
                  </wp:cNvGraphicFramePr>
                  <a:graphic>
                    <a:graphicData uri="http://schemas.openxmlformats.org/drawingml/2006/picture">
                      <pic:pic>
                        <pic:nvPicPr>
                          <pic:cNvPr id="366"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67" name="image70.png" descr=""/>
                  <wp:cNvGraphicFramePr>
                    <a:graphicFrameLocks noChangeAspect="1"/>
                  </wp:cNvGraphicFramePr>
                  <a:graphic>
                    <a:graphicData uri="http://schemas.openxmlformats.org/drawingml/2006/picture">
                      <pic:pic>
                        <pic:nvPicPr>
                          <pic:cNvPr id="368"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6,623,107.00</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3.75%</w:t>
            </w:r>
          </w:p>
        </w:tc>
      </w:tr>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6"/>
              <w:ind w:left="13" w:right="0"/>
              <w:jc w:val="left"/>
              <w:rPr>
                <w:rFonts w:ascii="Times New Roman" w:hAnsi="Times New Roman" w:cs="Times New Roman" w:eastAsia="Times New Roman" w:hint="default"/>
                <w:sz w:val="21"/>
                <w:szCs w:val="21"/>
              </w:rPr>
            </w:pPr>
            <w:r>
              <w:rPr>
                <w:rFonts w:ascii="Times New Roman"/>
                <w:sz w:val="21"/>
              </w:rPr>
              <w:t>3</w:t>
            </w:r>
          </w:p>
        </w:tc>
        <w:tc>
          <w:tcPr>
            <w:tcW w:w="3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40" w:lineRule="auto" w:before="1"/>
              <w:ind w:right="0"/>
              <w:jc w:val="left"/>
              <w:rPr>
                <w:rFonts w:ascii="宋体" w:hAnsi="宋体" w:cs="宋体" w:eastAsia="宋体" w:hint="default"/>
                <w:sz w:val="5"/>
                <w:szCs w:val="5"/>
              </w:rPr>
            </w:pPr>
          </w:p>
          <w:p>
            <w:pPr>
              <w:pStyle w:val="TableParagraph"/>
              <w:tabs>
                <w:tab w:pos="31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69" name="image70.png" descr=""/>
                  <wp:cNvGraphicFramePr>
                    <a:graphicFrameLocks noChangeAspect="1"/>
                  </wp:cNvGraphicFramePr>
                  <a:graphic>
                    <a:graphicData uri="http://schemas.openxmlformats.org/drawingml/2006/picture">
                      <pic:pic>
                        <pic:nvPicPr>
                          <pic:cNvPr id="370"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71" name="image70.png" descr=""/>
                  <wp:cNvGraphicFramePr>
                    <a:graphicFrameLocks noChangeAspect="1"/>
                  </wp:cNvGraphicFramePr>
                  <a:graphic>
                    <a:graphicData uri="http://schemas.openxmlformats.org/drawingml/2006/picture">
                      <pic:pic>
                        <pic:nvPicPr>
                          <pic:cNvPr id="372"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6,028,299.99</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3.41%</w:t>
            </w:r>
          </w:p>
        </w:tc>
      </w:tr>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6"/>
              <w:ind w:left="13" w:right="0"/>
              <w:jc w:val="left"/>
              <w:rPr>
                <w:rFonts w:ascii="Times New Roman" w:hAnsi="Times New Roman" w:cs="Times New Roman" w:eastAsia="Times New Roman" w:hint="default"/>
                <w:sz w:val="21"/>
                <w:szCs w:val="21"/>
              </w:rPr>
            </w:pPr>
            <w:r>
              <w:rPr>
                <w:rFonts w:ascii="Times New Roman"/>
                <w:sz w:val="21"/>
              </w:rPr>
              <w:t>4</w:t>
            </w:r>
          </w:p>
        </w:tc>
        <w:tc>
          <w:tcPr>
            <w:tcW w:w="3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p>
            <w:pPr>
              <w:pStyle w:val="TableParagraph"/>
              <w:spacing w:line="240" w:lineRule="auto" w:before="1"/>
              <w:ind w:right="0"/>
              <w:jc w:val="left"/>
              <w:rPr>
                <w:rFonts w:ascii="宋体" w:hAnsi="宋体" w:cs="宋体" w:eastAsia="宋体" w:hint="default"/>
                <w:sz w:val="5"/>
                <w:szCs w:val="5"/>
              </w:rPr>
            </w:pPr>
          </w:p>
          <w:p>
            <w:pPr>
              <w:pStyle w:val="TableParagraph"/>
              <w:tabs>
                <w:tab w:pos="31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373" name="image70.png" descr=""/>
                  <wp:cNvGraphicFramePr>
                    <a:graphicFrameLocks noChangeAspect="1"/>
                  </wp:cNvGraphicFramePr>
                  <a:graphic>
                    <a:graphicData uri="http://schemas.openxmlformats.org/drawingml/2006/picture">
                      <pic:pic>
                        <pic:nvPicPr>
                          <pic:cNvPr id="374" name="image70.png"/>
                          <pic:cNvPicPr/>
                        </pic:nvPicPr>
                        <pic:blipFill>
                          <a:blip r:embed="rId83"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75" name="image70.png" descr=""/>
                  <wp:cNvGraphicFramePr>
                    <a:graphicFrameLocks noChangeAspect="1"/>
                  </wp:cNvGraphicFramePr>
                  <a:graphic>
                    <a:graphicData uri="http://schemas.openxmlformats.org/drawingml/2006/picture">
                      <pic:pic>
                        <pic:nvPicPr>
                          <pic:cNvPr id="376" name="image70.png"/>
                          <pic:cNvPicPr/>
                        </pic:nvPicPr>
                        <pic:blipFill>
                          <a:blip r:embed="rId83" cstate="print"/>
                          <a:stretch>
                            <a:fillRect/>
                          </a:stretch>
                        </pic:blipFill>
                        <pic:spPr>
                          <a:xfrm>
                            <a:off x="0" y="0"/>
                            <a:ext cx="6095" cy="5333"/>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6,000,000.00</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3.40%</w:t>
            </w:r>
          </w:p>
        </w:tc>
      </w:tr>
      <w:tr>
        <w:trPr>
          <w:trHeight w:val="402"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6"/>
              <w:ind w:left="13" w:right="0"/>
              <w:jc w:val="left"/>
              <w:rPr>
                <w:rFonts w:ascii="Times New Roman" w:hAnsi="Times New Roman" w:cs="Times New Roman" w:eastAsia="Times New Roman" w:hint="default"/>
                <w:sz w:val="21"/>
                <w:szCs w:val="21"/>
              </w:rPr>
            </w:pPr>
            <w:r>
              <w:rPr>
                <w:rFonts w:ascii="Times New Roman"/>
                <w:sz w:val="21"/>
              </w:rPr>
              <w:t>5</w:t>
            </w:r>
          </w:p>
        </w:tc>
        <w:tc>
          <w:tcPr>
            <w:tcW w:w="3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p>
            <w:pPr>
              <w:pStyle w:val="TableParagraph"/>
              <w:spacing w:line="240" w:lineRule="auto" w:before="1"/>
              <w:ind w:right="0"/>
              <w:jc w:val="left"/>
              <w:rPr>
                <w:rFonts w:ascii="宋体" w:hAnsi="宋体" w:cs="宋体" w:eastAsia="宋体" w:hint="default"/>
                <w:sz w:val="5"/>
                <w:szCs w:val="5"/>
              </w:rPr>
            </w:pPr>
          </w:p>
          <w:p>
            <w:pPr>
              <w:pStyle w:val="TableParagraph"/>
              <w:tabs>
                <w:tab w:pos="31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77" name="image70.png" descr=""/>
                  <wp:cNvGraphicFramePr>
                    <a:graphicFrameLocks noChangeAspect="1"/>
                  </wp:cNvGraphicFramePr>
                  <a:graphic>
                    <a:graphicData uri="http://schemas.openxmlformats.org/drawingml/2006/picture">
                      <pic:pic>
                        <pic:nvPicPr>
                          <pic:cNvPr id="378"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79" name="image70.png" descr=""/>
                  <wp:cNvGraphicFramePr>
                    <a:graphicFrameLocks noChangeAspect="1"/>
                  </wp:cNvGraphicFramePr>
                  <a:graphic>
                    <a:graphicData uri="http://schemas.openxmlformats.org/drawingml/2006/picture">
                      <pic:pic>
                        <pic:nvPicPr>
                          <pic:cNvPr id="380" name="image70.png"/>
                          <pic:cNvPicPr/>
                        </pic:nvPicPr>
                        <pic:blipFill>
                          <a:blip r:embed="rId83" cstate="print"/>
                          <a:stretch>
                            <a:fillRect/>
                          </a:stretch>
                        </pic:blipFill>
                        <pic:spPr>
                          <a:xfrm>
                            <a:off x="0" y="0"/>
                            <a:ext cx="5987" cy="5238"/>
                          </a:xfrm>
                          <a:prstGeom prst="rect">
                            <a:avLst/>
                          </a:prstGeom>
                        </pic:spPr>
                      </pic:pic>
                    </a:graphicData>
                  </a:graphic>
                </wp:inline>
              </w:drawing>
            </w:r>
            <w:r>
              <w:rPr>
                <w:rFonts w:ascii="宋体"/>
                <w:sz w:val="2"/>
              </w:rPr>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4,732,800.00</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2.68%</w:t>
            </w:r>
          </w:p>
        </w:tc>
      </w:tr>
      <w:tr>
        <w:trPr>
          <w:trHeight w:val="403" w:hRule="exact"/>
        </w:trPr>
        <w:tc>
          <w:tcPr>
            <w:tcW w:w="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
              <w:ind w:right="0"/>
              <w:jc w:val="left"/>
              <w:rPr>
                <w:rFonts w:ascii="宋体" w:hAnsi="宋体" w:cs="宋体" w:eastAsia="宋体" w:hint="default"/>
                <w:sz w:val="5"/>
                <w:szCs w:val="5"/>
              </w:rPr>
            </w:pPr>
          </w:p>
          <w:p>
            <w:pPr>
              <w:pStyle w:val="TableParagraph"/>
              <w:tabs>
                <w:tab w:pos="3175" w:val="left" w:leader="none"/>
              </w:tabs>
              <w:spacing w:line="20" w:lineRule="exact"/>
              <w:ind w:left="6" w:right="-39"/>
              <w:jc w:val="left"/>
              <w:rPr>
                <w:rFonts w:ascii="宋体" w:hAnsi="宋体" w:cs="宋体" w:eastAsia="宋体" w:hint="default"/>
                <w:sz w:val="2"/>
                <w:szCs w:val="2"/>
              </w:rPr>
            </w:pPr>
            <w:r>
              <w:rPr>
                <w:rFonts w:ascii="宋体"/>
                <w:sz w:val="2"/>
              </w:rPr>
              <w:drawing>
                <wp:inline distT="0" distB="0" distL="0" distR="0">
                  <wp:extent cx="6095" cy="6095"/>
                  <wp:effectExtent l="0" t="0" r="0" b="0"/>
                  <wp:docPr id="381" name="image70.png" descr=""/>
                  <wp:cNvGraphicFramePr>
                    <a:graphicFrameLocks noChangeAspect="1"/>
                  </wp:cNvGraphicFramePr>
                  <a:graphic>
                    <a:graphicData uri="http://schemas.openxmlformats.org/drawingml/2006/picture">
                      <pic:pic>
                        <pic:nvPicPr>
                          <pic:cNvPr id="382" name="image70.png"/>
                          <pic:cNvPicPr/>
                        </pic:nvPicPr>
                        <pic:blipFill>
                          <a:blip r:embed="rId83" cstate="print"/>
                          <a:stretch>
                            <a:fillRect/>
                          </a:stretch>
                        </pic:blipFill>
                        <pic:spPr>
                          <a:xfrm>
                            <a:off x="0" y="0"/>
                            <a:ext cx="6095" cy="609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5"/>
                  <wp:effectExtent l="0" t="0" r="0" b="0"/>
                  <wp:docPr id="383" name="image70.png" descr=""/>
                  <wp:cNvGraphicFramePr>
                    <a:graphicFrameLocks noChangeAspect="1"/>
                  </wp:cNvGraphicFramePr>
                  <a:graphic>
                    <a:graphicData uri="http://schemas.openxmlformats.org/drawingml/2006/picture">
                      <pic:pic>
                        <pic:nvPicPr>
                          <pic:cNvPr id="384" name="image70.png"/>
                          <pic:cNvPicPr/>
                        </pic:nvPicPr>
                        <pic:blipFill>
                          <a:blip r:embed="rId83" cstate="print"/>
                          <a:stretch>
                            <a:fillRect/>
                          </a:stretch>
                        </pic:blipFill>
                        <pic:spPr>
                          <a:xfrm>
                            <a:off x="0" y="0"/>
                            <a:ext cx="6095" cy="6095"/>
                          </a:xfrm>
                          <a:prstGeom prst="rect">
                            <a:avLst/>
                          </a:prstGeom>
                        </pic:spPr>
                      </pic:pic>
                    </a:graphicData>
                  </a:graphic>
                </wp:inline>
              </w:drawing>
            </w:r>
            <w:r>
              <w:rPr>
                <w:rFonts w:ascii="宋体"/>
                <w:sz w:val="2"/>
              </w:rPr>
            </w:r>
          </w:p>
        </w:tc>
        <w:tc>
          <w:tcPr>
            <w:tcW w:w="2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30,864,265.98</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17.47%</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77.740021pt;margin-top:-65.584351pt;width:.480031pt;height:.42pt;mso-position-horizontal-relative:page;mso-position-vertical-relative:paragraph;z-index:11920" type="#_x0000_t75" stroked="false">
            <v:imagedata r:id="rId83" o:title=""/>
          </v:shape>
        </w:pict>
      </w:r>
      <w:r>
        <w:rPr/>
        <w:pict>
          <v:shape style="position:absolute;margin-left:377.740021pt;margin-top:-45.484409pt;width:.479961pt;height:.42pt;mso-position-horizontal-relative:page;mso-position-vertical-relative:paragraph;z-index:11944" type="#_x0000_t75" stroked="false">
            <v:imagedata r:id="rId83" o:title=""/>
          </v:shape>
        </w:pict>
      </w:r>
      <w:r>
        <w:rPr/>
        <w:pict>
          <v:shape style="position:absolute;margin-left:377.740021pt;margin-top:-25.384357pt;width:.480031pt;height:.42pt;mso-position-horizontal-relative:page;mso-position-vertical-relative:paragraph;z-index:11968" type="#_x0000_t75" stroked="false">
            <v:imagedata r:id="rId83" o:title=""/>
          </v:shape>
        </w:pict>
      </w:r>
      <w:r>
        <w:rPr/>
        <w:pict>
          <v:shape style="position:absolute;margin-left:377.740021pt;margin-top:-5.284411pt;width:.47997pt;height:.48pt;mso-position-horizontal-relative:page;mso-position-vertical-relative:paragraph;z-index:11992" type="#_x0000_t75" stroked="false">
            <v:imagedata r:id="rId83" o:title=""/>
          </v:shape>
        </w:pict>
      </w:r>
      <w:r>
        <w:rPr/>
        <w:t>主要供应商其他情况说明</w:t>
      </w:r>
    </w:p>
    <w:p>
      <w:pPr>
        <w:pStyle w:val="BodyText"/>
        <w:spacing w:line="240" w:lineRule="auto" w:before="166"/>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left="1133" w:right="1033"/>
        <w:jc w:val="left"/>
        <w:rPr>
          <w:b w:val="0"/>
          <w:bCs w:val="0"/>
        </w:rPr>
      </w:pPr>
      <w:bookmarkStart w:name="3、费用" w:id="40"/>
      <w:bookmarkEnd w:id="40"/>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shape style="position:absolute;margin-left:234.080002pt;margin-top:39.693665pt;width:.48272pt;height:.4425pt;mso-position-horizontal-relative:page;mso-position-vertical-relative:paragraph;z-index:12040" type="#_x0000_t75" stroked="false">
            <v:imagedata r:id="rId84" o:title=""/>
          </v:shape>
        </w:pict>
      </w:r>
      <w:r>
        <w:rPr/>
        <w:pict>
          <v:shape style="position:absolute;margin-left:315.940002pt;margin-top:39.693665pt;width:.482736pt;height:.4425pt;mso-position-horizontal-relative:page;mso-position-vertical-relative:paragraph;z-index:12064" type="#_x0000_t75" stroked="false">
            <v:imagedata r:id="rId84" o:title=""/>
          </v:shape>
        </w:pict>
      </w:r>
      <w:r>
        <w:rPr/>
        <w:pict>
          <v:shape style="position:absolute;margin-left:389.02002pt;margin-top:39.693665pt;width:.482736pt;height:.4425pt;mso-position-horizontal-relative:page;mso-position-vertical-relative:paragraph;z-index:12088" type="#_x0000_t75" stroked="false">
            <v:imagedata r:id="rId84" o:title=""/>
          </v:shape>
        </w:pict>
      </w:r>
      <w:r>
        <w:rPr/>
        <w:pict>
          <v:shape style="position:absolute;margin-left:234.080002pt;margin-top:59.813614pt;width:.479946pt;height:.42pt;mso-position-horizontal-relative:page;mso-position-vertical-relative:paragraph;z-index:12112" type="#_x0000_t75" stroked="false">
            <v:imagedata r:id="rId84" o:title=""/>
          </v:shape>
        </w:pict>
      </w:r>
      <w:r>
        <w:rPr/>
        <w:pict>
          <v:shape style="position:absolute;margin-left:315.940002pt;margin-top:59.813614pt;width:.479961pt;height:.42pt;mso-position-horizontal-relative:page;mso-position-vertical-relative:paragraph;z-index:12136" type="#_x0000_t75" stroked="false">
            <v:imagedata r:id="rId84" o:title=""/>
          </v:shape>
        </w:pict>
      </w:r>
      <w:r>
        <w:rPr/>
        <w:pict>
          <v:shape style="position:absolute;margin-left:389.02002pt;margin-top:59.813614pt;width:.479961pt;height:.42pt;mso-position-horizontal-relative:page;mso-position-vertical-relative:paragraph;z-index:12160" type="#_x0000_t75" stroked="false">
            <v:imagedata r:id="rId84" o:title=""/>
          </v:shape>
        </w:pict>
      </w: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885"/>
        <w:gridCol w:w="1654"/>
        <w:gridCol w:w="1637"/>
        <w:gridCol w:w="1461"/>
        <w:gridCol w:w="2904"/>
      </w:tblGrid>
      <w:tr>
        <w:trPr>
          <w:trHeight w:val="402" w:hRule="exact"/>
        </w:trPr>
        <w:tc>
          <w:tcPr>
            <w:tcW w:w="1885" w:type="dxa"/>
            <w:tcBorders>
              <w:top w:val="single" w:sz="4" w:space="0" w:color="000000"/>
              <w:left w:val="nil" w:sz="6" w:space="0" w:color="auto"/>
              <w:bottom w:val="single" w:sz="4" w:space="0" w:color="000000"/>
              <w:right w:val="single" w:sz="4" w:space="0" w:color="000000"/>
            </w:tcBorders>
            <w:shd w:val="clear" w:color="auto" w:fill="D2D2D2"/>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5524"/>
                  <wp:effectExtent l="0" t="0" r="0" b="0"/>
                  <wp:docPr id="385" name="image71.png" descr=""/>
                  <wp:cNvGraphicFramePr>
                    <a:graphicFrameLocks noChangeAspect="1"/>
                  </wp:cNvGraphicFramePr>
                  <a:graphic>
                    <a:graphicData uri="http://schemas.openxmlformats.org/drawingml/2006/picture">
                      <pic:pic>
                        <pic:nvPicPr>
                          <pic:cNvPr id="386" name="image71.png"/>
                          <pic:cNvPicPr/>
                        </pic:nvPicPr>
                        <pic:blipFill>
                          <a:blip r:embed="rId84" cstate="print"/>
                          <a:stretch>
                            <a:fillRect/>
                          </a:stretch>
                        </pic:blipFill>
                        <pic:spPr>
                          <a:xfrm>
                            <a:off x="0" y="0"/>
                            <a:ext cx="6026" cy="5524"/>
                          </a:xfrm>
                          <a:prstGeom prst="rect">
                            <a:avLst/>
                          </a:prstGeom>
                        </pic:spPr>
                      </pic:pic>
                    </a:graphicData>
                  </a:graphic>
                </wp:inline>
              </w:drawing>
            </w:r>
            <w:r>
              <w:rPr>
                <w:rFonts w:ascii="宋体" w:hAnsi="宋体" w:cs="宋体" w:eastAsia="宋体" w:hint="default"/>
                <w:sz w:val="2"/>
                <w:szCs w:val="2"/>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82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8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37,807,773.10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87" name="image71.png" descr=""/>
                  <wp:cNvGraphicFramePr>
                    <a:graphicFrameLocks noChangeAspect="1"/>
                  </wp:cNvGraphicFramePr>
                  <a:graphic>
                    <a:graphicData uri="http://schemas.openxmlformats.org/drawingml/2006/picture">
                      <pic:pic>
                        <pic:nvPicPr>
                          <pic:cNvPr id="388" name="image71.png"/>
                          <pic:cNvPicPr/>
                        </pic:nvPicPr>
                        <pic:blipFill>
                          <a:blip r:embed="rId8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37,626,842.20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0.48%</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8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94,150,969.91</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89" name="image71.png" descr=""/>
                  <wp:cNvGraphicFramePr>
                    <a:graphicFrameLocks noChangeAspect="1"/>
                  </wp:cNvGraphicFramePr>
                  <a:graphic>
                    <a:graphicData uri="http://schemas.openxmlformats.org/drawingml/2006/picture">
                      <pic:pic>
                        <pic:nvPicPr>
                          <pic:cNvPr id="390" name="image71.png"/>
                          <pic:cNvPicPr/>
                        </pic:nvPicPr>
                        <pic:blipFill>
                          <a:blip r:embed="rId8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84,845,387.22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10.97%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18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-13,758,062.05</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91" name="image71.png" descr=""/>
                  <wp:cNvGraphicFramePr>
                    <a:graphicFrameLocks noChangeAspect="1"/>
                  </wp:cNvGraphicFramePr>
                  <a:graphic>
                    <a:graphicData uri="http://schemas.openxmlformats.org/drawingml/2006/picture">
                      <pic:pic>
                        <pic:nvPicPr>
                          <pic:cNvPr id="392" name="image71.png"/>
                          <pic:cNvPicPr/>
                        </pic:nvPicPr>
                        <pic:blipFill>
                          <a:blip r:embed="rId84"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-12,844,485.90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7.11%</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34.080002pt;margin-top:-32.924381pt;width:.480015pt;height:.42pt;mso-position-horizontal-relative:page;mso-position-vertical-relative:paragraph;z-index:12184" type="#_x0000_t75" stroked="false">
            <v:imagedata r:id="rId84" o:title=""/>
          </v:shape>
        </w:pict>
      </w:r>
      <w:r>
        <w:rPr/>
        <w:pict>
          <v:shape style="position:absolute;margin-left:315.940002pt;margin-top:-32.924381pt;width:.480031pt;height:.42pt;mso-position-horizontal-relative:page;mso-position-vertical-relative:paragraph;z-index:12208" type="#_x0000_t75" stroked="false">
            <v:imagedata r:id="rId84" o:title=""/>
          </v:shape>
        </w:pict>
      </w:r>
      <w:r>
        <w:rPr/>
        <w:pict>
          <v:shape style="position:absolute;margin-left:389.02002pt;margin-top:-32.924381pt;width:.480031pt;height:.42pt;mso-position-horizontal-relative:page;mso-position-vertical-relative:paragraph;z-index:12232" type="#_x0000_t75" stroked="false">
            <v:imagedata r:id="rId84" o:title=""/>
          </v:shape>
        </w:pict>
      </w:r>
      <w:r>
        <w:rPr/>
        <w:pict>
          <v:shape style="position:absolute;margin-left:234.080002pt;margin-top:-12.824435pt;width:.479954pt;height:.48pt;mso-position-horizontal-relative:page;mso-position-vertical-relative:paragraph;z-index:12256" type="#_x0000_t75" stroked="false">
            <v:imagedata r:id="rId84" o:title=""/>
          </v:shape>
        </w:pict>
      </w:r>
      <w:r>
        <w:rPr/>
        <w:pict>
          <v:shape style="position:absolute;margin-left:315.940002pt;margin-top:-12.824435pt;width:.47997pt;height:.48pt;mso-position-horizontal-relative:page;mso-position-vertical-relative:paragraph;z-index:12280" type="#_x0000_t75" stroked="false">
            <v:imagedata r:id="rId84" o:title=""/>
          </v:shape>
        </w:pict>
      </w:r>
      <w:r>
        <w:rPr/>
        <w:pict>
          <v:shape style="position:absolute;margin-left:389.02002pt;margin-top:-12.824435pt;width:.47997pt;height:.48pt;mso-position-horizontal-relative:page;mso-position-vertical-relative:paragraph;z-index:12304" type="#_x0000_t75" stroked="false">
            <v:imagedata r:id="rId84" o:title=""/>
          </v:shape>
        </w:pict>
      </w:r>
      <w:bookmarkStart w:name="4、研发投入" w:id="41"/>
      <w:bookmarkEnd w:id="41"/>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016" w:type="dxa"/>
        <w:tblLayout w:type="fixed"/>
        <w:tblCellMar>
          <w:top w:w="0" w:type="dxa"/>
          <w:left w:w="0" w:type="dxa"/>
          <w:bottom w:w="0" w:type="dxa"/>
          <w:right w:w="0" w:type="dxa"/>
        </w:tblCellMar>
        <w:tblLook w:val="01E0"/>
      </w:tblPr>
      <w:tblGrid>
        <w:gridCol w:w="1210"/>
        <w:gridCol w:w="5764"/>
        <w:gridCol w:w="2882"/>
      </w:tblGrid>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764"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1395"/>
              <w:jc w:val="right"/>
              <w:rPr>
                <w:rFonts w:ascii="宋体" w:hAnsi="宋体" w:cs="宋体" w:eastAsia="宋体" w:hint="default"/>
                <w:sz w:val="21"/>
                <w:szCs w:val="21"/>
              </w:rPr>
            </w:pPr>
            <w:r>
              <w:rPr>
                <w:rFonts w:ascii="宋体" w:hAnsi="宋体" w:cs="宋体" w:eastAsia="宋体" w:hint="default"/>
                <w:sz w:val="21"/>
                <w:szCs w:val="21"/>
              </w:rPr>
              <w:t>智能电网研发项目</w:t>
            </w:r>
          </w:p>
        </w:tc>
        <w:tc>
          <w:tcPr>
            <w:tcW w:w="2882"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374"/>
              <w:jc w:val="right"/>
              <w:rPr>
                <w:rFonts w:ascii="宋体" w:hAnsi="宋体" w:cs="宋体" w:eastAsia="宋体" w:hint="default"/>
                <w:sz w:val="21"/>
                <w:szCs w:val="21"/>
              </w:rPr>
            </w:pPr>
            <w:r>
              <w:rPr>
                <w:rFonts w:ascii="宋体" w:hAnsi="宋体" w:cs="宋体" w:eastAsia="宋体" w:hint="default"/>
                <w:sz w:val="21"/>
                <w:szCs w:val="21"/>
              </w:rPr>
              <w:t>进展情况</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配电运维一体化主站</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配电子站监控系统</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通用性微机综合保护装置</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ZH-607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数字式继电保护测试仪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配电终端在线监测及故障诊断</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远动工作站</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能源管理系统</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ZH-620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智能变电站网络测试仪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ZH-760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动车组继电器盘故障录波装置</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新一代配网自动化终端</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11</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基于多数据源的变电站智能巡检系统研究项目</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验收</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继电保护状态监测及故障诊断</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变压器状态监测及故障诊断</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764"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1395"/>
              <w:jc w:val="right"/>
              <w:rPr>
                <w:rFonts w:ascii="宋体" w:hAnsi="宋体" w:cs="宋体" w:eastAsia="宋体" w:hint="default"/>
                <w:sz w:val="21"/>
                <w:szCs w:val="21"/>
              </w:rPr>
            </w:pPr>
            <w:r>
              <w:rPr>
                <w:rFonts w:ascii="宋体" w:hAnsi="宋体" w:cs="宋体" w:eastAsia="宋体" w:hint="default"/>
                <w:sz w:val="21"/>
                <w:szCs w:val="21"/>
              </w:rPr>
              <w:t>医疗健康研发项目</w:t>
            </w:r>
          </w:p>
        </w:tc>
        <w:tc>
          <w:tcPr>
            <w:tcW w:w="2882"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26"/>
              <w:ind w:right="374"/>
              <w:jc w:val="right"/>
              <w:rPr>
                <w:rFonts w:ascii="宋体" w:hAnsi="宋体" w:cs="宋体" w:eastAsia="宋体" w:hint="default"/>
                <w:sz w:val="21"/>
                <w:szCs w:val="21"/>
              </w:rPr>
            </w:pPr>
            <w:r>
              <w:rPr>
                <w:rFonts w:ascii="宋体" w:hAnsi="宋体" w:cs="宋体" w:eastAsia="宋体" w:hint="default"/>
                <w:sz w:val="21"/>
                <w:szCs w:val="21"/>
              </w:rPr>
              <w:t>进展情况</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反应蛋白测定试剂盒</w:t>
            </w:r>
            <w:r>
              <w:rPr>
                <w:rFonts w:ascii="Times New Roman" w:hAnsi="Times New Roman" w:cs="Times New Roman" w:eastAsia="Times New Roman" w:hint="default"/>
                <w:sz w:val="21"/>
                <w:szCs w:val="21"/>
              </w:rPr>
              <w:t>(</w:t>
            </w:r>
            <w:r>
              <w:rPr>
                <w:rFonts w:ascii="宋体" w:hAnsi="宋体" w:cs="宋体" w:eastAsia="宋体" w:hint="default"/>
                <w:sz w:val="21"/>
                <w:szCs w:val="21"/>
              </w:rPr>
              <w:t>胶乳比浊法</w:t>
            </w:r>
            <w:r>
              <w:rPr>
                <w:rFonts w:ascii="Times New Roman" w:hAnsi="Times New Roman" w:cs="Times New Roman" w:eastAsia="Times New Roman" w:hint="default"/>
                <w:sz w:val="21"/>
                <w:szCs w:val="21"/>
              </w:rPr>
              <w:t>)</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补体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C1q</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测定试剂盒</w:t>
            </w:r>
            <w:r>
              <w:rPr>
                <w:rFonts w:ascii="Times New Roman" w:hAnsi="Times New Roman" w:cs="Times New Roman" w:eastAsia="Times New Roman" w:hint="default"/>
                <w:sz w:val="21"/>
                <w:szCs w:val="21"/>
              </w:rPr>
              <w:t>(</w:t>
            </w:r>
            <w:r>
              <w:rPr>
                <w:rFonts w:ascii="宋体" w:hAnsi="宋体" w:cs="宋体" w:eastAsia="宋体" w:hint="default"/>
                <w:sz w:val="21"/>
                <w:szCs w:val="21"/>
              </w:rPr>
              <w:t>免疫比浊法</w:t>
            </w:r>
            <w:r>
              <w:rPr>
                <w:rFonts w:ascii="Times New Roman" w:hAnsi="Times New Roman" w:cs="Times New Roman" w:eastAsia="Times New Roman" w:hint="default"/>
                <w:sz w:val="21"/>
                <w:szCs w:val="21"/>
              </w:rPr>
              <w:t>)</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高密度脂蛋白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测定试剂盒</w:t>
            </w:r>
            <w:r>
              <w:rPr>
                <w:rFonts w:ascii="Times New Roman" w:hAnsi="Times New Roman" w:cs="Times New Roman" w:eastAsia="Times New Roman" w:hint="default"/>
                <w:sz w:val="21"/>
                <w:szCs w:val="21"/>
              </w:rPr>
              <w:t>(</w:t>
            </w:r>
            <w:r>
              <w:rPr>
                <w:rFonts w:ascii="宋体" w:hAnsi="宋体" w:cs="宋体" w:eastAsia="宋体" w:hint="default"/>
                <w:sz w:val="21"/>
                <w:szCs w:val="21"/>
              </w:rPr>
              <w:t>比色法</w:t>
            </w:r>
            <w:r>
              <w:rPr>
                <w:rFonts w:ascii="Times New Roman" w:hAnsi="Times New Roman" w:cs="Times New Roman" w:eastAsia="Times New Roman" w:hint="default"/>
                <w:sz w:val="21"/>
                <w:szCs w:val="21"/>
              </w:rPr>
              <w:t>)</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尿碘（比色法）</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小而密低密度脂蛋白（过氧化物酶法）</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血液分析仪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生化分析仪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电解质分析仪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w:t>
            </w:r>
          </w:p>
        </w:tc>
        <w:tc>
          <w:tcPr>
            <w:tcW w:w="57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免疫蛋白分析仪</w:t>
            </w:r>
          </w:p>
        </w:tc>
        <w:tc>
          <w:tcPr>
            <w:tcW w:w="288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397" w:right="0"/>
              <w:jc w:val="lef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295.720001pt;margin-top:474.399963pt;width:.479996pt;height:.42pt;mso-position-horizontal-relative:page;mso-position-vertical-relative:page;z-index:12520" type="#_x0000_t75" stroked="false">
            <v:imagedata r:id="rId85" o:title=""/>
          </v:shape>
        </w:pict>
      </w:r>
      <w:r>
        <w:rPr/>
        <w:pict>
          <v:shape style="position:absolute;margin-left:415.320007pt;margin-top:474.399963pt;width:.479965pt;height:.42pt;mso-position-horizontal-relative:page;mso-position-vertical-relative:page;z-index:12544" type="#_x0000_t75" stroked="false">
            <v:imagedata r:id="rId85" o:title=""/>
          </v:shape>
        </w:pict>
      </w:r>
    </w:p>
    <w:tbl>
      <w:tblPr>
        <w:tblW w:w="0" w:type="auto"/>
        <w:jc w:val="left"/>
        <w:tblInd w:w="1016" w:type="dxa"/>
        <w:tblLayout w:type="fixed"/>
        <w:tblCellMar>
          <w:top w:w="0" w:type="dxa"/>
          <w:left w:w="0" w:type="dxa"/>
          <w:bottom w:w="0" w:type="dxa"/>
          <w:right w:w="0" w:type="dxa"/>
        </w:tblCellMar>
        <w:tblLook w:val="01E0"/>
      </w:tblPr>
      <w:tblGrid>
        <w:gridCol w:w="1210"/>
        <w:gridCol w:w="5443"/>
        <w:gridCol w:w="3202"/>
      </w:tblGrid>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世轩健康城市服务平台软件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V3.0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11</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世轩互联网医院软件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世轩药品综合管理平台软件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V1.0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2"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世轩高值耗材追溯系统软件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V1.0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14</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世轩医学影像存储与传输系统软件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V2.0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r>
        <w:trPr>
          <w:trHeight w:val="413" w:hRule="exact"/>
        </w:trPr>
        <w:tc>
          <w:tcPr>
            <w:tcW w:w="1210"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w:t>
            </w:r>
          </w:p>
        </w:tc>
        <w:tc>
          <w:tcPr>
            <w:tcW w:w="5443"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世轩医院信息管理系统软件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V3.0</w:t>
            </w:r>
          </w:p>
        </w:tc>
        <w:tc>
          <w:tcPr>
            <w:tcW w:w="3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583"/>
              <w:jc w:val="right"/>
              <w:rPr>
                <w:rFonts w:ascii="宋体" w:hAnsi="宋体" w:cs="宋体" w:eastAsia="宋体" w:hint="default"/>
                <w:sz w:val="21"/>
                <w:szCs w:val="21"/>
              </w:rPr>
            </w:pPr>
            <w:r>
              <w:rPr>
                <w:rFonts w:ascii="宋体" w:hAnsi="宋体" w:cs="宋体" w:eastAsia="宋体" w:hint="default"/>
                <w:sz w:val="21"/>
                <w:szCs w:val="21"/>
              </w:rPr>
              <w:t>设计</w:t>
            </w:r>
            <w:r>
              <w:rPr>
                <w:rFonts w:ascii="Times New Roman" w:hAnsi="Times New Roman" w:cs="Times New Roman" w:eastAsia="Times New Roman" w:hint="default"/>
                <w:sz w:val="21"/>
                <w:szCs w:val="21"/>
              </w:rPr>
              <w:t>/</w:t>
            </w:r>
            <w:r>
              <w:rPr>
                <w:rFonts w:ascii="宋体" w:hAnsi="宋体" w:cs="宋体" w:eastAsia="宋体" w:hint="default"/>
                <w:sz w:val="21"/>
                <w:szCs w:val="21"/>
              </w:rPr>
              <w:t>开发</w:t>
            </w:r>
          </w:p>
        </w:tc>
      </w:tr>
    </w:tbl>
    <w:p>
      <w:pPr>
        <w:spacing w:line="240" w:lineRule="auto" w:before="8"/>
        <w:rPr>
          <w:rFonts w:ascii="宋体" w:hAnsi="宋体" w:cs="宋体" w:eastAsia="宋体" w:hint="default"/>
          <w:sz w:val="6"/>
          <w:szCs w:val="6"/>
        </w:rPr>
      </w:pPr>
    </w:p>
    <w:p>
      <w:pPr>
        <w:pStyle w:val="BodyText"/>
        <w:spacing w:line="336" w:lineRule="auto"/>
        <w:ind w:left="1134" w:right="994" w:firstLine="480"/>
        <w:jc w:val="left"/>
      </w:pPr>
      <w:r>
        <w:rPr/>
        <w:t>智能电网智能化记录分析、时间同步、变电站综合自动化和配网自动化相关产品研发工 作的推进，有利于进一步提高主营产品的技术水平，增强核心竞争优势；仪器仪表类产品、 移动综合自动化系统等研发项目的推进，有利于公司丰富产品线；体外诊断试剂及仪器相关 </w:t>
      </w:r>
      <w:r>
        <w:rPr>
          <w:spacing w:val="-2"/>
        </w:rPr>
        <w:t>研发工作的推进，有利于公司体外诊断产业链的快速发展；医疗信息化软件研发工作的推进，</w:t>
      </w:r>
      <w:r>
        <w:rPr/>
        <w:t> 可更好的实现医院本地定制化需求，完善公司软件分诊流程，增强核心竞争力。加大研发投 入将提高公司综合竞争力，为公司创造新的利润增长点，提升抗风险和持续发展能力。</w:t>
      </w:r>
    </w:p>
    <w:p>
      <w:pPr>
        <w:spacing w:line="240" w:lineRule="auto" w:before="3"/>
        <w:rPr>
          <w:rFonts w:ascii="宋体" w:hAnsi="宋体" w:cs="宋体" w:eastAsia="宋体" w:hint="default"/>
          <w:sz w:val="32"/>
          <w:szCs w:val="32"/>
        </w:rPr>
      </w:pPr>
    </w:p>
    <w:p>
      <w:pPr>
        <w:pStyle w:val="BodyText"/>
        <w:spacing w:line="240" w:lineRule="auto" w:before="0"/>
        <w:ind w:left="1613" w:right="1033"/>
        <w:jc w:val="left"/>
      </w:pPr>
      <w:r>
        <w:rPr/>
        <w:pict>
          <v:shape style="position:absolute;margin-left:295.720001pt;margin-top:40.115646pt;width:.480031pt;height:.42pt;mso-position-horizontal-relative:page;mso-position-vertical-relative:paragraph;z-index:12328" type="#_x0000_t75" stroked="false">
            <v:imagedata r:id="rId85" o:title=""/>
          </v:shape>
        </w:pict>
      </w:r>
      <w:r>
        <w:rPr/>
        <w:pict>
          <v:shape style="position:absolute;margin-left:415.320007pt;margin-top:40.115646pt;width:.48pt;height:.42pt;mso-position-horizontal-relative:page;mso-position-vertical-relative:paragraph;z-index:12352" type="#_x0000_t75" stroked="false">
            <v:imagedata r:id="rId85" o:title=""/>
          </v:shape>
        </w:pict>
      </w:r>
      <w:r>
        <w:rPr/>
        <w:pict>
          <v:shape style="position:absolute;margin-left:295.720001pt;margin-top:60.215622pt;width:.479996pt;height:.42pt;mso-position-horizontal-relative:page;mso-position-vertical-relative:paragraph;z-index:12376" type="#_x0000_t75" stroked="false">
            <v:imagedata r:id="rId85" o:title=""/>
          </v:shape>
        </w:pict>
      </w:r>
      <w:r>
        <w:rPr/>
        <w:pict>
          <v:shape style="position:absolute;margin-left:415.320007pt;margin-top:60.215622pt;width:.479965pt;height:.42pt;mso-position-horizontal-relative:page;mso-position-vertical-relative:paragraph;z-index:12400" type="#_x0000_t75" stroked="false">
            <v:imagedata r:id="rId85" o:title=""/>
          </v:shape>
        </w:pict>
      </w:r>
      <w:r>
        <w:rPr/>
        <w:pict>
          <v:shape style="position:absolute;margin-left:295.720001pt;margin-top:80.335648pt;width:.480031pt;height:.48pt;mso-position-horizontal-relative:page;mso-position-vertical-relative:paragraph;z-index:12424" type="#_x0000_t75" stroked="false">
            <v:imagedata r:id="rId85" o:title=""/>
          </v:shape>
        </w:pict>
      </w:r>
      <w:r>
        <w:rPr/>
        <w:pict>
          <v:shape style="position:absolute;margin-left:415.320007pt;margin-top:80.335648pt;width:.48pt;height:.48pt;mso-position-horizontal-relative:page;mso-position-vertical-relative:paragraph;z-index:12448" type="#_x0000_t75" stroked="false">
            <v:imagedata r:id="rId85" o:title=""/>
          </v:shape>
        </w:pict>
      </w:r>
      <w:r>
        <w:rPr/>
        <w:pict>
          <v:shape style="position:absolute;margin-left:295.720001pt;margin-top:100.495621pt;width:.479996pt;height:.42pt;mso-position-horizontal-relative:page;mso-position-vertical-relative:paragraph;z-index:12472" type="#_x0000_t75" stroked="false">
            <v:imagedata r:id="rId85" o:title=""/>
          </v:shape>
        </w:pict>
      </w:r>
      <w:r>
        <w:rPr/>
        <w:pict>
          <v:shape style="position:absolute;margin-left:415.320007pt;margin-top:100.495621pt;width:.479965pt;height:.42pt;mso-position-horizontal-relative:page;mso-position-vertical-relative:paragraph;z-index:12496" type="#_x0000_t75" stroked="false">
            <v:imagedata r:id="rId85" o:title=""/>
          </v:shape>
        </w:pict>
      </w:r>
      <w:r>
        <w:rPr/>
        <w:t>近三年公司研发投入金额及占营业收入的比例</w:t>
      </w:r>
    </w:p>
    <w:p>
      <w:pPr>
        <w:spacing w:line="240" w:lineRule="auto" w:before="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362"/>
        <w:gridCol w:w="2409"/>
        <w:gridCol w:w="2393"/>
        <w:gridCol w:w="2378"/>
      </w:tblGrid>
      <w:tr>
        <w:trPr>
          <w:trHeight w:val="402"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93" name="image72.png" descr=""/>
                  <wp:cNvGraphicFramePr>
                    <a:graphicFrameLocks noChangeAspect="1"/>
                  </wp:cNvGraphicFramePr>
                  <a:graphic>
                    <a:graphicData uri="http://schemas.openxmlformats.org/drawingml/2006/picture">
                      <pic:pic>
                        <pic:nvPicPr>
                          <pic:cNvPr id="394" name="image72.png"/>
                          <pic:cNvPicPr/>
                        </pic:nvPicPr>
                        <pic:blipFill>
                          <a:blip r:embed="rId8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95" name="image72.png" descr=""/>
                  <wp:cNvGraphicFramePr>
                    <a:graphicFrameLocks noChangeAspect="1"/>
                  </wp:cNvGraphicFramePr>
                  <a:graphic>
                    <a:graphicData uri="http://schemas.openxmlformats.org/drawingml/2006/picture">
                      <pic:pic>
                        <pic:nvPicPr>
                          <pic:cNvPr id="396" name="image72.png"/>
                          <pic:cNvPicPr/>
                        </pic:nvPicPr>
                        <pic:blipFill>
                          <a:blip r:embed="rId8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3"/>
                <w:sz w:val="21"/>
              </w:rPr>
              <w:t>311</w:t>
            </w:r>
          </w:p>
        </w:tc>
      </w:tr>
      <w:tr>
        <w:trPr>
          <w:trHeight w:val="403"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53.01%</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97" name="image72.png" descr=""/>
                  <wp:cNvGraphicFramePr>
                    <a:graphicFrameLocks noChangeAspect="1"/>
                  </wp:cNvGraphicFramePr>
                  <a:graphic>
                    <a:graphicData uri="http://schemas.openxmlformats.org/drawingml/2006/picture">
                      <pic:pic>
                        <pic:nvPicPr>
                          <pic:cNvPr id="398" name="image72.png"/>
                          <pic:cNvPicPr/>
                        </pic:nvPicPr>
                        <pic:blipFill>
                          <a:blip r:embed="rId85"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48.10%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40.28%</w:t>
            </w:r>
          </w:p>
        </w:tc>
      </w:tr>
      <w:tr>
        <w:trPr>
          <w:trHeight w:val="403"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53,411,387.48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99" name="image72.png" descr=""/>
                  <wp:cNvGraphicFramePr>
                    <a:graphicFrameLocks noChangeAspect="1"/>
                  </wp:cNvGraphicFramePr>
                  <a:graphic>
                    <a:graphicData uri="http://schemas.openxmlformats.org/drawingml/2006/picture">
                      <pic:pic>
                        <pic:nvPicPr>
                          <pic:cNvPr id="400" name="image72.png"/>
                          <pic:cNvPicPr/>
                        </pic:nvPicPr>
                        <pic:blipFill>
                          <a:blip r:embed="rId8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50,723,143.74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41,591,973.94</w:t>
            </w:r>
          </w:p>
        </w:tc>
      </w:tr>
      <w:tr>
        <w:trPr>
          <w:trHeight w:val="402"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13.22%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401" name="image72.png" descr=""/>
                  <wp:cNvGraphicFramePr>
                    <a:graphicFrameLocks noChangeAspect="1"/>
                  </wp:cNvGraphicFramePr>
                  <a:graphic>
                    <a:graphicData uri="http://schemas.openxmlformats.org/drawingml/2006/picture">
                      <pic:pic>
                        <pic:nvPicPr>
                          <pic:cNvPr id="402" name="image72.png"/>
                          <pic:cNvPicPr/>
                        </pic:nvPicPr>
                        <pic:blipFill>
                          <a:blip r:embed="rId8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14.13%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15.35%</w:t>
            </w:r>
          </w:p>
        </w:tc>
      </w:tr>
      <w:tr>
        <w:trPr>
          <w:trHeight w:val="714"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研发支出资本化的金额</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2,357,505.15</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403" name="image72.png" descr=""/>
                  <wp:cNvGraphicFramePr>
                    <a:graphicFrameLocks noChangeAspect="1"/>
                  </wp:cNvGraphicFramePr>
                  <a:graphic>
                    <a:graphicData uri="http://schemas.openxmlformats.org/drawingml/2006/picture">
                      <pic:pic>
                        <pic:nvPicPr>
                          <pic:cNvPr id="404" name="image72.png"/>
                          <pic:cNvPicPr/>
                        </pic:nvPicPr>
                        <pic:blipFill>
                          <a:blip r:embed="rId85"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2,219,842.41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31"/>
              <w:jc w:val="left"/>
              <w:rPr>
                <w:rFonts w:ascii="宋体" w:hAnsi="宋体" w:cs="宋体" w:eastAsia="宋体" w:hint="default"/>
                <w:sz w:val="21"/>
                <w:szCs w:val="21"/>
              </w:rPr>
            </w:pPr>
            <w:r>
              <w:rPr>
                <w:rFonts w:ascii="宋体" w:hAnsi="宋体" w:cs="宋体" w:eastAsia="宋体" w:hint="default"/>
                <w:sz w:val="21"/>
                <w:szCs w:val="21"/>
              </w:rPr>
              <w:t>资本化研发支出占研发投 入的比例</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405" name="image73.png" descr=""/>
                  <wp:cNvGraphicFramePr>
                    <a:graphicFrameLocks noChangeAspect="1"/>
                  </wp:cNvGraphicFramePr>
                  <a:graphic>
                    <a:graphicData uri="http://schemas.openxmlformats.org/drawingml/2006/picture">
                      <pic:pic>
                        <pic:nvPicPr>
                          <pic:cNvPr id="406" name="image73.png"/>
                          <pic:cNvPicPr/>
                        </pic:nvPicPr>
                        <pic:blipFill>
                          <a:blip r:embed="rId86"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4.38%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2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31"/>
              <w:jc w:val="left"/>
              <w:rPr>
                <w:rFonts w:ascii="宋体" w:hAnsi="宋体" w:cs="宋体" w:eastAsia="宋体" w:hint="default"/>
                <w:sz w:val="21"/>
                <w:szCs w:val="21"/>
              </w:rPr>
            </w:pPr>
            <w:r>
              <w:rPr>
                <w:rFonts w:ascii="宋体" w:hAnsi="宋体" w:cs="宋体" w:eastAsia="宋体" w:hint="default"/>
                <w:sz w:val="21"/>
                <w:szCs w:val="21"/>
              </w:rPr>
              <w:t>资本化研发支出占当期净 利润的比重</w:t>
            </w:r>
          </w:p>
        </w:tc>
        <w:tc>
          <w:tcPr>
            <w:tcW w:w="24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407" name="image73.png" descr=""/>
                  <wp:cNvGraphicFramePr>
                    <a:graphicFrameLocks noChangeAspect="1"/>
                  </wp:cNvGraphicFramePr>
                  <a:graphic>
                    <a:graphicData uri="http://schemas.openxmlformats.org/drawingml/2006/picture">
                      <pic:pic>
                        <pic:nvPicPr>
                          <pic:cNvPr id="408" name="image73.png"/>
                          <pic:cNvPicPr/>
                        </pic:nvPicPr>
                        <pic:blipFill>
                          <a:blip r:embed="rId86"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95.720001pt;margin-top:-76.844376pt;width:.480008pt;height:.66pt;mso-position-horizontal-relative:page;mso-position-vertical-relative:paragraph;z-index:12568" type="#_x0000_t75" stroked="false">
            <v:imagedata r:id="rId87" o:title=""/>
          </v:shape>
        </w:pict>
      </w:r>
      <w:r>
        <w:rPr/>
        <w:pict>
          <v:shape style="position:absolute;margin-left:415.320007pt;margin-top:-76.844376pt;width:.479978pt;height:.66pt;mso-position-horizontal-relative:page;mso-position-vertical-relative:paragraph;z-index:12592" type="#_x0000_t75" stroked="false">
            <v:imagedata r:id="rId87" o:title=""/>
          </v:shape>
        </w:pict>
      </w:r>
      <w:r>
        <w:rPr/>
        <w:pict>
          <v:shape style="position:absolute;margin-left:295.720001pt;margin-top:-41.144352pt;width:.480031pt;height:.66pt;mso-position-horizontal-relative:page;mso-position-vertical-relative:paragraph;z-index:12616" type="#_x0000_t75" stroked="false">
            <v:imagedata r:id="rId88" o:title=""/>
          </v:shape>
        </w:pict>
      </w:r>
      <w:r>
        <w:rPr/>
        <w:pict>
          <v:shape style="position:absolute;margin-left:415.320007pt;margin-top:-41.144352pt;width:.48pt;height:.66pt;mso-position-horizontal-relative:page;mso-position-vertical-relative:paragraph;z-index:12640" type="#_x0000_t75" stroked="false">
            <v:imagedata r:id="rId88" o:title=""/>
          </v:shape>
        </w:pict>
      </w:r>
      <w:r>
        <w:rPr/>
        <w:pict>
          <v:shape style="position:absolute;margin-left:295.720001pt;margin-top:-5.444354pt;width:.480031pt;height:.66pt;mso-position-horizontal-relative:page;mso-position-vertical-relative:paragraph;z-index:12664" type="#_x0000_t75" stroked="false">
            <v:imagedata r:id="rId88" o:title=""/>
          </v:shape>
        </w:pict>
      </w:r>
      <w:r>
        <w:rPr/>
        <w:pict>
          <v:shape style="position:absolute;margin-left:415.320007pt;margin-top:-5.444354pt;width:.48pt;height:.66pt;mso-position-horizontal-relative:page;mso-position-vertical-relative:paragraph;z-index:12688" type="#_x0000_t75" stroked="false">
            <v:imagedata r:id="rId88" o:title=""/>
          </v:shape>
        </w:pict>
      </w:r>
      <w:r>
        <w:rPr/>
        <w:t>研发投入总额占营业收入的比重较上年发生显著变化的原因</w:t>
      </w:r>
    </w:p>
    <w:p>
      <w:pPr>
        <w:pStyle w:val="BodyText"/>
        <w:spacing w:line="345" w:lineRule="auto" w:before="166"/>
        <w:ind w:left="161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6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5、现金流" w:id="42"/>
      <w:bookmarkEnd w:id="42"/>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shape style="position:absolute;margin-left:176.059998pt;margin-top:39.693687pt;width:.480015pt;height:.48pt;mso-position-horizontal-relative:page;mso-position-vertical-relative:paragraph;z-index:12712" type="#_x0000_t75" stroked="false">
            <v:imagedata r:id="rId89" o:title=""/>
          </v:shape>
        </w:pict>
      </w:r>
      <w:r>
        <w:rPr/>
        <w:pict>
          <v:shape style="position:absolute;margin-left:295.720001pt;margin-top:39.693687pt;width:.480031pt;height:.48pt;mso-position-horizontal-relative:page;mso-position-vertical-relative:paragraph;z-index:12736" type="#_x0000_t75" stroked="false">
            <v:imagedata r:id="rId89" o:title=""/>
          </v:shape>
        </w:pict>
      </w:r>
      <w:r>
        <w:rPr/>
        <w:pict>
          <v:shape style="position:absolute;margin-left:415.320007pt;margin-top:39.693687pt;width:.48pt;height:.48pt;mso-position-horizontal-relative:page;mso-position-vertical-relative:paragraph;z-index:12760" type="#_x0000_t75" stroked="false">
            <v:imagedata r:id="rId89" o:title=""/>
          </v:shape>
        </w:pict>
      </w: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295.720001pt;margin-top:91.679993pt;width:.480031pt;height:.42pt;mso-position-horizontal-relative:page;mso-position-vertical-relative:page;z-index:12784" type="#_x0000_t75" stroked="false">
            <v:imagedata r:id="rId90" o:title=""/>
          </v:shape>
        </w:pict>
      </w:r>
      <w:r>
        <w:rPr/>
        <w:pict>
          <v:shape style="position:absolute;margin-left:415.320007pt;margin-top:91.679993pt;width:.48pt;height:.42pt;mso-position-horizontal-relative:page;mso-position-vertical-relative:page;z-index:12808" type="#_x0000_t75" stroked="false">
            <v:imagedata r:id="rId90" o:title=""/>
          </v:shape>
        </w:pict>
      </w:r>
      <w:r>
        <w:rPr/>
        <w:pict>
          <v:shape style="position:absolute;margin-left:295.720001pt;margin-top:111.779938pt;width:.479961pt;height:.42pt;mso-position-horizontal-relative:page;mso-position-vertical-relative:page;z-index:12832" type="#_x0000_t75" stroked="false">
            <v:imagedata r:id="rId90" o:title=""/>
          </v:shape>
        </w:pict>
      </w:r>
      <w:r>
        <w:rPr/>
        <w:pict>
          <v:shape style="position:absolute;margin-left:415.320007pt;margin-top:111.779938pt;width:.47993pt;height:.42pt;mso-position-horizontal-relative:page;mso-position-vertical-relative:page;z-index:12856" type="#_x0000_t75" stroked="false">
            <v:imagedata r:id="rId90" o:title=""/>
          </v:shape>
        </w:pict>
      </w:r>
      <w:r>
        <w:rPr/>
        <w:pict>
          <v:shape style="position:absolute;margin-left:176.059998pt;margin-top:147.26001pt;width:.480015pt;height:.66pt;mso-position-horizontal-relative:page;mso-position-vertical-relative:page;z-index:12880" type="#_x0000_t75" stroked="false">
            <v:imagedata r:id="rId90" o:title=""/>
          </v:shape>
        </w:pict>
      </w:r>
      <w:r>
        <w:rPr/>
        <w:pict>
          <v:shape style="position:absolute;margin-left:295.720001pt;margin-top:147.26001pt;width:.480031pt;height:.66pt;mso-position-horizontal-relative:page;mso-position-vertical-relative:page;z-index:12904" type="#_x0000_t75" stroked="false">
            <v:imagedata r:id="rId90" o:title=""/>
          </v:shape>
        </w:pict>
      </w:r>
      <w:r>
        <w:rPr/>
        <w:pict>
          <v:shape style="position:absolute;margin-left:415.320007pt;margin-top:147.26001pt;width:.48pt;height:.66pt;mso-position-horizontal-relative:page;mso-position-vertical-relative:page;z-index:12928" type="#_x0000_t75" stroked="false">
            <v:imagedata r:id="rId90" o:title=""/>
          </v:shape>
        </w:pict>
      </w:r>
      <w:r>
        <w:rPr/>
        <w:pict>
          <v:shape style="position:absolute;margin-left:295.720001pt;margin-top:167.600006pt;width:.480031pt;height:.42pt;mso-position-horizontal-relative:page;mso-position-vertical-relative:page;z-index:12952" type="#_x0000_t75" stroked="false">
            <v:imagedata r:id="rId90" o:title=""/>
          </v:shape>
        </w:pict>
      </w:r>
      <w:r>
        <w:rPr/>
        <w:pict>
          <v:shape style="position:absolute;margin-left:415.320007pt;margin-top:167.600006pt;width:.48pt;height:.42pt;mso-position-horizontal-relative:page;mso-position-vertical-relative:page;z-index:12976" type="#_x0000_t75" stroked="false">
            <v:imagedata r:id="rId90" o:title=""/>
          </v:shape>
        </w:pict>
      </w:r>
      <w:r>
        <w:rPr/>
        <w:pict>
          <v:shape style="position:absolute;margin-left:295.720001pt;margin-top:187.699997pt;width:.480031pt;height:.42pt;mso-position-horizontal-relative:page;mso-position-vertical-relative:page;z-index:13000" type="#_x0000_t75" stroked="false">
            <v:imagedata r:id="rId90" o:title=""/>
          </v:shape>
        </w:pict>
      </w:r>
      <w:r>
        <w:rPr/>
        <w:pict>
          <v:shape style="position:absolute;margin-left:415.320007pt;margin-top:187.699997pt;width:.48pt;height:.42pt;mso-position-horizontal-relative:page;mso-position-vertical-relative:page;z-index:13024" type="#_x0000_t75" stroked="false">
            <v:imagedata r:id="rId90" o:title=""/>
          </v:shape>
        </w:pict>
      </w:r>
      <w:r>
        <w:rPr/>
        <w:pict>
          <v:shape style="position:absolute;margin-left:176.059998pt;margin-top:223.159943pt;width:.479971pt;height:.66pt;mso-position-horizontal-relative:page;mso-position-vertical-relative:page;z-index:13048" type="#_x0000_t75" stroked="false">
            <v:imagedata r:id="rId90" o:title=""/>
          </v:shape>
        </w:pict>
      </w:r>
      <w:r>
        <w:rPr/>
        <w:pict>
          <v:shape style="position:absolute;margin-left:295.720001pt;margin-top:223.159943pt;width:.479986pt;height:.66pt;mso-position-horizontal-relative:page;mso-position-vertical-relative:page;z-index:13072" type="#_x0000_t75" stroked="false">
            <v:imagedata r:id="rId90" o:title=""/>
          </v:shape>
        </w:pict>
      </w:r>
      <w:r>
        <w:rPr/>
        <w:pict>
          <v:shape style="position:absolute;margin-left:415.320007pt;margin-top:223.159943pt;width:.479956pt;height:.66pt;mso-position-horizontal-relative:page;mso-position-vertical-relative:page;z-index:13096" type="#_x0000_t75" stroked="false">
            <v:imagedata r:id="rId90" o:title=""/>
          </v:shape>
        </w:pict>
      </w:r>
    </w:p>
    <w:tbl>
      <w:tblPr>
        <w:tblW w:w="0" w:type="auto"/>
        <w:jc w:val="left"/>
        <w:tblInd w:w="1129" w:type="dxa"/>
        <w:tblLayout w:type="fixed"/>
        <w:tblCellMar>
          <w:top w:w="0" w:type="dxa"/>
          <w:left w:w="0" w:type="dxa"/>
          <w:bottom w:w="0" w:type="dxa"/>
          <w:right w:w="0" w:type="dxa"/>
        </w:tblCellMar>
        <w:tblLook w:val="01E0"/>
      </w:tblPr>
      <w:tblGrid>
        <w:gridCol w:w="2387"/>
        <w:gridCol w:w="2398"/>
        <w:gridCol w:w="2392"/>
        <w:gridCol w:w="2392"/>
      </w:tblGrid>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607,691,351.21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470,115,553.37</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29.26%</w:t>
            </w:r>
          </w:p>
        </w:tc>
      </w:tr>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409" name="image77.png" descr=""/>
                  <wp:cNvGraphicFramePr>
                    <a:graphicFrameLocks noChangeAspect="1"/>
                  </wp:cNvGraphicFramePr>
                  <a:graphic>
                    <a:graphicData uri="http://schemas.openxmlformats.org/drawingml/2006/picture">
                      <pic:pic>
                        <pic:nvPicPr>
                          <pic:cNvPr id="410" name="image77.png"/>
                          <pic:cNvPicPr/>
                        </pic:nvPicPr>
                        <pic:blipFill>
                          <a:blip r:embed="rId9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pacing w:val="-1"/>
                <w:sz w:val="21"/>
              </w:rPr>
              <w:t>476,776,693.98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350,732,909.98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35.94%</w:t>
            </w:r>
          </w:p>
        </w:tc>
      </w:tr>
      <w:tr>
        <w:trPr>
          <w:trHeight w:val="714"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42"/>
              <w:jc w:val="left"/>
              <w:rPr>
                <w:rFonts w:ascii="宋体" w:hAnsi="宋体" w:cs="宋体" w:eastAsia="宋体" w:hint="default"/>
                <w:sz w:val="21"/>
                <w:szCs w:val="21"/>
              </w:rPr>
            </w:pPr>
            <w:r>
              <w:rPr>
                <w:rFonts w:ascii="宋体" w:hAnsi="宋体" w:cs="宋体" w:eastAsia="宋体" w:hint="default"/>
                <w:sz w:val="21"/>
                <w:szCs w:val="21"/>
              </w:rPr>
              <w:t>经营活动产生的现金流量 净额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411" name="image77.png" descr=""/>
                  <wp:cNvGraphicFramePr>
                    <a:graphicFrameLocks noChangeAspect="1"/>
                  </wp:cNvGraphicFramePr>
                  <a:graphic>
                    <a:graphicData uri="http://schemas.openxmlformats.org/drawingml/2006/picture">
                      <pic:pic>
                        <pic:nvPicPr>
                          <pic:cNvPr id="412" name="image77.png"/>
                          <pic:cNvPicPr/>
                        </pic:nvPicPr>
                        <pic:blipFill>
                          <a:blip r:embed="rId9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130,914,657.23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119,382,643.39</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9.66%</w:t>
            </w:r>
          </w:p>
        </w:tc>
      </w:tr>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420,718.00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-52.94%</w:t>
            </w:r>
            <w:r>
              <w:rPr>
                <w:rFonts w:ascii="Times New Roman"/>
                <w:sz w:val="21"/>
              </w:rPr>
            </w:r>
          </w:p>
        </w:tc>
      </w:tr>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413" name="image77.png" descr=""/>
                  <wp:cNvGraphicFramePr>
                    <a:graphicFrameLocks noChangeAspect="1"/>
                  </wp:cNvGraphicFramePr>
                  <a:graphic>
                    <a:graphicData uri="http://schemas.openxmlformats.org/drawingml/2006/picture">
                      <pic:pic>
                        <pic:nvPicPr>
                          <pic:cNvPr id="414" name="image77.png"/>
                          <pic:cNvPicPr/>
                        </pic:nvPicPr>
                        <pic:blipFill>
                          <a:blip r:embed="rId9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z w:val="21"/>
              </w:rPr>
              <w:t>25,844,315.84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69,816,003.35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-62.98%</w:t>
            </w:r>
            <w:r>
              <w:rPr>
                <w:rFonts w:ascii="Times New Roman"/>
                <w:sz w:val="21"/>
              </w:rPr>
            </w:r>
          </w:p>
        </w:tc>
      </w:tr>
      <w:tr>
        <w:trPr>
          <w:trHeight w:val="714"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42"/>
              <w:jc w:val="left"/>
              <w:rPr>
                <w:rFonts w:ascii="宋体" w:hAnsi="宋体" w:cs="宋体" w:eastAsia="宋体" w:hint="default"/>
                <w:sz w:val="21"/>
                <w:szCs w:val="21"/>
              </w:rPr>
            </w:pPr>
            <w:r>
              <w:rPr>
                <w:rFonts w:ascii="宋体" w:hAnsi="宋体" w:cs="宋体" w:eastAsia="宋体" w:hint="default"/>
                <w:sz w:val="21"/>
                <w:szCs w:val="21"/>
              </w:rPr>
              <w:t>投资活动产生的现金流量 净额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415" name="image77.png" descr=""/>
                  <wp:cNvGraphicFramePr>
                    <a:graphicFrameLocks noChangeAspect="1"/>
                  </wp:cNvGraphicFramePr>
                  <a:graphic>
                    <a:graphicData uri="http://schemas.openxmlformats.org/drawingml/2006/picture">
                      <pic:pic>
                        <pic:nvPicPr>
                          <pic:cNvPr id="416" name="image77.png"/>
                          <pic:cNvPicPr/>
                        </pic:nvPicPr>
                        <pic:blipFill>
                          <a:blip r:embed="rId9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-25,646,315.84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-69,395,285.35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-63.04%</w:t>
            </w:r>
            <w:r>
              <w:rPr>
                <w:rFonts w:ascii="Times New Roman"/>
                <w:sz w:val="21"/>
              </w:rPr>
            </w:r>
          </w:p>
        </w:tc>
      </w:tr>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41,905,650.00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12,995.52%</w:t>
            </w:r>
          </w:p>
        </w:tc>
      </w:tr>
      <w:tr>
        <w:trPr>
          <w:trHeight w:val="402"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417" name="image77.png" descr=""/>
                  <wp:cNvGraphicFramePr>
                    <a:graphicFrameLocks noChangeAspect="1"/>
                  </wp:cNvGraphicFramePr>
                  <a:graphic>
                    <a:graphicData uri="http://schemas.openxmlformats.org/drawingml/2006/picture">
                      <pic:pic>
                        <pic:nvPicPr>
                          <pic:cNvPr id="418" name="image77.png"/>
                          <pic:cNvPicPr/>
                        </pic:nvPicPr>
                        <pic:blipFill>
                          <a:blip r:embed="rId9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z w:val="21"/>
              </w:rPr>
              <w:t>23,731,341.91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42,915,103.81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-44.70%</w:t>
            </w:r>
            <w:r>
              <w:rPr>
                <w:rFonts w:ascii="Times New Roman"/>
                <w:sz w:val="21"/>
              </w:rPr>
            </w:r>
          </w:p>
        </w:tc>
      </w:tr>
      <w:tr>
        <w:trPr>
          <w:trHeight w:val="714"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42"/>
              <w:jc w:val="left"/>
              <w:rPr>
                <w:rFonts w:ascii="宋体" w:hAnsi="宋体" w:cs="宋体" w:eastAsia="宋体" w:hint="default"/>
                <w:sz w:val="21"/>
                <w:szCs w:val="21"/>
              </w:rPr>
            </w:pPr>
            <w:r>
              <w:rPr>
                <w:rFonts w:ascii="宋体" w:hAnsi="宋体" w:cs="宋体" w:eastAsia="宋体" w:hint="default"/>
                <w:sz w:val="21"/>
                <w:szCs w:val="21"/>
              </w:rPr>
              <w:t>筹资活动产生的现金流量 净额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7" cy="5333"/>
                  <wp:effectExtent l="0" t="0" r="0" b="0"/>
                  <wp:docPr id="419" name="image77.png" descr=""/>
                  <wp:cNvGraphicFramePr>
                    <a:graphicFrameLocks noChangeAspect="1"/>
                  </wp:cNvGraphicFramePr>
                  <a:graphic>
                    <a:graphicData uri="http://schemas.openxmlformats.org/drawingml/2006/picture">
                      <pic:pic>
                        <pic:nvPicPr>
                          <pic:cNvPr id="420" name="image77.png"/>
                          <pic:cNvPicPr/>
                        </pic:nvPicPr>
                        <pic:blipFill>
                          <a:blip r:embed="rId90" cstate="print"/>
                          <a:stretch>
                            <a:fillRect/>
                          </a:stretch>
                        </pic:blipFill>
                        <pic:spPr>
                          <a:xfrm>
                            <a:off x="0" y="0"/>
                            <a:ext cx="6097"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18,174,308.09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-42,595,103.81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5"/>
                <w:sz w:val="21"/>
              </w:rPr>
              <w:t>-142.67%</w:t>
            </w:r>
            <w:r>
              <w:rPr>
                <w:rFonts w:ascii="Times New Roman"/>
                <w:sz w:val="21"/>
              </w:rPr>
            </w:r>
          </w:p>
        </w:tc>
      </w:tr>
      <w:tr>
        <w:trPr>
          <w:trHeight w:val="714" w:hRule="exact"/>
        </w:trPr>
        <w:tc>
          <w:tcPr>
            <w:tcW w:w="23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42"/>
              <w:jc w:val="left"/>
              <w:rPr>
                <w:rFonts w:ascii="宋体" w:hAnsi="宋体" w:cs="宋体" w:eastAsia="宋体" w:hint="default"/>
                <w:sz w:val="21"/>
                <w:szCs w:val="21"/>
              </w:rPr>
            </w:pPr>
            <w:r>
              <w:rPr>
                <w:rFonts w:ascii="宋体" w:hAnsi="宋体" w:cs="宋体" w:eastAsia="宋体" w:hint="default"/>
                <w:sz w:val="21"/>
                <w:szCs w:val="21"/>
              </w:rPr>
              <w:t>现金及现金等价物净增加 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123,442,649.48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7,392,254.23</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1,569.89%</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95.720001pt;margin-top:-96.704361pt;width:.480031pt;height:.42pt;mso-position-horizontal-relative:page;mso-position-vertical-relative:paragraph;z-index:13120" type="#_x0000_t75" stroked="false">
            <v:imagedata r:id="rId90" o:title=""/>
          </v:shape>
        </w:pict>
      </w:r>
      <w:r>
        <w:rPr/>
        <w:pict>
          <v:shape style="position:absolute;margin-left:415.320007pt;margin-top:-96.704361pt;width:.48pt;height:.42pt;mso-position-horizontal-relative:page;mso-position-vertical-relative:paragraph;z-index:13144" type="#_x0000_t75" stroked="false">
            <v:imagedata r:id="rId90" o:title=""/>
          </v:shape>
        </w:pict>
      </w:r>
      <w:r>
        <w:rPr/>
        <w:pict>
          <v:shape style="position:absolute;margin-left:295.720001pt;margin-top:-76.604294pt;width:.4801pt;height:.42pt;mso-position-horizontal-relative:page;mso-position-vertical-relative:paragraph;z-index:13168" type="#_x0000_t75" stroked="false">
            <v:imagedata r:id="rId90" o:title=""/>
          </v:shape>
        </w:pict>
      </w:r>
      <w:r>
        <w:rPr/>
        <w:pict>
          <v:shape style="position:absolute;margin-left:415.320007pt;margin-top:-76.604294pt;width:.48007pt;height:.42pt;mso-position-horizontal-relative:page;mso-position-vertical-relative:paragraph;z-index:13192" type="#_x0000_t75" stroked="false">
            <v:imagedata r:id="rId90" o:title=""/>
          </v:shape>
        </w:pict>
      </w:r>
      <w:r>
        <w:rPr/>
        <w:pict>
          <v:shape style="position:absolute;margin-left:176.059998pt;margin-top:-41.144413pt;width:.479971pt;height:.66pt;mso-position-horizontal-relative:page;mso-position-vertical-relative:paragraph;z-index:13216" type="#_x0000_t75" stroked="false">
            <v:imagedata r:id="rId90" o:title=""/>
          </v:shape>
        </w:pict>
      </w:r>
      <w:r>
        <w:rPr/>
        <w:pict>
          <v:shape style="position:absolute;margin-left:295.720001pt;margin-top:-41.144413pt;width:.479986pt;height:.66pt;mso-position-horizontal-relative:page;mso-position-vertical-relative:paragraph;z-index:13240" type="#_x0000_t75" stroked="false">
            <v:imagedata r:id="rId90" o:title=""/>
          </v:shape>
        </w:pict>
      </w:r>
      <w:r>
        <w:rPr/>
        <w:pict>
          <v:shape style="position:absolute;margin-left:415.320007pt;margin-top:-41.144413pt;width:.479956pt;height:.66pt;mso-position-horizontal-relative:page;mso-position-vertical-relative:paragraph;z-index:13264" type="#_x0000_t75" stroked="false">
            <v:imagedata r:id="rId90" o:title=""/>
          </v:shape>
        </w:pict>
      </w:r>
      <w:r>
        <w:rPr/>
        <w:pict>
          <v:shape style="position:absolute;margin-left:176.059998pt;margin-top:-5.444385pt;width:.479993pt;height:.66pt;mso-position-horizontal-relative:page;mso-position-vertical-relative:paragraph;z-index:13288" type="#_x0000_t75" stroked="false">
            <v:imagedata r:id="rId90" o:title=""/>
          </v:shape>
        </w:pict>
      </w:r>
      <w:r>
        <w:rPr/>
        <w:pict>
          <v:shape style="position:absolute;margin-left:295.720001pt;margin-top:-5.444385pt;width:.480008pt;height:.66pt;mso-position-horizontal-relative:page;mso-position-vertical-relative:paragraph;z-index:13312" type="#_x0000_t75" stroked="false">
            <v:imagedata r:id="rId90" o:title=""/>
          </v:shape>
        </w:pict>
      </w:r>
      <w:r>
        <w:rPr/>
        <w:pict>
          <v:shape style="position:absolute;margin-left:415.320007pt;margin-top:-5.444385pt;width:.479978pt;height:.66pt;mso-position-horizontal-relative:page;mso-position-vertical-relative:paragraph;z-index:13336" type="#_x0000_t75" stroked="false">
            <v:imagedata r:id="rId90" o:title=""/>
          </v:shape>
        </w:pict>
      </w:r>
      <w:r>
        <w:rPr/>
        <w:t>相关数据同比发生重大变动的主要影响因素说明</w:t>
      </w:r>
    </w:p>
    <w:p>
      <w:pPr>
        <w:pStyle w:val="BodyText"/>
        <w:spacing w:line="240" w:lineRule="auto" w:before="167"/>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7"/>
        <w:ind w:left="1614" w:right="1033"/>
        <w:jc w:val="left"/>
      </w:pPr>
      <w:r>
        <w:rPr>
          <w:rFonts w:ascii="Times New Roman" w:hAnsi="Times New Roman" w:cs="Times New Roman" w:eastAsia="Times New Roman" w:hint="default"/>
        </w:rPr>
        <w:t>1</w:t>
      </w:r>
      <w:r>
        <w:rPr/>
        <w:t>、经营活动现金流出小计本年数比较上年同期数增加</w:t>
      </w:r>
      <w:r>
        <w:rPr>
          <w:spacing w:val="-60"/>
        </w:rPr>
        <w:t> </w:t>
      </w:r>
      <w:r>
        <w:rPr>
          <w:rFonts w:ascii="Times New Roman" w:hAnsi="Times New Roman" w:cs="Times New Roman" w:eastAsia="Times New Roman" w:hint="default"/>
        </w:rPr>
        <w:t>35.94%</w:t>
      </w:r>
      <w:r>
        <w:rPr/>
        <w:t>，主要原因为：</w:t>
      </w:r>
    </w:p>
    <w:p>
      <w:pPr>
        <w:pStyle w:val="BodyText"/>
        <w:spacing w:line="319" w:lineRule="auto" w:before="147"/>
        <w:ind w:right="1209" w:firstLine="480"/>
        <w:jc w:val="both"/>
      </w:pPr>
      <w:r>
        <w:rPr/>
        <w:t>（</w:t>
      </w:r>
      <w:r>
        <w:rPr>
          <w:rFonts w:ascii="Times New Roman" w:hAnsi="Times New Roman" w:cs="Times New Roman" w:eastAsia="Times New Roman" w:hint="default"/>
        </w:rPr>
        <w:t>1</w:t>
      </w:r>
      <w:r>
        <w:rPr/>
        <w:t>）支付其他与经营活动有关的现金</w:t>
      </w:r>
      <w:r>
        <w:rPr>
          <w:spacing w:val="-60"/>
        </w:rPr>
        <w:t> </w:t>
      </w:r>
      <w:r>
        <w:rPr>
          <w:rFonts w:ascii="Times New Roman" w:hAnsi="Times New Roman" w:cs="Times New Roman" w:eastAsia="Times New Roman" w:hint="default"/>
        </w:rPr>
        <w:t>2017 </w:t>
      </w:r>
      <w:r>
        <w:rPr/>
        <w:t>年度发生数为</w:t>
      </w:r>
      <w:r>
        <w:rPr>
          <w:spacing w:val="-60"/>
        </w:rPr>
        <w:t> </w:t>
      </w:r>
      <w:r>
        <w:rPr>
          <w:rFonts w:ascii="Times New Roman" w:hAnsi="Times New Roman" w:cs="Times New Roman" w:eastAsia="Times New Roman" w:hint="default"/>
        </w:rPr>
        <w:t>186,884,855.03 </w:t>
      </w:r>
      <w:r>
        <w:rPr/>
        <w:t>元，比上年同 期发生数增加</w:t>
      </w:r>
      <w:r>
        <w:rPr>
          <w:spacing w:val="-60"/>
        </w:rPr>
        <w:t> </w:t>
      </w:r>
      <w:r>
        <w:rPr>
          <w:rFonts w:ascii="Times New Roman" w:hAnsi="Times New Roman" w:cs="Times New Roman" w:eastAsia="Times New Roman" w:hint="default"/>
        </w:rPr>
        <w:t>155.60%</w:t>
      </w:r>
      <w:r>
        <w:rPr/>
        <w:t>，其主要原因是：本期孙公司常州高新医疗服务有限公司支付暂收款 所致；</w:t>
      </w:r>
    </w:p>
    <w:p>
      <w:pPr>
        <w:pStyle w:val="BodyText"/>
        <w:spacing w:line="240" w:lineRule="auto" w:before="86"/>
        <w:ind w:left="1734" w:right="1033"/>
        <w:jc w:val="left"/>
      </w:pPr>
      <w:r>
        <w:rPr>
          <w:rFonts w:ascii="Times New Roman" w:hAnsi="Times New Roman" w:cs="Times New Roman" w:eastAsia="Times New Roman" w:hint="default"/>
        </w:rPr>
        <w:t>2</w:t>
      </w:r>
      <w:r>
        <w:rPr/>
        <w:t>、投资活动现金流入小计本年数比较上年同期数减少</w:t>
      </w:r>
      <w:r>
        <w:rPr>
          <w:spacing w:val="-61"/>
        </w:rPr>
        <w:t> </w:t>
      </w:r>
      <w:r>
        <w:rPr>
          <w:rFonts w:ascii="Times New Roman" w:hAnsi="Times New Roman" w:cs="Times New Roman" w:eastAsia="Times New Roman" w:hint="default"/>
        </w:rPr>
        <w:t>52.94%</w:t>
      </w:r>
      <w:r>
        <w:rPr/>
        <w:t>，主要原因为：</w:t>
      </w:r>
    </w:p>
    <w:p>
      <w:pPr>
        <w:pStyle w:val="BodyText"/>
        <w:spacing w:line="240" w:lineRule="auto" w:before="146"/>
        <w:ind w:left="1613" w:right="1033"/>
        <w:jc w:val="left"/>
      </w:pPr>
      <w:r>
        <w:rPr/>
        <w:t>（</w:t>
      </w:r>
      <w:r>
        <w:rPr>
          <w:rFonts w:ascii="Times New Roman" w:hAnsi="Times New Roman" w:cs="Times New Roman" w:eastAsia="Times New Roman" w:hint="default"/>
        </w:rPr>
        <w:t>1</w:t>
      </w:r>
      <w:r>
        <w:rPr/>
        <w:t>）处置固定资产、无形资产和其他长期资产收回的现金净额</w:t>
      </w:r>
      <w:r>
        <w:rPr>
          <w:spacing w:val="-60"/>
        </w:rPr>
        <w:t> </w:t>
      </w:r>
      <w:r>
        <w:rPr>
          <w:rFonts w:ascii="Times New Roman" w:hAnsi="Times New Roman" w:cs="Times New Roman" w:eastAsia="Times New Roman" w:hint="default"/>
        </w:rPr>
        <w:t>2017 </w:t>
      </w:r>
      <w:r>
        <w:rPr/>
        <w:t>年度发生数为</w:t>
      </w:r>
    </w:p>
    <w:p>
      <w:pPr>
        <w:pStyle w:val="BodyText"/>
        <w:spacing w:line="240" w:lineRule="auto" w:before="109"/>
        <w:ind w:right="0"/>
        <w:jc w:val="both"/>
      </w:pPr>
      <w:r>
        <w:rPr>
          <w:rFonts w:ascii="Times New Roman" w:hAnsi="Times New Roman" w:cs="Times New Roman" w:eastAsia="Times New Roman" w:hint="default"/>
        </w:rPr>
        <w:t>198,000.00 </w:t>
      </w:r>
      <w:r>
        <w:rPr>
          <w:spacing w:val="-3"/>
        </w:rPr>
        <w:t>元，比上年同期发生数减少</w:t>
      </w:r>
      <w:r>
        <w:rPr>
          <w:spacing w:val="-47"/>
        </w:rPr>
        <w:t> </w:t>
      </w:r>
      <w:r>
        <w:rPr>
          <w:rFonts w:ascii="Times New Roman" w:hAnsi="Times New Roman" w:cs="Times New Roman" w:eastAsia="Times New Roman" w:hint="default"/>
          <w:spacing w:val="-3"/>
        </w:rPr>
        <w:t>52.94%</w:t>
      </w:r>
      <w:r>
        <w:rPr>
          <w:spacing w:val="-3"/>
        </w:rPr>
        <w:t>，其主要原因是：本期清理固定资产减少所致。</w:t>
      </w:r>
    </w:p>
    <w:p>
      <w:pPr>
        <w:pStyle w:val="BodyText"/>
        <w:spacing w:line="240" w:lineRule="auto" w:before="147"/>
        <w:ind w:left="1613" w:right="1033"/>
        <w:jc w:val="left"/>
      </w:pPr>
      <w:r>
        <w:rPr>
          <w:rFonts w:ascii="Times New Roman" w:hAnsi="Times New Roman" w:cs="Times New Roman" w:eastAsia="Times New Roman" w:hint="default"/>
        </w:rPr>
        <w:t>3</w:t>
      </w:r>
      <w:r>
        <w:rPr/>
        <w:t>、投资活动现金流出小计本年数比较上年同期数减少</w:t>
      </w:r>
      <w:r>
        <w:rPr>
          <w:spacing w:val="-60"/>
        </w:rPr>
        <w:t> </w:t>
      </w:r>
      <w:r>
        <w:rPr>
          <w:rFonts w:ascii="Times New Roman" w:hAnsi="Times New Roman" w:cs="Times New Roman" w:eastAsia="Times New Roman" w:hint="default"/>
        </w:rPr>
        <w:t>62.98%</w:t>
      </w:r>
      <w:r>
        <w:rPr/>
        <w:t>，主要原因为：</w:t>
      </w:r>
    </w:p>
    <w:p>
      <w:pPr>
        <w:pStyle w:val="BodyText"/>
        <w:spacing w:line="319" w:lineRule="auto" w:before="146"/>
        <w:ind w:right="1132" w:firstLine="480"/>
        <w:jc w:val="both"/>
      </w:pPr>
      <w:r>
        <w:rPr>
          <w:spacing w:val="-10"/>
        </w:rPr>
        <w:t>（</w:t>
      </w:r>
      <w:r>
        <w:rPr>
          <w:rFonts w:ascii="Times New Roman" w:hAnsi="Times New Roman" w:cs="Times New Roman" w:eastAsia="Times New Roman" w:hint="default"/>
          <w:spacing w:val="-10"/>
        </w:rPr>
        <w:t>1</w:t>
      </w:r>
      <w:r>
        <w:rPr>
          <w:spacing w:val="-10"/>
        </w:rPr>
        <w:t>）购建固定资产、无形资产和其他长期资产支付的现金</w:t>
      </w:r>
      <w:r>
        <w:rPr>
          <w:spacing w:val="-8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年度发生数为</w:t>
      </w:r>
      <w:r>
        <w:rPr>
          <w:spacing w:val="-82"/>
        </w:rPr>
        <w:t> </w:t>
      </w:r>
      <w:r>
        <w:rPr>
          <w:rFonts w:ascii="Times New Roman" w:hAnsi="Times New Roman" w:cs="Times New Roman" w:eastAsia="Times New Roman" w:hint="default"/>
        </w:rPr>
        <w:t>5,894,315.84 </w:t>
      </w:r>
      <w:r>
        <w:rPr/>
        <w:t>元，比上年同期发生数减少</w:t>
      </w:r>
      <w:r>
        <w:rPr>
          <w:spacing w:val="-99"/>
        </w:rPr>
        <w:t> </w:t>
      </w:r>
      <w:r>
        <w:rPr>
          <w:rFonts w:ascii="Times New Roman" w:hAnsi="Times New Roman" w:cs="Times New Roman" w:eastAsia="Times New Roman" w:hint="default"/>
        </w:rPr>
        <w:t>53.46%</w:t>
      </w:r>
      <w:r>
        <w:rPr/>
        <w:t>，其主要原因是：本期智能电网产业园一期基建工程投入 接近尾期所致；</w:t>
      </w:r>
    </w:p>
    <w:p>
      <w:pPr>
        <w:pStyle w:val="BodyText"/>
        <w:spacing w:line="240" w:lineRule="auto" w:before="85"/>
        <w:ind w:left="1614" w:right="1033"/>
        <w:jc w:val="left"/>
      </w:pPr>
      <w:r>
        <w:rPr>
          <w:spacing w:val="-4"/>
        </w:rPr>
        <w:t>（</w:t>
      </w:r>
      <w:r>
        <w:rPr>
          <w:rFonts w:ascii="Times New Roman" w:hAnsi="Times New Roman" w:cs="Times New Roman" w:eastAsia="Times New Roman" w:hint="default"/>
          <w:spacing w:val="-4"/>
        </w:rPr>
        <w:t>2</w:t>
      </w:r>
      <w:r>
        <w:rPr>
          <w:spacing w:val="-4"/>
        </w:rPr>
        <w:t>）投资支付的现金</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年度发生数为</w:t>
      </w:r>
      <w:r>
        <w:rPr>
          <w:spacing w:val="-58"/>
        </w:rPr>
        <w:t> </w:t>
      </w:r>
      <w:r>
        <w:rPr>
          <w:rFonts w:ascii="Times New Roman" w:hAnsi="Times New Roman" w:cs="Times New Roman" w:eastAsia="Times New Roman" w:hint="default"/>
        </w:rPr>
        <w:t>19,950,000.00</w:t>
      </w:r>
      <w:r>
        <w:rPr>
          <w:rFonts w:ascii="Times New Roman" w:hAnsi="Times New Roman" w:cs="Times New Roman" w:eastAsia="Times New Roman" w:hint="default"/>
          <w:spacing w:val="2"/>
        </w:rPr>
        <w:t> </w:t>
      </w:r>
      <w:r>
        <w:rPr>
          <w:spacing w:val="-4"/>
        </w:rPr>
        <w:t>元，比上年同期减少</w:t>
      </w:r>
      <w:r>
        <w:rPr>
          <w:spacing w:val="-58"/>
        </w:rPr>
        <w:t> </w:t>
      </w:r>
      <w:r>
        <w:rPr>
          <w:rFonts w:ascii="Times New Roman" w:hAnsi="Times New Roman" w:cs="Times New Roman" w:eastAsia="Times New Roman" w:hint="default"/>
          <w:spacing w:val="-9"/>
        </w:rPr>
        <w:t>65.09%</w:t>
      </w:r>
      <w:r>
        <w:rPr>
          <w:spacing w:val="-9"/>
        </w:rPr>
        <w:t>，其</w:t>
      </w:r>
      <w:r>
        <w:rPr/>
      </w:r>
    </w:p>
    <w:p>
      <w:pPr>
        <w:pStyle w:val="BodyText"/>
        <w:spacing w:line="240" w:lineRule="auto" w:before="108"/>
        <w:ind w:right="0"/>
        <w:jc w:val="both"/>
      </w:pPr>
      <w:r>
        <w:rPr/>
        <w:t>主要原因是：本期投资合肥禾沃商贸有限责任公司</w:t>
      </w:r>
      <w:r>
        <w:rPr>
          <w:spacing w:val="-60"/>
        </w:rPr>
        <w:t> </w:t>
      </w:r>
      <w:r>
        <w:rPr>
          <w:rFonts w:ascii="Times New Roman" w:hAnsi="Times New Roman" w:cs="Times New Roman" w:eastAsia="Times New Roman" w:hint="default"/>
        </w:rPr>
        <w:t>350,000.00 </w:t>
      </w:r>
      <w:r>
        <w:rPr/>
        <w:t>元以及苏州康利贞医药有限公</w:t>
      </w:r>
    </w:p>
    <w:p>
      <w:pPr>
        <w:pStyle w:val="BodyText"/>
        <w:spacing w:line="319" w:lineRule="auto" w:before="107"/>
        <w:ind w:right="1130"/>
        <w:jc w:val="both"/>
      </w:pPr>
      <w:r>
        <w:rPr/>
        <w:t>司</w:t>
      </w:r>
      <w:r>
        <w:rPr>
          <w:spacing w:val="-66"/>
        </w:rPr>
        <w:t> </w:t>
      </w:r>
      <w:r>
        <w:rPr>
          <w:rFonts w:ascii="Times New Roman" w:hAnsi="Times New Roman" w:cs="Times New Roman" w:eastAsia="Times New Roman" w:hint="default"/>
        </w:rPr>
        <w:t>19,600,000.00</w:t>
      </w:r>
      <w:r>
        <w:rPr>
          <w:rFonts w:ascii="Times New Roman" w:hAnsi="Times New Roman" w:cs="Times New Roman" w:eastAsia="Times New Roman" w:hint="default"/>
          <w:spacing w:val="-6"/>
        </w:rPr>
        <w:t> </w:t>
      </w:r>
      <w:r>
        <w:rPr/>
        <w:t>元，上期投资武汉中元九派产业投资管理有限公司</w:t>
      </w:r>
      <w:r>
        <w:rPr>
          <w:spacing w:val="-66"/>
        </w:rPr>
        <w:t> </w:t>
      </w:r>
      <w:r>
        <w:rPr>
          <w:rFonts w:ascii="Times New Roman" w:hAnsi="Times New Roman" w:cs="Times New Roman" w:eastAsia="Times New Roman" w:hint="default"/>
        </w:rPr>
        <w:t>900,000.00</w:t>
      </w:r>
      <w:r>
        <w:rPr>
          <w:rFonts w:ascii="Times New Roman" w:hAnsi="Times New Roman" w:cs="Times New Roman" w:eastAsia="Times New Roman" w:hint="default"/>
          <w:spacing w:val="-6"/>
        </w:rPr>
        <w:t> </w:t>
      </w:r>
      <w:r>
        <w:rPr/>
        <w:t>元、海富长江 成长股权投资（湖北）合伙企业（有限合伙）</w:t>
      </w:r>
      <w:r>
        <w:rPr>
          <w:rFonts w:ascii="Times New Roman" w:hAnsi="Times New Roman" w:cs="Times New Roman" w:eastAsia="Times New Roman" w:hint="default"/>
        </w:rPr>
        <w:t>30,000,000.00 </w:t>
      </w:r>
      <w:r>
        <w:rPr/>
        <w:t>元以及湖北中元九派产业投资基 金合伙企业（有限合伙）</w:t>
      </w:r>
      <w:r>
        <w:rPr>
          <w:rFonts w:ascii="Times New Roman" w:hAnsi="Times New Roman" w:cs="Times New Roman" w:eastAsia="Times New Roman" w:hint="default"/>
        </w:rPr>
        <w:t>26,250,000.00 </w:t>
      </w:r>
      <w:r>
        <w:rPr/>
        <w:t>元所致。</w:t>
      </w:r>
    </w:p>
    <w:p>
      <w:pPr>
        <w:spacing w:after="0" w:line="319"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83"/>
        <w:ind w:left="1613" w:right="1033"/>
        <w:jc w:val="left"/>
      </w:pPr>
      <w:r>
        <w:rPr>
          <w:rFonts w:ascii="Times New Roman" w:hAnsi="Times New Roman" w:cs="Times New Roman" w:eastAsia="Times New Roman" w:hint="default"/>
        </w:rPr>
        <w:t>4</w:t>
      </w:r>
      <w:r>
        <w:rPr/>
        <w:t>、筹资活动现金流入小计本年数比较上年同期数增加</w:t>
      </w:r>
      <w:r>
        <w:rPr>
          <w:spacing w:val="-60"/>
        </w:rPr>
        <w:t> </w:t>
      </w:r>
      <w:r>
        <w:rPr>
          <w:rFonts w:ascii="Times New Roman" w:hAnsi="Times New Roman" w:cs="Times New Roman" w:eastAsia="Times New Roman" w:hint="default"/>
        </w:rPr>
        <w:t>12995.52%</w:t>
      </w:r>
      <w:r>
        <w:rPr/>
        <w:t>，主要原因为：</w:t>
      </w:r>
    </w:p>
    <w:p>
      <w:pPr>
        <w:pStyle w:val="BodyText"/>
        <w:tabs>
          <w:tab w:pos="2454" w:val="left" w:leader="none"/>
        </w:tabs>
        <w:spacing w:line="319" w:lineRule="auto" w:before="146"/>
        <w:ind w:right="1132" w:firstLine="480"/>
        <w:jc w:val="left"/>
      </w:pPr>
      <w:r>
        <w:rPr/>
        <w:t>（</w:t>
      </w:r>
      <w:r>
        <w:rPr>
          <w:rFonts w:ascii="Times New Roman" w:hAnsi="Times New Roman" w:cs="Times New Roman" w:eastAsia="Times New Roman" w:hint="default"/>
        </w:rPr>
        <w:t>1</w:t>
      </w:r>
      <w:r>
        <w:rPr/>
        <w:t>）</w:t>
        <w:tab/>
        <w:t>吸收投资收到的现金</w:t>
      </w:r>
      <w:r>
        <w:rPr>
          <w:spacing w:val="-60"/>
        </w:rPr>
        <w:t> </w:t>
      </w:r>
      <w:r>
        <w:rPr>
          <w:rFonts w:ascii="Times New Roman" w:hAnsi="Times New Roman" w:cs="Times New Roman" w:eastAsia="Times New Roman" w:hint="default"/>
        </w:rPr>
        <w:t>2017 </w:t>
      </w:r>
      <w:r>
        <w:rPr/>
        <w:t>年度发生数为</w:t>
      </w:r>
      <w:r>
        <w:rPr>
          <w:spacing w:val="-60"/>
        </w:rPr>
        <w:t> </w:t>
      </w:r>
      <w:r>
        <w:rPr>
          <w:rFonts w:ascii="Times New Roman" w:hAnsi="Times New Roman" w:cs="Times New Roman" w:eastAsia="Times New Roman" w:hint="default"/>
        </w:rPr>
        <w:t>41,905,650.00 </w:t>
      </w:r>
      <w:r>
        <w:rPr/>
        <w:t>元，比上年同期增加 </w:t>
      </w:r>
      <w:r>
        <w:rPr>
          <w:rFonts w:ascii="Times New Roman" w:hAnsi="Times New Roman" w:cs="Times New Roman" w:eastAsia="Times New Roman" w:hint="default"/>
          <w:spacing w:val="-3"/>
        </w:rPr>
        <w:t>12995.52%</w:t>
      </w:r>
      <w:r>
        <w:rPr>
          <w:spacing w:val="-3"/>
        </w:rPr>
        <w:t>，其主要原因是：本期公司实施限制性股权激励计划收到激励对象的股权款以及新</w:t>
      </w:r>
      <w:r>
        <w:rPr>
          <w:spacing w:val="-91"/>
        </w:rPr>
        <w:t> </w:t>
      </w:r>
      <w:r>
        <w:rPr>
          <w:spacing w:val="-91"/>
        </w:rPr>
      </w:r>
      <w:r>
        <w:rPr/>
        <w:t>设孙公司常州高新医疗服务有限公司少数股东投入所致；</w:t>
      </w:r>
    </w:p>
    <w:p>
      <w:pPr>
        <w:pStyle w:val="BodyText"/>
        <w:spacing w:line="240" w:lineRule="auto" w:before="86"/>
        <w:ind w:left="1613" w:right="1033"/>
        <w:jc w:val="left"/>
      </w:pPr>
      <w:r>
        <w:rPr>
          <w:rFonts w:ascii="Times New Roman" w:hAnsi="Times New Roman" w:cs="Times New Roman" w:eastAsia="Times New Roman" w:hint="default"/>
        </w:rPr>
        <w:t>5</w:t>
      </w:r>
      <w:r>
        <w:rPr/>
        <w:t>、筹资活动现金流出小计本年数比较上年同期数减少</w:t>
      </w:r>
      <w:r>
        <w:rPr>
          <w:spacing w:val="-60"/>
        </w:rPr>
        <w:t> </w:t>
      </w:r>
      <w:r>
        <w:rPr>
          <w:rFonts w:ascii="Times New Roman" w:hAnsi="Times New Roman" w:cs="Times New Roman" w:eastAsia="Times New Roman" w:hint="default"/>
        </w:rPr>
        <w:t>44.70%</w:t>
      </w:r>
      <w:r>
        <w:rPr/>
        <w:t>，主要原因为：</w:t>
      </w:r>
    </w:p>
    <w:p>
      <w:pPr>
        <w:pStyle w:val="BodyText"/>
        <w:spacing w:line="240" w:lineRule="auto" w:before="146"/>
        <w:ind w:left="1613" w:right="1033"/>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w:t>
      </w:r>
      <w:r>
        <w:rPr>
          <w:spacing w:val="-5"/>
        </w:rPr>
        <w:t>）支付其他与筹资活动有关的现金</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年度发生数为</w:t>
      </w:r>
      <w:r>
        <w:rPr>
          <w:spacing w:val="-57"/>
        </w:rPr>
        <w:t> </w:t>
      </w:r>
      <w:r>
        <w:rPr>
          <w:rFonts w:ascii="Times New Roman" w:hAnsi="Times New Roman" w:cs="Times New Roman" w:eastAsia="Times New Roman" w:hint="default"/>
          <w:spacing w:val="-9"/>
        </w:rPr>
        <w:t>0</w:t>
      </w:r>
      <w:r>
        <w:rPr>
          <w:spacing w:val="-9"/>
        </w:rPr>
        <w:t>，上年同期数为</w:t>
      </w:r>
      <w:r>
        <w:rPr>
          <w:spacing w:val="-57"/>
        </w:rPr>
        <w:t> </w:t>
      </w:r>
      <w:r>
        <w:rPr>
          <w:rFonts w:ascii="Times New Roman" w:hAnsi="Times New Roman" w:cs="Times New Roman" w:eastAsia="Times New Roman" w:hint="default"/>
        </w:rPr>
        <w:t>18,533,528.31</w:t>
      </w:r>
    </w:p>
    <w:p>
      <w:pPr>
        <w:pStyle w:val="BodyText"/>
        <w:spacing w:line="367" w:lineRule="auto" w:before="109"/>
        <w:ind w:left="1613" w:right="1633" w:hanging="480"/>
        <w:jc w:val="left"/>
      </w:pPr>
      <w:r>
        <w:rPr/>
        <w:t>元，其主要原因是：上年同期支付收购世轩科技代扣代缴的个人所得税所致。 报告期内公司经营活动产生的现金净流量与本年度净利润存在重大差异的原因说明</w:t>
      </w:r>
    </w:p>
    <w:p>
      <w:pPr>
        <w:spacing w:line="456" w:lineRule="auto" w:before="38"/>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非主营业务情况" w:id="43"/>
      <w:bookmarkEnd w:id="43"/>
      <w:r>
        <w:rPr>
          <w:rFonts w:ascii="宋体" w:hAnsi="宋体" w:cs="宋体" w:eastAsia="宋体" w:hint="default"/>
          <w:sz w:val="24"/>
          <w:szCs w:val="24"/>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line="240" w:lineRule="auto" w:before="1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747" w:footer="979" w:top="1060" w:bottom="1160" w:left="0" w:right="0"/>
        </w:sectPr>
      </w:pPr>
    </w:p>
    <w:p>
      <w:pPr>
        <w:pStyle w:val="BodyText"/>
        <w:spacing w:line="240" w:lineRule="auto"/>
        <w:ind w:left="16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4" w:right="0" w:firstLine="0"/>
        <w:jc w:val="left"/>
        <w:rPr>
          <w:rFonts w:ascii="宋体" w:hAnsi="宋体" w:cs="宋体" w:eastAsia="宋体" w:hint="default"/>
          <w:sz w:val="21"/>
          <w:szCs w:val="21"/>
        </w:rPr>
      </w:pPr>
      <w:r>
        <w:rPr/>
        <w:pict>
          <v:shape style="position:absolute;margin-left:229.279999pt;margin-top:45.843681pt;width:.47998pt;height:.42pt;mso-position-horizontal-relative:page;mso-position-vertical-relative:paragraph;z-index:13360" type="#_x0000_t75" stroked="false">
            <v:imagedata r:id="rId91" o:title=""/>
          </v:shape>
        </w:pict>
      </w:r>
      <w:r>
        <w:rPr/>
        <w:pict>
          <v:shape style="position:absolute;margin-left:311.5pt;margin-top:45.843681pt;width:.479996pt;height:.42pt;mso-position-horizontal-relative:page;mso-position-vertical-relative:paragraph;z-index:13384" type="#_x0000_t75" stroked="false">
            <v:imagedata r:id="rId91" o:title=""/>
          </v:shape>
        </w:pict>
      </w:r>
      <w:r>
        <w:rPr/>
        <w:pict>
          <v:shape style="position:absolute;margin-left:421.259979pt;margin-top:45.843681pt;width:.479965pt;height:.42pt;mso-position-horizontal-relative:page;mso-position-vertical-relative:paragraph;z-index:13408" type="#_x0000_t75" stroked="false">
            <v:imagedata r:id="rId91"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3452" w:space="4867"/>
            <w:col w:w="3591"/>
          </w:cols>
        </w:sectPr>
      </w:pPr>
    </w:p>
    <w:p>
      <w:pPr>
        <w:spacing w:line="240" w:lineRule="auto" w:before="12"/>
        <w:rPr>
          <w:rFonts w:ascii="宋体" w:hAnsi="宋体" w:cs="宋体" w:eastAsia="宋体" w:hint="default"/>
          <w:sz w:val="6"/>
          <w:szCs w:val="6"/>
        </w:rPr>
      </w:pPr>
      <w:r>
        <w:rPr/>
        <w:pict>
          <v:shape style="position:absolute;margin-left:120.860001pt;margin-top:751.440002pt;width:.480015pt;height:.42pt;mso-position-horizontal-relative:page;mso-position-vertical-relative:page;z-index:13792" type="#_x0000_t75" stroked="false">
            <v:imagedata r:id="rId92" o:title=""/>
          </v:shape>
        </w:pict>
      </w:r>
      <w:r>
        <w:rPr/>
        <w:pict>
          <v:shape style="position:absolute;margin-left:358.600006pt;margin-top:751.440002pt;width:.48pt;height:.42pt;mso-position-horizontal-relative:page;mso-position-vertical-relative:page;z-index:13816" type="#_x0000_t75" stroked="false">
            <v:imagedata r:id="rId92" o:title=""/>
          </v:shape>
        </w:pict>
      </w:r>
    </w:p>
    <w:tbl>
      <w:tblPr>
        <w:tblW w:w="0" w:type="auto"/>
        <w:jc w:val="left"/>
        <w:tblInd w:w="1115" w:type="dxa"/>
        <w:tblLayout w:type="fixed"/>
        <w:tblCellMar>
          <w:top w:w="0" w:type="dxa"/>
          <w:left w:w="0" w:type="dxa"/>
          <w:bottom w:w="0" w:type="dxa"/>
          <w:right w:w="0" w:type="dxa"/>
        </w:tblCellMar>
        <w:tblLook w:val="01E0"/>
      </w:tblPr>
      <w:tblGrid>
        <w:gridCol w:w="1518"/>
        <w:gridCol w:w="1952"/>
        <w:gridCol w:w="1644"/>
        <w:gridCol w:w="2195"/>
        <w:gridCol w:w="2371"/>
      </w:tblGrid>
      <w:tr>
        <w:trPr>
          <w:trHeight w:val="402"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6"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421" name="image80.png" descr=""/>
                  <wp:cNvGraphicFramePr>
                    <a:graphicFrameLocks noChangeAspect="1"/>
                  </wp:cNvGraphicFramePr>
                  <a:graphic>
                    <a:graphicData uri="http://schemas.openxmlformats.org/drawingml/2006/picture">
                      <pic:pic>
                        <pic:nvPicPr>
                          <pic:cNvPr id="422" name="image80.png"/>
                          <pic:cNvPicPr/>
                        </pic:nvPicPr>
                        <pic:blipFill>
                          <a:blip r:embed="rId9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1"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237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339" w:right="0"/>
              <w:jc w:val="left"/>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317" w:hRule="exact"/>
        </w:trPr>
        <w:tc>
          <w:tcPr>
            <w:tcW w:w="1518" w:type="dxa"/>
            <w:tcBorders>
              <w:top w:val="single" w:sz="4" w:space="0" w:color="000000"/>
              <w:left w:val="nil" w:sz="6" w:space="0" w:color="auto"/>
              <w:bottom w:val="nil" w:sz="6" w:space="0" w:color="auto"/>
              <w:right w:val="single" w:sz="4" w:space="0" w:color="000000"/>
            </w:tcBorders>
            <w:shd w:val="clear" w:color="auto" w:fill="D2D2D2"/>
          </w:tcPr>
          <w:p>
            <w:pPr/>
          </w:p>
        </w:tc>
        <w:tc>
          <w:tcPr>
            <w:tcW w:w="1952"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98" w:right="0"/>
              <w:jc w:val="left"/>
              <w:rPr>
                <w:rFonts w:ascii="Times New Roman" w:hAnsi="Times New Roman" w:cs="Times New Roman" w:eastAsia="Times New Roman" w:hint="default"/>
                <w:sz w:val="21"/>
                <w:szCs w:val="21"/>
              </w:rPr>
            </w:pPr>
            <w:r>
              <w:rPr>
                <w:rFonts w:ascii="Times New Roman"/>
                <w:sz w:val="21"/>
              </w:rPr>
              <w:t>-168,630.21</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98" w:right="0"/>
              <w:jc w:val="left"/>
              <w:rPr>
                <w:rFonts w:ascii="Times New Roman" w:hAnsi="Times New Roman" w:cs="Times New Roman" w:eastAsia="Times New Roman" w:hint="default"/>
                <w:sz w:val="21"/>
                <w:szCs w:val="21"/>
              </w:rPr>
            </w:pPr>
            <w:r>
              <w:rPr>
                <w:rFonts w:ascii="Times New Roman"/>
                <w:sz w:val="21"/>
              </w:rPr>
              <w:t>-0.14%</w:t>
            </w:r>
          </w:p>
        </w:tc>
        <w:tc>
          <w:tcPr>
            <w:tcW w:w="2195"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60"/>
              <w:jc w:val="both"/>
              <w:rPr>
                <w:rFonts w:ascii="宋体" w:hAnsi="宋体" w:cs="宋体" w:eastAsia="宋体" w:hint="default"/>
                <w:sz w:val="21"/>
                <w:szCs w:val="21"/>
              </w:rPr>
            </w:pPr>
            <w:r>
              <w:rPr>
                <w:rFonts w:ascii="宋体" w:hAnsi="宋体" w:cs="宋体" w:eastAsia="宋体" w:hint="default"/>
                <w:sz w:val="21"/>
                <w:szCs w:val="21"/>
              </w:rPr>
              <w:t>来自于按照权益法核算 的合营、联营企业投资 收益</w:t>
            </w:r>
          </w:p>
        </w:tc>
        <w:tc>
          <w:tcPr>
            <w:tcW w:w="237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393" w:hRule="exact"/>
        </w:trPr>
        <w:tc>
          <w:tcPr>
            <w:tcW w:w="151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52" w:type="dxa"/>
            <w:vMerge/>
            <w:tcBorders>
              <w:left w:val="single" w:sz="9" w:space="0" w:color="D2D2D2"/>
              <w:right w:val="single" w:sz="4" w:space="0" w:color="000000"/>
            </w:tcBorders>
          </w:tcPr>
          <w:p>
            <w:pPr/>
          </w:p>
        </w:tc>
        <w:tc>
          <w:tcPr>
            <w:tcW w:w="164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c>
          <w:tcPr>
            <w:tcW w:w="2371" w:type="dxa"/>
            <w:vMerge/>
            <w:tcBorders>
              <w:left w:val="single" w:sz="4" w:space="0" w:color="000000"/>
              <w:right w:val="nil" w:sz="6" w:space="0" w:color="auto"/>
            </w:tcBorders>
          </w:tcPr>
          <w:p>
            <w:pPr/>
          </w:p>
        </w:tc>
      </w:tr>
      <w:tr>
        <w:trPr>
          <w:trHeight w:val="317" w:hRule="exact"/>
        </w:trPr>
        <w:tc>
          <w:tcPr>
            <w:tcW w:w="1518" w:type="dxa"/>
            <w:tcBorders>
              <w:top w:val="nil" w:sz="6" w:space="0" w:color="auto"/>
              <w:left w:val="nil" w:sz="6" w:space="0" w:color="auto"/>
              <w:bottom w:val="single" w:sz="4" w:space="0" w:color="000000"/>
              <w:right w:val="single" w:sz="4" w:space="0" w:color="000000"/>
            </w:tcBorders>
            <w:shd w:val="clear" w:color="auto" w:fill="D2D2D2"/>
          </w:tcPr>
          <w:p>
            <w:pPr/>
          </w:p>
        </w:tc>
        <w:tc>
          <w:tcPr>
            <w:tcW w:w="1952" w:type="dxa"/>
            <w:vMerge/>
            <w:tcBorders>
              <w:left w:val="single" w:sz="9" w:space="0" w:color="D2D2D2"/>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2195" w:type="dxa"/>
            <w:vMerge/>
            <w:tcBorders>
              <w:left w:val="single" w:sz="4" w:space="0" w:color="000000"/>
              <w:bottom w:val="single" w:sz="4" w:space="0" w:color="000000"/>
              <w:right w:val="single" w:sz="4" w:space="0" w:color="000000"/>
            </w:tcBorders>
          </w:tcPr>
          <w:p>
            <w:pPr/>
          </w:p>
        </w:tc>
        <w:tc>
          <w:tcPr>
            <w:tcW w:w="2371" w:type="dxa"/>
            <w:vMerge/>
            <w:tcBorders>
              <w:left w:val="single" w:sz="4" w:space="0" w:color="000000"/>
              <w:bottom w:val="single" w:sz="4" w:space="0" w:color="000000"/>
              <w:right w:val="nil" w:sz="6" w:space="0" w:color="auto"/>
            </w:tcBorders>
          </w:tcPr>
          <w:p>
            <w:pPr/>
          </w:p>
        </w:tc>
      </w:tr>
      <w:tr>
        <w:trPr>
          <w:trHeight w:val="473" w:hRule="exact"/>
        </w:trPr>
        <w:tc>
          <w:tcPr>
            <w:tcW w:w="1518" w:type="dxa"/>
            <w:tcBorders>
              <w:top w:val="single" w:sz="4" w:space="0" w:color="000000"/>
              <w:left w:val="nil" w:sz="6" w:space="0" w:color="auto"/>
              <w:bottom w:val="nil" w:sz="6" w:space="0" w:color="auto"/>
              <w:right w:val="single" w:sz="4" w:space="0" w:color="000000"/>
            </w:tcBorders>
            <w:shd w:val="clear" w:color="auto" w:fill="D2D2D2"/>
          </w:tcPr>
          <w:p>
            <w:pPr/>
          </w:p>
        </w:tc>
        <w:tc>
          <w:tcPr>
            <w:tcW w:w="19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06" w:right="0"/>
              <w:jc w:val="left"/>
              <w:rPr>
                <w:rFonts w:ascii="Times New Roman" w:hAnsi="Times New Roman" w:cs="Times New Roman" w:eastAsia="Times New Roman" w:hint="default"/>
                <w:sz w:val="21"/>
                <w:szCs w:val="21"/>
              </w:rPr>
            </w:pPr>
            <w:r>
              <w:rPr>
                <w:rFonts w:ascii="Times New Roman"/>
                <w:sz w:val="21"/>
              </w:rPr>
              <w:t>14,191,812.76</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423" name="image80.png" descr=""/>
                  <wp:cNvGraphicFramePr>
                    <a:graphicFrameLocks noChangeAspect="1"/>
                  </wp:cNvGraphicFramePr>
                  <a:graphic>
                    <a:graphicData uri="http://schemas.openxmlformats.org/drawingml/2006/picture">
                      <pic:pic>
                        <pic:nvPicPr>
                          <pic:cNvPr id="424" name="image80.png"/>
                          <pic:cNvPicPr/>
                        </pic:nvPicPr>
                        <pic:blipFill>
                          <a:blip r:embed="rId93"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71" w:right="0"/>
              <w:jc w:val="left"/>
              <w:rPr>
                <w:rFonts w:ascii="Times New Roman" w:hAnsi="Times New Roman" w:cs="Times New Roman" w:eastAsia="Times New Roman" w:hint="default"/>
                <w:sz w:val="21"/>
                <w:szCs w:val="21"/>
              </w:rPr>
            </w:pPr>
            <w:r>
              <w:rPr>
                <w:rFonts w:ascii="Times New Roman"/>
                <w:sz w:val="21"/>
              </w:rPr>
              <w:t>11.46%</w:t>
            </w:r>
          </w:p>
        </w:tc>
        <w:tc>
          <w:tcPr>
            <w:tcW w:w="2195"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60"/>
              <w:jc w:val="both"/>
              <w:rPr>
                <w:rFonts w:ascii="宋体" w:hAnsi="宋体" w:cs="宋体" w:eastAsia="宋体" w:hint="default"/>
                <w:sz w:val="21"/>
                <w:szCs w:val="21"/>
              </w:rPr>
            </w:pPr>
            <w:r>
              <w:rPr>
                <w:rFonts w:ascii="宋体" w:hAnsi="宋体" w:cs="宋体" w:eastAsia="宋体" w:hint="default"/>
                <w:sz w:val="21"/>
                <w:szCs w:val="21"/>
              </w:rPr>
              <w:t>应收款项计提的坏账准 备及存货计提的跌价损 失、以及商誉计提的商 誉减值。</w:t>
            </w:r>
          </w:p>
        </w:tc>
        <w:tc>
          <w:tcPr>
            <w:tcW w:w="237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r>
      <w:tr>
        <w:trPr>
          <w:trHeight w:val="392" w:hRule="exact"/>
        </w:trPr>
        <w:tc>
          <w:tcPr>
            <w:tcW w:w="151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952" w:type="dxa"/>
            <w:vMerge/>
            <w:tcBorders>
              <w:left w:val="single" w:sz="9" w:space="0" w:color="D2D2D2"/>
              <w:right w:val="single" w:sz="4" w:space="0" w:color="000000"/>
            </w:tcBorders>
          </w:tcPr>
          <w:p>
            <w:pPr/>
          </w:p>
        </w:tc>
        <w:tc>
          <w:tcPr>
            <w:tcW w:w="164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c>
          <w:tcPr>
            <w:tcW w:w="2371" w:type="dxa"/>
            <w:vMerge/>
            <w:tcBorders>
              <w:left w:val="single" w:sz="4" w:space="0" w:color="000000"/>
              <w:right w:val="nil" w:sz="6" w:space="0" w:color="auto"/>
            </w:tcBorders>
          </w:tcPr>
          <w:p>
            <w:pPr/>
          </w:p>
        </w:tc>
      </w:tr>
      <w:tr>
        <w:trPr>
          <w:trHeight w:val="473" w:hRule="exact"/>
        </w:trPr>
        <w:tc>
          <w:tcPr>
            <w:tcW w:w="1518" w:type="dxa"/>
            <w:tcBorders>
              <w:top w:val="nil" w:sz="6" w:space="0" w:color="auto"/>
              <w:left w:val="nil" w:sz="6" w:space="0" w:color="auto"/>
              <w:bottom w:val="single" w:sz="4" w:space="0" w:color="000000"/>
              <w:right w:val="single" w:sz="4" w:space="0" w:color="000000"/>
            </w:tcBorders>
            <w:shd w:val="clear" w:color="auto" w:fill="D2D2D2"/>
          </w:tcPr>
          <w:p>
            <w:pPr/>
          </w:p>
        </w:tc>
        <w:tc>
          <w:tcPr>
            <w:tcW w:w="1952" w:type="dxa"/>
            <w:vMerge/>
            <w:tcBorders>
              <w:left w:val="single" w:sz="9" w:space="0" w:color="D2D2D2"/>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2195" w:type="dxa"/>
            <w:vMerge/>
            <w:tcBorders>
              <w:left w:val="single" w:sz="4" w:space="0" w:color="000000"/>
              <w:bottom w:val="single" w:sz="4" w:space="0" w:color="000000"/>
              <w:right w:val="single" w:sz="4" w:space="0" w:color="000000"/>
            </w:tcBorders>
          </w:tcPr>
          <w:p>
            <w:pPr/>
          </w:p>
        </w:tc>
        <w:tc>
          <w:tcPr>
            <w:tcW w:w="2371" w:type="dxa"/>
            <w:vMerge/>
            <w:tcBorders>
              <w:left w:val="single" w:sz="4" w:space="0" w:color="000000"/>
              <w:bottom w:val="single" w:sz="4" w:space="0" w:color="000000"/>
              <w:right w:val="nil" w:sz="6" w:space="0" w:color="auto"/>
            </w:tcBorders>
          </w:tcPr>
          <w:p>
            <w:pPr/>
          </w:p>
        </w:tc>
      </w:tr>
      <w:tr>
        <w:trPr>
          <w:trHeight w:val="402"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805" w:right="0"/>
              <w:jc w:val="left"/>
              <w:rPr>
                <w:rFonts w:ascii="Times New Roman" w:hAnsi="Times New Roman" w:cs="Times New Roman" w:eastAsia="Times New Roman" w:hint="default"/>
                <w:sz w:val="21"/>
                <w:szCs w:val="21"/>
              </w:rPr>
            </w:pPr>
            <w:r>
              <w:rPr>
                <w:rFonts w:ascii="Times New Roman"/>
                <w:sz w:val="21"/>
              </w:rPr>
              <w:t>5,899,940.48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8" w:right="0"/>
              <w:jc w:val="left"/>
              <w:rPr>
                <w:rFonts w:ascii="Times New Roman" w:hAnsi="Times New Roman" w:cs="Times New Roman" w:eastAsia="Times New Roman" w:hint="default"/>
                <w:sz w:val="21"/>
                <w:szCs w:val="21"/>
              </w:rPr>
            </w:pPr>
            <w:r>
              <w:rPr>
                <w:rFonts w:ascii="Times New Roman"/>
                <w:sz w:val="21"/>
              </w:rPr>
              <w:t>4.77%</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政府补助形成</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161" w:hRule="exact"/>
        </w:trPr>
        <w:tc>
          <w:tcPr>
            <w:tcW w:w="1518" w:type="dxa"/>
            <w:tcBorders>
              <w:top w:val="single" w:sz="4" w:space="0" w:color="000000"/>
              <w:left w:val="nil" w:sz="6" w:space="0" w:color="auto"/>
              <w:bottom w:val="nil" w:sz="6" w:space="0" w:color="auto"/>
              <w:right w:val="single" w:sz="4" w:space="0" w:color="000000"/>
            </w:tcBorders>
            <w:shd w:val="clear" w:color="auto" w:fill="D2D2D2"/>
          </w:tcPr>
          <w:p>
            <w:pPr/>
          </w:p>
        </w:tc>
        <w:tc>
          <w:tcPr>
            <w:tcW w:w="1952" w:type="dxa"/>
            <w:vMerge w:val="restart"/>
            <w:tcBorders>
              <w:top w:val="single" w:sz="4" w:space="0" w:color="000000"/>
              <w:left w:val="nil" w:sz="6" w:space="0" w:color="auto"/>
              <w:right w:val="single" w:sz="4" w:space="0" w:color="000000"/>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25" name="image80.png" descr=""/>
                  <wp:cNvGraphicFramePr>
                    <a:graphicFrameLocks noChangeAspect="1"/>
                  </wp:cNvGraphicFramePr>
                  <a:graphic>
                    <a:graphicData uri="http://schemas.openxmlformats.org/drawingml/2006/picture">
                      <pic:pic>
                        <pic:nvPicPr>
                          <pic:cNvPr id="426" name="image80.png"/>
                          <pic:cNvPicPr/>
                        </pic:nvPicPr>
                        <pic:blipFill>
                          <a:blip r:embed="rId9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21" w:right="0"/>
              <w:jc w:val="left"/>
              <w:rPr>
                <w:rFonts w:ascii="Times New Roman" w:hAnsi="Times New Roman" w:cs="Times New Roman" w:eastAsia="Times New Roman" w:hint="default"/>
                <w:sz w:val="21"/>
                <w:szCs w:val="21"/>
              </w:rPr>
            </w:pPr>
            <w:r>
              <w:rPr>
                <w:rFonts w:ascii="Times New Roman"/>
                <w:sz w:val="21"/>
              </w:rPr>
              <w:t>1,982,234.92</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427" name="image80.png" descr=""/>
                  <wp:cNvGraphicFramePr>
                    <a:graphicFrameLocks noChangeAspect="1"/>
                  </wp:cNvGraphicFramePr>
                  <a:graphic>
                    <a:graphicData uri="http://schemas.openxmlformats.org/drawingml/2006/picture">
                      <pic:pic>
                        <pic:nvPicPr>
                          <pic:cNvPr id="428" name="image80.png"/>
                          <pic:cNvPicPr/>
                        </pic:nvPicPr>
                        <pic:blipFill>
                          <a:blip r:embed="rId9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8" w:right="0"/>
              <w:jc w:val="left"/>
              <w:rPr>
                <w:rFonts w:ascii="Times New Roman" w:hAnsi="Times New Roman" w:cs="Times New Roman" w:eastAsia="Times New Roman" w:hint="default"/>
                <w:sz w:val="21"/>
                <w:szCs w:val="21"/>
              </w:rPr>
            </w:pPr>
            <w:r>
              <w:rPr>
                <w:rFonts w:ascii="Times New Roman"/>
                <w:sz w:val="21"/>
              </w:rPr>
              <w:t>1.60%</w:t>
            </w:r>
          </w:p>
        </w:tc>
        <w:tc>
          <w:tcPr>
            <w:tcW w:w="2195"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公益性捐赠支出及处置 固定资产形成</w:t>
            </w:r>
          </w:p>
        </w:tc>
        <w:tc>
          <w:tcPr>
            <w:tcW w:w="237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392" w:hRule="exact"/>
        </w:trPr>
        <w:tc>
          <w:tcPr>
            <w:tcW w:w="151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52" w:type="dxa"/>
            <w:vMerge/>
            <w:tcBorders>
              <w:left w:val="nil" w:sz="6" w:space="0" w:color="auto"/>
              <w:right w:val="single" w:sz="4" w:space="0" w:color="000000"/>
            </w:tcBorders>
          </w:tcPr>
          <w:p>
            <w:pPr/>
          </w:p>
        </w:tc>
        <w:tc>
          <w:tcPr>
            <w:tcW w:w="164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c>
          <w:tcPr>
            <w:tcW w:w="2371" w:type="dxa"/>
            <w:vMerge/>
            <w:tcBorders>
              <w:left w:val="single" w:sz="4" w:space="0" w:color="000000"/>
              <w:right w:val="nil" w:sz="6" w:space="0" w:color="auto"/>
            </w:tcBorders>
          </w:tcPr>
          <w:p>
            <w:pPr/>
          </w:p>
        </w:tc>
      </w:tr>
      <w:tr>
        <w:trPr>
          <w:trHeight w:val="161" w:hRule="exact"/>
        </w:trPr>
        <w:tc>
          <w:tcPr>
            <w:tcW w:w="1518" w:type="dxa"/>
            <w:tcBorders>
              <w:top w:val="nil" w:sz="6" w:space="0" w:color="auto"/>
              <w:left w:val="nil" w:sz="6" w:space="0" w:color="auto"/>
              <w:bottom w:val="single" w:sz="4" w:space="0" w:color="000000"/>
              <w:right w:val="single" w:sz="4" w:space="0" w:color="000000"/>
            </w:tcBorders>
            <w:shd w:val="clear" w:color="auto" w:fill="D2D2D2"/>
          </w:tcPr>
          <w:p>
            <w:pPr/>
          </w:p>
        </w:tc>
        <w:tc>
          <w:tcPr>
            <w:tcW w:w="1952" w:type="dxa"/>
            <w:vMerge/>
            <w:tcBorders>
              <w:left w:val="nil" w:sz="6" w:space="0" w:color="auto"/>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2195" w:type="dxa"/>
            <w:vMerge/>
            <w:tcBorders>
              <w:left w:val="single" w:sz="4" w:space="0" w:color="000000"/>
              <w:bottom w:val="single" w:sz="4" w:space="0" w:color="000000"/>
              <w:right w:val="single" w:sz="4" w:space="0" w:color="000000"/>
            </w:tcBorders>
          </w:tcPr>
          <w:p>
            <w:pPr/>
          </w:p>
        </w:tc>
        <w:tc>
          <w:tcPr>
            <w:tcW w:w="2371" w:type="dxa"/>
            <w:vMerge/>
            <w:tcBorders>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29.279999pt;margin-top:-68.324371pt;width:.480015pt;height:.18pt;mso-position-horizontal-relative:page;mso-position-vertical-relative:paragraph;z-index:13432" type="#_x0000_t75" stroked="false">
            <v:imagedata r:id="rId93" o:title=""/>
          </v:shape>
        </w:pict>
      </w:r>
      <w:r>
        <w:rPr/>
        <w:pict>
          <v:shape style="position:absolute;margin-left:311.5pt;margin-top:-68.324371pt;width:.48003pt;height:.18pt;mso-position-horizontal-relative:page;mso-position-vertical-relative:paragraph;z-index:13456" type="#_x0000_t75" stroked="false">
            <v:imagedata r:id="rId93" o:title=""/>
          </v:shape>
        </w:pict>
      </w:r>
      <w:r>
        <w:rPr/>
        <w:pict>
          <v:shape style="position:absolute;margin-left:421.259979pt;margin-top:-68.324371pt;width:.48pt;height:.18pt;mso-position-horizontal-relative:page;mso-position-vertical-relative:paragraph;z-index:13480" type="#_x0000_t75" stroked="false">
            <v:imagedata r:id="rId93" o:title=""/>
          </v:shape>
        </w:pict>
      </w:r>
      <w:r>
        <w:rPr/>
        <w:pict>
          <v:shape style="position:absolute;margin-left:229.279999pt;margin-top:-48.464359pt;width:.480015pt;height:.42pt;mso-position-horizontal-relative:page;mso-position-vertical-relative:paragraph;z-index:13504" type="#_x0000_t75" stroked="false">
            <v:imagedata r:id="rId93" o:title=""/>
          </v:shape>
        </w:pict>
      </w:r>
      <w:r>
        <w:rPr/>
        <w:pict>
          <v:shape style="position:absolute;margin-left:311.5pt;margin-top:-48.464359pt;width:.480031pt;height:.42pt;mso-position-horizontal-relative:page;mso-position-vertical-relative:paragraph;z-index:13528" type="#_x0000_t75" stroked="false">
            <v:imagedata r:id="rId93" o:title=""/>
          </v:shape>
        </w:pict>
      </w:r>
      <w:r>
        <w:rPr/>
        <w:pict>
          <v:shape style="position:absolute;margin-left:421.259979pt;margin-top:-48.464359pt;width:.48pt;height:.42pt;mso-position-horizontal-relative:page;mso-position-vertical-relative:paragraph;z-index:13552" type="#_x0000_t75" stroked="false">
            <v:imagedata r:id="rId93" o:title=""/>
          </v:shape>
        </w:pict>
      </w:r>
      <w:r>
        <w:rPr/>
        <w:pict>
          <v:shape style="position:absolute;margin-left:229.279999pt;margin-top:-13.004413pt;width:.479971pt;height:.66pt;mso-position-horizontal-relative:page;mso-position-vertical-relative:paragraph;z-index:13576" type="#_x0000_t75" stroked="false">
            <v:imagedata r:id="rId93" o:title=""/>
          </v:shape>
        </w:pict>
      </w:r>
      <w:r>
        <w:rPr/>
        <w:pict>
          <v:shape style="position:absolute;margin-left:311.5pt;margin-top:-13.004413pt;width:.479986pt;height:.66pt;mso-position-horizontal-relative:page;mso-position-vertical-relative:paragraph;z-index:13600" type="#_x0000_t75" stroked="false">
            <v:imagedata r:id="rId93" o:title=""/>
          </v:shape>
        </w:pict>
      </w:r>
      <w:r>
        <w:rPr/>
        <w:pict>
          <v:shape style="position:absolute;margin-left:421.259979pt;margin-top:-13.004413pt;width:.479956pt;height:.66pt;mso-position-horizontal-relative:page;mso-position-vertical-relative:paragraph;z-index:13624" type="#_x0000_t75" stroked="false">
            <v:imagedata r:id="rId93" o:title=""/>
          </v:shape>
        </w:pict>
      </w:r>
      <w:bookmarkStart w:name="四、资产及负债状况" w:id="44"/>
      <w:bookmarkEnd w:id="44"/>
      <w:r>
        <w:rPr>
          <w:b w:val="0"/>
          <w:bCs w:val="0"/>
        </w:rPr>
      </w:r>
      <w:r>
        <w:rPr/>
        <w:t>四、资产及负债状况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资产构成重大变动情况" w:id="45"/>
      <w:bookmarkEnd w:id="45"/>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shape style="position:absolute;margin-left:120.860001pt;margin-top:39.693695pt;width:.480007pt;height:.9pt;mso-position-horizontal-relative:page;mso-position-vertical-relative:paragraph;z-index:13648" type="#_x0000_t75" stroked="false">
            <v:imagedata r:id="rId67" o:title=""/>
          </v:shape>
        </w:pict>
      </w:r>
      <w:r>
        <w:rPr/>
        <w:pict>
          <v:shape style="position:absolute;margin-left:358.600006pt;margin-top:39.693695pt;width:.479992pt;height:.9pt;mso-position-horizontal-relative:page;mso-position-vertical-relative:paragraph;z-index:13672" type="#_x0000_t75" stroked="false">
            <v:imagedata r:id="rId68" o:title=""/>
          </v:shape>
        </w:pict>
      </w:r>
      <w:r>
        <w:rPr/>
        <w:pict>
          <v:shape style="position:absolute;margin-left:120.860001pt;margin-top:75.173706pt;width:.480015pt;height:.66pt;mso-position-horizontal-relative:page;mso-position-vertical-relative:paragraph;z-index:13696" type="#_x0000_t75" stroked="false">
            <v:imagedata r:id="rId94" o:title=""/>
          </v:shape>
        </w:pict>
      </w:r>
      <w:r>
        <w:rPr/>
        <w:pict>
          <v:shape style="position:absolute;margin-left:358.600006pt;margin-top:75.173706pt;width:.48pt;height:.66pt;mso-position-horizontal-relative:page;mso-position-vertical-relative:paragraph;z-index:13720" type="#_x0000_t75" stroked="false">
            <v:imagedata r:id="rId94" o:title=""/>
          </v:shape>
        </w:pict>
      </w:r>
      <w:r>
        <w:rPr/>
        <w:pict>
          <v:shape style="position:absolute;margin-left:120.860001pt;margin-top:95.513687pt;width:.480015pt;height:.42pt;mso-position-horizontal-relative:page;mso-position-vertical-relative:paragraph;z-index:13744" type="#_x0000_t75" stroked="false">
            <v:imagedata r:id="rId94" o:title=""/>
          </v:shape>
        </w:pict>
      </w:r>
      <w:r>
        <w:rPr/>
        <w:pict>
          <v:shape style="position:absolute;margin-left:358.600006pt;margin-top:95.513687pt;width:.48pt;height:.42pt;mso-position-horizontal-relative:page;mso-position-vertical-relative:paragraph;z-index:13768" type="#_x0000_t75" stroked="false">
            <v:imagedata r:id="rId94" o:title=""/>
          </v:shape>
        </w:pict>
      </w: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15" w:type="dxa"/>
        <w:tblLayout w:type="fixed"/>
        <w:tblCellMar>
          <w:top w:w="0" w:type="dxa"/>
          <w:left w:w="0" w:type="dxa"/>
          <w:bottom w:w="0" w:type="dxa"/>
          <w:right w:w="0" w:type="dxa"/>
        </w:tblCellMar>
        <w:tblLook w:val="01E0"/>
      </w:tblPr>
      <w:tblGrid>
        <w:gridCol w:w="1302"/>
        <w:gridCol w:w="1381"/>
        <w:gridCol w:w="985"/>
        <w:gridCol w:w="1392"/>
        <w:gridCol w:w="997"/>
        <w:gridCol w:w="727"/>
        <w:gridCol w:w="2884"/>
      </w:tblGrid>
      <w:tr>
        <w:trPr>
          <w:trHeight w:val="206" w:hRule="exact"/>
        </w:trPr>
        <w:tc>
          <w:tcPr>
            <w:tcW w:w="1302" w:type="dxa"/>
            <w:vMerge w:val="restart"/>
            <w:tcBorders>
              <w:top w:val="single" w:sz="4" w:space="0" w:color="000000"/>
              <w:left w:val="nil" w:sz="6" w:space="0" w:color="auto"/>
              <w:right w:val="single" w:sz="4" w:space="0" w:color="000000"/>
            </w:tcBorders>
            <w:shd w:val="clear" w:color="auto" w:fill="D2D2D2"/>
          </w:tcPr>
          <w:p>
            <w:pPr/>
          </w:p>
        </w:tc>
        <w:tc>
          <w:tcPr>
            <w:tcW w:w="2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884" w:type="dxa"/>
            <w:vMerge w:val="restart"/>
            <w:tcBorders>
              <w:top w:val="single" w:sz="4" w:space="0" w:color="000000"/>
              <w:left w:val="single" w:sz="4" w:space="0" w:color="000000"/>
              <w:right w:val="nil" w:sz="6" w:space="0" w:color="auto"/>
            </w:tcBorders>
            <w:shd w:val="clear" w:color="auto" w:fill="D2D2D2"/>
          </w:tcPr>
          <w:p>
            <w:pPr/>
          </w:p>
        </w:tc>
      </w:tr>
      <w:tr>
        <w:trPr>
          <w:trHeight w:val="176" w:hRule="exact"/>
        </w:trPr>
        <w:tc>
          <w:tcPr>
            <w:tcW w:w="1302" w:type="dxa"/>
            <w:vMerge/>
            <w:tcBorders>
              <w:left w:val="nil" w:sz="6" w:space="0" w:color="auto"/>
              <w:bottom w:val="nil" w:sz="6" w:space="0" w:color="auto"/>
              <w:right w:val="single" w:sz="4" w:space="0" w:color="000000"/>
            </w:tcBorders>
            <w:shd w:val="clear" w:color="auto" w:fill="D2D2D2"/>
          </w:tcPr>
          <w:p>
            <w:pPr/>
          </w:p>
        </w:tc>
        <w:tc>
          <w:tcPr>
            <w:tcW w:w="2366" w:type="dxa"/>
            <w:gridSpan w:val="2"/>
            <w:vMerge/>
            <w:tcBorders>
              <w:left w:val="single" w:sz="4" w:space="0" w:color="000000"/>
              <w:bottom w:val="single" w:sz="8" w:space="0" w:color="000000"/>
              <w:right w:val="single" w:sz="4" w:space="0" w:color="000000"/>
            </w:tcBorders>
            <w:shd w:val="clear" w:color="auto" w:fill="D2D2D2"/>
          </w:tcPr>
          <w:p>
            <w:pPr/>
          </w:p>
        </w:tc>
        <w:tc>
          <w:tcPr>
            <w:tcW w:w="2389" w:type="dxa"/>
            <w:gridSpan w:val="2"/>
            <w:vMerge/>
            <w:tcBorders>
              <w:left w:val="single" w:sz="4" w:space="0" w:color="000000"/>
              <w:bottom w:val="single" w:sz="8"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58" w:right="38" w:hanging="210"/>
              <w:jc w:val="left"/>
              <w:rPr>
                <w:rFonts w:ascii="宋体" w:hAnsi="宋体" w:cs="宋体" w:eastAsia="宋体" w:hint="default"/>
                <w:sz w:val="21"/>
                <w:szCs w:val="21"/>
              </w:rPr>
            </w:pPr>
            <w:r>
              <w:rPr>
                <w:rFonts w:ascii="宋体" w:hAnsi="宋体" w:cs="宋体" w:eastAsia="宋体" w:hint="default"/>
                <w:sz w:val="21"/>
                <w:szCs w:val="21"/>
              </w:rPr>
              <w:t>比重增 减</w:t>
            </w:r>
          </w:p>
        </w:tc>
        <w:tc>
          <w:tcPr>
            <w:tcW w:w="2884" w:type="dxa"/>
            <w:vMerge/>
            <w:tcBorders>
              <w:left w:val="single" w:sz="4" w:space="0" w:color="000000"/>
              <w:bottom w:val="nil" w:sz="6" w:space="0" w:color="auto"/>
              <w:right w:val="nil" w:sz="6" w:space="0" w:color="auto"/>
            </w:tcBorders>
            <w:shd w:val="clear" w:color="auto" w:fill="D2D2D2"/>
          </w:tcPr>
          <w:p>
            <w:pPr/>
          </w:p>
        </w:tc>
      </w:tr>
      <w:tr>
        <w:trPr>
          <w:trHeight w:val="181" w:hRule="exact"/>
        </w:trPr>
        <w:tc>
          <w:tcPr>
            <w:tcW w:w="130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8"/>
                <w:szCs w:val="28"/>
              </w:rPr>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5"/>
              <w:ind w:left="276" w:right="68"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39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429" name="image81.png" descr=""/>
                  <wp:cNvGraphicFramePr>
                    <a:graphicFrameLocks noChangeAspect="1"/>
                  </wp:cNvGraphicFramePr>
                  <a:graphic>
                    <a:graphicData uri="http://schemas.openxmlformats.org/drawingml/2006/picture">
                      <pic:pic>
                        <pic:nvPicPr>
                          <pic:cNvPr id="430" name="image81.png"/>
                          <pic:cNvPicPr/>
                        </pic:nvPicPr>
                        <pic:blipFill>
                          <a:blip r:embed="rId94"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c>
          <w:tcPr>
            <w:tcW w:w="9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5"/>
              <w:ind w:left="276" w:right="78"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727" w:type="dxa"/>
            <w:vMerge/>
            <w:tcBorders>
              <w:left w:val="single" w:sz="4" w:space="0" w:color="000000"/>
              <w:right w:val="single" w:sz="4" w:space="0" w:color="000000"/>
            </w:tcBorders>
            <w:shd w:val="clear" w:color="auto" w:fill="D2D2D2"/>
          </w:tcPr>
          <w:p>
            <w:pPr/>
          </w:p>
        </w:tc>
        <w:tc>
          <w:tcPr>
            <w:tcW w:w="288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6"/>
              <w:ind w:left="819"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1" w:hRule="exact"/>
        </w:trPr>
        <w:tc>
          <w:tcPr>
            <w:tcW w:w="1302" w:type="dxa"/>
            <w:vMerge/>
            <w:tcBorders>
              <w:left w:val="nil" w:sz="6" w:space="0" w:color="auto"/>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985" w:type="dxa"/>
            <w:vMerge/>
            <w:tcBorders>
              <w:left w:val="single" w:sz="4" w:space="0" w:color="000000"/>
              <w:right w:val="single" w:sz="4" w:space="0" w:color="000000"/>
            </w:tcBorders>
            <w:shd w:val="clear" w:color="auto" w:fill="D2D2D2"/>
          </w:tcPr>
          <w:p>
            <w:pPr/>
          </w:p>
        </w:tc>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2884" w:type="dxa"/>
            <w:vMerge/>
            <w:tcBorders>
              <w:left w:val="single" w:sz="4" w:space="0" w:color="000000"/>
              <w:bottom w:val="nil" w:sz="6" w:space="0" w:color="auto"/>
              <w:right w:val="nil" w:sz="6" w:space="0" w:color="auto"/>
            </w:tcBorders>
            <w:shd w:val="clear" w:color="auto" w:fill="D2D2D2"/>
          </w:tcPr>
          <w:p>
            <w:pPr/>
          </w:p>
        </w:tc>
      </w:tr>
      <w:tr>
        <w:trPr>
          <w:trHeight w:val="179" w:hRule="exact"/>
        </w:trPr>
        <w:tc>
          <w:tcPr>
            <w:tcW w:w="130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7"/>
                <w:szCs w:val="27"/>
              </w:rPr>
            </w:pPr>
          </w:p>
        </w:tc>
        <w:tc>
          <w:tcPr>
            <w:tcW w:w="1381" w:type="dxa"/>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1392"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288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7" cy="8286"/>
                  <wp:effectExtent l="0" t="0" r="0" b="0"/>
                  <wp:docPr id="431" name="image81.png" descr=""/>
                  <wp:cNvGraphicFramePr>
                    <a:graphicFrameLocks noChangeAspect="1"/>
                  </wp:cNvGraphicFramePr>
                  <a:graphic>
                    <a:graphicData uri="http://schemas.openxmlformats.org/drawingml/2006/picture">
                      <pic:pic>
                        <pic:nvPicPr>
                          <pic:cNvPr id="432" name="image81.png"/>
                          <pic:cNvPicPr/>
                        </pic:nvPicPr>
                        <pic:blipFill>
                          <a:blip r:embed="rId94" cstate="print"/>
                          <a:stretch>
                            <a:fillRect/>
                          </a:stretch>
                        </pic:blipFill>
                        <pic:spPr>
                          <a:xfrm>
                            <a:off x="0" y="0"/>
                            <a:ext cx="6027" cy="8286"/>
                          </a:xfrm>
                          <a:prstGeom prst="rect">
                            <a:avLst/>
                          </a:prstGeom>
                        </pic:spPr>
                      </pic:pic>
                    </a:graphicData>
                  </a:graphic>
                </wp:inline>
              </w:drawing>
            </w:r>
            <w:r>
              <w:rPr>
                <w:rFonts w:ascii="宋体" w:hAnsi="宋体" w:cs="宋体" w:eastAsia="宋体" w:hint="default"/>
                <w:sz w:val="2"/>
                <w:szCs w:val="2"/>
              </w:rPr>
            </w:r>
          </w:p>
        </w:tc>
      </w:tr>
      <w:tr>
        <w:trPr>
          <w:trHeight w:val="172" w:hRule="exact"/>
        </w:trPr>
        <w:tc>
          <w:tcPr>
            <w:tcW w:w="1302" w:type="dxa"/>
            <w:vMerge/>
            <w:tcBorders>
              <w:left w:val="nil" w:sz="6" w:space="0" w:color="auto"/>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1"/>
                <w:szCs w:val="11"/>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433" name="image81.png" descr=""/>
                  <wp:cNvGraphicFramePr>
                    <a:graphicFrameLocks noChangeAspect="1"/>
                  </wp:cNvGraphicFramePr>
                  <a:graphic>
                    <a:graphicData uri="http://schemas.openxmlformats.org/drawingml/2006/picture">
                      <pic:pic>
                        <pic:nvPicPr>
                          <pic:cNvPr id="434" name="image81.png"/>
                          <pic:cNvPicPr/>
                        </pic:nvPicPr>
                        <pic:blipFill>
                          <a:blip r:embed="rId94"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985"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1"/>
                <w:szCs w:val="11"/>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435" name="image81.png" descr=""/>
                  <wp:cNvGraphicFramePr>
                    <a:graphicFrameLocks noChangeAspect="1"/>
                  </wp:cNvGraphicFramePr>
                  <a:graphic>
                    <a:graphicData uri="http://schemas.openxmlformats.org/drawingml/2006/picture">
                      <pic:pic>
                        <pic:nvPicPr>
                          <pic:cNvPr id="436" name="image81.png"/>
                          <pic:cNvPicPr/>
                        </pic:nvPicPr>
                        <pic:blipFill>
                          <a:blip r:embed="rId94"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437" name="image81.png" descr=""/>
                  <wp:cNvGraphicFramePr>
                    <a:graphicFrameLocks noChangeAspect="1"/>
                  </wp:cNvGraphicFramePr>
                  <a:graphic>
                    <a:graphicData uri="http://schemas.openxmlformats.org/drawingml/2006/picture">
                      <pic:pic>
                        <pic:nvPicPr>
                          <pic:cNvPr id="438" name="image81.png"/>
                          <pic:cNvPicPr/>
                        </pic:nvPicPr>
                        <pic:blipFill>
                          <a:blip r:embed="rId94" cstate="print"/>
                          <a:stretch>
                            <a:fillRect/>
                          </a:stretch>
                        </pic:blipFill>
                        <pic:spPr>
                          <a:xfrm>
                            <a:off x="0" y="0"/>
                            <a:ext cx="6026" cy="8286"/>
                          </a:xfrm>
                          <a:prstGeom prst="rect">
                            <a:avLst/>
                          </a:prstGeom>
                        </pic:spPr>
                      </pic:pic>
                    </a:graphicData>
                  </a:graphic>
                </wp:inline>
              </w:drawing>
            </w:r>
            <w:r>
              <w:rPr>
                <w:rFonts w:ascii="宋体"/>
                <w:sz w:val="2"/>
              </w:rPr>
            </w:r>
          </w:p>
        </w:tc>
        <w:tc>
          <w:tcPr>
            <w:tcW w:w="997" w:type="dxa"/>
            <w:vMerge/>
            <w:tcBorders>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88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center"/>
              <w:rPr>
                <w:rFonts w:ascii="Times New Roman" w:hAnsi="Times New Roman" w:cs="Times New Roman" w:eastAsia="Times New Roman" w:hint="default"/>
                <w:sz w:val="21"/>
                <w:szCs w:val="21"/>
              </w:rPr>
            </w:pPr>
            <w:r>
              <w:rPr>
                <w:rFonts w:ascii="Times New Roman"/>
                <w:sz w:val="21"/>
              </w:rPr>
              <w:t>622,632,868.52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39" name="image81.png" descr=""/>
                  <wp:cNvGraphicFramePr>
                    <a:graphicFrameLocks noChangeAspect="1"/>
                  </wp:cNvGraphicFramePr>
                  <a:graphic>
                    <a:graphicData uri="http://schemas.openxmlformats.org/drawingml/2006/picture">
                      <pic:pic>
                        <pic:nvPicPr>
                          <pic:cNvPr id="440"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35.77%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499,942,596.22</w:t>
            </w:r>
          </w:p>
          <w:p>
            <w:pPr>
              <w:pStyle w:val="TableParagraph"/>
              <w:spacing w:line="240" w:lineRule="auto" w:before="2"/>
              <w:ind w:right="0"/>
              <w:jc w:val="left"/>
              <w:rPr>
                <w:rFonts w:ascii="宋体" w:hAnsi="宋体" w:cs="宋体" w:eastAsia="宋体" w:hint="default"/>
                <w:sz w:val="5"/>
                <w:szCs w:val="5"/>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441" name="image81.png" descr=""/>
                  <wp:cNvGraphicFramePr>
                    <a:graphicFrameLocks noChangeAspect="1"/>
                  </wp:cNvGraphicFramePr>
                  <a:graphic>
                    <a:graphicData uri="http://schemas.openxmlformats.org/drawingml/2006/picture">
                      <pic:pic>
                        <pic:nvPicPr>
                          <pic:cNvPr id="442"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443" name="image81.png" descr=""/>
                  <wp:cNvGraphicFramePr>
                    <a:graphicFrameLocks noChangeAspect="1"/>
                  </wp:cNvGraphicFramePr>
                  <a:graphic>
                    <a:graphicData uri="http://schemas.openxmlformats.org/drawingml/2006/picture">
                      <pic:pic>
                        <pic:nvPicPr>
                          <pic:cNvPr id="444"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sz w:val="2"/>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4.49%</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45" name="image81.png" descr=""/>
                  <wp:cNvGraphicFramePr>
                    <a:graphicFrameLocks noChangeAspect="1"/>
                  </wp:cNvGraphicFramePr>
                  <a:graphic>
                    <a:graphicData uri="http://schemas.openxmlformats.org/drawingml/2006/picture">
                      <pic:pic>
                        <pic:nvPicPr>
                          <pic:cNvPr id="446"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center"/>
              <w:rPr>
                <w:rFonts w:ascii="Times New Roman" w:hAnsi="Times New Roman" w:cs="Times New Roman" w:eastAsia="Times New Roman" w:hint="default"/>
                <w:sz w:val="21"/>
                <w:szCs w:val="21"/>
              </w:rPr>
            </w:pPr>
            <w:r>
              <w:rPr>
                <w:rFonts w:ascii="Times New Roman"/>
                <w:sz w:val="21"/>
              </w:rPr>
              <w:t>294,050,157.98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47" name="image81.png" descr=""/>
                  <wp:cNvGraphicFramePr>
                    <a:graphicFrameLocks noChangeAspect="1"/>
                  </wp:cNvGraphicFramePr>
                  <a:graphic>
                    <a:graphicData uri="http://schemas.openxmlformats.org/drawingml/2006/picture">
                      <pic:pic>
                        <pic:nvPicPr>
                          <pic:cNvPr id="448"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16.89%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270,329,419.92</w:t>
            </w:r>
          </w:p>
          <w:p>
            <w:pPr>
              <w:pStyle w:val="TableParagraph"/>
              <w:spacing w:line="240" w:lineRule="auto" w:before="2"/>
              <w:ind w:right="0"/>
              <w:jc w:val="left"/>
              <w:rPr>
                <w:rFonts w:ascii="宋体" w:hAnsi="宋体" w:cs="宋体" w:eastAsia="宋体" w:hint="default"/>
                <w:sz w:val="5"/>
                <w:szCs w:val="5"/>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449" name="image81.png" descr=""/>
                  <wp:cNvGraphicFramePr>
                    <a:graphicFrameLocks noChangeAspect="1"/>
                  </wp:cNvGraphicFramePr>
                  <a:graphic>
                    <a:graphicData uri="http://schemas.openxmlformats.org/drawingml/2006/picture">
                      <pic:pic>
                        <pic:nvPicPr>
                          <pic:cNvPr id="450"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451" name="image81.png" descr=""/>
                  <wp:cNvGraphicFramePr>
                    <a:graphicFrameLocks noChangeAspect="1"/>
                  </wp:cNvGraphicFramePr>
                  <a:graphic>
                    <a:graphicData uri="http://schemas.openxmlformats.org/drawingml/2006/picture">
                      <pic:pic>
                        <pic:nvPicPr>
                          <pic:cNvPr id="452"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sz w:val="2"/>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16.92%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-0.03%</w:t>
            </w:r>
          </w:p>
        </w:tc>
        <w:tc>
          <w:tcPr>
            <w:tcW w:w="2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53" name="image81.png" descr=""/>
                  <wp:cNvGraphicFramePr>
                    <a:graphicFrameLocks noChangeAspect="1"/>
                  </wp:cNvGraphicFramePr>
                  <a:graphic>
                    <a:graphicData uri="http://schemas.openxmlformats.org/drawingml/2006/picture">
                      <pic:pic>
                        <pic:nvPicPr>
                          <pic:cNvPr id="454" name="image81.png"/>
                          <pic:cNvPicPr/>
                        </pic:nvPicPr>
                        <pic:blipFill>
                          <a:blip r:embed="rId9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type w:val="continuous"/>
          <w:pgSz w:w="11910" w:h="16840"/>
          <w:pgMar w:top="1060" w:bottom="1160" w:left="0" w:right="0"/>
        </w:sectPr>
      </w:pPr>
    </w:p>
    <w:p>
      <w:pPr>
        <w:spacing w:line="240" w:lineRule="auto" w:before="6"/>
        <w:rPr>
          <w:rFonts w:ascii="宋体" w:hAnsi="宋体" w:cs="宋体" w:eastAsia="宋体" w:hint="default"/>
          <w:sz w:val="28"/>
          <w:szCs w:val="28"/>
        </w:rPr>
      </w:pPr>
      <w:r>
        <w:rPr/>
        <w:pict>
          <v:shape style="position:absolute;margin-left:189.320007pt;margin-top:91.679993pt;width:.480015pt;height:.42pt;mso-position-horizontal-relative:page;mso-position-vertical-relative:page;z-index:13840" type="#_x0000_t75" stroked="false">
            <v:imagedata r:id="rId94" o:title=""/>
          </v:shape>
        </w:pict>
      </w:r>
      <w:r>
        <w:rPr/>
        <w:pict>
          <v:shape style="position:absolute;margin-left:239.720001pt;margin-top:91.679993pt;width:.480015pt;height:.42pt;mso-position-horizontal-relative:page;mso-position-vertical-relative:page;z-index:13864" type="#_x0000_t75" stroked="false">
            <v:imagedata r:id="rId94" o:title=""/>
          </v:shape>
        </w:pict>
      </w:r>
      <w:r>
        <w:rPr/>
        <w:pict>
          <v:shape style="position:absolute;margin-left:308.199982pt;margin-top:91.679993pt;width:.48pt;height:.42pt;mso-position-horizontal-relative:page;mso-position-vertical-relative:page;z-index:13888" type="#_x0000_t75" stroked="false">
            <v:imagedata r:id="rId94" o:title=""/>
          </v:shape>
        </w:pict>
      </w:r>
      <w:r>
        <w:rPr/>
        <w:pict>
          <v:shape style="position:absolute;margin-left:358.600006pt;margin-top:91.679993pt;width:.48pt;height:.42pt;mso-position-horizontal-relative:page;mso-position-vertical-relative:page;z-index:13912" type="#_x0000_t75" stroked="false">
            <v:imagedata r:id="rId94" o:title=""/>
          </v:shape>
        </w:pict>
      </w:r>
      <w:r>
        <w:rPr/>
        <w:pict>
          <v:shape style="position:absolute;margin-left:395.5pt;margin-top:91.679993pt;width:.480031pt;height:.42pt;mso-position-horizontal-relative:page;mso-position-vertical-relative:page;z-index:13936" type="#_x0000_t75" stroked="false">
            <v:imagedata r:id="rId94" o:title=""/>
          </v:shape>
        </w:pict>
      </w:r>
      <w:r>
        <w:rPr/>
        <w:pict>
          <v:shape style="position:absolute;margin-left:189.320007pt;margin-top:111.779938pt;width:.479946pt;height:.42pt;mso-position-horizontal-relative:page;mso-position-vertical-relative:page;z-index:13960" type="#_x0000_t75" stroked="false">
            <v:imagedata r:id="rId94" o:title=""/>
          </v:shape>
        </w:pict>
      </w:r>
      <w:r>
        <w:rPr/>
        <w:pict>
          <v:shape style="position:absolute;margin-left:239.720001pt;margin-top:111.779938pt;width:.479946pt;height:.42pt;mso-position-horizontal-relative:page;mso-position-vertical-relative:page;z-index:13984" type="#_x0000_t75" stroked="false">
            <v:imagedata r:id="rId94" o:title=""/>
          </v:shape>
        </w:pict>
      </w:r>
      <w:r>
        <w:rPr/>
        <w:pict>
          <v:shape style="position:absolute;margin-left:308.199982pt;margin-top:111.779938pt;width:.47993pt;height:.42pt;mso-position-horizontal-relative:page;mso-position-vertical-relative:page;z-index:14008" type="#_x0000_t75" stroked="false">
            <v:imagedata r:id="rId94" o:title=""/>
          </v:shape>
        </w:pict>
      </w:r>
      <w:r>
        <w:rPr/>
        <w:pict>
          <v:shape style="position:absolute;margin-left:358.600006pt;margin-top:111.779938pt;width:.47993pt;height:.42pt;mso-position-horizontal-relative:page;mso-position-vertical-relative:page;z-index:14032" type="#_x0000_t75" stroked="false">
            <v:imagedata r:id="rId94" o:title=""/>
          </v:shape>
        </w:pict>
      </w:r>
      <w:r>
        <w:rPr/>
        <w:pict>
          <v:shape style="position:absolute;margin-left:395.5pt;margin-top:111.779938pt;width:.479961pt;height:.42pt;mso-position-horizontal-relative:page;mso-position-vertical-relative:page;z-index:14056" type="#_x0000_t75" stroked="false">
            <v:imagedata r:id="rId94" o:title=""/>
          </v:shape>
        </w:pict>
      </w:r>
    </w:p>
    <w:tbl>
      <w:tblPr>
        <w:tblW w:w="0" w:type="auto"/>
        <w:jc w:val="left"/>
        <w:tblInd w:w="1101" w:type="dxa"/>
        <w:tblLayout w:type="fixed"/>
        <w:tblCellMar>
          <w:top w:w="0" w:type="dxa"/>
          <w:left w:w="0" w:type="dxa"/>
          <w:bottom w:w="0" w:type="dxa"/>
          <w:right w:w="0" w:type="dxa"/>
        </w:tblCellMar>
        <w:tblLook w:val="01E0"/>
      </w:tblPr>
      <w:tblGrid>
        <w:gridCol w:w="1311"/>
        <w:gridCol w:w="1374"/>
        <w:gridCol w:w="1008"/>
        <w:gridCol w:w="1370"/>
        <w:gridCol w:w="1008"/>
        <w:gridCol w:w="738"/>
        <w:gridCol w:w="2886"/>
      </w:tblGrid>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81,374,762.36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455" name="image81.png" descr=""/>
                  <wp:cNvGraphicFramePr>
                    <a:graphicFrameLocks noChangeAspect="1"/>
                  </wp:cNvGraphicFramePr>
                  <a:graphic>
                    <a:graphicData uri="http://schemas.openxmlformats.org/drawingml/2006/picture">
                      <pic:pic>
                        <pic:nvPicPr>
                          <pic:cNvPr id="456" name="image81.png"/>
                          <pic:cNvPicPr/>
                        </pic:nvPicPr>
                        <pic:blipFill>
                          <a:blip r:embed="rId9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78,194,556.77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4.89%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-0.22%</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11,995,646.65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457" name="image81.png" descr=""/>
                  <wp:cNvGraphicFramePr>
                    <a:graphicFrameLocks noChangeAspect="1"/>
                  </wp:cNvGraphicFramePr>
                  <a:graphic>
                    <a:graphicData uri="http://schemas.openxmlformats.org/drawingml/2006/picture">
                      <pic:pic>
                        <pic:nvPicPr>
                          <pic:cNvPr id="458" name="image81.png"/>
                          <pic:cNvPicPr/>
                        </pic:nvPicPr>
                        <pic:blipFill>
                          <a:blip r:embed="rId9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12,824,688.01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0.80%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-0.11%</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20,887,519.37</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459" name="image81.png" descr=""/>
                  <wp:cNvGraphicFramePr>
                    <a:graphicFrameLocks noChangeAspect="1"/>
                  </wp:cNvGraphicFramePr>
                  <a:graphic>
                    <a:graphicData uri="http://schemas.openxmlformats.org/drawingml/2006/picture">
                      <pic:pic>
                        <pic:nvPicPr>
                          <pic:cNvPr id="460" name="image81.png"/>
                          <pic:cNvPicPr/>
                        </pic:nvPicPr>
                        <pic:blipFill>
                          <a:blip r:embed="rId94"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868,703.23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1.15%</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2" w:right="126"/>
              <w:jc w:val="left"/>
              <w:rPr>
                <w:rFonts w:ascii="宋体" w:hAnsi="宋体" w:cs="宋体" w:eastAsia="宋体" w:hint="default"/>
                <w:sz w:val="21"/>
                <w:szCs w:val="21"/>
              </w:rPr>
            </w:pPr>
            <w:r>
              <w:rPr>
                <w:rFonts w:ascii="宋体" w:hAnsi="宋体" w:cs="宋体" w:eastAsia="宋体" w:hint="default"/>
                <w:sz w:val="21"/>
                <w:szCs w:val="21"/>
              </w:rPr>
              <w:t>本期投资苏州康利贞医药有限 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19,600,000.00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54,412,828.09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461" name="image81.png" descr=""/>
                  <wp:cNvGraphicFramePr>
                    <a:graphicFrameLocks noChangeAspect="1"/>
                  </wp:cNvGraphicFramePr>
                  <a:graphic>
                    <a:graphicData uri="http://schemas.openxmlformats.org/drawingml/2006/picture">
                      <pic:pic>
                        <pic:nvPicPr>
                          <pic:cNvPr id="462" name="image81.png"/>
                          <pic:cNvPicPr/>
                        </pic:nvPicPr>
                        <pic:blipFill>
                          <a:blip r:embed="rId9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58,120,561.98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3.64%</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-0.51%</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38,787,663.53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463" name="image81.png" descr=""/>
                  <wp:cNvGraphicFramePr>
                    <a:graphicFrameLocks noChangeAspect="1"/>
                  </wp:cNvGraphicFramePr>
                  <a:graphic>
                    <a:graphicData uri="http://schemas.openxmlformats.org/drawingml/2006/picture">
                      <pic:pic>
                        <pic:nvPicPr>
                          <pic:cNvPr id="464" name="image81.png"/>
                          <pic:cNvPicPr/>
                        </pic:nvPicPr>
                        <pic:blipFill>
                          <a:blip r:embed="rId9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37,102,343.78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465" name="image81.png" descr=""/>
                  <wp:cNvGraphicFramePr>
                    <a:graphicFrameLocks noChangeAspect="1"/>
                  </wp:cNvGraphicFramePr>
                  <a:graphic>
                    <a:graphicData uri="http://schemas.openxmlformats.org/drawingml/2006/picture">
                      <pic:pic>
                        <pic:nvPicPr>
                          <pic:cNvPr id="466" name="image81.png"/>
                          <pic:cNvPicPr/>
                        </pic:nvPicPr>
                        <pic:blipFill>
                          <a:blip r:embed="rId9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467" name="image81.png" descr=""/>
                  <wp:cNvGraphicFramePr>
                    <a:graphicFrameLocks noChangeAspect="1"/>
                  </wp:cNvGraphicFramePr>
                  <a:graphic>
                    <a:graphicData uri="http://schemas.openxmlformats.org/drawingml/2006/picture">
                      <pic:pic>
                        <pic:nvPicPr>
                          <pic:cNvPr id="468" name="image81.png"/>
                          <pic:cNvPicPr/>
                        </pic:nvPicPr>
                        <pic:blipFill>
                          <a:blip r:embed="rId9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89.320007pt;margin-top:-93.404343pt;width:.480015pt;height:.66pt;mso-position-horizontal-relative:page;mso-position-vertical-relative:paragraph;z-index:14080" type="#_x0000_t75" stroked="false">
            <v:imagedata r:id="rId94" o:title=""/>
          </v:shape>
        </w:pict>
      </w:r>
      <w:r>
        <w:rPr/>
        <w:pict>
          <v:shape style="position:absolute;margin-left:239.720001pt;margin-top:-93.404343pt;width:.480015pt;height:.66pt;mso-position-horizontal-relative:page;mso-position-vertical-relative:paragraph;z-index:14104" type="#_x0000_t75" stroked="false">
            <v:imagedata r:id="rId94" o:title=""/>
          </v:shape>
        </w:pict>
      </w:r>
      <w:r>
        <w:rPr/>
        <w:pict>
          <v:shape style="position:absolute;margin-left:308.199982pt;margin-top:-93.404343pt;width:.48pt;height:.66pt;mso-position-horizontal-relative:page;mso-position-vertical-relative:paragraph;z-index:14128" type="#_x0000_t75" stroked="false">
            <v:imagedata r:id="rId94" o:title=""/>
          </v:shape>
        </w:pict>
      </w:r>
      <w:r>
        <w:rPr/>
        <w:pict>
          <v:shape style="position:absolute;margin-left:358.600006pt;margin-top:-93.404343pt;width:.48pt;height:.66pt;mso-position-horizontal-relative:page;mso-position-vertical-relative:paragraph;z-index:14152" type="#_x0000_t75" stroked="false">
            <v:imagedata r:id="rId94" o:title=""/>
          </v:shape>
        </w:pict>
      </w:r>
      <w:r>
        <w:rPr/>
        <w:pict>
          <v:shape style="position:absolute;margin-left:395.5pt;margin-top:-93.404343pt;width:.480031pt;height:.66pt;mso-position-horizontal-relative:page;mso-position-vertical-relative:paragraph;z-index:14176" type="#_x0000_t75" stroked="false">
            <v:imagedata r:id="rId94" o:title=""/>
          </v:shape>
        </w:pict>
      </w:r>
      <w:r>
        <w:rPr/>
        <w:pict>
          <v:shape style="position:absolute;margin-left:189.320007pt;margin-top:-73.064346pt;width:.480015pt;height:.42pt;mso-position-horizontal-relative:page;mso-position-vertical-relative:paragraph;z-index:14200" type="#_x0000_t75" stroked="false">
            <v:imagedata r:id="rId94" o:title=""/>
          </v:shape>
        </w:pict>
      </w:r>
      <w:r>
        <w:rPr/>
        <w:pict>
          <v:shape style="position:absolute;margin-left:239.720001pt;margin-top:-73.064346pt;width:.480015pt;height:.42pt;mso-position-horizontal-relative:page;mso-position-vertical-relative:paragraph;z-index:14224" type="#_x0000_t75" stroked="false">
            <v:imagedata r:id="rId94" o:title=""/>
          </v:shape>
        </w:pict>
      </w:r>
      <w:r>
        <w:rPr/>
        <w:pict>
          <v:shape style="position:absolute;margin-left:308.199982pt;margin-top:-73.064346pt;width:.48pt;height:.42pt;mso-position-horizontal-relative:page;mso-position-vertical-relative:paragraph;z-index:14248" type="#_x0000_t75" stroked="false">
            <v:imagedata r:id="rId94" o:title=""/>
          </v:shape>
        </w:pict>
      </w:r>
      <w:r>
        <w:rPr/>
        <w:pict>
          <v:shape style="position:absolute;margin-left:358.600006pt;margin-top:-73.064346pt;width:.48pt;height:.42pt;mso-position-horizontal-relative:page;mso-position-vertical-relative:paragraph;z-index:14272" type="#_x0000_t75" stroked="false">
            <v:imagedata r:id="rId94" o:title=""/>
          </v:shape>
        </w:pict>
      </w:r>
      <w:r>
        <w:rPr/>
        <w:pict>
          <v:shape style="position:absolute;margin-left:395.5pt;margin-top:-73.064346pt;width:.480031pt;height:.42pt;mso-position-horizontal-relative:page;mso-position-vertical-relative:paragraph;z-index:14296" type="#_x0000_t75" stroked="false">
            <v:imagedata r:id="rId94" o:title=""/>
          </v:shape>
        </w:pict>
      </w:r>
      <w:r>
        <w:rPr/>
        <w:pict>
          <v:shape style="position:absolute;margin-left:189.320007pt;margin-top:-52.964359pt;width:.480015pt;height:.42pt;mso-position-horizontal-relative:page;mso-position-vertical-relative:paragraph;z-index:14320" type="#_x0000_t75" stroked="false">
            <v:imagedata r:id="rId94" o:title=""/>
          </v:shape>
        </w:pict>
      </w:r>
      <w:r>
        <w:rPr/>
        <w:pict>
          <v:shape style="position:absolute;margin-left:239.720001pt;margin-top:-52.964359pt;width:.480015pt;height:.42pt;mso-position-horizontal-relative:page;mso-position-vertical-relative:paragraph;z-index:14344" type="#_x0000_t75" stroked="false">
            <v:imagedata r:id="rId94" o:title=""/>
          </v:shape>
        </w:pict>
      </w:r>
      <w:r>
        <w:rPr/>
        <w:pict>
          <v:shape style="position:absolute;margin-left:308.199982pt;margin-top:-52.964359pt;width:.48pt;height:.42pt;mso-position-horizontal-relative:page;mso-position-vertical-relative:paragraph;z-index:14368" type="#_x0000_t75" stroked="false">
            <v:imagedata r:id="rId94" o:title=""/>
          </v:shape>
        </w:pict>
      </w:r>
      <w:r>
        <w:rPr/>
        <w:pict>
          <v:shape style="position:absolute;margin-left:358.600006pt;margin-top:-52.964359pt;width:.48pt;height:.42pt;mso-position-horizontal-relative:page;mso-position-vertical-relative:paragraph;z-index:14392" type="#_x0000_t75" stroked="false">
            <v:imagedata r:id="rId94" o:title=""/>
          </v:shape>
        </w:pict>
      </w:r>
      <w:r>
        <w:rPr/>
        <w:pict>
          <v:shape style="position:absolute;margin-left:395.5pt;margin-top:-52.964359pt;width:.480031pt;height:.42pt;mso-position-horizontal-relative:page;mso-position-vertical-relative:paragraph;z-index:14416" type="#_x0000_t75" stroked="false">
            <v:imagedata r:id="rId94" o:title=""/>
          </v:shape>
        </w:pict>
      </w:r>
      <w:r>
        <w:rPr/>
        <w:pict>
          <v:shape style="position:absolute;margin-left:189.320007pt;margin-top:-32.864414pt;width:.479946pt;height:.42pt;mso-position-horizontal-relative:page;mso-position-vertical-relative:paragraph;z-index:14440" type="#_x0000_t75" stroked="false">
            <v:imagedata r:id="rId94" o:title=""/>
          </v:shape>
        </w:pict>
      </w:r>
      <w:r>
        <w:rPr/>
        <w:pict>
          <v:shape style="position:absolute;margin-left:239.720001pt;margin-top:-32.864414pt;width:.479946pt;height:.42pt;mso-position-horizontal-relative:page;mso-position-vertical-relative:paragraph;z-index:14464" type="#_x0000_t75" stroked="false">
            <v:imagedata r:id="rId94" o:title=""/>
          </v:shape>
        </w:pict>
      </w:r>
      <w:r>
        <w:rPr/>
        <w:pict>
          <v:shape style="position:absolute;margin-left:308.199982pt;margin-top:-32.864414pt;width:.47993pt;height:.42pt;mso-position-horizontal-relative:page;mso-position-vertical-relative:paragraph;z-index:14488" type="#_x0000_t75" stroked="false">
            <v:imagedata r:id="rId94" o:title=""/>
          </v:shape>
        </w:pict>
      </w:r>
      <w:r>
        <w:rPr/>
        <w:pict>
          <v:shape style="position:absolute;margin-left:358.600006pt;margin-top:-32.864414pt;width:.47993pt;height:.42pt;mso-position-horizontal-relative:page;mso-position-vertical-relative:paragraph;z-index:14512" type="#_x0000_t75" stroked="false">
            <v:imagedata r:id="rId94" o:title=""/>
          </v:shape>
        </w:pict>
      </w:r>
      <w:r>
        <w:rPr/>
        <w:pict>
          <v:shape style="position:absolute;margin-left:395.5pt;margin-top:-32.864414pt;width:.479961pt;height:.42pt;mso-position-horizontal-relative:page;mso-position-vertical-relative:paragraph;z-index:14536" type="#_x0000_t75" stroked="false">
            <v:imagedata r:id="rId94" o:title=""/>
          </v:shape>
        </w:pict>
      </w:r>
      <w:r>
        <w:rPr/>
        <w:pict>
          <v:shape style="position:absolute;margin-left:189.320007pt;margin-top:-12.764422pt;width:.479946pt;height:.42pt;mso-position-horizontal-relative:page;mso-position-vertical-relative:paragraph;z-index:14560" type="#_x0000_t75" stroked="false">
            <v:imagedata r:id="rId94" o:title=""/>
          </v:shape>
        </w:pict>
      </w:r>
      <w:r>
        <w:rPr/>
        <w:pict>
          <v:shape style="position:absolute;margin-left:239.720001pt;margin-top:-12.764422pt;width:.479946pt;height:.42pt;mso-position-horizontal-relative:page;mso-position-vertical-relative:paragraph;z-index:14584" type="#_x0000_t75" stroked="false">
            <v:imagedata r:id="rId94" o:title=""/>
          </v:shape>
        </w:pict>
      </w:r>
      <w:r>
        <w:rPr/>
        <w:pict>
          <v:shape style="position:absolute;margin-left:308.199982pt;margin-top:-12.764422pt;width:.47993pt;height:.42pt;mso-position-horizontal-relative:page;mso-position-vertical-relative:paragraph;z-index:14608" type="#_x0000_t75" stroked="false">
            <v:imagedata r:id="rId94" o:title=""/>
          </v:shape>
        </w:pict>
      </w:r>
      <w:r>
        <w:rPr/>
        <w:pict>
          <v:shape style="position:absolute;margin-left:358.600006pt;margin-top:-12.764422pt;width:.47993pt;height:.42pt;mso-position-horizontal-relative:page;mso-position-vertical-relative:paragraph;z-index:14632" type="#_x0000_t75" stroked="false">
            <v:imagedata r:id="rId94" o:title=""/>
          </v:shape>
        </w:pict>
      </w:r>
      <w:r>
        <w:rPr/>
        <w:pict>
          <v:shape style="position:absolute;margin-left:395.5pt;margin-top:-12.764422pt;width:.479961pt;height:.42pt;mso-position-horizontal-relative:page;mso-position-vertical-relative:paragraph;z-index:14656" type="#_x0000_t75" stroked="false">
            <v:imagedata r:id="rId94" o:title=""/>
          </v:shape>
        </w:pict>
      </w:r>
      <w:bookmarkStart w:name="2、以公允价值计量的资产和负债" w:id="46"/>
      <w:bookmarkEnd w:id="46"/>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0"/>
          <w:szCs w:val="20"/>
        </w:rPr>
      </w:pPr>
    </w:p>
    <w:p>
      <w:pPr>
        <w:pStyle w:val="Heading2"/>
        <w:spacing w:line="523" w:lineRule="auto" w:before="26"/>
        <w:ind w:left="1613" w:right="6837" w:hanging="480"/>
        <w:jc w:val="left"/>
        <w:rPr>
          <w:rFonts w:ascii="宋体" w:hAnsi="宋体" w:cs="宋体" w:eastAsia="宋体" w:hint="default"/>
          <w:b w:val="0"/>
          <w:bCs w:val="0"/>
        </w:rPr>
      </w:pPr>
      <w:bookmarkStart w:name="3、截至报告期末的资产权利受限情况" w:id="47"/>
      <w:bookmarkEnd w:id="47"/>
      <w:r>
        <w:rPr>
          <w:b w:val="0"/>
          <w:bCs w:val="0"/>
        </w:rPr>
      </w:r>
      <w:r>
        <w:rPr>
          <w:rFonts w:ascii="Times New Roman" w:hAnsi="Times New Roman" w:cs="Times New Roman" w:eastAsia="Times New Roman" w:hint="default"/>
          <w:w w:val="95"/>
        </w:rPr>
        <w:t>3</w:t>
      </w:r>
      <w:r>
        <w:rPr>
          <w:w w:val="95"/>
        </w:rPr>
        <w:t>、截至报告期末的资产权利受限情况</w:t>
      </w:r>
      <w:r>
        <w:rPr>
          <w:spacing w:val="68"/>
          <w:w w:val="95"/>
        </w:rPr>
        <w:t> </w:t>
      </w:r>
      <w:r>
        <w:rPr>
          <w:rFonts w:ascii="宋体" w:hAnsi="宋体" w:cs="宋体" w:eastAsia="宋体" w:hint="default"/>
          <w:b w:val="0"/>
          <w:bCs w:val="0"/>
        </w:rPr>
        <w:t>不适用</w:t>
      </w:r>
    </w:p>
    <w:p>
      <w:pPr>
        <w:spacing w:after="0" w:line="523" w:lineRule="auto"/>
        <w:jc w:val="left"/>
        <w:rPr>
          <w:rFonts w:ascii="宋体" w:hAnsi="宋体" w:cs="宋体" w:eastAsia="宋体" w:hint="default"/>
        </w:rPr>
        <w:sectPr>
          <w:pgSz w:w="11910" w:h="16840"/>
          <w:pgMar w:header="747" w:footer="979" w:top="1060" w:bottom="1160" w:left="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52137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五、投资状况分析" w:id="48"/>
      <w:bookmarkEnd w:id="48"/>
      <w:r>
        <w:rPr>
          <w:b w:val="0"/>
          <w:bCs w:val="0"/>
        </w:rPr>
      </w:r>
      <w:r>
        <w:rPr/>
        <w:t>五、投资状况分析</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40" w:right="10338"/>
        <w:jc w:val="left"/>
        <w:rPr>
          <w:b w:val="0"/>
          <w:bCs w:val="0"/>
        </w:rPr>
      </w:pPr>
      <w:bookmarkStart w:name="1、总体情况" w:id="49"/>
      <w:bookmarkEnd w:id="49"/>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620" w:right="10338"/>
        <w:jc w:val="left"/>
      </w:pPr>
      <w:r>
        <w:rPr/>
        <w:pict>
          <v:shape style="position:absolute;margin-left:303.859985pt;margin-top:40.055634pt;width:.479996pt;height:.42pt;mso-position-horizontal-relative:page;mso-position-vertical-relative:paragraph;z-index:14704" type="#_x0000_t75" stroked="false">
            <v:imagedata r:id="rId94" o:title=""/>
          </v:shape>
        </w:pict>
      </w:r>
      <w:r>
        <w:rPr/>
        <w:pict>
          <v:shape style="position:absolute;margin-left:537.520020pt;margin-top:40.055634pt;width:.479965pt;height:.42pt;mso-position-horizontal-relative:page;mso-position-vertical-relative:paragraph;z-index:14728" type="#_x0000_t75" stroked="false">
            <v:imagedata r:id="rId94"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670"/>
        <w:gridCol w:w="4673"/>
        <w:gridCol w:w="4672"/>
      </w:tblGrid>
      <w:tr>
        <w:trPr>
          <w:trHeight w:val="402" w:hRule="exact"/>
        </w:trPr>
        <w:tc>
          <w:tcPr>
            <w:tcW w:w="46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89"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81"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46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4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26,830,000.00</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57,150,000.00</w:t>
            </w:r>
          </w:p>
        </w:tc>
        <w:tc>
          <w:tcPr>
            <w:tcW w:w="4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-53.00%</w:t>
            </w:r>
            <w:r>
              <w:rPr>
                <w:rFonts w:ascii="Times New Roman"/>
                <w:sz w:val="21"/>
              </w:rPr>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95"/>
          <w:footerReference w:type="default" r:id="rId96"/>
          <w:pgSz w:w="16840" w:h="11910" w:orient="landscape"/>
          <w:pgMar w:header="867" w:footer="979" w:top="1060" w:bottom="1160" w:left="1300" w:right="0"/>
          <w:pgNumType w:start="34"/>
        </w:sectPr>
      </w:pPr>
    </w:p>
    <w:p>
      <w:pPr>
        <w:pStyle w:val="Heading2"/>
        <w:spacing w:line="240" w:lineRule="auto" w:before="26"/>
        <w:ind w:left="140" w:right="0"/>
        <w:jc w:val="left"/>
        <w:rPr>
          <w:b w:val="0"/>
          <w:bCs w:val="0"/>
        </w:rPr>
      </w:pPr>
      <w:r>
        <w:rPr/>
        <w:pict>
          <v:shape style="position:absolute;margin-left:303.859985pt;margin-top:-12.764346pt;width:.480031pt;height:.42pt;mso-position-horizontal-relative:page;mso-position-vertical-relative:paragraph;z-index:14752" type="#_x0000_t75" stroked="false">
            <v:imagedata r:id="rId94" o:title=""/>
          </v:shape>
        </w:pict>
      </w:r>
      <w:r>
        <w:rPr/>
        <w:pict>
          <v:shape style="position:absolute;margin-left:537.520020pt;margin-top:-12.764346pt;width:.48pt;height:.42pt;mso-position-horizontal-relative:page;mso-position-vertical-relative:paragraph;z-index:14776" type="#_x0000_t75" stroked="false">
            <v:imagedata r:id="rId94" o:title=""/>
          </v:shape>
        </w:pict>
      </w:r>
      <w:bookmarkStart w:name="2、报告期内获取的重大的股权投资情况" w:id="50"/>
      <w:bookmarkEnd w:id="50"/>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6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3949" w:right="0" w:firstLine="0"/>
        <w:jc w:val="left"/>
        <w:rPr>
          <w:rFonts w:ascii="宋体" w:hAnsi="宋体" w:cs="宋体" w:eastAsia="宋体" w:hint="default"/>
          <w:sz w:val="21"/>
          <w:szCs w:val="21"/>
        </w:rPr>
      </w:pPr>
      <w:r>
        <w:rPr/>
        <w:pict>
          <v:shape style="position:absolute;margin-left:116.339996pt;margin-top:53.303665pt;width:.479993pt;height:.66pt;mso-position-horizontal-relative:page;mso-position-vertical-relative:paragraph;z-index:14800" type="#_x0000_t75" stroked="false">
            <v:imagedata r:id="rId97" o:title=""/>
          </v:shape>
        </w:pict>
      </w:r>
      <w:r>
        <w:rPr/>
        <w:pict>
          <v:shape style="position:absolute;margin-left:192.380005pt;margin-top:53.303665pt;width:.479993pt;height:.66pt;mso-position-horizontal-relative:page;mso-position-vertical-relative:paragraph;z-index:14824" type="#_x0000_t75" stroked="false">
            <v:imagedata r:id="rId97" o:title=""/>
          </v:shape>
        </w:pict>
      </w:r>
      <w:r>
        <w:rPr/>
        <w:pict>
          <v:shape style="position:absolute;margin-left:220.759995pt;margin-top:53.303665pt;width:.480008pt;height:.66pt;mso-position-horizontal-relative:page;mso-position-vertical-relative:paragraph;z-index:14848" type="#_x0000_t75" stroked="false">
            <v:imagedata r:id="rId97" o:title=""/>
          </v:shape>
        </w:pict>
      </w:r>
      <w:r>
        <w:rPr/>
        <w:pict>
          <v:shape style="position:absolute;margin-left:287.240021pt;margin-top:53.303665pt;width:.480008pt;height:.66pt;mso-position-horizontal-relative:page;mso-position-vertical-relative:paragraph;z-index:14872" type="#_x0000_t75" stroked="false">
            <v:imagedata r:id="rId97" o:title=""/>
          </v:shape>
        </w:pict>
      </w:r>
      <w:r>
        <w:rPr/>
        <w:pict>
          <v:shape style="position:absolute;margin-left:323.240021pt;margin-top:53.303665pt;width:.480008pt;height:.66pt;mso-position-horizontal-relative:page;mso-position-vertical-relative:paragraph;z-index:14896" type="#_x0000_t75" stroked="false">
            <v:imagedata r:id="rId97" o:title=""/>
          </v:shape>
        </w:pict>
      </w:r>
      <w:r>
        <w:rPr/>
        <w:pict>
          <v:shape style="position:absolute;margin-left:356.420013pt;margin-top:53.303665pt;width:.479978pt;height:.66pt;mso-position-horizontal-relative:page;mso-position-vertical-relative:paragraph;z-index:14920" type="#_x0000_t75" stroked="false">
            <v:imagedata r:id="rId97" o:title=""/>
          </v:shape>
        </w:pict>
      </w:r>
      <w:r>
        <w:rPr/>
        <w:pict>
          <v:shape style="position:absolute;margin-left:426.279999pt;margin-top:53.303665pt;width:.480008pt;height:.66pt;mso-position-horizontal-relative:page;mso-position-vertical-relative:paragraph;z-index:14944" type="#_x0000_t75" stroked="false">
            <v:imagedata r:id="rId97" o:title=""/>
          </v:shape>
        </w:pict>
      </w:r>
      <w:r>
        <w:rPr/>
        <w:pict>
          <v:shape style="position:absolute;margin-left:461.679993pt;margin-top:53.303665pt;width:.480008pt;height:.66pt;mso-position-horizontal-relative:page;mso-position-vertical-relative:paragraph;z-index:14968" type="#_x0000_t75" stroked="false">
            <v:imagedata r:id="rId97" o:title=""/>
          </v:shape>
        </w:pict>
      </w:r>
      <w:r>
        <w:rPr/>
        <w:pict>
          <v:shape style="position:absolute;margin-left:497.02002pt;margin-top:53.303665pt;width:.480008pt;height:.66pt;mso-position-horizontal-relative:page;mso-position-vertical-relative:paragraph;z-index:14992" type="#_x0000_t75" stroked="false">
            <v:imagedata r:id="rId97" o:title=""/>
          </v:shape>
        </w:pict>
      </w:r>
      <w:r>
        <w:rPr/>
        <w:pict>
          <v:shape style="position:absolute;margin-left:539.619995pt;margin-top:53.303665pt;width:.479978pt;height:.66pt;mso-position-horizontal-relative:page;mso-position-vertical-relative:paragraph;z-index:15016" type="#_x0000_t75" stroked="false">
            <v:imagedata r:id="rId97" o:title=""/>
          </v:shape>
        </w:pict>
      </w:r>
      <w:r>
        <w:rPr/>
        <w:pict>
          <v:shape style="position:absolute;margin-left:603.339966pt;margin-top:53.303665pt;width:.479978pt;height:.66pt;mso-position-horizontal-relative:page;mso-position-vertical-relative:paragraph;z-index:15040" type="#_x0000_t75" stroked="false">
            <v:imagedata r:id="rId97" o:title=""/>
          </v:shape>
        </w:pict>
      </w:r>
      <w:r>
        <w:rPr/>
        <w:pict>
          <v:shape style="position:absolute;margin-left:634.479980pt;margin-top:53.303665pt;width:.480039pt;height:.66pt;mso-position-horizontal-relative:page;mso-position-vertical-relative:paragraph;z-index:15064" type="#_x0000_t75" stroked="false">
            <v:imagedata r:id="rId97" o:title=""/>
          </v:shape>
        </w:pict>
      </w:r>
      <w:r>
        <w:rPr/>
        <w:pict>
          <v:shape style="position:absolute;margin-left:683.5pt;margin-top:53.303665pt;width:.479978pt;height:.66pt;mso-position-horizontal-relative:page;mso-position-vertical-relative:paragraph;z-index:15088" type="#_x0000_t75" stroked="false">
            <v:imagedata r:id="rId97"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300" w:right="0"/>
          <w:cols w:num="2" w:equalWidth="0">
            <w:col w:w="4787" w:space="4523"/>
            <w:col w:w="6230"/>
          </w:cols>
        </w:sectPr>
      </w:pPr>
    </w:p>
    <w:p>
      <w:pPr>
        <w:spacing w:line="240" w:lineRule="auto" w:before="12"/>
        <w:rPr>
          <w:rFonts w:ascii="宋体" w:hAnsi="宋体" w:cs="宋体" w:eastAsia="宋体" w:hint="default"/>
          <w:sz w:val="6"/>
          <w:szCs w:val="6"/>
        </w:rPr>
      </w:pPr>
      <w:r>
        <w:rPr/>
        <w:pict>
          <v:shape style="position:absolute;margin-left:116.339996pt;margin-top:465.600006pt;width:.479993pt;height:.66pt;mso-position-horizontal-relative:page;mso-position-vertical-relative:page;z-index:15112" type="#_x0000_t75" stroked="false">
            <v:imagedata r:id="rId97" o:title=""/>
          </v:shape>
        </w:pict>
      </w:r>
      <w:r>
        <w:rPr/>
        <w:pict>
          <v:shape style="position:absolute;margin-left:192.380005pt;margin-top:465.600006pt;width:.479993pt;height:.66pt;mso-position-horizontal-relative:page;mso-position-vertical-relative:page;z-index:15136" type="#_x0000_t75" stroked="false">
            <v:imagedata r:id="rId97" o:title=""/>
          </v:shape>
        </w:pict>
      </w:r>
      <w:r>
        <w:rPr/>
        <w:pict>
          <v:shape style="position:absolute;margin-left:220.759995pt;margin-top:465.600006pt;width:.480008pt;height:.66pt;mso-position-horizontal-relative:page;mso-position-vertical-relative:page;z-index:15160" type="#_x0000_t75" stroked="false">
            <v:imagedata r:id="rId97" o:title=""/>
          </v:shape>
        </w:pict>
      </w:r>
      <w:r>
        <w:rPr/>
        <w:pict>
          <v:shape style="position:absolute;margin-left:287.240021pt;margin-top:465.600006pt;width:.480008pt;height:.66pt;mso-position-horizontal-relative:page;mso-position-vertical-relative:page;z-index:15184" type="#_x0000_t75" stroked="false">
            <v:imagedata r:id="rId97" o:title=""/>
          </v:shape>
        </w:pict>
      </w:r>
      <w:r>
        <w:rPr/>
        <w:pict>
          <v:shape style="position:absolute;margin-left:323.240021pt;margin-top:465.600006pt;width:.480008pt;height:.66pt;mso-position-horizontal-relative:page;mso-position-vertical-relative:page;z-index:15208" type="#_x0000_t75" stroked="false">
            <v:imagedata r:id="rId97" o:title=""/>
          </v:shape>
        </w:pict>
      </w:r>
      <w:r>
        <w:rPr/>
        <w:pict>
          <v:shape style="position:absolute;margin-left:356.420013pt;margin-top:465.600006pt;width:.479978pt;height:.66pt;mso-position-horizontal-relative:page;mso-position-vertical-relative:page;z-index:15232" type="#_x0000_t75" stroked="false">
            <v:imagedata r:id="rId97" o:title=""/>
          </v:shape>
        </w:pict>
      </w:r>
      <w:r>
        <w:rPr/>
        <w:pict>
          <v:shape style="position:absolute;margin-left:426.279999pt;margin-top:465.600006pt;width:.480008pt;height:.66pt;mso-position-horizontal-relative:page;mso-position-vertical-relative:page;z-index:15256" type="#_x0000_t75" stroked="false">
            <v:imagedata r:id="rId97" o:title=""/>
          </v:shape>
        </w:pict>
      </w:r>
      <w:r>
        <w:rPr/>
        <w:pict>
          <v:shape style="position:absolute;margin-left:461.679993pt;margin-top:465.600006pt;width:.480008pt;height:.66pt;mso-position-horizontal-relative:page;mso-position-vertical-relative:page;z-index:15280" type="#_x0000_t75" stroked="false">
            <v:imagedata r:id="rId97" o:title=""/>
          </v:shape>
        </w:pict>
      </w:r>
      <w:r>
        <w:rPr/>
        <w:pict>
          <v:shape style="position:absolute;margin-left:497.02002pt;margin-top:465.600006pt;width:.480008pt;height:.66pt;mso-position-horizontal-relative:page;mso-position-vertical-relative:page;z-index:15304" type="#_x0000_t75" stroked="false">
            <v:imagedata r:id="rId97" o:title=""/>
          </v:shape>
        </w:pict>
      </w:r>
      <w:r>
        <w:rPr/>
        <w:pict>
          <v:shape style="position:absolute;margin-left:539.619995pt;margin-top:465.600006pt;width:.479978pt;height:.66pt;mso-position-horizontal-relative:page;mso-position-vertical-relative:page;z-index:15328" type="#_x0000_t75" stroked="false">
            <v:imagedata r:id="rId97" o:title=""/>
          </v:shape>
        </w:pict>
      </w:r>
      <w:r>
        <w:rPr/>
        <w:pict>
          <v:shape style="position:absolute;margin-left:603.339966pt;margin-top:465.600006pt;width:.479978pt;height:.66pt;mso-position-horizontal-relative:page;mso-position-vertical-relative:page;z-index:15352" type="#_x0000_t75" stroked="false">
            <v:imagedata r:id="rId97" o:title=""/>
          </v:shape>
        </w:pict>
      </w:r>
      <w:r>
        <w:rPr/>
        <w:pict>
          <v:shape style="position:absolute;margin-left:634.479980pt;margin-top:465.600006pt;width:.480039pt;height:.66pt;mso-position-horizontal-relative:page;mso-position-vertical-relative:page;z-index:15376" type="#_x0000_t75" stroked="false">
            <v:imagedata r:id="rId97" o:title=""/>
          </v:shape>
        </w:pict>
      </w:r>
      <w:r>
        <w:rPr/>
        <w:pict>
          <v:shape style="position:absolute;margin-left:683.5pt;margin-top:465.600006pt;width:.479978pt;height:.66pt;mso-position-horizontal-relative:page;mso-position-vertical-relative:page;z-index:15400" type="#_x0000_t75" stroked="false">
            <v:imagedata r:id="rId97" o:title=""/>
          </v:shape>
        </w:pict>
      </w:r>
      <w:r>
        <w:rPr/>
        <w:pict>
          <v:shape style="position:absolute;margin-left:116.339996pt;margin-top:531.059998pt;width:.480015pt;height:.12pt;mso-position-horizontal-relative:page;mso-position-vertical-relative:page;z-index:15424" type="#_x0000_t75" stroked="false">
            <v:imagedata r:id="rId97" o:title=""/>
          </v:shape>
        </w:pict>
      </w:r>
      <w:r>
        <w:rPr/>
        <w:pict>
          <v:shape style="position:absolute;margin-left:192.380005pt;margin-top:531.059998pt;width:.480015pt;height:.12pt;mso-position-horizontal-relative:page;mso-position-vertical-relative:page;z-index:15448" type="#_x0000_t75" stroked="false">
            <v:imagedata r:id="rId97" o:title=""/>
          </v:shape>
        </w:pict>
      </w:r>
      <w:r>
        <w:rPr/>
        <w:pict>
          <v:shape style="position:absolute;margin-left:220.759995pt;margin-top:531.059998pt;width:.480031pt;height:.12pt;mso-position-horizontal-relative:page;mso-position-vertical-relative:page;z-index:15472" type="#_x0000_t75" stroked="false">
            <v:imagedata r:id="rId97" o:title=""/>
          </v:shape>
        </w:pict>
      </w:r>
      <w:r>
        <w:rPr/>
        <w:pict>
          <v:shape style="position:absolute;margin-left:287.240021pt;margin-top:531.059998pt;width:.480031pt;height:.12pt;mso-position-horizontal-relative:page;mso-position-vertical-relative:page;z-index:15496" type="#_x0000_t75" stroked="false">
            <v:imagedata r:id="rId97" o:title=""/>
          </v:shape>
        </w:pict>
      </w:r>
      <w:r>
        <w:rPr/>
        <w:pict>
          <v:shape style="position:absolute;margin-left:323.240021pt;margin-top:531.059998pt;width:.480031pt;height:.12pt;mso-position-horizontal-relative:page;mso-position-vertical-relative:page;z-index:15520" type="#_x0000_t75" stroked="false">
            <v:imagedata r:id="rId97" o:title=""/>
          </v:shape>
        </w:pict>
      </w:r>
      <w:r>
        <w:rPr/>
        <w:pict>
          <v:shape style="position:absolute;margin-left:356.420013pt;margin-top:531.059998pt;width:.48pt;height:.12pt;mso-position-horizontal-relative:page;mso-position-vertical-relative:page;z-index:15544" type="#_x0000_t75" stroked="false">
            <v:imagedata r:id="rId97" o:title=""/>
          </v:shape>
        </w:pict>
      </w:r>
      <w:r>
        <w:rPr/>
        <w:pict>
          <v:shape style="position:absolute;margin-left:426.279999pt;margin-top:531.059998pt;width:.480031pt;height:.12pt;mso-position-horizontal-relative:page;mso-position-vertical-relative:page;z-index:15568" type="#_x0000_t75" stroked="false">
            <v:imagedata r:id="rId97" o:title=""/>
          </v:shape>
        </w:pict>
      </w:r>
      <w:r>
        <w:rPr/>
        <w:pict>
          <v:shape style="position:absolute;margin-left:461.679993pt;margin-top:531.059998pt;width:.480031pt;height:.12pt;mso-position-horizontal-relative:page;mso-position-vertical-relative:page;z-index:15592" type="#_x0000_t75" stroked="false">
            <v:imagedata r:id="rId97" o:title=""/>
          </v:shape>
        </w:pict>
      </w:r>
      <w:r>
        <w:rPr/>
        <w:pict>
          <v:shape style="position:absolute;margin-left:497.02002pt;margin-top:531.059998pt;width:.480031pt;height:.12pt;mso-position-horizontal-relative:page;mso-position-vertical-relative:page;z-index:15616" type="#_x0000_t75" stroked="false">
            <v:imagedata r:id="rId97" o:title=""/>
          </v:shape>
        </w:pict>
      </w:r>
      <w:r>
        <w:rPr/>
        <w:pict>
          <v:shape style="position:absolute;margin-left:539.619995pt;margin-top:531.059998pt;width:.48pt;height:.12pt;mso-position-horizontal-relative:page;mso-position-vertical-relative:page;z-index:15640" type="#_x0000_t75" stroked="false">
            <v:imagedata r:id="rId97" o:title=""/>
          </v:shape>
        </w:pict>
      </w:r>
      <w:r>
        <w:rPr/>
        <w:pict>
          <v:shape style="position:absolute;margin-left:603.339966pt;margin-top:531.059998pt;width:.48pt;height:.12pt;mso-position-horizontal-relative:page;mso-position-vertical-relative:page;z-index:15664" type="#_x0000_t75" stroked="false">
            <v:imagedata r:id="rId97" o:title=""/>
          </v:shape>
        </w:pict>
      </w:r>
      <w:r>
        <w:rPr/>
        <w:pict>
          <v:shape style="position:absolute;margin-left:634.479980pt;margin-top:531.059998pt;width:.480061pt;height:.12pt;mso-position-horizontal-relative:page;mso-position-vertical-relative:page;z-index:15688" type="#_x0000_t75" stroked="false">
            <v:imagedata r:id="rId97" o:title=""/>
          </v:shape>
        </w:pict>
      </w:r>
      <w:r>
        <w:rPr/>
        <w:pict>
          <v:shape style="position:absolute;margin-left:683.5pt;margin-top:531.059998pt;width:.48pt;height:.12pt;mso-position-horizontal-relative:page;mso-position-vertical-relative:page;z-index:15712" type="#_x0000_t75" stroked="false">
            <v:imagedata r:id="rId97" o:title=""/>
          </v:shape>
        </w:pict>
      </w:r>
    </w:p>
    <w:tbl>
      <w:tblPr>
        <w:tblW w:w="0" w:type="auto"/>
        <w:jc w:val="left"/>
        <w:tblInd w:w="107" w:type="dxa"/>
        <w:tblLayout w:type="fixed"/>
        <w:tblCellMar>
          <w:top w:w="0" w:type="dxa"/>
          <w:left w:w="0" w:type="dxa"/>
          <w:bottom w:w="0" w:type="dxa"/>
          <w:right w:w="0" w:type="dxa"/>
        </w:tblCellMar>
        <w:tblLook w:val="01E0"/>
      </w:tblPr>
      <w:tblGrid>
        <w:gridCol w:w="919"/>
        <w:gridCol w:w="1521"/>
        <w:gridCol w:w="568"/>
        <w:gridCol w:w="1330"/>
        <w:gridCol w:w="720"/>
        <w:gridCol w:w="664"/>
        <w:gridCol w:w="1397"/>
        <w:gridCol w:w="708"/>
        <w:gridCol w:w="707"/>
        <w:gridCol w:w="852"/>
        <w:gridCol w:w="1274"/>
        <w:gridCol w:w="623"/>
        <w:gridCol w:w="980"/>
        <w:gridCol w:w="1752"/>
      </w:tblGrid>
      <w:tr>
        <w:trPr>
          <w:trHeight w:val="714" w:hRule="exact"/>
        </w:trPr>
        <w:tc>
          <w:tcPr>
            <w:tcW w:w="9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43" w:right="32" w:hanging="105"/>
              <w:jc w:val="left"/>
              <w:rPr>
                <w:rFonts w:ascii="宋体" w:hAnsi="宋体" w:cs="宋体" w:eastAsia="宋体" w:hint="default"/>
                <w:sz w:val="21"/>
                <w:szCs w:val="21"/>
              </w:rPr>
            </w:pPr>
            <w:r>
              <w:rPr>
                <w:rFonts w:ascii="宋体" w:hAnsi="宋体" w:cs="宋体" w:eastAsia="宋体" w:hint="default"/>
                <w:sz w:val="21"/>
                <w:szCs w:val="21"/>
              </w:rPr>
              <w:t>被投资公 司名称</w:t>
            </w: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left"/>
              <w:rPr>
                <w:rFonts w:ascii="宋体" w:hAnsi="宋体" w:cs="宋体" w:eastAsia="宋体" w:hint="default"/>
                <w:sz w:val="21"/>
                <w:szCs w:val="21"/>
              </w:rPr>
            </w:pPr>
            <w:r>
              <w:rPr>
                <w:rFonts w:ascii="宋体" w:hAnsi="宋体" w:cs="宋体" w:eastAsia="宋体" w:hint="default"/>
                <w:sz w:val="21"/>
                <w:szCs w:val="21"/>
              </w:rPr>
              <w:t>投资 方式</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投资金额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9" w:right="38"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6" w:right="115"/>
              <w:jc w:val="left"/>
              <w:rPr>
                <w:rFonts w:ascii="宋体" w:hAnsi="宋体" w:cs="宋体" w:eastAsia="宋体" w:hint="default"/>
                <w:sz w:val="21"/>
                <w:szCs w:val="21"/>
              </w:rPr>
            </w:pPr>
            <w:r>
              <w:rPr>
                <w:rFonts w:ascii="宋体" w:hAnsi="宋体" w:cs="宋体" w:eastAsia="宋体" w:hint="default"/>
                <w:sz w:val="21"/>
                <w:szCs w:val="21"/>
              </w:rPr>
              <w:t>资金 来源</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3" w:right="32" w:hanging="210"/>
              <w:jc w:val="left"/>
              <w:rPr>
                <w:rFonts w:ascii="宋体" w:hAnsi="宋体" w:cs="宋体" w:eastAsia="宋体" w:hint="default"/>
                <w:sz w:val="21"/>
                <w:szCs w:val="21"/>
              </w:rPr>
            </w:pPr>
            <w:r>
              <w:rPr>
                <w:rFonts w:ascii="宋体" w:hAnsi="宋体" w:cs="宋体" w:eastAsia="宋体" w:hint="default"/>
                <w:sz w:val="21"/>
                <w:szCs w:val="21"/>
              </w:rPr>
              <w:t>投资期 限</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3" w:right="31" w:hanging="210"/>
              <w:jc w:val="left"/>
              <w:rPr>
                <w:rFonts w:ascii="宋体" w:hAnsi="宋体" w:cs="宋体" w:eastAsia="宋体" w:hint="default"/>
                <w:sz w:val="21"/>
                <w:szCs w:val="21"/>
              </w:rPr>
            </w:pPr>
            <w:r>
              <w:rPr>
                <w:rFonts w:ascii="宋体" w:hAnsi="宋体" w:cs="宋体" w:eastAsia="宋体" w:hint="default"/>
                <w:sz w:val="21"/>
                <w:szCs w:val="21"/>
              </w:rPr>
              <w:t>产品类 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5" w:right="104"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6" w:right="107" w:hanging="420"/>
              <w:jc w:val="left"/>
              <w:rPr>
                <w:rFonts w:ascii="宋体" w:hAnsi="宋体" w:cs="宋体" w:eastAsia="宋体" w:hint="default"/>
                <w:sz w:val="21"/>
                <w:szCs w:val="21"/>
              </w:rPr>
            </w:pPr>
            <w:r>
              <w:rPr>
                <w:rFonts w:ascii="宋体" w:hAnsi="宋体" w:cs="宋体" w:eastAsia="宋体" w:hint="default"/>
                <w:sz w:val="21"/>
                <w:szCs w:val="21"/>
              </w:rPr>
              <w:t>本期投资盈 亏</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6" w:right="95"/>
              <w:jc w:val="left"/>
              <w:rPr>
                <w:rFonts w:ascii="宋体" w:hAnsi="宋体" w:cs="宋体" w:eastAsia="宋体" w:hint="default"/>
                <w:sz w:val="21"/>
                <w:szCs w:val="21"/>
              </w:rPr>
            </w:pPr>
            <w:r>
              <w:rPr>
                <w:rFonts w:ascii="宋体" w:hAnsi="宋体" w:cs="宋体" w:eastAsia="宋体" w:hint="default"/>
                <w:sz w:val="21"/>
                <w:szCs w:val="21"/>
              </w:rPr>
              <w:t>是否 涉诉</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 w:right="0"/>
              <w:jc w:val="left"/>
              <w:rPr>
                <w:rFonts w:ascii="宋体" w:hAnsi="宋体" w:cs="宋体" w:eastAsia="宋体" w:hint="default"/>
                <w:sz w:val="21"/>
                <w:szCs w:val="21"/>
              </w:rPr>
            </w:pPr>
            <w:r>
              <w:rPr>
                <w:rFonts w:ascii="宋体" w:hAnsi="宋体" w:cs="宋体" w:eastAsia="宋体" w:hint="default"/>
                <w:sz w:val="21"/>
                <w:szCs w:val="21"/>
              </w:rPr>
              <w:t>披露日期</w:t>
            </w:r>
          </w:p>
          <w:p>
            <w:pPr>
              <w:pStyle w:val="TableParagraph"/>
              <w:spacing w:line="240" w:lineRule="auto" w:before="38"/>
              <w:ind w:left="6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17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披露索引（如有）</w:t>
            </w:r>
          </w:p>
        </w:tc>
      </w:tr>
      <w:tr>
        <w:trPr>
          <w:trHeight w:val="3210"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27" w:right="44"/>
              <w:jc w:val="both"/>
              <w:rPr>
                <w:rFonts w:ascii="宋体" w:hAnsi="宋体" w:cs="宋体" w:eastAsia="宋体" w:hint="default"/>
                <w:sz w:val="21"/>
                <w:szCs w:val="21"/>
              </w:rPr>
            </w:pPr>
            <w:r>
              <w:rPr>
                <w:rFonts w:ascii="宋体" w:hAnsi="宋体" w:cs="宋体" w:eastAsia="宋体" w:hint="default"/>
                <w:sz w:val="21"/>
                <w:szCs w:val="21"/>
              </w:rPr>
              <w:t>常州高新 医疗服务 有限公司</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15"/>
              <w:jc w:val="left"/>
              <w:rPr>
                <w:rFonts w:ascii="宋体" w:hAnsi="宋体" w:cs="宋体" w:eastAsia="宋体" w:hint="default"/>
                <w:sz w:val="21"/>
                <w:szCs w:val="21"/>
              </w:rPr>
            </w:pPr>
            <w:r>
              <w:rPr>
                <w:rFonts w:ascii="宋体" w:hAnsi="宋体" w:cs="宋体" w:eastAsia="宋体" w:hint="default"/>
                <w:sz w:val="21"/>
                <w:szCs w:val="21"/>
              </w:rPr>
              <w:t>医药信息咨询， 医疗卫生及健 康服务行业相 关的技术咨询</w:t>
            </w:r>
          </w:p>
          <w:p>
            <w:pPr>
              <w:pStyle w:val="TableParagraph"/>
              <w:spacing w:line="273" w:lineRule="auto" w:before="7"/>
              <w:ind w:left="24" w:right="15"/>
              <w:jc w:val="left"/>
              <w:rPr>
                <w:rFonts w:ascii="宋体" w:hAnsi="宋体" w:cs="宋体" w:eastAsia="宋体" w:hint="default"/>
                <w:sz w:val="21"/>
                <w:szCs w:val="21"/>
              </w:rPr>
            </w:pPr>
            <w:r>
              <w:rPr>
                <w:rFonts w:ascii="宋体" w:hAnsi="宋体" w:cs="宋体" w:eastAsia="宋体" w:hint="default"/>
                <w:spacing w:val="-16"/>
                <w:sz w:val="21"/>
                <w:szCs w:val="21"/>
              </w:rPr>
              <w:t>（除诊疗）；体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外诊疗技术开 发；实业投资； 网络技术开发、 技术咨询、技术</w:t>
            </w:r>
            <w:r>
              <w:rPr>
                <w:rFonts w:ascii="宋体" w:hAnsi="宋体" w:cs="宋体" w:eastAsia="宋体" w:hint="default"/>
                <w:sz w:val="21"/>
                <w:szCs w:val="21"/>
              </w:rPr>
              <w:t> 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0"/>
              <w:jc w:val="center"/>
              <w:rPr>
                <w:rFonts w:ascii="宋体" w:hAnsi="宋体" w:cs="宋体" w:eastAsia="宋体" w:hint="default"/>
                <w:sz w:val="21"/>
                <w:szCs w:val="21"/>
              </w:rPr>
            </w:pPr>
            <w:r>
              <w:rPr>
                <w:rFonts w:ascii="宋体" w:hAnsi="宋体" w:cs="宋体" w:eastAsia="宋体" w:hint="default"/>
                <w:sz w:val="21"/>
                <w:szCs w:val="21"/>
              </w:rPr>
              <w:t>新设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4,000,000.00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5" w:right="0"/>
              <w:jc w:val="center"/>
              <w:rPr>
                <w:rFonts w:ascii="Times New Roman" w:hAnsi="Times New Roman" w:cs="Times New Roman" w:eastAsia="Times New Roman" w:hint="default"/>
                <w:sz w:val="21"/>
                <w:szCs w:val="21"/>
              </w:rPr>
            </w:pPr>
            <w:r>
              <w:rPr>
                <w:rFonts w:ascii="Times New Roman"/>
                <w:sz w:val="21"/>
              </w:rPr>
              <w:t>40.00%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22" w:right="209"/>
              <w:jc w:val="left"/>
              <w:rPr>
                <w:rFonts w:ascii="宋体" w:hAnsi="宋体" w:cs="宋体" w:eastAsia="宋体" w:hint="default"/>
                <w:sz w:val="21"/>
                <w:szCs w:val="21"/>
              </w:rPr>
            </w:pPr>
            <w:r>
              <w:rPr>
                <w:rFonts w:ascii="宋体" w:hAnsi="宋体" w:cs="宋体" w:eastAsia="宋体" w:hint="default"/>
                <w:sz w:val="21"/>
                <w:szCs w:val="21"/>
              </w:rPr>
              <w:t>自有 资金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2" w:right="102"/>
              <w:jc w:val="both"/>
              <w:rPr>
                <w:rFonts w:ascii="宋体" w:hAnsi="宋体" w:cs="宋体" w:eastAsia="宋体" w:hint="default"/>
                <w:sz w:val="21"/>
                <w:szCs w:val="21"/>
              </w:rPr>
            </w:pPr>
            <w:r>
              <w:rPr>
                <w:rFonts w:ascii="宋体" w:hAnsi="宋体" w:cs="宋体" w:eastAsia="宋体" w:hint="default"/>
                <w:sz w:val="21"/>
                <w:szCs w:val="21"/>
              </w:rPr>
              <w:t>常州高新区社 会事业投资有 限公司、上海 津拓投资管理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2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-6,470.18</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2" w:right="0"/>
              <w:jc w:val="left"/>
              <w:rPr>
                <w:rFonts w:ascii="Times New Roman" w:hAnsi="Times New Roman" w:cs="Times New Roman" w:eastAsia="Times New Roman" w:hint="default"/>
                <w:sz w:val="21"/>
                <w:szCs w:val="21"/>
              </w:rPr>
            </w:pPr>
            <w:hyperlink r:id="rId23">
              <w:r>
                <w:rPr>
                  <w:rFonts w:ascii="Times New Roman"/>
                  <w:sz w:val="21"/>
                </w:rPr>
                <w:t>www.cninfo.com.cn</w:t>
              </w:r>
            </w:hyperlink>
          </w:p>
        </w:tc>
      </w:tr>
      <w:tr>
        <w:trPr>
          <w:trHeight w:val="1298"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62"/>
              <w:ind w:left="27" w:right="44"/>
              <w:jc w:val="both"/>
              <w:rPr>
                <w:rFonts w:ascii="宋体" w:hAnsi="宋体" w:cs="宋体" w:eastAsia="宋体" w:hint="default"/>
                <w:sz w:val="21"/>
                <w:szCs w:val="21"/>
              </w:rPr>
            </w:pPr>
            <w:r>
              <w:rPr>
                <w:rFonts w:ascii="宋体" w:hAnsi="宋体" w:cs="宋体" w:eastAsia="宋体" w:hint="default"/>
                <w:sz w:val="21"/>
                <w:szCs w:val="21"/>
              </w:rPr>
              <w:t>苏州康利 贞医药有 限公司</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15"/>
              <w:jc w:val="both"/>
              <w:rPr>
                <w:rFonts w:ascii="宋体" w:hAnsi="宋体" w:cs="宋体" w:eastAsia="宋体" w:hint="default"/>
                <w:sz w:val="21"/>
                <w:szCs w:val="21"/>
              </w:rPr>
            </w:pPr>
            <w:r>
              <w:rPr>
                <w:rFonts w:ascii="宋体" w:hAnsi="宋体" w:cs="宋体" w:eastAsia="宋体" w:hint="default"/>
                <w:sz w:val="21"/>
                <w:szCs w:val="21"/>
              </w:rPr>
              <w:t>批发：中成药、 中药饮片、化学 原料药、化学药 制剂、抗生素原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0"/>
              <w:jc w:val="center"/>
              <w:rPr>
                <w:rFonts w:ascii="宋体" w:hAnsi="宋体" w:cs="宋体" w:eastAsia="宋体" w:hint="default"/>
                <w:sz w:val="21"/>
                <w:szCs w:val="21"/>
              </w:rPr>
            </w:pPr>
            <w:r>
              <w:rPr>
                <w:rFonts w:ascii="宋体" w:hAnsi="宋体" w:cs="宋体" w:eastAsia="宋体" w:hint="default"/>
                <w:sz w:val="21"/>
                <w:szCs w:val="21"/>
              </w:rPr>
              <w:t>收购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19,600,000.00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 w:right="0"/>
              <w:jc w:val="center"/>
              <w:rPr>
                <w:rFonts w:ascii="Times New Roman" w:hAnsi="Times New Roman" w:cs="Times New Roman" w:eastAsia="Times New Roman" w:hint="default"/>
                <w:sz w:val="21"/>
                <w:szCs w:val="21"/>
              </w:rPr>
            </w:pPr>
            <w:r>
              <w:rPr>
                <w:rFonts w:ascii="Times New Roman"/>
                <w:sz w:val="21"/>
              </w:rPr>
              <w:t>49.00%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73" w:lineRule="auto"/>
              <w:ind w:left="22" w:right="209"/>
              <w:jc w:val="left"/>
              <w:rPr>
                <w:rFonts w:ascii="宋体" w:hAnsi="宋体" w:cs="宋体" w:eastAsia="宋体" w:hint="default"/>
                <w:sz w:val="21"/>
                <w:szCs w:val="21"/>
              </w:rPr>
            </w:pPr>
            <w:r>
              <w:rPr>
                <w:rFonts w:ascii="宋体" w:hAnsi="宋体" w:cs="宋体" w:eastAsia="宋体" w:hint="default"/>
                <w:sz w:val="21"/>
                <w:szCs w:val="21"/>
              </w:rPr>
              <w:t>自有 资金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73" w:lineRule="auto"/>
              <w:ind w:left="22" w:right="102"/>
              <w:jc w:val="left"/>
              <w:rPr>
                <w:rFonts w:ascii="宋体" w:hAnsi="宋体" w:cs="宋体" w:eastAsia="宋体" w:hint="default"/>
                <w:sz w:val="21"/>
                <w:szCs w:val="21"/>
              </w:rPr>
            </w:pPr>
            <w:r>
              <w:rPr>
                <w:rFonts w:ascii="宋体" w:hAnsi="宋体" w:cs="宋体" w:eastAsia="宋体" w:hint="default"/>
                <w:sz w:val="21"/>
                <w:szCs w:val="21"/>
              </w:rPr>
              <w:t>湖北三环资本 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360,583.15</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21"/>
                <w:szCs w:val="21"/>
              </w:rPr>
            </w:pPr>
            <w:hyperlink r:id="rId23">
              <w:r>
                <w:rPr>
                  <w:rFonts w:ascii="Times New Roman"/>
                  <w:sz w:val="21"/>
                </w:rPr>
                <w:t>www.cninfo.com.cn</w:t>
              </w:r>
            </w:hyperlink>
          </w:p>
        </w:tc>
      </w:tr>
    </w:tbl>
    <w:p>
      <w:pPr>
        <w:spacing w:after="0" w:line="240" w:lineRule="auto"/>
        <w:jc w:val="left"/>
        <w:rPr>
          <w:rFonts w:ascii="Times New Roman" w:hAnsi="Times New Roman" w:cs="Times New Roman" w:eastAsia="Times New Roman" w:hint="default"/>
          <w:sz w:val="21"/>
          <w:szCs w:val="21"/>
        </w:rPr>
        <w:sectPr>
          <w:type w:val="continuous"/>
          <w:pgSz w:w="16840" w:h="11910" w:orient="landscape"/>
          <w:pgMar w:top="1060" w:bottom="1160" w:left="1300" w:right="0"/>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19"/>
        <w:gridCol w:w="1521"/>
        <w:gridCol w:w="568"/>
        <w:gridCol w:w="1330"/>
        <w:gridCol w:w="720"/>
        <w:gridCol w:w="664"/>
        <w:gridCol w:w="1397"/>
        <w:gridCol w:w="708"/>
        <w:gridCol w:w="707"/>
        <w:gridCol w:w="852"/>
        <w:gridCol w:w="1274"/>
        <w:gridCol w:w="623"/>
        <w:gridCol w:w="980"/>
        <w:gridCol w:w="1752"/>
      </w:tblGrid>
      <w:tr>
        <w:trPr>
          <w:trHeight w:val="1313" w:hRule="exact"/>
        </w:trPr>
        <w:tc>
          <w:tcPr>
            <w:tcW w:w="919" w:type="dxa"/>
            <w:tcBorders>
              <w:top w:val="single" w:sz="15"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1521" w:type="dxa"/>
            <w:tcBorders>
              <w:top w:val="single" w:sz="15" w:space="0" w:color="000000"/>
              <w:left w:val="single" w:sz="4" w:space="0" w:color="000000"/>
              <w:bottom w:val="single" w:sz="4" w:space="0" w:color="000000"/>
              <w:right w:val="single" w:sz="4"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z w:val="21"/>
                <w:szCs w:val="21"/>
              </w:rPr>
              <w:t>料药、抗生素制</w:t>
            </w:r>
          </w:p>
          <w:p>
            <w:pPr>
              <w:pStyle w:val="TableParagraph"/>
              <w:spacing w:line="273" w:lineRule="auto" w:before="37"/>
              <w:ind w:left="24" w:right="15"/>
              <w:jc w:val="both"/>
              <w:rPr>
                <w:rFonts w:ascii="宋体" w:hAnsi="宋体" w:cs="宋体" w:eastAsia="宋体" w:hint="default"/>
                <w:sz w:val="21"/>
                <w:szCs w:val="21"/>
              </w:rPr>
            </w:pPr>
            <w:r>
              <w:rPr>
                <w:rFonts w:ascii="宋体" w:hAnsi="宋体" w:cs="宋体" w:eastAsia="宋体" w:hint="default"/>
                <w:sz w:val="21"/>
                <w:szCs w:val="21"/>
              </w:rPr>
              <w:t>剂、生化药品、 生物制品、医疗 器械、食品。</w:t>
            </w:r>
          </w:p>
        </w:tc>
        <w:tc>
          <w:tcPr>
            <w:tcW w:w="5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13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6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13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7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6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9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1752"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r>
      <w:tr>
        <w:trPr>
          <w:trHeight w:val="402" w:hRule="exact"/>
        </w:trPr>
        <w:tc>
          <w:tcPr>
            <w:tcW w:w="9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left"/>
              <w:rPr>
                <w:rFonts w:ascii="Times New Roman" w:hAnsi="Times New Roman" w:cs="Times New Roman" w:eastAsia="Times New Roman" w:hint="default"/>
                <w:sz w:val="21"/>
                <w:szCs w:val="21"/>
              </w:rPr>
            </w:pPr>
            <w:r>
              <w:rPr>
                <w:rFonts w:ascii="Times New Roman"/>
                <w:sz w:val="21"/>
              </w:rPr>
              <w:t>23,600,000.00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1" w:right="0"/>
              <w:jc w:val="lef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4" w:right="0"/>
              <w:jc w:val="left"/>
              <w:rPr>
                <w:rFonts w:ascii="Times New Roman" w:hAnsi="Times New Roman" w:cs="Times New Roman" w:eastAsia="Times New Roman" w:hint="default"/>
                <w:sz w:val="21"/>
                <w:szCs w:val="21"/>
              </w:rPr>
            </w:pPr>
            <w:r>
              <w:rPr>
                <w:rFonts w:ascii="Times New Roman"/>
                <w:sz w:val="21"/>
              </w:rPr>
              <w:t>354,112.97</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7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67" w:footer="979" w:top="1060" w:bottom="1160" w:left="1280" w:right="0"/>
        </w:sectPr>
      </w:pPr>
    </w:p>
    <w:p>
      <w:pPr>
        <w:pStyle w:val="Heading2"/>
        <w:spacing w:line="240" w:lineRule="auto" w:before="26"/>
        <w:ind w:left="160" w:right="0"/>
        <w:jc w:val="left"/>
        <w:rPr>
          <w:b w:val="0"/>
          <w:bCs w:val="0"/>
        </w:rPr>
      </w:pPr>
      <w:r>
        <w:rPr/>
        <w:pict>
          <v:shape style="position:absolute;margin-left:116.339996pt;margin-top:-32.564381pt;width:.479893pt;height:.12pt;mso-position-horizontal-relative:page;mso-position-vertical-relative:paragraph;z-index:15736" type="#_x0000_t75" stroked="false">
            <v:imagedata r:id="rId98" o:title=""/>
          </v:shape>
        </w:pict>
      </w:r>
      <w:r>
        <w:rPr/>
        <w:pict>
          <v:shape style="position:absolute;margin-left:192.380005pt;margin-top:-32.564381pt;width:.479893pt;height:.12pt;mso-position-horizontal-relative:page;mso-position-vertical-relative:paragraph;z-index:15760" type="#_x0000_t75" stroked="false">
            <v:imagedata r:id="rId98" o:title=""/>
          </v:shape>
        </w:pict>
      </w:r>
      <w:r>
        <w:rPr/>
        <w:pict>
          <v:shape style="position:absolute;margin-left:220.759995pt;margin-top:-32.564381pt;width:.479909pt;height:.12pt;mso-position-horizontal-relative:page;mso-position-vertical-relative:paragraph;z-index:15784" type="#_x0000_t75" stroked="false">
            <v:imagedata r:id="rId98" o:title=""/>
          </v:shape>
        </w:pict>
      </w:r>
      <w:r>
        <w:rPr/>
        <w:pict>
          <v:shape style="position:absolute;margin-left:287.240021pt;margin-top:-32.564381pt;width:.479909pt;height:.12pt;mso-position-horizontal-relative:page;mso-position-vertical-relative:paragraph;z-index:15808" type="#_x0000_t75" stroked="false">
            <v:imagedata r:id="rId98" o:title=""/>
          </v:shape>
        </w:pict>
      </w:r>
      <w:r>
        <w:rPr/>
        <w:pict>
          <v:shape style="position:absolute;margin-left:323.240021pt;margin-top:-32.564381pt;width:.479909pt;height:.12pt;mso-position-horizontal-relative:page;mso-position-vertical-relative:paragraph;z-index:15832" type="#_x0000_t75" stroked="false">
            <v:imagedata r:id="rId98" o:title=""/>
          </v:shape>
        </w:pict>
      </w:r>
      <w:r>
        <w:rPr/>
        <w:pict>
          <v:shape style="position:absolute;margin-left:356.420013pt;margin-top:-32.564381pt;width:.479878pt;height:.12pt;mso-position-horizontal-relative:page;mso-position-vertical-relative:paragraph;z-index:15856" type="#_x0000_t75" stroked="false">
            <v:imagedata r:id="rId98" o:title=""/>
          </v:shape>
        </w:pict>
      </w:r>
      <w:r>
        <w:rPr/>
        <w:pict>
          <v:shape style="position:absolute;margin-left:426.279999pt;margin-top:-32.564381pt;width:.479909pt;height:.12pt;mso-position-horizontal-relative:page;mso-position-vertical-relative:paragraph;z-index:15880" type="#_x0000_t75" stroked="false">
            <v:imagedata r:id="rId98" o:title=""/>
          </v:shape>
        </w:pict>
      </w:r>
      <w:r>
        <w:rPr/>
        <w:pict>
          <v:shape style="position:absolute;margin-left:461.679993pt;margin-top:-32.564381pt;width:.479909pt;height:.12pt;mso-position-horizontal-relative:page;mso-position-vertical-relative:paragraph;z-index:15904" type="#_x0000_t75" stroked="false">
            <v:imagedata r:id="rId98" o:title=""/>
          </v:shape>
        </w:pict>
      </w:r>
      <w:r>
        <w:rPr/>
        <w:pict>
          <v:shape style="position:absolute;margin-left:497.02002pt;margin-top:-32.564381pt;width:.479909pt;height:.12pt;mso-position-horizontal-relative:page;mso-position-vertical-relative:paragraph;z-index:15928" type="#_x0000_t75" stroked="false">
            <v:imagedata r:id="rId98" o:title=""/>
          </v:shape>
        </w:pict>
      </w:r>
      <w:r>
        <w:rPr/>
        <w:pict>
          <v:shape style="position:absolute;margin-left:539.619995pt;margin-top:-32.564381pt;width:.479878pt;height:.12pt;mso-position-horizontal-relative:page;mso-position-vertical-relative:paragraph;z-index:15952" type="#_x0000_t75" stroked="false">
            <v:imagedata r:id="rId98" o:title=""/>
          </v:shape>
        </w:pict>
      </w:r>
      <w:r>
        <w:rPr/>
        <w:pict>
          <v:shape style="position:absolute;margin-left:603.339966pt;margin-top:-32.564381pt;width:.479878pt;height:.12pt;mso-position-horizontal-relative:page;mso-position-vertical-relative:paragraph;z-index:15976" type="#_x0000_t75" stroked="false">
            <v:imagedata r:id="rId98" o:title=""/>
          </v:shape>
        </w:pict>
      </w:r>
      <w:r>
        <w:rPr/>
        <w:pict>
          <v:shape style="position:absolute;margin-left:634.479980pt;margin-top:-32.564381pt;width:.479939pt;height:.12pt;mso-position-horizontal-relative:page;mso-position-vertical-relative:paragraph;z-index:16000" type="#_x0000_t75" stroked="false">
            <v:imagedata r:id="rId98" o:title=""/>
          </v:shape>
        </w:pict>
      </w:r>
      <w:r>
        <w:rPr/>
        <w:pict>
          <v:shape style="position:absolute;margin-left:683.5pt;margin-top:-32.564381pt;width:.479878pt;height:.12pt;mso-position-horizontal-relative:page;mso-position-vertical-relative:paragraph;z-index:16024" type="#_x0000_t75" stroked="false">
            <v:imagedata r:id="rId98" o:title=""/>
          </v:shape>
        </w:pict>
      </w:r>
      <w:r>
        <w:rPr/>
        <w:pict>
          <v:shape style="position:absolute;margin-left:116.339996pt;margin-top:-12.764346pt;width:.480015pt;height:.42pt;mso-position-horizontal-relative:page;mso-position-vertical-relative:paragraph;z-index:16048" type="#_x0000_t75" stroked="false">
            <v:imagedata r:id="rId99" o:title=""/>
          </v:shape>
        </w:pict>
      </w:r>
      <w:r>
        <w:rPr/>
        <w:pict>
          <v:shape style="position:absolute;margin-left:192.380005pt;margin-top:-12.764346pt;width:.480015pt;height:.42pt;mso-position-horizontal-relative:page;mso-position-vertical-relative:paragraph;z-index:16072" type="#_x0000_t75" stroked="false">
            <v:imagedata r:id="rId99" o:title=""/>
          </v:shape>
        </w:pict>
      </w:r>
      <w:r>
        <w:rPr/>
        <w:pict>
          <v:shape style="position:absolute;margin-left:220.759995pt;margin-top:-12.764346pt;width:.480031pt;height:.42pt;mso-position-horizontal-relative:page;mso-position-vertical-relative:paragraph;z-index:16096" type="#_x0000_t75" stroked="false">
            <v:imagedata r:id="rId99" o:title=""/>
          </v:shape>
        </w:pict>
      </w:r>
      <w:r>
        <w:rPr/>
        <w:pict>
          <v:shape style="position:absolute;margin-left:287.240021pt;margin-top:-12.764346pt;width:.480031pt;height:.42pt;mso-position-horizontal-relative:page;mso-position-vertical-relative:paragraph;z-index:16120" type="#_x0000_t75" stroked="false">
            <v:imagedata r:id="rId99" o:title=""/>
          </v:shape>
        </w:pict>
      </w:r>
      <w:r>
        <w:rPr/>
        <w:pict>
          <v:shape style="position:absolute;margin-left:323.240021pt;margin-top:-12.764346pt;width:.480031pt;height:.42pt;mso-position-horizontal-relative:page;mso-position-vertical-relative:paragraph;z-index:16144" type="#_x0000_t75" stroked="false">
            <v:imagedata r:id="rId99" o:title=""/>
          </v:shape>
        </w:pict>
      </w:r>
      <w:r>
        <w:rPr/>
        <w:pict>
          <v:shape style="position:absolute;margin-left:356.420013pt;margin-top:-12.764346pt;width:.48pt;height:.42pt;mso-position-horizontal-relative:page;mso-position-vertical-relative:paragraph;z-index:16168" type="#_x0000_t75" stroked="false">
            <v:imagedata r:id="rId99" o:title=""/>
          </v:shape>
        </w:pict>
      </w:r>
      <w:r>
        <w:rPr/>
        <w:pict>
          <v:shape style="position:absolute;margin-left:426.279999pt;margin-top:-12.764346pt;width:.480031pt;height:.42pt;mso-position-horizontal-relative:page;mso-position-vertical-relative:paragraph;z-index:16192" type="#_x0000_t75" stroked="false">
            <v:imagedata r:id="rId99" o:title=""/>
          </v:shape>
        </w:pict>
      </w:r>
      <w:r>
        <w:rPr/>
        <w:pict>
          <v:shape style="position:absolute;margin-left:461.679993pt;margin-top:-12.764346pt;width:.480031pt;height:.42pt;mso-position-horizontal-relative:page;mso-position-vertical-relative:paragraph;z-index:16216" type="#_x0000_t75" stroked="false">
            <v:imagedata r:id="rId99" o:title=""/>
          </v:shape>
        </w:pict>
      </w:r>
      <w:r>
        <w:rPr/>
        <w:pict>
          <v:shape style="position:absolute;margin-left:497.02002pt;margin-top:-12.764346pt;width:.480031pt;height:.42pt;mso-position-horizontal-relative:page;mso-position-vertical-relative:paragraph;z-index:16240" type="#_x0000_t75" stroked="false">
            <v:imagedata r:id="rId99" o:title=""/>
          </v:shape>
        </w:pict>
      </w:r>
      <w:r>
        <w:rPr/>
        <w:pict>
          <v:shape style="position:absolute;margin-left:539.619995pt;margin-top:-12.764346pt;width:.48pt;height:.42pt;mso-position-horizontal-relative:page;mso-position-vertical-relative:paragraph;z-index:16264" type="#_x0000_t75" stroked="false">
            <v:imagedata r:id="rId99" o:title=""/>
          </v:shape>
        </w:pict>
      </w:r>
      <w:r>
        <w:rPr/>
        <w:pict>
          <v:shape style="position:absolute;margin-left:603.339966pt;margin-top:-12.764346pt;width:.48pt;height:.42pt;mso-position-horizontal-relative:page;mso-position-vertical-relative:paragraph;z-index:16288" type="#_x0000_t75" stroked="false">
            <v:imagedata r:id="rId99" o:title=""/>
          </v:shape>
        </w:pict>
      </w:r>
      <w:r>
        <w:rPr/>
        <w:pict>
          <v:shape style="position:absolute;margin-left:634.479980pt;margin-top:-12.764346pt;width:.480061pt;height:.42pt;mso-position-horizontal-relative:page;mso-position-vertical-relative:paragraph;z-index:16312" type="#_x0000_t75" stroked="false">
            <v:imagedata r:id="rId99" o:title=""/>
          </v:shape>
        </w:pict>
      </w:r>
      <w:r>
        <w:rPr/>
        <w:pict>
          <v:shape style="position:absolute;margin-left:683.5pt;margin-top:-12.764346pt;width:.48pt;height:.42pt;mso-position-horizontal-relative:page;mso-position-vertical-relative:paragraph;z-index:16336" type="#_x0000_t75" stroked="false">
            <v:imagedata r:id="rId99" o:title=""/>
          </v:shape>
        </w:pict>
      </w:r>
      <w:bookmarkStart w:name="3、报告期内正在进行的重大的非股权投资情况" w:id="51"/>
      <w:bookmarkEnd w:id="51"/>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6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left="160" w:right="0"/>
        <w:jc w:val="left"/>
        <w:rPr>
          <w:b w:val="0"/>
          <w:bCs w:val="0"/>
        </w:rPr>
      </w:pPr>
      <w:bookmarkStart w:name="4、以公允价值计量的金融资产" w:id="52"/>
      <w:bookmarkEnd w:id="52"/>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6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left="160" w:right="0"/>
        <w:jc w:val="left"/>
        <w:rPr>
          <w:b w:val="0"/>
          <w:bCs w:val="0"/>
        </w:rPr>
      </w:pPr>
      <w:bookmarkStart w:name="5、募集资金使用情况" w:id="53"/>
      <w:bookmarkEnd w:id="53"/>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6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left="160" w:right="0"/>
        <w:jc w:val="left"/>
        <w:rPr>
          <w:b w:val="0"/>
          <w:bCs w:val="0"/>
        </w:rPr>
      </w:pPr>
      <w:bookmarkStart w:name="（1）募集资金总体使用情况" w:id="54"/>
      <w:bookmarkEnd w:id="5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6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0"/>
        <w:ind w:left="0" w:right="1436" w:firstLine="0"/>
        <w:jc w:val="right"/>
        <w:rPr>
          <w:rFonts w:ascii="宋体" w:hAnsi="宋体" w:cs="宋体" w:eastAsia="宋体" w:hint="default"/>
          <w:sz w:val="21"/>
          <w:szCs w:val="21"/>
        </w:rPr>
      </w:pPr>
      <w:r>
        <w:rPr/>
        <w:pict>
          <v:shape style="position:absolute;margin-left:133.740005pt;margin-top:68.723679pt;width:.479999pt;height:.9pt;mso-position-horizontal-relative:page;mso-position-vertical-relative:paragraph;z-index:16360" type="#_x0000_t75" stroked="false">
            <v:imagedata r:id="rId100" o:title=""/>
          </v:shape>
        </w:pict>
      </w:r>
      <w:r>
        <w:rPr/>
        <w:pict>
          <v:shape style="position:absolute;margin-left:197.600006pt;margin-top:68.723679pt;width:.479999pt;height:.9pt;mso-position-horizontal-relative:page;mso-position-vertical-relative:paragraph;z-index:16384" type="#_x0000_t75" stroked="false">
            <v:imagedata r:id="rId100" o:title=""/>
          </v:shape>
        </w:pict>
      </w:r>
      <w:r>
        <w:rPr/>
        <w:pict>
          <v:shape style="position:absolute;margin-left:261.380005pt;margin-top:68.723679pt;width:.479984pt;height:.9pt;mso-position-horizontal-relative:page;mso-position-vertical-relative:paragraph;z-index:16408" type="#_x0000_t75" stroked="false">
            <v:imagedata r:id="rId100" o:title=""/>
          </v:shape>
        </w:pict>
      </w:r>
      <w:r>
        <w:rPr/>
        <w:pict>
          <v:shape style="position:absolute;margin-left:325.160004pt;margin-top:68.723679pt;width:.480014pt;height:.9pt;mso-position-horizontal-relative:page;mso-position-vertical-relative:paragraph;z-index:16432" type="#_x0000_t75" stroked="false">
            <v:imagedata r:id="rId100" o:title=""/>
          </v:shape>
        </w:pict>
      </w:r>
      <w:r>
        <w:rPr/>
        <w:pict>
          <v:shape style="position:absolute;margin-left:388.880005pt;margin-top:68.723679pt;width:.479984pt;height:.9pt;mso-position-horizontal-relative:page;mso-position-vertical-relative:paragraph;z-index:16456" type="#_x0000_t75" stroked="false">
            <v:imagedata r:id="rId100" o:title=""/>
          </v:shape>
        </w:pict>
      </w:r>
      <w:r>
        <w:rPr/>
        <w:pict>
          <v:shape style="position:absolute;margin-left:452.5pt;margin-top:68.723679pt;width:.480014pt;height:.9pt;mso-position-horizontal-relative:page;mso-position-vertical-relative:paragraph;z-index:16480" type="#_x0000_t75" stroked="false">
            <v:imagedata r:id="rId100" o:title=""/>
          </v:shape>
        </w:pict>
      </w:r>
      <w:r>
        <w:rPr/>
        <w:pict>
          <v:shape style="position:absolute;margin-left:516.280029pt;margin-top:68.723679pt;width:.479984pt;height:.9pt;mso-position-horizontal-relative:page;mso-position-vertical-relative:paragraph;z-index:16504" type="#_x0000_t75" stroked="false">
            <v:imagedata r:id="rId100" o:title=""/>
          </v:shape>
        </w:pict>
      </w:r>
      <w:r>
        <w:rPr/>
        <w:pict>
          <v:shape style="position:absolute;margin-left:580pt;margin-top:68.723679pt;width:.479984pt;height:.9pt;mso-position-horizontal-relative:page;mso-position-vertical-relative:paragraph;z-index:16528" type="#_x0000_t75" stroked="false">
            <v:imagedata r:id="rId100" o:title=""/>
          </v:shape>
        </w:pict>
      </w:r>
      <w:r>
        <w:rPr/>
        <w:pict>
          <v:shape style="position:absolute;margin-left:643.780029pt;margin-top:68.723679pt;width:.479984pt;height:.9pt;mso-position-horizontal-relative:page;mso-position-vertical-relative:paragraph;z-index:16552" type="#_x0000_t75" stroked="false">
            <v:imagedata r:id="rId100" o:title=""/>
          </v:shape>
        </w:pict>
      </w:r>
      <w:r>
        <w:rPr/>
        <w:pict>
          <v:shape style="position:absolute;margin-left:707.52002pt;margin-top:68.723679pt;width:.479984pt;height:.9pt;mso-position-horizontal-relative:page;mso-position-vertical-relative:paragraph;z-index:16576" type="#_x0000_t75" stroked="false">
            <v:imagedata r:id="rId100" o:title=""/>
          </v:shape>
        </w:pict>
      </w:r>
      <w:r>
        <w:rPr/>
        <w:pict>
          <v:shape style="position:absolute;margin-left:133.740005pt;margin-top:104.663696pt;width:.480015pt;height:.66pt;mso-position-horizontal-relative:page;mso-position-vertical-relative:paragraph;z-index:16600" type="#_x0000_t75" stroked="false">
            <v:imagedata r:id="rId101" o:title=""/>
          </v:shape>
        </w:pict>
      </w:r>
      <w:r>
        <w:rPr/>
        <w:pict>
          <v:shape style="position:absolute;margin-left:197.600006pt;margin-top:104.663696pt;width:.480015pt;height:.66pt;mso-position-horizontal-relative:page;mso-position-vertical-relative:paragraph;z-index:16624" type="#_x0000_t75" stroked="false">
            <v:imagedata r:id="rId101" o:title=""/>
          </v:shape>
        </w:pict>
      </w:r>
      <w:r>
        <w:rPr/>
        <w:pict>
          <v:shape style="position:absolute;margin-left:261.380005pt;margin-top:104.663696pt;width:.48pt;height:.66pt;mso-position-horizontal-relative:page;mso-position-vertical-relative:paragraph;z-index:16648" type="#_x0000_t75" stroked="false">
            <v:imagedata r:id="rId101" o:title=""/>
          </v:shape>
        </w:pict>
      </w:r>
      <w:r>
        <w:rPr/>
        <w:pict>
          <v:shape style="position:absolute;margin-left:325.160004pt;margin-top:104.663696pt;width:.480031pt;height:.66pt;mso-position-horizontal-relative:page;mso-position-vertical-relative:paragraph;z-index:16672" type="#_x0000_t75" stroked="false">
            <v:imagedata r:id="rId101" o:title=""/>
          </v:shape>
        </w:pict>
      </w:r>
      <w:r>
        <w:rPr/>
        <w:pict>
          <v:shape style="position:absolute;margin-left:388.880005pt;margin-top:104.663696pt;width:.48pt;height:.66pt;mso-position-horizontal-relative:page;mso-position-vertical-relative:paragraph;z-index:16696" type="#_x0000_t75" stroked="false">
            <v:imagedata r:id="rId101" o:title=""/>
          </v:shape>
        </w:pict>
      </w:r>
      <w:r>
        <w:rPr/>
        <w:pict>
          <v:shape style="position:absolute;margin-left:452.5pt;margin-top:104.663696pt;width:.480031pt;height:.66pt;mso-position-horizontal-relative:page;mso-position-vertical-relative:paragraph;z-index:16720" type="#_x0000_t75" stroked="false">
            <v:imagedata r:id="rId101" o:title=""/>
          </v:shape>
        </w:pict>
      </w:r>
      <w:r>
        <w:rPr/>
        <w:pict>
          <v:shape style="position:absolute;margin-left:516.280029pt;margin-top:104.663696pt;width:.48pt;height:.66pt;mso-position-horizontal-relative:page;mso-position-vertical-relative:paragraph;z-index:16744" type="#_x0000_t75" stroked="false">
            <v:imagedata r:id="rId101" o:title=""/>
          </v:shape>
        </w:pict>
      </w:r>
      <w:r>
        <w:rPr/>
        <w:pict>
          <v:shape style="position:absolute;margin-left:580pt;margin-top:104.663696pt;width:.48pt;height:.66pt;mso-position-horizontal-relative:page;mso-position-vertical-relative:paragraph;z-index:16768" type="#_x0000_t75" stroked="false">
            <v:imagedata r:id="rId101" o:title=""/>
          </v:shape>
        </w:pict>
      </w:r>
      <w:r>
        <w:rPr/>
        <w:pict>
          <v:shape style="position:absolute;margin-left:643.780029pt;margin-top:104.663696pt;width:.48pt;height:.66pt;mso-position-horizontal-relative:page;mso-position-vertical-relative:paragraph;z-index:16792" type="#_x0000_t75" stroked="false">
            <v:imagedata r:id="rId101" o:title=""/>
          </v:shape>
        </w:pict>
      </w:r>
      <w:r>
        <w:rPr/>
        <w:pict>
          <v:shape style="position:absolute;margin-left:707.52002pt;margin-top:104.663696pt;width:.48pt;height:.66pt;mso-position-horizontal-relative:page;mso-position-vertical-relative:paragraph;z-index:16816" type="#_x0000_t75" stroked="false">
            <v:imagedata r:id="rId101" o:title=""/>
          </v:shape>
        </w:pict>
      </w:r>
      <w:r>
        <w:rPr>
          <w:rFonts w:ascii="宋体" w:hAnsi="宋体" w:cs="宋体" w:eastAsia="宋体" w:hint="default"/>
          <w:sz w:val="21"/>
          <w:szCs w:val="21"/>
        </w:rPr>
        <w:t>单位：万元</w:t>
      </w:r>
    </w:p>
    <w:p>
      <w:pPr>
        <w:spacing w:after="0"/>
        <w:jc w:val="right"/>
        <w:rPr>
          <w:rFonts w:ascii="宋体" w:hAnsi="宋体" w:cs="宋体" w:eastAsia="宋体" w:hint="default"/>
          <w:sz w:val="21"/>
          <w:szCs w:val="21"/>
        </w:rPr>
        <w:sectPr>
          <w:type w:val="continuous"/>
          <w:pgSz w:w="16840" w:h="11910" w:orient="landscape"/>
          <w:pgMar w:top="1060" w:bottom="1160" w:left="1280" w:right="0"/>
          <w:cols w:num="2" w:equalWidth="0">
            <w:col w:w="5858" w:space="1227"/>
            <w:col w:w="8475"/>
          </w:cols>
        </w:sectPr>
      </w:pPr>
    </w:p>
    <w:p>
      <w:pPr>
        <w:spacing w:line="240" w:lineRule="auto" w:before="0"/>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267"/>
        <w:gridCol w:w="1277"/>
        <w:gridCol w:w="1276"/>
        <w:gridCol w:w="1276"/>
        <w:gridCol w:w="1274"/>
        <w:gridCol w:w="1272"/>
        <w:gridCol w:w="1275"/>
        <w:gridCol w:w="1275"/>
        <w:gridCol w:w="1276"/>
        <w:gridCol w:w="1275"/>
        <w:gridCol w:w="1272"/>
      </w:tblGrid>
      <w:tr>
        <w:trPr>
          <w:trHeight w:val="1026" w:hRule="exact"/>
        </w:trPr>
        <w:tc>
          <w:tcPr>
            <w:tcW w:w="12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27" w:right="106" w:hanging="420"/>
              <w:jc w:val="left"/>
              <w:rPr>
                <w:rFonts w:ascii="宋体" w:hAnsi="宋体" w:cs="宋体" w:eastAsia="宋体" w:hint="default"/>
                <w:sz w:val="21"/>
                <w:szCs w:val="21"/>
              </w:rPr>
            </w:pPr>
            <w:r>
              <w:rPr>
                <w:rFonts w:ascii="宋体" w:hAnsi="宋体" w:cs="宋体" w:eastAsia="宋体" w:hint="default"/>
                <w:sz w:val="21"/>
                <w:szCs w:val="21"/>
              </w:rPr>
              <w:t>募集资金总 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7"/>
              <w:jc w:val="center"/>
              <w:rPr>
                <w:rFonts w:ascii="宋体" w:hAnsi="宋体" w:cs="宋体" w:eastAsia="宋体" w:hint="default"/>
                <w:sz w:val="21"/>
                <w:szCs w:val="21"/>
              </w:rPr>
            </w:pPr>
            <w:r>
              <w:rPr>
                <w:rFonts w:ascii="宋体" w:hAnsi="宋体" w:cs="宋体" w:eastAsia="宋体" w:hint="default"/>
                <w:sz w:val="21"/>
                <w:szCs w:val="21"/>
              </w:rPr>
              <w:t>本期已使用 募集资金总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6"/>
              <w:jc w:val="center"/>
              <w:rPr>
                <w:rFonts w:ascii="宋体" w:hAnsi="宋体" w:cs="宋体" w:eastAsia="宋体" w:hint="default"/>
                <w:sz w:val="21"/>
                <w:szCs w:val="21"/>
              </w:rPr>
            </w:pPr>
            <w:r>
              <w:rPr>
                <w:rFonts w:ascii="宋体" w:hAnsi="宋体" w:cs="宋体" w:eastAsia="宋体" w:hint="default"/>
                <w:sz w:val="21"/>
                <w:szCs w:val="21"/>
              </w:rPr>
              <w:t>已累计使用 募集资金总 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5"/>
              <w:jc w:val="both"/>
              <w:rPr>
                <w:rFonts w:ascii="宋体" w:hAnsi="宋体" w:cs="宋体" w:eastAsia="宋体" w:hint="default"/>
                <w:sz w:val="21"/>
                <w:szCs w:val="21"/>
              </w:rPr>
            </w:pPr>
            <w:r>
              <w:rPr>
                <w:rFonts w:ascii="宋体" w:hAnsi="宋体" w:cs="宋体" w:eastAsia="宋体" w:hint="default"/>
                <w:sz w:val="21"/>
                <w:szCs w:val="21"/>
              </w:rPr>
              <w:t>报告期内变 更用途的募 集资金总额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6"/>
              <w:jc w:val="center"/>
              <w:rPr>
                <w:rFonts w:ascii="宋体" w:hAnsi="宋体" w:cs="宋体" w:eastAsia="宋体" w:hint="default"/>
                <w:sz w:val="21"/>
                <w:szCs w:val="21"/>
              </w:rPr>
            </w:pPr>
            <w:r>
              <w:rPr>
                <w:rFonts w:ascii="宋体" w:hAnsi="宋体" w:cs="宋体" w:eastAsia="宋体" w:hint="default"/>
                <w:sz w:val="21"/>
                <w:szCs w:val="21"/>
              </w:rPr>
              <w:t>累计变更用 途的募集资 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7" w:right="107"/>
              <w:jc w:val="both"/>
              <w:rPr>
                <w:rFonts w:ascii="宋体" w:hAnsi="宋体" w:cs="宋体" w:eastAsia="宋体" w:hint="default"/>
                <w:sz w:val="21"/>
                <w:szCs w:val="21"/>
              </w:rPr>
            </w:pPr>
            <w:r>
              <w:rPr>
                <w:rFonts w:ascii="宋体" w:hAnsi="宋体" w:cs="宋体" w:eastAsia="宋体" w:hint="default"/>
                <w:sz w:val="21"/>
                <w:szCs w:val="21"/>
              </w:rPr>
              <w:t>累计变更用 途的募集资 金总额比例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6"/>
              <w:jc w:val="center"/>
              <w:rPr>
                <w:rFonts w:ascii="宋体" w:hAnsi="宋体" w:cs="宋体" w:eastAsia="宋体" w:hint="default"/>
                <w:sz w:val="21"/>
                <w:szCs w:val="21"/>
              </w:rPr>
            </w:pPr>
            <w:r>
              <w:rPr>
                <w:rFonts w:ascii="宋体" w:hAnsi="宋体" w:cs="宋体" w:eastAsia="宋体" w:hint="default"/>
                <w:sz w:val="21"/>
                <w:szCs w:val="21"/>
              </w:rPr>
              <w:t>尚未使用募 集资金用途 及去向</w:t>
            </w:r>
          </w:p>
        </w:tc>
        <w:tc>
          <w:tcPr>
            <w:tcW w:w="12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105" w:right="109"/>
              <w:jc w:val="center"/>
              <w:rPr>
                <w:rFonts w:ascii="宋体" w:hAnsi="宋体" w:cs="宋体" w:eastAsia="宋体" w:hint="default"/>
                <w:sz w:val="21"/>
                <w:szCs w:val="21"/>
              </w:rPr>
            </w:pPr>
            <w:r>
              <w:rPr>
                <w:rFonts w:ascii="宋体" w:hAnsi="宋体" w:cs="宋体" w:eastAsia="宋体" w:hint="default"/>
                <w:sz w:val="21"/>
                <w:szCs w:val="21"/>
              </w:rPr>
              <w:t>闲置两年以 上募集资金 金额</w:t>
            </w:r>
          </w:p>
        </w:tc>
      </w:tr>
      <w:tr>
        <w:trPr>
          <w:trHeight w:val="714" w:hRule="exact"/>
        </w:trPr>
        <w:tc>
          <w:tcPr>
            <w:tcW w:w="1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2009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91"/>
              <w:jc w:val="left"/>
              <w:rPr>
                <w:rFonts w:ascii="宋体" w:hAnsi="宋体" w:cs="宋体" w:eastAsia="宋体" w:hint="default"/>
                <w:sz w:val="21"/>
                <w:szCs w:val="21"/>
              </w:rPr>
            </w:pPr>
            <w:r>
              <w:rPr>
                <w:rFonts w:ascii="宋体" w:hAnsi="宋体" w:cs="宋体" w:eastAsia="宋体" w:hint="default"/>
                <w:sz w:val="21"/>
                <w:szCs w:val="21"/>
              </w:rPr>
              <w:t>首次公开发 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3" w:right="0"/>
              <w:jc w:val="left"/>
              <w:rPr>
                <w:rFonts w:ascii="Times New Roman" w:hAnsi="Times New Roman" w:cs="Times New Roman" w:eastAsia="Times New Roman" w:hint="default"/>
                <w:sz w:val="21"/>
                <w:szCs w:val="21"/>
              </w:rPr>
            </w:pPr>
            <w:r>
              <w:rPr>
                <w:rFonts w:ascii="Times New Roman"/>
                <w:sz w:val="21"/>
              </w:rPr>
              <w:t>48,917.81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1" w:right="0"/>
              <w:jc w:val="left"/>
              <w:rPr>
                <w:rFonts w:ascii="Times New Roman" w:hAnsi="Times New Roman" w:cs="Times New Roman" w:eastAsia="Times New Roman" w:hint="default"/>
                <w:sz w:val="21"/>
                <w:szCs w:val="21"/>
              </w:rPr>
            </w:pPr>
            <w:r>
              <w:rPr>
                <w:rFonts w:ascii="Times New Roman"/>
                <w:sz w:val="21"/>
              </w:rPr>
              <w:t>42,986.48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00" w:right="0"/>
              <w:jc w:val="left"/>
              <w:rPr>
                <w:rFonts w:ascii="Times New Roman" w:hAnsi="Times New Roman" w:cs="Times New Roman" w:eastAsia="Times New Roman" w:hint="default"/>
                <w:sz w:val="21"/>
                <w:szCs w:val="21"/>
              </w:rPr>
            </w:pPr>
            <w:r>
              <w:rPr>
                <w:rFonts w:ascii="Times New Roman"/>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7" w:right="0"/>
              <w:jc w:val="left"/>
              <w:rPr>
                <w:rFonts w:ascii="Times New Roman" w:hAnsi="Times New Roman" w:cs="Times New Roman" w:eastAsia="Times New Roman" w:hint="default"/>
                <w:sz w:val="21"/>
                <w:szCs w:val="21"/>
              </w:rPr>
            </w:pPr>
            <w:r>
              <w:rPr>
                <w:rFonts w:ascii="Times New Roman"/>
                <w:sz w:val="21"/>
              </w:rPr>
              <w:t>5,931.33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90"/>
              <w:jc w:val="left"/>
              <w:rPr>
                <w:rFonts w:ascii="宋体" w:hAnsi="宋体" w:cs="宋体" w:eastAsia="宋体" w:hint="default"/>
                <w:sz w:val="21"/>
                <w:szCs w:val="21"/>
              </w:rPr>
            </w:pPr>
            <w:r>
              <w:rPr>
                <w:rFonts w:ascii="宋体" w:hAnsi="宋体" w:cs="宋体" w:eastAsia="宋体" w:hint="default"/>
                <w:sz w:val="21"/>
                <w:szCs w:val="21"/>
              </w:rPr>
              <w:t>存放至募集 资金专用账</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Times New Roman" w:hAnsi="Times New Roman" w:cs="Times New Roman" w:eastAsia="Times New Roman" w:hint="default"/>
                <w:sz w:val="21"/>
                <w:szCs w:val="21"/>
              </w:rPr>
            </w:pPr>
            <w:r>
              <w:rPr>
                <w:rFonts w:ascii="Times New Roman"/>
                <w:sz w:val="21"/>
              </w:rPr>
              <w:t>4,817.81</w:t>
            </w:r>
          </w:p>
        </w:tc>
      </w:tr>
    </w:tbl>
    <w:p>
      <w:pPr>
        <w:spacing w:after="0" w:line="240" w:lineRule="auto"/>
        <w:jc w:val="left"/>
        <w:rPr>
          <w:rFonts w:ascii="Times New Roman" w:hAnsi="Times New Roman" w:cs="Times New Roman" w:eastAsia="Times New Roman" w:hint="default"/>
          <w:sz w:val="21"/>
          <w:szCs w:val="21"/>
        </w:rPr>
        <w:sectPr>
          <w:type w:val="continuous"/>
          <w:pgSz w:w="16840" w:h="11910" w:orient="landscape"/>
          <w:pgMar w:top="1060" w:bottom="1160" w:left="1280" w:right="0"/>
        </w:sectPr>
      </w:pPr>
    </w:p>
    <w:p>
      <w:pPr>
        <w:spacing w:line="240" w:lineRule="auto" w:before="12"/>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54"/>
        <w:gridCol w:w="1265"/>
        <w:gridCol w:w="1288"/>
        <w:gridCol w:w="1276"/>
        <w:gridCol w:w="1274"/>
        <w:gridCol w:w="1272"/>
        <w:gridCol w:w="1276"/>
        <w:gridCol w:w="1274"/>
        <w:gridCol w:w="1287"/>
        <w:gridCol w:w="1252"/>
        <w:gridCol w:w="1270"/>
      </w:tblGrid>
      <w:tr>
        <w:trPr>
          <w:trHeight w:val="377" w:hRule="exact"/>
        </w:trPr>
        <w:tc>
          <w:tcPr>
            <w:tcW w:w="1254"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4572"/>
                  <wp:effectExtent l="0" t="0" r="0" b="0"/>
                  <wp:docPr id="469" name="image87.png" descr=""/>
                  <wp:cNvGraphicFramePr>
                    <a:graphicFrameLocks noChangeAspect="1"/>
                  </wp:cNvGraphicFramePr>
                  <a:graphic>
                    <a:graphicData uri="http://schemas.openxmlformats.org/drawingml/2006/picture">
                      <pic:pic>
                        <pic:nvPicPr>
                          <pic:cNvPr id="470" name="image87.png"/>
                          <pic:cNvPicPr/>
                        </pic:nvPicPr>
                        <pic:blipFill>
                          <a:blip r:embed="rId101" cstate="print"/>
                          <a:stretch>
                            <a:fillRect/>
                          </a:stretch>
                        </pic:blipFill>
                        <pic:spPr>
                          <a:xfrm>
                            <a:off x="0" y="0"/>
                            <a:ext cx="6096" cy="4572"/>
                          </a:xfrm>
                          <a:prstGeom prst="rect">
                            <a:avLst/>
                          </a:prstGeom>
                        </pic:spPr>
                      </pic:pic>
                    </a:graphicData>
                  </a:graphic>
                </wp:inline>
              </w:drawing>
            </w:r>
            <w:r>
              <w:rPr>
                <w:rFonts w:ascii="宋体" w:hAnsi="宋体" w:cs="宋体" w:eastAsia="宋体" w:hint="default"/>
                <w:sz w:val="2"/>
                <w:szCs w:val="2"/>
              </w:rPr>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2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126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4572"/>
                  <wp:effectExtent l="0" t="0" r="0" b="0"/>
                  <wp:docPr id="471" name="image87.png" descr=""/>
                  <wp:cNvGraphicFramePr>
                    <a:graphicFrameLocks noChangeAspect="1"/>
                  </wp:cNvGraphicFramePr>
                  <a:graphic>
                    <a:graphicData uri="http://schemas.openxmlformats.org/drawingml/2006/picture">
                      <pic:pic>
                        <pic:nvPicPr>
                          <pic:cNvPr id="472" name="image87.png"/>
                          <pic:cNvPicPr/>
                        </pic:nvPicPr>
                        <pic:blipFill>
                          <a:blip r:embed="rId101" cstate="print"/>
                          <a:stretch>
                            <a:fillRect/>
                          </a:stretch>
                        </pic:blipFill>
                        <pic:spPr>
                          <a:xfrm>
                            <a:off x="0" y="0"/>
                            <a:ext cx="6095" cy="4572"/>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户</w:t>
            </w:r>
          </w:p>
        </w:tc>
        <w:tc>
          <w:tcPr>
            <w:tcW w:w="1270"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4572"/>
                  <wp:effectExtent l="0" t="0" r="0" b="0"/>
                  <wp:docPr id="473" name="image87.png" descr=""/>
                  <wp:cNvGraphicFramePr>
                    <a:graphicFrameLocks noChangeAspect="1"/>
                  </wp:cNvGraphicFramePr>
                  <a:graphic>
                    <a:graphicData uri="http://schemas.openxmlformats.org/drawingml/2006/picture">
                      <pic:pic>
                        <pic:nvPicPr>
                          <pic:cNvPr id="474" name="image87.png"/>
                          <pic:cNvPicPr/>
                        </pic:nvPicPr>
                        <pic:blipFill>
                          <a:blip r:embed="rId101" cstate="print"/>
                          <a:stretch>
                            <a:fillRect/>
                          </a:stretch>
                        </pic:blipFill>
                        <pic:spPr>
                          <a:xfrm>
                            <a:off x="0" y="0"/>
                            <a:ext cx="6095" cy="4572"/>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48,917.81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1" w:right="0"/>
              <w:jc w:val="left"/>
              <w:rPr>
                <w:rFonts w:ascii="Times New Roman" w:hAnsi="Times New Roman" w:cs="Times New Roman" w:eastAsia="Times New Roman" w:hint="default"/>
                <w:sz w:val="21"/>
                <w:szCs w:val="21"/>
              </w:rPr>
            </w:pPr>
            <w:r>
              <w:rPr>
                <w:rFonts w:ascii="Times New Roman"/>
                <w:sz w:val="21"/>
              </w:rPr>
              <w:t>42,986.48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9" w:right="0"/>
              <w:jc w:val="left"/>
              <w:rPr>
                <w:rFonts w:ascii="Times New Roman" w:hAnsi="Times New Roman" w:cs="Times New Roman" w:eastAsia="Times New Roman" w:hint="default"/>
                <w:sz w:val="21"/>
                <w:szCs w:val="21"/>
              </w:rPr>
            </w:pPr>
            <w:r>
              <w:rPr>
                <w:rFonts w:ascii="Times New Roman"/>
                <w:sz w:val="21"/>
              </w:rPr>
              <w:t>0.00%</w:t>
            </w:r>
          </w:p>
        </w:tc>
        <w:tc>
          <w:tcPr>
            <w:tcW w:w="128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507" w:right="0"/>
              <w:jc w:val="left"/>
              <w:rPr>
                <w:rFonts w:ascii="Times New Roman" w:hAnsi="Times New Roman" w:cs="Times New Roman" w:eastAsia="Times New Roman" w:hint="default"/>
                <w:sz w:val="21"/>
                <w:szCs w:val="21"/>
              </w:rPr>
            </w:pPr>
            <w:r>
              <w:rPr>
                <w:rFonts w:ascii="Times New Roman"/>
                <w:sz w:val="21"/>
              </w:rPr>
              <w:t>5,931.33</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27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75"/>
              <w:ind w:left="504" w:right="0"/>
              <w:jc w:val="left"/>
              <w:rPr>
                <w:rFonts w:ascii="Times New Roman" w:hAnsi="Times New Roman" w:cs="Times New Roman" w:eastAsia="Times New Roman" w:hint="default"/>
                <w:sz w:val="21"/>
                <w:szCs w:val="21"/>
              </w:rPr>
            </w:pPr>
            <w:r>
              <w:rPr>
                <w:rFonts w:ascii="Times New Roman"/>
                <w:sz w:val="21"/>
              </w:rPr>
              <w:t>4,817.81</w:t>
            </w:r>
          </w:p>
        </w:tc>
      </w:tr>
      <w:tr>
        <w:trPr>
          <w:trHeight w:val="402" w:hRule="exact"/>
        </w:trPr>
        <w:tc>
          <w:tcPr>
            <w:tcW w:w="13987" w:type="dxa"/>
            <w:gridSpan w:val="11"/>
            <w:tcBorders>
              <w:top w:val="single" w:sz="8"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bl>
    <w:p>
      <w:pPr>
        <w:spacing w:before="26"/>
        <w:ind w:left="160" w:right="1318" w:firstLine="0"/>
        <w:jc w:val="left"/>
        <w:rPr>
          <w:rFonts w:ascii="宋体" w:hAnsi="宋体" w:cs="宋体" w:eastAsia="宋体" w:hint="default"/>
          <w:sz w:val="21"/>
          <w:szCs w:val="21"/>
        </w:rPr>
      </w:pPr>
      <w:r>
        <w:rPr/>
        <w:pict>
          <v:shape style="position:absolute;margin-left:133.740005pt;margin-top:-41.056324pt;width:.480015pt;height:.36pt;mso-position-horizontal-relative:page;mso-position-vertical-relative:paragraph;z-index:16864" type="#_x0000_t75" stroked="false">
            <v:imagedata r:id="rId101" o:title=""/>
          </v:shape>
        </w:pict>
      </w:r>
      <w:r>
        <w:rPr/>
        <w:pict>
          <v:shape style="position:absolute;margin-left:261.380005pt;margin-top:-41.056324pt;width:.48pt;height:.36pt;mso-position-horizontal-relative:page;mso-position-vertical-relative:paragraph;z-index:16888" type="#_x0000_t75" stroked="false">
            <v:imagedata r:id="rId101" o:title=""/>
          </v:shape>
        </w:pict>
      </w:r>
      <w:r>
        <w:rPr/>
        <w:pict>
          <v:shape style="position:absolute;margin-left:325.160004pt;margin-top:-41.056324pt;width:.48003pt;height:.36pt;mso-position-horizontal-relative:page;mso-position-vertical-relative:paragraph;z-index:16912" type="#_x0000_t75" stroked="false">
            <v:imagedata r:id="rId101" o:title=""/>
          </v:shape>
        </w:pict>
      </w:r>
      <w:r>
        <w:rPr/>
        <w:pict>
          <v:shape style="position:absolute;margin-left:388.880005pt;margin-top:-41.056324pt;width:.48pt;height:.36pt;mso-position-horizontal-relative:page;mso-position-vertical-relative:paragraph;z-index:16936" type="#_x0000_t75" stroked="false">
            <v:imagedata r:id="rId101" o:title=""/>
          </v:shape>
        </w:pict>
      </w:r>
      <w:r>
        <w:rPr/>
        <w:pict>
          <v:shape style="position:absolute;margin-left:452.5pt;margin-top:-41.056324pt;width:.48003pt;height:.36pt;mso-position-horizontal-relative:page;mso-position-vertical-relative:paragraph;z-index:16960" type="#_x0000_t75" stroked="false">
            <v:imagedata r:id="rId101" o:title=""/>
          </v:shape>
        </w:pict>
      </w:r>
      <w:r>
        <w:rPr/>
        <w:pict>
          <v:shape style="position:absolute;margin-left:516.280029pt;margin-top:-41.056324pt;width:.48pt;height:.36pt;mso-position-horizontal-relative:page;mso-position-vertical-relative:paragraph;z-index:16984" type="#_x0000_t75" stroked="false">
            <v:imagedata r:id="rId101" o:title=""/>
          </v:shape>
        </w:pict>
      </w:r>
      <w:r>
        <w:rPr/>
        <w:pict>
          <v:shape style="position:absolute;margin-left:580pt;margin-top:-41.056324pt;width:.48pt;height:.36pt;mso-position-horizontal-relative:page;mso-position-vertical-relative:paragraph;z-index:17008" type="#_x0000_t75" stroked="false">
            <v:imagedata r:id="rId101" o:title=""/>
          </v:shape>
        </w:pict>
      </w:r>
      <w:r>
        <w:rPr/>
        <w:pict>
          <v:shape style="position:absolute;margin-left:133.740005pt;margin-top:-20.996357pt;width:.47998pt;height:.42pt;mso-position-horizontal-relative:page;mso-position-vertical-relative:paragraph;z-index:17032" type="#_x0000_t75" stroked="false">
            <v:imagedata r:id="rId101" o:title=""/>
          </v:shape>
        </w:pict>
      </w:r>
      <w:r>
        <w:rPr/>
        <w:pict>
          <v:shape style="position:absolute;margin-left:197.600006pt;margin-top:-20.996357pt;width:.47998pt;height:.42pt;mso-position-horizontal-relative:page;mso-position-vertical-relative:paragraph;z-index:17056" type="#_x0000_t75" stroked="false">
            <v:imagedata r:id="rId101" o:title=""/>
          </v:shape>
        </w:pict>
      </w:r>
      <w:r>
        <w:rPr/>
        <w:pict>
          <v:shape style="position:absolute;margin-left:261.380005pt;margin-top:-20.996357pt;width:.479965pt;height:.42pt;mso-position-horizontal-relative:page;mso-position-vertical-relative:paragraph;z-index:17080" type="#_x0000_t75" stroked="false">
            <v:imagedata r:id="rId101" o:title=""/>
          </v:shape>
        </w:pict>
      </w:r>
      <w:r>
        <w:rPr/>
        <w:pict>
          <v:shape style="position:absolute;margin-left:325.160004pt;margin-top:-20.996357pt;width:.479996pt;height:.42pt;mso-position-horizontal-relative:page;mso-position-vertical-relative:paragraph;z-index:17104" type="#_x0000_t75" stroked="false">
            <v:imagedata r:id="rId101" o:title=""/>
          </v:shape>
        </w:pict>
      </w:r>
      <w:r>
        <w:rPr/>
        <w:pict>
          <v:shape style="position:absolute;margin-left:388.880005pt;margin-top:-20.996357pt;width:.479965pt;height:.42pt;mso-position-horizontal-relative:page;mso-position-vertical-relative:paragraph;z-index:17128" type="#_x0000_t75" stroked="false">
            <v:imagedata r:id="rId101" o:title=""/>
          </v:shape>
        </w:pict>
      </w:r>
      <w:r>
        <w:rPr/>
        <w:pict>
          <v:shape style="position:absolute;margin-left:452.5pt;margin-top:-20.996357pt;width:.479996pt;height:.42pt;mso-position-horizontal-relative:page;mso-position-vertical-relative:paragraph;z-index:17152" type="#_x0000_t75" stroked="false">
            <v:imagedata r:id="rId101" o:title=""/>
          </v:shape>
        </w:pict>
      </w:r>
      <w:r>
        <w:rPr/>
        <w:pict>
          <v:shape style="position:absolute;margin-left:516.280029pt;margin-top:-20.996357pt;width:.479965pt;height:.42pt;mso-position-horizontal-relative:page;mso-position-vertical-relative:paragraph;z-index:17176" type="#_x0000_t75" stroked="false">
            <v:imagedata r:id="rId101" o:title=""/>
          </v:shape>
        </w:pict>
      </w:r>
      <w:r>
        <w:rPr/>
        <w:pict>
          <v:shape style="position:absolute;margin-left:580pt;margin-top:-20.996357pt;width:.479965pt;height:.42pt;mso-position-horizontal-relative:page;mso-position-vertical-relative:paragraph;z-index:17200" type="#_x0000_t75" stroked="false">
            <v:imagedata r:id="rId101" o:title=""/>
          </v:shape>
        </w:pict>
      </w:r>
      <w:r>
        <w:rPr/>
        <w:pict>
          <v:shape style="position:absolute;margin-left:643.780029pt;margin-top:-20.996357pt;width:.479965pt;height:.42pt;mso-position-horizontal-relative:page;mso-position-vertical-relative:paragraph;z-index:17224" type="#_x0000_t75" stroked="false">
            <v:imagedata r:id="rId101" o:title=""/>
          </v:shape>
        </w:pict>
      </w:r>
      <w:r>
        <w:rPr/>
        <w:pict>
          <v:shape style="position:absolute;margin-left:707.52002pt;margin-top:-20.996357pt;width:.479965pt;height:.42pt;mso-position-horizontal-relative:page;mso-position-vertical-relative:paragraph;z-index:17248" type="#_x0000_t75" stroked="false">
            <v:imagedata r:id="rId101" o:title=""/>
          </v:shape>
        </w:pict>
      </w: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[2009]1011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号文核准，本公司向社会公开发行人民币普通股（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3"/>
          <w:sz w:val="21"/>
          <w:szCs w:val="21"/>
        </w:rPr>
        <w:t> </w:t>
      </w:r>
      <w:r>
        <w:rPr>
          <w:rFonts w:ascii="宋体" w:hAnsi="宋体" w:cs="宋体" w:eastAsia="宋体" w:hint="default"/>
          <w:spacing w:val="-4"/>
          <w:sz w:val="21"/>
          <w:szCs w:val="21"/>
        </w:rPr>
        <w:t>股）股票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1,635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万股，每股面值</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元，每股发行价格</w:t>
      </w:r>
    </w:p>
    <w:p>
      <w:pPr>
        <w:spacing w:before="20"/>
        <w:ind w:left="160" w:right="13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元，共募集资金总额为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526,143,000.00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元，扣除承销费和保荐费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29,307,150.00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元后的募集资金为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496,835,850.00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元。另扣除律师费、审计费、法定</w:t>
      </w:r>
    </w:p>
    <w:p>
      <w:pPr>
        <w:spacing w:before="21"/>
        <w:ind w:left="160" w:right="131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信息披露及路演推介等发行费用</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7,657,779.93</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元后，募集资金净额为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489,178,070.07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元。该事项业经中瑞岳华会计师事务所有限公司审验，并由其于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2009</w:t>
      </w:r>
    </w:p>
    <w:p>
      <w:pPr>
        <w:spacing w:before="21"/>
        <w:ind w:left="160" w:right="131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日出具中瑞岳华专审字</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2504</w:t>
      </w:r>
      <w:r>
        <w:rPr>
          <w:rFonts w:ascii="Times New Roman" w:hAnsi="Times New Roman" w:cs="Times New Roman" w:eastAsia="Times New Roman" w:hint="default"/>
          <w:spacing w:val="-1"/>
          <w:sz w:val="21"/>
          <w:szCs w:val="21"/>
        </w:rPr>
        <w:t> </w:t>
      </w:r>
      <w:r>
        <w:rPr>
          <w:rFonts w:ascii="宋体" w:hAnsi="宋体" w:cs="宋体" w:eastAsia="宋体" w:hint="default"/>
          <w:spacing w:val="-104"/>
          <w:sz w:val="21"/>
          <w:szCs w:val="21"/>
        </w:rPr>
        <w:t>号</w:t>
      </w:r>
      <w:r>
        <w:rPr>
          <w:rFonts w:ascii="宋体" w:hAnsi="宋体" w:cs="宋体" w:eastAsia="宋体" w:hint="default"/>
          <w:sz w:val="21"/>
          <w:szCs w:val="21"/>
        </w:rPr>
        <w:t>《审核报告</w:t>
      </w:r>
      <w:r>
        <w:rPr>
          <w:rFonts w:ascii="宋体" w:hAnsi="宋体" w:cs="宋体" w:eastAsia="宋体" w:hint="default"/>
          <w:spacing w:val="-105"/>
          <w:sz w:val="21"/>
          <w:szCs w:val="21"/>
        </w:rPr>
        <w:t>》</w:t>
      </w:r>
      <w:r>
        <w:rPr>
          <w:rFonts w:ascii="宋体" w:hAnsi="宋体" w:cs="宋体" w:eastAsia="宋体" w:hint="default"/>
          <w:spacing w:val="-104"/>
          <w:sz w:val="21"/>
          <w:szCs w:val="21"/>
        </w:rPr>
        <w:t>。</w:t>
      </w:r>
      <w:r>
        <w:rPr>
          <w:rFonts w:ascii="宋体" w:hAnsi="宋体" w:cs="宋体" w:eastAsia="宋体" w:hint="default"/>
          <w:sz w:val="21"/>
          <w:szCs w:val="21"/>
        </w:rPr>
        <w:t>报告期内</w:t>
      </w:r>
      <w:r>
        <w:rPr>
          <w:rFonts w:ascii="宋体" w:hAnsi="宋体" w:cs="宋体" w:eastAsia="宋体" w:hint="default"/>
          <w:spacing w:val="-104"/>
          <w:sz w:val="21"/>
          <w:szCs w:val="21"/>
        </w:rPr>
        <w:t>，</w:t>
      </w:r>
      <w:r>
        <w:rPr>
          <w:rFonts w:ascii="宋体" w:hAnsi="宋体" w:cs="宋体" w:eastAsia="宋体" w:hint="default"/>
          <w:sz w:val="21"/>
          <w:szCs w:val="21"/>
        </w:rPr>
        <w:t>募集资金使用总额为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spacing w:val="-104"/>
          <w:sz w:val="21"/>
          <w:szCs w:val="21"/>
        </w:rPr>
        <w:t>；</w:t>
      </w:r>
      <w:r>
        <w:rPr>
          <w:rFonts w:ascii="宋体" w:hAnsi="宋体" w:cs="宋体" w:eastAsia="宋体" w:hint="default"/>
          <w:sz w:val="21"/>
          <w:szCs w:val="21"/>
        </w:rPr>
        <w:t>截至报告期末</w:t>
      </w:r>
      <w:r>
        <w:rPr>
          <w:rFonts w:ascii="宋体" w:hAnsi="宋体" w:cs="宋体" w:eastAsia="宋体" w:hint="default"/>
          <w:spacing w:val="-104"/>
          <w:sz w:val="21"/>
          <w:szCs w:val="21"/>
        </w:rPr>
        <w:t>，</w:t>
      </w:r>
      <w:r>
        <w:rPr>
          <w:rFonts w:ascii="宋体" w:hAnsi="宋体" w:cs="宋体" w:eastAsia="宋体" w:hint="default"/>
          <w:sz w:val="21"/>
          <w:szCs w:val="21"/>
        </w:rPr>
        <w:t>募集资金累计使用总额为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986.48</w:t>
      </w:r>
    </w:p>
    <w:p>
      <w:pPr>
        <w:spacing w:before="22"/>
        <w:ind w:left="160" w:right="1318" w:firstLine="0"/>
        <w:jc w:val="left"/>
        <w:rPr>
          <w:rFonts w:ascii="宋体" w:hAnsi="宋体" w:cs="宋体" w:eastAsia="宋体" w:hint="default"/>
          <w:sz w:val="21"/>
          <w:szCs w:val="21"/>
        </w:rPr>
      </w:pPr>
      <w:r>
        <w:rPr>
          <w:rFonts w:ascii="宋体" w:hAnsi="宋体" w:cs="宋体" w:eastAsia="宋体" w:hint="default"/>
          <w:sz w:val="21"/>
          <w:szCs w:val="21"/>
        </w:rPr>
        <w:t>万元。</w:t>
      </w:r>
    </w:p>
    <w:p>
      <w:pPr>
        <w:spacing w:line="240" w:lineRule="auto" w:before="0"/>
        <w:rPr>
          <w:rFonts w:ascii="宋体" w:hAnsi="宋体" w:cs="宋体" w:eastAsia="宋体" w:hint="default"/>
          <w:sz w:val="7"/>
          <w:szCs w:val="7"/>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01.95pt;height:.5pt;mso-position-horizontal-relative:char;mso-position-vertical-relative:line" coordorigin="0,0" coordsize="14039,10">
            <v:group style="position:absolute;left:5;top:5;width:14030;height:2" coordorigin="5,5" coordsize="14030,2">
              <v:shape style="position:absolute;left:5;top:5;width:14030;height:2" coordorigin="5,5" coordsize="14030,0" path="m5,5l14034,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2"/>
        <w:spacing w:line="240" w:lineRule="auto" w:before="26"/>
        <w:ind w:left="160" w:right="1318"/>
        <w:jc w:val="left"/>
        <w:rPr>
          <w:b w:val="0"/>
          <w:bCs w:val="0"/>
        </w:rPr>
      </w:pPr>
      <w:bookmarkStart w:name="（2）募集资金承诺项目情况" w:id="55"/>
      <w:bookmarkEnd w:id="5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6840" w:h="11910" w:orient="landscape"/>
          <w:pgMar w:header="867" w:footer="979" w:top="1060" w:bottom="1160" w:left="1280" w:right="0"/>
        </w:sectPr>
      </w:pPr>
    </w:p>
    <w:p>
      <w:pPr>
        <w:pStyle w:val="BodyText"/>
        <w:spacing w:line="240" w:lineRule="auto"/>
        <w:ind w:left="6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640" w:right="0" w:firstLine="0"/>
        <w:jc w:val="left"/>
        <w:rPr>
          <w:rFonts w:ascii="宋体" w:hAnsi="宋体" w:cs="宋体" w:eastAsia="宋体" w:hint="default"/>
          <w:sz w:val="21"/>
          <w:szCs w:val="21"/>
        </w:rPr>
      </w:pPr>
      <w:r>
        <w:rPr/>
        <w:pict>
          <v:shape style="position:absolute;margin-left:200pt;margin-top:76.563683pt;width:.479999pt;height:.9pt;mso-position-horizontal-relative:page;mso-position-vertical-relative:paragraph;z-index:17272" type="#_x0000_t75" stroked="false">
            <v:imagedata r:id="rId102" o:title=""/>
          </v:shape>
        </w:pict>
      </w:r>
      <w:r>
        <w:rPr/>
        <w:pict>
          <v:shape style="position:absolute;margin-left:257pt;margin-top:76.563683pt;width:.480014pt;height:.9pt;mso-position-horizontal-relative:page;mso-position-vertical-relative:paragraph;z-index:17296" type="#_x0000_t75" stroked="false">
            <v:imagedata r:id="rId102" o:title=""/>
          </v:shape>
        </w:pict>
      </w:r>
      <w:r>
        <w:rPr/>
        <w:pict>
          <v:shape style="position:absolute;margin-left:314.119995pt;margin-top:76.563683pt;width:.480014pt;height:.9pt;mso-position-horizontal-relative:page;mso-position-vertical-relative:paragraph;z-index:17320" type="#_x0000_t75" stroked="false">
            <v:imagedata r:id="rId102" o:title=""/>
          </v:shape>
        </w:pict>
      </w:r>
      <w:r>
        <w:rPr/>
        <w:pict>
          <v:shape style="position:absolute;margin-left:371.300018pt;margin-top:76.563683pt;width:.480014pt;height:.9pt;mso-position-horizontal-relative:page;mso-position-vertical-relative:paragraph;z-index:17344" type="#_x0000_t75" stroked="false">
            <v:imagedata r:id="rId102" o:title=""/>
          </v:shape>
        </w:pict>
      </w:r>
      <w:r>
        <w:rPr/>
        <w:pict>
          <v:shape style="position:absolute;margin-left:428.380005pt;margin-top:76.563683pt;width:.479984pt;height:.9pt;mso-position-horizontal-relative:page;mso-position-vertical-relative:paragraph;z-index:17368" type="#_x0000_t75" stroked="false">
            <v:imagedata r:id="rId102" o:title=""/>
          </v:shape>
        </w:pict>
      </w:r>
      <w:r>
        <w:rPr/>
        <w:pict>
          <v:shape style="position:absolute;margin-left:485.559998pt;margin-top:76.563683pt;width:.480014pt;height:.9pt;mso-position-horizontal-relative:page;mso-position-vertical-relative:paragraph;z-index:17392" type="#_x0000_t75" stroked="false">
            <v:imagedata r:id="rId102" o:title=""/>
          </v:shape>
        </w:pict>
      </w:r>
      <w:r>
        <w:rPr/>
        <w:pict>
          <v:shape style="position:absolute;margin-left:542.73999pt;margin-top:76.563683pt;width:.479984pt;height:.9pt;mso-position-horizontal-relative:page;mso-position-vertical-relative:paragraph;z-index:17416" type="#_x0000_t75" stroked="false">
            <v:imagedata r:id="rId102" o:title=""/>
          </v:shape>
        </w:pict>
      </w:r>
      <w:r>
        <w:rPr/>
        <w:pict>
          <v:shape style="position:absolute;margin-left:599.979980pt;margin-top:76.563683pt;width:.480045pt;height:.9pt;mso-position-horizontal-relative:page;mso-position-vertical-relative:paragraph;z-index:17440" type="#_x0000_t75" stroked="false">
            <v:imagedata r:id="rId102" o:title=""/>
          </v:shape>
        </w:pict>
      </w:r>
      <w:r>
        <w:rPr/>
        <w:pict>
          <v:shape style="position:absolute;margin-left:657.160034pt;margin-top:76.563683pt;width:.480045pt;height:.9pt;mso-position-horizontal-relative:page;mso-position-vertical-relative:paragraph;z-index:17464" type="#_x0000_t75" stroked="false">
            <v:imagedata r:id="rId102" o:title=""/>
          </v:shape>
        </w:pict>
      </w:r>
      <w:r>
        <w:rPr/>
        <w:pict>
          <v:shape style="position:absolute;margin-left:714.359985pt;margin-top:76.563683pt;width:.480045pt;height:.9pt;mso-position-horizontal-relative:page;mso-position-vertical-relative:paragraph;z-index:17488" type="#_x0000_t75" stroked="false">
            <v:imagedata r:id="rId102" o:title=""/>
          </v:shape>
        </w:pict>
      </w: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1060" w:bottom="1160" w:left="1280" w:right="0"/>
          <w:cols w:num="2" w:equalWidth="0">
            <w:col w:w="2478" w:space="9951"/>
            <w:col w:w="3131"/>
          </w:cols>
        </w:sectPr>
      </w:pPr>
    </w:p>
    <w:p>
      <w:pPr>
        <w:spacing w:line="240" w:lineRule="auto" w:before="13"/>
        <w:rPr>
          <w:rFonts w:ascii="宋体" w:hAnsi="宋体" w:cs="宋体" w:eastAsia="宋体" w:hint="default"/>
          <w:sz w:val="6"/>
          <w:szCs w:val="6"/>
        </w:rPr>
      </w:pPr>
      <w:r>
        <w:rPr/>
        <w:pict>
          <v:shape style="position:absolute;margin-left:200pt;margin-top:391.720001pt;width:.479993pt;height:.66pt;mso-position-horizontal-relative:page;mso-position-vertical-relative:page;z-index:17512" type="#_x0000_t75" stroked="false">
            <v:imagedata r:id="rId103" o:title=""/>
          </v:shape>
        </w:pict>
      </w:r>
      <w:r>
        <w:rPr/>
        <w:pict>
          <v:shape style="position:absolute;margin-left:257pt;margin-top:391.720001pt;width:.480008pt;height:.66pt;mso-position-horizontal-relative:page;mso-position-vertical-relative:page;z-index:17536" type="#_x0000_t75" stroked="false">
            <v:imagedata r:id="rId103" o:title=""/>
          </v:shape>
        </w:pict>
      </w:r>
      <w:r>
        <w:rPr/>
        <w:pict>
          <v:shape style="position:absolute;margin-left:314.119995pt;margin-top:391.720001pt;width:.480008pt;height:.66pt;mso-position-horizontal-relative:page;mso-position-vertical-relative:page;z-index:17560" type="#_x0000_t75" stroked="false">
            <v:imagedata r:id="rId103" o:title=""/>
          </v:shape>
        </w:pict>
      </w:r>
      <w:r>
        <w:rPr/>
        <w:pict>
          <v:shape style="position:absolute;margin-left:371.300018pt;margin-top:391.720001pt;width:.480008pt;height:.66pt;mso-position-horizontal-relative:page;mso-position-vertical-relative:page;z-index:17584" type="#_x0000_t75" stroked="false">
            <v:imagedata r:id="rId103" o:title=""/>
          </v:shape>
        </w:pict>
      </w:r>
      <w:r>
        <w:rPr/>
        <w:pict>
          <v:shape style="position:absolute;margin-left:428.380005pt;margin-top:391.720001pt;width:.479978pt;height:.66pt;mso-position-horizontal-relative:page;mso-position-vertical-relative:page;z-index:17608" type="#_x0000_t75" stroked="false">
            <v:imagedata r:id="rId103" o:title=""/>
          </v:shape>
        </w:pict>
      </w:r>
      <w:r>
        <w:rPr/>
        <w:pict>
          <v:shape style="position:absolute;margin-left:485.559998pt;margin-top:391.720001pt;width:.480008pt;height:.66pt;mso-position-horizontal-relative:page;mso-position-vertical-relative:page;z-index:17632" type="#_x0000_t75" stroked="false">
            <v:imagedata r:id="rId103" o:title=""/>
          </v:shape>
        </w:pict>
      </w:r>
      <w:r>
        <w:rPr/>
        <w:pict>
          <v:shape style="position:absolute;margin-left:542.73999pt;margin-top:391.720001pt;width:.479978pt;height:.66pt;mso-position-horizontal-relative:page;mso-position-vertical-relative:page;z-index:17656" type="#_x0000_t75" stroked="false">
            <v:imagedata r:id="rId103" o:title=""/>
          </v:shape>
        </w:pict>
      </w:r>
      <w:r>
        <w:rPr/>
        <w:pict>
          <v:shape style="position:absolute;margin-left:599.979980pt;margin-top:391.720001pt;width:.480039pt;height:.66pt;mso-position-horizontal-relative:page;mso-position-vertical-relative:page;z-index:17680" type="#_x0000_t75" stroked="false">
            <v:imagedata r:id="rId103" o:title=""/>
          </v:shape>
        </w:pict>
      </w:r>
      <w:r>
        <w:rPr/>
        <w:pict>
          <v:shape style="position:absolute;margin-left:657.160034pt;margin-top:391.720001pt;width:.480039pt;height:.66pt;mso-position-horizontal-relative:page;mso-position-vertical-relative:page;z-index:17704" type="#_x0000_t75" stroked="false">
            <v:imagedata r:id="rId103" o:title=""/>
          </v:shape>
        </w:pict>
      </w:r>
      <w:r>
        <w:rPr/>
        <w:pict>
          <v:shape style="position:absolute;margin-left:714.359985pt;margin-top:391.720001pt;width:.480039pt;height:.66pt;mso-position-horizontal-relative:page;mso-position-vertical-relative:page;z-index:17728" type="#_x0000_t75" stroked="false">
            <v:imagedata r:id="rId103" o:title=""/>
          </v:shape>
        </w:pict>
      </w:r>
      <w:r>
        <w:rPr/>
        <w:pict>
          <v:shape style="position:absolute;margin-left:200pt;margin-top:463.380005pt;width:.480015pt;height:.42pt;mso-position-horizontal-relative:page;mso-position-vertical-relative:page;z-index:17752" type="#_x0000_t75" stroked="false">
            <v:imagedata r:id="rId104" o:title=""/>
          </v:shape>
        </w:pict>
      </w:r>
      <w:r>
        <w:rPr/>
        <w:pict>
          <v:shape style="position:absolute;margin-left:257pt;margin-top:463.380005pt;width:.480031pt;height:.42pt;mso-position-horizontal-relative:page;mso-position-vertical-relative:page;z-index:17776" type="#_x0000_t75" stroked="false">
            <v:imagedata r:id="rId104" o:title=""/>
          </v:shape>
        </w:pict>
      </w:r>
      <w:r>
        <w:rPr/>
        <w:pict>
          <v:shape style="position:absolute;margin-left:314.119995pt;margin-top:463.380005pt;width:.480031pt;height:.42pt;mso-position-horizontal-relative:page;mso-position-vertical-relative:page;z-index:17800" type="#_x0000_t75" stroked="false">
            <v:imagedata r:id="rId104" o:title=""/>
          </v:shape>
        </w:pict>
      </w:r>
      <w:r>
        <w:rPr/>
        <w:pict>
          <v:shape style="position:absolute;margin-left:371.300018pt;margin-top:463.380005pt;width:.480031pt;height:.42pt;mso-position-horizontal-relative:page;mso-position-vertical-relative:page;z-index:17824" type="#_x0000_t75" stroked="false">
            <v:imagedata r:id="rId104" o:title=""/>
          </v:shape>
        </w:pict>
      </w:r>
      <w:r>
        <w:rPr/>
        <w:pict>
          <v:shape style="position:absolute;margin-left:428.380005pt;margin-top:463.380005pt;width:.48pt;height:.42pt;mso-position-horizontal-relative:page;mso-position-vertical-relative:page;z-index:17848" type="#_x0000_t75" stroked="false">
            <v:imagedata r:id="rId104" o:title=""/>
          </v:shape>
        </w:pict>
      </w:r>
      <w:r>
        <w:rPr/>
        <w:pict>
          <v:shape style="position:absolute;margin-left:485.559998pt;margin-top:463.380005pt;width:.480031pt;height:.42pt;mso-position-horizontal-relative:page;mso-position-vertical-relative:page;z-index:17872" type="#_x0000_t75" stroked="false">
            <v:imagedata r:id="rId104" o:title=""/>
          </v:shape>
        </w:pict>
      </w:r>
      <w:r>
        <w:rPr/>
        <w:pict>
          <v:shape style="position:absolute;margin-left:542.73999pt;margin-top:463.380005pt;width:.48pt;height:.42pt;mso-position-horizontal-relative:page;mso-position-vertical-relative:page;z-index:17896" type="#_x0000_t75" stroked="false">
            <v:imagedata r:id="rId104" o:title=""/>
          </v:shape>
        </w:pict>
      </w:r>
      <w:r>
        <w:rPr/>
        <w:pict>
          <v:shape style="position:absolute;margin-left:599.979980pt;margin-top:463.380005pt;width:.480061pt;height:.42pt;mso-position-horizontal-relative:page;mso-position-vertical-relative:page;z-index:17920" type="#_x0000_t75" stroked="false">
            <v:imagedata r:id="rId104" o:title=""/>
          </v:shape>
        </w:pict>
      </w:r>
      <w:r>
        <w:rPr/>
        <w:pict>
          <v:shape style="position:absolute;margin-left:657.160034pt;margin-top:463.380005pt;width:.480061pt;height:.42pt;mso-position-horizontal-relative:page;mso-position-vertical-relative:page;z-index:17944" type="#_x0000_t75" stroked="false">
            <v:imagedata r:id="rId104" o:title=""/>
          </v:shape>
        </w:pict>
      </w:r>
      <w:r>
        <w:rPr/>
        <w:pict>
          <v:shape style="position:absolute;margin-left:714.359985pt;margin-top:463.380005pt;width:.480061pt;height:.42pt;mso-position-horizontal-relative:page;mso-position-vertical-relative:page;z-index:17968" type="#_x0000_t75" stroked="false">
            <v:imagedata r:id="rId104" o:title=""/>
          </v:shape>
        </w:pict>
      </w:r>
      <w:r>
        <w:rPr/>
        <w:pict>
          <v:shape style="position:absolute;margin-left:200pt;margin-top:518.940002pt;width:.480015pt;height:.72pt;mso-position-horizontal-relative:page;mso-position-vertical-relative:page;z-index:17992" type="#_x0000_t75" stroked="false">
            <v:imagedata r:id="rId105" o:title=""/>
          </v:shape>
        </w:pict>
      </w:r>
      <w:r>
        <w:rPr/>
        <w:pict>
          <v:shape style="position:absolute;margin-left:257pt;margin-top:518.940002pt;width:.480031pt;height:.72pt;mso-position-horizontal-relative:page;mso-position-vertical-relative:page;z-index:18016" type="#_x0000_t75" stroked="false">
            <v:imagedata r:id="rId105" o:title=""/>
          </v:shape>
        </w:pict>
      </w:r>
      <w:r>
        <w:rPr/>
        <w:pict>
          <v:shape style="position:absolute;margin-left:314.119995pt;margin-top:518.940002pt;width:.480031pt;height:.72pt;mso-position-horizontal-relative:page;mso-position-vertical-relative:page;z-index:18040" type="#_x0000_t75" stroked="false">
            <v:imagedata r:id="rId105" o:title=""/>
          </v:shape>
        </w:pict>
      </w:r>
      <w:r>
        <w:rPr/>
        <w:pict>
          <v:shape style="position:absolute;margin-left:371.300018pt;margin-top:518.940002pt;width:.480031pt;height:.72pt;mso-position-horizontal-relative:page;mso-position-vertical-relative:page;z-index:18064" type="#_x0000_t75" stroked="false">
            <v:imagedata r:id="rId105" o:title=""/>
          </v:shape>
        </w:pict>
      </w:r>
      <w:r>
        <w:rPr/>
        <w:pict>
          <v:shape style="position:absolute;margin-left:428.380005pt;margin-top:518.940002pt;width:.48pt;height:.72pt;mso-position-horizontal-relative:page;mso-position-vertical-relative:page;z-index:18088" type="#_x0000_t75" stroked="false">
            <v:imagedata r:id="rId105" o:title=""/>
          </v:shape>
        </w:pict>
      </w:r>
      <w:r>
        <w:rPr/>
        <w:pict>
          <v:shape style="position:absolute;margin-left:485.559998pt;margin-top:518.940002pt;width:.480031pt;height:.72pt;mso-position-horizontal-relative:page;mso-position-vertical-relative:page;z-index:18112" type="#_x0000_t75" stroked="false">
            <v:imagedata r:id="rId105" o:title=""/>
          </v:shape>
        </w:pict>
      </w:r>
      <w:r>
        <w:rPr/>
        <w:pict>
          <v:shape style="position:absolute;margin-left:542.73999pt;margin-top:518.940002pt;width:.48pt;height:.72pt;mso-position-horizontal-relative:page;mso-position-vertical-relative:page;z-index:18136" type="#_x0000_t75" stroked="false">
            <v:imagedata r:id="rId105" o:title=""/>
          </v:shape>
        </w:pict>
      </w:r>
      <w:r>
        <w:rPr/>
        <w:pict>
          <v:shape style="position:absolute;margin-left:599.979980pt;margin-top:518.940002pt;width:.480061pt;height:.72pt;mso-position-horizontal-relative:page;mso-position-vertical-relative:page;z-index:18160" type="#_x0000_t75" stroked="false">
            <v:imagedata r:id="rId105" o:title=""/>
          </v:shape>
        </w:pict>
      </w:r>
      <w:r>
        <w:rPr/>
        <w:pict>
          <v:shape style="position:absolute;margin-left:657.160034pt;margin-top:518.940002pt;width:.480061pt;height:.72pt;mso-position-horizontal-relative:page;mso-position-vertical-relative:page;z-index:18184" type="#_x0000_t75" stroked="false">
            <v:imagedata r:id="rId105" o:title=""/>
          </v:shape>
        </w:pict>
      </w:r>
      <w:r>
        <w:rPr/>
        <w:pict>
          <v:shape style="position:absolute;margin-left:714.359985pt;margin-top:518.940002pt;width:.480061pt;height:.72pt;mso-position-horizontal-relative:page;mso-position-vertical-relative:page;z-index:18208" type="#_x0000_t75" stroked="false">
            <v:imagedata r:id="rId105" o:title=""/>
          </v:shape>
        </w:pict>
      </w:r>
    </w:p>
    <w:tbl>
      <w:tblPr>
        <w:tblW w:w="0" w:type="auto"/>
        <w:jc w:val="left"/>
        <w:tblInd w:w="134" w:type="dxa"/>
        <w:tblLayout w:type="fixed"/>
        <w:tblCellMar>
          <w:top w:w="0" w:type="dxa"/>
          <w:left w:w="0" w:type="dxa"/>
          <w:bottom w:w="0" w:type="dxa"/>
          <w:right w:w="0" w:type="dxa"/>
        </w:tblCellMar>
        <w:tblLook w:val="01E0"/>
      </w:tblPr>
      <w:tblGrid>
        <w:gridCol w:w="2585"/>
        <w:gridCol w:w="1140"/>
        <w:gridCol w:w="1142"/>
        <w:gridCol w:w="1144"/>
        <w:gridCol w:w="1142"/>
        <w:gridCol w:w="1144"/>
        <w:gridCol w:w="1144"/>
        <w:gridCol w:w="1145"/>
        <w:gridCol w:w="1144"/>
        <w:gridCol w:w="1144"/>
        <w:gridCol w:w="1128"/>
      </w:tblGrid>
      <w:tr>
        <w:trPr>
          <w:trHeight w:val="1025" w:hRule="exact"/>
        </w:trPr>
        <w:tc>
          <w:tcPr>
            <w:tcW w:w="25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83" w:right="30" w:hanging="1156"/>
              <w:jc w:val="left"/>
              <w:rPr>
                <w:rFonts w:ascii="宋体" w:hAnsi="宋体" w:cs="宋体" w:eastAsia="宋体" w:hint="default"/>
                <w:sz w:val="21"/>
                <w:szCs w:val="21"/>
              </w:rPr>
            </w:pPr>
            <w:r>
              <w:rPr>
                <w:rFonts w:ascii="宋体" w:hAnsi="宋体" w:cs="宋体" w:eastAsia="宋体" w:hint="default"/>
                <w:sz w:val="21"/>
                <w:szCs w:val="21"/>
              </w:rPr>
              <w:t>承诺投资项目和超募资金投 向</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6"/>
              <w:ind w:left="109" w:right="38" w:hanging="70"/>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是否已变更 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0" w:right="41"/>
              <w:jc w:val="left"/>
              <w:rPr>
                <w:rFonts w:ascii="宋体" w:hAnsi="宋体" w:cs="宋体" w:eastAsia="宋体" w:hint="default"/>
                <w:sz w:val="21"/>
                <w:szCs w:val="21"/>
              </w:rPr>
            </w:pPr>
            <w:r>
              <w:rPr>
                <w:rFonts w:ascii="宋体" w:hAnsi="宋体" w:cs="宋体" w:eastAsia="宋体" w:hint="default"/>
                <w:sz w:val="21"/>
                <w:szCs w:val="21"/>
              </w:rPr>
              <w:t>募集资金承 诺投资总额</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82"/>
              <w:ind w:left="235" w:right="40" w:hanging="194"/>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调整后投资 总额</w:t>
            </w:r>
            <w:r>
              <w:rPr>
                <w:rFonts w:ascii="Times New Roman" w:hAnsi="Times New Roman" w:cs="Times New Roman" w:eastAsia="Times New Roman" w:hint="default"/>
                <w:sz w:val="21"/>
                <w:szCs w:val="21"/>
              </w:rPr>
              <w:t>(1)</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9" w:right="40" w:hanging="210"/>
              <w:jc w:val="left"/>
              <w:rPr>
                <w:rFonts w:ascii="宋体" w:hAnsi="宋体" w:cs="宋体" w:eastAsia="宋体" w:hint="default"/>
                <w:sz w:val="21"/>
                <w:szCs w:val="21"/>
              </w:rPr>
            </w:pPr>
            <w:r>
              <w:rPr>
                <w:rFonts w:ascii="宋体" w:hAnsi="宋体" w:cs="宋体" w:eastAsia="宋体" w:hint="default"/>
                <w:sz w:val="21"/>
                <w:szCs w:val="21"/>
              </w:rPr>
              <w:t>本报告期投 入金额</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auto" w:before="26"/>
              <w:ind w:left="42" w:right="41"/>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截至期末累 计投入金额 </w:t>
            </w:r>
            <w:r>
              <w:rPr>
                <w:rFonts w:ascii="Times New Roman" w:hAnsi="Times New Roman" w:cs="Times New Roman" w:eastAsia="Times New Roman" w:hint="default"/>
                <w:sz w:val="21"/>
                <w:szCs w:val="21"/>
              </w:rPr>
              <w:t>(2)</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6"/>
              <w:ind w:left="23" w:right="23" w:firstLine="1"/>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截至期末投 资进度</w:t>
            </w:r>
            <w:r>
              <w:rPr>
                <w:rFonts w:ascii="Times New Roman" w:hAnsi="Times New Roman" w:cs="Times New Roman" w:eastAsia="Times New Roman" w:hint="default"/>
                <w:sz w:val="21"/>
                <w:szCs w:val="21"/>
              </w:rPr>
              <w:t>(3)</w:t>
            </w:r>
            <w:r>
              <w:rPr>
                <w:rFonts w:ascii="宋体" w:hAnsi="宋体" w:cs="宋体" w:eastAsia="宋体" w:hint="default"/>
                <w:sz w:val="21"/>
                <w:szCs w:val="21"/>
              </w:rPr>
              <w:t>＝ </w:t>
            </w:r>
            <w:r>
              <w:rPr>
                <w:rFonts w:ascii="Times New Roman" w:hAnsi="Times New Roman" w:cs="Times New Roman" w:eastAsia="Times New Roman" w:hint="default"/>
                <w:sz w:val="21"/>
                <w:szCs w:val="21"/>
              </w:rPr>
              <w:t>(2)/(1)</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2" w:right="41"/>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46" w:right="40" w:hanging="105"/>
              <w:jc w:val="left"/>
              <w:rPr>
                <w:rFonts w:ascii="宋体" w:hAnsi="宋体" w:cs="宋体" w:eastAsia="宋体" w:hint="default"/>
                <w:sz w:val="21"/>
                <w:szCs w:val="21"/>
              </w:rPr>
            </w:pPr>
            <w:r>
              <w:rPr>
                <w:rFonts w:ascii="宋体" w:hAnsi="宋体" w:cs="宋体" w:eastAsia="宋体" w:hint="default"/>
                <w:sz w:val="21"/>
                <w:szCs w:val="21"/>
              </w:rPr>
              <w:t>本报告期实 现的效益</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51" w:right="40" w:hanging="210"/>
              <w:jc w:val="left"/>
              <w:rPr>
                <w:rFonts w:ascii="宋体" w:hAnsi="宋体" w:cs="宋体" w:eastAsia="宋体" w:hint="default"/>
                <w:sz w:val="21"/>
                <w:szCs w:val="21"/>
              </w:rPr>
            </w:pPr>
            <w:r>
              <w:rPr>
                <w:rFonts w:ascii="宋体" w:hAnsi="宋体" w:cs="宋体" w:eastAsia="宋体" w:hint="default"/>
                <w:sz w:val="21"/>
                <w:szCs w:val="21"/>
              </w:rPr>
              <w:t>是否达到预 计效益</w:t>
            </w:r>
          </w:p>
        </w:tc>
        <w:tc>
          <w:tcPr>
            <w:tcW w:w="11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37" w:right="34"/>
              <w:jc w:val="center"/>
              <w:rPr>
                <w:rFonts w:ascii="宋体" w:hAnsi="宋体" w:cs="宋体" w:eastAsia="宋体" w:hint="default"/>
                <w:sz w:val="21"/>
                <w:szCs w:val="21"/>
              </w:rPr>
            </w:pPr>
            <w:r>
              <w:rPr>
                <w:rFonts w:ascii="宋体" w:hAnsi="宋体" w:cs="宋体" w:eastAsia="宋体" w:hint="default"/>
                <w:sz w:val="21"/>
                <w:szCs w:val="21"/>
              </w:rPr>
              <w:t>项目可行性 是否发生重 大变化</w:t>
            </w:r>
          </w:p>
        </w:tc>
      </w:tr>
      <w:tr>
        <w:trPr>
          <w:trHeight w:val="402" w:hRule="exact"/>
        </w:trPr>
        <w:tc>
          <w:tcPr>
            <w:tcW w:w="14001" w:type="dxa"/>
            <w:gridSpan w:val="11"/>
            <w:tcBorders>
              <w:top w:val="single" w:sz="4" w:space="0" w:color="000000"/>
              <w:left w:val="nil" w:sz="6" w:space="0" w:color="auto"/>
              <w:bottom w:val="single" w:sz="8" w:space="0" w:color="000000"/>
              <w:right w:val="nil" w:sz="6" w:space="0" w:color="auto"/>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4" w:hRule="exact"/>
        </w:trPr>
        <w:tc>
          <w:tcPr>
            <w:tcW w:w="258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0" w:right="39"/>
              <w:jc w:val="left"/>
              <w:rPr>
                <w:rFonts w:ascii="宋体" w:hAnsi="宋体" w:cs="宋体" w:eastAsia="宋体" w:hint="default"/>
                <w:sz w:val="21"/>
                <w:szCs w:val="21"/>
              </w:rPr>
            </w:pPr>
            <w:r>
              <w:rPr>
                <w:rFonts w:ascii="宋体" w:hAnsi="宋体" w:cs="宋体" w:eastAsia="宋体" w:hint="default"/>
                <w:sz w:val="21"/>
                <w:szCs w:val="21"/>
              </w:rPr>
              <w:t>智能化电力动态数据记录装 置项目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6,875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6,875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5,359.86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1,763.6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2585" w:type="dxa"/>
            <w:tcBorders>
              <w:top w:val="single" w:sz="4" w:space="0" w:color="000000"/>
              <w:left w:val="nil" w:sz="6" w:space="0" w:color="auto"/>
              <w:bottom w:val="single" w:sz="4" w:space="0" w:color="000000"/>
              <w:right w:val="single" w:sz="4" w:space="0" w:color="000000"/>
            </w:tcBorders>
          </w:tcPr>
          <w:p>
            <w:pPr>
              <w:pStyle w:val="TableParagraph"/>
              <w:spacing w:line="264" w:lineRule="auto" w:before="27"/>
              <w:ind w:left="20" w:right="39"/>
              <w:jc w:val="left"/>
              <w:rPr>
                <w:rFonts w:ascii="宋体" w:hAnsi="宋体" w:cs="宋体" w:eastAsia="宋体" w:hint="default"/>
                <w:sz w:val="21"/>
                <w:szCs w:val="21"/>
              </w:rPr>
            </w:pP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的时间同步 系统及时间同步检测设备项 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6,060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6,060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3,057.07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280.72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25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12,935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12,935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8,416.93</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14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2,044.32</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12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14001" w:type="dxa"/>
            <w:gridSpan w:val="11"/>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715" w:hRule="exact"/>
        </w:trPr>
        <w:tc>
          <w:tcPr>
            <w:tcW w:w="258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0" w:right="39"/>
              <w:jc w:val="left"/>
              <w:rPr>
                <w:rFonts w:ascii="宋体" w:hAnsi="宋体" w:cs="宋体" w:eastAsia="宋体" w:hint="default"/>
                <w:sz w:val="21"/>
                <w:szCs w:val="21"/>
              </w:rPr>
            </w:pPr>
            <w:r>
              <w:rPr>
                <w:rFonts w:ascii="宋体" w:hAnsi="宋体" w:cs="宋体" w:eastAsia="宋体" w:hint="default"/>
                <w:sz w:val="21"/>
                <w:szCs w:val="21"/>
              </w:rPr>
              <w:t>新型自动跟踪补偿消弧线圈 成套装置</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2,738.76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6840" w:h="11910" w:orient="landscape"/>
          <w:pgMar w:top="1060" w:bottom="1160" w:left="1280" w:right="0"/>
        </w:sectPr>
      </w:pPr>
    </w:p>
    <w:p>
      <w:pPr>
        <w:spacing w:line="240" w:lineRule="auto" w:before="4"/>
        <w:rPr>
          <w:rFonts w:ascii="Times New Roman" w:hAnsi="Times New Roman" w:cs="Times New Roman" w:eastAsia="Times New Roman" w:hint="default"/>
          <w:sz w:val="3"/>
          <w:szCs w:val="3"/>
        </w:rPr>
      </w:pPr>
      <w:r>
        <w:rPr/>
        <w:pict>
          <v:shape style="position:absolute;margin-left:200pt;margin-top:91.76004pt;width:.480015pt;height:.66pt;mso-position-horizontal-relative:page;mso-position-vertical-relative:page;z-index:18232" type="#_x0000_t75" stroked="false">
            <v:imagedata r:id="rId104" o:title=""/>
          </v:shape>
        </w:pict>
      </w:r>
      <w:r>
        <w:rPr/>
        <w:pict>
          <v:shape style="position:absolute;margin-left:314.119995pt;margin-top:91.76004pt;width:.480031pt;height:.66pt;mso-position-horizontal-relative:page;mso-position-vertical-relative:page;z-index:18256" type="#_x0000_t75" stroked="false">
            <v:imagedata r:id="rId104" o:title=""/>
          </v:shape>
        </w:pict>
      </w:r>
      <w:r>
        <w:rPr/>
        <w:pict>
          <v:shape style="position:absolute;margin-left:371.300018pt;margin-top:91.76004pt;width:.480031pt;height:.66pt;mso-position-horizontal-relative:page;mso-position-vertical-relative:page;z-index:18280" type="#_x0000_t75" stroked="false">
            <v:imagedata r:id="rId104" o:title=""/>
          </v:shape>
        </w:pict>
      </w:r>
      <w:r>
        <w:rPr/>
        <w:pict>
          <v:shape style="position:absolute;margin-left:428.380005pt;margin-top:91.76004pt;width:.48pt;height:.66pt;mso-position-horizontal-relative:page;mso-position-vertical-relative:page;z-index:18304" type="#_x0000_t75" stroked="false">
            <v:imagedata r:id="rId104" o:title=""/>
          </v:shape>
        </w:pict>
      </w:r>
      <w:r>
        <w:rPr/>
        <w:pict>
          <v:shape style="position:absolute;margin-left:485.559998pt;margin-top:91.76004pt;width:.480031pt;height:.66pt;mso-position-horizontal-relative:page;mso-position-vertical-relative:page;z-index:18328" type="#_x0000_t75" stroked="false">
            <v:imagedata r:id="rId104" o:title=""/>
          </v:shape>
        </w:pict>
      </w:r>
      <w:r>
        <w:rPr/>
        <w:pict>
          <v:shape style="position:absolute;margin-left:542.73999pt;margin-top:91.76004pt;width:.48pt;height:.66pt;mso-position-horizontal-relative:page;mso-position-vertical-relative:page;z-index:18352" type="#_x0000_t75" stroked="false">
            <v:imagedata r:id="rId104" o:title=""/>
          </v:shape>
        </w:pict>
      </w:r>
      <w:r>
        <w:rPr/>
        <w:pict>
          <v:shape style="position:absolute;margin-left:599.979980pt;margin-top:91.76004pt;width:.480061pt;height:.66pt;mso-position-horizontal-relative:page;mso-position-vertical-relative:page;z-index:18376" type="#_x0000_t75" stroked="false">
            <v:imagedata r:id="rId104" o:title=""/>
          </v:shape>
        </w:pict>
      </w:r>
      <w:r>
        <w:rPr/>
        <w:pict>
          <v:shape style="position:absolute;margin-left:657.160034pt;margin-top:91.76004pt;width:.480061pt;height:.66pt;mso-position-horizontal-relative:page;mso-position-vertical-relative:page;z-index:18400" type="#_x0000_t75" stroked="false">
            <v:imagedata r:id="rId104" o:title=""/>
          </v:shape>
        </w:pict>
      </w:r>
      <w:r>
        <w:rPr/>
        <w:pict>
          <v:shape style="position:absolute;margin-left:714.359985pt;margin-top:91.76004pt;width:.480061pt;height:.66pt;mso-position-horizontal-relative:page;mso-position-vertical-relative:page;z-index:18424" type="#_x0000_t75" stroked="false">
            <v:imagedata r:id="rId104" o:title=""/>
          </v:shape>
        </w:pict>
      </w:r>
      <w:r>
        <w:rPr/>
        <w:pict>
          <v:shape style="position:absolute;margin-left:200pt;margin-top:112.100021pt;width:.480015pt;height:.42pt;mso-position-horizontal-relative:page;mso-position-vertical-relative:page;z-index:18448" type="#_x0000_t75" stroked="false">
            <v:imagedata r:id="rId104" o:title=""/>
          </v:shape>
        </w:pict>
      </w:r>
      <w:r>
        <w:rPr/>
        <w:pict>
          <v:shape style="position:absolute;margin-left:257pt;margin-top:112.100021pt;width:.480031pt;height:.42pt;mso-position-horizontal-relative:page;mso-position-vertical-relative:page;z-index:18472" type="#_x0000_t75" stroked="false">
            <v:imagedata r:id="rId104" o:title=""/>
          </v:shape>
        </w:pict>
      </w:r>
      <w:r>
        <w:rPr/>
        <w:pict>
          <v:shape style="position:absolute;margin-left:314.119995pt;margin-top:112.100021pt;width:.480031pt;height:.42pt;mso-position-horizontal-relative:page;mso-position-vertical-relative:page;z-index:18496" type="#_x0000_t75" stroked="false">
            <v:imagedata r:id="rId104" o:title=""/>
          </v:shape>
        </w:pict>
      </w:r>
      <w:r>
        <w:rPr/>
        <w:pict>
          <v:shape style="position:absolute;margin-left:371.300018pt;margin-top:112.100021pt;width:.480031pt;height:.42pt;mso-position-horizontal-relative:page;mso-position-vertical-relative:page;z-index:18520" type="#_x0000_t75" stroked="false">
            <v:imagedata r:id="rId104" o:title=""/>
          </v:shape>
        </w:pict>
      </w:r>
      <w:r>
        <w:rPr/>
        <w:pict>
          <v:shape style="position:absolute;margin-left:428.380005pt;margin-top:112.100021pt;width:.48pt;height:.42pt;mso-position-horizontal-relative:page;mso-position-vertical-relative:page;z-index:18544" type="#_x0000_t75" stroked="false">
            <v:imagedata r:id="rId104" o:title=""/>
          </v:shape>
        </w:pict>
      </w:r>
      <w:r>
        <w:rPr/>
        <w:pict>
          <v:shape style="position:absolute;margin-left:485.559998pt;margin-top:112.100021pt;width:.480031pt;height:.42pt;mso-position-horizontal-relative:page;mso-position-vertical-relative:page;z-index:18568" type="#_x0000_t75" stroked="false">
            <v:imagedata r:id="rId104" o:title=""/>
          </v:shape>
        </w:pict>
      </w:r>
      <w:r>
        <w:rPr/>
        <w:pict>
          <v:shape style="position:absolute;margin-left:542.73999pt;margin-top:112.100021pt;width:.48pt;height:.42pt;mso-position-horizontal-relative:page;mso-position-vertical-relative:page;z-index:18592" type="#_x0000_t75" stroked="false">
            <v:imagedata r:id="rId104" o:title=""/>
          </v:shape>
        </w:pict>
      </w:r>
      <w:r>
        <w:rPr/>
        <w:pict>
          <v:shape style="position:absolute;margin-left:599.979980pt;margin-top:112.100021pt;width:.480061pt;height:.42pt;mso-position-horizontal-relative:page;mso-position-vertical-relative:page;z-index:18616" type="#_x0000_t75" stroked="false">
            <v:imagedata r:id="rId104" o:title=""/>
          </v:shape>
        </w:pict>
      </w:r>
      <w:r>
        <w:rPr/>
        <w:pict>
          <v:shape style="position:absolute;margin-left:657.160034pt;margin-top:112.100021pt;width:.480061pt;height:.42pt;mso-position-horizontal-relative:page;mso-position-vertical-relative:page;z-index:18640" type="#_x0000_t75" stroked="false">
            <v:imagedata r:id="rId104" o:title=""/>
          </v:shape>
        </w:pict>
      </w:r>
      <w:r>
        <w:rPr/>
        <w:pict>
          <v:shape style="position:absolute;margin-left:714.359985pt;margin-top:112.100021pt;width:.480061pt;height:.42pt;mso-position-horizontal-relative:page;mso-position-vertical-relative:page;z-index:18664" type="#_x0000_t75" stroked="false">
            <v:imagedata r:id="rId104" o:title=""/>
          </v:shape>
        </w:pict>
      </w:r>
      <w:r>
        <w:rPr/>
        <w:pict>
          <v:shape style="position:absolute;margin-left:200pt;margin-top:132.200027pt;width:.480015pt;height:.42pt;mso-position-horizontal-relative:page;mso-position-vertical-relative:page;z-index:18688" type="#_x0000_t75" stroked="false">
            <v:imagedata r:id="rId104" o:title=""/>
          </v:shape>
        </w:pict>
      </w:r>
      <w:r>
        <w:rPr/>
        <w:pict>
          <v:shape style="position:absolute;margin-left:257pt;margin-top:132.200027pt;width:.480031pt;height:.42pt;mso-position-horizontal-relative:page;mso-position-vertical-relative:page;z-index:18712" type="#_x0000_t75" stroked="false">
            <v:imagedata r:id="rId104" o:title=""/>
          </v:shape>
        </w:pict>
      </w:r>
      <w:r>
        <w:rPr/>
        <w:pict>
          <v:shape style="position:absolute;margin-left:314.119995pt;margin-top:132.200027pt;width:.480031pt;height:.42pt;mso-position-horizontal-relative:page;mso-position-vertical-relative:page;z-index:18736" type="#_x0000_t75" stroked="false">
            <v:imagedata r:id="rId104" o:title=""/>
          </v:shape>
        </w:pict>
      </w:r>
      <w:r>
        <w:rPr/>
        <w:pict>
          <v:shape style="position:absolute;margin-left:371.300018pt;margin-top:132.200027pt;width:.480031pt;height:.42pt;mso-position-horizontal-relative:page;mso-position-vertical-relative:page;z-index:18760" type="#_x0000_t75" stroked="false">
            <v:imagedata r:id="rId104" o:title=""/>
          </v:shape>
        </w:pict>
      </w:r>
      <w:r>
        <w:rPr/>
        <w:pict>
          <v:shape style="position:absolute;margin-left:428.380005pt;margin-top:132.200027pt;width:.48pt;height:.42pt;mso-position-horizontal-relative:page;mso-position-vertical-relative:page;z-index:18784" type="#_x0000_t75" stroked="false">
            <v:imagedata r:id="rId104" o:title=""/>
          </v:shape>
        </w:pict>
      </w:r>
      <w:r>
        <w:rPr/>
        <w:pict>
          <v:shape style="position:absolute;margin-left:485.559998pt;margin-top:132.200027pt;width:.480031pt;height:.42pt;mso-position-horizontal-relative:page;mso-position-vertical-relative:page;z-index:18808" type="#_x0000_t75" stroked="false">
            <v:imagedata r:id="rId104" o:title=""/>
          </v:shape>
        </w:pict>
      </w:r>
      <w:r>
        <w:rPr/>
        <w:pict>
          <v:shape style="position:absolute;margin-left:542.73999pt;margin-top:132.200027pt;width:.48pt;height:.42pt;mso-position-horizontal-relative:page;mso-position-vertical-relative:page;z-index:18832" type="#_x0000_t75" stroked="false">
            <v:imagedata r:id="rId104" o:title=""/>
          </v:shape>
        </w:pict>
      </w:r>
      <w:r>
        <w:rPr/>
        <w:pict>
          <v:shape style="position:absolute;margin-left:599.979980pt;margin-top:132.200027pt;width:.480061pt;height:.42pt;mso-position-horizontal-relative:page;mso-position-vertical-relative:page;z-index:18856" type="#_x0000_t75" stroked="false">
            <v:imagedata r:id="rId104" o:title=""/>
          </v:shape>
        </w:pict>
      </w:r>
      <w:r>
        <w:rPr/>
        <w:pict>
          <v:shape style="position:absolute;margin-left:657.160034pt;margin-top:132.200027pt;width:.480061pt;height:.42pt;mso-position-horizontal-relative:page;mso-position-vertical-relative:page;z-index:18880" type="#_x0000_t75" stroked="false">
            <v:imagedata r:id="rId104" o:title=""/>
          </v:shape>
        </w:pict>
      </w:r>
      <w:r>
        <w:rPr/>
        <w:pict>
          <v:shape style="position:absolute;margin-left:714.359985pt;margin-top:132.200027pt;width:.480061pt;height:.42pt;mso-position-horizontal-relative:page;mso-position-vertical-relative:page;z-index:18904" type="#_x0000_t75" stroked="false">
            <v:imagedata r:id="rId104" o:title=""/>
          </v:shape>
        </w:pict>
      </w:r>
      <w:r>
        <w:rPr/>
        <w:pict>
          <v:group style="position:absolute;margin-left:201.619995pt;margin-top:150.740005pt;width:568.4pt;height:33.2pt;mso-position-horizontal-relative:page;mso-position-vertical-relative:page;z-index:-1517128" coordorigin="4032,3015" coordsize="11368,664">
            <v:group style="position:absolute;left:4032;top:3015;width:11368;height:312" coordorigin="4032,3015" coordsize="11368,312">
              <v:shape style="position:absolute;left:4032;top:3015;width:11368;height:312" coordorigin="4032,3015" coordsize="11368,312" path="m4032,3327l15400,3327,15400,3015,4032,3015,4032,3327xe" filled="true" fillcolor="#ffffff" stroked="false">
                <v:path arrowok="t"/>
                <v:fill type="solid"/>
              </v:shape>
            </v:group>
            <v:group style="position:absolute;left:4032;top:3327;width:11368;height:352" coordorigin="4032,3327" coordsize="11368,352">
              <v:shape style="position:absolute;left:4032;top:3327;width:11368;height:352" coordorigin="4032,3327" coordsize="11368,352" path="m4032,3678l15400,3678,15400,3327,4032,3327,4032,3678xe" filled="true" fillcolor="#ffffff" stroked="false">
                <v:path arrowok="t"/>
                <v:fill type="solid"/>
              </v:shape>
            </v:group>
            <w10:wrap type="none"/>
          </v:group>
        </w:pict>
      </w:r>
      <w:r>
        <w:rPr/>
        <w:pict>
          <v:shape style="position:absolute;margin-left:200pt;margin-top:183.02005pt;width:.480015pt;height:.9pt;mso-position-horizontal-relative:page;mso-position-vertical-relative:page;z-index:18952" type="#_x0000_t75" stroked="false">
            <v:imagedata r:id="rId106" o:title=""/>
          </v:shape>
        </w:pict>
      </w:r>
      <w:r>
        <w:rPr/>
        <w:pict>
          <v:shape style="position:absolute;margin-left:200pt;margin-top:218.960037pt;width:.480015pt;height:.66pt;mso-position-horizontal-relative:page;mso-position-vertical-relative:page;z-index:18976" type="#_x0000_t75" stroked="false">
            <v:imagedata r:id="rId107" o:title=""/>
          </v:shape>
        </w:pict>
      </w:r>
      <w:r>
        <w:rPr/>
        <w:pict>
          <v:shape style="position:absolute;margin-left:200pt;margin-top:480.720001pt;width:.479991pt;height:.9pt;mso-position-horizontal-relative:page;mso-position-vertical-relative:page;z-index:19000" type="#_x0000_t75" stroked="false">
            <v:imagedata r:id="rId67" o:title=""/>
          </v:shape>
        </w:pict>
      </w:r>
    </w:p>
    <w:tbl>
      <w:tblPr>
        <w:tblW w:w="0" w:type="auto"/>
        <w:jc w:val="left"/>
        <w:tblInd w:w="106" w:type="dxa"/>
        <w:tblLayout w:type="fixed"/>
        <w:tblCellMar>
          <w:top w:w="0" w:type="dxa"/>
          <w:left w:w="0" w:type="dxa"/>
          <w:bottom w:w="0" w:type="dxa"/>
          <w:right w:w="0" w:type="dxa"/>
        </w:tblCellMar>
        <w:tblLook w:val="01E0"/>
      </w:tblPr>
      <w:tblGrid>
        <w:gridCol w:w="2579"/>
        <w:gridCol w:w="1128"/>
        <w:gridCol w:w="1154"/>
        <w:gridCol w:w="1144"/>
        <w:gridCol w:w="1142"/>
        <w:gridCol w:w="1144"/>
        <w:gridCol w:w="1144"/>
        <w:gridCol w:w="1144"/>
        <w:gridCol w:w="1144"/>
        <w:gridCol w:w="1144"/>
        <w:gridCol w:w="1135"/>
      </w:tblGrid>
      <w:tr>
        <w:trPr>
          <w:trHeight w:val="729"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电能质量监测与治理项目</w:t>
            </w:r>
          </w:p>
        </w:tc>
        <w:tc>
          <w:tcPr>
            <w:tcW w:w="1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475" name="image94.png" descr=""/>
                  <wp:cNvGraphicFramePr>
                    <a:graphicFrameLocks noChangeAspect="1"/>
                  </wp:cNvGraphicFramePr>
                  <a:graphic>
                    <a:graphicData uri="http://schemas.openxmlformats.org/drawingml/2006/picture">
                      <pic:pic>
                        <pic:nvPicPr>
                          <pic:cNvPr id="476" name="image94.png"/>
                          <pic:cNvPicPr/>
                        </pic:nvPicPr>
                        <pic:blipFill>
                          <a:blip r:embed="rId108"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5,000</w:t>
            </w:r>
          </w:p>
        </w:tc>
        <w:tc>
          <w:tcPr>
            <w:tcW w:w="11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3,886.48</w:t>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20.63</w:t>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35"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48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6,625.24</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20.63</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49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3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2" w:hRule="exact"/>
        </w:trPr>
        <w:tc>
          <w:tcPr>
            <w:tcW w:w="2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48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20,735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20,735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15,042.17</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2,064.95</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49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3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161" w:hRule="exact"/>
        </w:trPr>
        <w:tc>
          <w:tcPr>
            <w:tcW w:w="2579" w:type="dxa"/>
            <w:tcBorders>
              <w:top w:val="single" w:sz="4" w:space="0" w:color="000000"/>
              <w:left w:val="nil" w:sz="6" w:space="0" w:color="auto"/>
              <w:bottom w:val="nil" w:sz="6" w:space="0" w:color="auto"/>
              <w:right w:val="single" w:sz="13" w:space="0" w:color="FFFFFF"/>
            </w:tcBorders>
            <w:shd w:val="clear" w:color="auto" w:fill="D2D2D2"/>
          </w:tcPr>
          <w:p>
            <w:pPr/>
          </w:p>
        </w:tc>
        <w:tc>
          <w:tcPr>
            <w:tcW w:w="11422" w:type="dxa"/>
            <w:gridSpan w:val="10"/>
            <w:vMerge w:val="restart"/>
            <w:tcBorders>
              <w:top w:val="single" w:sz="8" w:space="0" w:color="000000"/>
              <w:left w:val="single" w:sz="13" w:space="0" w:color="FFFFFF"/>
              <w:right w:val="nil" w:sz="6" w:space="0" w:color="auto"/>
            </w:tcBorders>
          </w:tcPr>
          <w:p>
            <w:pPr>
              <w:pStyle w:val="TableParagraph"/>
              <w:spacing w:line="290" w:lineRule="atLeast" w:before="21"/>
              <w:ind w:left="11" w:right="26"/>
              <w:jc w:val="left"/>
              <w:rPr>
                <w:rFonts w:ascii="宋体" w:hAnsi="宋体" w:cs="宋体" w:eastAsia="宋体" w:hint="default"/>
                <w:sz w:val="21"/>
                <w:szCs w:val="21"/>
              </w:rPr>
            </w:pPr>
            <w:r>
              <w:rPr>
                <w:rFonts w:ascii="宋体" w:hAnsi="宋体" w:cs="宋体" w:eastAsia="宋体" w:hint="default"/>
                <w:spacing w:val="-2"/>
                <w:sz w:val="21"/>
                <w:szCs w:val="21"/>
              </w:rPr>
              <w:t>智能化电力动态数据记录装置项目、基于北斗</w:t>
            </w:r>
            <w:r>
              <w:rPr>
                <w:rFonts w:ascii="Times New Roman" w:hAnsi="Times New Roman" w:cs="Times New Roman" w:eastAsia="Times New Roman" w:hint="default"/>
                <w:spacing w:val="-2"/>
                <w:sz w:val="21"/>
                <w:szCs w:val="21"/>
              </w:rPr>
              <w:t>/GPS</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的时间同步系统及时间同步检测设备项目、新型自动跟踪补偿消弧线圈成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套装置项目未能达到预计收益，主要原因是市场需求及产品价格低于公司原来的预期，造成产能未能完全释放和销售收入低</w:t>
            </w:r>
          </w:p>
          <w:p>
            <w:pPr>
              <w:pStyle w:val="TableParagraph"/>
              <w:spacing w:line="98" w:lineRule="exact"/>
              <w:ind w:left="-150"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11" w:right="0"/>
              <w:jc w:val="left"/>
              <w:rPr>
                <w:rFonts w:ascii="宋体" w:hAnsi="宋体" w:cs="宋体" w:eastAsia="宋体" w:hint="default"/>
                <w:sz w:val="21"/>
                <w:szCs w:val="21"/>
              </w:rPr>
            </w:pPr>
            <w:r>
              <w:rPr>
                <w:rFonts w:ascii="宋体" w:hAnsi="宋体" w:cs="宋体" w:eastAsia="宋体" w:hint="default"/>
                <w:sz w:val="21"/>
                <w:szCs w:val="21"/>
              </w:rPr>
              <w:t>于预期，从而未能实现预计效益。</w:t>
            </w:r>
          </w:p>
        </w:tc>
      </w:tr>
      <w:tr>
        <w:trPr>
          <w:trHeight w:val="704" w:hRule="exact"/>
        </w:trPr>
        <w:tc>
          <w:tcPr>
            <w:tcW w:w="2579" w:type="dxa"/>
            <w:tcBorders>
              <w:top w:val="nil" w:sz="6" w:space="0" w:color="auto"/>
              <w:left w:val="nil" w:sz="6" w:space="0" w:color="auto"/>
              <w:bottom w:val="nil" w:sz="6" w:space="0" w:color="auto"/>
              <w:right w:val="single" w:sz="13" w:space="0" w:color="FFFFFF"/>
            </w:tcBorders>
            <w:shd w:val="clear" w:color="auto" w:fill="D2D2D2"/>
          </w:tcPr>
          <w:p>
            <w:pPr>
              <w:pStyle w:val="TableParagraph"/>
              <w:spacing w:line="273" w:lineRule="auto" w:before="26"/>
              <w:ind w:left="13" w:right="26"/>
              <w:jc w:val="left"/>
              <w:rPr>
                <w:rFonts w:ascii="宋体" w:hAnsi="宋体" w:cs="宋体" w:eastAsia="宋体" w:hint="default"/>
                <w:sz w:val="21"/>
                <w:szCs w:val="21"/>
              </w:rPr>
            </w:pPr>
            <w:r>
              <w:rPr>
                <w:rFonts w:ascii="宋体" w:hAnsi="宋体" w:cs="宋体" w:eastAsia="宋体" w:hint="default"/>
                <w:sz w:val="21"/>
                <w:szCs w:val="21"/>
              </w:rPr>
              <w:t>未达到计划进度或预计收益 </w:t>
            </w:r>
            <w:r>
              <w:rPr>
                <w:rFonts w:ascii="宋体" w:hAnsi="宋体" w:cs="宋体" w:eastAsia="宋体" w:hint="default"/>
                <w:spacing w:val="-8"/>
                <w:sz w:val="21"/>
                <w:szCs w:val="21"/>
              </w:rPr>
              <w:t>的情况和原因（分具体项目</w:t>
            </w:r>
          </w:p>
        </w:tc>
        <w:tc>
          <w:tcPr>
            <w:tcW w:w="11422" w:type="dxa"/>
            <w:gridSpan w:val="10"/>
            <w:vMerge/>
            <w:tcBorders>
              <w:left w:val="single" w:sz="13" w:space="0" w:color="FFFFFF"/>
              <w:right w:val="nil" w:sz="6" w:space="0" w:color="auto"/>
            </w:tcBorders>
          </w:tcPr>
          <w:p>
            <w:pPr/>
          </w:p>
        </w:tc>
      </w:tr>
      <w:tr>
        <w:trPr>
          <w:trHeight w:val="161" w:hRule="exact"/>
        </w:trPr>
        <w:tc>
          <w:tcPr>
            <w:tcW w:w="2579" w:type="dxa"/>
            <w:tcBorders>
              <w:top w:val="nil" w:sz="6" w:space="0" w:color="auto"/>
              <w:left w:val="nil" w:sz="6" w:space="0" w:color="auto"/>
              <w:bottom w:val="single" w:sz="4" w:space="0" w:color="000000"/>
              <w:right w:val="single" w:sz="13" w:space="0" w:color="FFFFFF"/>
            </w:tcBorders>
            <w:shd w:val="clear" w:color="auto" w:fill="D2D2D2"/>
          </w:tcPr>
          <w:p>
            <w:pPr/>
          </w:p>
        </w:tc>
        <w:tc>
          <w:tcPr>
            <w:tcW w:w="11422" w:type="dxa"/>
            <w:gridSpan w:val="10"/>
            <w:vMerge/>
            <w:tcBorders>
              <w:left w:val="single" w:sz="13" w:space="0" w:color="FFFFFF"/>
              <w:bottom w:val="nil" w:sz="6" w:space="0" w:color="auto"/>
              <w:right w:val="nil" w:sz="6" w:space="0" w:color="auto"/>
            </w:tcBorders>
          </w:tcPr>
          <w:p>
            <w:pPr/>
          </w:p>
        </w:tc>
      </w:tr>
      <w:tr>
        <w:trPr>
          <w:trHeight w:val="714" w:hRule="exact"/>
        </w:trPr>
        <w:tc>
          <w:tcPr>
            <w:tcW w:w="2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39"/>
              <w:jc w:val="left"/>
              <w:rPr>
                <w:rFonts w:ascii="宋体" w:hAnsi="宋体" w:cs="宋体" w:eastAsia="宋体" w:hint="default"/>
                <w:sz w:val="21"/>
                <w:szCs w:val="21"/>
              </w:rPr>
            </w:pPr>
            <w:r>
              <w:rPr>
                <w:rFonts w:ascii="宋体" w:hAnsi="宋体" w:cs="宋体" w:eastAsia="宋体" w:hint="default"/>
                <w:sz w:val="21"/>
                <w:szCs w:val="21"/>
              </w:rPr>
              <w:t>项目可行性发生重大变化的 情况说明</w:t>
            </w:r>
          </w:p>
        </w:tc>
        <w:tc>
          <w:tcPr>
            <w:tcW w:w="11422" w:type="dxa"/>
            <w:gridSpan w:val="10"/>
            <w:tcBorders>
              <w:top w:val="single" w:sz="4" w:space="0" w:color="000000"/>
              <w:left w:val="single" w:sz="13" w:space="0" w:color="D2D2D2"/>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579"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2573" w:right="-4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11429"/>
                  <wp:effectExtent l="0" t="0" r="0" b="0"/>
                  <wp:docPr id="477" name="image54.png" descr=""/>
                  <wp:cNvGraphicFramePr>
                    <a:graphicFrameLocks noChangeAspect="1"/>
                  </wp:cNvGraphicFramePr>
                  <a:graphic>
                    <a:graphicData uri="http://schemas.openxmlformats.org/drawingml/2006/picture">
                      <pic:pic>
                        <pic:nvPicPr>
                          <pic:cNvPr id="478"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tc>
        <w:tc>
          <w:tcPr>
            <w:tcW w:w="11422" w:type="dxa"/>
            <w:gridSpan w:val="10"/>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660" w:hRule="exact"/>
        </w:trPr>
        <w:tc>
          <w:tcPr>
            <w:tcW w:w="2579" w:type="dxa"/>
            <w:vMerge/>
            <w:tcBorders>
              <w:left w:val="nil" w:sz="6" w:space="0" w:color="auto"/>
              <w:bottom w:val="nil" w:sz="6" w:space="0" w:color="auto"/>
              <w:right w:val="nil" w:sz="6" w:space="0" w:color="auto"/>
            </w:tcBorders>
            <w:shd w:val="clear" w:color="auto" w:fill="D2D2D2"/>
          </w:tcPr>
          <w:p>
            <w:pPr/>
          </w:p>
        </w:tc>
        <w:tc>
          <w:tcPr>
            <w:tcW w:w="11422" w:type="dxa"/>
            <w:gridSpan w:val="10"/>
            <w:vMerge w:val="restart"/>
            <w:tcBorders>
              <w:top w:val="single" w:sz="4" w:space="0" w:color="000000"/>
              <w:left w:val="single" w:sz="10" w:space="0" w:color="D2D2D2"/>
              <w:right w:val="nil" w:sz="6" w:space="0" w:color="auto"/>
            </w:tcBorders>
          </w:tcPr>
          <w:p>
            <w:pPr>
              <w:pStyle w:val="TableParagraph"/>
              <w:spacing w:line="259" w:lineRule="auto" w:before="26"/>
              <w:ind w:left="15" w:right="27"/>
              <w:jc w:val="left"/>
              <w:rPr>
                <w:rFonts w:ascii="宋体" w:hAnsi="宋体" w:cs="宋体" w:eastAsia="宋体" w:hint="default"/>
                <w:sz w:val="21"/>
                <w:szCs w:val="21"/>
              </w:rPr>
            </w:pPr>
            <w:r>
              <w:rPr>
                <w:rFonts w:ascii="宋体" w:hAnsi="宋体" w:cs="宋体" w:eastAsia="宋体" w:hint="default"/>
                <w:sz w:val="21"/>
                <w:szCs w:val="21"/>
              </w:rPr>
              <w:t>公司首次公开发行股票后的募集资金净额为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489,178,070.07</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元，其中超募资金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304,178,070.07 </w:t>
            </w:r>
            <w:r>
              <w:rPr>
                <w:rFonts w:ascii="宋体" w:hAnsi="宋体" w:cs="宋体" w:eastAsia="宋体" w:hint="default"/>
                <w:spacing w:val="-3"/>
                <w:sz w:val="21"/>
                <w:szCs w:val="21"/>
              </w:rPr>
              <w:t>元，已确定用途的超募资金情况</w:t>
            </w:r>
            <w:r>
              <w:rPr>
                <w:rFonts w:ascii="宋体" w:hAnsi="宋体" w:cs="宋体" w:eastAsia="宋体" w:hint="default"/>
                <w:sz w:val="21"/>
                <w:szCs w:val="21"/>
              </w:rPr>
              <w:t> 如下：</w:t>
            </w:r>
          </w:p>
          <w:p>
            <w:pPr>
              <w:pStyle w:val="TableParagraph"/>
              <w:spacing w:line="240" w:lineRule="auto" w:before="60"/>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万元实施电能质量监测与治理项目；</w:t>
            </w:r>
          </w:p>
          <w:p>
            <w:pPr>
              <w:pStyle w:val="TableParagraph"/>
              <w:spacing w:line="240" w:lineRule="auto" w:before="61"/>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万元用于向全资子公司增资实施</w:t>
            </w:r>
            <w:r>
              <w:rPr>
                <w:rFonts w:ascii="Times New Roman" w:hAnsi="Times New Roman" w:cs="Times New Roman" w:eastAsia="Times New Roman" w:hint="default"/>
                <w:sz w:val="21"/>
                <w:szCs w:val="21"/>
              </w:rPr>
              <w:t>“</w:t>
            </w:r>
            <w:r>
              <w:rPr>
                <w:rFonts w:ascii="宋体" w:hAnsi="宋体" w:cs="宋体" w:eastAsia="宋体" w:hint="default"/>
                <w:sz w:val="21"/>
                <w:szCs w:val="21"/>
              </w:rPr>
              <w:t>新型自动跟踪补偿消弧线圈成套装置项目</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62"/>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、投入不超过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万元实施智能电网产业园项目；</w:t>
            </w:r>
          </w:p>
          <w:p>
            <w:pPr>
              <w:pStyle w:val="TableParagraph"/>
              <w:spacing w:line="240" w:lineRule="auto" w:before="61"/>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、投资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万元实施收购成都智达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w:t>
            </w:r>
          </w:p>
          <w:p>
            <w:pPr>
              <w:pStyle w:val="TableParagraph"/>
              <w:spacing w:line="240" w:lineRule="auto" w:before="61"/>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、投资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万元实施广州至德增资项目；</w:t>
            </w:r>
          </w:p>
          <w:p>
            <w:pPr>
              <w:pStyle w:val="TableParagraph"/>
              <w:spacing w:line="240" w:lineRule="auto" w:before="62"/>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、永久性补充流动资金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56" w:lineRule="auto" w:before="59"/>
              <w:ind w:left="15" w:right="25"/>
              <w:jc w:val="left"/>
              <w:rPr>
                <w:rFonts w:ascii="Times New Roman" w:hAnsi="Times New Roman" w:cs="Times New Roman" w:eastAsia="Times New Roman" w:hint="default"/>
                <w:sz w:val="21"/>
                <w:szCs w:val="21"/>
              </w:rPr>
            </w:pPr>
            <w:r>
              <w:rPr>
                <w:rFonts w:ascii="宋体" w:hAnsi="宋体" w:cs="宋体" w:eastAsia="宋体" w:hint="default"/>
                <w:sz w:val="21"/>
                <w:szCs w:val="21"/>
              </w:rPr>
              <w:t>上述项目均完成了预定的建设任务，节余部分募集资金和利息。</w:t>
            </w:r>
            <w:r>
              <w:rPr>
                <w:rFonts w:ascii="宋体" w:hAnsi="宋体" w:cs="宋体" w:eastAsia="宋体" w:hint="default"/>
                <w:spacing w:val="-1"/>
                <w:sz w:val="21"/>
                <w:szCs w:val="21"/>
              </w:rPr>
              <w:t> </w:t>
            </w: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年第一次临时股东大会审议通过，前述项目的节余 资金及利息用于永久补充流动资金。</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日，公司第二届董事会第十五次（临时）会议通过决议，决定使用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5,000</w:t>
            </w:r>
          </w:p>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万元实施电能质量监测与治理项目。</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日公司第三届董事会第三次（临时）会议通过决议，决定使用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1,510 </w:t>
            </w:r>
            <w:r>
              <w:rPr>
                <w:rFonts w:ascii="宋体" w:hAnsi="宋体" w:cs="宋体" w:eastAsia="宋体" w:hint="default"/>
                <w:sz w:val="21"/>
                <w:szCs w:val="21"/>
              </w:rPr>
              <w:t>万元</w:t>
            </w:r>
          </w:p>
          <w:p>
            <w:pPr>
              <w:pStyle w:val="TableParagraph"/>
              <w:spacing w:line="259" w:lineRule="auto" w:before="21"/>
              <w:ind w:left="15" w:right="53"/>
              <w:jc w:val="left"/>
              <w:rPr>
                <w:rFonts w:ascii="宋体" w:hAnsi="宋体" w:cs="宋体" w:eastAsia="宋体" w:hint="default"/>
                <w:sz w:val="21"/>
                <w:szCs w:val="21"/>
              </w:rPr>
            </w:pPr>
            <w:r>
              <w:rPr>
                <w:rFonts w:ascii="宋体" w:hAnsi="宋体" w:cs="宋体" w:eastAsia="宋体" w:hint="default"/>
                <w:sz w:val="21"/>
                <w:szCs w:val="21"/>
              </w:rPr>
              <w:t>实施广州至德增资项目。</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年第三次临时股东大会决议通过，使用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万元超募资金永久性补充 流动资金。</w:t>
            </w:r>
          </w:p>
        </w:tc>
      </w:tr>
      <w:tr>
        <w:trPr>
          <w:trHeight w:val="704" w:hRule="exact"/>
        </w:trPr>
        <w:tc>
          <w:tcPr>
            <w:tcW w:w="257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73" w:lineRule="auto" w:before="26"/>
              <w:ind w:left="13" w:right="39"/>
              <w:jc w:val="left"/>
              <w:rPr>
                <w:rFonts w:ascii="宋体" w:hAnsi="宋体" w:cs="宋体" w:eastAsia="宋体" w:hint="default"/>
                <w:sz w:val="21"/>
                <w:szCs w:val="21"/>
              </w:rPr>
            </w:pPr>
            <w:r>
              <w:rPr>
                <w:rFonts w:ascii="宋体" w:hAnsi="宋体" w:cs="宋体" w:eastAsia="宋体" w:hint="default"/>
                <w:sz w:val="21"/>
                <w:szCs w:val="21"/>
              </w:rPr>
              <w:t>超募资金的金额、用途及使 用进展情况</w:t>
            </w:r>
          </w:p>
        </w:tc>
        <w:tc>
          <w:tcPr>
            <w:tcW w:w="11422" w:type="dxa"/>
            <w:gridSpan w:val="10"/>
            <w:vMerge/>
            <w:tcBorders>
              <w:left w:val="single" w:sz="10" w:space="0" w:color="D2D2D2"/>
              <w:right w:val="nil" w:sz="6" w:space="0" w:color="auto"/>
            </w:tcBorders>
          </w:tcPr>
          <w:p>
            <w:pPr/>
          </w:p>
        </w:tc>
      </w:tr>
      <w:tr>
        <w:trPr>
          <w:trHeight w:val="2062" w:hRule="exact"/>
        </w:trPr>
        <w:tc>
          <w:tcPr>
            <w:tcW w:w="2579" w:type="dxa"/>
            <w:tcBorders>
              <w:top w:val="nil" w:sz="6" w:space="0" w:color="auto"/>
              <w:left w:val="nil" w:sz="6" w:space="0" w:color="auto"/>
              <w:bottom w:val="single" w:sz="4" w:space="0" w:color="000000"/>
              <w:right w:val="single" w:sz="4" w:space="0" w:color="000000"/>
            </w:tcBorders>
            <w:shd w:val="clear" w:color="auto" w:fill="D2D2D2"/>
          </w:tcPr>
          <w:p>
            <w:pPr/>
          </w:p>
        </w:tc>
        <w:tc>
          <w:tcPr>
            <w:tcW w:w="11422" w:type="dxa"/>
            <w:gridSpan w:val="10"/>
            <w:vMerge/>
            <w:tcBorders>
              <w:left w:val="single" w:sz="10" w:space="0" w:color="D2D2D2"/>
              <w:bottom w:val="single" w:sz="4" w:space="0" w:color="000000"/>
              <w:right w:val="nil" w:sz="6" w:space="0" w:color="auto"/>
            </w:tcBorders>
          </w:tcPr>
          <w:p>
            <w:pPr/>
          </w:p>
        </w:tc>
      </w:tr>
      <w:tr>
        <w:trPr>
          <w:trHeight w:val="252" w:hRule="exact"/>
        </w:trPr>
        <w:tc>
          <w:tcPr>
            <w:tcW w:w="2579" w:type="dxa"/>
            <w:tcBorders>
              <w:top w:val="single" w:sz="4" w:space="0" w:color="000000"/>
              <w:left w:val="nil" w:sz="6" w:space="0" w:color="auto"/>
              <w:bottom w:val="nil" w:sz="6" w:space="0" w:color="auto"/>
              <w:right w:val="nil" w:sz="6" w:space="0" w:color="auto"/>
            </w:tcBorders>
            <w:shd w:val="clear" w:color="auto" w:fill="D2D2D2"/>
          </w:tcPr>
          <w:p>
            <w:pPr/>
          </w:p>
        </w:tc>
        <w:tc>
          <w:tcPr>
            <w:tcW w:w="11422" w:type="dxa"/>
            <w:gridSpan w:val="10"/>
            <w:vMerge w:val="restart"/>
            <w:tcBorders>
              <w:top w:val="single" w:sz="4" w:space="0" w:color="000000"/>
              <w:left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50" w:hRule="exact"/>
        </w:trPr>
        <w:tc>
          <w:tcPr>
            <w:tcW w:w="2579" w:type="dxa"/>
            <w:vMerge w:val="restart"/>
            <w:tcBorders>
              <w:top w:val="nil" w:sz="6" w:space="0" w:color="auto"/>
              <w:left w:val="nil" w:sz="6" w:space="0" w:color="auto"/>
              <w:right w:val="nil" w:sz="6" w:space="0" w:color="auto"/>
            </w:tcBorders>
            <w:shd w:val="clear" w:color="auto" w:fill="D2D2D2"/>
          </w:tcPr>
          <w:p>
            <w:pPr>
              <w:pStyle w:val="TableParagraph"/>
              <w:spacing w:line="273" w:lineRule="auto" w:before="26"/>
              <w:ind w:left="13" w:right="42"/>
              <w:jc w:val="left"/>
              <w:rPr>
                <w:rFonts w:ascii="宋体" w:hAnsi="宋体" w:cs="宋体" w:eastAsia="宋体" w:hint="default"/>
                <w:sz w:val="21"/>
                <w:szCs w:val="21"/>
              </w:rPr>
            </w:pPr>
            <w:r>
              <w:rPr>
                <w:rFonts w:ascii="宋体" w:hAnsi="宋体" w:cs="宋体" w:eastAsia="宋体" w:hint="default"/>
                <w:sz w:val="21"/>
                <w:szCs w:val="21"/>
              </w:rPr>
              <w:t>募集资金投资项目实施地点 变更情况</w:t>
            </w:r>
          </w:p>
        </w:tc>
        <w:tc>
          <w:tcPr>
            <w:tcW w:w="11422" w:type="dxa"/>
            <w:gridSpan w:val="10"/>
            <w:vMerge/>
            <w:tcBorders>
              <w:left w:val="nil" w:sz="6" w:space="0" w:color="auto"/>
              <w:bottom w:val="single" w:sz="4" w:space="0" w:color="000000"/>
              <w:right w:val="nil" w:sz="6" w:space="0" w:color="auto"/>
            </w:tcBorders>
          </w:tcPr>
          <w:p>
            <w:pPr/>
          </w:p>
        </w:tc>
      </w:tr>
      <w:tr>
        <w:trPr>
          <w:trHeight w:val="402" w:hRule="exact"/>
        </w:trPr>
        <w:tc>
          <w:tcPr>
            <w:tcW w:w="2579" w:type="dxa"/>
            <w:vMerge/>
            <w:tcBorders>
              <w:left w:val="nil" w:sz="6" w:space="0" w:color="auto"/>
              <w:right w:val="nil" w:sz="6" w:space="0" w:color="auto"/>
            </w:tcBorders>
            <w:shd w:val="clear" w:color="auto" w:fill="D2D2D2"/>
          </w:tcPr>
          <w:p>
            <w:pPr/>
          </w:p>
        </w:tc>
        <w:tc>
          <w:tcPr>
            <w:tcW w:w="11422" w:type="dxa"/>
            <w:gridSpan w:val="10"/>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151" w:hRule="exact"/>
        </w:trPr>
        <w:tc>
          <w:tcPr>
            <w:tcW w:w="2579" w:type="dxa"/>
            <w:vMerge/>
            <w:tcBorders>
              <w:left w:val="nil" w:sz="6" w:space="0" w:color="auto"/>
              <w:bottom w:val="nil" w:sz="6" w:space="0" w:color="auto"/>
              <w:right w:val="nil" w:sz="6" w:space="0" w:color="auto"/>
            </w:tcBorders>
            <w:shd w:val="clear" w:color="auto" w:fill="D2D2D2"/>
          </w:tcPr>
          <w:p>
            <w:pPr/>
          </w:p>
        </w:tc>
        <w:tc>
          <w:tcPr>
            <w:tcW w:w="11422" w:type="dxa"/>
            <w:gridSpan w:val="10"/>
            <w:vMerge w:val="restart"/>
            <w:tcBorders>
              <w:top w:val="single" w:sz="4" w:space="0" w:color="000000"/>
              <w:left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1430"/>
                  <wp:effectExtent l="0" t="0" r="0" b="0"/>
                  <wp:docPr id="479" name="image54.png" descr=""/>
                  <wp:cNvGraphicFramePr>
                    <a:graphicFrameLocks noChangeAspect="1"/>
                  </wp:cNvGraphicFramePr>
                  <a:graphic>
                    <a:graphicData uri="http://schemas.openxmlformats.org/drawingml/2006/picture">
                      <pic:pic>
                        <pic:nvPicPr>
                          <pic:cNvPr id="480" name="image54.png"/>
                          <pic:cNvPicPr/>
                        </pic:nvPicPr>
                        <pic:blipFill>
                          <a:blip r:embed="rId67" cstate="print"/>
                          <a:stretch>
                            <a:fillRect/>
                          </a:stretch>
                        </pic:blipFill>
                        <pic:spPr>
                          <a:xfrm>
                            <a:off x="0" y="0"/>
                            <a:ext cx="6096" cy="11430"/>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6096"/>
                  <wp:effectExtent l="0" t="0" r="0" b="0"/>
                  <wp:docPr id="481" name="image94.png" descr=""/>
                  <wp:cNvGraphicFramePr>
                    <a:graphicFrameLocks noChangeAspect="1"/>
                  </wp:cNvGraphicFramePr>
                  <a:graphic>
                    <a:graphicData uri="http://schemas.openxmlformats.org/drawingml/2006/picture">
                      <pic:pic>
                        <pic:nvPicPr>
                          <pic:cNvPr id="482" name="image94.png"/>
                          <pic:cNvPicPr/>
                        </pic:nvPicPr>
                        <pic:blipFill>
                          <a:blip r:embed="rId108" cstate="print"/>
                          <a:stretch>
                            <a:fillRect/>
                          </a:stretch>
                        </pic:blipFill>
                        <pic:spPr>
                          <a:xfrm>
                            <a:off x="0" y="0"/>
                            <a:ext cx="6095" cy="6096"/>
                          </a:xfrm>
                          <a:prstGeom prst="rect">
                            <a:avLst/>
                          </a:prstGeom>
                        </pic:spPr>
                      </pic:pic>
                    </a:graphicData>
                  </a:graphic>
                </wp:inline>
              </w:drawing>
            </w:r>
            <w:r>
              <w:rPr>
                <w:rFonts w:ascii="Times New Roman" w:hAnsi="Times New Roman" w:cs="Times New Roman" w:eastAsia="Times New Roman" w:hint="default"/>
                <w:sz w:val="2"/>
                <w:szCs w:val="2"/>
              </w:rPr>
            </w:r>
          </w:p>
        </w:tc>
      </w:tr>
      <w:tr>
        <w:trPr>
          <w:trHeight w:val="252" w:hRule="exact"/>
        </w:trPr>
        <w:tc>
          <w:tcPr>
            <w:tcW w:w="2579"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tc>
        <w:tc>
          <w:tcPr>
            <w:tcW w:w="11422" w:type="dxa"/>
            <w:gridSpan w:val="10"/>
            <w:vMerge/>
            <w:tcBorders>
              <w:left w:val="nil" w:sz="6" w:space="0" w:color="auto"/>
              <w:bottom w:val="single" w:sz="4" w:space="0" w:color="000000"/>
              <w:right w:val="nil" w:sz="6" w:space="0" w:color="auto"/>
            </w:tcBorders>
          </w:tcPr>
          <w:p>
            <w:pPr/>
          </w:p>
        </w:tc>
      </w:tr>
    </w:tbl>
    <w:p>
      <w:pPr>
        <w:spacing w:after="0"/>
        <w:sectPr>
          <w:pgSz w:w="16840" w:h="11910" w:orient="landscape"/>
          <w:pgMar w:header="867" w:footer="979" w:top="1060" w:bottom="116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69.660004pt;margin-top:55.260006pt;width:703.75pt;height:449.55pt;mso-position-horizontal-relative:page;mso-position-vertical-relative:page;z-index:19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8"/>
                    <w:gridCol w:w="11430"/>
                  </w:tblGrid>
                  <w:tr>
                    <w:trPr>
                      <w:trHeight w:val="416" w:hRule="exact"/>
                    </w:trPr>
                    <w:tc>
                      <w:tcPr>
                        <w:tcW w:w="2588" w:type="dxa"/>
                        <w:vMerge w:val="restart"/>
                        <w:tcBorders>
                          <w:top w:val="single" w:sz="15" w:space="0" w:color="000000"/>
                          <w:left w:val="nil" w:sz="6" w:space="0" w:color="auto"/>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27" w:right="39"/>
                          <w:jc w:val="left"/>
                          <w:rPr>
                            <w:rFonts w:ascii="宋体" w:hAnsi="宋体" w:cs="宋体" w:eastAsia="宋体" w:hint="default"/>
                            <w:sz w:val="21"/>
                            <w:szCs w:val="21"/>
                          </w:rPr>
                        </w:pPr>
                        <w:r>
                          <w:rPr>
                            <w:rFonts w:ascii="宋体" w:hAnsi="宋体" w:cs="宋体" w:eastAsia="宋体" w:hint="default"/>
                            <w:sz w:val="21"/>
                            <w:szCs w:val="21"/>
                          </w:rPr>
                          <w:t>募集资金投资项目实施方式 调整情况</w:t>
                        </w:r>
                      </w:p>
                    </w:tc>
                    <w:tc>
                      <w:tcPr>
                        <w:tcW w:w="11430" w:type="dxa"/>
                        <w:tcBorders>
                          <w:top w:val="single" w:sz="15"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2588" w:type="dxa"/>
                        <w:vMerge/>
                        <w:tcBorders>
                          <w:left w:val="nil" w:sz="6" w:space="0" w:color="auto"/>
                          <w:right w:val="nil" w:sz="6" w:space="0" w:color="auto"/>
                        </w:tcBorders>
                        <w:shd w:val="clear" w:color="auto" w:fill="D2D2D2"/>
                      </w:tcPr>
                      <w:p>
                        <w:pPr/>
                      </w:p>
                    </w:tc>
                    <w:tc>
                      <w:tcPr>
                        <w:tcW w:w="11430"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2588" w:type="dxa"/>
                        <w:vMerge/>
                        <w:tcBorders>
                          <w:left w:val="nil" w:sz="6" w:space="0" w:color="auto"/>
                          <w:bottom w:val="single" w:sz="4" w:space="0" w:color="000000"/>
                          <w:right w:val="nil" w:sz="6" w:space="0" w:color="auto"/>
                        </w:tcBorders>
                        <w:shd w:val="clear" w:color="auto" w:fill="D2D2D2"/>
                      </w:tcPr>
                      <w:p>
                        <w:pPr/>
                      </w:p>
                    </w:tc>
                    <w:tc>
                      <w:tcPr>
                        <w:tcW w:w="11430"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2588"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27" w:right="39"/>
                          <w:jc w:val="left"/>
                          <w:rPr>
                            <w:rFonts w:ascii="宋体" w:hAnsi="宋体" w:cs="宋体" w:eastAsia="宋体" w:hint="default"/>
                            <w:sz w:val="21"/>
                            <w:szCs w:val="21"/>
                          </w:rPr>
                        </w:pPr>
                        <w:r>
                          <w:rPr>
                            <w:rFonts w:ascii="宋体" w:hAnsi="宋体" w:cs="宋体" w:eastAsia="宋体" w:hint="default"/>
                            <w:sz w:val="21"/>
                            <w:szCs w:val="21"/>
                          </w:rPr>
                          <w:t>募集资金投资项目先期投入 及置换情况</w:t>
                        </w:r>
                      </w:p>
                    </w:tc>
                    <w:tc>
                      <w:tcPr>
                        <w:tcW w:w="1143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714" w:hRule="exact"/>
                    </w:trPr>
                    <w:tc>
                      <w:tcPr>
                        <w:tcW w:w="2588" w:type="dxa"/>
                        <w:vMerge/>
                        <w:tcBorders>
                          <w:left w:val="nil" w:sz="6" w:space="0" w:color="auto"/>
                          <w:bottom w:val="single" w:sz="4" w:space="0" w:color="FFFFFF"/>
                          <w:right w:val="nil" w:sz="6" w:space="0" w:color="auto"/>
                        </w:tcBorders>
                        <w:shd w:val="clear" w:color="auto" w:fill="D2D2D2"/>
                      </w:tcPr>
                      <w:p>
                        <w:pPr/>
                      </w:p>
                    </w:tc>
                    <w:tc>
                      <w:tcPr>
                        <w:tcW w:w="11430" w:type="dxa"/>
                        <w:tcBorders>
                          <w:top w:val="single" w:sz="4" w:space="0" w:color="000000"/>
                          <w:left w:val="single" w:sz="4" w:space="0" w:color="000000"/>
                          <w:bottom w:val="single" w:sz="4" w:space="0" w:color="FFFFFF"/>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 </w:t>
                        </w:r>
                        <w:r>
                          <w:rPr>
                            <w:rFonts w:ascii="宋体" w:hAnsi="宋体" w:cs="宋体" w:eastAsia="宋体" w:hint="default"/>
                            <w:sz w:val="21"/>
                            <w:szCs w:val="21"/>
                          </w:rPr>
                          <w:t>日</w:t>
                        </w:r>
                        <w:r>
                          <w:rPr>
                            <w:rFonts w:ascii="宋体" w:hAnsi="宋体" w:cs="宋体" w:eastAsia="宋体" w:hint="default"/>
                            <w:spacing w:val="-14"/>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司第一届董事会第九次会议审议通过</w:t>
                        </w:r>
                        <w:r>
                          <w:rPr>
                            <w:rFonts w:ascii="宋体" w:hAnsi="宋体" w:cs="宋体" w:eastAsia="宋体" w:hint="default"/>
                            <w:spacing w:val="-14"/>
                            <w:sz w:val="21"/>
                            <w:szCs w:val="21"/>
                          </w:rPr>
                          <w:t>了</w:t>
                        </w:r>
                        <w:r>
                          <w:rPr>
                            <w:rFonts w:ascii="宋体" w:hAnsi="宋体" w:cs="宋体" w:eastAsia="宋体" w:hint="default"/>
                            <w:sz w:val="21"/>
                            <w:szCs w:val="21"/>
                          </w:rPr>
                          <w:t>《关于用募集资金置换已投入募集资金项目自筹资金的议案</w:t>
                        </w:r>
                        <w:r>
                          <w:rPr>
                            <w:rFonts w:ascii="宋体" w:hAnsi="宋体" w:cs="宋体" w:eastAsia="宋体" w:hint="default"/>
                            <w:spacing w:val="-105"/>
                            <w:sz w:val="21"/>
                            <w:szCs w:val="21"/>
                          </w:rPr>
                          <w:t>》</w:t>
                        </w:r>
                        <w:r>
                          <w:rPr>
                            <w:rFonts w:ascii="宋体" w:hAnsi="宋体" w:cs="宋体" w:eastAsia="宋体" w:hint="default"/>
                            <w:sz w:val="21"/>
                            <w:szCs w:val="21"/>
                          </w:rPr>
                        </w:r>
                      </w:p>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同意公司以募集资金置换预先已投入募集资金投资项目的自筹资金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439.66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402" w:hRule="exact"/>
                    </w:trPr>
                    <w:tc>
                      <w:tcPr>
                        <w:tcW w:w="2588" w:type="dxa"/>
                        <w:vMerge w:val="restart"/>
                        <w:tcBorders>
                          <w:top w:val="single" w:sz="4" w:space="0" w:color="FFFFFF"/>
                          <w:left w:val="nil" w:sz="6" w:space="0" w:color="auto"/>
                          <w:right w:val="nil" w:sz="6" w:space="0" w:color="auto"/>
                        </w:tcBorders>
                        <w:shd w:val="clear" w:color="auto" w:fill="D2D2D2"/>
                      </w:tcPr>
                      <w:p>
                        <w:pPr>
                          <w:pStyle w:val="TableParagraph"/>
                          <w:spacing w:line="273" w:lineRule="auto" w:before="71"/>
                          <w:ind w:left="27" w:right="39"/>
                          <w:jc w:val="left"/>
                          <w:rPr>
                            <w:rFonts w:ascii="宋体" w:hAnsi="宋体" w:cs="宋体" w:eastAsia="宋体" w:hint="default"/>
                            <w:sz w:val="21"/>
                            <w:szCs w:val="21"/>
                          </w:rPr>
                        </w:pPr>
                        <w:r>
                          <w:rPr>
                            <w:rFonts w:ascii="宋体" w:hAnsi="宋体" w:cs="宋体" w:eastAsia="宋体" w:hint="default"/>
                            <w:sz w:val="21"/>
                            <w:szCs w:val="21"/>
                          </w:rPr>
                          <w:t>用闲置募集资金暂时补充流 动资金情况</w:t>
                        </w:r>
                      </w:p>
                    </w:tc>
                    <w:tc>
                      <w:tcPr>
                        <w:tcW w:w="11430" w:type="dxa"/>
                        <w:tcBorders>
                          <w:top w:val="single" w:sz="4" w:space="0" w:color="FFFFFF"/>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2588" w:type="dxa"/>
                        <w:vMerge/>
                        <w:tcBorders>
                          <w:left w:val="nil" w:sz="6" w:space="0" w:color="auto"/>
                          <w:bottom w:val="single" w:sz="4" w:space="0" w:color="000000"/>
                          <w:right w:val="nil" w:sz="6" w:space="0" w:color="auto"/>
                        </w:tcBorders>
                        <w:shd w:val="clear" w:color="auto" w:fill="D2D2D2"/>
                      </w:tcPr>
                      <w:p>
                        <w:pPr/>
                      </w:p>
                    </w:tc>
                    <w:tc>
                      <w:tcPr>
                        <w:tcW w:w="11430"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2588"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7" w:right="39"/>
                          <w:jc w:val="left"/>
                          <w:rPr>
                            <w:rFonts w:ascii="宋体" w:hAnsi="宋体" w:cs="宋体" w:eastAsia="宋体" w:hint="default"/>
                            <w:sz w:val="21"/>
                            <w:szCs w:val="21"/>
                          </w:rPr>
                        </w:pPr>
                        <w:r>
                          <w:rPr>
                            <w:rFonts w:ascii="宋体" w:hAnsi="宋体" w:cs="宋体" w:eastAsia="宋体" w:hint="default"/>
                            <w:sz w:val="21"/>
                            <w:szCs w:val="21"/>
                          </w:rPr>
                          <w:t>项目实施出现募集资金结余 的金额及原因</w:t>
                        </w:r>
                      </w:p>
                    </w:tc>
                    <w:tc>
                      <w:tcPr>
                        <w:tcW w:w="1143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994" w:hRule="exact"/>
                    </w:trPr>
                    <w:tc>
                      <w:tcPr>
                        <w:tcW w:w="2588" w:type="dxa"/>
                        <w:vMerge/>
                        <w:tcBorders>
                          <w:left w:val="nil" w:sz="6" w:space="0" w:color="auto"/>
                          <w:bottom w:val="single" w:sz="4" w:space="0" w:color="000000"/>
                          <w:right w:val="nil" w:sz="6" w:space="0" w:color="auto"/>
                        </w:tcBorders>
                        <w:shd w:val="clear" w:color="auto" w:fill="D2D2D2"/>
                      </w:tcPr>
                      <w:p>
                        <w:pPr/>
                      </w:p>
                    </w:tc>
                    <w:tc>
                      <w:tcPr>
                        <w:tcW w:w="11430"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26"/>
                          <w:ind w:left="27" w:right="25"/>
                          <w:jc w:val="both"/>
                          <w:rPr>
                            <w:rFonts w:ascii="宋体" w:hAnsi="宋体" w:cs="宋体" w:eastAsia="宋体" w:hint="default"/>
                            <w:sz w:val="21"/>
                            <w:szCs w:val="21"/>
                          </w:rPr>
                        </w:pPr>
                        <w:r>
                          <w:rPr>
                            <w:rFonts w:ascii="宋体" w:hAnsi="宋体" w:cs="宋体" w:eastAsia="宋体" w:hint="default"/>
                            <w:spacing w:val="-4"/>
                            <w:sz w:val="21"/>
                            <w:szCs w:val="21"/>
                          </w:rPr>
                          <w:t>公司从项目的实际情况出发，本着节约、合理及有效的原则使用募集资金，智能化电力动态数据记录装置项目、基于北斗</w:t>
                        </w:r>
                        <w:r>
                          <w:rPr>
                            <w:rFonts w:ascii="Times New Roman" w:hAnsi="Times New Roman" w:cs="Times New Roman" w:eastAsia="Times New Roman" w:hint="default"/>
                            <w:spacing w:val="-4"/>
                            <w:sz w:val="21"/>
                            <w:szCs w:val="21"/>
                          </w:rPr>
                          <w:t>/GPS</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的时间同步系统及时间同步检测设备项目、企业技术中心项目、新型自动跟踪补偿消弧线圈成套装置项目、智能电网产业园 项目、收购成都智达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股权并增资项目的募集资金使用出现节余，节余资金和利息共计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9,266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万元（详见公司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2012-036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 </w:t>
                        </w:r>
                        <w:r>
                          <w:rPr>
                            <w:rFonts w:ascii="宋体" w:hAnsi="宋体" w:cs="宋体" w:eastAsia="宋体" w:hint="default"/>
                            <w:spacing w:val="-10"/>
                            <w:sz w:val="21"/>
                            <w:szCs w:val="21"/>
                          </w:rPr>
                          <w:t>公告），具体原因如下：</w:t>
                        </w:r>
                      </w:p>
                      <w:p>
                        <w:pPr>
                          <w:pStyle w:val="TableParagraph"/>
                          <w:spacing w:line="283" w:lineRule="auto" w:before="54"/>
                          <w:ind w:left="27"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、公司通过内部挖潜，努力降低成本，包括重视产品设计和工艺流程的优化，加强对采购计划、生产计划和供应商交货期的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管理，降低制造成本和材料成本；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、技术进步大大降低了有关系统采购成本。同时公司调整了研发中心组织结构，提高了研发效率，并加强与相关检测、实验</w:t>
                        </w:r>
                      </w:p>
                      <w:p>
                        <w:pPr>
                          <w:pStyle w:val="TableParagraph"/>
                          <w:spacing w:line="255" w:lineRule="exact"/>
                          <w:ind w:left="27" w:right="0"/>
                          <w:jc w:val="left"/>
                          <w:rPr>
                            <w:rFonts w:ascii="宋体" w:hAnsi="宋体" w:cs="宋体" w:eastAsia="宋体" w:hint="default"/>
                            <w:sz w:val="21"/>
                            <w:szCs w:val="21"/>
                          </w:rPr>
                        </w:pPr>
                        <w:r>
                          <w:rPr>
                            <w:rFonts w:ascii="宋体" w:hAnsi="宋体" w:cs="宋体" w:eastAsia="宋体" w:hint="default"/>
                            <w:sz w:val="21"/>
                            <w:szCs w:val="21"/>
                          </w:rPr>
                          <w:t>等业务单位的合作，保证各项实验工作正常进行；</w:t>
                        </w:r>
                      </w:p>
                      <w:p>
                        <w:pPr>
                          <w:pStyle w:val="TableParagraph"/>
                          <w:spacing w:line="240" w:lineRule="auto" w:before="7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的时间同步系统及时间同步检测设备项目的投资计划安排了铺底流动资金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日，该部分资金尚未实际划拨；</w:t>
                        </w:r>
                      </w:p>
                      <w:p>
                        <w:pPr>
                          <w:pStyle w:val="TableParagraph"/>
                          <w:spacing w:line="259" w:lineRule="auto" w:before="60"/>
                          <w:ind w:left="27" w:right="108"/>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、公司于募集资金到位前以自有资金投入募投项目建设，累计投入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439.66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万元，提高了资金使用效率，降低了募投项目建 设成本。</w:t>
                        </w:r>
                      </w:p>
                    </w:tc>
                  </w:tr>
                  <w:tr>
                    <w:trPr>
                      <w:trHeight w:val="714" w:hRule="exact"/>
                    </w:trPr>
                    <w:tc>
                      <w:tcPr>
                        <w:tcW w:w="25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27" w:right="33"/>
                          <w:jc w:val="left"/>
                          <w:rPr>
                            <w:rFonts w:ascii="宋体" w:hAnsi="宋体" w:cs="宋体" w:eastAsia="宋体" w:hint="default"/>
                            <w:sz w:val="21"/>
                            <w:szCs w:val="21"/>
                          </w:rPr>
                        </w:pPr>
                        <w:r>
                          <w:rPr>
                            <w:rFonts w:ascii="宋体" w:hAnsi="宋体" w:cs="宋体" w:eastAsia="宋体" w:hint="default"/>
                            <w:sz w:val="21"/>
                            <w:szCs w:val="21"/>
                          </w:rPr>
                          <w:t>尚未使用的募集资金用途及 去向</w:t>
                        </w:r>
                      </w:p>
                    </w:tc>
                    <w:tc>
                      <w:tcPr>
                        <w:tcW w:w="1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目前尚未使用的募集资金存放于募集资金专户。</w:t>
                        </w:r>
                      </w:p>
                    </w:tc>
                  </w:tr>
                  <w:tr>
                    <w:trPr>
                      <w:trHeight w:val="715" w:hRule="exact"/>
                    </w:trPr>
                    <w:tc>
                      <w:tcPr>
                        <w:tcW w:w="25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27" w:right="33"/>
                          <w:jc w:val="left"/>
                          <w:rPr>
                            <w:rFonts w:ascii="宋体" w:hAnsi="宋体" w:cs="宋体" w:eastAsia="宋体" w:hint="default"/>
                            <w:sz w:val="21"/>
                            <w:szCs w:val="21"/>
                          </w:rPr>
                        </w:pPr>
                        <w:r>
                          <w:rPr>
                            <w:rFonts w:ascii="宋体" w:hAnsi="宋体" w:cs="宋体" w:eastAsia="宋体" w:hint="default"/>
                            <w:sz w:val="21"/>
                            <w:szCs w:val="21"/>
                          </w:rPr>
                          <w:t>募集资金使用及披露中存在 的问题或其他情况</w:t>
                        </w:r>
                      </w:p>
                    </w:tc>
                    <w:tc>
                      <w:tcPr>
                        <w:tcW w:w="11430" w:type="dxa"/>
                        <w:tcBorders>
                          <w:top w:val="single" w:sz="4" w:space="0" w:color="000000"/>
                          <w:left w:val="single" w:sz="4" w:space="0" w:color="000000"/>
                          <w:bottom w:val="single" w:sz="4" w:space="0" w:color="000000"/>
                          <w:right w:val="nil" w:sz="6" w:space="0" w:color="auto"/>
                        </w:tcBorders>
                      </w:tcPr>
                      <w:p>
                        <w:pPr>
                          <w:pStyle w:val="TableParagraph"/>
                          <w:spacing w:line="256" w:lineRule="auto" w:before="27"/>
                          <w:ind w:left="27" w:right="28"/>
                          <w:jc w:val="left"/>
                          <w:rPr>
                            <w:rFonts w:ascii="宋体" w:hAnsi="宋体" w:cs="宋体" w:eastAsia="宋体" w:hint="default"/>
                            <w:sz w:val="21"/>
                            <w:szCs w:val="21"/>
                          </w:rPr>
                        </w:pPr>
                        <w:r>
                          <w:rPr>
                            <w:rFonts w:ascii="宋体" w:hAnsi="宋体" w:cs="宋体" w:eastAsia="宋体" w:hint="default"/>
                            <w:sz w:val="21"/>
                            <w:szCs w:val="21"/>
                          </w:rPr>
                          <w:t>企业技术中心项目、智能电网产业园项目、收购成都智达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股权并增资项目、收购广州至德</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股权并增资项目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个项目 已经建设完成且实现了预期收益，故不再单独披露其收益情况。</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line="20" w:lineRule="exact"/>
        <w:ind w:left="27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1429"/>
            <wp:effectExtent l="0" t="0" r="0" b="0"/>
            <wp:docPr id="483" name="image54.png" descr=""/>
            <wp:cNvGraphicFramePr>
              <a:graphicFrameLocks noChangeAspect="1"/>
            </wp:cNvGraphicFramePr>
            <a:graphic>
              <a:graphicData uri="http://schemas.openxmlformats.org/drawingml/2006/picture">
                <pic:pic>
                  <pic:nvPicPr>
                    <pic:cNvPr id="484"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Times New Roman" w:hAnsi="Times New Roman" w:cs="Times New Roman" w:eastAsia="Times New Roman" w:hint="default"/>
          <w:sz w:val="2"/>
          <w:szCs w:val="2"/>
        </w:rPr>
      </w:r>
    </w:p>
    <w:p>
      <w:pPr>
        <w:spacing w:before="24"/>
        <w:ind w:left="0" w:right="1333" w:firstLine="0"/>
        <w:jc w:val="right"/>
        <w:rPr>
          <w:rFonts w:ascii="宋体" w:hAnsi="宋体" w:cs="宋体" w:eastAsia="宋体" w:hint="default"/>
          <w:sz w:val="21"/>
          <w:szCs w:val="21"/>
        </w:rPr>
      </w:pPr>
      <w:r>
        <w:rPr/>
        <w:pict>
          <v:group style="position:absolute;margin-left:200pt;margin-top:-79.55629pt;width:.5pt;height:77.6pt;mso-position-horizontal-relative:page;mso-position-vertical-relative:paragraph;z-index:19024" coordorigin="4000,-1591" coordsize="10,1552">
            <v:group style="position:absolute;left:4000;top:-1591;width:10;height:20" coordorigin="4000,-1591" coordsize="10,20">
              <v:shape style="position:absolute;left:4000;top:-1591;width:10;height:20" coordorigin="4000,-1591" coordsize="10,20" path="m4000,-1572l4010,-1572,4010,-1591,4000,-1591,4000,-1572xe" filled="true" fillcolor="#000000" stroked="false">
                <v:path arrowok="t"/>
                <v:fill type="solid"/>
              </v:shape>
            </v:group>
            <v:group style="position:absolute;left:4000;top:-1572;width:10;height:20" coordorigin="4000,-1572" coordsize="10,20">
              <v:shape style="position:absolute;left:4000;top:-1572;width:10;height:20" coordorigin="4000,-1572" coordsize="10,20" path="m4000,-1553l4010,-1553,4010,-1572,4000,-1572,4000,-1553xe" filled="true" fillcolor="#000000" stroked="false">
                <v:path arrowok="t"/>
                <v:fill type="solid"/>
              </v:shape>
            </v:group>
            <v:group style="position:absolute;left:4000;top:-1553;width:10;height:20" coordorigin="4000,-1553" coordsize="10,20">
              <v:shape style="position:absolute;left:4000;top:-1553;width:10;height:20" coordorigin="4000,-1553" coordsize="10,20" path="m4000,-1534l4010,-1534,4010,-1553,4000,-1553,4000,-1534xe" filled="true" fillcolor="#000000" stroked="false">
                <v:path arrowok="t"/>
                <v:fill type="solid"/>
              </v:shape>
            </v:group>
            <v:group style="position:absolute;left:4000;top:-1534;width:10;height:20" coordorigin="4000,-1534" coordsize="10,20">
              <v:shape style="position:absolute;left:4000;top:-1534;width:10;height:20" coordorigin="4000,-1534" coordsize="10,20" path="m4000,-1514l4010,-1514,4010,-1534,4000,-1534,4000,-1514xe" filled="true" fillcolor="#000000" stroked="false">
                <v:path arrowok="t"/>
                <v:fill type="solid"/>
              </v:shape>
            </v:group>
            <v:group style="position:absolute;left:4000;top:-1514;width:10;height:20" coordorigin="4000,-1514" coordsize="10,20">
              <v:shape style="position:absolute;left:4000;top:-1514;width:10;height:20" coordorigin="4000,-1514" coordsize="10,20" path="m4000,-1495l4010,-1495,4010,-1514,4000,-1514,4000,-1495xe" filled="true" fillcolor="#000000" stroked="false">
                <v:path arrowok="t"/>
                <v:fill type="solid"/>
              </v:shape>
            </v:group>
            <v:group style="position:absolute;left:4000;top:-1495;width:10;height:20" coordorigin="4000,-1495" coordsize="10,20">
              <v:shape style="position:absolute;left:4000;top:-1495;width:10;height:20" coordorigin="4000,-1495" coordsize="10,20" path="m4000,-1476l4010,-1476,4010,-1495,4000,-1495,4000,-1476xe" filled="true" fillcolor="#000000" stroked="false">
                <v:path arrowok="t"/>
                <v:fill type="solid"/>
              </v:shape>
            </v:group>
            <v:group style="position:absolute;left:4000;top:-1476;width:10;height:20" coordorigin="4000,-1476" coordsize="10,20">
              <v:shape style="position:absolute;left:4000;top:-1476;width:10;height:20" coordorigin="4000,-1476" coordsize="10,20" path="m4000,-1457l4010,-1457,4010,-1476,4000,-1476,4000,-1457xe" filled="true" fillcolor="#000000" stroked="false">
                <v:path arrowok="t"/>
                <v:fill type="solid"/>
              </v:shape>
            </v:group>
            <v:group style="position:absolute;left:4000;top:-1457;width:10;height:20" coordorigin="4000,-1457" coordsize="10,20">
              <v:shape style="position:absolute;left:4000;top:-1457;width:10;height:20" coordorigin="4000,-1457" coordsize="10,20" path="m4000,-1438l4010,-1438,4010,-1457,4000,-1457,4000,-1438xe" filled="true" fillcolor="#000000" stroked="false">
                <v:path arrowok="t"/>
                <v:fill type="solid"/>
              </v:shape>
            </v:group>
            <v:group style="position:absolute;left:4000;top:-1438;width:10;height:20" coordorigin="4000,-1438" coordsize="10,20">
              <v:shape style="position:absolute;left:4000;top:-1438;width:10;height:20" coordorigin="4000,-1438" coordsize="10,20" path="m4000,-1418l4010,-1418,4010,-1438,4000,-1438,4000,-1418xe" filled="true" fillcolor="#000000" stroked="false">
                <v:path arrowok="t"/>
                <v:fill type="solid"/>
              </v:shape>
            </v:group>
            <v:group style="position:absolute;left:4000;top:-1418;width:10;height:20" coordorigin="4000,-1418" coordsize="10,20">
              <v:shape style="position:absolute;left:4000;top:-1418;width:10;height:20" coordorigin="4000,-1418" coordsize="10,20" path="m4000,-1399l4010,-1399,4010,-1418,4000,-1418,4000,-1399xe" filled="true" fillcolor="#000000" stroked="false">
                <v:path arrowok="t"/>
                <v:fill type="solid"/>
              </v:shape>
            </v:group>
            <v:group style="position:absolute;left:4000;top:-1399;width:10;height:20" coordorigin="4000,-1399" coordsize="10,20">
              <v:shape style="position:absolute;left:4000;top:-1399;width:10;height:20" coordorigin="4000,-1399" coordsize="10,20" path="m4000,-1380l4010,-1380,4010,-1399,4000,-1399,4000,-1380xe" filled="true" fillcolor="#000000" stroked="false">
                <v:path arrowok="t"/>
                <v:fill type="solid"/>
              </v:shape>
            </v:group>
            <v:group style="position:absolute;left:4000;top:-1380;width:10;height:20" coordorigin="4000,-1380" coordsize="10,20">
              <v:shape style="position:absolute;left:4000;top:-1380;width:10;height:20" coordorigin="4000,-1380" coordsize="10,20" path="m4000,-1361l4010,-1361,4010,-1380,4000,-1380,4000,-1361xe" filled="true" fillcolor="#000000" stroked="false">
                <v:path arrowok="t"/>
                <v:fill type="solid"/>
              </v:shape>
            </v:group>
            <v:group style="position:absolute;left:4000;top:-1361;width:10;height:20" coordorigin="4000,-1361" coordsize="10,20">
              <v:shape style="position:absolute;left:4000;top:-1361;width:10;height:20" coordorigin="4000,-1361" coordsize="10,20" path="m4000,-1342l4010,-1342,4010,-1361,4000,-1361,4000,-1342xe" filled="true" fillcolor="#000000" stroked="false">
                <v:path arrowok="t"/>
                <v:fill type="solid"/>
              </v:shape>
            </v:group>
            <v:group style="position:absolute;left:4000;top:-1342;width:10;height:20" coordorigin="4000,-1342" coordsize="10,20">
              <v:shape style="position:absolute;left:4000;top:-1342;width:10;height:20" coordorigin="4000,-1342" coordsize="10,20" path="m4000,-1322l4010,-1322,4010,-1342,4000,-1342,4000,-1322xe" filled="true" fillcolor="#000000" stroked="false">
                <v:path arrowok="t"/>
                <v:fill type="solid"/>
              </v:shape>
            </v:group>
            <v:group style="position:absolute;left:4000;top:-1322;width:10;height:20" coordorigin="4000,-1322" coordsize="10,20">
              <v:shape style="position:absolute;left:4000;top:-1322;width:10;height:20" coordorigin="4000,-1322" coordsize="10,20" path="m4000,-1303l4010,-1303,4010,-1322,4000,-1322,4000,-1303xe" filled="true" fillcolor="#000000" stroked="false">
                <v:path arrowok="t"/>
                <v:fill type="solid"/>
              </v:shape>
            </v:group>
            <v:group style="position:absolute;left:4000;top:-1303;width:10;height:20" coordorigin="4000,-1303" coordsize="10,20">
              <v:shape style="position:absolute;left:4000;top:-1303;width:10;height:20" coordorigin="4000,-1303" coordsize="10,20" path="m4000,-1284l4010,-1284,4010,-1303,4000,-1303,4000,-1284xe" filled="true" fillcolor="#000000" stroked="false">
                <v:path arrowok="t"/>
                <v:fill type="solid"/>
              </v:shape>
            </v:group>
            <v:group style="position:absolute;left:4000;top:-1284;width:10;height:20" coordorigin="4000,-1284" coordsize="10,20">
              <v:shape style="position:absolute;left:4000;top:-1284;width:10;height:20" coordorigin="4000,-1284" coordsize="10,20" path="m4000,-1265l4010,-1265,4010,-1284,4000,-1284,4000,-1265xe" filled="true" fillcolor="#000000" stroked="false">
                <v:path arrowok="t"/>
                <v:fill type="solid"/>
              </v:shape>
            </v:group>
            <v:group style="position:absolute;left:4000;top:-1265;width:10;height:20" coordorigin="4000,-1265" coordsize="10,20">
              <v:shape style="position:absolute;left:4000;top:-1265;width:10;height:20" coordorigin="4000,-1265" coordsize="10,20" path="m4000,-1246l4010,-1246,4010,-1265,4000,-1265,4000,-1246xe" filled="true" fillcolor="#000000" stroked="false">
                <v:path arrowok="t"/>
                <v:fill type="solid"/>
              </v:shape>
              <v:shape style="position:absolute;left:4000;top:-1226;width:10;height:18" type="#_x0000_t75" stroked="false">
                <v:imagedata r:id="rId67" o:title=""/>
              </v:shape>
            </v:group>
            <v:group style="position:absolute;left:4000;top:-1189;width:10;height:20" coordorigin="4000,-1189" coordsize="10,20">
              <v:shape style="position:absolute;left:4000;top:-1189;width:10;height:20" coordorigin="4000,-1189" coordsize="10,20" path="m4000,-1170l4010,-1170,4010,-1189,4000,-1189,4000,-1170xe" filled="true" fillcolor="#000000" stroked="false">
                <v:path arrowok="t"/>
                <v:fill type="solid"/>
              </v:shape>
            </v:group>
            <v:group style="position:absolute;left:4000;top:-1170;width:10;height:20" coordorigin="4000,-1170" coordsize="10,20">
              <v:shape style="position:absolute;left:4000;top:-1170;width:10;height:20" coordorigin="4000,-1170" coordsize="10,20" path="m4000,-1151l4010,-1151,4010,-1170,4000,-1170,4000,-1151xe" filled="true" fillcolor="#000000" stroked="false">
                <v:path arrowok="t"/>
                <v:fill type="solid"/>
              </v:shape>
            </v:group>
            <v:group style="position:absolute;left:4000;top:-1151;width:10;height:20" coordorigin="4000,-1151" coordsize="10,20">
              <v:shape style="position:absolute;left:4000;top:-1151;width:10;height:20" coordorigin="4000,-1151" coordsize="10,20" path="m4000,-1132l4010,-1132,4010,-1151,4000,-1151,4000,-1132xe" filled="true" fillcolor="#000000" stroked="false">
                <v:path arrowok="t"/>
                <v:fill type="solid"/>
              </v:shape>
            </v:group>
            <v:group style="position:absolute;left:4000;top:-1132;width:10;height:20" coordorigin="4000,-1132" coordsize="10,20">
              <v:shape style="position:absolute;left:4000;top:-1132;width:10;height:20" coordorigin="4000,-1132" coordsize="10,20" path="m4000,-1112l4010,-1112,4010,-1132,4000,-1132,4000,-1112xe" filled="true" fillcolor="#000000" stroked="false">
                <v:path arrowok="t"/>
                <v:fill type="solid"/>
              </v:shape>
            </v:group>
            <v:group style="position:absolute;left:4000;top:-1112;width:10;height:20" coordorigin="4000,-1112" coordsize="10,20">
              <v:shape style="position:absolute;left:4000;top:-1112;width:10;height:20" coordorigin="4000,-1112" coordsize="10,20" path="m4000,-1093l4010,-1093,4010,-1112,4000,-1112,4000,-1093xe" filled="true" fillcolor="#000000" stroked="false">
                <v:path arrowok="t"/>
                <v:fill type="solid"/>
              </v:shape>
            </v:group>
            <v:group style="position:absolute;left:4000;top:-1093;width:10;height:20" coordorigin="4000,-1093" coordsize="10,20">
              <v:shape style="position:absolute;left:4000;top:-1093;width:10;height:20" coordorigin="4000,-1093" coordsize="10,20" path="m4000,-1074l4010,-1074,4010,-1093,4000,-1093,4000,-1074xe" filled="true" fillcolor="#000000" stroked="false">
                <v:path arrowok="t"/>
                <v:fill type="solid"/>
              </v:shape>
            </v:group>
            <v:group style="position:absolute;left:4000;top:-1074;width:10;height:20" coordorigin="4000,-1074" coordsize="10,20">
              <v:shape style="position:absolute;left:4000;top:-1074;width:10;height:20" coordorigin="4000,-1074" coordsize="10,20" path="m4000,-1054l4010,-1054,4010,-1074,4000,-1074,4000,-1054xe" filled="true" fillcolor="#000000" stroked="false">
                <v:path arrowok="t"/>
                <v:fill type="solid"/>
              </v:shape>
            </v:group>
            <v:group style="position:absolute;left:4000;top:-1054;width:10;height:20" coordorigin="4000,-1054" coordsize="10,20">
              <v:shape style="position:absolute;left:4000;top:-1054;width:10;height:20" coordorigin="4000,-1054" coordsize="10,20" path="m4000,-1035l4010,-1035,4010,-1054,4000,-1054,4000,-1035xe" filled="true" fillcolor="#000000" stroked="false">
                <v:path arrowok="t"/>
                <v:fill type="solid"/>
              </v:shape>
            </v:group>
            <v:group style="position:absolute;left:4000;top:-1035;width:10;height:20" coordorigin="4000,-1035" coordsize="10,20">
              <v:shape style="position:absolute;left:4000;top:-1035;width:10;height:20" coordorigin="4000,-1035" coordsize="10,20" path="m4000,-1016l4010,-1016,4010,-1035,4000,-1035,4000,-1016xe" filled="true" fillcolor="#000000" stroked="false">
                <v:path arrowok="t"/>
                <v:fill type="solid"/>
              </v:shape>
            </v:group>
            <v:group style="position:absolute;left:4000;top:-1016;width:10;height:20" coordorigin="4000,-1016" coordsize="10,20">
              <v:shape style="position:absolute;left:4000;top:-1016;width:10;height:20" coordorigin="4000,-1016" coordsize="10,20" path="m4000,-997l4010,-997,4010,-1016,4000,-1016,4000,-997xe" filled="true" fillcolor="#000000" stroked="false">
                <v:path arrowok="t"/>
                <v:fill type="solid"/>
              </v:shape>
            </v:group>
            <v:group style="position:absolute;left:4000;top:-997;width:10;height:20" coordorigin="4000,-997" coordsize="10,20">
              <v:shape style="position:absolute;left:4000;top:-997;width:10;height:20" coordorigin="4000,-997" coordsize="10,20" path="m4000,-978l4010,-978,4010,-997,4000,-997,4000,-978xe" filled="true" fillcolor="#000000" stroked="false">
                <v:path arrowok="t"/>
                <v:fill type="solid"/>
              </v:shape>
            </v:group>
            <v:group style="position:absolute;left:4000;top:-978;width:10;height:20" coordorigin="4000,-978" coordsize="10,20">
              <v:shape style="position:absolute;left:4000;top:-978;width:10;height:20" coordorigin="4000,-978" coordsize="10,20" path="m4000,-958l4010,-958,4010,-978,4000,-978,4000,-958xe" filled="true" fillcolor="#000000" stroked="false">
                <v:path arrowok="t"/>
                <v:fill type="solid"/>
              </v:shape>
            </v:group>
            <v:group style="position:absolute;left:4000;top:-958;width:10;height:20" coordorigin="4000,-958" coordsize="10,20">
              <v:shape style="position:absolute;left:4000;top:-958;width:10;height:20" coordorigin="4000,-958" coordsize="10,20" path="m4000,-939l4010,-939,4010,-958,4000,-958,4000,-939xe" filled="true" fillcolor="#000000" stroked="false">
                <v:path arrowok="t"/>
                <v:fill type="solid"/>
              </v:shape>
            </v:group>
            <v:group style="position:absolute;left:4000;top:-939;width:10;height:20" coordorigin="4000,-939" coordsize="10,20">
              <v:shape style="position:absolute;left:4000;top:-939;width:10;height:20" coordorigin="4000,-939" coordsize="10,20" path="m4000,-920l4010,-920,4010,-939,4000,-939,4000,-920xe" filled="true" fillcolor="#000000" stroked="false">
                <v:path arrowok="t"/>
                <v:fill type="solid"/>
              </v:shape>
            </v:group>
            <v:group style="position:absolute;left:4000;top:-920;width:10;height:20" coordorigin="4000,-920" coordsize="10,20">
              <v:shape style="position:absolute;left:4000;top:-920;width:10;height:20" coordorigin="4000,-920" coordsize="10,20" path="m4000,-901l4010,-901,4010,-920,4000,-920,4000,-901xe" filled="true" fillcolor="#000000" stroked="false">
                <v:path arrowok="t"/>
                <v:fill type="solid"/>
              </v:shape>
            </v:group>
            <v:group style="position:absolute;left:4000;top:-901;width:10;height:20" coordorigin="4000,-901" coordsize="10,20">
              <v:shape style="position:absolute;left:4000;top:-901;width:10;height:20" coordorigin="4000,-901" coordsize="10,20" path="m4000,-882l4010,-882,4010,-901,4000,-901,4000,-882xe" filled="true" fillcolor="#000000" stroked="false">
                <v:path arrowok="t"/>
                <v:fill type="solid"/>
              </v:shape>
            </v:group>
            <v:group style="position:absolute;left:4000;top:-882;width:10;height:20" coordorigin="4000,-882" coordsize="10,20">
              <v:shape style="position:absolute;left:4000;top:-882;width:10;height:20" coordorigin="4000,-882" coordsize="10,20" path="m4000,-862l4010,-862,4010,-882,4000,-882,4000,-862xe" filled="true" fillcolor="#000000" stroked="false">
                <v:path arrowok="t"/>
                <v:fill type="solid"/>
              </v:shape>
            </v:group>
            <v:group style="position:absolute;left:4000;top:-862;width:10;height:20" coordorigin="4000,-862" coordsize="10,20">
              <v:shape style="position:absolute;left:4000;top:-862;width:10;height:20" coordorigin="4000,-862" coordsize="10,20" path="m4000,-843l4010,-843,4010,-862,4000,-862,4000,-843xe" filled="true" fillcolor="#000000" stroked="false">
                <v:path arrowok="t"/>
                <v:fill type="solid"/>
              </v:shape>
              <v:shape style="position:absolute;left:4000;top:-824;width:10;height:18" type="#_x0000_t75" stroked="false">
                <v:imagedata r:id="rId67" o:title=""/>
              </v:shape>
            </v:group>
            <v:group style="position:absolute;left:4000;top:-787;width:10;height:20" coordorigin="4000,-787" coordsize="10,20">
              <v:shape style="position:absolute;left:4000;top:-787;width:10;height:20" coordorigin="4000,-787" coordsize="10,20" path="m4000,-768l4010,-768,4010,-787,4000,-787,4000,-768xe" filled="true" fillcolor="#000000" stroked="false">
                <v:path arrowok="t"/>
                <v:fill type="solid"/>
              </v:shape>
            </v:group>
            <v:group style="position:absolute;left:4000;top:-768;width:10;height:20" coordorigin="4000,-768" coordsize="10,20">
              <v:shape style="position:absolute;left:4000;top:-768;width:10;height:20" coordorigin="4000,-768" coordsize="10,20" path="m4000,-748l4010,-748,4010,-768,4000,-768,4000,-748xe" filled="true" fillcolor="#000000" stroked="false">
                <v:path arrowok="t"/>
                <v:fill type="solid"/>
              </v:shape>
            </v:group>
            <v:group style="position:absolute;left:4000;top:-748;width:10;height:20" coordorigin="4000,-748" coordsize="10,20">
              <v:shape style="position:absolute;left:4000;top:-748;width:10;height:20" coordorigin="4000,-748" coordsize="10,20" path="m4000,-729l4010,-729,4010,-748,4000,-748,4000,-729xe" filled="true" fillcolor="#000000" stroked="false">
                <v:path arrowok="t"/>
                <v:fill type="solid"/>
              </v:shape>
            </v:group>
            <v:group style="position:absolute;left:4000;top:-729;width:10;height:20" coordorigin="4000,-729" coordsize="10,20">
              <v:shape style="position:absolute;left:4000;top:-729;width:10;height:20" coordorigin="4000,-729" coordsize="10,20" path="m4000,-710l4010,-710,4010,-729,4000,-729,4000,-710xe" filled="true" fillcolor="#000000" stroked="false">
                <v:path arrowok="t"/>
                <v:fill type="solid"/>
              </v:shape>
            </v:group>
            <v:group style="position:absolute;left:4000;top:-710;width:10;height:20" coordorigin="4000,-710" coordsize="10,20">
              <v:shape style="position:absolute;left:4000;top:-710;width:10;height:20" coordorigin="4000,-710" coordsize="10,20" path="m4000,-691l4010,-691,4010,-710,4000,-710,4000,-691xe" filled="true" fillcolor="#000000" stroked="false">
                <v:path arrowok="t"/>
                <v:fill type="solid"/>
              </v:shape>
            </v:group>
            <v:group style="position:absolute;left:4000;top:-691;width:10;height:20" coordorigin="4000,-691" coordsize="10,20">
              <v:shape style="position:absolute;left:4000;top:-691;width:10;height:20" coordorigin="4000,-691" coordsize="10,20" path="m4000,-672l4010,-672,4010,-691,4000,-691,4000,-672xe" filled="true" fillcolor="#000000" stroked="false">
                <v:path arrowok="t"/>
                <v:fill type="solid"/>
              </v:shape>
            </v:group>
            <v:group style="position:absolute;left:4000;top:-672;width:10;height:20" coordorigin="4000,-672" coordsize="10,20">
              <v:shape style="position:absolute;left:4000;top:-672;width:10;height:20" coordorigin="4000,-672" coordsize="10,20" path="m4000,-652l4010,-652,4010,-672,4000,-672,4000,-652xe" filled="true" fillcolor="#000000" stroked="false">
                <v:path arrowok="t"/>
                <v:fill type="solid"/>
              </v:shape>
            </v:group>
            <v:group style="position:absolute;left:4000;top:-652;width:10;height:20" coordorigin="4000,-652" coordsize="10,20">
              <v:shape style="position:absolute;left:4000;top:-652;width:10;height:20" coordorigin="4000,-652" coordsize="10,20" path="m4000,-633l4010,-633,4010,-652,4000,-652,4000,-633xe" filled="true" fillcolor="#000000" stroked="false">
                <v:path arrowok="t"/>
                <v:fill type="solid"/>
              </v:shape>
            </v:group>
            <v:group style="position:absolute;left:4000;top:-633;width:10;height:20" coordorigin="4000,-633" coordsize="10,20">
              <v:shape style="position:absolute;left:4000;top:-633;width:10;height:20" coordorigin="4000,-633" coordsize="10,20" path="m4000,-614l4010,-614,4010,-633,4000,-633,4000,-614xe" filled="true" fillcolor="#000000" stroked="false">
                <v:path arrowok="t"/>
                <v:fill type="solid"/>
              </v:shape>
            </v:group>
            <v:group style="position:absolute;left:4000;top:-614;width:10;height:20" coordorigin="4000,-614" coordsize="10,20">
              <v:shape style="position:absolute;left:4000;top:-614;width:10;height:20" coordorigin="4000,-614" coordsize="10,20" path="m4000,-595l4010,-595,4010,-614,4000,-614,4000,-595xe" filled="true" fillcolor="#000000" stroked="false">
                <v:path arrowok="t"/>
                <v:fill type="solid"/>
              </v:shape>
            </v:group>
            <v:group style="position:absolute;left:4000;top:-595;width:10;height:20" coordorigin="4000,-595" coordsize="10,20">
              <v:shape style="position:absolute;left:4000;top:-595;width:10;height:20" coordorigin="4000,-595" coordsize="10,20" path="m4000,-576l4010,-576,4010,-595,4000,-595,4000,-576xe" filled="true" fillcolor="#000000" stroked="false">
                <v:path arrowok="t"/>
                <v:fill type="solid"/>
              </v:shape>
            </v:group>
            <v:group style="position:absolute;left:4000;top:-576;width:10;height:20" coordorigin="4000,-576" coordsize="10,20">
              <v:shape style="position:absolute;left:4000;top:-576;width:10;height:20" coordorigin="4000,-576" coordsize="10,20" path="m4000,-556l4010,-556,4010,-576,4000,-576,4000,-556xe" filled="true" fillcolor="#000000" stroked="false">
                <v:path arrowok="t"/>
                <v:fill type="solid"/>
              </v:shape>
            </v:group>
            <v:group style="position:absolute;left:4000;top:-556;width:10;height:20" coordorigin="4000,-556" coordsize="10,20">
              <v:shape style="position:absolute;left:4000;top:-556;width:10;height:20" coordorigin="4000,-556" coordsize="10,20" path="m4000,-537l4010,-537,4010,-556,4000,-556,4000,-537xe" filled="true" fillcolor="#000000" stroked="false">
                <v:path arrowok="t"/>
                <v:fill type="solid"/>
              </v:shape>
            </v:group>
            <v:group style="position:absolute;left:4000;top:-537;width:10;height:20" coordorigin="4000,-537" coordsize="10,20">
              <v:shape style="position:absolute;left:4000;top:-537;width:10;height:20" coordorigin="4000,-537" coordsize="10,20" path="m4000,-518l4010,-518,4010,-537,4000,-537,4000,-518xe" filled="true" fillcolor="#000000" stroked="false">
                <v:path arrowok="t"/>
                <v:fill type="solid"/>
              </v:shape>
            </v:group>
            <v:group style="position:absolute;left:4000;top:-518;width:10;height:20" coordorigin="4000,-518" coordsize="10,20">
              <v:shape style="position:absolute;left:4000;top:-518;width:10;height:20" coordorigin="4000,-518" coordsize="10,20" path="m4000,-499l4010,-499,4010,-518,4000,-518,4000,-499xe" filled="true" fillcolor="#000000" stroked="false">
                <v:path arrowok="t"/>
                <v:fill type="solid"/>
              </v:shape>
            </v:group>
            <v:group style="position:absolute;left:4000;top:-499;width:10;height:20" coordorigin="4000,-499" coordsize="10,20">
              <v:shape style="position:absolute;left:4000;top:-499;width:10;height:20" coordorigin="4000,-499" coordsize="10,20" path="m4000,-480l4010,-480,4010,-499,4000,-499,4000,-480xe" filled="true" fillcolor="#000000" stroked="false">
                <v:path arrowok="t"/>
                <v:fill type="solid"/>
              </v:shape>
            </v:group>
            <v:group style="position:absolute;left:4000;top:-480;width:10;height:20" coordorigin="4000,-480" coordsize="10,20">
              <v:shape style="position:absolute;left:4000;top:-480;width:10;height:20" coordorigin="4000,-480" coordsize="10,20" path="m4000,-460l4010,-460,4010,-480,4000,-480,4000,-460xe" filled="true" fillcolor="#000000" stroked="false">
                <v:path arrowok="t"/>
                <v:fill type="solid"/>
              </v:shape>
            </v:group>
            <v:group style="position:absolute;left:4000;top:-460;width:10;height:20" coordorigin="4000,-460" coordsize="10,20">
              <v:shape style="position:absolute;left:4000;top:-460;width:10;height:20" coordorigin="4000,-460" coordsize="10,20" path="m4000,-441l4010,-441,4010,-460,4000,-460,4000,-441xe" filled="true" fillcolor="#000000" stroked="false">
                <v:path arrowok="t"/>
                <v:fill type="solid"/>
              </v:shape>
              <v:shape style="position:absolute;left:4000;top:-422;width:10;height:8" type="#_x0000_t75" stroked="false">
                <v:imagedata r:id="rId108" o:title=""/>
              </v:shape>
            </v:group>
            <v:group style="position:absolute;left:4000;top:-385;width:10;height:20" coordorigin="4000,-385" coordsize="10,20">
              <v:shape style="position:absolute;left:4000;top:-385;width:10;height:20" coordorigin="4000,-385" coordsize="10,20" path="m4000,-366l4010,-366,4010,-385,4000,-385,4000,-366xe" filled="true" fillcolor="#000000" stroked="false">
                <v:path arrowok="t"/>
                <v:fill type="solid"/>
              </v:shape>
            </v:group>
            <v:group style="position:absolute;left:4000;top:-366;width:10;height:20" coordorigin="4000,-366" coordsize="10,20">
              <v:shape style="position:absolute;left:4000;top:-366;width:10;height:20" coordorigin="4000,-366" coordsize="10,20" path="m4000,-346l4010,-346,4010,-366,4000,-366,4000,-346xe" filled="true" fillcolor="#000000" stroked="false">
                <v:path arrowok="t"/>
                <v:fill type="solid"/>
              </v:shape>
            </v:group>
            <v:group style="position:absolute;left:4000;top:-346;width:10;height:20" coordorigin="4000,-346" coordsize="10,20">
              <v:shape style="position:absolute;left:4000;top:-346;width:10;height:20" coordorigin="4000,-346" coordsize="10,20" path="m4000,-327l4010,-327,4010,-346,4000,-346,4000,-327xe" filled="true" fillcolor="#000000" stroked="false">
                <v:path arrowok="t"/>
                <v:fill type="solid"/>
              </v:shape>
            </v:group>
            <v:group style="position:absolute;left:4000;top:-327;width:10;height:20" coordorigin="4000,-327" coordsize="10,20">
              <v:shape style="position:absolute;left:4000;top:-327;width:10;height:20" coordorigin="4000,-327" coordsize="10,20" path="m4000,-308l4010,-308,4010,-327,4000,-327,4000,-308xe" filled="true" fillcolor="#000000" stroked="false">
                <v:path arrowok="t"/>
                <v:fill type="solid"/>
              </v:shape>
            </v:group>
            <v:group style="position:absolute;left:4000;top:-308;width:10;height:20" coordorigin="4000,-308" coordsize="10,20">
              <v:shape style="position:absolute;left:4000;top:-308;width:10;height:20" coordorigin="4000,-308" coordsize="10,20" path="m4000,-289l4010,-289,4010,-308,4000,-308,4000,-289xe" filled="true" fillcolor="#000000" stroked="false">
                <v:path arrowok="t"/>
                <v:fill type="solid"/>
              </v:shape>
            </v:group>
            <v:group style="position:absolute;left:4000;top:-289;width:10;height:20" coordorigin="4000,-289" coordsize="10,20">
              <v:shape style="position:absolute;left:4000;top:-289;width:10;height:20" coordorigin="4000,-289" coordsize="10,20" path="m4000,-270l4010,-270,4010,-289,4000,-289,4000,-270xe" filled="true" fillcolor="#000000" stroked="false">
                <v:path arrowok="t"/>
                <v:fill type="solid"/>
              </v:shape>
            </v:group>
            <v:group style="position:absolute;left:4000;top:-270;width:10;height:20" coordorigin="4000,-270" coordsize="10,20">
              <v:shape style="position:absolute;left:4000;top:-270;width:10;height:20" coordorigin="4000,-270" coordsize="10,20" path="m4000,-250l4010,-250,4010,-270,4000,-270,4000,-250xe" filled="true" fillcolor="#000000" stroked="false">
                <v:path arrowok="t"/>
                <v:fill type="solid"/>
              </v:shape>
            </v:group>
            <v:group style="position:absolute;left:4000;top:-250;width:10;height:20" coordorigin="4000,-250" coordsize="10,20">
              <v:shape style="position:absolute;left:4000;top:-250;width:10;height:20" coordorigin="4000,-250" coordsize="10,20" path="m4000,-231l4010,-231,4010,-250,4000,-250,4000,-231xe" filled="true" fillcolor="#000000" stroked="false">
                <v:path arrowok="t"/>
                <v:fill type="solid"/>
              </v:shape>
            </v:group>
            <v:group style="position:absolute;left:4000;top:-231;width:10;height:20" coordorigin="4000,-231" coordsize="10,20">
              <v:shape style="position:absolute;left:4000;top:-231;width:10;height:20" coordorigin="4000,-231" coordsize="10,20" path="m4000,-212l4010,-212,4010,-231,4000,-231,4000,-212xe" filled="true" fillcolor="#000000" stroked="false">
                <v:path arrowok="t"/>
                <v:fill type="solid"/>
              </v:shape>
            </v:group>
            <v:group style="position:absolute;left:4000;top:-212;width:10;height:20" coordorigin="4000,-212" coordsize="10,20">
              <v:shape style="position:absolute;left:4000;top:-212;width:10;height:20" coordorigin="4000,-212" coordsize="10,20" path="m4000,-193l4010,-193,4010,-212,4000,-212,4000,-193xe" filled="true" fillcolor="#000000" stroked="false">
                <v:path arrowok="t"/>
                <v:fill type="solid"/>
              </v:shape>
            </v:group>
            <v:group style="position:absolute;left:4000;top:-193;width:10;height:20" coordorigin="4000,-193" coordsize="10,20">
              <v:shape style="position:absolute;left:4000;top:-193;width:10;height:20" coordorigin="4000,-193" coordsize="10,20" path="m4000,-174l4010,-174,4010,-193,4000,-193,4000,-174xe" filled="true" fillcolor="#000000" stroked="false">
                <v:path arrowok="t"/>
                <v:fill type="solid"/>
              </v:shape>
            </v:group>
            <v:group style="position:absolute;left:4000;top:-174;width:10;height:20" coordorigin="4000,-174" coordsize="10,20">
              <v:shape style="position:absolute;left:4000;top:-174;width:10;height:20" coordorigin="4000,-174" coordsize="10,20" path="m4000,-154l4010,-154,4010,-174,4000,-174,4000,-154xe" filled="true" fillcolor="#000000" stroked="false">
                <v:path arrowok="t"/>
                <v:fill type="solid"/>
              </v:shape>
            </v:group>
            <v:group style="position:absolute;left:4000;top:-154;width:10;height:20" coordorigin="4000,-154" coordsize="10,20">
              <v:shape style="position:absolute;left:4000;top:-154;width:10;height:20" coordorigin="4000,-154" coordsize="10,20" path="m4000,-135l4010,-135,4010,-154,4000,-154,4000,-135xe" filled="true" fillcolor="#000000" stroked="false">
                <v:path arrowok="t"/>
                <v:fill type="solid"/>
              </v:shape>
            </v:group>
            <v:group style="position:absolute;left:4000;top:-135;width:10;height:20" coordorigin="4000,-135" coordsize="10,20">
              <v:shape style="position:absolute;left:4000;top:-135;width:10;height:20" coordorigin="4000,-135" coordsize="10,20" path="m4000,-116l4010,-116,4010,-135,4000,-135,4000,-116xe" filled="true" fillcolor="#000000" stroked="false">
                <v:path arrowok="t"/>
                <v:fill type="solid"/>
              </v:shape>
            </v:group>
            <v:group style="position:absolute;left:4000;top:-116;width:10;height:20" coordorigin="4000,-116" coordsize="10,20">
              <v:shape style="position:absolute;left:4000;top:-116;width:10;height:20" coordorigin="4000,-116" coordsize="10,20" path="m4000,-97l4010,-97,4010,-116,4000,-116,4000,-97xe" filled="true" fillcolor="#000000" stroked="false">
                <v:path arrowok="t"/>
                <v:fill type="solid"/>
              </v:shape>
            </v:group>
            <v:group style="position:absolute;left:4000;top:-97;width:10;height:20" coordorigin="4000,-97" coordsize="10,20">
              <v:shape style="position:absolute;left:4000;top:-97;width:10;height:20" coordorigin="4000,-97" coordsize="10,20" path="m4000,-78l4010,-78,4010,-97,4000,-97,4000,-78xe" filled="true" fillcolor="#000000" stroked="false">
                <v:path arrowok="t"/>
                <v:fill type="solid"/>
              </v:shape>
            </v:group>
            <v:group style="position:absolute;left:4000;top:-78;width:10;height:20" coordorigin="4000,-78" coordsize="10,20">
              <v:shape style="position:absolute;left:4000;top:-78;width:10;height:20" coordorigin="4000,-78" coordsize="10,20" path="m4000,-58l4010,-58,4010,-78,4000,-78,4000,-58xe" filled="true" fillcolor="#000000" stroked="false">
                <v:path arrowok="t"/>
                <v:fill type="solid"/>
              </v:shape>
            </v:group>
            <v:group style="position:absolute;left:4000;top:-58;width:10;height:20" coordorigin="4000,-58" coordsize="10,20">
              <v:shape style="position:absolute;left:4000;top:-58;width:10;height:20" coordorigin="4000,-58" coordsize="10,20" path="m4000,-39l4010,-39,4010,-58,4000,-58,4000,-39xe" filled="true" fillcolor="#000000" stroked="false">
                <v:path arrowok="t"/>
                <v:fill type="solid"/>
              </v:shape>
            </v:group>
            <w10:wrap type="none"/>
          </v:group>
        </w:pict>
      </w:r>
      <w:r>
        <w:rPr/>
        <w:pict>
          <v:group style="position:absolute;margin-left:200pt;margin-top:34.463673pt;width:.5pt;height:59.6pt;mso-position-horizontal-relative:page;mso-position-vertical-relative:paragraph;z-index:19048" coordorigin="4000,689" coordsize="10,1192">
            <v:shape style="position:absolute;left:4000;top:689;width:10;height:13" type="#_x0000_t75" stroked="false">
              <v:imagedata r:id="rId108" o:title=""/>
            </v:shape>
            <v:group style="position:absolute;left:4000;top:731;width:10;height:20" coordorigin="4000,731" coordsize="10,20">
              <v:shape style="position:absolute;left:4000;top:731;width:10;height:20" coordorigin="4000,731" coordsize="10,20" path="m4000,750l4010,750,4010,731,4000,731,4000,750xe" filled="true" fillcolor="#000000" stroked="false">
                <v:path arrowok="t"/>
                <v:fill type="solid"/>
              </v:shape>
            </v:group>
            <v:group style="position:absolute;left:4000;top:750;width:10;height:20" coordorigin="4000,750" coordsize="10,20">
              <v:shape style="position:absolute;left:4000;top:750;width:10;height:20" coordorigin="4000,750" coordsize="10,20" path="m4000,770l4010,770,4010,750,4000,750,4000,770xe" filled="true" fillcolor="#000000" stroked="false">
                <v:path arrowok="t"/>
                <v:fill type="solid"/>
              </v:shape>
            </v:group>
            <v:group style="position:absolute;left:4000;top:770;width:10;height:20" coordorigin="4000,770" coordsize="10,20">
              <v:shape style="position:absolute;left:4000;top:770;width:10;height:20" coordorigin="4000,770" coordsize="10,20" path="m4000,789l4010,789,4010,770,4000,770,4000,789xe" filled="true" fillcolor="#000000" stroked="false">
                <v:path arrowok="t"/>
                <v:fill type="solid"/>
              </v:shape>
            </v:group>
            <v:group style="position:absolute;left:4000;top:789;width:10;height:20" coordorigin="4000,789" coordsize="10,20">
              <v:shape style="position:absolute;left:4000;top:789;width:10;height:20" coordorigin="4000,789" coordsize="10,20" path="m4000,808l4010,808,4010,789,4000,789,4000,808xe" filled="true" fillcolor="#000000" stroked="false">
                <v:path arrowok="t"/>
                <v:fill type="solid"/>
              </v:shape>
            </v:group>
            <v:group style="position:absolute;left:4000;top:808;width:10;height:20" coordorigin="4000,808" coordsize="10,20">
              <v:shape style="position:absolute;left:4000;top:808;width:10;height:20" coordorigin="4000,808" coordsize="10,20" path="m4000,827l4010,827,4010,808,4000,808,4000,827xe" filled="true" fillcolor="#000000" stroked="false">
                <v:path arrowok="t"/>
                <v:fill type="solid"/>
              </v:shape>
            </v:group>
            <v:group style="position:absolute;left:4000;top:827;width:10;height:20" coordorigin="4000,827" coordsize="10,20">
              <v:shape style="position:absolute;left:4000;top:827;width:10;height:20" coordorigin="4000,827" coordsize="10,20" path="m4000,846l4010,846,4010,827,4000,827,4000,846xe" filled="true" fillcolor="#000000" stroked="false">
                <v:path arrowok="t"/>
                <v:fill type="solid"/>
              </v:shape>
            </v:group>
            <v:group style="position:absolute;left:4000;top:846;width:10;height:20" coordorigin="4000,846" coordsize="10,20">
              <v:shape style="position:absolute;left:4000;top:846;width:10;height:20" coordorigin="4000,846" coordsize="10,20" path="m4000,866l4010,866,4010,846,4000,846,4000,866xe" filled="true" fillcolor="#000000" stroked="false">
                <v:path arrowok="t"/>
                <v:fill type="solid"/>
              </v:shape>
            </v:group>
            <v:group style="position:absolute;left:4000;top:866;width:10;height:20" coordorigin="4000,866" coordsize="10,20">
              <v:shape style="position:absolute;left:4000;top:866;width:10;height:20" coordorigin="4000,866" coordsize="10,20" path="m4000,885l4010,885,4010,866,4000,866,4000,885xe" filled="true" fillcolor="#000000" stroked="false">
                <v:path arrowok="t"/>
                <v:fill type="solid"/>
              </v:shape>
            </v:group>
            <v:group style="position:absolute;left:4000;top:885;width:10;height:20" coordorigin="4000,885" coordsize="10,20">
              <v:shape style="position:absolute;left:4000;top:885;width:10;height:20" coordorigin="4000,885" coordsize="10,20" path="m4000,904l4010,904,4010,885,4000,885,4000,904xe" filled="true" fillcolor="#000000" stroked="false">
                <v:path arrowok="t"/>
                <v:fill type="solid"/>
              </v:shape>
            </v:group>
            <v:group style="position:absolute;left:4000;top:904;width:10;height:20" coordorigin="4000,904" coordsize="10,20">
              <v:shape style="position:absolute;left:4000;top:904;width:10;height:20" coordorigin="4000,904" coordsize="10,20" path="m4000,923l4010,923,4010,904,4000,904,4000,923xe" filled="true" fillcolor="#000000" stroked="false">
                <v:path arrowok="t"/>
                <v:fill type="solid"/>
              </v:shape>
            </v:group>
            <v:group style="position:absolute;left:4000;top:923;width:10;height:20" coordorigin="4000,923" coordsize="10,20">
              <v:shape style="position:absolute;left:4000;top:923;width:10;height:20" coordorigin="4000,923" coordsize="10,20" path="m4000,942l4010,942,4010,923,4000,923,4000,942xe" filled="true" fillcolor="#000000" stroked="false">
                <v:path arrowok="t"/>
                <v:fill type="solid"/>
              </v:shape>
            </v:group>
            <v:group style="position:absolute;left:4000;top:942;width:10;height:20" coordorigin="4000,942" coordsize="10,20">
              <v:shape style="position:absolute;left:4000;top:942;width:10;height:20" coordorigin="4000,942" coordsize="10,20" path="m4000,962l4010,962,4010,942,4000,942,4000,962xe" filled="true" fillcolor="#000000" stroked="false">
                <v:path arrowok="t"/>
                <v:fill type="solid"/>
              </v:shape>
            </v:group>
            <v:group style="position:absolute;left:4000;top:962;width:10;height:20" coordorigin="4000,962" coordsize="10,20">
              <v:shape style="position:absolute;left:4000;top:962;width:10;height:20" coordorigin="4000,962" coordsize="10,20" path="m4000,981l4010,981,4010,962,4000,962,4000,981xe" filled="true" fillcolor="#000000" stroked="false">
                <v:path arrowok="t"/>
                <v:fill type="solid"/>
              </v:shape>
            </v:group>
            <v:group style="position:absolute;left:4000;top:981;width:10;height:20" coordorigin="4000,981" coordsize="10,20">
              <v:shape style="position:absolute;left:4000;top:981;width:10;height:20" coordorigin="4000,981" coordsize="10,20" path="m4000,1000l4010,1000,4010,981,4000,981,4000,1000xe" filled="true" fillcolor="#000000" stroked="false">
                <v:path arrowok="t"/>
                <v:fill type="solid"/>
              </v:shape>
            </v:group>
            <v:group style="position:absolute;left:4000;top:1000;width:10;height:20" coordorigin="4000,1000" coordsize="10,20">
              <v:shape style="position:absolute;left:4000;top:1000;width:10;height:20" coordorigin="4000,1000" coordsize="10,20" path="m4000,1019l4010,1019,4010,1000,4000,1000,4000,1019xe" filled="true" fillcolor="#000000" stroked="false">
                <v:path arrowok="t"/>
                <v:fill type="solid"/>
              </v:shape>
            </v:group>
            <v:group style="position:absolute;left:4000;top:1019;width:10;height:20" coordorigin="4000,1019" coordsize="10,20">
              <v:shape style="position:absolute;left:4000;top:1019;width:10;height:20" coordorigin="4000,1019" coordsize="10,20" path="m4000,1038l4010,1038,4010,1019,4000,1019,4000,1038xe" filled="true" fillcolor="#000000" stroked="false">
                <v:path arrowok="t"/>
                <v:fill type="solid"/>
              </v:shape>
            </v:group>
            <v:group style="position:absolute;left:4000;top:1038;width:10;height:20" coordorigin="4000,1038" coordsize="10,20">
              <v:shape style="position:absolute;left:4000;top:1038;width:10;height:20" coordorigin="4000,1038" coordsize="10,20" path="m4000,1058l4010,1058,4010,1038,4000,1038,4000,1058xe" filled="true" fillcolor="#000000" stroked="false">
                <v:path arrowok="t"/>
                <v:fill type="solid"/>
              </v:shape>
            </v:group>
            <v:group style="position:absolute;left:4000;top:1058;width:10;height:20" coordorigin="4000,1058" coordsize="10,20">
              <v:shape style="position:absolute;left:4000;top:1058;width:10;height:20" coordorigin="4000,1058" coordsize="10,20" path="m4000,1077l4010,1077,4010,1058,4000,1058,4000,1077xe" filled="true" fillcolor="#000000" stroked="false">
                <v:path arrowok="t"/>
                <v:fill type="solid"/>
              </v:shape>
              <v:shape style="position:absolute;left:4000;top:1096;width:10;height:18" type="#_x0000_t75" stroked="false">
                <v:imagedata r:id="rId67" o:title=""/>
              </v:shape>
            </v:group>
            <v:group style="position:absolute;left:4000;top:1133;width:10;height:20" coordorigin="4000,1133" coordsize="10,20">
              <v:shape style="position:absolute;left:4000;top:1133;width:10;height:20" coordorigin="4000,1133" coordsize="10,20" path="m4000,1152l4010,1152,4010,1133,4000,1133,4000,1152xe" filled="true" fillcolor="#000000" stroked="false">
                <v:path arrowok="t"/>
                <v:fill type="solid"/>
              </v:shape>
            </v:group>
            <v:group style="position:absolute;left:4000;top:1152;width:10;height:20" coordorigin="4000,1152" coordsize="10,20">
              <v:shape style="position:absolute;left:4000;top:1152;width:10;height:20" coordorigin="4000,1152" coordsize="10,20" path="m4000,1172l4010,1172,4010,1152,4000,1152,4000,1172xe" filled="true" fillcolor="#000000" stroked="false">
                <v:path arrowok="t"/>
                <v:fill type="solid"/>
              </v:shape>
            </v:group>
            <v:group style="position:absolute;left:4000;top:1172;width:10;height:20" coordorigin="4000,1172" coordsize="10,20">
              <v:shape style="position:absolute;left:4000;top:1172;width:10;height:20" coordorigin="4000,1172" coordsize="10,20" path="m4000,1191l4010,1191,4010,1172,4000,1172,4000,1191xe" filled="true" fillcolor="#000000" stroked="false">
                <v:path arrowok="t"/>
                <v:fill type="solid"/>
              </v:shape>
            </v:group>
            <v:group style="position:absolute;left:4000;top:1191;width:10;height:20" coordorigin="4000,1191" coordsize="10,20">
              <v:shape style="position:absolute;left:4000;top:1191;width:10;height:20" coordorigin="4000,1191" coordsize="10,20" path="m4000,1210l4010,1210,4010,1191,4000,1191,4000,1210xe" filled="true" fillcolor="#000000" stroked="false">
                <v:path arrowok="t"/>
                <v:fill type="solid"/>
              </v:shape>
            </v:group>
            <v:group style="position:absolute;left:4000;top:1210;width:10;height:20" coordorigin="4000,1210" coordsize="10,20">
              <v:shape style="position:absolute;left:4000;top:1210;width:10;height:20" coordorigin="4000,1210" coordsize="10,20" path="m4000,1229l4010,1229,4010,1210,4000,1210,4000,1229xe" filled="true" fillcolor="#000000" stroked="false">
                <v:path arrowok="t"/>
                <v:fill type="solid"/>
              </v:shape>
            </v:group>
            <v:group style="position:absolute;left:4000;top:1229;width:10;height:20" coordorigin="4000,1229" coordsize="10,20">
              <v:shape style="position:absolute;left:4000;top:1229;width:10;height:20" coordorigin="4000,1229" coordsize="10,20" path="m4000,1248l4010,1248,4010,1229,4000,1229,4000,1248xe" filled="true" fillcolor="#000000" stroked="false">
                <v:path arrowok="t"/>
                <v:fill type="solid"/>
              </v:shape>
            </v:group>
            <v:group style="position:absolute;left:4000;top:1248;width:10;height:20" coordorigin="4000,1248" coordsize="10,20">
              <v:shape style="position:absolute;left:4000;top:1248;width:10;height:20" coordorigin="4000,1248" coordsize="10,20" path="m4000,1268l4010,1268,4010,1248,4000,1248,4000,1268xe" filled="true" fillcolor="#000000" stroked="false">
                <v:path arrowok="t"/>
                <v:fill type="solid"/>
              </v:shape>
            </v:group>
            <v:group style="position:absolute;left:4000;top:1268;width:10;height:20" coordorigin="4000,1268" coordsize="10,20">
              <v:shape style="position:absolute;left:4000;top:1268;width:10;height:20" coordorigin="4000,1268" coordsize="10,20" path="m4000,1287l4010,1287,4010,1268,4000,1268,4000,1287xe" filled="true" fillcolor="#000000" stroked="false">
                <v:path arrowok="t"/>
                <v:fill type="solid"/>
              </v:shape>
            </v:group>
            <v:group style="position:absolute;left:4000;top:1287;width:10;height:20" coordorigin="4000,1287" coordsize="10,20">
              <v:shape style="position:absolute;left:4000;top:1287;width:10;height:20" coordorigin="4000,1287" coordsize="10,20" path="m4000,1306l4010,1306,4010,1287,4000,1287,4000,1306xe" filled="true" fillcolor="#000000" stroked="false">
                <v:path arrowok="t"/>
                <v:fill type="solid"/>
              </v:shape>
            </v:group>
            <v:group style="position:absolute;left:4000;top:1306;width:10;height:20" coordorigin="4000,1306" coordsize="10,20">
              <v:shape style="position:absolute;left:4000;top:1306;width:10;height:20" coordorigin="4000,1306" coordsize="10,20" path="m4000,1325l4010,1325,4010,1306,4000,1306,4000,1325xe" filled="true" fillcolor="#000000" stroked="false">
                <v:path arrowok="t"/>
                <v:fill type="solid"/>
              </v:shape>
            </v:group>
            <v:group style="position:absolute;left:4000;top:1325;width:10;height:20" coordorigin="4000,1325" coordsize="10,20">
              <v:shape style="position:absolute;left:4000;top:1325;width:10;height:20" coordorigin="4000,1325" coordsize="10,20" path="m4000,1344l4010,1344,4010,1325,4000,1325,4000,1344xe" filled="true" fillcolor="#000000" stroked="false">
                <v:path arrowok="t"/>
                <v:fill type="solid"/>
              </v:shape>
            </v:group>
            <v:group style="position:absolute;left:4000;top:1344;width:10;height:20" coordorigin="4000,1344" coordsize="10,20">
              <v:shape style="position:absolute;left:4000;top:1344;width:10;height:20" coordorigin="4000,1344" coordsize="10,20" path="m4000,1364l4010,1364,4010,1344,4000,1344,4000,1364xe" filled="true" fillcolor="#000000" stroked="false">
                <v:path arrowok="t"/>
                <v:fill type="solid"/>
              </v:shape>
            </v:group>
            <v:group style="position:absolute;left:4000;top:1364;width:10;height:20" coordorigin="4000,1364" coordsize="10,20">
              <v:shape style="position:absolute;left:4000;top:1364;width:10;height:20" coordorigin="4000,1364" coordsize="10,20" path="m4000,1383l4010,1383,4010,1364,4000,1364,4000,1383xe" filled="true" fillcolor="#000000" stroked="false">
                <v:path arrowok="t"/>
                <v:fill type="solid"/>
              </v:shape>
            </v:group>
            <v:group style="position:absolute;left:4000;top:1383;width:10;height:20" coordorigin="4000,1383" coordsize="10,20">
              <v:shape style="position:absolute;left:4000;top:1383;width:10;height:20" coordorigin="4000,1383" coordsize="10,20" path="m4000,1402l4010,1402,4010,1383,4000,1383,4000,1402xe" filled="true" fillcolor="#000000" stroked="false">
                <v:path arrowok="t"/>
                <v:fill type="solid"/>
              </v:shape>
            </v:group>
            <v:group style="position:absolute;left:4000;top:1402;width:10;height:20" coordorigin="4000,1402" coordsize="10,20">
              <v:shape style="position:absolute;left:4000;top:1402;width:10;height:20" coordorigin="4000,1402" coordsize="10,20" path="m4000,1421l4010,1421,4010,1402,4000,1402,4000,1421xe" filled="true" fillcolor="#000000" stroked="false">
                <v:path arrowok="t"/>
                <v:fill type="solid"/>
              </v:shape>
            </v:group>
            <v:group style="position:absolute;left:4000;top:1421;width:10;height:20" coordorigin="4000,1421" coordsize="10,20">
              <v:shape style="position:absolute;left:4000;top:1421;width:10;height:20" coordorigin="4000,1421" coordsize="10,20" path="m4000,1440l4010,1440,4010,1421,4000,1421,4000,1440xe" filled="true" fillcolor="#000000" stroked="false">
                <v:path arrowok="t"/>
                <v:fill type="solid"/>
              </v:shape>
            </v:group>
            <v:group style="position:absolute;left:4000;top:1440;width:10;height:20" coordorigin="4000,1440" coordsize="10,20">
              <v:shape style="position:absolute;left:4000;top:1440;width:10;height:20" coordorigin="4000,1440" coordsize="10,20" path="m4000,1460l4010,1460,4010,1440,4000,1440,4000,1460xe" filled="true" fillcolor="#000000" stroked="false">
                <v:path arrowok="t"/>
                <v:fill type="solid"/>
              </v:shape>
            </v:group>
            <v:group style="position:absolute;left:4000;top:1460;width:10;height:20" coordorigin="4000,1460" coordsize="10,20">
              <v:shape style="position:absolute;left:4000;top:1460;width:10;height:20" coordorigin="4000,1460" coordsize="10,20" path="m4000,1479l4010,1479,4010,1460,4000,1460,4000,1479xe" filled="true" fillcolor="#000000" stroked="false">
                <v:path arrowok="t"/>
                <v:fill type="solid"/>
              </v:shape>
              <v:shape style="position:absolute;left:4000;top:1498;width:10;height:8" type="#_x0000_t75" stroked="false">
                <v:imagedata r:id="rId108" o:title=""/>
              </v:shape>
            </v:group>
            <v:group style="position:absolute;left:4000;top:1535;width:10;height:20" coordorigin="4000,1535" coordsize="10,20">
              <v:shape style="position:absolute;left:4000;top:1535;width:10;height:20" coordorigin="4000,1535" coordsize="10,20" path="m4000,1554l4010,1554,4010,1535,4000,1535,4000,1554xe" filled="true" fillcolor="#000000" stroked="false">
                <v:path arrowok="t"/>
                <v:fill type="solid"/>
              </v:shape>
            </v:group>
            <v:group style="position:absolute;left:4000;top:1554;width:10;height:20" coordorigin="4000,1554" coordsize="10,20">
              <v:shape style="position:absolute;left:4000;top:1554;width:10;height:20" coordorigin="4000,1554" coordsize="10,20" path="m4000,1574l4010,1574,4010,1554,4000,1554,4000,1574xe" filled="true" fillcolor="#000000" stroked="false">
                <v:path arrowok="t"/>
                <v:fill type="solid"/>
              </v:shape>
            </v:group>
            <v:group style="position:absolute;left:4000;top:1574;width:10;height:20" coordorigin="4000,1574" coordsize="10,20">
              <v:shape style="position:absolute;left:4000;top:1574;width:10;height:20" coordorigin="4000,1574" coordsize="10,20" path="m4000,1593l4010,1593,4010,1574,4000,1574,4000,1593xe" filled="true" fillcolor="#000000" stroked="false">
                <v:path arrowok="t"/>
                <v:fill type="solid"/>
              </v:shape>
            </v:group>
            <v:group style="position:absolute;left:4000;top:1593;width:10;height:20" coordorigin="4000,1593" coordsize="10,20">
              <v:shape style="position:absolute;left:4000;top:1593;width:10;height:20" coordorigin="4000,1593" coordsize="10,20" path="m4000,1612l4010,1612,4010,1593,4000,1593,4000,1612xe" filled="true" fillcolor="#000000" stroked="false">
                <v:path arrowok="t"/>
                <v:fill type="solid"/>
              </v:shape>
            </v:group>
            <v:group style="position:absolute;left:4000;top:1612;width:10;height:20" coordorigin="4000,1612" coordsize="10,20">
              <v:shape style="position:absolute;left:4000;top:1612;width:10;height:20" coordorigin="4000,1612" coordsize="10,20" path="m4000,1631l4010,1631,4010,1612,4000,1612,4000,1631xe" filled="true" fillcolor="#000000" stroked="false">
                <v:path arrowok="t"/>
                <v:fill type="solid"/>
              </v:shape>
            </v:group>
            <v:group style="position:absolute;left:4000;top:1631;width:10;height:20" coordorigin="4000,1631" coordsize="10,20">
              <v:shape style="position:absolute;left:4000;top:1631;width:10;height:20" coordorigin="4000,1631" coordsize="10,20" path="m4000,1650l4010,1650,4010,1631,4000,1631,4000,1650xe" filled="true" fillcolor="#000000" stroked="false">
                <v:path arrowok="t"/>
                <v:fill type="solid"/>
              </v:shape>
            </v:group>
            <v:group style="position:absolute;left:4000;top:1650;width:10;height:20" coordorigin="4000,1650" coordsize="10,20">
              <v:shape style="position:absolute;left:4000;top:1650;width:10;height:20" coordorigin="4000,1650" coordsize="10,20" path="m4000,1670l4010,1670,4010,1650,4000,1650,4000,1670xe" filled="true" fillcolor="#000000" stroked="false">
                <v:path arrowok="t"/>
                <v:fill type="solid"/>
              </v:shape>
            </v:group>
            <v:group style="position:absolute;left:4000;top:1670;width:10;height:20" coordorigin="4000,1670" coordsize="10,20">
              <v:shape style="position:absolute;left:4000;top:1670;width:10;height:20" coordorigin="4000,1670" coordsize="10,20" path="m4000,1689l4010,1689,4010,1670,4000,1670,4000,1689xe" filled="true" fillcolor="#000000" stroked="false">
                <v:path arrowok="t"/>
                <v:fill type="solid"/>
              </v:shape>
            </v:group>
            <v:group style="position:absolute;left:4000;top:1689;width:10;height:20" coordorigin="4000,1689" coordsize="10,20">
              <v:shape style="position:absolute;left:4000;top:1689;width:10;height:20" coordorigin="4000,1689" coordsize="10,20" path="m4000,1708l4010,1708,4010,1689,4000,1689,4000,1708xe" filled="true" fillcolor="#000000" stroked="false">
                <v:path arrowok="t"/>
                <v:fill type="solid"/>
              </v:shape>
            </v:group>
            <v:group style="position:absolute;left:4000;top:1708;width:10;height:20" coordorigin="4000,1708" coordsize="10,20">
              <v:shape style="position:absolute;left:4000;top:1708;width:10;height:20" coordorigin="4000,1708" coordsize="10,20" path="m4000,1727l4010,1727,4010,1708,4000,1708,4000,1727xe" filled="true" fillcolor="#000000" stroked="false">
                <v:path arrowok="t"/>
                <v:fill type="solid"/>
              </v:shape>
            </v:group>
            <v:group style="position:absolute;left:4000;top:1727;width:10;height:20" coordorigin="4000,1727" coordsize="10,20">
              <v:shape style="position:absolute;left:4000;top:1727;width:10;height:20" coordorigin="4000,1727" coordsize="10,20" path="m4000,1746l4010,1746,4010,1727,4000,1727,4000,1746xe" filled="true" fillcolor="#000000" stroked="false">
                <v:path arrowok="t"/>
                <v:fill type="solid"/>
              </v:shape>
            </v:group>
            <v:group style="position:absolute;left:4000;top:1746;width:10;height:20" coordorigin="4000,1746" coordsize="10,20">
              <v:shape style="position:absolute;left:4000;top:1746;width:10;height:20" coordorigin="4000,1746" coordsize="10,20" path="m4000,1766l4010,1766,4010,1746,4000,1746,4000,1766xe" filled="true" fillcolor="#000000" stroked="false">
                <v:path arrowok="t"/>
                <v:fill type="solid"/>
              </v:shape>
            </v:group>
            <v:group style="position:absolute;left:4000;top:1766;width:10;height:20" coordorigin="4000,1766" coordsize="10,20">
              <v:shape style="position:absolute;left:4000;top:1766;width:10;height:20" coordorigin="4000,1766" coordsize="10,20" path="m4000,1785l4010,1785,4010,1766,4000,1766,4000,1785xe" filled="true" fillcolor="#000000" stroked="false">
                <v:path arrowok="t"/>
                <v:fill type="solid"/>
              </v:shape>
            </v:group>
            <v:group style="position:absolute;left:4000;top:1785;width:10;height:20" coordorigin="4000,1785" coordsize="10,20">
              <v:shape style="position:absolute;left:4000;top:1785;width:10;height:20" coordorigin="4000,1785" coordsize="10,20" path="m4000,1804l4010,1804,4010,1785,4000,1785,4000,1804xe" filled="true" fillcolor="#000000" stroked="false">
                <v:path arrowok="t"/>
                <v:fill type="solid"/>
              </v:shape>
            </v:group>
            <v:group style="position:absolute;left:4000;top:1804;width:10;height:20" coordorigin="4000,1804" coordsize="10,20">
              <v:shape style="position:absolute;left:4000;top:1804;width:10;height:20" coordorigin="4000,1804" coordsize="10,20" path="m4000,1823l4010,1823,4010,1804,4000,1804,4000,1823xe" filled="true" fillcolor="#000000" stroked="false">
                <v:path arrowok="t"/>
                <v:fill type="solid"/>
              </v:shape>
            </v:group>
            <v:group style="position:absolute;left:4000;top:1823;width:10;height:20" coordorigin="4000,1823" coordsize="10,20">
              <v:shape style="position:absolute;left:4000;top:1823;width:10;height:20" coordorigin="4000,1823" coordsize="10,20" path="m4000,1842l4010,1842,4010,1823,4000,1823,4000,1842xe" filled="true" fillcolor="#000000" stroked="false">
                <v:path arrowok="t"/>
                <v:fill type="solid"/>
              </v:shape>
            </v:group>
            <v:group style="position:absolute;left:4000;top:1842;width:10;height:20" coordorigin="4000,1842" coordsize="10,20">
              <v:shape style="position:absolute;left:4000;top:1842;width:10;height:20" coordorigin="4000,1842" coordsize="10,20" path="m4000,1862l4010,1862,4010,1842,4000,1842,4000,1862xe" filled="true" fillcolor="#000000" stroked="false">
                <v:path arrowok="t"/>
                <v:fill type="solid"/>
              </v:shape>
            </v:group>
            <v:group style="position:absolute;left:4000;top:1862;width:10;height:20" coordorigin="4000,1862" coordsize="10,20">
              <v:shape style="position:absolute;left:4000;top:1862;width:10;height:20" coordorigin="4000,1862" coordsize="10,20" path="m4000,1881l4010,1881,4010,1862,4000,1862,4000,1881xe" filled="true" fillcolor="#000000" stroked="false">
                <v:path arrowok="t"/>
                <v:fill type="solid"/>
              </v:shape>
            </v:group>
            <w10:wrap type="none"/>
          </v:group>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20" w:lineRule="exact"/>
        <w:ind w:left="272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485" name="image54.png" descr=""/>
            <wp:cNvGraphicFramePr>
              <a:graphicFrameLocks noChangeAspect="1"/>
            </wp:cNvGraphicFramePr>
            <a:graphic>
              <a:graphicData uri="http://schemas.openxmlformats.org/drawingml/2006/picture">
                <pic:pic>
                  <pic:nvPicPr>
                    <pic:cNvPr id="486"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0" w:lineRule="exact"/>
        <w:ind w:left="272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5"/>
            <wp:effectExtent l="0" t="0" r="0" b="0"/>
            <wp:docPr id="487" name="image95.png" descr=""/>
            <wp:cNvGraphicFramePr>
              <a:graphicFrameLocks noChangeAspect="1"/>
            </wp:cNvGraphicFramePr>
            <a:graphic>
              <a:graphicData uri="http://schemas.openxmlformats.org/drawingml/2006/picture">
                <pic:pic>
                  <pic:nvPicPr>
                    <pic:cNvPr id="488" name="image95.png"/>
                    <pic:cNvPicPr/>
                  </pic:nvPicPr>
                  <pic:blipFill>
                    <a:blip r:embed="rId109" cstate="print"/>
                    <a:stretch>
                      <a:fillRect/>
                    </a:stretch>
                  </pic:blipFill>
                  <pic:spPr>
                    <a:xfrm>
                      <a:off x="0" y="0"/>
                      <a:ext cx="6095"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272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489" name="image96.png" descr=""/>
            <wp:cNvGraphicFramePr>
              <a:graphicFrameLocks noChangeAspect="1"/>
            </wp:cNvGraphicFramePr>
            <a:graphic>
              <a:graphicData uri="http://schemas.openxmlformats.org/drawingml/2006/picture">
                <pic:pic>
                  <pic:nvPicPr>
                    <pic:cNvPr id="490" name="image96.png"/>
                    <pic:cNvPicPr/>
                  </pic:nvPicPr>
                  <pic:blipFill>
                    <a:blip r:embed="rId11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p>
      <w:pPr>
        <w:spacing w:line="20" w:lineRule="exact"/>
        <w:ind w:left="272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491" name="image97.png" descr=""/>
            <wp:cNvGraphicFramePr>
              <a:graphicFrameLocks noChangeAspect="1"/>
            </wp:cNvGraphicFramePr>
            <a:graphic>
              <a:graphicData uri="http://schemas.openxmlformats.org/drawingml/2006/picture">
                <pic:pic>
                  <pic:nvPicPr>
                    <pic:cNvPr id="492" name="image97.png"/>
                    <pic:cNvPicPr/>
                  </pic:nvPicPr>
                  <pic:blipFill>
                    <a:blip r:embed="rId111"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67" w:footer="979" w:top="1060" w:bottom="1160" w:left="128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516960"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3）募集资金变更项目情况" w:id="56"/>
      <w:bookmarkEnd w:id="5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620" w:right="103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公司报告期不存在募集资金变更项目情况。</w:t>
      </w:r>
    </w:p>
    <w:p>
      <w:pPr>
        <w:pStyle w:val="Heading2"/>
        <w:spacing w:line="240" w:lineRule="auto" w:before="210"/>
        <w:ind w:left="139" w:right="10338"/>
        <w:jc w:val="left"/>
        <w:rPr>
          <w:b w:val="0"/>
          <w:bCs w:val="0"/>
        </w:rPr>
      </w:pPr>
      <w:bookmarkStart w:name="六、重大资产和股权出售" w:id="57"/>
      <w:bookmarkEnd w:id="57"/>
      <w:r>
        <w:rPr>
          <w:b w:val="0"/>
          <w:bCs w:val="0"/>
        </w:rPr>
      </w:r>
      <w:r>
        <w:rPr/>
        <w:t>六、重大资产和股权出售</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39" w:right="10338"/>
        <w:jc w:val="left"/>
        <w:rPr>
          <w:b w:val="0"/>
          <w:bCs w:val="0"/>
        </w:rPr>
      </w:pPr>
      <w:bookmarkStart w:name="1、出售重大资产情况" w:id="58"/>
      <w:bookmarkEnd w:id="58"/>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1"/>
        <w:rPr>
          <w:rFonts w:ascii="宋体" w:hAnsi="宋体" w:cs="宋体" w:eastAsia="宋体" w:hint="default"/>
          <w:b/>
          <w:bCs/>
          <w:sz w:val="29"/>
          <w:szCs w:val="29"/>
        </w:rPr>
      </w:pPr>
    </w:p>
    <w:p>
      <w:pPr>
        <w:pStyle w:val="BodyText"/>
        <w:spacing w:line="348" w:lineRule="auto" w:before="0"/>
        <w:ind w:left="620" w:right="117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公司报告期未出售重大资产。</w:t>
      </w:r>
    </w:p>
    <w:p>
      <w:pPr>
        <w:pStyle w:val="Heading2"/>
        <w:spacing w:line="240" w:lineRule="auto" w:before="208"/>
        <w:ind w:left="140" w:right="10338"/>
        <w:jc w:val="left"/>
        <w:rPr>
          <w:b w:val="0"/>
          <w:bCs w:val="0"/>
        </w:rPr>
      </w:pPr>
      <w:bookmarkStart w:name="2、出售重大股权情况" w:id="59"/>
      <w:bookmarkEnd w:id="59"/>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2"/>
        <w:rPr>
          <w:rFonts w:ascii="宋体" w:hAnsi="宋体" w:cs="宋体" w:eastAsia="宋体" w:hint="default"/>
          <w:b/>
          <w:bCs/>
          <w:sz w:val="29"/>
          <w:szCs w:val="29"/>
        </w:rPr>
      </w:pPr>
    </w:p>
    <w:p>
      <w:pPr>
        <w:spacing w:line="456" w:lineRule="auto" w:before="0"/>
        <w:ind w:left="140" w:right="12507" w:hanging="92"/>
        <w:jc w:val="center"/>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七、主要控股参股公司分析" w:id="60"/>
      <w:bookmarkEnd w:id="60"/>
      <w:r>
        <w:rPr>
          <w:rFonts w:ascii="宋体" w:hAnsi="宋体" w:cs="宋体" w:eastAsia="宋体" w:hint="default"/>
          <w:sz w:val="24"/>
          <w:szCs w:val="24"/>
        </w:rPr>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spacing w:line="240" w:lineRule="auto" w:before="9"/>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6840" w:h="11910" w:orient="landscape"/>
          <w:pgMar w:header="867" w:footer="979" w:top="1060" w:bottom="1160" w:left="1300" w:right="0"/>
        </w:sectPr>
      </w:pPr>
    </w:p>
    <w:p>
      <w:pPr>
        <w:pStyle w:val="BodyText"/>
        <w:spacing w:line="240" w:lineRule="auto"/>
        <w:ind w:left="62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8"/>
        <w:ind w:left="620" w:right="-20"/>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0"/>
        <w:ind w:left="620" w:right="0" w:firstLine="0"/>
        <w:jc w:val="left"/>
        <w:rPr>
          <w:rFonts w:ascii="宋体" w:hAnsi="宋体" w:cs="宋体" w:eastAsia="宋体" w:hint="default"/>
          <w:sz w:val="21"/>
          <w:szCs w:val="21"/>
        </w:rPr>
      </w:pPr>
      <w:r>
        <w:rPr/>
        <w:pict>
          <v:shape style="position:absolute;margin-left:147.619995pt;margin-top:38.003677pt;width:.480031pt;height:.42pt;mso-position-horizontal-relative:page;mso-position-vertical-relative:paragraph;z-index:19120" type="#_x0000_t75" stroked="false">
            <v:imagedata r:id="rId112" o:title=""/>
          </v:shape>
        </w:pict>
      </w:r>
      <w:r>
        <w:rPr/>
        <w:pict>
          <v:shape style="position:absolute;margin-left:235.279999pt;margin-top:38.003677pt;width:.480015pt;height:.42pt;mso-position-horizontal-relative:page;mso-position-vertical-relative:paragraph;z-index:19144" type="#_x0000_t75" stroked="false">
            <v:imagedata r:id="rId112" o:title=""/>
          </v:shape>
        </w:pict>
      </w:r>
      <w:r>
        <w:rPr/>
        <w:pict>
          <v:shape style="position:absolute;margin-left:311.779999pt;margin-top:38.003677pt;width:.480031pt;height:.42pt;mso-position-horizontal-relative:page;mso-position-vertical-relative:paragraph;z-index:19168" type="#_x0000_t75" stroked="false">
            <v:imagedata r:id="rId112" o:title=""/>
          </v:shape>
        </w:pict>
      </w:r>
      <w:r>
        <w:rPr/>
        <w:pict>
          <v:shape style="position:absolute;margin-left:388.279999pt;margin-top:38.003677pt;width:.480031pt;height:.42pt;mso-position-horizontal-relative:page;mso-position-vertical-relative:paragraph;z-index:19192" type="#_x0000_t75" stroked="false">
            <v:imagedata r:id="rId112" o:title=""/>
          </v:shape>
        </w:pict>
      </w:r>
      <w:r>
        <w:rPr/>
        <w:pict>
          <v:shape style="position:absolute;margin-left:464.97998pt;margin-top:38.003677pt;width:.48pt;height:.42pt;mso-position-horizontal-relative:page;mso-position-vertical-relative:paragraph;z-index:19216" type="#_x0000_t75" stroked="false">
            <v:imagedata r:id="rId112" o:title=""/>
          </v:shape>
        </w:pict>
      </w:r>
      <w:r>
        <w:rPr/>
        <w:pict>
          <v:shape style="position:absolute;margin-left:541.479980pt;margin-top:38.003677pt;width:.480061pt;height:.42pt;mso-position-horizontal-relative:page;mso-position-vertical-relative:paragraph;z-index:19240" type="#_x0000_t75" stroked="false">
            <v:imagedata r:id="rId112" o:title=""/>
          </v:shape>
        </w:pict>
      </w:r>
      <w:r>
        <w:rPr/>
        <w:pict>
          <v:shape style="position:absolute;margin-left:617.979980pt;margin-top:38.003677pt;width:.480061pt;height:.42pt;mso-position-horizontal-relative:page;mso-position-vertical-relative:paragraph;z-index:19264" type="#_x0000_t75" stroked="false">
            <v:imagedata r:id="rId112" o:title=""/>
          </v:shape>
        </w:pict>
      </w:r>
      <w:r>
        <w:rPr/>
        <w:pict>
          <v:shape style="position:absolute;margin-left:694.47998pt;margin-top:38.003677pt;width:.480061pt;height:.42pt;mso-position-horizontal-relative:page;mso-position-vertical-relative:paragraph;z-index:19288" type="#_x0000_t75" stroked="false">
            <v:imagedata r:id="rId112" o:title=""/>
          </v:shape>
        </w:pict>
      </w:r>
      <w:r>
        <w:rPr/>
        <w:pict>
          <v:shape style="position:absolute;margin-left:147.619995pt;margin-top:58.103683pt;width:.480031pt;height:.42pt;mso-position-horizontal-relative:page;mso-position-vertical-relative:paragraph;z-index:19312" type="#_x0000_t75" stroked="false">
            <v:imagedata r:id="rId112" o:title=""/>
          </v:shape>
        </w:pict>
      </w:r>
      <w:r>
        <w:rPr/>
        <w:pict>
          <v:shape style="position:absolute;margin-left:235.279999pt;margin-top:58.103683pt;width:.480015pt;height:.42pt;mso-position-horizontal-relative:page;mso-position-vertical-relative:paragraph;z-index:19336" type="#_x0000_t75" stroked="false">
            <v:imagedata r:id="rId112" o:title=""/>
          </v:shape>
        </w:pict>
      </w:r>
      <w:r>
        <w:rPr/>
        <w:pict>
          <v:shape style="position:absolute;margin-left:311.779999pt;margin-top:58.103683pt;width:.480031pt;height:.42pt;mso-position-horizontal-relative:page;mso-position-vertical-relative:paragraph;z-index:19360" type="#_x0000_t75" stroked="false">
            <v:imagedata r:id="rId112" o:title=""/>
          </v:shape>
        </w:pict>
      </w:r>
      <w:r>
        <w:rPr/>
        <w:pict>
          <v:shape style="position:absolute;margin-left:388.279999pt;margin-top:58.103683pt;width:.480031pt;height:.42pt;mso-position-horizontal-relative:page;mso-position-vertical-relative:paragraph;z-index:19384" type="#_x0000_t75" stroked="false">
            <v:imagedata r:id="rId112" o:title=""/>
          </v:shape>
        </w:pict>
      </w:r>
      <w:r>
        <w:rPr/>
        <w:pict>
          <v:shape style="position:absolute;margin-left:464.97998pt;margin-top:58.103683pt;width:.48pt;height:.42pt;mso-position-horizontal-relative:page;mso-position-vertical-relative:paragraph;z-index:19408" type="#_x0000_t75" stroked="false">
            <v:imagedata r:id="rId112" o:title=""/>
          </v:shape>
        </w:pict>
      </w:r>
      <w:r>
        <w:rPr/>
        <w:pict>
          <v:shape style="position:absolute;margin-left:541.479980pt;margin-top:58.103683pt;width:.480061pt;height:.42pt;mso-position-horizontal-relative:page;mso-position-vertical-relative:paragraph;z-index:19432" type="#_x0000_t75" stroked="false">
            <v:imagedata r:id="rId112" o:title=""/>
          </v:shape>
        </w:pict>
      </w:r>
      <w:r>
        <w:rPr/>
        <w:pict>
          <v:shape style="position:absolute;margin-left:617.979980pt;margin-top:58.103683pt;width:.480061pt;height:.42pt;mso-position-horizontal-relative:page;mso-position-vertical-relative:paragraph;z-index:19456" type="#_x0000_t75" stroked="false">
            <v:imagedata r:id="rId112" o:title=""/>
          </v:shape>
        </w:pict>
      </w:r>
      <w:r>
        <w:rPr/>
        <w:pict>
          <v:shape style="position:absolute;margin-left:694.47998pt;margin-top:58.103683pt;width:.480061pt;height:.42pt;mso-position-horizontal-relative:page;mso-position-vertical-relative:paragraph;z-index:19480" type="#_x0000_t75" stroked="false">
            <v:imagedata r:id="rId112" o:title=""/>
          </v:shape>
        </w:pict>
      </w:r>
      <w:r>
        <w:rPr/>
        <w:pict>
          <v:shape style="position:absolute;margin-left:147.619995pt;margin-top:93.56366pt;width:.480008pt;height:.66pt;mso-position-horizontal-relative:page;mso-position-vertical-relative:paragraph;z-index:19504" type="#_x0000_t75" stroked="false">
            <v:imagedata r:id="rId112" o:title=""/>
          </v:shape>
        </w:pict>
      </w:r>
      <w:r>
        <w:rPr/>
        <w:pict>
          <v:shape style="position:absolute;margin-left:235.279999pt;margin-top:93.56366pt;width:.479993pt;height:.66pt;mso-position-horizontal-relative:page;mso-position-vertical-relative:paragraph;z-index:19528" type="#_x0000_t75" stroked="false">
            <v:imagedata r:id="rId112" o:title=""/>
          </v:shape>
        </w:pict>
      </w:r>
      <w:r>
        <w:rPr/>
        <w:pict>
          <v:shape style="position:absolute;margin-left:311.779999pt;margin-top:93.56366pt;width:.480008pt;height:.66pt;mso-position-horizontal-relative:page;mso-position-vertical-relative:paragraph;z-index:19552" type="#_x0000_t75" stroked="false">
            <v:imagedata r:id="rId112" o:title=""/>
          </v:shape>
        </w:pict>
      </w:r>
      <w:r>
        <w:rPr/>
        <w:pict>
          <v:shape style="position:absolute;margin-left:388.279999pt;margin-top:93.56366pt;width:.480008pt;height:.66pt;mso-position-horizontal-relative:page;mso-position-vertical-relative:paragraph;z-index:19576" type="#_x0000_t75" stroked="false">
            <v:imagedata r:id="rId112" o:title=""/>
          </v:shape>
        </w:pict>
      </w:r>
      <w:r>
        <w:rPr/>
        <w:pict>
          <v:shape style="position:absolute;margin-left:464.97998pt;margin-top:93.56366pt;width:.479978pt;height:.66pt;mso-position-horizontal-relative:page;mso-position-vertical-relative:paragraph;z-index:19600" type="#_x0000_t75" stroked="false">
            <v:imagedata r:id="rId112" o:title=""/>
          </v:shape>
        </w:pict>
      </w:r>
      <w:r>
        <w:rPr/>
        <w:pict>
          <v:shape style="position:absolute;margin-left:541.479980pt;margin-top:93.56366pt;width:.480039pt;height:.66pt;mso-position-horizontal-relative:page;mso-position-vertical-relative:paragraph;z-index:19624" type="#_x0000_t75" stroked="false">
            <v:imagedata r:id="rId112" o:title=""/>
          </v:shape>
        </w:pict>
      </w:r>
      <w:r>
        <w:rPr/>
        <w:pict>
          <v:shape style="position:absolute;margin-left:617.979980pt;margin-top:93.56366pt;width:.480039pt;height:.66pt;mso-position-horizontal-relative:page;mso-position-vertical-relative:paragraph;z-index:19648" type="#_x0000_t75" stroked="false">
            <v:imagedata r:id="rId112" o:title=""/>
          </v:shape>
        </w:pict>
      </w:r>
      <w:r>
        <w:rPr/>
        <w:pict>
          <v:shape style="position:absolute;margin-left:694.47998pt;margin-top:93.56366pt;width:.480039pt;height:.66pt;mso-position-horizontal-relative:page;mso-position-vertical-relative:paragraph;z-index:19672" type="#_x0000_t75" stroked="false">
            <v:imagedata r:id="rId112"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300" w:right="0"/>
          <w:cols w:num="2" w:equalWidth="0">
            <w:col w:w="6881" w:space="5758"/>
            <w:col w:w="2901"/>
          </w:cols>
        </w:sectPr>
      </w:pPr>
    </w:p>
    <w:p>
      <w:pPr>
        <w:spacing w:line="240" w:lineRule="auto" w:before="0"/>
        <w:rPr>
          <w:rFonts w:ascii="宋体" w:hAnsi="宋体" w:cs="宋体" w:eastAsia="宋体" w:hint="default"/>
          <w:sz w:val="7"/>
          <w:szCs w:val="7"/>
        </w:rPr>
      </w:pPr>
      <w:r>
        <w:rPr/>
        <w:pict>
          <v:shape style="position:absolute;margin-left:147.619995pt;margin-top:530.280029pt;width:.480031pt;height:.42pt;mso-position-horizontal-relative:page;mso-position-vertical-relative:page;z-index:19696" type="#_x0000_t75" stroked="false">
            <v:imagedata r:id="rId112" o:title=""/>
          </v:shape>
        </w:pict>
      </w:r>
      <w:r>
        <w:rPr/>
        <w:pict>
          <v:shape style="position:absolute;margin-left:235.279999pt;margin-top:530.280029pt;width:.480015pt;height:.42pt;mso-position-horizontal-relative:page;mso-position-vertical-relative:page;z-index:19720" type="#_x0000_t75" stroked="false">
            <v:imagedata r:id="rId112" o:title=""/>
          </v:shape>
        </w:pict>
      </w:r>
      <w:r>
        <w:rPr/>
        <w:pict>
          <v:shape style="position:absolute;margin-left:311.779999pt;margin-top:530.280029pt;width:.480031pt;height:.42pt;mso-position-horizontal-relative:page;mso-position-vertical-relative:page;z-index:19744" type="#_x0000_t75" stroked="false">
            <v:imagedata r:id="rId112" o:title=""/>
          </v:shape>
        </w:pict>
      </w:r>
      <w:r>
        <w:rPr/>
        <w:pict>
          <v:shape style="position:absolute;margin-left:388.279999pt;margin-top:530.280029pt;width:.480031pt;height:.42pt;mso-position-horizontal-relative:page;mso-position-vertical-relative:page;z-index:19768" type="#_x0000_t75" stroked="false">
            <v:imagedata r:id="rId112" o:title=""/>
          </v:shape>
        </w:pict>
      </w:r>
      <w:r>
        <w:rPr/>
        <w:pict>
          <v:shape style="position:absolute;margin-left:464.97998pt;margin-top:530.280029pt;width:.48pt;height:.42pt;mso-position-horizontal-relative:page;mso-position-vertical-relative:page;z-index:19792" type="#_x0000_t75" stroked="false">
            <v:imagedata r:id="rId112" o:title=""/>
          </v:shape>
        </w:pict>
      </w:r>
      <w:r>
        <w:rPr/>
        <w:pict>
          <v:shape style="position:absolute;margin-left:541.479980pt;margin-top:530.280029pt;width:.480061pt;height:.42pt;mso-position-horizontal-relative:page;mso-position-vertical-relative:page;z-index:19816" type="#_x0000_t75" stroked="false">
            <v:imagedata r:id="rId112" o:title=""/>
          </v:shape>
        </w:pict>
      </w:r>
      <w:r>
        <w:rPr/>
        <w:pict>
          <v:shape style="position:absolute;margin-left:617.979980pt;margin-top:530.280029pt;width:.480061pt;height:.42pt;mso-position-horizontal-relative:page;mso-position-vertical-relative:page;z-index:19840" type="#_x0000_t75" stroked="false">
            <v:imagedata r:id="rId112" o:title=""/>
          </v:shape>
        </w:pict>
      </w:r>
      <w:r>
        <w:rPr/>
        <w:pict>
          <v:shape style="position:absolute;margin-left:694.47998pt;margin-top:530.280029pt;width:.480061pt;height:.42pt;mso-position-horizontal-relative:page;mso-position-vertical-relative:page;z-index:19864" type="#_x0000_t75" stroked="false">
            <v:imagedata r:id="rId112" o:title=""/>
          </v:shape>
        </w:pict>
      </w:r>
    </w:p>
    <w:tbl>
      <w:tblPr>
        <w:tblW w:w="0" w:type="auto"/>
        <w:jc w:val="left"/>
        <w:tblInd w:w="107" w:type="dxa"/>
        <w:tblLayout w:type="fixed"/>
        <w:tblCellMar>
          <w:top w:w="0" w:type="dxa"/>
          <w:left w:w="0" w:type="dxa"/>
          <w:bottom w:w="0" w:type="dxa"/>
          <w:right w:w="0" w:type="dxa"/>
        </w:tblCellMar>
        <w:tblLook w:val="01E0"/>
      </w:tblPr>
      <w:tblGrid>
        <w:gridCol w:w="1545"/>
        <w:gridCol w:w="1753"/>
        <w:gridCol w:w="1530"/>
        <w:gridCol w:w="1530"/>
        <w:gridCol w:w="1534"/>
        <w:gridCol w:w="1530"/>
        <w:gridCol w:w="1530"/>
        <w:gridCol w:w="1530"/>
        <w:gridCol w:w="1533"/>
      </w:tblGrid>
      <w:tr>
        <w:trPr>
          <w:trHeight w:val="402" w:hRule="exact"/>
        </w:trPr>
        <w:tc>
          <w:tcPr>
            <w:tcW w:w="15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9"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3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9"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5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2" w:hRule="exact"/>
        </w:trPr>
        <w:tc>
          <w:tcPr>
            <w:tcW w:w="1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87"/>
              <w:jc w:val="right"/>
              <w:rPr>
                <w:rFonts w:ascii="Times New Roman" w:hAnsi="Times New Roman" w:cs="Times New Roman" w:eastAsia="Times New Roman" w:hint="default"/>
                <w:sz w:val="21"/>
                <w:szCs w:val="21"/>
              </w:rPr>
            </w:pPr>
            <w:r>
              <w:rPr>
                <w:rFonts w:ascii="Times New Roman"/>
                <w:sz w:val="21"/>
              </w:rPr>
              <w:t>10,000,000.00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63,650,212.18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60,033,252.43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33,016,410.25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28,377,990.86</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25,472,141.02</w:t>
            </w:r>
          </w:p>
        </w:tc>
      </w:tr>
      <w:tr>
        <w:trPr>
          <w:trHeight w:val="714" w:hRule="exact"/>
        </w:trPr>
        <w:tc>
          <w:tcPr>
            <w:tcW w:w="1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设备公司</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输配电及控制设 备制造业</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7"/>
              <w:jc w:val="right"/>
              <w:rPr>
                <w:rFonts w:ascii="Times New Roman" w:hAnsi="Times New Roman" w:cs="Times New Roman" w:eastAsia="Times New Roman" w:hint="default"/>
                <w:sz w:val="21"/>
                <w:szCs w:val="21"/>
              </w:rPr>
            </w:pPr>
            <w:r>
              <w:rPr>
                <w:rFonts w:ascii="Times New Roman"/>
                <w:sz w:val="21"/>
              </w:rPr>
              <w:t>30,000,000.00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27,613,690.70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22,247,222.01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8,153,598.70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-1,345,403.81</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-1,366,529.92</w:t>
            </w:r>
          </w:p>
        </w:tc>
      </w:tr>
      <w:tr>
        <w:trPr>
          <w:trHeight w:val="402" w:hRule="exact"/>
        </w:trPr>
        <w:tc>
          <w:tcPr>
            <w:tcW w:w="1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成都智达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输配电及控制设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87"/>
              <w:jc w:val="right"/>
              <w:rPr>
                <w:rFonts w:ascii="Times New Roman" w:hAnsi="Times New Roman" w:cs="Times New Roman" w:eastAsia="Times New Roman" w:hint="default"/>
                <w:sz w:val="21"/>
                <w:szCs w:val="21"/>
              </w:rPr>
            </w:pPr>
            <w:r>
              <w:rPr>
                <w:rFonts w:ascii="Times New Roman"/>
                <w:sz w:val="21"/>
              </w:rPr>
              <w:t>50,000,000.00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65,876,166.77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59,592,074.91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24,734,274.80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1,154,325.73</w:t>
            </w:r>
          </w:p>
        </w:tc>
        <w:tc>
          <w:tcPr>
            <w:tcW w:w="1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1,131,895.92</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060" w:bottom="1160" w:left="1300" w:right="0"/>
        </w:sectPr>
      </w:pPr>
    </w:p>
    <w:p>
      <w:pPr>
        <w:spacing w:line="240" w:lineRule="auto" w:before="12"/>
        <w:rPr>
          <w:rFonts w:ascii="宋体" w:hAnsi="宋体" w:cs="宋体" w:eastAsia="宋体" w:hint="default"/>
          <w:sz w:val="2"/>
          <w:szCs w:val="2"/>
        </w:rPr>
      </w:pPr>
      <w:r>
        <w:rPr/>
        <w:pict>
          <v:group style="position:absolute;margin-left:70.379997pt;margin-top:74.460022pt;width:77.75pt;height:.85pt;mso-position-horizontal-relative:page;mso-position-vertical-relative:page;z-index:-1516168" coordorigin="1408,1489" coordsize="1555,17">
            <v:shape style="position:absolute;left:2952;top:1489;width:10;height:7" type="#_x0000_t75" stroked="false">
              <v:imagedata r:id="rId113" o:title=""/>
            </v:shape>
            <v:group style="position:absolute;left:1412;top:1501;width:1540;height:2" coordorigin="1412,1501" coordsize="1540,2">
              <v:shape style="position:absolute;left:1412;top:1501;width:1540;height:2" coordorigin="1412,1501" coordsize="1540,0" path="m1412,1501l2952,1501e" filled="false" stroked="true" strokeweight=".48pt" strokecolor="#000000">
                <v:path arrowok="t"/>
              </v:shape>
            </v:group>
            <w10:wrap type="none"/>
          </v:group>
        </w:pict>
      </w:r>
      <w:r>
        <w:rPr/>
        <w:pict>
          <v:shape style="position:absolute;margin-left:235.279999pt;margin-top:74.460022pt;width:.480015pt;height:.36pt;mso-position-horizontal-relative:page;mso-position-vertical-relative:page;z-index:19912" type="#_x0000_t75" stroked="false">
            <v:imagedata r:id="rId113" o:title=""/>
          </v:shape>
        </w:pict>
      </w:r>
      <w:r>
        <w:rPr/>
        <w:pict>
          <v:shape style="position:absolute;margin-left:311.779999pt;margin-top:74.460022pt;width:.48003pt;height:.36pt;mso-position-horizontal-relative:page;mso-position-vertical-relative:page;z-index:19936" type="#_x0000_t75" stroked="false">
            <v:imagedata r:id="rId113" o:title=""/>
          </v:shape>
        </w:pict>
      </w:r>
      <w:r>
        <w:rPr/>
        <w:pict>
          <v:shape style="position:absolute;margin-left:388.279999pt;margin-top:74.460022pt;width:.48003pt;height:.36pt;mso-position-horizontal-relative:page;mso-position-vertical-relative:page;z-index:19960" type="#_x0000_t75" stroked="false">
            <v:imagedata r:id="rId113" o:title=""/>
          </v:shape>
        </w:pict>
      </w:r>
      <w:r>
        <w:rPr/>
        <w:pict>
          <v:shape style="position:absolute;margin-left:464.97998pt;margin-top:74.460022pt;width:.48pt;height:.36pt;mso-position-horizontal-relative:page;mso-position-vertical-relative:page;z-index:19984" type="#_x0000_t75" stroked="false">
            <v:imagedata r:id="rId113" o:title=""/>
          </v:shape>
        </w:pict>
      </w:r>
      <w:r>
        <w:rPr/>
        <w:pict>
          <v:shape style="position:absolute;margin-left:541.479980pt;margin-top:74.460022pt;width:.480061pt;height:.36pt;mso-position-horizontal-relative:page;mso-position-vertical-relative:page;z-index:20008" type="#_x0000_t75" stroked="false">
            <v:imagedata r:id="rId113" o:title=""/>
          </v:shape>
        </w:pict>
      </w:r>
      <w:r>
        <w:rPr/>
        <w:pict>
          <v:shape style="position:absolute;margin-left:617.979980pt;margin-top:74.460022pt;width:.480061pt;height:.36pt;mso-position-horizontal-relative:page;mso-position-vertical-relative:page;z-index:20032" type="#_x0000_t75" stroked="false">
            <v:imagedata r:id="rId113" o:title=""/>
          </v:shape>
        </w:pict>
      </w:r>
      <w:r>
        <w:rPr/>
        <w:pict>
          <v:shape style="position:absolute;margin-left:694.47998pt;margin-top:74.460022pt;width:.480061pt;height:.36pt;mso-position-horizontal-relative:page;mso-position-vertical-relative:page;z-index:20056" type="#_x0000_t75" stroked="false">
            <v:imagedata r:id="rId113" o:title=""/>
          </v:shape>
        </w:pict>
      </w:r>
      <w:r>
        <w:rPr/>
        <w:pict>
          <v:shape style="position:absolute;margin-left:147.619995pt;margin-top:94.519989pt;width:.479996pt;height:.42pt;mso-position-horizontal-relative:page;mso-position-vertical-relative:page;z-index:20080" type="#_x0000_t75" stroked="false">
            <v:imagedata r:id="rId113" o:title=""/>
          </v:shape>
        </w:pict>
      </w:r>
      <w:r>
        <w:rPr/>
        <w:pict>
          <v:shape style="position:absolute;margin-left:235.279999pt;margin-top:94.519989pt;width:.47998pt;height:.42pt;mso-position-horizontal-relative:page;mso-position-vertical-relative:page;z-index:20104" type="#_x0000_t75" stroked="false">
            <v:imagedata r:id="rId113" o:title=""/>
          </v:shape>
        </w:pict>
      </w:r>
      <w:r>
        <w:rPr/>
        <w:pict>
          <v:shape style="position:absolute;margin-left:311.779999pt;margin-top:94.519989pt;width:.479996pt;height:.42pt;mso-position-horizontal-relative:page;mso-position-vertical-relative:page;z-index:20128" type="#_x0000_t75" stroked="false">
            <v:imagedata r:id="rId113" o:title=""/>
          </v:shape>
        </w:pict>
      </w:r>
      <w:r>
        <w:rPr/>
        <w:pict>
          <v:shape style="position:absolute;margin-left:388.279999pt;margin-top:94.519989pt;width:.479996pt;height:.42pt;mso-position-horizontal-relative:page;mso-position-vertical-relative:page;z-index:20152" type="#_x0000_t75" stroked="false">
            <v:imagedata r:id="rId113" o:title=""/>
          </v:shape>
        </w:pict>
      </w:r>
      <w:r>
        <w:rPr/>
        <w:pict>
          <v:shape style="position:absolute;margin-left:464.97998pt;margin-top:94.519989pt;width:.479965pt;height:.42pt;mso-position-horizontal-relative:page;mso-position-vertical-relative:page;z-index:20176" type="#_x0000_t75" stroked="false">
            <v:imagedata r:id="rId113" o:title=""/>
          </v:shape>
        </w:pict>
      </w:r>
      <w:r>
        <w:rPr/>
        <w:pict>
          <v:shape style="position:absolute;margin-left:541.479980pt;margin-top:94.519989pt;width:.480026pt;height:.42pt;mso-position-horizontal-relative:page;mso-position-vertical-relative:page;z-index:20200" type="#_x0000_t75" stroked="false">
            <v:imagedata r:id="rId113" o:title=""/>
          </v:shape>
        </w:pict>
      </w:r>
      <w:r>
        <w:rPr/>
        <w:pict>
          <v:shape style="position:absolute;margin-left:617.979980pt;margin-top:94.519989pt;width:.480026pt;height:.42pt;mso-position-horizontal-relative:page;mso-position-vertical-relative:page;z-index:20224" type="#_x0000_t75" stroked="false">
            <v:imagedata r:id="rId113" o:title=""/>
          </v:shape>
        </w:pict>
      </w:r>
      <w:r>
        <w:rPr/>
        <w:pict>
          <v:shape style="position:absolute;margin-left:694.47998pt;margin-top:94.519989pt;width:.480026pt;height:.42pt;mso-position-horizontal-relative:page;mso-position-vertical-relative:page;z-index:20248" type="#_x0000_t75" stroked="false">
            <v:imagedata r:id="rId113" o:title=""/>
          </v:shape>
        </w:pict>
      </w:r>
    </w:p>
    <w:tbl>
      <w:tblPr>
        <w:tblW w:w="0" w:type="auto"/>
        <w:jc w:val="left"/>
        <w:tblInd w:w="118" w:type="dxa"/>
        <w:tblLayout w:type="fixed"/>
        <w:tblCellMar>
          <w:top w:w="0" w:type="dxa"/>
          <w:left w:w="0" w:type="dxa"/>
          <w:bottom w:w="0" w:type="dxa"/>
          <w:right w:w="0" w:type="dxa"/>
        </w:tblCellMar>
        <w:tblLook w:val="01E0"/>
      </w:tblPr>
      <w:tblGrid>
        <w:gridCol w:w="1559"/>
        <w:gridCol w:w="1753"/>
        <w:gridCol w:w="1530"/>
        <w:gridCol w:w="1530"/>
        <w:gridCol w:w="1534"/>
        <w:gridCol w:w="1530"/>
        <w:gridCol w:w="1530"/>
        <w:gridCol w:w="1530"/>
        <w:gridCol w:w="1535"/>
      </w:tblGrid>
      <w:tr>
        <w:trPr>
          <w:trHeight w:val="377" w:hRule="exact"/>
        </w:trPr>
        <w:tc>
          <w:tcPr>
            <w:tcW w:w="1559" w:type="dxa"/>
            <w:vMerge w:val="restart"/>
            <w:tcBorders>
              <w:top w:val="single" w:sz="15"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1" w:right="0"/>
              <w:jc w:val="left"/>
              <w:rPr>
                <w:rFonts w:ascii="宋体" w:hAnsi="宋体" w:cs="宋体" w:eastAsia="宋体" w:hint="default"/>
                <w:sz w:val="21"/>
                <w:szCs w:val="21"/>
              </w:rPr>
            </w:pPr>
            <w:r>
              <w:rPr>
                <w:rFonts w:ascii="宋体" w:hAnsi="宋体" w:cs="宋体" w:eastAsia="宋体" w:hint="default"/>
                <w:sz w:val="21"/>
                <w:szCs w:val="21"/>
              </w:rPr>
              <w:t>大千生物</w:t>
            </w:r>
          </w:p>
        </w:tc>
        <w:tc>
          <w:tcPr>
            <w:tcW w:w="17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0"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备制造业</w:t>
            </w:r>
          </w:p>
        </w:tc>
        <w:tc>
          <w:tcPr>
            <w:tcW w:w="15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35"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tc>
      </w:tr>
      <w:tr>
        <w:trPr>
          <w:trHeight w:val="402" w:hRule="exact"/>
        </w:trPr>
        <w:tc>
          <w:tcPr>
            <w:tcW w:w="1559" w:type="dxa"/>
            <w:vMerge/>
            <w:tcBorders>
              <w:left w:val="nil" w:sz="6" w:space="0" w:color="auto"/>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医疗器械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5,824,000.00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44,243,501.54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32,659,867.91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32,950,746.51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8,989,101.27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pacing w:val="-1"/>
                <w:sz w:val="21"/>
              </w:rPr>
              <w:t>8,469,481.52</w:t>
            </w:r>
          </w:p>
        </w:tc>
      </w:tr>
      <w:tr>
        <w:trPr>
          <w:trHeight w:val="402"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医疗器械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10,653,100.00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27,034,474.87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12,067,430.39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14,520,218.13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-6,498,441.92</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-4,315,741.92</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21"/>
                <w:szCs w:val="21"/>
              </w:rPr>
            </w:pPr>
            <w:r>
              <w:rPr>
                <w:rFonts w:ascii="宋体" w:hAnsi="宋体" w:cs="宋体" w:eastAsia="宋体" w:hint="default"/>
                <w:sz w:val="21"/>
                <w:szCs w:val="21"/>
              </w:rPr>
              <w:t>广州穗华</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输配电及控制设 备制造业</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30,710,982.92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26,532,185.40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20,274,229.95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6,274,827.07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6,692,374.43</w:t>
            </w:r>
          </w:p>
        </w:tc>
      </w:tr>
      <w:tr>
        <w:trPr>
          <w:trHeight w:val="402"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江苏世轩</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医疗信息</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424,690,456.80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361,518,265.63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147,236,736.69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77,906,574.97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z w:val="21"/>
              </w:rPr>
              <w:t>65,978,282.76</w:t>
            </w:r>
          </w:p>
        </w:tc>
      </w:tr>
      <w:tr>
        <w:trPr>
          <w:trHeight w:val="402"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中元汇</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非证券类投资</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95,000,000.00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94,450,078.57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94,302,446.31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-506,676.35</w:t>
            </w:r>
            <w:r>
              <w:rPr>
                <w:rFonts w:ascii="Times New Roman"/>
                <w:sz w:val="21"/>
              </w:rPr>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w w:val="95"/>
                <w:sz w:val="21"/>
              </w:rPr>
              <w:t>-506,676.35</w:t>
            </w:r>
            <w:r>
              <w:rPr>
                <w:rFonts w:ascii="Times New Roman"/>
                <w:sz w:val="21"/>
              </w:rPr>
            </w:r>
          </w:p>
        </w:tc>
      </w:tr>
    </w:tbl>
    <w:p>
      <w:pPr>
        <w:spacing w:line="240" w:lineRule="auto" w:before="8"/>
        <w:rPr>
          <w:rFonts w:ascii="宋体" w:hAnsi="宋体" w:cs="宋体" w:eastAsia="宋体" w:hint="default"/>
          <w:sz w:val="6"/>
          <w:szCs w:val="6"/>
        </w:rPr>
      </w:pPr>
    </w:p>
    <w:p>
      <w:pPr>
        <w:pStyle w:val="BodyText"/>
        <w:spacing w:line="240" w:lineRule="auto"/>
        <w:ind w:left="660" w:right="0"/>
        <w:jc w:val="left"/>
      </w:pPr>
      <w:r>
        <w:rPr/>
        <w:pict>
          <v:shape style="position:absolute;margin-left:147.619995pt;margin-top:-81.104385pt;width:.479996pt;height:.42pt;mso-position-horizontal-relative:page;mso-position-vertical-relative:paragraph;z-index:20272" type="#_x0000_t75" stroked="false">
            <v:imagedata r:id="rId113" o:title=""/>
          </v:shape>
        </w:pict>
      </w:r>
      <w:r>
        <w:rPr/>
        <w:pict>
          <v:shape style="position:absolute;margin-left:235.279999pt;margin-top:-81.104385pt;width:.47998pt;height:.42pt;mso-position-horizontal-relative:page;mso-position-vertical-relative:paragraph;z-index:20296" type="#_x0000_t75" stroked="false">
            <v:imagedata r:id="rId113" o:title=""/>
          </v:shape>
        </w:pict>
      </w:r>
      <w:r>
        <w:rPr/>
        <w:pict>
          <v:shape style="position:absolute;margin-left:311.779999pt;margin-top:-81.104385pt;width:.479996pt;height:.42pt;mso-position-horizontal-relative:page;mso-position-vertical-relative:paragraph;z-index:20320" type="#_x0000_t75" stroked="false">
            <v:imagedata r:id="rId113" o:title=""/>
          </v:shape>
        </w:pict>
      </w:r>
      <w:r>
        <w:rPr/>
        <w:pict>
          <v:shape style="position:absolute;margin-left:388.279999pt;margin-top:-81.104385pt;width:.479996pt;height:.42pt;mso-position-horizontal-relative:page;mso-position-vertical-relative:paragraph;z-index:20344" type="#_x0000_t75" stroked="false">
            <v:imagedata r:id="rId113" o:title=""/>
          </v:shape>
        </w:pict>
      </w:r>
      <w:r>
        <w:rPr/>
        <w:pict>
          <v:shape style="position:absolute;margin-left:464.97998pt;margin-top:-81.104385pt;width:.479965pt;height:.42pt;mso-position-horizontal-relative:page;mso-position-vertical-relative:paragraph;z-index:20368" type="#_x0000_t75" stroked="false">
            <v:imagedata r:id="rId113" o:title=""/>
          </v:shape>
        </w:pict>
      </w:r>
      <w:r>
        <w:rPr/>
        <w:pict>
          <v:shape style="position:absolute;margin-left:541.479980pt;margin-top:-81.104385pt;width:.480026pt;height:.42pt;mso-position-horizontal-relative:page;mso-position-vertical-relative:paragraph;z-index:20392" type="#_x0000_t75" stroked="false">
            <v:imagedata r:id="rId113" o:title=""/>
          </v:shape>
        </w:pict>
      </w:r>
      <w:r>
        <w:rPr/>
        <w:pict>
          <v:shape style="position:absolute;margin-left:617.979980pt;margin-top:-81.104385pt;width:.480026pt;height:.42pt;mso-position-horizontal-relative:page;mso-position-vertical-relative:paragraph;z-index:20416" type="#_x0000_t75" stroked="false">
            <v:imagedata r:id="rId113" o:title=""/>
          </v:shape>
        </w:pict>
      </w:r>
      <w:r>
        <w:rPr/>
        <w:pict>
          <v:shape style="position:absolute;margin-left:694.47998pt;margin-top:-81.104385pt;width:.480026pt;height:.42pt;mso-position-horizontal-relative:page;mso-position-vertical-relative:paragraph;z-index:20440" type="#_x0000_t75" stroked="false">
            <v:imagedata r:id="rId113" o:title=""/>
          </v:shape>
        </w:pict>
      </w:r>
      <w:r>
        <w:rPr/>
        <w:pict>
          <v:shape style="position:absolute;margin-left:147.619995pt;margin-top:-45.644352pt;width:.480031pt;height:.66pt;mso-position-horizontal-relative:page;mso-position-vertical-relative:paragraph;z-index:20464" type="#_x0000_t75" stroked="false">
            <v:imagedata r:id="rId113" o:title=""/>
          </v:shape>
        </w:pict>
      </w:r>
      <w:r>
        <w:rPr/>
        <w:pict>
          <v:shape style="position:absolute;margin-left:235.279999pt;margin-top:-45.644352pt;width:.480015pt;height:.66pt;mso-position-horizontal-relative:page;mso-position-vertical-relative:paragraph;z-index:20488" type="#_x0000_t75" stroked="false">
            <v:imagedata r:id="rId113" o:title=""/>
          </v:shape>
        </w:pict>
      </w:r>
      <w:r>
        <w:rPr/>
        <w:pict>
          <v:shape style="position:absolute;margin-left:311.779999pt;margin-top:-45.644352pt;width:.480031pt;height:.66pt;mso-position-horizontal-relative:page;mso-position-vertical-relative:paragraph;z-index:20512" type="#_x0000_t75" stroked="false">
            <v:imagedata r:id="rId113" o:title=""/>
          </v:shape>
        </w:pict>
      </w:r>
      <w:r>
        <w:rPr/>
        <w:pict>
          <v:shape style="position:absolute;margin-left:388.279999pt;margin-top:-45.644352pt;width:.480031pt;height:.66pt;mso-position-horizontal-relative:page;mso-position-vertical-relative:paragraph;z-index:20536" type="#_x0000_t75" stroked="false">
            <v:imagedata r:id="rId113" o:title=""/>
          </v:shape>
        </w:pict>
      </w:r>
      <w:r>
        <w:rPr/>
        <w:pict>
          <v:shape style="position:absolute;margin-left:464.97998pt;margin-top:-45.644352pt;width:.48pt;height:.66pt;mso-position-horizontal-relative:page;mso-position-vertical-relative:paragraph;z-index:20560" type="#_x0000_t75" stroked="false">
            <v:imagedata r:id="rId113" o:title=""/>
          </v:shape>
        </w:pict>
      </w:r>
      <w:r>
        <w:rPr/>
        <w:pict>
          <v:shape style="position:absolute;margin-left:541.479980pt;margin-top:-45.644352pt;width:.480061pt;height:.66pt;mso-position-horizontal-relative:page;mso-position-vertical-relative:paragraph;z-index:20584" type="#_x0000_t75" stroked="false">
            <v:imagedata r:id="rId113" o:title=""/>
          </v:shape>
        </w:pict>
      </w:r>
      <w:r>
        <w:rPr/>
        <w:pict>
          <v:shape style="position:absolute;margin-left:617.979980pt;margin-top:-45.644352pt;width:.480061pt;height:.66pt;mso-position-horizontal-relative:page;mso-position-vertical-relative:paragraph;z-index:20608" type="#_x0000_t75" stroked="false">
            <v:imagedata r:id="rId113" o:title=""/>
          </v:shape>
        </w:pict>
      </w:r>
      <w:r>
        <w:rPr/>
        <w:pict>
          <v:shape style="position:absolute;margin-left:694.47998pt;margin-top:-45.644352pt;width:.480061pt;height:.66pt;mso-position-horizontal-relative:page;mso-position-vertical-relative:paragraph;z-index:20632" type="#_x0000_t75" stroked="false">
            <v:imagedata r:id="rId113" o:title=""/>
          </v:shape>
        </w:pict>
      </w:r>
      <w:r>
        <w:rPr/>
        <w:pict>
          <v:shape style="position:absolute;margin-left:147.619995pt;margin-top:-25.304386pt;width:.479996pt;height:.42pt;mso-position-horizontal-relative:page;mso-position-vertical-relative:paragraph;z-index:20656" type="#_x0000_t75" stroked="false">
            <v:imagedata r:id="rId113" o:title=""/>
          </v:shape>
        </w:pict>
      </w:r>
      <w:r>
        <w:rPr/>
        <w:pict>
          <v:shape style="position:absolute;margin-left:235.279999pt;margin-top:-25.304386pt;width:.47998pt;height:.42pt;mso-position-horizontal-relative:page;mso-position-vertical-relative:paragraph;z-index:20680" type="#_x0000_t75" stroked="false">
            <v:imagedata r:id="rId113" o:title=""/>
          </v:shape>
        </w:pict>
      </w:r>
      <w:r>
        <w:rPr/>
        <w:pict>
          <v:shape style="position:absolute;margin-left:311.779999pt;margin-top:-25.304386pt;width:.479996pt;height:.42pt;mso-position-horizontal-relative:page;mso-position-vertical-relative:paragraph;z-index:20704" type="#_x0000_t75" stroked="false">
            <v:imagedata r:id="rId113" o:title=""/>
          </v:shape>
        </w:pict>
      </w:r>
      <w:r>
        <w:rPr/>
        <w:pict>
          <v:shape style="position:absolute;margin-left:388.279999pt;margin-top:-25.304386pt;width:.479996pt;height:.42pt;mso-position-horizontal-relative:page;mso-position-vertical-relative:paragraph;z-index:20728" type="#_x0000_t75" stroked="false">
            <v:imagedata r:id="rId113" o:title=""/>
          </v:shape>
        </w:pict>
      </w:r>
      <w:r>
        <w:rPr/>
        <w:pict>
          <v:shape style="position:absolute;margin-left:464.97998pt;margin-top:-25.304386pt;width:.479965pt;height:.42pt;mso-position-horizontal-relative:page;mso-position-vertical-relative:paragraph;z-index:20752" type="#_x0000_t75" stroked="false">
            <v:imagedata r:id="rId113" o:title=""/>
          </v:shape>
        </w:pict>
      </w:r>
      <w:r>
        <w:rPr/>
        <w:pict>
          <v:shape style="position:absolute;margin-left:541.479980pt;margin-top:-25.304386pt;width:.480026pt;height:.42pt;mso-position-horizontal-relative:page;mso-position-vertical-relative:paragraph;z-index:20776" type="#_x0000_t75" stroked="false">
            <v:imagedata r:id="rId113" o:title=""/>
          </v:shape>
        </w:pict>
      </w:r>
      <w:r>
        <w:rPr/>
        <w:pict>
          <v:shape style="position:absolute;margin-left:617.979980pt;margin-top:-25.304386pt;width:.480026pt;height:.42pt;mso-position-horizontal-relative:page;mso-position-vertical-relative:paragraph;z-index:20800" type="#_x0000_t75" stroked="false">
            <v:imagedata r:id="rId113" o:title=""/>
          </v:shape>
        </w:pict>
      </w:r>
      <w:r>
        <w:rPr/>
        <w:pict>
          <v:shape style="position:absolute;margin-left:694.47998pt;margin-top:-25.304386pt;width:.480026pt;height:.42pt;mso-position-horizontal-relative:page;mso-position-vertical-relative:paragraph;z-index:20824" type="#_x0000_t75" stroked="false">
            <v:imagedata r:id="rId113" o:title=""/>
          </v:shape>
        </w:pict>
      </w:r>
      <w:r>
        <w:rPr/>
        <w:pict>
          <v:shape style="position:absolute;margin-left:147.619995pt;margin-top:-5.204364pt;width:.480031pt;height:.42pt;mso-position-horizontal-relative:page;mso-position-vertical-relative:paragraph;z-index:20848" type="#_x0000_t75" stroked="false">
            <v:imagedata r:id="rId113" o:title=""/>
          </v:shape>
        </w:pict>
      </w:r>
      <w:r>
        <w:rPr/>
        <w:pict>
          <v:shape style="position:absolute;margin-left:235.279999pt;margin-top:-5.204364pt;width:.480015pt;height:.42pt;mso-position-horizontal-relative:page;mso-position-vertical-relative:paragraph;z-index:20872" type="#_x0000_t75" stroked="false">
            <v:imagedata r:id="rId113" o:title=""/>
          </v:shape>
        </w:pict>
      </w:r>
      <w:r>
        <w:rPr/>
        <w:pict>
          <v:shape style="position:absolute;margin-left:311.779999pt;margin-top:-5.204364pt;width:.480031pt;height:.42pt;mso-position-horizontal-relative:page;mso-position-vertical-relative:paragraph;z-index:20896" type="#_x0000_t75" stroked="false">
            <v:imagedata r:id="rId113" o:title=""/>
          </v:shape>
        </w:pict>
      </w:r>
      <w:r>
        <w:rPr/>
        <w:pict>
          <v:shape style="position:absolute;margin-left:388.279999pt;margin-top:-5.204364pt;width:.480031pt;height:.42pt;mso-position-horizontal-relative:page;mso-position-vertical-relative:paragraph;z-index:20920" type="#_x0000_t75" stroked="false">
            <v:imagedata r:id="rId113" o:title=""/>
          </v:shape>
        </w:pict>
      </w:r>
      <w:r>
        <w:rPr/>
        <w:pict>
          <v:shape style="position:absolute;margin-left:464.97998pt;margin-top:-5.204364pt;width:.48pt;height:.42pt;mso-position-horizontal-relative:page;mso-position-vertical-relative:paragraph;z-index:20944" type="#_x0000_t75" stroked="false">
            <v:imagedata r:id="rId113" o:title=""/>
          </v:shape>
        </w:pict>
      </w:r>
      <w:r>
        <w:rPr/>
        <w:pict>
          <v:shape style="position:absolute;margin-left:541.479980pt;margin-top:-5.204364pt;width:.480061pt;height:.42pt;mso-position-horizontal-relative:page;mso-position-vertical-relative:paragraph;z-index:20968" type="#_x0000_t75" stroked="false">
            <v:imagedata r:id="rId113" o:title=""/>
          </v:shape>
        </w:pict>
      </w:r>
      <w:r>
        <w:rPr/>
        <w:pict>
          <v:shape style="position:absolute;margin-left:617.979980pt;margin-top:-5.204364pt;width:.480061pt;height:.42pt;mso-position-horizontal-relative:page;mso-position-vertical-relative:paragraph;z-index:20992" type="#_x0000_t75" stroked="false">
            <v:imagedata r:id="rId113" o:title=""/>
          </v:shape>
        </w:pict>
      </w:r>
      <w:r>
        <w:rPr/>
        <w:pict>
          <v:shape style="position:absolute;margin-left:694.47998pt;margin-top:-5.204364pt;width:.480061pt;height:.42pt;mso-position-horizontal-relative:page;mso-position-vertical-relative:paragraph;z-index:21016" type="#_x0000_t75" stroked="false">
            <v:imagedata r:id="rId113" o:title=""/>
          </v:shape>
        </w:pict>
      </w:r>
      <w:r>
        <w:rPr/>
        <w:t>报告期内取得和处置子公司的情况</w:t>
      </w:r>
    </w:p>
    <w:p>
      <w:pPr>
        <w:pStyle w:val="BodyText"/>
        <w:spacing w:line="348" w:lineRule="auto" w:before="166"/>
        <w:ind w:left="660" w:right="120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主要控股参股公司情况说明</w:t>
      </w:r>
    </w:p>
    <w:p>
      <w:pPr>
        <w:pStyle w:val="BodyText"/>
        <w:spacing w:line="338" w:lineRule="auto" w:before="56"/>
        <w:ind w:left="180" w:right="1476" w:firstLine="480"/>
        <w:jc w:val="both"/>
      </w:pPr>
      <w:r>
        <w:rPr/>
        <w:t>软件公司系公司全资子公司，主要产品或服务：计算机系统软件及其应用软件，管理信息系统研发、生产、销售；系统集成、网 络工程及其它相应技术服务。</w:t>
      </w:r>
    </w:p>
    <w:p>
      <w:pPr>
        <w:pStyle w:val="BodyText"/>
        <w:spacing w:line="364" w:lineRule="auto" w:before="67"/>
        <w:ind w:left="660" w:right="0"/>
        <w:jc w:val="left"/>
      </w:pPr>
      <w:r>
        <w:rPr/>
        <w:t>设备公司系公司全资子公司，主要产品或服务：配网自动化、电力、电力电子设备的研制、生产、销售及技术服务。 </w:t>
      </w:r>
      <w:r>
        <w:rPr>
          <w:spacing w:val="-2"/>
        </w:rPr>
        <w:t>成都智达系公司控股子公司，主要产品或服务：电气及电力自动化设备安装、调试、设计；电力自动化控制新技术、新产品开发、</w:t>
      </w:r>
    </w:p>
    <w:p>
      <w:pPr>
        <w:pStyle w:val="BodyText"/>
        <w:spacing w:line="336" w:lineRule="auto" w:before="1"/>
        <w:ind w:left="180" w:right="0"/>
        <w:jc w:val="left"/>
      </w:pPr>
      <w:r>
        <w:rPr>
          <w:spacing w:val="-6"/>
        </w:rPr>
        <w:t>研制；电气材料销售、技术咨询；仪器、仪表、电子产品、五金、百货销售（以上项目国家法律法规限制和禁止项目除外）。报告期内，</w:t>
      </w:r>
      <w:r>
        <w:rPr>
          <w:spacing w:val="-87"/>
        </w:rPr>
        <w:t> </w:t>
      </w:r>
      <w:r>
        <w:rPr>
          <w:spacing w:val="-87"/>
        </w:rPr>
      </w:r>
      <w:r>
        <w:rPr/>
        <w:t>成都智达开拓专业服务市场，进行变电、配电成套总包技术储备，向末端电力市场提供设备、系统及解决方案的厂商转型</w:t>
      </w:r>
    </w:p>
    <w:p>
      <w:pPr>
        <w:pStyle w:val="BodyText"/>
        <w:spacing w:line="326" w:lineRule="auto" w:before="69"/>
        <w:ind w:left="179" w:right="1436" w:firstLine="480"/>
        <w:jc w:val="both"/>
      </w:pPr>
      <w:r>
        <w:rPr/>
        <w:t>大千生物系公司控股子公司，主要产品或服务：生物制品技术开发、技术转让、技术咨询、技术服务，二类：</w:t>
      </w:r>
      <w:r>
        <w:rPr>
          <w:rFonts w:ascii="Times New Roman" w:hAnsi="Times New Roman" w:cs="Times New Roman" w:eastAsia="Times New Roman" w:hint="default"/>
        </w:rPr>
        <w:t>6840</w:t>
      </w:r>
      <w:r>
        <w:rPr>
          <w:rFonts w:ascii="Times New Roman" w:hAnsi="Times New Roman" w:cs="Times New Roman" w:eastAsia="Times New Roman" w:hint="default"/>
          <w:spacing w:val="-23"/>
        </w:rPr>
        <w:t> </w:t>
      </w:r>
      <w:r>
        <w:rPr/>
        <w:t>临床检验分析 仪器及体外诊断试剂的研制、生产、销售、服务；二类</w:t>
      </w:r>
      <w:r>
        <w:rPr>
          <w:spacing w:val="-58"/>
        </w:rPr>
        <w:t> </w:t>
      </w:r>
      <w:r>
        <w:rPr>
          <w:rFonts w:ascii="Times New Roman" w:hAnsi="Times New Roman" w:cs="Times New Roman" w:eastAsia="Times New Roman" w:hint="default"/>
        </w:rPr>
        <w:t>6841</w:t>
      </w:r>
      <w:r>
        <w:rPr>
          <w:rFonts w:ascii="Times New Roman" w:hAnsi="Times New Roman" w:cs="Times New Roman" w:eastAsia="Times New Roman" w:hint="default"/>
          <w:spacing w:val="2"/>
        </w:rPr>
        <w:t> </w:t>
      </w:r>
      <w:r>
        <w:rPr>
          <w:spacing w:val="-4"/>
        </w:rPr>
        <w:t>医用化验和基础设备器具的销售、服务；电子商务服务与咨询。（依法须</w:t>
      </w:r>
      <w:r>
        <w:rPr>
          <w:spacing w:val="-118"/>
        </w:rPr>
        <w:t> </w:t>
      </w:r>
      <w:r>
        <w:rPr>
          <w:spacing w:val="-118"/>
        </w:rPr>
      </w:r>
      <w:r>
        <w:rPr>
          <w:spacing w:val="-4"/>
        </w:rPr>
        <w:t>经批准的项目，经相关部门批准后方可开展经营活动）埃克森系公司控股子公司，主要产品或服务：许可类医疗器械经营（即申请《医</w:t>
      </w:r>
      <w:r>
        <w:rPr>
          <w:spacing w:val="-88"/>
        </w:rPr>
        <w:t> </w:t>
      </w:r>
      <w:r>
        <w:rPr>
          <w:spacing w:val="-88"/>
        </w:rPr>
      </w:r>
      <w:r>
        <w:rPr/>
        <w:t>疗器械经营企业许可证》才可经营的医疗器械”，包括第三类医疗器械和需申请《医疗器械经营企业许可证》方可经营的第二类医疗 </w:t>
      </w:r>
      <w:r>
        <w:rPr>
          <w:spacing w:val="-1"/>
        </w:rPr>
        <w:t>器械）</w:t>
      </w:r>
      <w:r>
        <w:rPr>
          <w:rFonts w:ascii="Times New Roman" w:hAnsi="Times New Roman" w:cs="Times New Roman" w:eastAsia="Times New Roman" w:hint="default"/>
          <w:spacing w:val="-1"/>
        </w:rPr>
        <w:t>;</w:t>
      </w:r>
      <w:r>
        <w:rPr>
          <w:spacing w:val="-1"/>
        </w:rPr>
        <w:t>医疗诊断、监护及治疗设备零售</w:t>
      </w:r>
      <w:r>
        <w:rPr>
          <w:rFonts w:ascii="Times New Roman" w:hAnsi="Times New Roman" w:cs="Times New Roman" w:eastAsia="Times New Roman" w:hint="default"/>
          <w:spacing w:val="-1"/>
        </w:rPr>
        <w:t>;</w:t>
      </w:r>
      <w:r>
        <w:rPr>
          <w:spacing w:val="-1"/>
        </w:rPr>
        <w:t>医疗诊断、监护及治疗设备制造</w:t>
      </w:r>
      <w:r>
        <w:rPr>
          <w:rFonts w:ascii="Times New Roman" w:hAnsi="Times New Roman" w:cs="Times New Roman" w:eastAsia="Times New Roman" w:hint="default"/>
          <w:spacing w:val="-1"/>
        </w:rPr>
        <w:t>;</w:t>
      </w:r>
      <w:r>
        <w:rPr>
          <w:spacing w:val="-1"/>
        </w:rPr>
        <w:t>医疗诊断、监护及治疗设备批发</w:t>
      </w:r>
      <w:r>
        <w:rPr>
          <w:rFonts w:ascii="Times New Roman" w:hAnsi="Times New Roman" w:cs="Times New Roman" w:eastAsia="Times New Roman" w:hint="default"/>
          <w:spacing w:val="-1"/>
        </w:rPr>
        <w:t>;</w:t>
      </w:r>
      <w:r>
        <w:rPr>
          <w:spacing w:val="-1"/>
        </w:rPr>
        <w:t>科技信息咨询服务</w:t>
      </w:r>
      <w:r>
        <w:rPr>
          <w:rFonts w:ascii="Times New Roman" w:hAnsi="Times New Roman" w:cs="Times New Roman" w:eastAsia="Times New Roman" w:hint="default"/>
          <w:spacing w:val="-1"/>
        </w:rPr>
        <w:t>;</w:t>
      </w:r>
      <w:r>
        <w:rPr>
          <w:spacing w:val="-1"/>
        </w:rPr>
        <w:t>商品批发</w:t>
      </w:r>
    </w:p>
    <w:p>
      <w:pPr>
        <w:spacing w:after="0" w:line="326" w:lineRule="auto"/>
        <w:jc w:val="both"/>
        <w:sectPr>
          <w:pgSz w:w="16840" w:h="11910" w:orient="landscape"/>
          <w:pgMar w:header="867" w:footer="979" w:top="1060" w:bottom="1160" w:left="126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326" w:lineRule="auto" w:before="80"/>
        <w:ind w:left="139" w:right="1437"/>
        <w:jc w:val="both"/>
      </w:pPr>
      <w:r>
        <w:rPr>
          <w:spacing w:val="-2"/>
        </w:rPr>
        <w:t>贸易（许可审批类商品除外）</w:t>
      </w:r>
      <w:r>
        <w:rPr>
          <w:rFonts w:ascii="Times New Roman" w:hAnsi="Times New Roman" w:cs="Times New Roman" w:eastAsia="Times New Roman" w:hint="default"/>
          <w:spacing w:val="-2"/>
        </w:rPr>
        <w:t>;</w:t>
      </w:r>
      <w:r>
        <w:rPr>
          <w:spacing w:val="-2"/>
        </w:rPr>
        <w:t>计算机批发</w:t>
      </w:r>
      <w:r>
        <w:rPr>
          <w:rFonts w:ascii="Times New Roman" w:hAnsi="Times New Roman" w:cs="Times New Roman" w:eastAsia="Times New Roman" w:hint="default"/>
          <w:spacing w:val="-2"/>
        </w:rPr>
        <w:t>;</w:t>
      </w:r>
      <w:r>
        <w:rPr>
          <w:spacing w:val="-2"/>
        </w:rPr>
        <w:t>医疗设备维修；计算机技术开发、技术服务；商品信息咨询服务；软件开发；信息系统集成</w:t>
      </w:r>
      <w:r>
        <w:rPr>
          <w:spacing w:val="-101"/>
        </w:rPr>
        <w:t> </w:t>
      </w:r>
      <w:r>
        <w:rPr>
          <w:spacing w:val="-101"/>
        </w:rPr>
      </w:r>
      <w:r>
        <w:rPr/>
        <w:t>服务；非许可类医疗器械经营（即不需申请《医疗器械经营企业许可证》即可经营的医疗器械”，包括第一类医疗器械和国家规定不 </w:t>
      </w:r>
      <w:r>
        <w:rPr>
          <w:spacing w:val="-4"/>
        </w:rPr>
        <w:t>需申请《医疗器械经营企业许可证》即可经营的第二类医疗器械）。</w:t>
      </w:r>
    </w:p>
    <w:p>
      <w:pPr>
        <w:pStyle w:val="BodyText"/>
        <w:spacing w:line="336" w:lineRule="auto" w:before="78"/>
        <w:ind w:left="139" w:right="0" w:firstLine="480"/>
        <w:jc w:val="left"/>
      </w:pPr>
      <w:r>
        <w:rPr>
          <w:spacing w:val="-2"/>
        </w:rPr>
        <w:t>广州穗华系公司控股子公司，主要产品或服务：电气设备批发；计算机批发；计算机零配件批发；软件批发；办公设备耗材批发；</w:t>
      </w:r>
      <w:r>
        <w:rPr/>
        <w:t> 通讯设备及配套设备批发；仪器仪表批发；办公设备批发；电子产品批发；计算机零售；计算机零配件零售；软件零售；办公设备耗 材零售；通信设备零售；安全技术防范产品零售；电子产品零售；电子、通信与自动控制技术研究、开发；能源技术研究、技术开发 服务；网络技术的研究、开发；计算机技术开发、技术服务；工业自动控制系统装置制造；电工仪器仪表制造；软件开发；信息系统 集成服务；信息技术咨询服务；配电开关控制设备制造；电气信号设备装置制造；电气设备修理；电力工程设计服务；工程技术咨询 服务；计算机和辅助设备修理；其他办公设备维修；防雷设备制造；防雷工程专业施工；防雷工程专业设计服务；防雷设备的销售。</w:t>
      </w:r>
    </w:p>
    <w:p>
      <w:pPr>
        <w:pStyle w:val="BodyText"/>
        <w:spacing w:line="326" w:lineRule="auto" w:before="68"/>
        <w:ind w:left="140" w:right="1438" w:firstLine="480"/>
        <w:jc w:val="both"/>
      </w:pPr>
      <w:r>
        <w:rPr>
          <w:spacing w:val="-3"/>
        </w:rPr>
        <w:t>世轩科技系公司全资子公司，主要产品或服务：二类医疗器械 </w:t>
      </w:r>
      <w:r>
        <w:rPr>
          <w:rFonts w:ascii="Times New Roman" w:hAnsi="Times New Roman" w:cs="Times New Roman" w:eastAsia="Times New Roman" w:hint="default"/>
        </w:rPr>
        <w:t>6870 </w:t>
      </w:r>
      <w:r>
        <w:rPr>
          <w:spacing w:val="-3"/>
        </w:rPr>
        <w:t>软件的开发和销售；二类医疗器械：</w:t>
      </w:r>
      <w:r>
        <w:rPr>
          <w:rFonts w:ascii="Times New Roman" w:hAnsi="Times New Roman" w:cs="Times New Roman" w:eastAsia="Times New Roman" w:hint="default"/>
          <w:spacing w:val="-3"/>
        </w:rPr>
        <w:t>6820</w:t>
      </w:r>
      <w:r>
        <w:rPr>
          <w:rFonts w:ascii="Times New Roman" w:hAnsi="Times New Roman" w:cs="Times New Roman" w:eastAsia="Times New Roman" w:hint="default"/>
          <w:spacing w:val="-29"/>
        </w:rPr>
        <w:t> </w:t>
      </w:r>
      <w:r>
        <w:rPr>
          <w:spacing w:val="-3"/>
        </w:rPr>
        <w:t>普通诊察器械、</w:t>
      </w:r>
      <w:r>
        <w:rPr>
          <w:rFonts w:ascii="Times New Roman" w:hAnsi="Times New Roman" w:cs="Times New Roman" w:eastAsia="Times New Roman" w:hint="default"/>
          <w:spacing w:val="-3"/>
        </w:rPr>
        <w:t>6821</w:t>
      </w:r>
      <w:r>
        <w:rPr>
          <w:rFonts w:ascii="Times New Roman" w:hAnsi="Times New Roman" w:cs="Times New Roman" w:eastAsia="Times New Roman" w:hint="default"/>
        </w:rPr>
        <w:t> </w:t>
      </w:r>
      <w:r>
        <w:rPr/>
        <w:t>医用电子仪器设备、</w:t>
      </w:r>
      <w:r>
        <w:rPr>
          <w:rFonts w:ascii="Times New Roman" w:hAnsi="Times New Roman" w:cs="Times New Roman" w:eastAsia="Times New Roman" w:hint="default"/>
        </w:rPr>
        <w:t>6840</w:t>
      </w:r>
      <w:r>
        <w:rPr>
          <w:rFonts w:ascii="Times New Roman" w:hAnsi="Times New Roman" w:cs="Times New Roman" w:eastAsia="Times New Roman" w:hint="default"/>
          <w:spacing w:val="-24"/>
        </w:rPr>
        <w:t> </w:t>
      </w:r>
      <w:r>
        <w:rPr/>
        <w:t>临床检验分析仪器（不含体外诊断试剂）的销售；计算机软、硬件技术开发，计算机信息系统集成，建筑智 能化工程设计与施工；电子产品、通讯设备、五金、交电、普通劳保用品、橡塑制品、绝缘材料、化工原料及产品的销售；电脑网络 综合布线、计算机网络工程安装、音视频工程安装；安防工程的设计、施工；自营和代理各类商品及技术的进出口业务，但国家限定 </w:t>
      </w:r>
      <w:r>
        <w:rPr>
          <w:spacing w:val="-5"/>
        </w:rPr>
        <w:t>企业经营或禁止企业进出口的商品和技术除外。（依法须经批准的项目，经相关部门批准后方可开展经营活动）。</w:t>
      </w:r>
    </w:p>
    <w:p>
      <w:pPr>
        <w:pStyle w:val="BodyText"/>
        <w:spacing w:line="338" w:lineRule="auto" w:before="78"/>
        <w:ind w:left="140" w:right="1458" w:firstLine="480"/>
        <w:jc w:val="left"/>
      </w:pPr>
      <w:r>
        <w:rPr/>
        <w:t>中元汇系公司全资子公司，作为公司对外投资的专业机构，负责公司直投与自身投资工作。经营范围：从事非证券类股权投资活 </w:t>
      </w:r>
      <w:r>
        <w:rPr>
          <w:spacing w:val="-3"/>
        </w:rPr>
        <w:t>动及相关的咨询服务业务。（依法须经批准的项目，经相关部门批准后方可开展经营活动）</w:t>
      </w:r>
    </w:p>
    <w:p>
      <w:pPr>
        <w:spacing w:after="0" w:line="338" w:lineRule="auto"/>
        <w:jc w:val="left"/>
        <w:sectPr>
          <w:pgSz w:w="16840" w:h="11910" w:orient="landscape"/>
          <w:pgMar w:header="867" w:footer="979" w:top="1060" w:bottom="1160" w:left="130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八、公司控制的结构化主体情况" w:id="61"/>
      <w:bookmarkEnd w:id="61"/>
      <w:r>
        <w:rPr>
          <w:b w:val="0"/>
          <w:bCs w:val="0"/>
        </w:rPr>
      </w:r>
      <w:r>
        <w:rPr/>
        <w:t>八、公司控制的结构化主体情况</w:t>
      </w:r>
      <w:r>
        <w:rPr>
          <w:b w:val="0"/>
          <w:bCs w:val="0"/>
        </w:rPr>
      </w:r>
    </w:p>
    <w:p>
      <w:pPr>
        <w:spacing w:line="240" w:lineRule="auto" w:before="3"/>
        <w:rPr>
          <w:rFonts w:ascii="宋体" w:hAnsi="宋体" w:cs="宋体" w:eastAsia="宋体" w:hint="default"/>
          <w:b/>
          <w:bCs/>
          <w:sz w:val="31"/>
          <w:szCs w:val="31"/>
        </w:rPr>
      </w:pPr>
    </w:p>
    <w:p>
      <w:pPr>
        <w:spacing w:line="456" w:lineRule="auto" w:before="0"/>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公司未来发展的展望" w:id="62"/>
      <w:bookmarkEnd w:id="62"/>
      <w:r>
        <w:rPr>
          <w:rFonts w:ascii="宋体" w:hAnsi="宋体" w:cs="宋体" w:eastAsia="宋体" w:hint="default"/>
          <w:sz w:val="24"/>
          <w:szCs w:val="24"/>
        </w:rPr>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pStyle w:val="BodyText"/>
        <w:spacing w:line="364" w:lineRule="auto" w:before="193"/>
        <w:ind w:left="1614" w:right="1152"/>
        <w:jc w:val="left"/>
      </w:pPr>
      <w:r>
        <w:rPr/>
        <w:t>（一）公司发展战略 公司秉承创新驱动发展的理念，采取自主创新、外延并购的方式，规范运作，抓住“十</w:t>
      </w:r>
    </w:p>
    <w:p>
      <w:pPr>
        <w:pStyle w:val="BodyText"/>
        <w:spacing w:line="336" w:lineRule="auto" w:before="0"/>
        <w:ind w:right="0"/>
        <w:jc w:val="left"/>
      </w:pPr>
      <w:r>
        <w:rPr/>
        <w:t>三五”国家战略性新兴产业发展规划带来的发展机遇，为客户创造价值，努力成为以市场为 </w:t>
      </w:r>
      <w:r>
        <w:rPr>
          <w:spacing w:val="-3"/>
        </w:rPr>
        <w:t>导向、创新为动力、技术持续领先的具有突出竞争优势的知名企业，实现股东、客户、员工、</w:t>
      </w:r>
      <w:r>
        <w:rPr>
          <w:spacing w:val="-82"/>
        </w:rPr>
        <w:t> </w:t>
      </w:r>
      <w:r>
        <w:rPr>
          <w:spacing w:val="-82"/>
        </w:rPr>
      </w:r>
      <w:r>
        <w:rPr/>
        <w:t>公司的共同发展。</w:t>
      </w:r>
    </w:p>
    <w:p>
      <w:pPr>
        <w:pStyle w:val="BodyText"/>
        <w:spacing w:line="336" w:lineRule="auto" w:before="68"/>
        <w:ind w:right="0" w:firstLine="480"/>
        <w:jc w:val="left"/>
      </w:pPr>
      <w:r>
        <w:rPr>
          <w:spacing w:val="-3"/>
        </w:rPr>
        <w:t>在智能电网领域，进一步巩固和提升现有产品在细分行业的领先地位，推进智能变电站、</w:t>
      </w:r>
      <w:r>
        <w:rPr/>
        <w:t> 智能配网业务的发展以及开展电力系统运维服务，由设备提供商向系统提供商及电力施工承 建商拓展。</w:t>
      </w:r>
    </w:p>
    <w:p>
      <w:pPr>
        <w:pStyle w:val="BodyText"/>
        <w:spacing w:line="326" w:lineRule="auto" w:before="68"/>
        <w:ind w:right="1131" w:firstLine="480"/>
        <w:jc w:val="both"/>
      </w:pPr>
      <w:r>
        <w:rPr/>
        <w:t>公司进一步加大在医疗健康领域的投资和发展，以医疗信息化业务为平台，积极推广互 </w:t>
      </w:r>
      <w:r>
        <w:rPr>
          <w:spacing w:val="-3"/>
        </w:rPr>
        <w:t>联网</w:t>
      </w:r>
      <w:r>
        <w:rPr>
          <w:rFonts w:ascii="Times New Roman" w:hAnsi="Times New Roman" w:cs="Times New Roman" w:eastAsia="Times New Roman" w:hint="default"/>
          <w:spacing w:val="-3"/>
        </w:rPr>
        <w:t>+</w:t>
      </w:r>
      <w:r>
        <w:rPr>
          <w:spacing w:val="-3"/>
        </w:rPr>
        <w:t>医疗创新业务模式，加强区块链技术应用于医疗产品的研发，开辟医疗产业信息化云端</w:t>
      </w:r>
      <w:r>
        <w:rPr>
          <w:spacing w:val="-97"/>
        </w:rPr>
        <w:t> </w:t>
      </w:r>
      <w:r>
        <w:rPr>
          <w:spacing w:val="-97"/>
        </w:rPr>
      </w:r>
      <w:r>
        <w:rPr>
          <w:spacing w:val="-3"/>
        </w:rPr>
        <w:t>市场，协同发展体外诊断试剂及医学检验设备。积极推广互联网</w:t>
      </w:r>
      <w:r>
        <w:rPr>
          <w:rFonts w:ascii="Times New Roman" w:hAnsi="Times New Roman" w:cs="Times New Roman" w:eastAsia="Times New Roman" w:hint="default"/>
          <w:spacing w:val="-3"/>
        </w:rPr>
        <w:t>+</w:t>
      </w:r>
      <w:r>
        <w:rPr>
          <w:spacing w:val="-3"/>
        </w:rPr>
        <w:t>医疗创新业务模式，通过设</w:t>
      </w:r>
      <w:r>
        <w:rPr>
          <w:spacing w:val="-96"/>
        </w:rPr>
        <w:t> </w:t>
      </w:r>
      <w:r>
        <w:rPr>
          <w:spacing w:val="-96"/>
        </w:rPr>
      </w:r>
      <w:r>
        <w:rPr/>
        <w:t>立（包括投资和并购）临床医学检验中心、医学影像远程诊断中心、基因检测及疾病筛查中 </w:t>
      </w:r>
      <w:r>
        <w:rPr>
          <w:spacing w:val="-8"/>
        </w:rPr>
        <w:t>心、药品及耗材</w:t>
      </w:r>
      <w:r>
        <w:rPr>
          <w:spacing w:val="-58"/>
        </w:rPr>
        <w:t> </w:t>
      </w:r>
      <w:r>
        <w:rPr>
          <w:rFonts w:ascii="Times New Roman" w:hAnsi="Times New Roman" w:cs="Times New Roman" w:eastAsia="Times New Roman" w:hint="default"/>
        </w:rPr>
        <w:t>B2B</w:t>
      </w:r>
      <w:r>
        <w:rPr>
          <w:rFonts w:ascii="Times New Roman" w:hAnsi="Times New Roman" w:cs="Times New Roman" w:eastAsia="Times New Roman" w:hint="default"/>
          <w:spacing w:val="2"/>
        </w:rPr>
        <w:t> </w:t>
      </w:r>
      <w:r>
        <w:rPr>
          <w:spacing w:val="-3"/>
        </w:rPr>
        <w:t>供应链平台、医养融合的为老便民服务平台等医疗服务机构，丰富</w:t>
      </w:r>
      <w:r>
        <w:rPr>
          <w:rFonts w:ascii="Times New Roman" w:hAnsi="Times New Roman" w:cs="Times New Roman" w:eastAsia="Times New Roman" w:hint="default"/>
          <w:spacing w:val="-3"/>
        </w:rPr>
        <w:t>“1+6”</w:t>
      </w:r>
      <w:r>
        <w:rPr>
          <w:rFonts w:ascii="Times New Roman" w:hAnsi="Times New Roman" w:cs="Times New Roman" w:eastAsia="Times New Roman" w:hint="default"/>
          <w:w w:val="100"/>
        </w:rPr>
        <w:t> </w:t>
      </w:r>
      <w:r>
        <w:rPr/>
        <w:t>医疗创新业务，发展智慧医疗服务，打造云端医疗健康产业平台，形成可以互动、有协同效 应的医疗健康产业链。</w:t>
      </w:r>
    </w:p>
    <w:p>
      <w:pPr>
        <w:pStyle w:val="BodyText"/>
        <w:spacing w:line="240" w:lineRule="auto" w:before="79"/>
        <w:ind w:left="1614" w:right="1033"/>
        <w:jc w:val="left"/>
      </w:pPr>
      <w:r>
        <w:rPr/>
        <w:t>（二）</w:t>
      </w:r>
      <w:r>
        <w:rPr>
          <w:rFonts w:ascii="Times New Roman" w:hAnsi="Times New Roman" w:cs="Times New Roman" w:eastAsia="Times New Roman" w:hint="default"/>
        </w:rPr>
        <w:t>2018 </w:t>
      </w:r>
      <w:r>
        <w:rPr/>
        <w:t>年年度经营计划</w:t>
      </w:r>
    </w:p>
    <w:p>
      <w:pPr>
        <w:pStyle w:val="BodyText"/>
        <w:spacing w:line="319" w:lineRule="auto" w:before="146"/>
        <w:ind w:right="1000" w:firstLine="48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4"/>
        </w:rPr>
        <w:t>年，公司构建新的管理架构，发挥集团化协同效应，聚焦新产品、新技术、新模式，</w:t>
      </w:r>
      <w:r>
        <w:rPr/>
        <w:t> 推进智能电网及医疗健康双主业快速发展。</w:t>
      </w:r>
    </w:p>
    <w:p>
      <w:pPr>
        <w:pStyle w:val="BodyText"/>
        <w:spacing w:line="319" w:lineRule="auto" w:before="85"/>
        <w:ind w:right="1033" w:firstLine="480"/>
        <w:jc w:val="left"/>
      </w:pPr>
      <w:r>
        <w:rPr>
          <w:rFonts w:ascii="Times New Roman" w:hAnsi="Times New Roman" w:cs="Times New Roman" w:eastAsia="Times New Roman" w:hint="default"/>
          <w:spacing w:val="-3"/>
        </w:rPr>
        <w:t>1</w:t>
      </w:r>
      <w:r>
        <w:rPr>
          <w:spacing w:val="-3"/>
        </w:rPr>
        <w:t>、初步完成公司集团化改革，增强电力、医疗健康各板块协同效应。进一步细化集团管</w:t>
      </w:r>
      <w:r>
        <w:rPr/>
        <w:t> 理制度，构建通畅信息反馈渠道；通过集团化预算，提升经营效率，降低管理成本。</w:t>
      </w:r>
    </w:p>
    <w:p>
      <w:pPr>
        <w:pStyle w:val="BodyText"/>
        <w:spacing w:line="328" w:lineRule="auto" w:before="85"/>
        <w:ind w:right="0" w:firstLine="480"/>
        <w:jc w:val="left"/>
      </w:pPr>
      <w:r>
        <w:rPr>
          <w:rFonts w:ascii="Times New Roman" w:hAnsi="Times New Roman" w:cs="Times New Roman" w:eastAsia="Times New Roman" w:hint="default"/>
          <w:spacing w:val="-3"/>
        </w:rPr>
        <w:t>2</w:t>
      </w:r>
      <w:r>
        <w:rPr>
          <w:spacing w:val="-3"/>
        </w:rPr>
        <w:t>、坚守“诚信、守诺、服务，为客户创造价值”理念，快速响应客户需求；简化营销管</w:t>
      </w:r>
      <w:r>
        <w:rPr/>
        <w:t> </w:t>
      </w:r>
      <w:r>
        <w:rPr>
          <w:spacing w:val="-3"/>
        </w:rPr>
        <w:t>理，提升市场管理精细化程度、内部沟通效率及市场反应速度；加强公司品牌销售体系建设，</w:t>
      </w:r>
      <w:r>
        <w:rPr>
          <w:spacing w:val="-81"/>
        </w:rPr>
        <w:t> </w:t>
      </w:r>
      <w:r>
        <w:rPr>
          <w:spacing w:val="-81"/>
        </w:rPr>
      </w:r>
      <w:r>
        <w:rPr/>
        <w:t>加大变电站智能巡检机器人、世轩互联网医院等公司重点新产品的销售力度。</w:t>
      </w:r>
    </w:p>
    <w:p>
      <w:pPr>
        <w:pStyle w:val="BodyText"/>
        <w:spacing w:line="319" w:lineRule="auto" w:before="76"/>
        <w:ind w:right="1033" w:firstLine="480"/>
        <w:jc w:val="left"/>
      </w:pPr>
      <w:r>
        <w:rPr>
          <w:rFonts w:ascii="Times New Roman" w:hAnsi="Times New Roman" w:cs="Times New Roman" w:eastAsia="Times New Roman" w:hint="default"/>
          <w:spacing w:val="-3"/>
        </w:rPr>
        <w:t>3</w:t>
      </w:r>
      <w:r>
        <w:rPr>
          <w:spacing w:val="-3"/>
        </w:rPr>
        <w:t>、加强研发平台建设，合理分配研发资源，完成和完善公司现有产品的研发，进一步提</w:t>
      </w:r>
      <w:r>
        <w:rPr/>
        <w:t> 升公司产品性能，新产品通过相关权威机构检测。</w:t>
      </w:r>
    </w:p>
    <w:p>
      <w:pPr>
        <w:pStyle w:val="BodyText"/>
        <w:spacing w:line="240" w:lineRule="auto" w:before="85"/>
        <w:ind w:left="1614" w:right="1033"/>
        <w:jc w:val="left"/>
      </w:pPr>
      <w:r>
        <w:rPr/>
        <w:t>根据公司发展战略，与用户、科研单位和学校合作有前瞻性、有预期性的科研项目。研</w:t>
      </w:r>
    </w:p>
    <w:p>
      <w:pPr>
        <w:spacing w:after="0" w:line="240" w:lineRule="auto"/>
        <w:jc w:val="left"/>
        <w:sectPr>
          <w:headerReference w:type="default" r:id="rId114"/>
          <w:footerReference w:type="default" r:id="rId115"/>
          <w:pgSz w:w="11910" w:h="16840"/>
          <w:pgMar w:header="877" w:footer="979" w:top="1100" w:bottom="1160" w:left="0" w:right="0"/>
          <w:pgNumType w:start="42"/>
        </w:sectPr>
      </w:pPr>
    </w:p>
    <w:p>
      <w:pPr>
        <w:spacing w:line="240" w:lineRule="auto" w:before="12"/>
        <w:rPr>
          <w:rFonts w:ascii="宋体" w:hAnsi="宋体" w:cs="宋体" w:eastAsia="宋体" w:hint="default"/>
          <w:sz w:val="27"/>
          <w:szCs w:val="27"/>
        </w:rPr>
      </w:pPr>
    </w:p>
    <w:p>
      <w:pPr>
        <w:pStyle w:val="BodyText"/>
        <w:spacing w:line="324" w:lineRule="auto"/>
        <w:ind w:right="1132"/>
        <w:jc w:val="both"/>
      </w:pPr>
      <w:r>
        <w:rPr/>
        <w:t>究重点着重在医疗大数据、</w:t>
      </w:r>
      <w:r>
        <w:rPr>
          <w:rFonts w:ascii="Times New Roman" w:hAnsi="Times New Roman" w:cs="Times New Roman" w:eastAsia="Times New Roman" w:hint="default"/>
        </w:rPr>
        <w:t>AI</w:t>
      </w:r>
      <w:r>
        <w:rPr>
          <w:rFonts w:ascii="Times New Roman" w:hAnsi="Times New Roman" w:cs="Times New Roman" w:eastAsia="Times New Roman" w:hint="default"/>
          <w:spacing w:val="-33"/>
        </w:rPr>
        <w:t> </w:t>
      </w:r>
      <w:r>
        <w:rPr/>
        <w:t>医疗人工智能、基于区块链技术的医疗运用、医疗机器人等领 域研究，推出电力机器人巡检系统、新一代智能录波器、智能变电站继电保护在线监视与智 能诊断装置、</w:t>
      </w:r>
      <w:r>
        <w:rPr>
          <w:rFonts w:ascii="Times New Roman" w:hAnsi="Times New Roman" w:cs="Times New Roman" w:eastAsia="Times New Roman" w:hint="default"/>
        </w:rPr>
        <w:t>CT</w:t>
      </w:r>
      <w:r>
        <w:rPr>
          <w:rFonts w:ascii="Times New Roman" w:hAnsi="Times New Roman" w:cs="Times New Roman" w:eastAsia="Times New Roman" w:hint="default"/>
          <w:spacing w:val="-2"/>
        </w:rPr>
        <w:t> </w:t>
      </w:r>
      <w:r>
        <w:rPr/>
        <w:t>极性变比自动检验系统、世轩健康城市服务平台软件</w:t>
      </w:r>
      <w:r>
        <w:rPr>
          <w:spacing w:val="-61"/>
        </w:rPr>
        <w:t> </w:t>
      </w:r>
      <w:r>
        <w:rPr>
          <w:rFonts w:ascii="Times New Roman" w:hAnsi="Times New Roman" w:cs="Times New Roman" w:eastAsia="Times New Roman" w:hint="default"/>
        </w:rPr>
        <w:t>V3.0</w:t>
      </w:r>
      <w:r>
        <w:rPr>
          <w:rFonts w:ascii="Times New Roman" w:hAnsi="Times New Roman" w:cs="Times New Roman" w:eastAsia="Times New Roman" w:hint="default"/>
          <w:spacing w:val="-2"/>
        </w:rPr>
        <w:t> </w:t>
      </w:r>
      <w:r>
        <w:rPr/>
        <w:t>等新产品，为公 司带来新的利润增长点。</w:t>
      </w:r>
    </w:p>
    <w:p>
      <w:pPr>
        <w:pStyle w:val="BodyText"/>
        <w:spacing w:line="324" w:lineRule="auto" w:before="80"/>
        <w:ind w:right="1133" w:firstLine="480"/>
        <w:jc w:val="both"/>
      </w:pPr>
      <w:r>
        <w:rPr>
          <w:rFonts w:ascii="Times New Roman" w:hAnsi="Times New Roman" w:cs="Times New Roman" w:eastAsia="Times New Roman" w:hint="default"/>
          <w:spacing w:val="-3"/>
        </w:rPr>
        <w:t>4</w:t>
      </w:r>
      <w:r>
        <w:rPr>
          <w:spacing w:val="-3"/>
        </w:rPr>
        <w:t>、推进创新模式发展。智能电网领域，进一步开拓电力运维服务，专业服务市场，做好</w:t>
      </w:r>
      <w:r>
        <w:rPr/>
        <w:t> 电力工程总包工作。医疗健康领域，按照 “</w:t>
      </w:r>
      <w:r>
        <w:rPr>
          <w:rFonts w:ascii="Times New Roman" w:hAnsi="Times New Roman" w:cs="Times New Roman" w:eastAsia="Times New Roman" w:hint="default"/>
        </w:rPr>
        <w:t>1+6</w:t>
      </w:r>
      <w:r>
        <w:rPr/>
        <w:t>”医疗创新业务模式的规划，在夯实药品供 应链业务的基础上，对耗材、中药饮片等业务进行整合，建立检验、影像等第三方中心，将 “</w:t>
      </w:r>
      <w:r>
        <w:rPr>
          <w:rFonts w:ascii="Times New Roman" w:hAnsi="Times New Roman" w:cs="Times New Roman" w:eastAsia="Times New Roman" w:hint="default"/>
        </w:rPr>
        <w:t>1+6</w:t>
      </w:r>
      <w:r>
        <w:rPr/>
        <w:t>”业务推向纵深，形成成熟的商业模式并可复制。</w:t>
      </w:r>
    </w:p>
    <w:p>
      <w:pPr>
        <w:pStyle w:val="BodyText"/>
        <w:spacing w:line="326" w:lineRule="auto" w:before="53"/>
        <w:ind w:right="1132" w:firstLine="480"/>
        <w:jc w:val="both"/>
      </w:pPr>
      <w:r>
        <w:rPr>
          <w:rFonts w:ascii="Times New Roman" w:hAnsi="Times New Roman" w:cs="Times New Roman" w:eastAsia="Times New Roman" w:hint="default"/>
          <w:spacing w:val="-3"/>
        </w:rPr>
        <w:t>5</w:t>
      </w:r>
      <w:r>
        <w:rPr>
          <w:spacing w:val="-3"/>
        </w:rPr>
        <w:t>、加强投资并购工作，依据发展战略，通过多层次投资架构，寻找和储备优质项目，为</w:t>
      </w:r>
      <w:r>
        <w:rPr/>
        <w:t> 公司智能电网和医疗健康领域产业的拓展和延伸打下基础。积极寻求国际合作机会，引入海 外优势产品和技术，开辟医疗健康领域投资新方向，向医疗综合服务领域拓展。</w:t>
      </w:r>
    </w:p>
    <w:p>
      <w:pPr>
        <w:pStyle w:val="BodyText"/>
        <w:spacing w:line="328" w:lineRule="auto" w:before="78"/>
        <w:ind w:right="1132" w:firstLine="480"/>
        <w:jc w:val="both"/>
      </w:pPr>
      <w:r>
        <w:rPr>
          <w:rFonts w:ascii="Times New Roman" w:hAnsi="Times New Roman" w:cs="Times New Roman" w:eastAsia="Times New Roman" w:hint="default"/>
          <w:spacing w:val="-3"/>
        </w:rPr>
        <w:t>6</w:t>
      </w:r>
      <w:r>
        <w:rPr>
          <w:spacing w:val="-3"/>
        </w:rPr>
        <w:t>、加强人才引进及人才培养机制建设。重视引进专业人才特别是高端专业人才工作；提</w:t>
      </w:r>
      <w:r>
        <w:rPr/>
        <w:t> 倡公司内部推荐、竞聘，内部调岗各项自有资源，优化人力资源存量；完善培训管理，加强 人才梯队建设和培养，提升管理及专业技能等综合素质。</w:t>
      </w:r>
    </w:p>
    <w:p>
      <w:pPr>
        <w:pStyle w:val="BodyText"/>
        <w:spacing w:line="326" w:lineRule="auto" w:before="76"/>
        <w:ind w:right="1132" w:firstLine="480"/>
        <w:jc w:val="both"/>
      </w:pPr>
      <w:r>
        <w:rPr>
          <w:rFonts w:ascii="Times New Roman" w:hAnsi="Times New Roman" w:cs="Times New Roman" w:eastAsia="Times New Roman" w:hint="default"/>
          <w:spacing w:val="-3"/>
        </w:rPr>
        <w:t>7</w:t>
      </w:r>
      <w:r>
        <w:rPr>
          <w:spacing w:val="-3"/>
        </w:rPr>
        <w:t>、建立和完善员工和公司共同发展的激励机制。提供从管理、专业二个不同维度的晋升</w:t>
      </w:r>
      <w:r>
        <w:rPr/>
        <w:t> 通道；以绩效为引导，加强业绩考核，坚持多劳多得，能者上原则；梳理优化薪酬体系，建 立科学公平合理的薪酬制度。</w:t>
      </w:r>
    </w:p>
    <w:p>
      <w:pPr>
        <w:pStyle w:val="BodyText"/>
        <w:spacing w:line="326" w:lineRule="auto" w:before="78"/>
        <w:ind w:right="1132" w:firstLine="480"/>
        <w:jc w:val="both"/>
      </w:pPr>
      <w:r>
        <w:rPr>
          <w:rFonts w:ascii="Times New Roman" w:hAnsi="Times New Roman" w:cs="Times New Roman" w:eastAsia="Times New Roman" w:hint="default"/>
          <w:spacing w:val="-3"/>
        </w:rPr>
        <w:t>8</w:t>
      </w:r>
      <w:r>
        <w:rPr>
          <w:spacing w:val="-3"/>
        </w:rPr>
        <w:t>、做好投资者和市值管理工作，按照“公开、公正、公平”原则做好信息披露工作，利</w:t>
      </w:r>
      <w:r>
        <w:rPr/>
        <w:t> 用公司官网、微信公众号及其他媒体等多种方式对公司进行宣传，与投资者保持联系通畅、 积极互动的良好关系。</w:t>
      </w:r>
    </w:p>
    <w:p>
      <w:pPr>
        <w:pStyle w:val="BodyText"/>
        <w:spacing w:line="345" w:lineRule="auto" w:before="79"/>
        <w:ind w:left="1613" w:right="1153" w:firstLine="1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可能对公司未来发展战略和经营目标的实现产生不利影响的风险因素</w:t>
      </w:r>
      <w:r>
        <w:rPr>
          <w:w w:val="99"/>
        </w:rPr>
        <w:t> </w:t>
      </w:r>
      <w:r>
        <w:rPr/>
        <w:t>除本报告第一节介绍的重大风险外，以下风险可能对公司未来发展战略和经营目标的实</w:t>
      </w:r>
    </w:p>
    <w:p>
      <w:pPr>
        <w:pStyle w:val="BodyText"/>
        <w:spacing w:line="240" w:lineRule="auto" w:before="22"/>
        <w:ind w:right="0"/>
        <w:jc w:val="both"/>
      </w:pPr>
      <w:r>
        <w:rPr/>
        <w:t>现产生不利影响：</w:t>
      </w:r>
    </w:p>
    <w:p>
      <w:pPr>
        <w:pStyle w:val="BodyText"/>
        <w:spacing w:line="345" w:lineRule="auto" w:before="166"/>
        <w:ind w:left="1613" w:right="1153"/>
        <w:jc w:val="left"/>
      </w:pPr>
      <w:r>
        <w:rPr>
          <w:rFonts w:ascii="Times New Roman" w:hAnsi="Times New Roman" w:cs="Times New Roman" w:eastAsia="Times New Roman" w:hint="default"/>
        </w:rPr>
        <w:t>1</w:t>
      </w:r>
      <w:r>
        <w:rPr/>
        <w:t>、募集资金投资项目实施及新增产能利用不足的风险 募集资金投资项目中的大部分产品处于产业化实施阶段，虽然公司具有丰富的产业化实</w:t>
      </w:r>
    </w:p>
    <w:p>
      <w:pPr>
        <w:pStyle w:val="BodyText"/>
        <w:spacing w:line="336" w:lineRule="auto" w:before="20"/>
        <w:ind w:right="995"/>
        <w:jc w:val="left"/>
      </w:pPr>
      <w:r>
        <w:rPr>
          <w:spacing w:val="-2"/>
        </w:rPr>
        <w:t>施经验，且项目实施具有可靠的技术保障，但是在这一过程中公司仍可能面临产业政策变更、</w:t>
      </w:r>
      <w:r>
        <w:rPr/>
        <w:t> 市场变化、行业发展方向和技术应用趋势变动等风险。</w:t>
      </w:r>
    </w:p>
    <w:p>
      <w:pPr>
        <w:pStyle w:val="BodyText"/>
        <w:spacing w:line="338" w:lineRule="auto" w:before="69"/>
        <w:ind w:right="1170" w:firstLine="480"/>
        <w:jc w:val="both"/>
      </w:pPr>
      <w:r>
        <w:rPr/>
        <w:t>应对措施：公司加大募投项目产品的市场推广及销售力度，密切关注国家产业政策及市 场需求，做好前瞻性预测，及时调整投资项目技术方向和市场策略。</w:t>
      </w:r>
    </w:p>
    <w:p>
      <w:pPr>
        <w:pStyle w:val="BodyText"/>
        <w:spacing w:line="240" w:lineRule="auto" w:before="67"/>
        <w:ind w:left="1613" w:right="1033"/>
        <w:jc w:val="left"/>
      </w:pPr>
      <w:r>
        <w:rPr>
          <w:rFonts w:ascii="Times New Roman" w:hAnsi="Times New Roman" w:cs="Times New Roman" w:eastAsia="Times New Roman" w:hint="default"/>
        </w:rPr>
        <w:t>2</w:t>
      </w:r>
      <w:r>
        <w:rPr/>
        <w:t>、税收政策变化的风险</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995" w:firstLine="480"/>
        <w:jc w:val="left"/>
      </w:pPr>
      <w:r>
        <w:rPr/>
        <w:t>报告期内，公司及子公司相应享受了关于高新技术企业、软件企业的税收优惠政策，上 </w:t>
      </w:r>
      <w:r>
        <w:rPr>
          <w:spacing w:val="-2"/>
        </w:rPr>
        <w:t>述税收优惠政策对公司的发展、经营业绩起到一定的促进作用，如果国家税收政策发生变化，</w:t>
      </w:r>
      <w:r>
        <w:rPr/>
        <w:t> 或公司及子公司不能通过高新技术企业、软件企业复审，导致不能继续享受上述税收优惠政 策，将会在一定程度上影响公司的盈利水平。</w:t>
      </w:r>
    </w:p>
    <w:p>
      <w:pPr>
        <w:pStyle w:val="BodyText"/>
        <w:spacing w:line="338" w:lineRule="auto" w:before="68"/>
        <w:ind w:right="1153" w:firstLine="480"/>
        <w:jc w:val="left"/>
      </w:pPr>
      <w:r>
        <w:rPr/>
        <w:t>应对措施：密切关注国家税收政策，加大研发力度，保持技术创新、技术领先，持续进 行技术成果转化，形成企业核心自主知识产权。</w:t>
      </w:r>
    </w:p>
    <w:p>
      <w:pPr>
        <w:pStyle w:val="BodyText"/>
        <w:spacing w:line="345" w:lineRule="auto" w:before="67"/>
        <w:ind w:left="1614" w:right="1152"/>
        <w:jc w:val="left"/>
      </w:pPr>
      <w:r>
        <w:rPr>
          <w:rFonts w:ascii="Times New Roman" w:hAnsi="Times New Roman" w:cs="Times New Roman" w:eastAsia="Times New Roman" w:hint="default"/>
        </w:rPr>
        <w:t>3</w:t>
      </w:r>
      <w:r>
        <w:rPr/>
        <w:t>、人才流失风险 公司管理团队主要成员直接持有公司股权，参与公司经营管理、研发和营销。公司持续</w:t>
      </w:r>
    </w:p>
    <w:p>
      <w:pPr>
        <w:pStyle w:val="BodyText"/>
        <w:spacing w:line="338" w:lineRule="auto" w:before="19"/>
        <w:ind w:left="1134" w:right="0"/>
        <w:jc w:val="left"/>
      </w:pPr>
      <w:r>
        <w:rPr/>
        <w:t>完善薪酬体系和绩效考核制度等一系列激励和约束机制，力求各业务核心人员能充分发挥才 </w:t>
      </w:r>
      <w:r>
        <w:rPr>
          <w:spacing w:val="-3"/>
        </w:rPr>
        <w:t>能，与公司共同成长。但是仍可能存在不可预期的人才流失、影响公司持续快速发展的风险。</w:t>
      </w:r>
    </w:p>
    <w:p>
      <w:pPr>
        <w:pStyle w:val="BodyText"/>
        <w:spacing w:line="338" w:lineRule="auto" w:before="66"/>
        <w:ind w:left="1134" w:right="1152" w:firstLine="480"/>
        <w:jc w:val="left"/>
      </w:pPr>
      <w:r>
        <w:rPr/>
        <w:t>应对措施：通过完善激励制度和薪酬政策，建立多层次培训体系，加大人才培育力度， 提供员工成长与上升的空间，实现公司与员工的共同发展。</w:t>
      </w:r>
    </w:p>
    <w:p>
      <w:pPr>
        <w:spacing w:line="240" w:lineRule="auto" w:before="8"/>
        <w:rPr>
          <w:rFonts w:ascii="宋体" w:hAnsi="宋体" w:cs="宋体" w:eastAsia="宋体" w:hint="default"/>
          <w:sz w:val="16"/>
          <w:szCs w:val="16"/>
        </w:rPr>
      </w:pPr>
    </w:p>
    <w:p>
      <w:pPr>
        <w:pStyle w:val="Heading2"/>
        <w:spacing w:line="240" w:lineRule="auto"/>
        <w:ind w:right="1033"/>
        <w:jc w:val="left"/>
        <w:rPr>
          <w:b w:val="0"/>
          <w:bCs w:val="0"/>
        </w:rPr>
      </w:pPr>
      <w:bookmarkStart w:name="十、接待调研、沟通、采访等活动登记表" w:id="63"/>
      <w:bookmarkEnd w:id="63"/>
      <w:r>
        <w:rPr>
          <w:b w:val="0"/>
          <w:bCs w:val="0"/>
        </w:rPr>
      </w:r>
      <w:r>
        <w:rPr/>
        <w:t>十、接待调研、沟通、采访等活动登记表</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033"/>
        <w:jc w:val="left"/>
        <w:rPr>
          <w:b w:val="0"/>
          <w:bCs w:val="0"/>
        </w:rPr>
      </w:pPr>
      <w:bookmarkStart w:name="1、报告期内接待调研、沟通、采访等活动登记表" w:id="64"/>
      <w:bookmarkEnd w:id="64"/>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pict>
          <v:shape style="position:absolute;margin-left:165.380005pt;margin-top:40.055618pt;width:.47998pt;height:.42pt;mso-position-horizontal-relative:page;mso-position-vertical-relative:paragraph;z-index:21064" type="#_x0000_t75" stroked="false">
            <v:imagedata r:id="rId116" o:title=""/>
          </v:shape>
        </w:pict>
      </w:r>
      <w:r>
        <w:rPr/>
        <w:pict>
          <v:shape style="position:absolute;margin-left:274.240021pt;margin-top:40.055618pt;width:.479996pt;height:.42pt;mso-position-horizontal-relative:page;mso-position-vertical-relative:paragraph;z-index:21088" type="#_x0000_t75" stroked="false">
            <v:imagedata r:id="rId116" o:title=""/>
          </v:shape>
        </w:pict>
      </w:r>
      <w:r>
        <w:rPr/>
        <w:pict>
          <v:shape style="position:absolute;margin-left:383.079987pt;margin-top:40.055618pt;width:.479996pt;height:.42pt;mso-position-horizontal-relative:page;mso-position-vertical-relative:paragraph;z-index:21112" type="#_x0000_t75" stroked="false">
            <v:imagedata r:id="rId116" o:title=""/>
          </v:shape>
        </w:pict>
      </w:r>
      <w:r>
        <w:rPr/>
        <w:pict>
          <v:shape style="position:absolute;margin-left:165.380005pt;margin-top:60.155609pt;width:.47998pt;height:.42pt;mso-position-horizontal-relative:page;mso-position-vertical-relative:paragraph;z-index:21136" type="#_x0000_t75" stroked="false">
            <v:imagedata r:id="rId116" o:title=""/>
          </v:shape>
        </w:pict>
      </w:r>
      <w:r>
        <w:rPr/>
        <w:pict>
          <v:shape style="position:absolute;margin-left:274.240021pt;margin-top:60.155609pt;width:.479996pt;height:.42pt;mso-position-horizontal-relative:page;mso-position-vertical-relative:paragraph;z-index:21160" type="#_x0000_t75" stroked="false">
            <v:imagedata r:id="rId116" o:title=""/>
          </v:shape>
        </w:pict>
      </w:r>
      <w:r>
        <w:rPr/>
        <w:pict>
          <v:shape style="position:absolute;margin-left:383.079987pt;margin-top:60.155609pt;width:.479996pt;height:.42pt;mso-position-horizontal-relative:page;mso-position-vertical-relative:paragraph;z-index:21184" type="#_x0000_t75" stroked="false">
            <v:imagedata r:id="rId116" o:title=""/>
          </v:shape>
        </w:pict>
      </w:r>
      <w:r>
        <w:rPr/>
        <w:pict>
          <v:shape style="position:absolute;margin-left:165.380005pt;margin-top:80.255615pt;width:.47998pt;height:.42pt;mso-position-horizontal-relative:page;mso-position-vertical-relative:paragraph;z-index:21208" type="#_x0000_t75" stroked="false">
            <v:imagedata r:id="rId116" o:title=""/>
          </v:shape>
        </w:pict>
      </w:r>
      <w:r>
        <w:rPr/>
        <w:pict>
          <v:shape style="position:absolute;margin-left:274.240021pt;margin-top:80.255615pt;width:.479996pt;height:.42pt;mso-position-horizontal-relative:page;mso-position-vertical-relative:paragraph;z-index:21232" type="#_x0000_t75" stroked="false">
            <v:imagedata r:id="rId116" o:title=""/>
          </v:shape>
        </w:pict>
      </w:r>
      <w:r>
        <w:rPr/>
        <w:pict>
          <v:shape style="position:absolute;margin-left:383.079987pt;margin-top:80.255615pt;width:.479996pt;height:.42pt;mso-position-horizontal-relative:page;mso-position-vertical-relative:paragraph;z-index:21256" type="#_x0000_t75" stroked="false">
            <v:imagedata r:id="rId116" o:title=""/>
          </v:shape>
        </w:pict>
      </w:r>
      <w:r>
        <w:rPr/>
        <w:pict>
          <v:shape style="position:absolute;margin-left:165.380005pt;margin-top:100.355652pt;width:.480015pt;height:.48pt;mso-position-horizontal-relative:page;mso-position-vertical-relative:paragraph;z-index:21280" type="#_x0000_t75" stroked="false">
            <v:imagedata r:id="rId116" o:title=""/>
          </v:shape>
        </w:pict>
      </w:r>
      <w:r>
        <w:rPr/>
        <w:pict>
          <v:shape style="position:absolute;margin-left:274.240021pt;margin-top:100.355652pt;width:.480031pt;height:.48pt;mso-position-horizontal-relative:page;mso-position-vertical-relative:paragraph;z-index:21304" type="#_x0000_t75" stroked="false">
            <v:imagedata r:id="rId116" o:title=""/>
          </v:shape>
        </w:pict>
      </w:r>
      <w:r>
        <w:rPr/>
        <w:pict>
          <v:shape style="position:absolute;margin-left:383.079987pt;margin-top:100.355652pt;width:.480031pt;height:.48pt;mso-position-horizontal-relative:page;mso-position-vertical-relative:paragraph;z-index:21328" type="#_x0000_t75" stroked="false">
            <v:imagedata r:id="rId116"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68"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3"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30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69"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3" w:right="0"/>
              <w:jc w:val="left"/>
              <w:rPr>
                <w:rFonts w:ascii="Times New Roman" w:hAnsi="Times New Roman" w:cs="Times New Roman" w:eastAsia="Times New Roman" w:hint="default"/>
                <w:sz w:val="21"/>
                <w:szCs w:val="21"/>
              </w:rPr>
            </w:pPr>
            <w:hyperlink r:id="rId23">
              <w:r>
                <w:rPr>
                  <w:rFonts w:ascii="Times New Roman"/>
                  <w:sz w:val="21"/>
                </w:rPr>
                <w:t>http://www.cninfo.com.cn</w:t>
              </w:r>
            </w:hyperlink>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3" w:right="0"/>
              <w:jc w:val="left"/>
              <w:rPr>
                <w:rFonts w:ascii="Times New Roman" w:hAnsi="Times New Roman" w:cs="Times New Roman" w:eastAsia="Times New Roman" w:hint="default"/>
                <w:sz w:val="21"/>
                <w:szCs w:val="21"/>
              </w:rPr>
            </w:pPr>
            <w:hyperlink r:id="rId23">
              <w:r>
                <w:rPr>
                  <w:rFonts w:ascii="Times New Roman"/>
                  <w:sz w:val="21"/>
                </w:rPr>
                <w:t>http://www.cninfo.com.cn</w:t>
              </w:r>
            </w:hyperlink>
          </w:p>
        </w:tc>
      </w:tr>
      <w:tr>
        <w:trPr>
          <w:trHeight w:val="403"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3" w:right="0"/>
              <w:jc w:val="left"/>
              <w:rPr>
                <w:rFonts w:ascii="Times New Roman" w:hAnsi="Times New Roman" w:cs="Times New Roman" w:eastAsia="Times New Roman" w:hint="default"/>
                <w:sz w:val="21"/>
                <w:szCs w:val="21"/>
              </w:rPr>
            </w:pPr>
            <w:hyperlink r:id="rId23">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3"/>
        <w:jc w:val="center"/>
        <w:rPr>
          <w:b w:val="0"/>
          <w:bCs w:val="0"/>
        </w:rPr>
      </w:pPr>
      <w:bookmarkStart w:name="第五节 重要事项" w:id="65"/>
      <w:bookmarkEnd w:id="65"/>
      <w:r>
        <w:rPr>
          <w:b w:val="0"/>
          <w:bCs w:val="0"/>
        </w:rPr>
      </w:r>
      <w:bookmarkStart w:name="_bookmark4" w:id="66"/>
      <w:bookmarkEnd w:id="66"/>
      <w:r>
        <w:rPr>
          <w:b w:val="0"/>
          <w:bCs w:val="0"/>
        </w:rPr>
      </w:r>
      <w:r>
        <w:rPr/>
        <w:t>第五节</w:t>
      </w:r>
      <w:r>
        <w:rPr>
          <w:spacing w:val="-5"/>
        </w:rPr>
        <w:t> </w:t>
      </w:r>
      <w:r>
        <w:rPr/>
        <w:t>重要事项</w:t>
      </w:r>
      <w:r>
        <w:rPr>
          <w:b w:val="0"/>
          <w:bCs w:val="0"/>
        </w:rPr>
      </w:r>
    </w:p>
    <w:p>
      <w:pPr>
        <w:pStyle w:val="Heading2"/>
        <w:spacing w:line="720" w:lineRule="atLeast" w:before="103"/>
        <w:ind w:left="1616" w:right="1033" w:hanging="483"/>
        <w:jc w:val="left"/>
        <w:rPr>
          <w:b w:val="0"/>
          <w:bCs w:val="0"/>
        </w:rPr>
      </w:pPr>
      <w:bookmarkStart w:name="一、公司普通股利润分配及资本公积金转增股本情况" w:id="67"/>
      <w:bookmarkEnd w:id="67"/>
      <w:r>
        <w:rPr>
          <w:b w:val="0"/>
          <w:bCs w:val="0"/>
        </w:rPr>
      </w:r>
      <w:r>
        <w:rPr/>
        <w:t>一、公司普通股利润分配及资本公积金转增股本情况</w:t>
      </w:r>
      <w:r>
        <w:rPr>
          <w:w w:val="99"/>
        </w:rPr>
        <w:t> </w:t>
      </w:r>
      <w:r>
        <w:rPr>
          <w:w w:val="95"/>
        </w:rPr>
        <w:t>报告期内普通股利润分配政策，特别是现金分红政策的制定、执行或调整情况</w:t>
      </w:r>
      <w:r>
        <w:rPr>
          <w:b w:val="0"/>
          <w:bCs w:val="0"/>
        </w:rPr>
      </w:r>
    </w:p>
    <w:p>
      <w:pPr>
        <w:spacing w:line="345" w:lineRule="auto" w:before="166"/>
        <w:ind w:left="1616" w:right="1033" w:hanging="3"/>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r>
        <w:rPr>
          <w:rFonts w:ascii="宋体" w:hAnsi="宋体" w:cs="宋体" w:eastAsia="宋体" w:hint="default"/>
          <w:b/>
          <w:bCs/>
          <w:w w:val="95"/>
          <w:sz w:val="24"/>
          <w:szCs w:val="24"/>
        </w:rPr>
        <w:t>公司报告期利润分配预案及资本公积金转增股本预案与公司章程和分红管理办法等的相</w:t>
      </w:r>
      <w:r>
        <w:rPr>
          <w:rFonts w:ascii="宋体" w:hAnsi="宋体" w:cs="宋体" w:eastAsia="宋体" w:hint="default"/>
          <w:sz w:val="24"/>
          <w:szCs w:val="24"/>
        </w:rPr>
      </w:r>
    </w:p>
    <w:p>
      <w:pPr>
        <w:pStyle w:val="Heading2"/>
        <w:spacing w:line="240" w:lineRule="auto" w:before="22"/>
        <w:ind w:right="1033"/>
        <w:jc w:val="left"/>
        <w:rPr>
          <w:b w:val="0"/>
          <w:bCs w:val="0"/>
        </w:rPr>
      </w:pPr>
      <w:r>
        <w:rPr/>
        <w:t>关规定一致</w:t>
      </w:r>
      <w:r>
        <w:rPr>
          <w:b w:val="0"/>
          <w:bCs w:val="0"/>
        </w:rPr>
      </w:r>
    </w:p>
    <w:p>
      <w:pPr>
        <w:pStyle w:val="BodyText"/>
        <w:spacing w:line="357" w:lineRule="auto" w:before="166"/>
        <w:ind w:left="1613" w:right="1633"/>
        <w:jc w:val="left"/>
      </w:pPr>
      <w:r>
        <w:rPr/>
        <w:pict>
          <v:shape style="position:absolute;margin-left:57.150002pt;margin-top:76.675644pt;width:477.8pt;height:161.3pt;mso-position-horizontal-relative:page;mso-position-vertical-relative:paragraph;z-index:21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5854"/>
                  </w:tblGrid>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487,116,536</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48,711,653.60</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190,222,887.16</w:t>
                        </w:r>
                      </w:p>
                    </w:tc>
                  </w:tr>
                  <w:tr>
                    <w:trPr>
                      <w:trHeight w:val="402" w:hRule="exact"/>
                    </w:trPr>
                    <w:tc>
                      <w:tcPr>
                        <w:tcW w:w="3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4"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100%</w:t>
                        </w:r>
                      </w:p>
                    </w:tc>
                  </w:tr>
                  <w:tr>
                    <w:trPr>
                      <w:trHeight w:val="402" w:hRule="exact"/>
                    </w:trPr>
                    <w:tc>
                      <w:tcPr>
                        <w:tcW w:w="9541" w:type="dxa"/>
                        <w:gridSpan w:val="2"/>
                        <w:tcBorders>
                          <w:top w:val="single" w:sz="8"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bl>
                <w:p>
                  <w:pP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3"/>
        <w:rPr>
          <w:rFonts w:ascii="宋体" w:hAnsi="宋体" w:cs="宋体" w:eastAsia="宋体" w:hint="default"/>
          <w:sz w:val="28"/>
          <w:szCs w:val="28"/>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93" name="image100.png" descr=""/>
            <wp:cNvGraphicFramePr>
              <a:graphicFrameLocks noChangeAspect="1"/>
            </wp:cNvGraphicFramePr>
            <a:graphic>
              <a:graphicData uri="http://schemas.openxmlformats.org/drawingml/2006/picture">
                <pic:pic>
                  <pic:nvPicPr>
                    <pic:cNvPr id="494" name="image100.png"/>
                    <pic:cNvPicPr/>
                  </pic:nvPicPr>
                  <pic:blipFill>
                    <a:blip r:embed="rId11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95" name="image100.png" descr=""/>
            <wp:cNvGraphicFramePr>
              <a:graphicFrameLocks noChangeAspect="1"/>
            </wp:cNvGraphicFramePr>
            <a:graphic>
              <a:graphicData uri="http://schemas.openxmlformats.org/drawingml/2006/picture">
                <pic:pic>
                  <pic:nvPicPr>
                    <pic:cNvPr id="496" name="image100.png"/>
                    <pic:cNvPicPr/>
                  </pic:nvPicPr>
                  <pic:blipFill>
                    <a:blip r:embed="rId11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497" name="image100.png" descr=""/>
            <wp:cNvGraphicFramePr>
              <a:graphicFrameLocks noChangeAspect="1"/>
            </wp:cNvGraphicFramePr>
            <a:graphic>
              <a:graphicData uri="http://schemas.openxmlformats.org/drawingml/2006/picture">
                <pic:pic>
                  <pic:nvPicPr>
                    <pic:cNvPr id="498" name="image100.png"/>
                    <pic:cNvPicPr/>
                  </pic:nvPicPr>
                  <pic:blipFill>
                    <a:blip r:embed="rId11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499" name="image100.png" descr=""/>
            <wp:cNvGraphicFramePr>
              <a:graphicFrameLocks noChangeAspect="1"/>
            </wp:cNvGraphicFramePr>
            <a:graphic>
              <a:graphicData uri="http://schemas.openxmlformats.org/drawingml/2006/picture">
                <pic:pic>
                  <pic:nvPicPr>
                    <pic:cNvPr id="500" name="image100.png"/>
                    <pic:cNvPicPr/>
                  </pic:nvPicPr>
                  <pic:blipFill>
                    <a:blip r:embed="rId11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01" name="image100.png" descr=""/>
            <wp:cNvGraphicFramePr>
              <a:graphicFrameLocks noChangeAspect="1"/>
            </wp:cNvGraphicFramePr>
            <a:graphic>
              <a:graphicData uri="http://schemas.openxmlformats.org/drawingml/2006/picture">
                <pic:pic>
                  <pic:nvPicPr>
                    <pic:cNvPr id="502" name="image100.png"/>
                    <pic:cNvPicPr/>
                  </pic:nvPicPr>
                  <pic:blipFill>
                    <a:blip r:embed="rId11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03" name="image100.png" descr=""/>
            <wp:cNvGraphicFramePr>
              <a:graphicFrameLocks noChangeAspect="1"/>
            </wp:cNvGraphicFramePr>
            <a:graphic>
              <a:graphicData uri="http://schemas.openxmlformats.org/drawingml/2006/picture">
                <pic:pic>
                  <pic:nvPicPr>
                    <pic:cNvPr id="504" name="image100.png"/>
                    <pic:cNvPicPr/>
                  </pic:nvPicPr>
                  <pic:blipFill>
                    <a:blip r:embed="rId11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8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05" name="image100.png" descr=""/>
            <wp:cNvGraphicFramePr>
              <a:graphicFrameLocks noChangeAspect="1"/>
            </wp:cNvGraphicFramePr>
            <a:graphic>
              <a:graphicData uri="http://schemas.openxmlformats.org/drawingml/2006/picture">
                <pic:pic>
                  <pic:nvPicPr>
                    <pic:cNvPr id="506" name="image100.png"/>
                    <pic:cNvPicPr/>
                  </pic:nvPicPr>
                  <pic:blipFill>
                    <a:blip r:embed="rId11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spacing w:line="240" w:lineRule="auto" w:before="11"/>
        <w:rPr>
          <w:rFonts w:ascii="宋体" w:hAnsi="宋体" w:cs="宋体" w:eastAsia="宋体" w:hint="default"/>
          <w:sz w:val="29"/>
          <w:szCs w:val="29"/>
        </w:rPr>
      </w:pPr>
    </w:p>
    <w:p>
      <w:pPr>
        <w:spacing w:line="273" w:lineRule="auto" w:before="35"/>
        <w:ind w:left="1161" w:right="1275" w:firstLine="0"/>
        <w:jc w:val="left"/>
        <w:rPr>
          <w:rFonts w:ascii="宋体" w:hAnsi="宋体" w:cs="宋体" w:eastAsia="宋体" w:hint="default"/>
          <w:sz w:val="21"/>
          <w:szCs w:val="21"/>
        </w:rPr>
      </w:pPr>
      <w:r>
        <w:rPr>
          <w:rFonts w:ascii="宋体" w:hAnsi="宋体" w:cs="宋体" w:eastAsia="宋体" w:hint="default"/>
          <w:sz w:val="21"/>
          <w:szCs w:val="21"/>
        </w:rPr>
        <w:t>公司发展阶段属成长期且有重大资金支出安排的，进行利润分配时，现金分红在本次利润分配中所占比 例最低应达到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line="240" w:lineRule="auto" w:before="12"/>
        <w:rPr>
          <w:rFonts w:ascii="宋体" w:hAnsi="宋体" w:cs="宋体" w:eastAsia="宋体" w:hint="default"/>
          <w:sz w:val="2"/>
          <w:szCs w:val="2"/>
        </w:rPr>
      </w:pPr>
    </w:p>
    <w:p>
      <w:pPr>
        <w:spacing w:line="420"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19;top:14;width:2;height:393" coordorigin="19,14" coordsize="2,393">
              <v:shape style="position:absolute;left:19;top:14;width:2;height:393" coordorigin="19,14" coordsize="0,393" path="m19,14l19,406e" filled="false" stroked="true" strokeweight="1.38pt" strokecolor="#d2d2d2">
                <v:path arrowok="t"/>
              </v:shape>
            </v:group>
            <v:group style="position:absolute;left:9560;top:14;width:2;height:393" coordorigin="9560,14" coordsize="2,393">
              <v:shape style="position:absolute;left:9560;top:14;width:2;height:393" coordorigin="9560,14" coordsize="0,393" path="m9560,14l9560,406e" filled="false" stroked="true" strokeweight="1.38pt" strokecolor="#d2d2d2">
                <v:path arrowok="t"/>
              </v:shape>
            </v:group>
            <v:group style="position:absolute;left:32;top:14;width:9514;height:393" coordorigin="32,14" coordsize="9514,393">
              <v:shape style="position:absolute;left:32;top:14;width:9514;height:393" coordorigin="32,14" coordsize="9514,393" path="m32,406l9546,406,9546,14,32,14,32,406xe" filled="true" fillcolor="#d2d2d2" stroked="false">
                <v:path arrowok="t"/>
                <v:fill type="solid"/>
              </v:shape>
            </v:group>
            <v:group style="position:absolute;left:5;top:9;width:9569;height:2" coordorigin="5,9" coordsize="9569,2">
              <v:shape style="position:absolute;left:5;top:9;width:9569;height:2" coordorigin="5,9" coordsize="9569,0" path="m5,9l9574,9e" filled="false" stroked="true" strokeweight=".48pt" strokecolor="#000000">
                <v:path arrowok="t"/>
              </v:shape>
            </v:group>
            <v:group style="position:absolute;left:5;top:411;width:9569;height:2" coordorigin="5,411" coordsize="9569,2">
              <v:shape style="position:absolute;left:5;top:411;width:9569;height:2" coordorigin="5,411" coordsize="9569,0" path="m5,411l9574,411e" filled="false" stroked="true" strokeweight=".48pt" strokecolor="#000000">
                <v:path arrowok="t"/>
              </v:shape>
              <v:shape style="position:absolute;left:5;top:9;width:9569;height:402" type="#_x0000_t202" filled="false" stroked="false">
                <v:textbox inset="0,0,0,0">
                  <w:txbxContent>
                    <w:p>
                      <w:pPr>
                        <w:spacing w:before="30"/>
                        <w:ind w:left="2579" w:right="0" w:firstLine="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spacing w:before="21"/>
        <w:ind w:left="1161" w:right="1033" w:firstLine="0"/>
        <w:jc w:val="left"/>
        <w:rPr>
          <w:rFonts w:ascii="宋体" w:hAnsi="宋体" w:cs="宋体" w:eastAsia="宋体" w:hint="default"/>
          <w:sz w:val="21"/>
          <w:szCs w:val="21"/>
        </w:rPr>
      </w:pPr>
      <w:r>
        <w:rPr>
          <w:rFonts w:ascii="宋体" w:hAnsi="宋体" w:cs="宋体" w:eastAsia="宋体" w:hint="default"/>
          <w:sz w:val="21"/>
          <w:szCs w:val="21"/>
        </w:rPr>
        <w:t>以公司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487,116,536 </w:t>
      </w:r>
      <w:r>
        <w:rPr>
          <w:rFonts w:ascii="宋体" w:hAnsi="宋体" w:cs="宋体" w:eastAsia="宋体" w:hint="default"/>
          <w:sz w:val="21"/>
          <w:szCs w:val="21"/>
        </w:rPr>
        <w:t>股</w:t>
      </w:r>
      <w:r>
        <w:rPr>
          <w:rFonts w:ascii="宋体" w:hAnsi="宋体" w:cs="宋体" w:eastAsia="宋体" w:hint="default"/>
          <w:spacing w:val="-2"/>
          <w:sz w:val="21"/>
          <w:szCs w:val="21"/>
        </w:rPr>
        <w:t>为</w:t>
      </w:r>
      <w:r>
        <w:rPr>
          <w:rFonts w:ascii="宋体" w:hAnsi="宋体" w:cs="宋体" w:eastAsia="宋体" w:hint="default"/>
          <w:sz w:val="21"/>
          <w:szCs w:val="21"/>
        </w:rPr>
        <w:t>基数</w:t>
      </w:r>
      <w:r>
        <w:rPr>
          <w:rFonts w:ascii="宋体" w:hAnsi="宋体" w:cs="宋体" w:eastAsia="宋体" w:hint="default"/>
          <w:spacing w:val="-22"/>
          <w:sz w:val="21"/>
          <w:szCs w:val="21"/>
        </w:rPr>
        <w:t>，</w:t>
      </w:r>
      <w:r>
        <w:rPr>
          <w:rFonts w:ascii="宋体" w:hAnsi="宋体" w:cs="宋体" w:eastAsia="宋体" w:hint="default"/>
          <w:sz w:val="21"/>
          <w:szCs w:val="21"/>
        </w:rPr>
        <w:t>向全体股东每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2"/>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4"/>
          <w:sz w:val="21"/>
          <w:szCs w:val="21"/>
        </w:rPr>
        <w:t>）</w:t>
      </w:r>
      <w:r>
        <w:rPr>
          <w:rFonts w:ascii="宋体" w:hAnsi="宋体" w:cs="宋体" w:eastAsia="宋体" w:hint="default"/>
          <w:sz w:val="21"/>
          <w:szCs w:val="21"/>
        </w:rPr>
        <w:t>，</w:t>
      </w:r>
    </w:p>
    <w:p>
      <w:pPr>
        <w:spacing w:before="22"/>
        <w:ind w:left="1161" w:right="1033" w:firstLine="0"/>
        <w:jc w:val="left"/>
        <w:rPr>
          <w:rFonts w:ascii="宋体" w:hAnsi="宋体" w:cs="宋体" w:eastAsia="宋体" w:hint="default"/>
          <w:sz w:val="21"/>
          <w:szCs w:val="21"/>
        </w:rPr>
      </w:pPr>
      <w:r>
        <w:rPr>
          <w:rFonts w:ascii="宋体" w:hAnsi="宋体" w:cs="宋体" w:eastAsia="宋体" w:hint="default"/>
          <w:sz w:val="21"/>
          <w:szCs w:val="21"/>
        </w:rPr>
        <w:t>送红股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 </w:t>
      </w:r>
      <w:r>
        <w:rPr>
          <w:rFonts w:ascii="宋体" w:hAnsi="宋体" w:cs="宋体" w:eastAsia="宋体" w:hint="default"/>
          <w:spacing w:val="-2"/>
          <w:sz w:val="21"/>
          <w:szCs w:val="21"/>
        </w:rPr>
        <w:t>股</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以</w:t>
      </w:r>
      <w:r>
        <w:rPr>
          <w:rFonts w:ascii="宋体" w:hAnsi="宋体" w:cs="宋体" w:eastAsia="宋体" w:hint="default"/>
          <w:sz w:val="21"/>
          <w:szCs w:val="21"/>
        </w:rPr>
        <w:t>资本公积金向全体股东每</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p>
    <w:p>
      <w:pPr>
        <w:spacing w:line="240" w:lineRule="auto" w:before="9"/>
        <w:rPr>
          <w:rFonts w:ascii="宋体" w:hAnsi="宋体" w:cs="宋体" w:eastAsia="宋体" w:hint="default"/>
          <w:sz w:val="5"/>
          <w:szCs w:val="5"/>
        </w:rPr>
      </w:pPr>
    </w:p>
    <w:p>
      <w:pPr>
        <w:spacing w:line="20" w:lineRule="exact"/>
        <w:ind w:left="111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Heading2"/>
        <w:spacing w:line="240" w:lineRule="auto" w:before="26"/>
        <w:ind w:left="1616" w:right="1033"/>
        <w:jc w:val="left"/>
        <w:rPr>
          <w:b w:val="0"/>
          <w:bCs w:val="0"/>
        </w:rPr>
      </w:pPr>
      <w:r>
        <w:rPr>
          <w:spacing w:val="1"/>
          <w:w w:val="99"/>
        </w:rPr>
        <w:t>公司</w:t>
      </w:r>
      <w:r>
        <w:rPr>
          <w:w w:val="99"/>
        </w:rPr>
        <w:t>近</w:t>
      </w:r>
      <w:r>
        <w:rPr>
          <w:spacing w:val="-60"/>
        </w:rPr>
        <w:t> </w:t>
      </w:r>
      <w:r>
        <w:rPr>
          <w:rFonts w:ascii="Times New Roman" w:hAnsi="Times New Roman" w:cs="Times New Roman" w:eastAsia="Times New Roman" w:hint="default"/>
        </w:rPr>
        <w:t>3 </w:t>
      </w:r>
      <w:r>
        <w:rPr>
          <w:spacing w:val="-30"/>
          <w:w w:val="99"/>
        </w:rPr>
        <w:t>年</w:t>
      </w:r>
      <w:r>
        <w:rPr>
          <w:w w:val="99"/>
        </w:rPr>
        <w:t>（包括本报告期</w:t>
      </w:r>
      <w:r>
        <w:rPr>
          <w:spacing w:val="-29"/>
          <w:w w:val="99"/>
        </w:rPr>
        <w:t>）</w:t>
      </w:r>
      <w:r>
        <w:rPr>
          <w:w w:val="99"/>
        </w:rPr>
        <w:t>的普通股股利分配方</w:t>
      </w:r>
      <w:r>
        <w:rPr>
          <w:spacing w:val="-29"/>
          <w:w w:val="99"/>
        </w:rPr>
        <w:t>案</w:t>
      </w:r>
      <w:r>
        <w:rPr>
          <w:w w:val="99"/>
        </w:rPr>
        <w:t>（预案</w:t>
      </w:r>
      <w:r>
        <w:rPr>
          <w:spacing w:val="-119"/>
          <w:w w:val="99"/>
        </w:rPr>
        <w:t>）</w:t>
      </w:r>
      <w:r>
        <w:rPr>
          <w:spacing w:val="-29"/>
          <w:w w:val="99"/>
        </w:rPr>
        <w:t>、</w:t>
      </w:r>
      <w:r>
        <w:rPr>
          <w:w w:val="99"/>
        </w:rPr>
        <w:t>资本公积金转增股本方案</w:t>
      </w:r>
      <w:r>
        <w:rPr>
          <w:b w:val="0"/>
          <w:bCs w:val="0"/>
        </w:rPr>
      </w:r>
    </w:p>
    <w:p>
      <w:pPr>
        <w:pStyle w:val="Heading2"/>
        <w:spacing w:line="240" w:lineRule="auto" w:before="108"/>
        <w:ind w:left="1133" w:right="1033"/>
        <w:jc w:val="left"/>
        <w:rPr>
          <w:b w:val="0"/>
          <w:bCs w:val="0"/>
        </w:rPr>
      </w:pPr>
      <w:r>
        <w:rPr/>
        <w:t>（预案）情况</w:t>
      </w:r>
      <w:r>
        <w:rPr>
          <w:b w:val="0"/>
          <w:bCs w:val="0"/>
        </w:rPr>
      </w:r>
    </w:p>
    <w:p>
      <w:pPr>
        <w:pStyle w:val="BodyText"/>
        <w:spacing w:line="319" w:lineRule="auto" w:before="164"/>
        <w:ind w:right="997" w:firstLine="480"/>
        <w:jc w:val="left"/>
      </w:pPr>
      <w:r>
        <w:rPr>
          <w:spacing w:val="-9"/>
        </w:rPr>
        <w:t>经瑞华会计师事务所（特殊普通合伙）审计，</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4"/>
        </w:rPr>
        <w:t> </w:t>
      </w:r>
      <w:r>
        <w:rPr/>
        <w:t>年母公司实现净利润</w:t>
      </w:r>
      <w:r>
        <w:rPr>
          <w:spacing w:val="-56"/>
        </w:rPr>
        <w:t> </w:t>
      </w:r>
      <w:r>
        <w:rPr>
          <w:rFonts w:ascii="Times New Roman" w:hAnsi="Times New Roman" w:cs="Times New Roman" w:eastAsia="Times New Roman" w:hint="default"/>
        </w:rPr>
        <w:t>43,754,066.55</w:t>
      </w:r>
      <w:r>
        <w:rPr>
          <w:rFonts w:ascii="Times New Roman" w:hAnsi="Times New Roman" w:cs="Times New Roman" w:eastAsia="Times New Roman" w:hint="default"/>
          <w:spacing w:val="4"/>
        </w:rPr>
        <w:t> </w:t>
      </w:r>
      <w:r>
        <w:rPr/>
        <w:t>元。 </w:t>
      </w:r>
      <w:r>
        <w:rPr>
          <w:spacing w:val="-6"/>
        </w:rPr>
        <w:t>根据《公司法》和《公司章程》的规定，按</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年度母公司实现净利润的</w:t>
      </w:r>
      <w:r>
        <w:rPr>
          <w:spacing w:val="-59"/>
        </w:rPr>
        <w:t> </w:t>
      </w:r>
      <w:r>
        <w:rPr>
          <w:rFonts w:ascii="Times New Roman" w:hAnsi="Times New Roman" w:cs="Times New Roman" w:eastAsia="Times New Roman" w:hint="default"/>
        </w:rPr>
        <w:t>10%</w:t>
      </w:r>
      <w:r>
        <w:rPr/>
        <w:t>提取法定盈余</w:t>
      </w:r>
      <w:r>
        <w:rPr>
          <w:spacing w:val="-117"/>
        </w:rPr>
        <w:t> </w:t>
      </w:r>
      <w:r>
        <w:rPr/>
        <w:t>公积金</w:t>
      </w:r>
      <w:r>
        <w:rPr>
          <w:spacing w:val="-60"/>
        </w:rPr>
        <w:t> </w:t>
      </w:r>
      <w:r>
        <w:rPr>
          <w:rFonts w:ascii="Times New Roman" w:hAnsi="Times New Roman" w:cs="Times New Roman" w:eastAsia="Times New Roman" w:hint="default"/>
        </w:rPr>
        <w:t>4,375,406.66 </w:t>
      </w:r>
      <w:r>
        <w:rPr/>
        <w:t>元，减去</w:t>
      </w:r>
      <w:r>
        <w:rPr>
          <w:spacing w:val="-60"/>
        </w:rPr>
        <w:t> </w:t>
      </w:r>
      <w:r>
        <w:rPr>
          <w:rFonts w:ascii="Times New Roman" w:hAnsi="Times New Roman" w:cs="Times New Roman" w:eastAsia="Times New Roman" w:hint="default"/>
        </w:rPr>
        <w:t>2016 </w:t>
      </w:r>
      <w:r>
        <w:rPr/>
        <w:t>年年度权益分派</w:t>
      </w:r>
      <w:r>
        <w:rPr>
          <w:spacing w:val="-60"/>
        </w:rPr>
        <w:t> </w:t>
      </w:r>
      <w:r>
        <w:rPr>
          <w:rFonts w:ascii="Times New Roman" w:hAnsi="Times New Roman" w:cs="Times New Roman" w:eastAsia="Times New Roman" w:hint="default"/>
        </w:rPr>
        <w:t>23,912,575.12 </w:t>
      </w:r>
      <w:r>
        <w:rPr/>
        <w:t>元，加上以</w:t>
      </w:r>
      <w:r>
        <w:rPr>
          <w:spacing w:val="-60"/>
        </w:rPr>
        <w:t> </w:t>
      </w:r>
      <w:r>
        <w:rPr>
          <w:rFonts w:ascii="Times New Roman" w:hAnsi="Times New Roman" w:cs="Times New Roman" w:eastAsia="Times New Roman" w:hint="default"/>
        </w:rPr>
        <w:t>2016 </w:t>
      </w:r>
      <w:r>
        <w:rPr/>
        <w:t>年年度累</w:t>
      </w:r>
    </w:p>
    <w:p>
      <w:pPr>
        <w:pStyle w:val="BodyText"/>
        <w:spacing w:line="240" w:lineRule="auto" w:before="19"/>
        <w:ind w:right="1033"/>
        <w:jc w:val="left"/>
        <w:rPr>
          <w:rFonts w:ascii="Times New Roman" w:hAnsi="Times New Roman" w:cs="Times New Roman" w:eastAsia="Times New Roman" w:hint="default"/>
        </w:rPr>
      </w:pPr>
      <w:r>
        <w:rPr/>
        <w:t>计未分配利润</w:t>
      </w:r>
      <w:r>
        <w:rPr>
          <w:spacing w:val="-76"/>
        </w:rPr>
        <w:t> </w:t>
      </w:r>
      <w:r>
        <w:rPr>
          <w:rFonts w:ascii="Times New Roman" w:hAnsi="Times New Roman" w:cs="Times New Roman" w:eastAsia="Times New Roman" w:hint="default"/>
        </w:rPr>
        <w:t>174,756,802.39</w:t>
      </w:r>
      <w:r>
        <w:rPr>
          <w:rFonts w:ascii="Times New Roman" w:hAnsi="Times New Roman" w:cs="Times New Roman" w:eastAsia="Times New Roman" w:hint="default"/>
          <w:spacing w:val="-16"/>
        </w:rPr>
        <w:t> </w:t>
      </w:r>
      <w:r>
        <w:rPr/>
        <w:t>元</w:t>
      </w:r>
      <w:r>
        <w:rPr>
          <w:spacing w:val="-120"/>
        </w:rPr>
        <w:t>，</w:t>
      </w:r>
      <w:r>
        <w:rPr/>
        <w:t>截至</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w:t>
      </w:r>
      <w:r>
        <w:rPr>
          <w:spacing w:val="-120"/>
        </w:rPr>
        <w:t>，</w:t>
      </w:r>
      <w:r>
        <w:rPr/>
        <w:t>公司可供分配利润为</w:t>
      </w:r>
      <w:r>
        <w:rPr>
          <w:spacing w:val="-76"/>
        </w:rPr>
        <w:t> </w:t>
      </w:r>
      <w:r>
        <w:rPr>
          <w:rFonts w:ascii="Times New Roman" w:hAnsi="Times New Roman" w:cs="Times New Roman" w:eastAsia="Times New Roman" w:hint="default"/>
        </w:rPr>
        <w:t>190,222,887.16</w:t>
      </w:r>
    </w:p>
    <w:p>
      <w:pPr>
        <w:pStyle w:val="BodyText"/>
        <w:spacing w:line="240" w:lineRule="auto" w:before="109"/>
        <w:ind w:left="1134" w:right="1033"/>
        <w:jc w:val="left"/>
      </w:pPr>
      <w:r>
        <w:rPr/>
        <w:t>元。</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240" w:lineRule="auto"/>
        <w:ind w:left="161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年权益分派方案为：以公司</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487,116,536</w:t>
      </w:r>
      <w:r>
        <w:rPr>
          <w:rFonts w:ascii="Times New Roman" w:hAnsi="Times New Roman" w:cs="Times New Roman" w:eastAsia="Times New Roman" w:hint="default"/>
          <w:spacing w:val="-3"/>
        </w:rPr>
        <w:t> </w:t>
      </w:r>
      <w:r>
        <w:rPr/>
        <w:t>股为基数，向全</w:t>
      </w:r>
    </w:p>
    <w:p>
      <w:pPr>
        <w:pStyle w:val="BodyText"/>
        <w:spacing w:line="240" w:lineRule="auto" w:before="108"/>
        <w:ind w:left="1134" w:right="0"/>
        <w:jc w:val="both"/>
      </w:pPr>
      <w:r>
        <w:rPr/>
        <w:t>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 </w:t>
      </w:r>
      <w:r>
        <w:rPr>
          <w:spacing w:val="-21"/>
        </w:rPr>
        <w:t>元</w:t>
      </w:r>
      <w:r>
        <w:rPr/>
        <w:t>（含税</w:t>
      </w:r>
      <w:r>
        <w:rPr>
          <w:spacing w:val="-120"/>
        </w:rPr>
        <w:t>）</w:t>
      </w:r>
      <w:r>
        <w:rPr>
          <w:spacing w:val="-21"/>
        </w:rPr>
        <w:t>，</w:t>
      </w:r>
      <w:r>
        <w:rPr/>
        <w:t>送红股</w:t>
      </w:r>
      <w:r>
        <w:rPr>
          <w:spacing w:val="-60"/>
        </w:rPr>
        <w:t> </w:t>
      </w:r>
      <w:r>
        <w:rPr>
          <w:rFonts w:ascii="Times New Roman" w:hAnsi="Times New Roman" w:cs="Times New Roman" w:eastAsia="Times New Roman" w:hint="default"/>
        </w:rPr>
        <w:t>0 </w:t>
      </w:r>
      <w:r>
        <w:rPr>
          <w:spacing w:val="-21"/>
        </w:rPr>
        <w:t>股</w:t>
      </w:r>
      <w:r>
        <w:rPr/>
        <w:t>（含税</w:t>
      </w:r>
      <w:r>
        <w:rPr>
          <w:spacing w:val="-120"/>
        </w:rPr>
        <w:t>）</w:t>
      </w:r>
      <w:r>
        <w:rPr>
          <w:spacing w:val="-21"/>
        </w:rPr>
        <w:t>，</w:t>
      </w:r>
      <w:r>
        <w:rPr/>
        <w:t>以资本公积金向全体股东每</w:t>
      </w:r>
    </w:p>
    <w:p>
      <w:pPr>
        <w:pStyle w:val="BodyText"/>
        <w:spacing w:line="240" w:lineRule="auto" w:before="108"/>
        <w:ind w:left="1134" w:right="0"/>
        <w:jc w:val="both"/>
      </w:pP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0 </w:t>
      </w:r>
      <w:r>
        <w:rPr/>
        <w:t>股。</w:t>
      </w:r>
    </w:p>
    <w:p>
      <w:pPr>
        <w:pStyle w:val="BodyText"/>
        <w:spacing w:line="240" w:lineRule="auto" w:before="147"/>
        <w:ind w:left="1613" w:right="1033"/>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年权益分派方案为：以公司</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480,831,536</w:t>
      </w:r>
      <w:r>
        <w:rPr>
          <w:rFonts w:ascii="Times New Roman" w:hAnsi="Times New Roman" w:cs="Times New Roman" w:eastAsia="Times New Roman" w:hint="default"/>
          <w:spacing w:val="-3"/>
        </w:rPr>
        <w:t> </w:t>
      </w:r>
      <w:r>
        <w:rPr/>
        <w:t>股为基数，向全</w:t>
      </w:r>
    </w:p>
    <w:p>
      <w:pPr>
        <w:pStyle w:val="BodyText"/>
        <w:spacing w:line="240" w:lineRule="auto" w:before="108"/>
        <w:ind w:right="0"/>
        <w:jc w:val="both"/>
      </w:pPr>
      <w:r>
        <w:rPr/>
        <w:t>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0.50 </w:t>
      </w:r>
      <w:r>
        <w:rPr/>
        <w:t>元（含税</w:t>
      </w:r>
      <w:r>
        <w:rPr>
          <w:spacing w:val="-120"/>
        </w:rPr>
        <w:t>）</w:t>
      </w:r>
      <w:r>
        <w:rPr/>
        <w:t>，送红股</w:t>
      </w:r>
      <w:r>
        <w:rPr>
          <w:spacing w:val="-60"/>
        </w:rPr>
        <w:t> </w:t>
      </w:r>
      <w:r>
        <w:rPr>
          <w:rFonts w:ascii="Times New Roman" w:hAnsi="Times New Roman" w:cs="Times New Roman" w:eastAsia="Times New Roman" w:hint="default"/>
        </w:rPr>
        <w:t>0 </w:t>
      </w:r>
      <w:r>
        <w:rPr/>
        <w:t>股（含税</w:t>
      </w:r>
      <w:r>
        <w:rPr>
          <w:spacing w:val="-120"/>
        </w:rPr>
        <w:t>）</w:t>
      </w:r>
      <w:r>
        <w:rPr/>
        <w:t>，以资本公积金向全体股</w:t>
      </w:r>
    </w:p>
    <w:p>
      <w:pPr>
        <w:pStyle w:val="BodyText"/>
        <w:spacing w:line="326" w:lineRule="auto" w:before="108"/>
        <w:ind w:right="1131"/>
        <w:jc w:val="both"/>
      </w:pPr>
      <w:r>
        <w:rPr/>
        <w:t>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股。董事会审议利润分配方案后如果股本发生变动的，将按照分配总额不变</w:t>
      </w:r>
      <w:r>
        <w:rPr/>
        <w:t> 的原则对分配比例进行调整。由于股权激励授予登记事项导致公司股本在董事会审议利润分 配方案后股本发生变动，公司实际实施的</w:t>
      </w:r>
      <w:r>
        <w:rPr>
          <w:spacing w:val="-60"/>
        </w:rPr>
        <w:t> </w:t>
      </w:r>
      <w:r>
        <w:rPr>
          <w:rFonts w:ascii="Times New Roman" w:hAnsi="Times New Roman" w:cs="Times New Roman" w:eastAsia="Times New Roman" w:hint="default"/>
        </w:rPr>
        <w:t>2016 </w:t>
      </w:r>
      <w:r>
        <w:rPr/>
        <w:t>年年度权益分派方案为：以公司现有总股本</w:t>
      </w:r>
    </w:p>
    <w:p>
      <w:pPr>
        <w:pStyle w:val="BodyText"/>
        <w:spacing w:line="240" w:lineRule="auto" w:before="12"/>
        <w:ind w:right="0"/>
        <w:jc w:val="both"/>
      </w:pPr>
      <w:r>
        <w:rPr>
          <w:rFonts w:ascii="Times New Roman" w:hAnsi="Times New Roman" w:cs="Times New Roman" w:eastAsia="Times New Roman" w:hint="default"/>
        </w:rPr>
        <w:t>487,</w:t>
      </w:r>
      <w:r>
        <w:rPr>
          <w:rFonts w:ascii="Times New Roman" w:hAnsi="Times New Roman" w:cs="Times New Roman" w:eastAsia="Times New Roman" w:hint="default"/>
          <w:spacing w:val="-9"/>
        </w:rPr>
        <w:t>1</w:t>
      </w:r>
      <w:r>
        <w:rPr>
          <w:rFonts w:ascii="Times New Roman" w:hAnsi="Times New Roman" w:cs="Times New Roman" w:eastAsia="Times New Roman" w:hint="default"/>
        </w:rPr>
        <w:t>16,536 </w:t>
      </w:r>
      <w:r>
        <w:rPr/>
        <w:t>股为基数</w:t>
      </w:r>
      <w:r>
        <w:rPr>
          <w:spacing w:val="-78"/>
        </w:rPr>
        <w:t>，</w:t>
      </w:r>
      <w:r>
        <w:rPr/>
        <w:t>向全体股东每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0.493548 </w:t>
      </w:r>
      <w:r>
        <w:rPr/>
        <w:t>元人民币现</w:t>
      </w:r>
      <w:r>
        <w:rPr>
          <w:spacing w:val="-78"/>
        </w:rPr>
        <w:t>金</w:t>
      </w:r>
      <w:r>
        <w:rPr/>
        <w:t>（含税</w:t>
      </w:r>
      <w:r>
        <w:rPr>
          <w:spacing w:val="-120"/>
        </w:rPr>
        <w:t>）</w:t>
      </w:r>
      <w:r>
        <w:rPr>
          <w:spacing w:val="-78"/>
        </w:rPr>
        <w:t>，</w:t>
      </w:r>
      <w:r>
        <w:rPr/>
        <w:t>送红股</w:t>
      </w:r>
      <w:r>
        <w:rPr>
          <w:spacing w:val="-60"/>
        </w:rPr>
        <w:t> </w:t>
      </w:r>
      <w:r>
        <w:rPr>
          <w:rFonts w:ascii="Times New Roman" w:hAnsi="Times New Roman" w:cs="Times New Roman" w:eastAsia="Times New Roman" w:hint="default"/>
        </w:rPr>
        <w:t>0 </w:t>
      </w:r>
      <w:r>
        <w:rPr>
          <w:spacing w:val="-78"/>
        </w:rPr>
        <w:t>股</w:t>
      </w:r>
      <w:r>
        <w:rPr/>
        <w:t>（含</w:t>
      </w:r>
    </w:p>
    <w:p>
      <w:pPr>
        <w:pStyle w:val="BodyText"/>
        <w:spacing w:line="240" w:lineRule="auto" w:before="108"/>
        <w:ind w:right="0"/>
        <w:jc w:val="both"/>
      </w:pPr>
      <w:r>
        <w:rPr/>
        <w:t>税</w:t>
      </w:r>
      <w:r>
        <w:rPr>
          <w:spacing w:val="-120"/>
        </w:rPr>
        <w:t>）</w:t>
      </w:r>
      <w:r>
        <w:rPr/>
        <w:t>，以资本公积金向全体股东每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0 </w:t>
      </w:r>
      <w:r>
        <w:rPr/>
        <w:t>股。</w:t>
      </w:r>
    </w:p>
    <w:p>
      <w:pPr>
        <w:pStyle w:val="BodyText"/>
        <w:spacing w:line="240" w:lineRule="auto" w:before="146"/>
        <w:ind w:left="1614" w:right="1033"/>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年权益分派方案为：以公司</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240,415,768</w:t>
      </w:r>
      <w:r>
        <w:rPr>
          <w:rFonts w:ascii="Times New Roman" w:hAnsi="Times New Roman" w:cs="Times New Roman" w:eastAsia="Times New Roman" w:hint="default"/>
          <w:spacing w:val="-3"/>
        </w:rPr>
        <w:t> </w:t>
      </w:r>
      <w:r>
        <w:rPr/>
        <w:t>股为基数，向全</w:t>
      </w:r>
    </w:p>
    <w:p>
      <w:pPr>
        <w:pStyle w:val="BodyText"/>
        <w:spacing w:line="240" w:lineRule="auto" w:before="108"/>
        <w:ind w:right="0"/>
        <w:jc w:val="both"/>
      </w:pPr>
      <w:r>
        <w:rPr/>
        <w:t>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 </w:t>
      </w:r>
      <w:r>
        <w:rPr>
          <w:spacing w:val="-21"/>
        </w:rPr>
        <w:t>元</w:t>
      </w:r>
      <w:r>
        <w:rPr/>
        <w:t>（含税</w:t>
      </w:r>
      <w:r>
        <w:rPr>
          <w:spacing w:val="-120"/>
        </w:rPr>
        <w:t>）</w:t>
      </w:r>
      <w:r>
        <w:rPr>
          <w:spacing w:val="-21"/>
        </w:rPr>
        <w:t>，</w:t>
      </w:r>
      <w:r>
        <w:rPr/>
        <w:t>送红股</w:t>
      </w:r>
      <w:r>
        <w:rPr>
          <w:spacing w:val="-60"/>
        </w:rPr>
        <w:t> </w:t>
      </w:r>
      <w:r>
        <w:rPr>
          <w:rFonts w:ascii="Times New Roman" w:hAnsi="Times New Roman" w:cs="Times New Roman" w:eastAsia="Times New Roman" w:hint="default"/>
        </w:rPr>
        <w:t>0 </w:t>
      </w:r>
      <w:r>
        <w:rPr>
          <w:spacing w:val="-21"/>
        </w:rPr>
        <w:t>股</w:t>
      </w:r>
      <w:r>
        <w:rPr/>
        <w:t>（含税</w:t>
      </w:r>
      <w:r>
        <w:rPr>
          <w:spacing w:val="-120"/>
        </w:rPr>
        <w:t>）</w:t>
      </w:r>
      <w:r>
        <w:rPr>
          <w:spacing w:val="-21"/>
        </w:rPr>
        <w:t>，</w:t>
      </w:r>
      <w:r>
        <w:rPr/>
        <w:t>以资本公积金向全体股东每</w:t>
      </w:r>
    </w:p>
    <w:p>
      <w:pPr>
        <w:pStyle w:val="BodyText"/>
        <w:spacing w:line="345" w:lineRule="auto" w:before="109"/>
        <w:ind w:left="1614" w:right="4752" w:hanging="480"/>
        <w:jc w:val="left"/>
      </w:pP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 公司近三年（包括本报告期）普通股现金分红情况表</w:t>
      </w:r>
    </w:p>
    <w:p>
      <w:pPr>
        <w:spacing w:line="249"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583"/>
        <w:gridCol w:w="1606"/>
        <w:gridCol w:w="1583"/>
        <w:gridCol w:w="1583"/>
        <w:gridCol w:w="1605"/>
        <w:gridCol w:w="1580"/>
      </w:tblGrid>
      <w:tr>
        <w:trPr>
          <w:trHeight w:val="317" w:hRule="exact"/>
        </w:trPr>
        <w:tc>
          <w:tcPr>
            <w:tcW w:w="1583" w:type="dxa"/>
            <w:vMerge w:val="restart"/>
            <w:tcBorders>
              <w:top w:val="single" w:sz="4" w:space="0" w:color="000000"/>
              <w:left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5" w:right="55"/>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公司普通股股东 的净利润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6" w:right="44"/>
              <w:jc w:val="center"/>
              <w:rPr>
                <w:rFonts w:ascii="宋体" w:hAnsi="宋体" w:cs="宋体" w:eastAsia="宋体" w:hint="default"/>
                <w:sz w:val="21"/>
                <w:szCs w:val="21"/>
              </w:rPr>
            </w:pPr>
            <w:r>
              <w:rPr>
                <w:rFonts w:ascii="宋体" w:hAnsi="宋体" w:cs="宋体" w:eastAsia="宋体" w:hint="default"/>
                <w:sz w:val="21"/>
                <w:szCs w:val="21"/>
              </w:rPr>
              <w:t>占合并报表中归 属于上市公司普 通股股东的净利 润的比率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56" w:hRule="exact"/>
        </w:trPr>
        <w:tc>
          <w:tcPr>
            <w:tcW w:w="1583" w:type="dxa"/>
            <w:vMerge/>
            <w:tcBorders>
              <w:left w:val="nil" w:sz="6" w:space="0" w:color="auto"/>
              <w:bottom w:val="nil" w:sz="6" w:space="0" w:color="auto"/>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8"/>
              <w:ind w:right="10"/>
              <w:jc w:val="center"/>
              <w:rPr>
                <w:rFonts w:ascii="宋体" w:hAnsi="宋体" w:cs="宋体" w:eastAsia="宋体" w:hint="default"/>
                <w:sz w:val="21"/>
                <w:szCs w:val="21"/>
              </w:rPr>
            </w:pPr>
            <w:r>
              <w:rPr>
                <w:rFonts w:ascii="宋体" w:hAnsi="宋体" w:cs="宋体" w:eastAsia="宋体" w:hint="default"/>
                <w:sz w:val="21"/>
                <w:szCs w:val="21"/>
              </w:rPr>
              <w:t>（含税）</w:t>
            </w: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77" w:right="56"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分红的金额</w:t>
            </w:r>
          </w:p>
        </w:tc>
        <w:tc>
          <w:tcPr>
            <w:tcW w:w="1580" w:type="dxa"/>
            <w:vMerge w:val="restart"/>
            <w:tcBorders>
              <w:top w:val="nil" w:sz="6" w:space="0" w:color="auto"/>
              <w:left w:val="single" w:sz="4" w:space="0" w:color="000000"/>
              <w:right w:val="nil" w:sz="6" w:space="0" w:color="auto"/>
            </w:tcBorders>
            <w:shd w:val="clear" w:color="auto" w:fill="D2D2D2"/>
          </w:tcPr>
          <w:p>
            <w:pPr>
              <w:pStyle w:val="TableParagraph"/>
              <w:spacing w:line="273" w:lineRule="auto" w:before="26"/>
              <w:ind w:left="267" w:right="47"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分红的比例</w:t>
            </w:r>
          </w:p>
        </w:tc>
      </w:tr>
      <w:tr>
        <w:trPr>
          <w:trHeight w:val="392" w:hRule="exact"/>
        </w:trPr>
        <w:tc>
          <w:tcPr>
            <w:tcW w:w="15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36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606"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80" w:type="dxa"/>
            <w:vMerge/>
            <w:tcBorders>
              <w:left w:val="single" w:sz="4" w:space="0" w:color="000000"/>
              <w:right w:val="nil" w:sz="6" w:space="0" w:color="auto"/>
            </w:tcBorders>
            <w:shd w:val="clear" w:color="auto" w:fill="D2D2D2"/>
          </w:tcPr>
          <w:p>
            <w:pPr/>
          </w:p>
        </w:tc>
      </w:tr>
      <w:tr>
        <w:trPr>
          <w:trHeight w:val="156" w:hRule="exact"/>
        </w:trPr>
        <w:tc>
          <w:tcPr>
            <w:tcW w:w="158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tc>
        <w:tc>
          <w:tcPr>
            <w:tcW w:w="1606"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80" w:type="dxa"/>
            <w:vMerge/>
            <w:tcBorders>
              <w:left w:val="single" w:sz="4" w:space="0" w:color="000000"/>
              <w:bottom w:val="nil" w:sz="6" w:space="0" w:color="auto"/>
              <w:right w:val="nil" w:sz="6" w:space="0" w:color="auto"/>
            </w:tcBorders>
            <w:shd w:val="clear" w:color="auto" w:fill="D2D2D2"/>
          </w:tcPr>
          <w:p>
            <w:pPr/>
          </w:p>
        </w:tc>
      </w:tr>
      <w:tr>
        <w:trPr>
          <w:trHeight w:val="317" w:hRule="exact"/>
        </w:trPr>
        <w:tc>
          <w:tcPr>
            <w:tcW w:w="1583" w:type="dxa"/>
            <w:vMerge/>
            <w:tcBorders>
              <w:left w:val="nil" w:sz="6" w:space="0" w:color="auto"/>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3"/>
                <w:szCs w:val="23"/>
              </w:rPr>
            </w:pPr>
          </w:p>
          <w:p>
            <w:pPr>
              <w:pStyle w:val="TableParagraph"/>
              <w:spacing w:line="20" w:lineRule="exact"/>
              <w:ind w:left="1584"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507" name="image100.png" descr=""/>
                  <wp:cNvGraphicFramePr>
                    <a:graphicFrameLocks noChangeAspect="1"/>
                  </wp:cNvGraphicFramePr>
                  <a:graphic>
                    <a:graphicData uri="http://schemas.openxmlformats.org/drawingml/2006/picture">
                      <pic:pic>
                        <pic:nvPicPr>
                          <pic:cNvPr id="508" name="image100.png"/>
                          <pic:cNvPicPr/>
                        </pic:nvPicPr>
                        <pic:blipFill>
                          <a:blip r:embed="rId116"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tc>
        <w:tc>
          <w:tcPr>
            <w:tcW w:w="1583"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3"/>
                <w:szCs w:val="23"/>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509" name="image100.png" descr=""/>
                  <wp:cNvGraphicFramePr>
                    <a:graphicFrameLocks noChangeAspect="1"/>
                  </wp:cNvGraphicFramePr>
                  <a:graphic>
                    <a:graphicData uri="http://schemas.openxmlformats.org/drawingml/2006/picture">
                      <pic:pic>
                        <pic:nvPicPr>
                          <pic:cNvPr id="510" name="image100.png"/>
                          <pic:cNvPicPr/>
                        </pic:nvPicPr>
                        <pic:blipFill>
                          <a:blip r:embed="rId116"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tc>
        <w:tc>
          <w:tcPr>
            <w:tcW w:w="1580"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3"/>
                <w:szCs w:val="23"/>
              </w:rPr>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48,711,653.60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57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11" name="image101.png" descr=""/>
                  <wp:cNvGraphicFramePr>
                    <a:graphicFrameLocks noChangeAspect="1"/>
                  </wp:cNvGraphicFramePr>
                  <a:graphic>
                    <a:graphicData uri="http://schemas.openxmlformats.org/drawingml/2006/picture">
                      <pic:pic>
                        <pic:nvPicPr>
                          <pic:cNvPr id="512" name="image101.png"/>
                          <pic:cNvPicPr/>
                        </pic:nvPicPr>
                        <pic:blipFill>
                          <a:blip r:embed="rId11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100,098,101.62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z w:val="21"/>
              </w:rPr>
              <w:t>48.66%</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13" name="image101.png" descr=""/>
                  <wp:cNvGraphicFramePr>
                    <a:graphicFrameLocks noChangeAspect="1"/>
                  </wp:cNvGraphicFramePr>
                  <a:graphic>
                    <a:graphicData uri="http://schemas.openxmlformats.org/drawingml/2006/picture">
                      <pic:pic>
                        <pic:nvPicPr>
                          <pic:cNvPr id="514" name="image101.png"/>
                          <pic:cNvPicPr/>
                        </pic:nvPicPr>
                        <pic:blipFill>
                          <a:blip r:embed="rId11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23,912,575.12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57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515" name="image101.png" descr=""/>
                  <wp:cNvGraphicFramePr>
                    <a:graphicFrameLocks noChangeAspect="1"/>
                  </wp:cNvGraphicFramePr>
                  <a:graphic>
                    <a:graphicData uri="http://schemas.openxmlformats.org/drawingml/2006/picture">
                      <pic:pic>
                        <pic:nvPicPr>
                          <pic:cNvPr id="516" name="image101.png"/>
                          <pic:cNvPicPr/>
                        </pic:nvPicPr>
                        <pic:blipFill>
                          <a:blip r:embed="rId11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106,780,191.71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z w:val="21"/>
              </w:rPr>
              <w:t>22.39%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517" name="image101.png" descr=""/>
                  <wp:cNvGraphicFramePr>
                    <a:graphicFrameLocks noChangeAspect="1"/>
                  </wp:cNvGraphicFramePr>
                  <a:graphic>
                    <a:graphicData uri="http://schemas.openxmlformats.org/drawingml/2006/picture">
                      <pic:pic>
                        <pic:nvPicPr>
                          <pic:cNvPr id="518" name="image101.png"/>
                          <pic:cNvPicPr/>
                        </pic:nvPicPr>
                        <pic:blipFill>
                          <a:blip r:embed="rId11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24,041,576.80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57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19" name="image101.png" descr=""/>
                  <wp:cNvGraphicFramePr>
                    <a:graphicFrameLocks noChangeAspect="1"/>
                  </wp:cNvGraphicFramePr>
                  <a:graphic>
                    <a:graphicData uri="http://schemas.openxmlformats.org/drawingml/2006/picture">
                      <pic:pic>
                        <pic:nvPicPr>
                          <pic:cNvPr id="520" name="image101.png"/>
                          <pic:cNvPicPr/>
                        </pic:nvPicPr>
                        <pic:blipFill>
                          <a:blip r:embed="rId11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75,153,078.61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z w:val="21"/>
              </w:rPr>
              <w:t>31.99%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21" name="image101.png" descr=""/>
                  <wp:cNvGraphicFramePr>
                    <a:graphicFrameLocks noChangeAspect="1"/>
                  </wp:cNvGraphicFramePr>
                  <a:graphic>
                    <a:graphicData uri="http://schemas.openxmlformats.org/drawingml/2006/picture">
                      <pic:pic>
                        <pic:nvPicPr>
                          <pic:cNvPr id="522" name="image101.png"/>
                          <pic:cNvPicPr/>
                        </pic:nvPicPr>
                        <pic:blipFill>
                          <a:blip r:embed="rId11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8"/>
        <w:rPr>
          <w:rFonts w:ascii="宋体" w:hAnsi="宋体" w:cs="宋体" w:eastAsia="宋体" w:hint="default"/>
          <w:sz w:val="6"/>
          <w:szCs w:val="6"/>
        </w:rPr>
      </w:pPr>
    </w:p>
    <w:p>
      <w:pPr>
        <w:pStyle w:val="BodyText"/>
        <w:spacing w:line="336" w:lineRule="auto"/>
        <w:ind w:left="1134" w:right="1152" w:firstLine="480"/>
        <w:jc w:val="left"/>
      </w:pPr>
      <w:r>
        <w:rPr/>
        <w:pict>
          <v:shape style="position:absolute;margin-left:136.279999pt;margin-top:-65.264389pt;width:.479934pt;height:.18pt;mso-position-horizontal-relative:page;mso-position-vertical-relative:paragraph;z-index:21448" type="#_x0000_t75" stroked="false">
            <v:imagedata r:id="rId118" o:title=""/>
          </v:shape>
        </w:pict>
      </w:r>
      <w:r>
        <w:rPr/>
        <w:pict>
          <v:shape style="position:absolute;margin-left:295.720001pt;margin-top:-65.264389pt;width:.479949pt;height:.18pt;mso-position-horizontal-relative:page;mso-position-vertical-relative:paragraph;z-index:21472" type="#_x0000_t75" stroked="false">
            <v:imagedata r:id="rId118" o:title=""/>
          </v:shape>
        </w:pict>
      </w:r>
      <w:r>
        <w:rPr/>
        <w:pict>
          <v:shape style="position:absolute;margin-left:455.100006pt;margin-top:-65.264389pt;width:.479919pt;height:.18pt;mso-position-horizontal-relative:page;mso-position-vertical-relative:paragraph;z-index:21496" type="#_x0000_t75" stroked="false">
            <v:imagedata r:id="rId118" o:title=""/>
          </v:shape>
        </w:pict>
      </w:r>
      <w:r>
        <w:rPr/>
        <w:pict>
          <v:shape style="position:absolute;margin-left:136.279999pt;margin-top:-45.404377pt;width:.47998pt;height:.42pt;mso-position-horizontal-relative:page;mso-position-vertical-relative:paragraph;z-index:21520" type="#_x0000_t75" stroked="false">
            <v:imagedata r:id="rId119" o:title=""/>
          </v:shape>
        </w:pict>
      </w:r>
      <w:r>
        <w:rPr/>
        <w:pict>
          <v:shape style="position:absolute;margin-left:295.720001pt;margin-top:-45.404377pt;width:.479996pt;height:.42pt;mso-position-horizontal-relative:page;mso-position-vertical-relative:paragraph;z-index:21544" type="#_x0000_t75" stroked="false">
            <v:imagedata r:id="rId119" o:title=""/>
          </v:shape>
        </w:pict>
      </w:r>
      <w:r>
        <w:rPr/>
        <w:pict>
          <v:shape style="position:absolute;margin-left:455.100006pt;margin-top:-45.404377pt;width:.479965pt;height:.42pt;mso-position-horizontal-relative:page;mso-position-vertical-relative:paragraph;z-index:21568" type="#_x0000_t75" stroked="false">
            <v:imagedata r:id="rId119" o:title=""/>
          </v:shape>
        </w:pict>
      </w:r>
      <w:r>
        <w:rPr/>
        <w:pict>
          <v:shape style="position:absolute;margin-left:136.279999pt;margin-top:-25.30434pt;width:.480015pt;height:.42pt;mso-position-horizontal-relative:page;mso-position-vertical-relative:paragraph;z-index:21592" type="#_x0000_t75" stroked="false">
            <v:imagedata r:id="rId119" o:title=""/>
          </v:shape>
        </w:pict>
      </w:r>
      <w:r>
        <w:rPr/>
        <w:pict>
          <v:shape style="position:absolute;margin-left:295.720001pt;margin-top:-25.30434pt;width:.480031pt;height:.42pt;mso-position-horizontal-relative:page;mso-position-vertical-relative:paragraph;z-index:21616" type="#_x0000_t75" stroked="false">
            <v:imagedata r:id="rId119" o:title=""/>
          </v:shape>
        </w:pict>
      </w:r>
      <w:r>
        <w:rPr/>
        <w:pict>
          <v:shape style="position:absolute;margin-left:455.100006pt;margin-top:-25.30434pt;width:.48pt;height:.42pt;mso-position-horizontal-relative:page;mso-position-vertical-relative:paragraph;z-index:21640" type="#_x0000_t75" stroked="false">
            <v:imagedata r:id="rId119" o:title=""/>
          </v:shape>
        </w:pict>
      </w:r>
      <w:r>
        <w:rPr/>
        <w:pict>
          <v:shape style="position:absolute;margin-left:136.279999pt;margin-top:-5.20441pt;width:.479946pt;height:.42pt;mso-position-horizontal-relative:page;mso-position-vertical-relative:paragraph;z-index:21664" type="#_x0000_t75" stroked="false">
            <v:imagedata r:id="rId119" o:title=""/>
          </v:shape>
        </w:pict>
      </w:r>
      <w:r>
        <w:rPr/>
        <w:pict>
          <v:shape style="position:absolute;margin-left:295.720001pt;margin-top:-5.20441pt;width:.479961pt;height:.42pt;mso-position-horizontal-relative:page;mso-position-vertical-relative:paragraph;z-index:21688" type="#_x0000_t75" stroked="false">
            <v:imagedata r:id="rId119" o:title=""/>
          </v:shape>
        </w:pict>
      </w:r>
      <w:r>
        <w:rPr/>
        <w:pict>
          <v:shape style="position:absolute;margin-left:455.100006pt;margin-top:-5.20441pt;width:.47993pt;height:.42pt;mso-position-horizontal-relative:page;mso-position-vertical-relative:paragraph;z-index:21712" type="#_x0000_t75" stroked="false">
            <v:imagedata r:id="rId119" o:title=""/>
          </v:shape>
        </w:pict>
      </w:r>
      <w:r>
        <w:rPr/>
        <w:t>公司报告期内盈利且母公司可供普通股股东分配利润为正但未提出普通股现金红利分配 预案</w:t>
      </w:r>
    </w:p>
    <w:p>
      <w:pPr>
        <w:pStyle w:val="BodyText"/>
        <w:spacing w:line="240" w:lineRule="auto" w:before="70"/>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w:t>
      </w:r>
    </w:p>
    <w:p>
      <w:pPr>
        <w:spacing w:after="0" w:line="240" w:lineRule="auto"/>
        <w:jc w:val="left"/>
        <w:sectPr>
          <w:pgSz w:w="11910" w:h="16840"/>
          <w:pgMar w:header="877" w:footer="979" w:top="1100" w:bottom="1160" w:left="0" w:right="0"/>
        </w:sectPr>
      </w:pPr>
    </w:p>
    <w:p>
      <w:pPr>
        <w:pStyle w:val="Heading2"/>
        <w:spacing w:line="240" w:lineRule="auto" w:before="30"/>
        <w:ind w:left="220" w:right="0"/>
        <w:jc w:val="left"/>
        <w:rPr>
          <w:b w:val="0"/>
          <w:bCs w:val="0"/>
        </w:rPr>
      </w:pPr>
      <w:r>
        <w:rPr/>
        <w:pict>
          <v:group style="position:absolute;margin-left:70.5pt;margin-top:2.255627pt;width:701pt;height:.1pt;mso-position-horizontal-relative:page;mso-position-vertical-relative:paragraph;z-index:-1514320" coordorigin="1410,45" coordsize="14020,2">
            <v:shape style="position:absolute;left:1410;top:45;width:14020;height:2" coordorigin="1410,45" coordsize="14020,0" path="m1410,45l15430,45e" filled="false" stroked="true" strokeweight=".72pt" strokecolor="#000000">
              <v:path arrowok="t"/>
            </v:shape>
            <w10:wrap type="none"/>
          </v:group>
        </w:pict>
      </w:r>
      <w:r>
        <w:rPr/>
        <w:pict>
          <v:shape style="position:absolute;margin-left:149.720001pt;margin-top:248.020004pt;width:.480015pt;height:.1pt;mso-position-horizontal-relative:page;mso-position-vertical-relative:page;z-index:22192" type="#_x0000_t75" stroked="false">
            <v:imagedata r:id="rId122" o:title=""/>
          </v:shape>
        </w:pict>
      </w:r>
      <w:r>
        <w:rPr/>
        <w:pict>
          <v:shape style="position:absolute;margin-left:318.679993pt;margin-top:248.020004pt;width:.48003pt;height:.1pt;mso-position-horizontal-relative:page;mso-position-vertical-relative:page;z-index:22216" type="#_x0000_t75" stroked="false">
            <v:imagedata r:id="rId122" o:title=""/>
          </v:shape>
        </w:pict>
      </w:r>
      <w:r>
        <w:rPr/>
        <w:pict>
          <v:shape style="position:absolute;margin-left:392.839996pt;margin-top:248.020004pt;width:.48003pt;height:.1pt;mso-position-horizontal-relative:page;mso-position-vertical-relative:page;z-index:22240" type="#_x0000_t75" stroked="false">
            <v:imagedata r:id="rId122" o:title=""/>
          </v:shape>
        </w:pict>
      </w:r>
      <w:r>
        <w:rPr/>
        <w:pict>
          <v:shape style="position:absolute;margin-left:609.280029pt;margin-top:248.020004pt;width:.48pt;height:.1pt;mso-position-horizontal-relative:page;mso-position-vertical-relative:page;z-index:22264" type="#_x0000_t75" stroked="false">
            <v:imagedata r:id="rId122" o:title=""/>
          </v:shape>
        </w:pict>
      </w:r>
      <w:r>
        <w:rPr/>
        <w:pict>
          <v:shape style="position:absolute;margin-left:675.880005pt;margin-top:248.020004pt;width:.48pt;height:.1pt;mso-position-horizontal-relative:page;mso-position-vertical-relative:page;z-index:22288" type="#_x0000_t75" stroked="false">
            <v:imagedata r:id="rId122" o:title=""/>
          </v:shape>
        </w:pict>
      </w:r>
      <w:r>
        <w:rPr/>
        <w:pict>
          <v:shape style="position:absolute;margin-left:734.339966pt;margin-top:248.020004pt;width:.48pt;height:.1pt;mso-position-horizontal-relative:page;mso-position-vertical-relative:page;z-index:22312" type="#_x0000_t75" stroked="false">
            <v:imagedata r:id="rId122" o:title=""/>
          </v:shape>
        </w:pict>
      </w:r>
      <w:bookmarkStart w:name="二、承诺事项履行情况" w:id="68"/>
      <w:bookmarkEnd w:id="68"/>
      <w:r>
        <w:rPr>
          <w:b w:val="0"/>
          <w:bCs w:val="0"/>
        </w:rPr>
      </w:r>
      <w:r>
        <w:rPr/>
        <w:t>二、承诺事项履行情况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220"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700" w:right="0"/>
        <w:jc w:val="left"/>
      </w:pPr>
      <w:r>
        <w:rPr/>
        <w:pict>
          <v:shape style="position:absolute;margin-left:149.720001pt;margin-top:21.33564pt;width:.989908pt;height:.1pt;mso-position-horizontal-relative:page;mso-position-vertical-relative:paragraph;z-index:21760" type="#_x0000_t75" stroked="false">
            <v:imagedata r:id="rId123" o:title=""/>
          </v:shape>
        </w:pict>
      </w:r>
      <w:r>
        <w:rPr/>
        <w:pict>
          <v:shape style="position:absolute;margin-left:318.679993pt;margin-top:21.33564pt;width:.989917pt;height:.1pt;mso-position-horizontal-relative:page;mso-position-vertical-relative:paragraph;z-index:21784" type="#_x0000_t75" stroked="false">
            <v:imagedata r:id="rId123" o:title=""/>
          </v:shape>
        </w:pict>
      </w:r>
      <w:r>
        <w:rPr/>
        <w:pict>
          <v:shape style="position:absolute;margin-left:392.839996pt;margin-top:21.33564pt;width:.989913pt;height:.1pt;mso-position-horizontal-relative:page;mso-position-vertical-relative:paragraph;z-index:21808" type="#_x0000_t75" stroked="false">
            <v:imagedata r:id="rId123" o:title=""/>
          </v:shape>
        </w:pict>
      </w:r>
      <w:r>
        <w:rPr/>
        <w:pict>
          <v:shape style="position:absolute;margin-left:609.280029pt;margin-top:21.33564pt;width:.98991pt;height:.1pt;mso-position-horizontal-relative:page;mso-position-vertical-relative:paragraph;z-index:21832" type="#_x0000_t75" stroked="false">
            <v:imagedata r:id="rId124" o:title=""/>
          </v:shape>
        </w:pict>
      </w:r>
      <w:r>
        <w:rPr/>
        <w:pict>
          <v:shape style="position:absolute;margin-left:675.880005pt;margin-top:21.33564pt;width:.989904pt;height:.1pt;mso-position-horizontal-relative:page;mso-position-vertical-relative:paragraph;z-index:21856" type="#_x0000_t75" stroked="false">
            <v:imagedata r:id="rId124" o:title=""/>
          </v:shape>
        </w:pict>
      </w:r>
      <w:r>
        <w:rPr/>
        <w:pict>
          <v:shape style="position:absolute;margin-left:734.339966pt;margin-top:21.33564pt;width:.989913pt;height:.1pt;mso-position-horizontal-relative:page;mso-position-vertical-relative:paragraph;z-index:21880" type="#_x0000_t75" stroked="false">
            <v:imagedata r:id="rId123" o:title=""/>
          </v:shape>
        </w:pict>
      </w:r>
      <w:r>
        <w:rPr/>
        <w:pict>
          <v:shape style="position:absolute;margin-left:149.720001pt;margin-top:53.555649pt;width:.480015pt;height:.1pt;mso-position-horizontal-relative:page;mso-position-vertical-relative:paragraph;z-index:21904" type="#_x0000_t75" stroked="false">
            <v:imagedata r:id="rId122" o:title=""/>
          </v:shape>
        </w:pict>
      </w:r>
      <w:r>
        <w:rPr/>
        <w:pict>
          <v:shape style="position:absolute;margin-left:318.679993pt;margin-top:53.555649pt;width:.48003pt;height:.1pt;mso-position-horizontal-relative:page;mso-position-vertical-relative:paragraph;z-index:21928" type="#_x0000_t75" stroked="false">
            <v:imagedata r:id="rId122" o:title=""/>
          </v:shape>
        </w:pict>
      </w:r>
      <w:r>
        <w:rPr/>
        <w:pict>
          <v:shape style="position:absolute;margin-left:392.839996pt;margin-top:53.555649pt;width:.48003pt;height:.1pt;mso-position-horizontal-relative:page;mso-position-vertical-relative:paragraph;z-index:21952" type="#_x0000_t75" stroked="false">
            <v:imagedata r:id="rId122" o:title=""/>
          </v:shape>
        </w:pict>
      </w:r>
      <w:r>
        <w:rPr/>
        <w:pict>
          <v:shape style="position:absolute;margin-left:609.280029pt;margin-top:53.555649pt;width:.48pt;height:.1pt;mso-position-horizontal-relative:page;mso-position-vertical-relative:paragraph;z-index:21976" type="#_x0000_t75" stroked="false">
            <v:imagedata r:id="rId122" o:title=""/>
          </v:shape>
        </w:pict>
      </w:r>
      <w:r>
        <w:rPr/>
        <w:pict>
          <v:shape style="position:absolute;margin-left:675.880005pt;margin-top:53.555649pt;width:.48pt;height:.1pt;mso-position-horizontal-relative:page;mso-position-vertical-relative:paragraph;z-index:22000" type="#_x0000_t75" stroked="false">
            <v:imagedata r:id="rId122" o:title=""/>
          </v:shape>
        </w:pict>
      </w:r>
      <w:r>
        <w:rPr/>
        <w:pict>
          <v:shape style="position:absolute;margin-left:734.339966pt;margin-top:53.555649pt;width:.48pt;height:.1pt;mso-position-horizontal-relative:page;mso-position-vertical-relative:paragraph;z-index:22024" type="#_x0000_t75" stroked="false">
            <v:imagedata r:id="rId122" o:title=""/>
          </v:shape>
        </w:pict>
      </w:r>
      <w:r>
        <w:rPr/>
        <w:pict>
          <v:shape style="position:absolute;margin-left:149.720001pt;margin-top:78.515640pt;width:.480015pt;height:.1pt;mso-position-horizontal-relative:page;mso-position-vertical-relative:paragraph;z-index:22048" type="#_x0000_t75" stroked="false">
            <v:imagedata r:id="rId122" o:title=""/>
          </v:shape>
        </w:pict>
      </w:r>
      <w:r>
        <w:rPr/>
        <w:pict>
          <v:shape style="position:absolute;margin-left:318.679993pt;margin-top:78.515640pt;width:.48003pt;height:.1pt;mso-position-horizontal-relative:page;mso-position-vertical-relative:paragraph;z-index:22072" type="#_x0000_t75" stroked="false">
            <v:imagedata r:id="rId122" o:title=""/>
          </v:shape>
        </w:pict>
      </w:r>
      <w:r>
        <w:rPr/>
        <w:pict>
          <v:shape style="position:absolute;margin-left:392.839996pt;margin-top:78.515640pt;width:.48003pt;height:.1pt;mso-position-horizontal-relative:page;mso-position-vertical-relative:paragraph;z-index:22096" type="#_x0000_t75" stroked="false">
            <v:imagedata r:id="rId122" o:title=""/>
          </v:shape>
        </w:pict>
      </w:r>
      <w:r>
        <w:rPr/>
        <w:pict>
          <v:shape style="position:absolute;margin-left:609.280029pt;margin-top:78.515640pt;width:.48pt;height:.1pt;mso-position-horizontal-relative:page;mso-position-vertical-relative:paragraph;z-index:22120" type="#_x0000_t75" stroked="false">
            <v:imagedata r:id="rId122" o:title=""/>
          </v:shape>
        </w:pict>
      </w:r>
      <w:r>
        <w:rPr/>
        <w:pict>
          <v:shape style="position:absolute;margin-left:675.880005pt;margin-top:78.515640pt;width:.48pt;height:.1pt;mso-position-horizontal-relative:page;mso-position-vertical-relative:paragraph;z-index:22144" type="#_x0000_t75" stroked="false">
            <v:imagedata r:id="rId122" o:title=""/>
          </v:shape>
        </w:pict>
      </w:r>
      <w:r>
        <w:rPr/>
        <w:pict>
          <v:shape style="position:absolute;margin-left:734.339966pt;margin-top:78.515640pt;width:.48pt;height:.1pt;mso-position-horizontal-relative:page;mso-position-vertical-relative:paragraph;z-index:22168" type="#_x0000_t75" stroked="false">
            <v:imagedata r:id="rId122"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816"/>
      </w:tblGrid>
      <w:tr>
        <w:trPr>
          <w:trHeight w:val="644" w:hRule="exact"/>
        </w:trPr>
        <w:tc>
          <w:tcPr>
            <w:tcW w:w="1667"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67"/>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3379" w:type="dxa"/>
            <w:tcBorders>
              <w:top w:val="single" w:sz="8"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83" w:type="dxa"/>
            <w:tcBorders>
              <w:top w:val="single" w:sz="8"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29" w:type="dxa"/>
            <w:tcBorders>
              <w:top w:val="single" w:sz="8"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332" w:type="dxa"/>
            <w:tcBorders>
              <w:top w:val="single" w:sz="8"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9" w:type="dxa"/>
            <w:tcBorders>
              <w:top w:val="single" w:sz="8"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16" w:type="dxa"/>
            <w:tcBorders>
              <w:top w:val="single" w:sz="8" w:space="0" w:color="000000"/>
              <w:left w:val="single" w:sz="4" w:space="0" w:color="000000"/>
              <w:bottom w:val="single" w:sz="8" w:space="0" w:color="000000"/>
              <w:right w:val="nil" w:sz="6" w:space="0" w:color="auto"/>
            </w:tcBorders>
            <w:shd w:val="clear" w:color="auto" w:fill="D2D2D2"/>
          </w:tcPr>
          <w:p>
            <w:pPr>
              <w:pStyle w:val="TableParagraph"/>
              <w:spacing w:line="316" w:lineRule="auto" w:before="11"/>
              <w:ind w:left="313" w:right="137"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499" w:hRule="exact"/>
        </w:trPr>
        <w:tc>
          <w:tcPr>
            <w:tcW w:w="1667"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72"/>
              <w:jc w:val="right"/>
              <w:rPr>
                <w:rFonts w:ascii="宋体" w:hAnsi="宋体" w:cs="宋体" w:eastAsia="宋体" w:hint="default"/>
                <w:sz w:val="18"/>
                <w:szCs w:val="18"/>
              </w:rPr>
            </w:pPr>
            <w:r>
              <w:rPr>
                <w:rFonts w:ascii="宋体" w:hAnsi="宋体" w:cs="宋体" w:eastAsia="宋体" w:hint="default"/>
                <w:sz w:val="18"/>
                <w:szCs w:val="18"/>
              </w:rPr>
              <w:t>股权激励承诺</w:t>
            </w: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r>
      <w:tr>
        <w:trPr>
          <w:trHeight w:val="957" w:hRule="exact"/>
        </w:trPr>
        <w:tc>
          <w:tcPr>
            <w:tcW w:w="1667"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316" w:lineRule="auto" w:before="11"/>
              <w:ind w:left="108" w:right="112"/>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5637" w:hRule="exact"/>
        </w:trPr>
        <w:tc>
          <w:tcPr>
            <w:tcW w:w="1667"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108" w:right="112"/>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傅多；徐福轩</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2" w:lineRule="auto" w:before="11"/>
              <w:ind w:left="103" w:right="75"/>
              <w:jc w:val="left"/>
              <w:rPr>
                <w:rFonts w:ascii="宋体" w:hAnsi="宋体" w:cs="宋体" w:eastAsia="宋体" w:hint="default"/>
                <w:sz w:val="18"/>
                <w:szCs w:val="18"/>
              </w:rPr>
            </w:pPr>
            <w:r>
              <w:rPr>
                <w:rFonts w:ascii="宋体" w:hAnsi="宋体" w:cs="宋体" w:eastAsia="宋体" w:hint="default"/>
                <w:sz w:val="18"/>
                <w:szCs w:val="18"/>
              </w:rPr>
              <w:t>一、交易对方同意，自本次交易完成之日起的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月内对其认购的对价股份予以锁定，不得转让。二、 </w:t>
            </w:r>
            <w:r>
              <w:rPr>
                <w:rFonts w:ascii="宋体" w:hAnsi="宋体" w:cs="宋体" w:eastAsia="宋体" w:hint="default"/>
                <w:spacing w:val="-2"/>
                <w:sz w:val="18"/>
                <w:szCs w:val="18"/>
              </w:rPr>
              <w:t>同时，徐福轩、傅多同意对其认购的对价股份按以下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条件解除股份锁定：（一）如目标公司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年度的实际净利润均达到或超过承诺净利润的：</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、第一次解锁时间以下列日期中最晚的日期为准：</w:t>
            </w:r>
          </w:p>
          <w:p>
            <w:pPr>
              <w:pStyle w:val="TableParagraph"/>
              <w:spacing w:line="302" w:lineRule="auto" w:before="63"/>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）具有证券从业资格的会计师事务所对目标公司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日的累计实际净利润与累计承 诺净利润的差异情况出具专项审核报告之后的第五 日；（</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）自本次交易完成之日起满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个月。首次可 解锁股份</w:t>
            </w:r>
            <w:r>
              <w:rPr>
                <w:rFonts w:ascii="Times New Roman" w:hAnsi="Times New Roman" w:cs="Times New Roman" w:eastAsia="Times New Roman" w:hint="default"/>
                <w:sz w:val="18"/>
                <w:szCs w:val="18"/>
              </w:rPr>
              <w:t>=</w:t>
            </w:r>
            <w:r>
              <w:rPr>
                <w:rFonts w:ascii="宋体" w:hAnsi="宋体" w:cs="宋体" w:eastAsia="宋体" w:hint="default"/>
                <w:sz w:val="18"/>
                <w:szCs w:val="18"/>
              </w:rPr>
              <w:t>标的股份认购的对价股份</w:t>
            </w:r>
            <w:r>
              <w:rPr>
                <w:rFonts w:ascii="Times New Roman" w:hAnsi="Times New Roman" w:cs="Times New Roman" w:eastAsia="Times New Roman" w:hint="default"/>
                <w:sz w:val="18"/>
                <w:szCs w:val="18"/>
              </w:rPr>
              <w:t>×15%2</w:t>
            </w:r>
            <w:r>
              <w:rPr>
                <w:rFonts w:ascii="宋体" w:hAnsi="宋体" w:cs="宋体" w:eastAsia="宋体" w:hint="default"/>
                <w:sz w:val="18"/>
                <w:szCs w:val="18"/>
              </w:rPr>
              <w:t>、第二次 解锁时间以下列日期中最晚的日期为准：（</w:t>
            </w:r>
            <w:r>
              <w:rPr>
                <w:rFonts w:ascii="Times New Roman" w:hAnsi="Times New Roman" w:cs="Times New Roman" w:eastAsia="Times New Roman" w:hint="default"/>
                <w:sz w:val="18"/>
                <w:szCs w:val="18"/>
              </w:rPr>
              <w:t>1</w:t>
            </w:r>
            <w:r>
              <w:rPr>
                <w:rFonts w:ascii="宋体" w:hAnsi="宋体" w:cs="宋体" w:eastAsia="宋体" w:hint="default"/>
                <w:sz w:val="18"/>
                <w:szCs w:val="18"/>
              </w:rPr>
              <w:t>）具有 证券从业资格的会计师事务所对目标公司截至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0"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日的累计实际净利润与累计承诺净利润的 差异情况出具专项审核报告之后的第五日；（</w:t>
            </w:r>
            <w:r>
              <w:rPr>
                <w:rFonts w:ascii="Times New Roman" w:hAnsi="Times New Roman" w:cs="Times New Roman" w:eastAsia="Times New Roman" w:hint="default"/>
                <w:sz w:val="18"/>
                <w:szCs w:val="18"/>
              </w:rPr>
              <w:t>2</w:t>
            </w:r>
            <w:r>
              <w:rPr>
                <w:rFonts w:ascii="宋体" w:hAnsi="宋体" w:cs="宋体" w:eastAsia="宋体" w:hint="default"/>
                <w:sz w:val="18"/>
                <w:szCs w:val="18"/>
              </w:rPr>
              <w:t>）就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年度的业绩承诺履行完毕补偿义务（如需）之后</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的第五日；（</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）自本次交易完成之日起满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第二次可解锁股份</w:t>
            </w:r>
            <w:r>
              <w:rPr>
                <w:rFonts w:ascii="Times New Roman" w:hAnsi="Times New Roman" w:cs="Times New Roman" w:eastAsia="Times New Roman" w:hint="default"/>
                <w:sz w:val="18"/>
                <w:szCs w:val="18"/>
              </w:rPr>
              <w:t>=</w:t>
            </w:r>
            <w:r>
              <w:rPr>
                <w:rFonts w:ascii="宋体" w:hAnsi="宋体" w:cs="宋体" w:eastAsia="宋体" w:hint="default"/>
                <w:sz w:val="18"/>
                <w:szCs w:val="18"/>
              </w:rPr>
              <w:t>标的股份</w:t>
            </w:r>
            <w:r>
              <w:rPr>
                <w:rFonts w:ascii="Times New Roman" w:hAnsi="Times New Roman" w:cs="Times New Roman" w:eastAsia="Times New Roman" w:hint="default"/>
                <w:sz w:val="18"/>
                <w:szCs w:val="18"/>
              </w:rPr>
              <w:t>×55%-</w:t>
            </w: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年度未达</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headerReference w:type="default" r:id="rId120"/>
          <w:footerReference w:type="default" r:id="rId121"/>
          <w:pgSz w:w="16840" w:h="11910" w:orient="landscape"/>
          <w:pgMar w:header="867" w:footer="979" w:top="1060" w:bottom="1160" w:left="1220" w:right="0"/>
          <w:pgNumType w:start="47"/>
        </w:sectPr>
      </w:pPr>
    </w:p>
    <w:p>
      <w:pPr>
        <w:spacing w:line="240" w:lineRule="auto" w:before="4"/>
        <w:rPr>
          <w:rFonts w:ascii="Times New Roman" w:hAnsi="Times New Roman" w:cs="Times New Roman" w:eastAsia="Times New Roman" w:hint="default"/>
          <w:sz w:val="3"/>
          <w:szCs w:val="3"/>
        </w:rPr>
      </w:pPr>
      <w:r>
        <w:rPr/>
        <w:pict>
          <v:shape style="position:absolute;margin-left:318.679993pt;margin-top:260.5pt;width:.48003pt;height:.1pt;mso-position-horizontal-relative:page;mso-position-vertical-relative:page;z-index:22336" type="#_x0000_t75" stroked="false">
            <v:imagedata r:id="rId122" o:title=""/>
          </v:shape>
        </w:pict>
      </w:r>
      <w:r>
        <w:rPr/>
        <w:pict>
          <v:shape style="position:absolute;margin-left:392.839996pt;margin-top:260.5pt;width:.48003pt;height:.1pt;mso-position-horizontal-relative:page;mso-position-vertical-relative:page;z-index:22360" type="#_x0000_t75" stroked="false">
            <v:imagedata r:id="rId122" o:title=""/>
          </v:shape>
        </w:pict>
      </w:r>
      <w:r>
        <w:rPr/>
        <w:pict>
          <v:shape style="position:absolute;margin-left:609.280029pt;margin-top:260.5pt;width:.48pt;height:.1pt;mso-position-horizontal-relative:page;mso-position-vertical-relative:page;z-index:22384" type="#_x0000_t75" stroked="false">
            <v:imagedata r:id="rId122" o:title=""/>
          </v:shape>
        </w:pict>
      </w:r>
      <w:r>
        <w:rPr/>
        <w:pict>
          <v:shape style="position:absolute;margin-left:675.880005pt;margin-top:260.5pt;width:.48pt;height:.1pt;mso-position-horizontal-relative:page;mso-position-vertical-relative:page;z-index:22408" type="#_x0000_t75" stroked="false">
            <v:imagedata r:id="rId122" o:title=""/>
          </v:shape>
        </w:pict>
      </w:r>
      <w:r>
        <w:rPr/>
        <w:pict>
          <v:shape style="position:absolute;margin-left:734.339966pt;margin-top:260.5pt;width:.48pt;height:.1pt;mso-position-horizontal-relative:page;mso-position-vertical-relative:page;z-index:22432" type="#_x0000_t75" stroked="false">
            <v:imagedata r:id="rId122"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4088"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02" w:lineRule="auto" w:before="25"/>
              <w:ind w:left="103" w:right="11"/>
              <w:jc w:val="left"/>
              <w:rPr>
                <w:rFonts w:ascii="宋体" w:hAnsi="宋体" w:cs="宋体" w:eastAsia="宋体" w:hint="default"/>
                <w:sz w:val="18"/>
                <w:szCs w:val="18"/>
              </w:rPr>
            </w:pPr>
            <w:r>
              <w:rPr>
                <w:rFonts w:ascii="宋体" w:hAnsi="宋体" w:cs="宋体" w:eastAsia="宋体" w:hint="default"/>
                <w:spacing w:val="-4"/>
                <w:sz w:val="18"/>
                <w:szCs w:val="18"/>
              </w:rPr>
              <w:t>业绩承诺应补偿的股份（如有）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对标的资产减值应补</w:t>
            </w:r>
            <w:r>
              <w:rPr>
                <w:rFonts w:ascii="宋体" w:hAnsi="宋体" w:cs="宋体" w:eastAsia="宋体" w:hint="default"/>
                <w:spacing w:val="-81"/>
                <w:sz w:val="18"/>
                <w:szCs w:val="18"/>
              </w:rPr>
              <w:t> </w:t>
            </w:r>
            <w:r>
              <w:rPr>
                <w:rFonts w:ascii="宋体" w:hAnsi="宋体" w:cs="宋体" w:eastAsia="宋体" w:hint="default"/>
                <w:sz w:val="18"/>
                <w:szCs w:val="18"/>
              </w:rPr>
              <w:t>偿的股份（如有）</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、第三次解锁时间：自本次交易 完成之日起满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pacing w:val="-3"/>
                <w:sz w:val="18"/>
                <w:szCs w:val="18"/>
              </w:rPr>
              <w:t>个月。（二）如目标公司在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pacing w:val="-12"/>
                <w:sz w:val="18"/>
                <w:szCs w:val="18"/>
              </w:rPr>
              <w:t>度、</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年度中任一年度的实际净利润低于承诺净利 </w:t>
            </w:r>
            <w:r>
              <w:rPr>
                <w:rFonts w:ascii="宋体" w:hAnsi="宋体" w:cs="宋体" w:eastAsia="宋体" w:hint="default"/>
                <w:spacing w:val="-2"/>
                <w:sz w:val="18"/>
                <w:szCs w:val="18"/>
              </w:rPr>
              <w:t>润的：解锁时间以下列日期中最晚的日期为准：（</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具有证券从业资格的会计师事务所对目标公司截至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日的累计实际净利润与累计承诺净利 </w:t>
            </w:r>
            <w:r>
              <w:rPr>
                <w:rFonts w:ascii="宋体" w:hAnsi="宋体" w:cs="宋体" w:eastAsia="宋体" w:hint="default"/>
                <w:spacing w:val="-2"/>
                <w:sz w:val="18"/>
                <w:szCs w:val="18"/>
              </w:rPr>
              <w:t>润的差异情况出具专项审核报告之后的第五日；（</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年度的业绩承诺履行完毕补偿义务（如需）</w:t>
            </w:r>
          </w:p>
          <w:p>
            <w:pPr>
              <w:pStyle w:val="TableParagraph"/>
              <w:spacing w:line="300"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之后的第五日；（</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）自本次交易完成之日起满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 </w:t>
            </w:r>
            <w:r>
              <w:rPr>
                <w:rFonts w:ascii="宋体" w:hAnsi="宋体" w:cs="宋体" w:eastAsia="宋体" w:hint="default"/>
                <w:spacing w:val="-1"/>
                <w:sz w:val="18"/>
                <w:szCs w:val="18"/>
              </w:rPr>
              <w:t>月。可解锁股份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标的股份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对承诺年度未达业绩承诺</w:t>
            </w:r>
            <w:r>
              <w:rPr>
                <w:rFonts w:ascii="宋体" w:hAnsi="宋体" w:cs="宋体" w:eastAsia="宋体" w:hint="default"/>
                <w:spacing w:val="-75"/>
                <w:sz w:val="18"/>
                <w:szCs w:val="18"/>
              </w:rPr>
              <w:t> </w:t>
            </w:r>
            <w:r>
              <w:rPr>
                <w:rFonts w:ascii="宋体" w:hAnsi="宋体" w:cs="宋体" w:eastAsia="宋体" w:hint="default"/>
                <w:spacing w:val="-4"/>
                <w:sz w:val="18"/>
                <w:szCs w:val="18"/>
              </w:rPr>
              <w:t>累计应补偿的股份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对标的资产减值应补偿的股份（如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8" w:type="dxa"/>
            <w:tcBorders>
              <w:top w:val="nil" w:sz="6" w:space="0" w:color="auto"/>
              <w:left w:val="nil" w:sz="6" w:space="0" w:color="auto"/>
              <w:bottom w:val="single" w:sz="8" w:space="0" w:color="000000"/>
              <w:right w:val="nil" w:sz="6" w:space="0" w:color="auto"/>
            </w:tcBorders>
          </w:tcPr>
          <w:p>
            <w:pPr/>
          </w:p>
        </w:tc>
      </w:tr>
      <w:tr>
        <w:trPr>
          <w:trHeight w:val="5325"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12953"/>
                  <wp:effectExtent l="0" t="0" r="0" b="0"/>
                  <wp:docPr id="523" name="image107.png" descr=""/>
                  <wp:cNvGraphicFramePr>
                    <a:graphicFrameLocks noChangeAspect="1"/>
                  </wp:cNvGraphicFramePr>
                  <a:graphic>
                    <a:graphicData uri="http://schemas.openxmlformats.org/drawingml/2006/picture">
                      <pic:pic>
                        <pic:nvPicPr>
                          <pic:cNvPr id="524" name="image107.png"/>
                          <pic:cNvPicPr/>
                        </pic:nvPicPr>
                        <pic:blipFill>
                          <a:blip r:embed="rId125" cstate="print"/>
                          <a:stretch>
                            <a:fillRect/>
                          </a:stretch>
                        </pic:blipFill>
                        <pic:spPr>
                          <a:xfrm>
                            <a:off x="0" y="0"/>
                            <a:ext cx="6095"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8" w:right="24"/>
              <w:jc w:val="left"/>
              <w:rPr>
                <w:rFonts w:ascii="宋体" w:hAnsi="宋体" w:cs="宋体" w:eastAsia="宋体" w:hint="default"/>
                <w:sz w:val="18"/>
                <w:szCs w:val="18"/>
              </w:rPr>
            </w:pPr>
            <w:r>
              <w:rPr>
                <w:rFonts w:ascii="宋体" w:hAnsi="宋体" w:cs="宋体" w:eastAsia="宋体" w:hint="default"/>
                <w:sz w:val="18"/>
                <w:szCs w:val="18"/>
              </w:rPr>
              <w:t>邓志刚；刘屹；卢春明；王永业；尹健； 陈西平；尹力光；张小波</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3" w:right="108"/>
              <w:jc w:val="left"/>
              <w:rPr>
                <w:rFonts w:ascii="宋体" w:hAnsi="宋体" w:cs="宋体" w:eastAsia="宋体" w:hint="default"/>
                <w:sz w:val="18"/>
                <w:szCs w:val="18"/>
              </w:rPr>
            </w:pPr>
            <w:r>
              <w:rPr>
                <w:rFonts w:ascii="宋体" w:hAnsi="宋体" w:cs="宋体" w:eastAsia="宋体" w:hint="default"/>
                <w:sz w:val="18"/>
                <w:szCs w:val="18"/>
              </w:rPr>
              <w:t>关于同业竞争的 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4" w:lineRule="auto" w:before="11"/>
              <w:ind w:left="103" w:right="75"/>
              <w:jc w:val="left"/>
              <w:rPr>
                <w:rFonts w:ascii="宋体" w:hAnsi="宋体" w:cs="宋体" w:eastAsia="宋体" w:hint="default"/>
                <w:sz w:val="18"/>
                <w:szCs w:val="18"/>
              </w:rPr>
            </w:pPr>
            <w:r>
              <w:rPr>
                <w:rFonts w:ascii="宋体" w:hAnsi="宋体" w:cs="宋体" w:eastAsia="宋体" w:hint="default"/>
                <w:sz w:val="18"/>
                <w:szCs w:val="18"/>
              </w:rPr>
              <w:t>为有效避免同业竞争，上市公司实际控制人邓志刚、 </w:t>
            </w:r>
            <w:r>
              <w:rPr>
                <w:rFonts w:ascii="宋体" w:hAnsi="宋体" w:cs="宋体" w:eastAsia="宋体" w:hint="default"/>
                <w:spacing w:val="-2"/>
                <w:sz w:val="18"/>
                <w:szCs w:val="18"/>
              </w:rPr>
              <w:t>王永业、张小波、刘屹、尹健、卢春明、陈西平、尹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力光等八位一致行动人出具《关于避免同业竞争的承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）承诺人已向中元华电准确、全 面地披露了承诺人直接或间接持有的其他经营主体</w:t>
            </w:r>
          </w:p>
          <w:p>
            <w:pPr>
              <w:pStyle w:val="TableParagraph"/>
              <w:spacing w:line="316" w:lineRule="auto" w:before="20"/>
              <w:ind w:left="103" w:right="100"/>
              <w:jc w:val="left"/>
              <w:rPr>
                <w:rFonts w:ascii="宋体" w:hAnsi="宋体" w:cs="宋体" w:eastAsia="宋体" w:hint="default"/>
                <w:sz w:val="18"/>
                <w:szCs w:val="18"/>
              </w:rPr>
            </w:pPr>
            <w:r>
              <w:rPr>
                <w:rFonts w:ascii="宋体" w:hAnsi="宋体" w:cs="宋体" w:eastAsia="宋体" w:hint="default"/>
                <w:sz w:val="18"/>
                <w:szCs w:val="18"/>
              </w:rPr>
              <w:t>（中元华电控制的经营主体除外）的股权或权益情 </w:t>
            </w:r>
            <w:r>
              <w:rPr>
                <w:rFonts w:ascii="宋体" w:hAnsi="宋体" w:cs="宋体" w:eastAsia="宋体" w:hint="default"/>
                <w:spacing w:val="-2"/>
                <w:sz w:val="18"/>
                <w:szCs w:val="18"/>
              </w:rPr>
              <w:t>况；承诺人未在与中元华电存在同业竞争的其他经济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主体中担任董事、高级管理人员或核心技术人员；承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诺人及承诺人所拥有控制权的其他经营主体未以任 何其他方式直接或间接从事与中元华电相竞争的业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）在承诺人作为中元华电实际控制人或担任 </w:t>
            </w:r>
            <w:r>
              <w:rPr>
                <w:rFonts w:ascii="宋体" w:hAnsi="宋体" w:cs="宋体" w:eastAsia="宋体" w:hint="default"/>
                <w:spacing w:val="-2"/>
                <w:sz w:val="18"/>
                <w:szCs w:val="18"/>
              </w:rPr>
              <w:t>董事、监事、高级管理人员期间，承诺人不自营、直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接或间接通过承诺人所拥有控制权的其他经营主体 </w:t>
            </w:r>
            <w:r>
              <w:rPr>
                <w:rFonts w:ascii="宋体" w:hAnsi="宋体" w:cs="宋体" w:eastAsia="宋体" w:hint="default"/>
                <w:spacing w:val="-2"/>
                <w:sz w:val="18"/>
                <w:szCs w:val="18"/>
              </w:rPr>
              <w:t>经营与中元华电业务相同或相似的业务；不在与中元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华电业务相同或相似的任何经营实体中任职或者担 </w:t>
            </w:r>
            <w:r>
              <w:rPr>
                <w:rFonts w:ascii="宋体" w:hAnsi="宋体" w:cs="宋体" w:eastAsia="宋体" w:hint="default"/>
                <w:spacing w:val="-2"/>
                <w:sz w:val="18"/>
                <w:szCs w:val="18"/>
              </w:rPr>
              <w:t>任任何形式的顾问；不以其他任何方式协助任何第三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方经营与中元华电业务相同或相似的业务。（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）在</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149.720001pt;margin-top:415.559998pt;width:.480001pt;height:1.02pt;mso-position-horizontal-relative:page;mso-position-vertical-relative:page;z-index:22456" type="#_x0000_t75" stroked="false">
            <v:imagedata r:id="rId125" o:title=""/>
          </v:shape>
        </w:pict>
      </w:r>
      <w:r>
        <w:rPr/>
        <w:pict>
          <v:shape style="position:absolute;margin-left:318.679993pt;margin-top:416.519989pt;width:.48003pt;height:.1pt;mso-position-horizontal-relative:page;mso-position-vertical-relative:page;z-index:22480" type="#_x0000_t75" stroked="false">
            <v:imagedata r:id="rId126" o:title=""/>
          </v:shape>
        </w:pict>
      </w:r>
      <w:r>
        <w:rPr/>
        <w:pict>
          <v:shape style="position:absolute;margin-left:392.839996pt;margin-top:416.519989pt;width:.48003pt;height:.1pt;mso-position-horizontal-relative:page;mso-position-vertical-relative:page;z-index:22504" type="#_x0000_t75" stroked="false">
            <v:imagedata r:id="rId126" o:title=""/>
          </v:shape>
        </w:pict>
      </w:r>
      <w:r>
        <w:rPr/>
        <w:pict>
          <v:shape style="position:absolute;margin-left:609.280029pt;margin-top:416.519989pt;width:.48pt;height:.1pt;mso-position-horizontal-relative:page;mso-position-vertical-relative:page;z-index:22528" type="#_x0000_t75" stroked="false">
            <v:imagedata r:id="rId126" o:title=""/>
          </v:shape>
        </w:pict>
      </w:r>
      <w:r>
        <w:rPr/>
        <w:pict>
          <v:shape style="position:absolute;margin-left:675.880005pt;margin-top:416.519989pt;width:.48pt;height:.1pt;mso-position-horizontal-relative:page;mso-position-vertical-relative:page;z-index:22552" type="#_x0000_t75" stroked="false">
            <v:imagedata r:id="rId126" o:title=""/>
          </v:shape>
        </w:pict>
      </w:r>
      <w:r>
        <w:rPr/>
        <w:pict>
          <v:shape style="position:absolute;margin-left:734.339966pt;margin-top:416.519989pt;width:.48pt;height:.1pt;mso-position-horizontal-relative:page;mso-position-vertical-relative:page;z-index:22576" type="#_x0000_t75" stroked="false">
            <v:imagedata r:id="rId126" o:title=""/>
          </v:shape>
        </w:pict>
      </w: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738"/>
        <w:gridCol w:w="78"/>
      </w:tblGrid>
      <w:tr>
        <w:trPr>
          <w:trHeight w:val="7208" w:hRule="exact"/>
        </w:trPr>
        <w:tc>
          <w:tcPr>
            <w:tcW w:w="1667" w:type="dxa"/>
            <w:vMerge w:val="restart"/>
            <w:tcBorders>
              <w:top w:val="single" w:sz="6"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tc>
        <w:tc>
          <w:tcPr>
            <w:tcW w:w="337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4" w:lineRule="auto" w:before="25"/>
              <w:ind w:left="103" w:right="100"/>
              <w:jc w:val="left"/>
              <w:rPr>
                <w:rFonts w:ascii="宋体" w:hAnsi="宋体" w:cs="宋体" w:eastAsia="宋体" w:hint="default"/>
                <w:sz w:val="18"/>
                <w:szCs w:val="18"/>
              </w:rPr>
            </w:pPr>
            <w:r>
              <w:rPr>
                <w:rFonts w:ascii="宋体" w:hAnsi="宋体" w:cs="宋体" w:eastAsia="宋体" w:hint="default"/>
                <w:sz w:val="18"/>
                <w:szCs w:val="18"/>
              </w:rPr>
              <w:t>承诺人作为中元华电的实际控制人或担任董事、监 </w:t>
            </w:r>
            <w:r>
              <w:rPr>
                <w:rFonts w:ascii="宋体" w:hAnsi="宋体" w:cs="宋体" w:eastAsia="宋体" w:hint="default"/>
                <w:spacing w:val="-2"/>
                <w:sz w:val="18"/>
                <w:szCs w:val="18"/>
              </w:rPr>
              <w:t>事、高级管理人员期间，如承诺人及承诺人所拥有控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制权的其他经营主体从事或参与任何可能与中元华 </w:t>
            </w:r>
            <w:r>
              <w:rPr>
                <w:rFonts w:ascii="宋体" w:hAnsi="宋体" w:cs="宋体" w:eastAsia="宋体" w:hint="default"/>
                <w:spacing w:val="-2"/>
                <w:sz w:val="18"/>
                <w:szCs w:val="18"/>
              </w:rPr>
              <w:t>电的业务构成竞争的经营活动，则承诺人将立即通知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中元华电，并优先将该商业机会给予中元华电，避免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与中元华电业务构成同业竞争或潜在同业竞争，以确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保中元华电及其他股东利益不受损害。（</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 </w:t>
            </w:r>
            <w:r>
              <w:rPr>
                <w:rFonts w:ascii="宋体" w:hAnsi="宋体" w:cs="宋体" w:eastAsia="宋体" w:hint="default"/>
                <w:spacing w:val="-2"/>
                <w:sz w:val="18"/>
                <w:szCs w:val="18"/>
              </w:rPr>
              <w:t>诺人违反上述承诺，中元华电依据其董事会所作出的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决议（关联董事应回避表决）或者股东大会作出的决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议（关联股东应回避表决），有权要求承诺人及承诺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人所拥有控制权的其他经营主体停止相应的经济活 </w:t>
            </w:r>
            <w:r>
              <w:rPr>
                <w:rFonts w:ascii="宋体" w:hAnsi="宋体" w:cs="宋体" w:eastAsia="宋体" w:hint="default"/>
                <w:spacing w:val="-2"/>
                <w:sz w:val="18"/>
                <w:szCs w:val="18"/>
              </w:rPr>
              <w:t>动或行为，并将已经形成的有关权益、可得利益或者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合同项下的权利义务转让给独立第三方或者按照公 </w:t>
            </w:r>
            <w:r>
              <w:rPr>
                <w:rFonts w:ascii="宋体" w:hAnsi="宋体" w:cs="宋体" w:eastAsia="宋体" w:hint="default"/>
                <w:spacing w:val="-2"/>
                <w:sz w:val="18"/>
                <w:szCs w:val="18"/>
              </w:rPr>
              <w:t>允价值转让给中元华电或其指定的第三方；承诺人将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按照或促使承诺人所拥有控制权的其他经营主体按 </w:t>
            </w:r>
            <w:r>
              <w:rPr>
                <w:rFonts w:ascii="宋体" w:hAnsi="宋体" w:cs="宋体" w:eastAsia="宋体" w:hint="default"/>
                <w:spacing w:val="-2"/>
                <w:sz w:val="18"/>
                <w:szCs w:val="18"/>
              </w:rPr>
              <w:t>照中元华电的要求实施相关行为；造成中元华电经济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损失的，承诺人将赔偿中元华电因此受到的全部损 失。（</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）承诺人未能履行上述第四项承诺的，中元 华电有权相应扣减应付承诺人的现金分红及</w:t>
            </w:r>
            <w:r>
              <w:rPr>
                <w:rFonts w:ascii="Times New Roman" w:hAnsi="Times New Roman" w:cs="Times New Roman" w:eastAsia="Times New Roman" w:hint="default"/>
                <w:sz w:val="18"/>
                <w:szCs w:val="18"/>
              </w:rPr>
              <w:t>/</w:t>
            </w:r>
            <w:r>
              <w:rPr>
                <w:rFonts w:ascii="宋体" w:hAnsi="宋体" w:cs="宋体" w:eastAsia="宋体" w:hint="default"/>
                <w:sz w:val="18"/>
                <w:szCs w:val="18"/>
              </w:rPr>
              <w:t>或税后 </w:t>
            </w:r>
            <w:r>
              <w:rPr>
                <w:rFonts w:ascii="宋体" w:hAnsi="宋体" w:cs="宋体" w:eastAsia="宋体" w:hint="default"/>
                <w:spacing w:val="-2"/>
                <w:sz w:val="18"/>
                <w:szCs w:val="18"/>
              </w:rPr>
              <w:t>薪酬（如有）；在上述第四项所述承诺全部履行完成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前，承诺人亦不转让承诺人所直接或间接所持的中元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华电的股份，但为履行第四项所述承诺而进行转让的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除外。</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78" w:type="dxa"/>
            <w:tcBorders>
              <w:top w:val="nil" w:sz="6" w:space="0" w:color="auto"/>
              <w:left w:val="nil" w:sz="6" w:space="0" w:color="auto"/>
              <w:bottom w:val="single" w:sz="8" w:space="0" w:color="000000"/>
              <w:right w:val="nil" w:sz="6" w:space="0" w:color="auto"/>
            </w:tcBorders>
          </w:tcPr>
          <w:p>
            <w:pPr/>
          </w:p>
        </w:tc>
      </w:tr>
      <w:tr>
        <w:trPr>
          <w:trHeight w:val="2204" w:hRule="exact"/>
        </w:trPr>
        <w:tc>
          <w:tcPr>
            <w:tcW w:w="1667" w:type="dxa"/>
            <w:vMerge/>
            <w:tcBorders>
              <w:left w:val="nil" w:sz="6" w:space="0" w:color="auto"/>
              <w:bottom w:val="single" w:sz="8" w:space="0" w:color="000000"/>
              <w:right w:val="single" w:sz="4" w:space="0" w:color="000000"/>
            </w:tcBorders>
            <w:shd w:val="clear" w:color="auto" w:fill="D2D2D2"/>
          </w:tcPr>
          <w:p>
            <w:pP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傅多；徐福轩</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3" w:right="108"/>
              <w:jc w:val="left"/>
              <w:rPr>
                <w:rFonts w:ascii="宋体" w:hAnsi="宋体" w:cs="宋体" w:eastAsia="宋体" w:hint="default"/>
                <w:sz w:val="18"/>
                <w:szCs w:val="18"/>
              </w:rPr>
            </w:pPr>
            <w:r>
              <w:rPr>
                <w:rFonts w:ascii="宋体" w:hAnsi="宋体" w:cs="宋体" w:eastAsia="宋体" w:hint="default"/>
                <w:sz w:val="18"/>
                <w:szCs w:val="18"/>
              </w:rPr>
              <w:t>关于同业竞争的 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4" w:lineRule="auto" w:before="11"/>
              <w:ind w:left="103" w:right="75"/>
              <w:jc w:val="both"/>
              <w:rPr>
                <w:rFonts w:ascii="宋体" w:hAnsi="宋体" w:cs="宋体" w:eastAsia="宋体" w:hint="default"/>
                <w:sz w:val="18"/>
                <w:szCs w:val="18"/>
              </w:rPr>
            </w:pPr>
            <w:r>
              <w:rPr>
                <w:rFonts w:ascii="宋体" w:hAnsi="宋体" w:cs="宋体" w:eastAsia="宋体" w:hint="default"/>
                <w:spacing w:val="-2"/>
                <w:sz w:val="18"/>
                <w:szCs w:val="18"/>
              </w:rPr>
              <w:t>世轩科技实际控制人徐福轩、傅多出具《关于避免同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业竞争的承诺函》，承诺：（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 </w:t>
            </w:r>
            <w:r>
              <w:rPr>
                <w:rFonts w:ascii="宋体" w:hAnsi="宋体" w:cs="宋体" w:eastAsia="宋体" w:hint="default"/>
                <w:spacing w:val="-2"/>
                <w:sz w:val="18"/>
                <w:szCs w:val="18"/>
              </w:rPr>
              <w:t>之日，承诺人及承诺人所拥有控制权的其他经营主体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未以直接或间接方式从事与中元华电、世轩科技（包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括其附属企业，下同）现有业务相同或相似的业务； </w:t>
            </w:r>
            <w:r>
              <w:rPr>
                <w:rFonts w:ascii="宋体" w:hAnsi="宋体" w:cs="宋体" w:eastAsia="宋体" w:hint="default"/>
                <w:spacing w:val="-2"/>
                <w:sz w:val="18"/>
                <w:szCs w:val="18"/>
              </w:rPr>
              <w:t>承诺人未在与中元华电、世轩科技现有业务相同或相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似的任何经营实体中任职或担任任何形式的顾问；未</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738"/>
        <w:gridCol w:w="78"/>
      </w:tblGrid>
      <w:tr>
        <w:trPr>
          <w:trHeight w:val="334" w:hRule="exact"/>
        </w:trPr>
        <w:tc>
          <w:tcPr>
            <w:tcW w:w="1667" w:type="dxa"/>
            <w:vMerge w:val="restart"/>
            <w:tcBorders>
              <w:top w:val="single" w:sz="6" w:space="0" w:color="000000"/>
              <w:left w:val="nil" w:sz="6" w:space="0" w:color="auto"/>
              <w:right w:val="single" w:sz="4" w:space="0" w:color="000000"/>
            </w:tcBorders>
            <w:shd w:val="clear" w:color="auto" w:fill="D2D2D2"/>
          </w:tcPr>
          <w:p>
            <w:pPr/>
          </w:p>
        </w:tc>
        <w:tc>
          <w:tcPr>
            <w:tcW w:w="3379" w:type="dxa"/>
            <w:vMerge w:val="restart"/>
            <w:tcBorders>
              <w:top w:val="single" w:sz="6" w:space="0" w:color="000000"/>
              <w:left w:val="single" w:sz="4" w:space="0" w:color="000000"/>
              <w:right w:val="single" w:sz="4" w:space="0" w:color="000000"/>
            </w:tcBorders>
          </w:tcPr>
          <w:p>
            <w:pPr/>
          </w:p>
        </w:tc>
        <w:tc>
          <w:tcPr>
            <w:tcW w:w="1483" w:type="dxa"/>
            <w:vMerge w:val="restart"/>
            <w:tcBorders>
              <w:top w:val="single" w:sz="6" w:space="0" w:color="000000"/>
              <w:left w:val="single" w:sz="4" w:space="0" w:color="000000"/>
              <w:right w:val="single" w:sz="4" w:space="0" w:color="000000"/>
            </w:tcBorders>
          </w:tcPr>
          <w:p>
            <w:pPr/>
          </w:p>
        </w:tc>
        <w:tc>
          <w:tcPr>
            <w:tcW w:w="4329"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以其他任何方式协助任何第三方经营与中元华电、世</w:t>
            </w:r>
          </w:p>
        </w:tc>
        <w:tc>
          <w:tcPr>
            <w:tcW w:w="1332" w:type="dxa"/>
            <w:vMerge w:val="restart"/>
            <w:tcBorders>
              <w:top w:val="single" w:sz="6" w:space="0" w:color="000000"/>
              <w:left w:val="single" w:sz="4" w:space="0" w:color="000000"/>
              <w:right w:val="single" w:sz="4" w:space="0" w:color="000000"/>
            </w:tcBorders>
          </w:tcPr>
          <w:p>
            <w:pPr/>
          </w:p>
        </w:tc>
        <w:tc>
          <w:tcPr>
            <w:tcW w:w="1169" w:type="dxa"/>
            <w:vMerge w:val="restart"/>
            <w:tcBorders>
              <w:top w:val="single" w:sz="6" w:space="0" w:color="000000"/>
              <w:left w:val="single" w:sz="4" w:space="0" w:color="000000"/>
              <w:right w:val="single" w:sz="4" w:space="0" w:color="000000"/>
            </w:tcBorders>
          </w:tcPr>
          <w:p>
            <w:pPr/>
          </w:p>
        </w:tc>
        <w:tc>
          <w:tcPr>
            <w:tcW w:w="738" w:type="dxa"/>
            <w:vMerge w:val="restart"/>
            <w:tcBorders>
              <w:top w:val="single" w:sz="6" w:space="0" w:color="000000"/>
              <w:left w:val="single" w:sz="4" w:space="0" w:color="000000"/>
              <w:right w:val="nil" w:sz="6" w:space="0" w:color="auto"/>
            </w:tcBorders>
          </w:tcPr>
          <w:p>
            <w:pPr/>
          </w:p>
        </w:tc>
        <w:tc>
          <w:tcPr>
            <w:tcW w:w="78" w:type="dxa"/>
            <w:vMerge w:val="restart"/>
            <w:tcBorders>
              <w:top w:val="nil" w:sz="6" w:space="0" w:color="auto"/>
              <w:left w:val="nil" w:sz="6" w:space="0" w:color="auto"/>
              <w:right w:val="nil" w:sz="6" w:space="0" w:color="auto"/>
            </w:tcBorders>
          </w:tcPr>
          <w:p>
            <w:pPr/>
          </w:p>
        </w:tc>
      </w:tr>
      <w:tr>
        <w:trPr>
          <w:trHeight w:val="31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轩科技现有业务相同或相似的业务。（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0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证，在承诺人作为中元华电股东、董事、监事、高级</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管理人员期间，承诺人不自营、直接或间接通过承诺</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人所拥有控制权的其他经营主体经营与中元华电业</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务相同或相似的业务；不在与中元华电业务相同或相</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似的任何经营实体中任职或者担任任何形式的顾问；</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不以其他任何方式协助任何第三方经营与中元华电</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业务相同或相似的业务。（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）在承诺人作为中元华</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0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电股东、董事、监事、高级管理人员期间，如承诺人</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及承诺人所拥有控制权的其他经营主体从事或参与</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任何可能与中元华电的业务构成竞争的经营活动，则</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承诺人将立即通知中元华电，并优先将该商业机会给</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予中元华电，避免与中元华电业务构成同业竞争或潜</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在同业竞争，以确保中元华电及其他股东利益不受损</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害。（</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）如果承诺人违反上述承诺，中元华电有权</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0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要求承诺人及承诺人所拥有控制权的其他经营主体</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停止相应的经济活动或行为，并将已经形成的有关权</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益、可得利益或者合同项下的权利、义务转让给独立</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第三方或按公允价值转让给中元华电或其指定的第</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三方；承诺人将按照或促使承诺人所拥有控制权的其</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他经营主体按照中元华电的要求实施相关行为；如因</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违反上述承诺造成中元华电经济损失的，承诺人将与</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2"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其他承诺人对中元华电由此遭受的全部损失承担连</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带赔偿责任。（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）承诺人未能履行上述第四项承诺</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0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的，中元华电有权相应扣减应付承诺人的现金分红及</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1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或税后薪酬</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；在相应的承诺完全履行前，承诺</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07" w:hRule="exact"/>
        </w:trPr>
        <w:tc>
          <w:tcPr>
            <w:tcW w:w="1667" w:type="dxa"/>
            <w:vMerge/>
            <w:tcBorders>
              <w:left w:val="nil" w:sz="6" w:space="0" w:color="auto"/>
              <w:right w:val="single" w:sz="4" w:space="0" w:color="000000"/>
            </w:tcBorders>
            <w:shd w:val="clear" w:color="auto" w:fill="D2D2D2"/>
          </w:tcPr>
          <w:p>
            <w:pPr/>
          </w:p>
        </w:tc>
        <w:tc>
          <w:tcPr>
            <w:tcW w:w="3379"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人不得转让直接或间接所持的中元华电股份，但为履</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738" w:type="dxa"/>
            <w:vMerge/>
            <w:tcBorders>
              <w:left w:val="single" w:sz="4" w:space="0" w:color="000000"/>
              <w:right w:val="nil" w:sz="6" w:space="0" w:color="auto"/>
            </w:tcBorders>
          </w:tcPr>
          <w:p>
            <w:pPr/>
          </w:p>
        </w:tc>
        <w:tc>
          <w:tcPr>
            <w:tcW w:w="78" w:type="dxa"/>
            <w:vMerge/>
            <w:tcBorders>
              <w:left w:val="nil" w:sz="6" w:space="0" w:color="auto"/>
              <w:right w:val="nil" w:sz="6" w:space="0" w:color="auto"/>
            </w:tcBorders>
          </w:tcPr>
          <w:p>
            <w:pPr/>
          </w:p>
        </w:tc>
      </w:tr>
      <w:tr>
        <w:trPr>
          <w:trHeight w:val="323" w:hRule="exact"/>
        </w:trPr>
        <w:tc>
          <w:tcPr>
            <w:tcW w:w="1667" w:type="dxa"/>
            <w:vMerge/>
            <w:tcBorders>
              <w:left w:val="nil" w:sz="6" w:space="0" w:color="auto"/>
              <w:bottom w:val="single" w:sz="8" w:space="0" w:color="000000"/>
              <w:right w:val="single" w:sz="4" w:space="0" w:color="000000"/>
            </w:tcBorders>
            <w:shd w:val="clear" w:color="auto" w:fill="D2D2D2"/>
          </w:tcPr>
          <w:p>
            <w:pPr/>
          </w:p>
        </w:tc>
        <w:tc>
          <w:tcPr>
            <w:tcW w:w="3379" w:type="dxa"/>
            <w:vMerge/>
            <w:tcBorders>
              <w:left w:val="single" w:sz="4" w:space="0" w:color="000000"/>
              <w:bottom w:val="single" w:sz="8" w:space="0" w:color="000000"/>
              <w:right w:val="single" w:sz="4" w:space="0" w:color="000000"/>
            </w:tcBorders>
          </w:tcPr>
          <w:p>
            <w:pPr/>
          </w:p>
        </w:tc>
        <w:tc>
          <w:tcPr>
            <w:tcW w:w="1483" w:type="dxa"/>
            <w:vMerge/>
            <w:tcBorders>
              <w:left w:val="single" w:sz="4" w:space="0" w:color="000000"/>
              <w:bottom w:val="nil" w:sz="6" w:space="0" w:color="auto"/>
              <w:right w:val="single" w:sz="4" w:space="0" w:color="000000"/>
            </w:tcBorders>
          </w:tcPr>
          <w:p>
            <w:pPr/>
          </w:p>
        </w:tc>
        <w:tc>
          <w:tcPr>
            <w:tcW w:w="432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行上述第四项承诺而进行转让的除外。</w:t>
            </w:r>
          </w:p>
        </w:tc>
        <w:tc>
          <w:tcPr>
            <w:tcW w:w="1332" w:type="dxa"/>
            <w:vMerge/>
            <w:tcBorders>
              <w:left w:val="single" w:sz="4" w:space="0" w:color="000000"/>
              <w:bottom w:val="single" w:sz="8" w:space="0" w:color="000000"/>
              <w:right w:val="single" w:sz="4" w:space="0" w:color="000000"/>
            </w:tcBorders>
          </w:tcPr>
          <w:p>
            <w:pPr/>
          </w:p>
        </w:tc>
        <w:tc>
          <w:tcPr>
            <w:tcW w:w="1169" w:type="dxa"/>
            <w:vMerge/>
            <w:tcBorders>
              <w:left w:val="single" w:sz="4" w:space="0" w:color="000000"/>
              <w:bottom w:val="single" w:sz="8" w:space="0" w:color="000000"/>
              <w:right w:val="single" w:sz="4" w:space="0" w:color="000000"/>
            </w:tcBorders>
          </w:tcPr>
          <w:p>
            <w:pPr/>
          </w:p>
        </w:tc>
        <w:tc>
          <w:tcPr>
            <w:tcW w:w="738" w:type="dxa"/>
            <w:vMerge/>
            <w:tcBorders>
              <w:left w:val="single" w:sz="4" w:space="0" w:color="000000"/>
              <w:bottom w:val="single" w:sz="8" w:space="0" w:color="000000"/>
              <w:right w:val="nil" w:sz="6" w:space="0" w:color="auto"/>
            </w:tcBorders>
          </w:tcPr>
          <w:p>
            <w:pPr/>
          </w:p>
        </w:tc>
        <w:tc>
          <w:tcPr>
            <w:tcW w:w="78" w:type="dxa"/>
            <w:vMerge/>
            <w:tcBorders>
              <w:left w:val="nil" w:sz="6" w:space="0" w:color="auto"/>
              <w:bottom w:val="single" w:sz="8" w:space="0" w:color="000000"/>
              <w:right w:val="nil" w:sz="6" w:space="0" w:color="auto"/>
            </w:tcBorders>
          </w:tcPr>
          <w:p>
            <w:pPr/>
          </w:p>
        </w:tc>
      </w:tr>
    </w:tbl>
    <w:p>
      <w:pPr>
        <w:spacing w:after="0"/>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group style="position:absolute;margin-left:319.640015pt;margin-top:525.299988pt;width:73.2pt;height:.1pt;mso-position-horizontal-relative:page;mso-position-vertical-relative:page;z-index:-1513456" coordorigin="6393,10506" coordsize="1464,2">
            <v:shape style="position:absolute;left:6393;top:10506;width:1464;height:2" coordorigin="6393,10506" coordsize="1464,0" path="m6393,10506l7857,10506e" filled="false" stroked="true" strokeweight=".96pt" strokecolor="#000000">
              <v:path arrowok="t"/>
            </v:shape>
            <w10:wrap type="none"/>
          </v:group>
        </w:pict>
      </w: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738"/>
        <w:gridCol w:w="78"/>
      </w:tblGrid>
      <w:tr>
        <w:trPr>
          <w:trHeight w:val="9394" w:hRule="exact"/>
        </w:trPr>
        <w:tc>
          <w:tcPr>
            <w:tcW w:w="1667" w:type="dxa"/>
            <w:tcBorders>
              <w:top w:val="single" w:sz="6" w:space="0" w:color="000000"/>
              <w:left w:val="nil" w:sz="6" w:space="0" w:color="auto"/>
              <w:bottom w:val="single" w:sz="8" w:space="0" w:color="000000"/>
              <w:right w:val="single" w:sz="4" w:space="0" w:color="000000"/>
            </w:tcBorders>
            <w:shd w:val="clear" w:color="auto" w:fill="D2D2D2"/>
          </w:tcPr>
          <w:p>
            <w:pPr/>
          </w:p>
        </w:tc>
        <w:tc>
          <w:tcPr>
            <w:tcW w:w="337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9"/>
                <w:sz w:val="18"/>
                <w:szCs w:val="18"/>
              </w:rPr>
              <w:t>陈西平；邓志刚；刘屹；卢春明；王永业；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尹健；尹力光；张小波</w:t>
            </w:r>
          </w:p>
        </w:tc>
        <w:tc>
          <w:tcPr>
            <w:tcW w:w="1483"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关于关联交易的 承诺</w:t>
            </w: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4" w:lineRule="auto" w:before="25"/>
              <w:ind w:left="103" w:right="75"/>
              <w:jc w:val="left"/>
              <w:rPr>
                <w:rFonts w:ascii="宋体" w:hAnsi="宋体" w:cs="宋体" w:eastAsia="宋体" w:hint="default"/>
                <w:sz w:val="18"/>
                <w:szCs w:val="18"/>
              </w:rPr>
            </w:pPr>
            <w:r>
              <w:rPr>
                <w:rFonts w:ascii="宋体" w:hAnsi="宋体" w:cs="宋体" w:eastAsia="宋体" w:hint="default"/>
                <w:sz w:val="18"/>
                <w:szCs w:val="18"/>
              </w:rPr>
              <w:t>为有效规范关联交易，上市公司实际控制人邓志刚、 </w:t>
            </w:r>
            <w:r>
              <w:rPr>
                <w:rFonts w:ascii="宋体" w:hAnsi="宋体" w:cs="宋体" w:eastAsia="宋体" w:hint="default"/>
                <w:spacing w:val="-2"/>
                <w:sz w:val="18"/>
                <w:szCs w:val="18"/>
              </w:rPr>
              <w:t>王永业、张小波、刘屹、尹健、卢春明、陈西平、尹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力光等八位一致行动人出具了《关于规范关联交易的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）本次交易完成后，承诺人将 </w:t>
            </w:r>
            <w:r>
              <w:rPr>
                <w:rFonts w:ascii="宋体" w:hAnsi="宋体" w:cs="宋体" w:eastAsia="宋体" w:hint="default"/>
                <w:spacing w:val="-2"/>
                <w:sz w:val="18"/>
                <w:szCs w:val="18"/>
              </w:rPr>
              <w:t>避免一切非法占用中元华电资金、资产的行为，在任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何情况下，不要求中元华电向承诺人及承诺人所拥有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控制权的其他经营主体提供任何形式的担保。（</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2"/>
                <w:sz w:val="18"/>
                <w:szCs w:val="18"/>
              </w:rPr>
              <w:t>本次交易完成后，承诺人将尽可能地减少并避免承诺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人及承诺人所拥有控制权的其他经营主体与中元华 </w:t>
            </w:r>
            <w:r>
              <w:rPr>
                <w:rFonts w:ascii="宋体" w:hAnsi="宋体" w:cs="宋体" w:eastAsia="宋体" w:hint="default"/>
                <w:spacing w:val="-2"/>
                <w:sz w:val="18"/>
                <w:szCs w:val="18"/>
              </w:rPr>
              <w:t>电发生关联交易；对无法避免或存在合理原因而发生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的关联交易，承诺人及承诺人所拥有控制权的其他经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营主体将遵循</w:t>
            </w:r>
            <w:r>
              <w:rPr>
                <w:rFonts w:ascii="Times New Roman" w:hAnsi="Times New Roman" w:cs="Times New Roman" w:eastAsia="Times New Roman" w:hint="default"/>
                <w:sz w:val="18"/>
                <w:szCs w:val="18"/>
              </w:rPr>
              <w:t>"</w:t>
            </w:r>
            <w:r>
              <w:rPr>
                <w:rFonts w:ascii="宋体" w:hAnsi="宋体" w:cs="宋体" w:eastAsia="宋体" w:hint="default"/>
                <w:sz w:val="18"/>
                <w:szCs w:val="18"/>
              </w:rPr>
              <w:t>等价有偿、平等互利</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的原则，依法与 </w:t>
            </w:r>
            <w:r>
              <w:rPr>
                <w:rFonts w:ascii="宋体" w:hAnsi="宋体" w:cs="宋体" w:eastAsia="宋体" w:hint="default"/>
                <w:spacing w:val="-2"/>
                <w:sz w:val="18"/>
                <w:szCs w:val="18"/>
              </w:rPr>
              <w:t>中元华电签订关联交易协议，严格按相关规定履行必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要的关联董事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关联股东回避表决等义务，遵守批准关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联交易的法定程序和信息披露义务。（</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）承诺人将 按照或促使承诺人所拥有控制权的其他经营主体按 照正常的商业条件严格和善意地进行上述关联交易； 承诺人及承诺人所拥有控制权的其他经营主体将不 会要求或接受中元华电给予比在任何一项市场公平 </w:t>
            </w:r>
            <w:r>
              <w:rPr>
                <w:rFonts w:ascii="宋体" w:hAnsi="宋体" w:cs="宋体" w:eastAsia="宋体" w:hint="default"/>
                <w:spacing w:val="-2"/>
                <w:sz w:val="18"/>
                <w:szCs w:val="18"/>
              </w:rPr>
              <w:t>交易中第三者更优惠的条件，也不会向中元华电谋求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任何超出该等交易以外的利益或收益，保证不通过关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联交易损害中元华电及其他股东的合法权益。（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宋体" w:hAnsi="宋体" w:cs="宋体" w:eastAsia="宋体" w:hint="default"/>
                <w:spacing w:val="-2"/>
                <w:sz w:val="18"/>
                <w:szCs w:val="18"/>
              </w:rPr>
              <w:t>如果承诺人违反上述承诺，中元华电有权要求承诺人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及承诺人所拥有控制权的其他经营主体规范相应的 关联交易行为，并将已经从关联交易中获得的利益、 </w:t>
            </w:r>
            <w:r>
              <w:rPr>
                <w:rFonts w:ascii="宋体" w:hAnsi="宋体" w:cs="宋体" w:eastAsia="宋体" w:hint="default"/>
                <w:spacing w:val="-2"/>
                <w:sz w:val="18"/>
                <w:szCs w:val="18"/>
              </w:rPr>
              <w:t>收益以现金方式补偿给中元华电；承诺人将按照或促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使承诺人所拥有控制权的其他经营主体按照中元华 </w:t>
            </w:r>
            <w:r>
              <w:rPr>
                <w:rFonts w:ascii="宋体" w:hAnsi="宋体" w:cs="宋体" w:eastAsia="宋体" w:hint="default"/>
                <w:spacing w:val="-2"/>
                <w:sz w:val="18"/>
                <w:szCs w:val="18"/>
              </w:rPr>
              <w:t>电的要求实施相关行为；如因违反上述承诺造成中元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华电经济损失的，承诺人将对中元华电由此遭受的全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部损失承担连带赔偿责任。（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）承诺人未能履行上</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78" w:type="dxa"/>
            <w:tcBorders>
              <w:top w:val="nil" w:sz="6" w:space="0" w:color="auto"/>
              <w:left w:val="nil" w:sz="6" w:space="0" w:color="auto"/>
              <w:bottom w:val="single" w:sz="8" w:space="0" w:color="000000"/>
              <w:right w:val="nil" w:sz="6" w:space="0" w:color="auto"/>
            </w:tcBorders>
          </w:tcPr>
          <w:p>
            <w:pPr/>
          </w:p>
        </w:tc>
      </w:tr>
    </w:tbl>
    <w:p>
      <w:pPr>
        <w:spacing w:after="0"/>
        <w:sectPr>
          <w:pgSz w:w="16840" w:h="11910" w:orient="landscape"/>
          <w:pgMar w:header="867" w:footer="979" w:top="1060" w:bottom="1160" w:left="1220" w:right="0"/>
        </w:sectPr>
      </w:pP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738"/>
        <w:gridCol w:w="78"/>
      </w:tblGrid>
      <w:tr>
        <w:trPr>
          <w:trHeight w:val="1428" w:hRule="exact"/>
        </w:trPr>
        <w:tc>
          <w:tcPr>
            <w:tcW w:w="1667" w:type="dxa"/>
            <w:vMerge w:val="restart"/>
            <w:tcBorders>
              <w:top w:val="single" w:sz="6"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3379" w:type="dxa"/>
            <w:tcBorders>
              <w:top w:val="single" w:sz="6" w:space="0" w:color="000000"/>
              <w:left w:val="single" w:sz="4" w:space="0" w:color="000000"/>
              <w:bottom w:val="single" w:sz="8" w:space="0" w:color="000000"/>
              <w:right w:val="single" w:sz="4" w:space="0" w:color="000000"/>
            </w:tcBorders>
          </w:tcPr>
          <w:p>
            <w:pPr/>
          </w:p>
        </w:tc>
        <w:tc>
          <w:tcPr>
            <w:tcW w:w="1483" w:type="dxa"/>
            <w:tcBorders>
              <w:top w:val="single" w:sz="6" w:space="0" w:color="000000"/>
              <w:left w:val="single" w:sz="4" w:space="0" w:color="000000"/>
              <w:bottom w:val="single" w:sz="8" w:space="0" w:color="000000"/>
              <w:right w:val="single" w:sz="4" w:space="0" w:color="000000"/>
            </w:tcBorders>
          </w:tcPr>
          <w:p>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2" w:lineRule="auto" w:before="44"/>
              <w:ind w:left="103" w:right="75"/>
              <w:jc w:val="both"/>
              <w:rPr>
                <w:rFonts w:ascii="宋体" w:hAnsi="宋体" w:cs="宋体" w:eastAsia="宋体" w:hint="default"/>
                <w:sz w:val="18"/>
                <w:szCs w:val="18"/>
              </w:rPr>
            </w:pPr>
            <w:r>
              <w:rPr>
                <w:rFonts w:ascii="宋体" w:hAnsi="宋体" w:cs="宋体" w:eastAsia="宋体" w:hint="default"/>
                <w:spacing w:val="-2"/>
                <w:sz w:val="18"/>
                <w:szCs w:val="18"/>
              </w:rPr>
              <w:t>述第四项承诺的，中元华电有权相应扣减应付承诺人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的现金分红及</w:t>
            </w:r>
            <w:r>
              <w:rPr>
                <w:rFonts w:ascii="Times New Roman" w:hAnsi="Times New Roman" w:cs="Times New Roman" w:eastAsia="Times New Roman" w:hint="default"/>
                <w:sz w:val="18"/>
                <w:szCs w:val="18"/>
              </w:rPr>
              <w:t>/</w:t>
            </w:r>
            <w:r>
              <w:rPr>
                <w:rFonts w:ascii="宋体" w:hAnsi="宋体" w:cs="宋体" w:eastAsia="宋体" w:hint="default"/>
                <w:sz w:val="18"/>
                <w:szCs w:val="18"/>
              </w:rPr>
              <w:t>或税后薪酬</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；在相应的承诺完全 </w:t>
            </w:r>
            <w:r>
              <w:rPr>
                <w:rFonts w:ascii="宋体" w:hAnsi="宋体" w:cs="宋体" w:eastAsia="宋体" w:hint="default"/>
                <w:spacing w:val="-2"/>
                <w:sz w:val="18"/>
                <w:szCs w:val="18"/>
              </w:rPr>
              <w:t>履行前，承诺人不得转让直接或间接所持的中元华电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股份，但为履行上述第四项承诺而进行转让的除外。</w:t>
            </w:r>
          </w:p>
        </w:tc>
        <w:tc>
          <w:tcPr>
            <w:tcW w:w="1332" w:type="dxa"/>
            <w:tcBorders>
              <w:top w:val="single" w:sz="6" w:space="0" w:color="000000"/>
              <w:left w:val="single" w:sz="4" w:space="0" w:color="000000"/>
              <w:bottom w:val="single" w:sz="8" w:space="0" w:color="000000"/>
              <w:right w:val="single" w:sz="4" w:space="0" w:color="000000"/>
            </w:tcBorders>
          </w:tcPr>
          <w:p>
            <w:pPr/>
          </w:p>
        </w:tc>
        <w:tc>
          <w:tcPr>
            <w:tcW w:w="1169" w:type="dxa"/>
            <w:tcBorders>
              <w:top w:val="single" w:sz="6" w:space="0" w:color="000000"/>
              <w:left w:val="single" w:sz="4" w:space="0" w:color="000000"/>
              <w:bottom w:val="single" w:sz="8" w:space="0" w:color="000000"/>
              <w:right w:val="single" w:sz="4" w:space="0" w:color="000000"/>
            </w:tcBorders>
          </w:tcPr>
          <w:p>
            <w:pPr/>
          </w:p>
        </w:tc>
        <w:tc>
          <w:tcPr>
            <w:tcW w:w="738" w:type="dxa"/>
            <w:tcBorders>
              <w:top w:val="single" w:sz="6" w:space="0" w:color="000000"/>
              <w:left w:val="single" w:sz="4" w:space="0" w:color="000000"/>
              <w:bottom w:val="single" w:sz="8" w:space="0" w:color="000000"/>
              <w:right w:val="nil" w:sz="6" w:space="0" w:color="auto"/>
            </w:tcBorders>
          </w:tcPr>
          <w:p>
            <w:pPr/>
          </w:p>
        </w:tc>
        <w:tc>
          <w:tcPr>
            <w:tcW w:w="78" w:type="dxa"/>
            <w:tcBorders>
              <w:top w:val="nil" w:sz="6" w:space="0" w:color="auto"/>
              <w:left w:val="nil" w:sz="6" w:space="0" w:color="auto"/>
              <w:bottom w:val="single" w:sz="8" w:space="0" w:color="000000"/>
              <w:right w:val="nil" w:sz="6" w:space="0" w:color="auto"/>
            </w:tcBorders>
          </w:tcPr>
          <w:p>
            <w:pPr/>
          </w:p>
        </w:tc>
      </w:tr>
      <w:tr>
        <w:trPr>
          <w:trHeight w:val="8133" w:hRule="exact"/>
        </w:trPr>
        <w:tc>
          <w:tcPr>
            <w:tcW w:w="1667" w:type="dxa"/>
            <w:vMerge/>
            <w:tcBorders>
              <w:left w:val="nil" w:sz="6" w:space="0" w:color="auto"/>
              <w:bottom w:val="single" w:sz="8" w:space="0" w:color="000000"/>
              <w:right w:val="single" w:sz="4" w:space="0" w:color="000000"/>
            </w:tcBorders>
            <w:shd w:val="clear" w:color="auto" w:fill="D2D2D2"/>
          </w:tcPr>
          <w:p>
            <w:pP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徐福轩；傅多</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关于关联交易的 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4" w:lineRule="auto" w:before="31"/>
              <w:ind w:left="103" w:right="11"/>
              <w:jc w:val="left"/>
              <w:rPr>
                <w:rFonts w:ascii="宋体" w:hAnsi="宋体" w:cs="宋体" w:eastAsia="宋体" w:hint="default"/>
                <w:sz w:val="18"/>
                <w:szCs w:val="18"/>
              </w:rPr>
            </w:pPr>
            <w:r>
              <w:rPr>
                <w:rFonts w:ascii="宋体" w:hAnsi="宋体" w:cs="宋体" w:eastAsia="宋体" w:hint="default"/>
                <w:sz w:val="18"/>
                <w:szCs w:val="18"/>
              </w:rPr>
              <w:t>世轩科技实际控制人徐福轩、傅多出具《关于规范关 联交易的承诺函》，承诺：（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 承诺人将避免一切非法占用中元华电资金、资产的行 为，在任何情况下，不要求中元华电向承诺人及承诺 人所拥有控制权的其他经营主体提供任何形式的担 保。（</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）本次交易完成后，承诺人将尽可能地减少 并避免承诺人及承诺人所拥有控制权的其他经营主 体与中元华电发生关联交易；对无法避免或存在合理 原因而发生的关联交易，承诺人及承诺人所拥有控制 权的其他经营主体将遵循</w:t>
            </w:r>
            <w:r>
              <w:rPr>
                <w:rFonts w:ascii="Times New Roman" w:hAnsi="Times New Roman" w:cs="Times New Roman" w:eastAsia="Times New Roman" w:hint="default"/>
                <w:sz w:val="18"/>
                <w:szCs w:val="18"/>
              </w:rPr>
              <w:t>"</w:t>
            </w:r>
            <w:r>
              <w:rPr>
                <w:rFonts w:ascii="宋体" w:hAnsi="宋体" w:cs="宋体" w:eastAsia="宋体" w:hint="default"/>
                <w:sz w:val="18"/>
                <w:szCs w:val="18"/>
              </w:rPr>
              <w:t>等价有偿、平等互利</w:t>
            </w:r>
            <w:r>
              <w:rPr>
                <w:rFonts w:ascii="Times New Roman" w:hAnsi="Times New Roman" w:cs="Times New Roman" w:eastAsia="Times New Roman" w:hint="default"/>
                <w:sz w:val="18"/>
                <w:szCs w:val="18"/>
              </w:rPr>
              <w:t>"</w:t>
            </w:r>
            <w:r>
              <w:rPr>
                <w:rFonts w:ascii="宋体" w:hAnsi="宋体" w:cs="宋体" w:eastAsia="宋体" w:hint="default"/>
                <w:sz w:val="18"/>
                <w:szCs w:val="18"/>
              </w:rPr>
              <w:t>的原 则，依法与中元华电签订关联交易协议，严格按相关 规定履行必要的关联董事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关联股东回避表决等义务， </w:t>
            </w:r>
            <w:r>
              <w:rPr>
                <w:rFonts w:ascii="宋体" w:hAnsi="宋体" w:cs="宋体" w:eastAsia="宋体" w:hint="default"/>
                <w:spacing w:val="-2"/>
                <w:sz w:val="18"/>
                <w:szCs w:val="18"/>
              </w:rPr>
              <w:t>遵守批准关联交易的法定程序和信息披露义务。（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承诺人将按照或促使承诺人所拥有控制权的其他经 营主体按照正常的商业条件严格和善意地进行上述 关联交易；承诺人及承诺人所拥有控制权的其他经营</w:t>
            </w:r>
            <w:r>
              <w:rPr>
                <w:rFonts w:ascii="宋体" w:hAnsi="宋体" w:cs="宋体" w:eastAsia="宋体" w:hint="default"/>
                <w:sz w:val="18"/>
                <w:szCs w:val="18"/>
              </w:rPr>
              <w:t> 主体将不会要求或接受中元华电给予比在任何一项 市场公平交易中第三者更优惠的条件，也不会向中元 华电谋求任何超出该等交易以外的利益或收益，保证 不通过关联交易损害中元华电及其他股东的合法权 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）如果承诺人违反上述承诺，中元华电有权 要求承诺人及承诺人所拥有控制权的其他经营主体 规范相应的关联交易行为，并将已经从关联交易中获 得的利益、收益以现金方式补偿给中元华电；承诺人 将按照或促使承诺人所拥有控制权的其他经营主体 按照中元华电的要求实施相关行为；如因违反上述承</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rPr>
          <w:sz w:val="2"/>
          <w:szCs w:val="2"/>
        </w:rPr>
      </w:pPr>
      <w:r>
        <w:rPr/>
        <w:pict>
          <v:shape style="position:absolute;margin-left:149.720001pt;margin-top:126.560013pt;width:.480001pt;height:1.02pt;mso-position-horizontal-relative:page;mso-position-vertical-relative:page;z-index:22624" type="#_x0000_t75" stroked="false">
            <v:imagedata r:id="rId125" o:title=""/>
          </v:shape>
        </w:pict>
      </w:r>
      <w:r>
        <w:rPr/>
        <w:pict>
          <v:shape style="position:absolute;margin-left:318.679993pt;margin-top:127.519974pt;width:.479786pt;height:.1pt;mso-position-horizontal-relative:page;mso-position-vertical-relative:page;z-index:22648" type="#_x0000_t75" stroked="false">
            <v:imagedata r:id="rId126" o:title=""/>
          </v:shape>
        </w:pict>
      </w:r>
      <w:r>
        <w:rPr/>
        <w:pict>
          <v:shape style="position:absolute;margin-left:392.839996pt;margin-top:127.519974pt;width:.479786pt;height:.1pt;mso-position-horizontal-relative:page;mso-position-vertical-relative:page;z-index:22672" type="#_x0000_t75" stroked="false">
            <v:imagedata r:id="rId126" o:title=""/>
          </v:shape>
        </w:pict>
      </w:r>
      <w:r>
        <w:rPr/>
        <w:pict>
          <v:shape style="position:absolute;margin-left:609.280029pt;margin-top:127.519974pt;width:.479756pt;height:.1pt;mso-position-horizontal-relative:page;mso-position-vertical-relative:page;z-index:22696" type="#_x0000_t75" stroked="false">
            <v:imagedata r:id="rId126" o:title=""/>
          </v:shape>
        </w:pict>
      </w:r>
      <w:r>
        <w:rPr/>
        <w:pict>
          <v:shape style="position:absolute;margin-left:675.880005pt;margin-top:127.519974pt;width:.479756pt;height:.1pt;mso-position-horizontal-relative:page;mso-position-vertical-relative:page;z-index:22720" type="#_x0000_t75" stroked="false">
            <v:imagedata r:id="rId126" o:title=""/>
          </v:shape>
        </w:pict>
      </w:r>
      <w:r>
        <w:rPr/>
        <w:pict>
          <v:shape style="position:absolute;margin-left:734.339966pt;margin-top:127.519974pt;width:.479756pt;height:.1pt;mso-position-horizontal-relative:page;mso-position-vertical-relative:page;z-index:22744" type="#_x0000_t75" stroked="false">
            <v:imagedata r:id="rId126" o:title=""/>
          </v:shape>
        </w:pict>
      </w:r>
    </w:p>
    <w:p>
      <w:pPr>
        <w:spacing w:after="0"/>
        <w:rPr>
          <w:sz w:val="2"/>
          <w:szCs w:val="2"/>
        </w:rPr>
        <w:sectPr>
          <w:pgSz w:w="16840" w:h="11910" w:orient="landscape"/>
          <w:pgMar w:header="867" w:footer="979" w:top="1060" w:bottom="124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318.679993pt;margin-top:177.140015pt;width:.48003pt;height:.1pt;mso-position-horizontal-relative:page;mso-position-vertical-relative:page;z-index:22768" type="#_x0000_t75" stroked="false">
            <v:imagedata r:id="rId127" o:title=""/>
          </v:shape>
        </w:pict>
      </w:r>
      <w:r>
        <w:rPr/>
        <w:pict>
          <v:shape style="position:absolute;margin-left:392.839996pt;margin-top:177.140015pt;width:.48003pt;height:.1pt;mso-position-horizontal-relative:page;mso-position-vertical-relative:page;z-index:22792" type="#_x0000_t75" stroked="false">
            <v:imagedata r:id="rId127" o:title=""/>
          </v:shape>
        </w:pict>
      </w:r>
      <w:r>
        <w:rPr/>
        <w:pict>
          <v:shape style="position:absolute;margin-left:609.280029pt;margin-top:177.140015pt;width:.48pt;height:.1pt;mso-position-horizontal-relative:page;mso-position-vertical-relative:page;z-index:22816" type="#_x0000_t75" stroked="false">
            <v:imagedata r:id="rId127" o:title=""/>
          </v:shape>
        </w:pict>
      </w:r>
      <w:r>
        <w:rPr/>
        <w:pict>
          <v:shape style="position:absolute;margin-left:675.880005pt;margin-top:177.140015pt;width:.48pt;height:.1pt;mso-position-horizontal-relative:page;mso-position-vertical-relative:page;z-index:22840" type="#_x0000_t75" stroked="false">
            <v:imagedata r:id="rId127" o:title=""/>
          </v:shape>
        </w:pict>
      </w:r>
      <w:r>
        <w:rPr/>
        <w:pict>
          <v:shape style="position:absolute;margin-left:734.339966pt;margin-top:177.140015pt;width:.48pt;height:.1pt;mso-position-horizontal-relative:page;mso-position-vertical-relative:page;z-index:22864" type="#_x0000_t75" stroked="false">
            <v:imagedata r:id="rId127" o:title=""/>
          </v:shape>
        </w:pict>
      </w:r>
      <w:r>
        <w:rPr/>
        <w:pict>
          <v:shape style="position:absolute;margin-left:149.240005pt;margin-top:457.980011pt;width:1.440003pt;height:1.02pt;mso-position-horizontal-relative:page;mso-position-vertical-relative:page;z-index:22888" type="#_x0000_t75" stroked="false">
            <v:imagedata r:id="rId128" o:title=""/>
          </v:shape>
        </w:pict>
      </w:r>
      <w:r>
        <w:rPr/>
        <w:pict>
          <v:shape style="position:absolute;margin-left:318.679993pt;margin-top:458.940002pt;width:.48003pt;height:.1pt;mso-position-horizontal-relative:page;mso-position-vertical-relative:page;z-index:22912" type="#_x0000_t75" stroked="false">
            <v:imagedata r:id="rId127" o:title=""/>
          </v:shape>
        </w:pict>
      </w:r>
      <w:r>
        <w:rPr/>
        <w:pict>
          <v:shape style="position:absolute;margin-left:392.839996pt;margin-top:458.940002pt;width:.48003pt;height:.1pt;mso-position-horizontal-relative:page;mso-position-vertical-relative:page;z-index:22936" type="#_x0000_t75" stroked="false">
            <v:imagedata r:id="rId127" o:title=""/>
          </v:shape>
        </w:pict>
      </w:r>
      <w:r>
        <w:rPr/>
        <w:pict>
          <v:shape style="position:absolute;margin-left:609.280029pt;margin-top:458.940002pt;width:.48pt;height:.1pt;mso-position-horizontal-relative:page;mso-position-vertical-relative:page;z-index:22960" type="#_x0000_t75" stroked="false">
            <v:imagedata r:id="rId127" o:title=""/>
          </v:shape>
        </w:pict>
      </w:r>
      <w:r>
        <w:rPr/>
        <w:pict>
          <v:shape style="position:absolute;margin-left:675.880005pt;margin-top:458.940002pt;width:.48pt;height:.1pt;mso-position-horizontal-relative:page;mso-position-vertical-relative:page;z-index:22984" type="#_x0000_t75" stroked="false">
            <v:imagedata r:id="rId127" o:title=""/>
          </v:shape>
        </w:pict>
      </w:r>
      <w:r>
        <w:rPr/>
        <w:pict>
          <v:shape style="position:absolute;margin-left:734.339966pt;margin-top:458.940002pt;width:.48pt;height:.1pt;mso-position-horizontal-relative:page;mso-position-vertical-relative:page;z-index:23008" type="#_x0000_t75" stroked="false">
            <v:imagedata r:id="rId127" o:title=""/>
          </v:shape>
        </w:pict>
      </w:r>
      <w:r>
        <w:rPr/>
        <w:pict>
          <v:shape style="position:absolute;margin-left:149.240005pt;margin-top:474.600006pt;width:1.429414pt;height:1.0125pt;mso-position-horizontal-relative:page;mso-position-vertical-relative:page;z-index:23032" type="#_x0000_t75" stroked="false">
            <v:imagedata r:id="rId129" o:title=""/>
          </v:shape>
        </w:pict>
      </w:r>
      <w:r>
        <w:rPr/>
        <w:pict>
          <v:shape style="position:absolute;margin-left:318.679993pt;margin-top:475.560028pt;width:.48003pt;height:.1pt;mso-position-horizontal-relative:page;mso-position-vertical-relative:page;z-index:23056" type="#_x0000_t75" stroked="false">
            <v:imagedata r:id="rId127" o:title=""/>
          </v:shape>
        </w:pict>
      </w:r>
      <w:r>
        <w:rPr/>
        <w:pict>
          <v:shape style="position:absolute;margin-left:392.839996pt;margin-top:475.560028pt;width:.48003pt;height:.1pt;mso-position-horizontal-relative:page;mso-position-vertical-relative:page;z-index:23080" type="#_x0000_t75" stroked="false">
            <v:imagedata r:id="rId127" o:title=""/>
          </v:shape>
        </w:pict>
      </w:r>
      <w:r>
        <w:rPr/>
        <w:pict>
          <v:shape style="position:absolute;margin-left:609.280029pt;margin-top:475.560028pt;width:.48pt;height:.1pt;mso-position-horizontal-relative:page;mso-position-vertical-relative:page;z-index:23104" type="#_x0000_t75" stroked="false">
            <v:imagedata r:id="rId127" o:title=""/>
          </v:shape>
        </w:pict>
      </w:r>
      <w:r>
        <w:rPr/>
        <w:pict>
          <v:shape style="position:absolute;margin-left:675.880005pt;margin-top:475.560028pt;width:.48pt;height:.1pt;mso-position-horizontal-relative:page;mso-position-vertical-relative:page;z-index:23128" type="#_x0000_t75" stroked="false">
            <v:imagedata r:id="rId127" o:title=""/>
          </v:shape>
        </w:pict>
      </w:r>
      <w:r>
        <w:rPr/>
        <w:pict>
          <v:shape style="position:absolute;margin-left:734.339966pt;margin-top:475.560028pt;width:.48pt;height:.1pt;mso-position-horizontal-relative:page;mso-position-vertical-relative:page;z-index:23152" type="#_x0000_t75" stroked="false">
            <v:imagedata r:id="rId127" o:title=""/>
          </v:shape>
        </w:pict>
      </w:r>
      <w:r>
        <w:rPr/>
        <w:pict>
          <v:shape style="position:absolute;margin-left:149.240005pt;margin-top:506.820007pt;width:1.429414pt;height:1.0125pt;mso-position-horizontal-relative:page;mso-position-vertical-relative:page;z-index:23176" type="#_x0000_t75" stroked="false">
            <v:imagedata r:id="rId129" o:title=""/>
          </v:shape>
        </w:pict>
      </w:r>
      <w:r>
        <w:rPr/>
        <w:pict>
          <v:shape style="position:absolute;margin-left:318.679993pt;margin-top:507.779999pt;width:.48003pt;height:.1pt;mso-position-horizontal-relative:page;mso-position-vertical-relative:page;z-index:23200" type="#_x0000_t75" stroked="false">
            <v:imagedata r:id="rId130" o:title=""/>
          </v:shape>
        </w:pict>
      </w:r>
      <w:r>
        <w:rPr/>
        <w:pict>
          <v:shape style="position:absolute;margin-left:392.839996pt;margin-top:507.779999pt;width:.48003pt;height:.1pt;mso-position-horizontal-relative:page;mso-position-vertical-relative:page;z-index:23224" type="#_x0000_t75" stroked="false">
            <v:imagedata r:id="rId130" o:title=""/>
          </v:shape>
        </w:pict>
      </w:r>
      <w:r>
        <w:rPr/>
        <w:pict>
          <v:shape style="position:absolute;margin-left:609.280029pt;margin-top:507.779999pt;width:.48pt;height:.1pt;mso-position-horizontal-relative:page;mso-position-vertical-relative:page;z-index:23248" type="#_x0000_t75" stroked="false">
            <v:imagedata r:id="rId130" o:title=""/>
          </v:shape>
        </w:pict>
      </w:r>
      <w:r>
        <w:rPr/>
        <w:pict>
          <v:shape style="position:absolute;margin-left:675.880005pt;margin-top:507.779999pt;width:.48pt;height:.1pt;mso-position-horizontal-relative:page;mso-position-vertical-relative:page;z-index:23272" type="#_x0000_t75" stroked="false">
            <v:imagedata r:id="rId130" o:title=""/>
          </v:shape>
        </w:pict>
      </w:r>
      <w:r>
        <w:rPr/>
        <w:pict>
          <v:shape style="position:absolute;margin-left:734.339966pt;margin-top:507.779999pt;width:.48pt;height:.1pt;mso-position-horizontal-relative:page;mso-position-vertical-relative:page;z-index:23296" type="#_x0000_t75" stroked="false">
            <v:imagedata r:id="rId130"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2421"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2" w:lineRule="auto" w:before="25"/>
              <w:ind w:left="103" w:right="99"/>
              <w:jc w:val="both"/>
              <w:rPr>
                <w:rFonts w:ascii="宋体" w:hAnsi="宋体" w:cs="宋体" w:eastAsia="宋体" w:hint="default"/>
                <w:sz w:val="18"/>
                <w:szCs w:val="18"/>
              </w:rPr>
            </w:pPr>
            <w:r>
              <w:rPr>
                <w:rFonts w:ascii="宋体" w:hAnsi="宋体" w:cs="宋体" w:eastAsia="宋体" w:hint="default"/>
                <w:spacing w:val="-2"/>
                <w:sz w:val="18"/>
                <w:szCs w:val="18"/>
              </w:rPr>
              <w:t>诺造成中元华电经济损失的，承诺人将对中元华电由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此遭受的全部损失承担连带赔偿责任。（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）承诺人 </w:t>
            </w:r>
            <w:r>
              <w:rPr>
                <w:rFonts w:ascii="宋体" w:hAnsi="宋体" w:cs="宋体" w:eastAsia="宋体" w:hint="default"/>
                <w:spacing w:val="-2"/>
                <w:sz w:val="18"/>
                <w:szCs w:val="18"/>
              </w:rPr>
              <w:t>未能履行上述第四项承诺的，中元华电有权相应扣减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应付承诺人的现金分红及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或税后薪酬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如有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；在相应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的承诺完全履行前，承诺人不得转让直接或间接所持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的中元华电股份，但为履行上述第四项承诺而进行转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让的除外。</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tc>
        <w:tc>
          <w:tcPr>
            <w:tcW w:w="78" w:type="dxa"/>
            <w:tcBorders>
              <w:top w:val="nil" w:sz="6" w:space="0" w:color="auto"/>
              <w:left w:val="nil" w:sz="6" w:space="0" w:color="auto"/>
              <w:bottom w:val="single" w:sz="8" w:space="0" w:color="000000"/>
              <w:right w:val="nil" w:sz="6" w:space="0" w:color="auto"/>
            </w:tcBorders>
          </w:tcPr>
          <w:p>
            <w:pPr/>
          </w:p>
        </w:tc>
      </w:tr>
      <w:tr>
        <w:trPr>
          <w:trHeight w:val="5637" w:hRule="exact"/>
        </w:trPr>
        <w:tc>
          <w:tcPr>
            <w:tcW w:w="1662" w:type="dxa"/>
            <w:vMerge/>
            <w:tcBorders>
              <w:left w:val="nil" w:sz="6" w:space="0" w:color="auto"/>
              <w:right w:val="single" w:sz="4" w:space="0" w:color="000000"/>
            </w:tcBorders>
            <w:shd w:val="clear" w:color="auto" w:fill="D2D2D2"/>
          </w:tcPr>
          <w:p>
            <w:pPr/>
          </w:p>
        </w:tc>
        <w:tc>
          <w:tcPr>
            <w:tcW w:w="3384" w:type="dxa"/>
            <w:vMerge w:val="restart"/>
            <w:tcBorders>
              <w:top w:val="single" w:sz="8" w:space="0" w:color="000000"/>
              <w:left w:val="single" w:sz="4"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12953"/>
                  <wp:effectExtent l="0" t="0" r="0" b="0"/>
                  <wp:docPr id="525" name="image107.png" descr=""/>
                  <wp:cNvGraphicFramePr>
                    <a:graphicFrameLocks noChangeAspect="1"/>
                  </wp:cNvGraphicFramePr>
                  <a:graphic>
                    <a:graphicData uri="http://schemas.openxmlformats.org/drawingml/2006/picture">
                      <pic:pic>
                        <pic:nvPicPr>
                          <pic:cNvPr id="526" name="image107.png"/>
                          <pic:cNvPicPr/>
                        </pic:nvPicPr>
                        <pic:blipFill>
                          <a:blip r:embed="rId125" cstate="print"/>
                          <a:stretch>
                            <a:fillRect/>
                          </a:stretch>
                        </pic:blipFill>
                        <pic:spPr>
                          <a:xfrm>
                            <a:off x="0" y="0"/>
                            <a:ext cx="6095"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8" w:right="12"/>
              <w:jc w:val="left"/>
              <w:rPr>
                <w:rFonts w:ascii="宋体" w:hAnsi="宋体" w:cs="宋体" w:eastAsia="宋体" w:hint="default"/>
                <w:sz w:val="18"/>
                <w:szCs w:val="18"/>
              </w:rPr>
            </w:pPr>
            <w:r>
              <w:rPr>
                <w:rFonts w:ascii="宋体" w:hAnsi="宋体" w:cs="宋体" w:eastAsia="宋体" w:hint="default"/>
                <w:spacing w:val="-9"/>
                <w:sz w:val="18"/>
                <w:szCs w:val="18"/>
              </w:rPr>
              <w:t>陈西平；邓志刚；刘屹；卢春明；王永业；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尹健；尹力光；张小波</w:t>
            </w:r>
          </w:p>
        </w:tc>
        <w:tc>
          <w:tcPr>
            <w:tcW w:w="1483"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8" w:space="0" w:color="000000"/>
              <w:left w:val="single" w:sz="4" w:space="0" w:color="000000"/>
              <w:bottom w:val="nil" w:sz="6" w:space="0" w:color="auto"/>
              <w:right w:val="single" w:sz="4" w:space="0" w:color="000000"/>
            </w:tcBorders>
          </w:tcPr>
          <w:p>
            <w:pPr>
              <w:pStyle w:val="TableParagraph"/>
              <w:spacing w:line="314" w:lineRule="auto" w:before="10"/>
              <w:ind w:left="103" w:right="75"/>
              <w:jc w:val="left"/>
              <w:rPr>
                <w:rFonts w:ascii="宋体" w:hAnsi="宋体" w:cs="宋体" w:eastAsia="宋体" w:hint="default"/>
                <w:sz w:val="18"/>
                <w:szCs w:val="18"/>
              </w:rPr>
            </w:pPr>
            <w:r>
              <w:rPr>
                <w:rFonts w:ascii="宋体" w:hAnsi="宋体" w:cs="宋体" w:eastAsia="宋体" w:hint="default"/>
                <w:spacing w:val="-2"/>
                <w:sz w:val="18"/>
                <w:szCs w:val="18"/>
              </w:rPr>
              <w:t>本次交易完成后，承诺人仍将持续作为中元华电的实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际控制人，为维护中元华电生产经营的独立性及其他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股东的合法权益，承诺人承诺如下：一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承诺人将促使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承诺人所拥有控制权的其他经营主体（除中元华电及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附属企业外，下同）与中元华电（包括其附属企业， 本次交易完成后亦包括世轩科技及其附属企业，下 </w:t>
            </w:r>
            <w:r>
              <w:rPr>
                <w:rFonts w:ascii="宋体" w:hAnsi="宋体" w:cs="宋体" w:eastAsia="宋体" w:hint="default"/>
                <w:spacing w:val="-2"/>
                <w:sz w:val="18"/>
                <w:szCs w:val="18"/>
              </w:rPr>
              <w:t>同）保持独立，以维护中元华电的独立性，维护中元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华电及其中小股东的利益，具体包括但不限于：</w:t>
            </w:r>
          </w:p>
          <w:p>
            <w:pPr>
              <w:pStyle w:val="TableParagraph"/>
              <w:spacing w:line="309" w:lineRule="auto" w:before="20"/>
              <w:ind w:left="103" w:right="11"/>
              <w:jc w:val="left"/>
              <w:rPr>
                <w:rFonts w:ascii="宋体" w:hAnsi="宋体" w:cs="宋体" w:eastAsia="宋体" w:hint="default"/>
                <w:sz w:val="18"/>
                <w:szCs w:val="18"/>
              </w:rPr>
            </w:pPr>
            <w:r>
              <w:rPr>
                <w:rFonts w:ascii="宋体" w:hAnsi="宋体" w:cs="宋体" w:eastAsia="宋体" w:hint="default"/>
                <w:spacing w:val="-4"/>
                <w:sz w:val="18"/>
                <w:szCs w:val="18"/>
              </w:rPr>
              <w:t>（一）人员独立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保证承诺人所拥有控制权的其他经 营主体不聘用中元华电的总经理、副总经理、财务总 </w:t>
            </w:r>
            <w:r>
              <w:rPr>
                <w:rFonts w:ascii="宋体" w:hAnsi="宋体" w:cs="宋体" w:eastAsia="宋体" w:hint="default"/>
                <w:spacing w:val="-5"/>
                <w:sz w:val="18"/>
                <w:szCs w:val="18"/>
              </w:rPr>
              <w:t>监、董事会秘书等高级管理人员，且不向其发放薪酬。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保证承诺人所拥有控制权的其他经营主体不聘用中 元华电的财务人员作为兼职人员，且不向其发放报 酬。</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保证中元华电的劳动、人事及薪酬管理体系和 承诺人所拥有控制权的其他经营主体之间完全独立。</w:t>
            </w:r>
          </w:p>
          <w:p>
            <w:pPr>
              <w:pStyle w:val="TableParagraph"/>
              <w:spacing w:line="309" w:lineRule="auto" w:before="24"/>
              <w:ind w:left="103" w:right="101"/>
              <w:jc w:val="left"/>
              <w:rPr>
                <w:rFonts w:ascii="宋体" w:hAnsi="宋体" w:cs="宋体" w:eastAsia="宋体" w:hint="default"/>
                <w:sz w:val="18"/>
                <w:szCs w:val="18"/>
              </w:rPr>
            </w:pPr>
            <w:r>
              <w:rPr>
                <w:rFonts w:ascii="宋体" w:hAnsi="宋体" w:cs="宋体" w:eastAsia="宋体" w:hint="default"/>
                <w:spacing w:val="-4"/>
                <w:sz w:val="18"/>
                <w:szCs w:val="18"/>
              </w:rPr>
              <w:t>（二）资产独立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保证中元华电合法拥有和运营的资 产和承诺人所拥有控制权的其他经营主体之间完全 独立。</w:t>
            </w:r>
          </w:p>
        </w:tc>
        <w:tc>
          <w:tcPr>
            <w:tcW w:w="1332"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9"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vMerge w:val="restart"/>
            <w:tcBorders>
              <w:top w:val="single" w:sz="8"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332" w:hRule="exact"/>
        </w:trPr>
        <w:tc>
          <w:tcPr>
            <w:tcW w:w="1662" w:type="dxa"/>
            <w:vMerge/>
            <w:tcBorders>
              <w:left w:val="nil" w:sz="6" w:space="0" w:color="auto"/>
              <w:right w:val="single" w:sz="4" w:space="0" w:color="000000"/>
            </w:tcBorders>
            <w:shd w:val="clear" w:color="auto" w:fill="D2D2D2"/>
          </w:tcPr>
          <w:p>
            <w:pPr/>
          </w:p>
        </w:tc>
        <w:tc>
          <w:tcPr>
            <w:tcW w:w="3384"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（三）财务独立</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816" w:type="dxa"/>
            <w:gridSpan w:val="2"/>
            <w:vMerge/>
            <w:tcBorders>
              <w:left w:val="single" w:sz="4" w:space="0" w:color="000000"/>
              <w:right w:val="nil" w:sz="6" w:space="0" w:color="auto"/>
            </w:tcBorders>
          </w:tcPr>
          <w:p>
            <w:pPr/>
          </w:p>
        </w:tc>
      </w:tr>
      <w:tr>
        <w:trPr>
          <w:trHeight w:val="655" w:hRule="exact"/>
        </w:trPr>
        <w:tc>
          <w:tcPr>
            <w:tcW w:w="1662" w:type="dxa"/>
            <w:vMerge/>
            <w:tcBorders>
              <w:left w:val="nil" w:sz="6" w:space="0" w:color="auto"/>
              <w:right w:val="single" w:sz="4" w:space="0" w:color="000000"/>
            </w:tcBorders>
            <w:shd w:val="clear" w:color="auto" w:fill="D2D2D2"/>
          </w:tcPr>
          <w:p>
            <w:pPr/>
          </w:p>
        </w:tc>
        <w:tc>
          <w:tcPr>
            <w:tcW w:w="3384" w:type="dxa"/>
            <w:vMerge/>
            <w:tcBorders>
              <w:left w:val="single" w:sz="4" w:space="0" w:color="000000"/>
              <w:right w:val="single" w:sz="4" w:space="0" w:color="000000"/>
            </w:tcBorders>
          </w:tcPr>
          <w:p>
            <w:pPr/>
          </w:p>
        </w:tc>
        <w:tc>
          <w:tcPr>
            <w:tcW w:w="1483" w:type="dxa"/>
            <w:vMerge/>
            <w:tcBorders>
              <w:left w:val="single" w:sz="4"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保证中元华电的财务部门和财务核算体系完全独立 于承诺人所拥有控制权的其他经营主体。</w:t>
            </w:r>
          </w:p>
        </w:tc>
        <w:tc>
          <w:tcPr>
            <w:tcW w:w="133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816" w:type="dxa"/>
            <w:gridSpan w:val="2"/>
            <w:vMerge/>
            <w:tcBorders>
              <w:left w:val="single" w:sz="4" w:space="0" w:color="000000"/>
              <w:right w:val="nil" w:sz="6" w:space="0" w:color="auto"/>
            </w:tcBorders>
          </w:tcPr>
          <w:p>
            <w:pPr/>
          </w:p>
        </w:tc>
      </w:tr>
      <w:tr>
        <w:trPr>
          <w:trHeight w:val="343"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vMerge/>
            <w:tcBorders>
              <w:left w:val="single" w:sz="4" w:space="0" w:color="000000"/>
              <w:bottom w:val="single" w:sz="8" w:space="0" w:color="000000"/>
              <w:right w:val="single" w:sz="4" w:space="0" w:color="000000"/>
            </w:tcBorders>
          </w:tcPr>
          <w:p>
            <w:pPr/>
          </w:p>
        </w:tc>
        <w:tc>
          <w:tcPr>
            <w:tcW w:w="1483" w:type="dxa"/>
            <w:vMerge/>
            <w:tcBorders>
              <w:left w:val="single" w:sz="4" w:space="0" w:color="000000"/>
              <w:bottom w:val="single" w:sz="8" w:space="0" w:color="000000"/>
              <w:right w:val="single" w:sz="4" w:space="0" w:color="000000"/>
            </w:tcBorders>
          </w:tcPr>
          <w:p>
            <w:pPr/>
          </w:p>
        </w:tc>
        <w:tc>
          <w:tcPr>
            <w:tcW w:w="4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保证中元华电的财务会计制度、财务管理制度完全</w:t>
            </w:r>
          </w:p>
        </w:tc>
        <w:tc>
          <w:tcPr>
            <w:tcW w:w="1332" w:type="dxa"/>
            <w:vMerge/>
            <w:tcBorders>
              <w:left w:val="single" w:sz="4" w:space="0" w:color="000000"/>
              <w:bottom w:val="single" w:sz="8" w:space="0" w:color="000000"/>
              <w:right w:val="single" w:sz="4" w:space="0" w:color="000000"/>
            </w:tcBorders>
          </w:tcPr>
          <w:p>
            <w:pPr/>
          </w:p>
        </w:tc>
        <w:tc>
          <w:tcPr>
            <w:tcW w:w="1169" w:type="dxa"/>
            <w:vMerge/>
            <w:tcBorders>
              <w:left w:val="single" w:sz="4" w:space="0" w:color="000000"/>
              <w:bottom w:val="single" w:sz="8" w:space="0" w:color="000000"/>
              <w:right w:val="single" w:sz="4" w:space="0" w:color="000000"/>
            </w:tcBorders>
          </w:tcPr>
          <w:p>
            <w:pPr/>
          </w:p>
        </w:tc>
        <w:tc>
          <w:tcPr>
            <w:tcW w:w="816" w:type="dxa"/>
            <w:gridSpan w:val="2"/>
            <w:vMerge/>
            <w:tcBorders>
              <w:left w:val="single" w:sz="4" w:space="0" w:color="000000"/>
              <w:bottom w:val="single" w:sz="8" w:space="0" w:color="000000"/>
              <w:right w:val="nil" w:sz="6" w:space="0" w:color="auto"/>
            </w:tcBorders>
          </w:tcPr>
          <w:p>
            <w:pPr/>
          </w:p>
        </w:tc>
      </w:tr>
    </w:tbl>
    <w:p>
      <w:pPr>
        <w:spacing w:after="0"/>
        <w:sectPr>
          <w:pgSz w:w="16840" w:h="11910" w:orient="landscape"/>
          <w:pgMar w:header="867" w:footer="979" w:top="1060" w:bottom="1160" w:left="1220" w:right="0"/>
        </w:sectPr>
      </w:pPr>
    </w:p>
    <w:p>
      <w:pPr>
        <w:spacing w:line="240" w:lineRule="auto" w:before="6"/>
        <w:rPr>
          <w:rFonts w:ascii="Times New Roman" w:hAnsi="Times New Roman" w:cs="Times New Roman" w:eastAsia="Times New Roman" w:hint="default"/>
          <w:sz w:val="11"/>
          <w:szCs w:val="11"/>
        </w:rPr>
      </w:pPr>
      <w:r>
        <w:rPr/>
        <w:pict>
          <v:group style="position:absolute;margin-left:66.120003pt;margin-top:55.260006pt;width:709.75pt;height:418.15pt;mso-position-horizontal-relative:page;mso-position-vertical-relative:page;z-index:-1512736" coordorigin="1322,1105" coordsize="14195,836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332;top:1134;width:1663;height:333" coordorigin="1332,1134" coordsize="1663,333">
              <v:shape style="position:absolute;left:1332;top:1134;width:1663;height:333" coordorigin="1332,1134" coordsize="1663,333" path="m1332,1466l2994,1466,2994,1134,1332,1134,1332,1466xe" filled="true" fillcolor="#d2d2d2" stroked="false">
                <v:path arrowok="t"/>
                <v:fill type="solid"/>
              </v:shape>
            </v:group>
            <v:group style="position:absolute;left:2994;top:1134;width:10;height:20" coordorigin="2994,1134" coordsize="10,20">
              <v:shape style="position:absolute;left:2994;top:1134;width:10;height:20" coordorigin="2994,1134" coordsize="10,20" path="m2994,1153l3004,1153,3004,1134,2994,1134,2994,1153xe" filled="true" fillcolor="#000000" stroked="false">
                <v:path arrowok="t"/>
                <v:fill type="solid"/>
              </v:shape>
            </v:group>
            <v:group style="position:absolute;left:2994;top:1153;width:10;height:20" coordorigin="2994,1153" coordsize="10,20">
              <v:shape style="position:absolute;left:2994;top:1153;width:10;height:20" coordorigin="2994,1153" coordsize="10,20" path="m2994,1172l3004,1172,3004,1153,2994,1153,2994,1172xe" filled="true" fillcolor="#000000" stroked="false">
                <v:path arrowok="t"/>
                <v:fill type="solid"/>
              </v:shape>
            </v:group>
            <v:group style="position:absolute;left:2994;top:1172;width:10;height:20" coordorigin="2994,1172" coordsize="10,20">
              <v:shape style="position:absolute;left:2994;top:1172;width:10;height:20" coordorigin="2994,1172" coordsize="10,20" path="m2994,1192l3004,1192,3004,1172,2994,1172,2994,1192xe" filled="true" fillcolor="#000000" stroked="false">
                <v:path arrowok="t"/>
                <v:fill type="solid"/>
              </v:shape>
            </v:group>
            <v:group style="position:absolute;left:2994;top:1192;width:10;height:20" coordorigin="2994,1192" coordsize="10,20">
              <v:shape style="position:absolute;left:2994;top:1192;width:10;height:20" coordorigin="2994,1192" coordsize="10,20" path="m2994,1211l3004,1211,3004,1192,2994,1192,2994,1211xe" filled="true" fillcolor="#000000" stroked="false">
                <v:path arrowok="t"/>
                <v:fill type="solid"/>
              </v:shape>
            </v:group>
            <v:group style="position:absolute;left:2994;top:1211;width:10;height:20" coordorigin="2994,1211" coordsize="10,20">
              <v:shape style="position:absolute;left:2994;top:1211;width:10;height:20" coordorigin="2994,1211" coordsize="10,20" path="m2994,1230l3004,1230,3004,1211,2994,1211,2994,1230xe" filled="true" fillcolor="#000000" stroked="false">
                <v:path arrowok="t"/>
                <v:fill type="solid"/>
              </v:shape>
            </v:group>
            <v:group style="position:absolute;left:2994;top:1230;width:10;height:20" coordorigin="2994,1230" coordsize="10,20">
              <v:shape style="position:absolute;left:2994;top:1230;width:10;height:20" coordorigin="2994,1230" coordsize="10,20" path="m2994,1249l3004,1249,3004,1230,2994,1230,2994,1249xe" filled="true" fillcolor="#000000" stroked="false">
                <v:path arrowok="t"/>
                <v:fill type="solid"/>
              </v:shape>
            </v:group>
            <v:group style="position:absolute;left:2994;top:1249;width:10;height:20" coordorigin="2994,1249" coordsize="10,20">
              <v:shape style="position:absolute;left:2994;top:1249;width:10;height:20" coordorigin="2994,1249" coordsize="10,20" path="m2994,1268l3004,1268,3004,1249,2994,1249,2994,1268xe" filled="true" fillcolor="#000000" stroked="false">
                <v:path arrowok="t"/>
                <v:fill type="solid"/>
              </v:shape>
            </v:group>
            <v:group style="position:absolute;left:2994;top:1268;width:10;height:20" coordorigin="2994,1268" coordsize="10,20">
              <v:shape style="position:absolute;left:2994;top:1268;width:10;height:20" coordorigin="2994,1268" coordsize="10,20" path="m2994,1288l3004,1288,3004,1268,2994,1268,2994,1288xe" filled="true" fillcolor="#000000" stroked="false">
                <v:path arrowok="t"/>
                <v:fill type="solid"/>
              </v:shape>
            </v:group>
            <v:group style="position:absolute;left:2994;top:1288;width:10;height:20" coordorigin="2994,1288" coordsize="10,20">
              <v:shape style="position:absolute;left:2994;top:1288;width:10;height:20" coordorigin="2994,1288" coordsize="10,20" path="m2994,1307l3004,1307,3004,1288,2994,1288,2994,1307xe" filled="true" fillcolor="#000000" stroked="false">
                <v:path arrowok="t"/>
                <v:fill type="solid"/>
              </v:shape>
            </v:group>
            <v:group style="position:absolute;left:2994;top:1307;width:10;height:20" coordorigin="2994,1307" coordsize="10,20">
              <v:shape style="position:absolute;left:2994;top:1307;width:10;height:20" coordorigin="2994,1307" coordsize="10,20" path="m2994,1326l3004,1326,3004,1307,2994,1307,2994,1326xe" filled="true" fillcolor="#000000" stroked="false">
                <v:path arrowok="t"/>
                <v:fill type="solid"/>
              </v:shape>
            </v:group>
            <v:group style="position:absolute;left:2994;top:1326;width:10;height:20" coordorigin="2994,1326" coordsize="10,20">
              <v:shape style="position:absolute;left:2994;top:1326;width:10;height:20" coordorigin="2994,1326" coordsize="10,20" path="m2994,1345l3004,1345,3004,1326,2994,1326,2994,1345xe" filled="true" fillcolor="#000000" stroked="false">
                <v:path arrowok="t"/>
                <v:fill type="solid"/>
              </v:shape>
            </v:group>
            <v:group style="position:absolute;left:2994;top:1345;width:10;height:20" coordorigin="2994,1345" coordsize="10,20">
              <v:shape style="position:absolute;left:2994;top:1345;width:10;height:20" coordorigin="2994,1345" coordsize="10,20" path="m2994,1364l3004,1364,3004,1345,2994,1345,2994,1364xe" filled="true" fillcolor="#000000" stroked="false">
                <v:path arrowok="t"/>
                <v:fill type="solid"/>
              </v:shape>
            </v:group>
            <v:group style="position:absolute;left:2994;top:1364;width:10;height:20" coordorigin="2994,1364" coordsize="10,20">
              <v:shape style="position:absolute;left:2994;top:1364;width:10;height:20" coordorigin="2994,1364" coordsize="10,20" path="m2994,1384l3004,1384,3004,1364,2994,1364,2994,1384xe" filled="true" fillcolor="#000000" stroked="false">
                <v:path arrowok="t"/>
                <v:fill type="solid"/>
              </v:shape>
            </v:group>
            <v:group style="position:absolute;left:2994;top:1384;width:10;height:20" coordorigin="2994,1384" coordsize="10,20">
              <v:shape style="position:absolute;left:2994;top:1384;width:10;height:20" coordorigin="2994,1384" coordsize="10,20" path="m2994,1403l3004,1403,3004,1384,2994,1384,2994,1403xe" filled="true" fillcolor="#000000" stroked="false">
                <v:path arrowok="t"/>
                <v:fill type="solid"/>
              </v:shape>
            </v:group>
            <v:group style="position:absolute;left:2994;top:1403;width:10;height:20" coordorigin="2994,1403" coordsize="10,20">
              <v:shape style="position:absolute;left:2994;top:1403;width:10;height:20" coordorigin="2994,1403" coordsize="10,20" path="m2994,1422l3004,1422,3004,1403,2994,1403,2994,1422xe" filled="true" fillcolor="#000000" stroked="false">
                <v:path arrowok="t"/>
                <v:fill type="solid"/>
              </v:shape>
            </v:group>
            <v:group style="position:absolute;left:2994;top:1422;width:10;height:20" coordorigin="2994,1422" coordsize="10,20">
              <v:shape style="position:absolute;left:2994;top:1422;width:10;height:20" coordorigin="2994,1422" coordsize="10,20" path="m2994,1441l3004,1441,3004,1422,2994,1422,2994,1441xe" filled="true" fillcolor="#000000" stroked="false">
                <v:path arrowok="t"/>
                <v:fill type="solid"/>
              </v:shape>
            </v:group>
            <v:group style="position:absolute;left:2994;top:1441;width:10;height:20" coordorigin="2994,1441" coordsize="10,20">
              <v:shape style="position:absolute;left:2994;top:1441;width:10;height:20" coordorigin="2994,1441" coordsize="10,20" path="m2994,1460l3004,1460,3004,1441,2994,1441,2994,1460xe" filled="true" fillcolor="#000000" stroked="false">
                <v:path arrowok="t"/>
                <v:fill type="solid"/>
              </v:shape>
            </v:group>
            <v:group style="position:absolute;left:2994;top:1463;width:10;height:2" coordorigin="2994,1463" coordsize="10,2">
              <v:shape style="position:absolute;left:2994;top:1463;width:10;height:2" coordorigin="2994,1463" coordsize="10,0" path="m2994,1463l3004,1463e" filled="false" stroked="true" strokeweight=".299988pt" strokecolor="#000000">
                <v:path arrowok="t"/>
              </v:shape>
            </v:group>
            <v:group style="position:absolute;left:6374;top:1134;width:10;height:20" coordorigin="6374,1134" coordsize="10,20">
              <v:shape style="position:absolute;left:6374;top:1134;width:10;height:20" coordorigin="6374,1134" coordsize="10,20" path="m6374,1153l6383,1153,6383,1134,6374,1134,6374,1153xe" filled="true" fillcolor="#000000" stroked="false">
                <v:path arrowok="t"/>
                <v:fill type="solid"/>
              </v:shape>
            </v:group>
            <v:group style="position:absolute;left:6374;top:1153;width:10;height:20" coordorigin="6374,1153" coordsize="10,20">
              <v:shape style="position:absolute;left:6374;top:1153;width:10;height:20" coordorigin="6374,1153" coordsize="10,20" path="m6374,1172l6383,1172,6383,1153,6374,1153,6374,1172xe" filled="true" fillcolor="#000000" stroked="false">
                <v:path arrowok="t"/>
                <v:fill type="solid"/>
              </v:shape>
            </v:group>
            <v:group style="position:absolute;left:6374;top:1172;width:10;height:20" coordorigin="6374,1172" coordsize="10,20">
              <v:shape style="position:absolute;left:6374;top:1172;width:10;height:20" coordorigin="6374,1172" coordsize="10,20" path="m6374,1192l6383,1192,6383,1172,6374,1172,6374,1192xe" filled="true" fillcolor="#000000" stroked="false">
                <v:path arrowok="t"/>
                <v:fill type="solid"/>
              </v:shape>
            </v:group>
            <v:group style="position:absolute;left:6374;top:1192;width:10;height:20" coordorigin="6374,1192" coordsize="10,20">
              <v:shape style="position:absolute;left:6374;top:1192;width:10;height:20" coordorigin="6374,1192" coordsize="10,20" path="m6374,1211l6383,1211,6383,1192,6374,1192,6374,1211xe" filled="true" fillcolor="#000000" stroked="false">
                <v:path arrowok="t"/>
                <v:fill type="solid"/>
              </v:shape>
            </v:group>
            <v:group style="position:absolute;left:6374;top:1211;width:10;height:20" coordorigin="6374,1211" coordsize="10,20">
              <v:shape style="position:absolute;left:6374;top:1211;width:10;height:20" coordorigin="6374,1211" coordsize="10,20" path="m6374,1230l6383,1230,6383,1211,6374,1211,6374,1230xe" filled="true" fillcolor="#000000" stroked="false">
                <v:path arrowok="t"/>
                <v:fill type="solid"/>
              </v:shape>
            </v:group>
            <v:group style="position:absolute;left:6374;top:1230;width:10;height:20" coordorigin="6374,1230" coordsize="10,20">
              <v:shape style="position:absolute;left:6374;top:1230;width:10;height:20" coordorigin="6374,1230" coordsize="10,20" path="m6374,1249l6383,1249,6383,1230,6374,1230,6374,1249xe" filled="true" fillcolor="#000000" stroked="false">
                <v:path arrowok="t"/>
                <v:fill type="solid"/>
              </v:shape>
            </v:group>
            <v:group style="position:absolute;left:6374;top:1249;width:10;height:20" coordorigin="6374,1249" coordsize="10,20">
              <v:shape style="position:absolute;left:6374;top:1249;width:10;height:20" coordorigin="6374,1249" coordsize="10,20" path="m6374,1268l6383,1268,6383,1249,6374,1249,6374,1268xe" filled="true" fillcolor="#000000" stroked="false">
                <v:path arrowok="t"/>
                <v:fill type="solid"/>
              </v:shape>
            </v:group>
            <v:group style="position:absolute;left:6374;top:1268;width:10;height:20" coordorigin="6374,1268" coordsize="10,20">
              <v:shape style="position:absolute;left:6374;top:1268;width:10;height:20" coordorigin="6374,1268" coordsize="10,20" path="m6374,1288l6383,1288,6383,1268,6374,1268,6374,1288xe" filled="true" fillcolor="#000000" stroked="false">
                <v:path arrowok="t"/>
                <v:fill type="solid"/>
              </v:shape>
            </v:group>
            <v:group style="position:absolute;left:6374;top:1288;width:10;height:20" coordorigin="6374,1288" coordsize="10,20">
              <v:shape style="position:absolute;left:6374;top:1288;width:10;height:20" coordorigin="6374,1288" coordsize="10,20" path="m6374,1307l6383,1307,6383,1288,6374,1288,6374,1307xe" filled="true" fillcolor="#000000" stroked="false">
                <v:path arrowok="t"/>
                <v:fill type="solid"/>
              </v:shape>
            </v:group>
            <v:group style="position:absolute;left:6374;top:1307;width:10;height:20" coordorigin="6374,1307" coordsize="10,20">
              <v:shape style="position:absolute;left:6374;top:1307;width:10;height:20" coordorigin="6374,1307" coordsize="10,20" path="m6374,1326l6383,1326,6383,1307,6374,1307,6374,1326xe" filled="true" fillcolor="#000000" stroked="false">
                <v:path arrowok="t"/>
                <v:fill type="solid"/>
              </v:shape>
            </v:group>
            <v:group style="position:absolute;left:6374;top:1326;width:10;height:20" coordorigin="6374,1326" coordsize="10,20">
              <v:shape style="position:absolute;left:6374;top:1326;width:10;height:20" coordorigin="6374,1326" coordsize="10,20" path="m6374,1345l6383,1345,6383,1326,6374,1326,6374,1345xe" filled="true" fillcolor="#000000" stroked="false">
                <v:path arrowok="t"/>
                <v:fill type="solid"/>
              </v:shape>
            </v:group>
            <v:group style="position:absolute;left:6374;top:1345;width:10;height:20" coordorigin="6374,1345" coordsize="10,20">
              <v:shape style="position:absolute;left:6374;top:1345;width:10;height:20" coordorigin="6374,1345" coordsize="10,20" path="m6374,1364l6383,1364,6383,1345,6374,1345,6374,1364xe" filled="true" fillcolor="#000000" stroked="false">
                <v:path arrowok="t"/>
                <v:fill type="solid"/>
              </v:shape>
            </v:group>
            <v:group style="position:absolute;left:6374;top:1364;width:10;height:20" coordorigin="6374,1364" coordsize="10,20">
              <v:shape style="position:absolute;left:6374;top:1364;width:10;height:20" coordorigin="6374,1364" coordsize="10,20" path="m6374,1384l6383,1384,6383,1364,6374,1364,6374,1384xe" filled="true" fillcolor="#000000" stroked="false">
                <v:path arrowok="t"/>
                <v:fill type="solid"/>
              </v:shape>
            </v:group>
            <v:group style="position:absolute;left:6374;top:1384;width:10;height:20" coordorigin="6374,1384" coordsize="10,20">
              <v:shape style="position:absolute;left:6374;top:1384;width:10;height:20" coordorigin="6374,1384" coordsize="10,20" path="m6374,1403l6383,1403,6383,1384,6374,1384,6374,1403xe" filled="true" fillcolor="#000000" stroked="false">
                <v:path arrowok="t"/>
                <v:fill type="solid"/>
              </v:shape>
            </v:group>
            <v:group style="position:absolute;left:6374;top:1403;width:10;height:20" coordorigin="6374,1403" coordsize="10,20">
              <v:shape style="position:absolute;left:6374;top:1403;width:10;height:20" coordorigin="6374,1403" coordsize="10,20" path="m6374,1422l6383,1422,6383,1403,6374,1403,6374,1422xe" filled="true" fillcolor="#000000" stroked="false">
                <v:path arrowok="t"/>
                <v:fill type="solid"/>
              </v:shape>
            </v:group>
            <v:group style="position:absolute;left:6374;top:1422;width:10;height:20" coordorigin="6374,1422" coordsize="10,20">
              <v:shape style="position:absolute;left:6374;top:1422;width:10;height:20" coordorigin="6374,1422" coordsize="10,20" path="m6374,1441l6383,1441,6383,1422,6374,1422,6374,1441xe" filled="true" fillcolor="#000000" stroked="false">
                <v:path arrowok="t"/>
                <v:fill type="solid"/>
              </v:shape>
            </v:group>
            <v:group style="position:absolute;left:6374;top:1441;width:10;height:20" coordorigin="6374,1441" coordsize="10,20">
              <v:shape style="position:absolute;left:6374;top:1441;width:10;height:20" coordorigin="6374,1441" coordsize="10,20" path="m6374,1460l6383,1460,6383,1441,6374,1441,6374,1460xe" filled="true" fillcolor="#000000" stroked="false">
                <v:path arrowok="t"/>
                <v:fill type="solid"/>
              </v:shape>
            </v:group>
            <v:group style="position:absolute;left:6374;top:1463;width:10;height:2" coordorigin="6374,1463" coordsize="10,2">
              <v:shape style="position:absolute;left:6374;top:1463;width:10;height:2" coordorigin="6374,1463" coordsize="10,0" path="m6374,1463l6383,1463e" filled="false" stroked="true" strokeweight=".299988pt" strokecolor="#000000">
                <v:path arrowok="t"/>
              </v:shape>
            </v:group>
            <v:group style="position:absolute;left:7857;top:1134;width:10;height:20" coordorigin="7857,1134" coordsize="10,20">
              <v:shape style="position:absolute;left:7857;top:1134;width:10;height:20" coordorigin="7857,1134" coordsize="10,20" path="m7857,1153l7866,1153,7866,1134,7857,1134,7857,1153xe" filled="true" fillcolor="#000000" stroked="false">
                <v:path arrowok="t"/>
                <v:fill type="solid"/>
              </v:shape>
            </v:group>
            <v:group style="position:absolute;left:7857;top:1153;width:10;height:20" coordorigin="7857,1153" coordsize="10,20">
              <v:shape style="position:absolute;left:7857;top:1153;width:10;height:20" coordorigin="7857,1153" coordsize="10,20" path="m7857,1172l7866,1172,7866,1153,7857,1153,7857,1172xe" filled="true" fillcolor="#000000" stroked="false">
                <v:path arrowok="t"/>
                <v:fill type="solid"/>
              </v:shape>
            </v:group>
            <v:group style="position:absolute;left:7857;top:1172;width:10;height:20" coordorigin="7857,1172" coordsize="10,20">
              <v:shape style="position:absolute;left:7857;top:1172;width:10;height:20" coordorigin="7857,1172" coordsize="10,20" path="m7857,1192l7866,1192,7866,1172,7857,1172,7857,1192xe" filled="true" fillcolor="#000000" stroked="false">
                <v:path arrowok="t"/>
                <v:fill type="solid"/>
              </v:shape>
            </v:group>
            <v:group style="position:absolute;left:7857;top:1192;width:10;height:20" coordorigin="7857,1192" coordsize="10,20">
              <v:shape style="position:absolute;left:7857;top:1192;width:10;height:20" coordorigin="7857,1192" coordsize="10,20" path="m7857,1211l7866,1211,7866,1192,7857,1192,7857,1211xe" filled="true" fillcolor="#000000" stroked="false">
                <v:path arrowok="t"/>
                <v:fill type="solid"/>
              </v:shape>
            </v:group>
            <v:group style="position:absolute;left:7857;top:1211;width:10;height:20" coordorigin="7857,1211" coordsize="10,20">
              <v:shape style="position:absolute;left:7857;top:1211;width:10;height:20" coordorigin="7857,1211" coordsize="10,20" path="m7857,1230l7866,1230,7866,1211,7857,1211,7857,1230xe" filled="true" fillcolor="#000000" stroked="false">
                <v:path arrowok="t"/>
                <v:fill type="solid"/>
              </v:shape>
            </v:group>
            <v:group style="position:absolute;left:7857;top:1230;width:10;height:20" coordorigin="7857,1230" coordsize="10,20">
              <v:shape style="position:absolute;left:7857;top:1230;width:10;height:20" coordorigin="7857,1230" coordsize="10,20" path="m7857,1249l7866,1249,7866,1230,7857,1230,7857,1249xe" filled="true" fillcolor="#000000" stroked="false">
                <v:path arrowok="t"/>
                <v:fill type="solid"/>
              </v:shape>
            </v:group>
            <v:group style="position:absolute;left:7857;top:1249;width:10;height:20" coordorigin="7857,1249" coordsize="10,20">
              <v:shape style="position:absolute;left:7857;top:1249;width:10;height:20" coordorigin="7857,1249" coordsize="10,20" path="m7857,1268l7866,1268,7866,1249,7857,1249,7857,1268xe" filled="true" fillcolor="#000000" stroked="false">
                <v:path arrowok="t"/>
                <v:fill type="solid"/>
              </v:shape>
            </v:group>
            <v:group style="position:absolute;left:7857;top:1268;width:10;height:20" coordorigin="7857,1268" coordsize="10,20">
              <v:shape style="position:absolute;left:7857;top:1268;width:10;height:20" coordorigin="7857,1268" coordsize="10,20" path="m7857,1288l7866,1288,7866,1268,7857,1268,7857,1288xe" filled="true" fillcolor="#000000" stroked="false">
                <v:path arrowok="t"/>
                <v:fill type="solid"/>
              </v:shape>
            </v:group>
            <v:group style="position:absolute;left:7857;top:1288;width:10;height:20" coordorigin="7857,1288" coordsize="10,20">
              <v:shape style="position:absolute;left:7857;top:1288;width:10;height:20" coordorigin="7857,1288" coordsize="10,20" path="m7857,1307l7866,1307,7866,1288,7857,1288,7857,1307xe" filled="true" fillcolor="#000000" stroked="false">
                <v:path arrowok="t"/>
                <v:fill type="solid"/>
              </v:shape>
            </v:group>
            <v:group style="position:absolute;left:7857;top:1307;width:10;height:20" coordorigin="7857,1307" coordsize="10,20">
              <v:shape style="position:absolute;left:7857;top:1307;width:10;height:20" coordorigin="7857,1307" coordsize="10,20" path="m7857,1326l7866,1326,7866,1307,7857,1307,7857,1326xe" filled="true" fillcolor="#000000" stroked="false">
                <v:path arrowok="t"/>
                <v:fill type="solid"/>
              </v:shape>
            </v:group>
            <v:group style="position:absolute;left:7857;top:1326;width:10;height:20" coordorigin="7857,1326" coordsize="10,20">
              <v:shape style="position:absolute;left:7857;top:1326;width:10;height:20" coordorigin="7857,1326" coordsize="10,20" path="m7857,1345l7866,1345,7866,1326,7857,1326,7857,1345xe" filled="true" fillcolor="#000000" stroked="false">
                <v:path arrowok="t"/>
                <v:fill type="solid"/>
              </v:shape>
            </v:group>
            <v:group style="position:absolute;left:7857;top:1345;width:10;height:20" coordorigin="7857,1345" coordsize="10,20">
              <v:shape style="position:absolute;left:7857;top:1345;width:10;height:20" coordorigin="7857,1345" coordsize="10,20" path="m7857,1364l7866,1364,7866,1345,7857,1345,7857,1364xe" filled="true" fillcolor="#000000" stroked="false">
                <v:path arrowok="t"/>
                <v:fill type="solid"/>
              </v:shape>
            </v:group>
            <v:group style="position:absolute;left:7857;top:1364;width:10;height:20" coordorigin="7857,1364" coordsize="10,20">
              <v:shape style="position:absolute;left:7857;top:1364;width:10;height:20" coordorigin="7857,1364" coordsize="10,20" path="m7857,1384l7866,1384,7866,1364,7857,1364,7857,1384xe" filled="true" fillcolor="#000000" stroked="false">
                <v:path arrowok="t"/>
                <v:fill type="solid"/>
              </v:shape>
            </v:group>
            <v:group style="position:absolute;left:7857;top:1384;width:10;height:20" coordorigin="7857,1384" coordsize="10,20">
              <v:shape style="position:absolute;left:7857;top:1384;width:10;height:20" coordorigin="7857,1384" coordsize="10,20" path="m7857,1403l7866,1403,7866,1384,7857,1384,7857,1403xe" filled="true" fillcolor="#000000" stroked="false">
                <v:path arrowok="t"/>
                <v:fill type="solid"/>
              </v:shape>
            </v:group>
            <v:group style="position:absolute;left:7857;top:1403;width:10;height:20" coordorigin="7857,1403" coordsize="10,20">
              <v:shape style="position:absolute;left:7857;top:1403;width:10;height:20" coordorigin="7857,1403" coordsize="10,20" path="m7857,1422l7866,1422,7866,1403,7857,1403,7857,1422xe" filled="true" fillcolor="#000000" stroked="false">
                <v:path arrowok="t"/>
                <v:fill type="solid"/>
              </v:shape>
            </v:group>
            <v:group style="position:absolute;left:7857;top:1422;width:10;height:20" coordorigin="7857,1422" coordsize="10,20">
              <v:shape style="position:absolute;left:7857;top:1422;width:10;height:20" coordorigin="7857,1422" coordsize="10,20" path="m7857,1441l7866,1441,7866,1422,7857,1422,7857,1441xe" filled="true" fillcolor="#000000" stroked="false">
                <v:path arrowok="t"/>
                <v:fill type="solid"/>
              </v:shape>
            </v:group>
            <v:group style="position:absolute;left:7857;top:1441;width:10;height:20" coordorigin="7857,1441" coordsize="10,20">
              <v:shape style="position:absolute;left:7857;top:1441;width:10;height:20" coordorigin="7857,1441" coordsize="10,20" path="m7857,1460l7866,1460,7866,1441,7857,1441,7857,1460xe" filled="true" fillcolor="#000000" stroked="false">
                <v:path arrowok="t"/>
                <v:fill type="solid"/>
              </v:shape>
            </v:group>
            <v:group style="position:absolute;left:7857;top:1463;width:10;height:2" coordorigin="7857,1463" coordsize="10,2">
              <v:shape style="position:absolute;left:7857;top:1463;width:10;height:2" coordorigin="7857,1463" coordsize="10,0" path="m7857,1463l7866,1463e" filled="false" stroked="true" strokeweight=".299988pt" strokecolor="#000000">
                <v:path arrowok="t"/>
              </v:shape>
            </v:group>
            <v:group style="position:absolute;left:12186;top:1134;width:10;height:20" coordorigin="12186,1134" coordsize="10,20">
              <v:shape style="position:absolute;left:12186;top:1134;width:10;height:20" coordorigin="12186,1134" coordsize="10,20" path="m12186,1153l12195,1153,12195,1134,12186,1134,12186,1153xe" filled="true" fillcolor="#000000" stroked="false">
                <v:path arrowok="t"/>
                <v:fill type="solid"/>
              </v:shape>
            </v:group>
            <v:group style="position:absolute;left:12186;top:1153;width:10;height:20" coordorigin="12186,1153" coordsize="10,20">
              <v:shape style="position:absolute;left:12186;top:1153;width:10;height:20" coordorigin="12186,1153" coordsize="10,20" path="m12186,1172l12195,1172,12195,1153,12186,1153,12186,1172xe" filled="true" fillcolor="#000000" stroked="false">
                <v:path arrowok="t"/>
                <v:fill type="solid"/>
              </v:shape>
            </v:group>
            <v:group style="position:absolute;left:12186;top:1172;width:10;height:20" coordorigin="12186,1172" coordsize="10,20">
              <v:shape style="position:absolute;left:12186;top:1172;width:10;height:20" coordorigin="12186,1172" coordsize="10,20" path="m12186,1192l12195,1192,12195,1172,12186,1172,12186,1192xe" filled="true" fillcolor="#000000" stroked="false">
                <v:path arrowok="t"/>
                <v:fill type="solid"/>
              </v:shape>
            </v:group>
            <v:group style="position:absolute;left:12186;top:1192;width:10;height:20" coordorigin="12186,1192" coordsize="10,20">
              <v:shape style="position:absolute;left:12186;top:1192;width:10;height:20" coordorigin="12186,1192" coordsize="10,20" path="m12186,1211l12195,1211,12195,1192,12186,1192,12186,1211xe" filled="true" fillcolor="#000000" stroked="false">
                <v:path arrowok="t"/>
                <v:fill type="solid"/>
              </v:shape>
            </v:group>
            <v:group style="position:absolute;left:12186;top:1211;width:10;height:20" coordorigin="12186,1211" coordsize="10,20">
              <v:shape style="position:absolute;left:12186;top:1211;width:10;height:20" coordorigin="12186,1211" coordsize="10,20" path="m12186,1230l12195,1230,12195,1211,12186,1211,12186,1230xe" filled="true" fillcolor="#000000" stroked="false">
                <v:path arrowok="t"/>
                <v:fill type="solid"/>
              </v:shape>
            </v:group>
            <v:group style="position:absolute;left:12186;top:1230;width:10;height:20" coordorigin="12186,1230" coordsize="10,20">
              <v:shape style="position:absolute;left:12186;top:1230;width:10;height:20" coordorigin="12186,1230" coordsize="10,20" path="m12186,1249l12195,1249,12195,1230,12186,1230,12186,1249xe" filled="true" fillcolor="#000000" stroked="false">
                <v:path arrowok="t"/>
                <v:fill type="solid"/>
              </v:shape>
            </v:group>
            <v:group style="position:absolute;left:12186;top:1249;width:10;height:20" coordorigin="12186,1249" coordsize="10,20">
              <v:shape style="position:absolute;left:12186;top:1249;width:10;height:20" coordorigin="12186,1249" coordsize="10,20" path="m12186,1268l12195,1268,12195,1249,12186,1249,12186,1268xe" filled="true" fillcolor="#000000" stroked="false">
                <v:path arrowok="t"/>
                <v:fill type="solid"/>
              </v:shape>
            </v:group>
            <v:group style="position:absolute;left:12186;top:1268;width:10;height:20" coordorigin="12186,1268" coordsize="10,20">
              <v:shape style="position:absolute;left:12186;top:1268;width:10;height:20" coordorigin="12186,1268" coordsize="10,20" path="m12186,1288l12195,1288,12195,1268,12186,1268,12186,1288xe" filled="true" fillcolor="#000000" stroked="false">
                <v:path arrowok="t"/>
                <v:fill type="solid"/>
              </v:shape>
            </v:group>
            <v:group style="position:absolute;left:12186;top:1288;width:10;height:20" coordorigin="12186,1288" coordsize="10,20">
              <v:shape style="position:absolute;left:12186;top:1288;width:10;height:20" coordorigin="12186,1288" coordsize="10,20" path="m12186,1307l12195,1307,12195,1288,12186,1288,12186,1307xe" filled="true" fillcolor="#000000" stroked="false">
                <v:path arrowok="t"/>
                <v:fill type="solid"/>
              </v:shape>
            </v:group>
            <v:group style="position:absolute;left:12186;top:1307;width:10;height:20" coordorigin="12186,1307" coordsize="10,20">
              <v:shape style="position:absolute;left:12186;top:1307;width:10;height:20" coordorigin="12186,1307" coordsize="10,20" path="m12186,1326l12195,1326,12195,1307,12186,1307,12186,1326xe" filled="true" fillcolor="#000000" stroked="false">
                <v:path arrowok="t"/>
                <v:fill type="solid"/>
              </v:shape>
            </v:group>
            <v:group style="position:absolute;left:12186;top:1326;width:10;height:20" coordorigin="12186,1326" coordsize="10,20">
              <v:shape style="position:absolute;left:12186;top:1326;width:10;height:20" coordorigin="12186,1326" coordsize="10,20" path="m12186,1345l12195,1345,12195,1326,12186,1326,12186,1345xe" filled="true" fillcolor="#000000" stroked="false">
                <v:path arrowok="t"/>
                <v:fill type="solid"/>
              </v:shape>
            </v:group>
            <v:group style="position:absolute;left:12186;top:1345;width:10;height:20" coordorigin="12186,1345" coordsize="10,20">
              <v:shape style="position:absolute;left:12186;top:1345;width:10;height:20" coordorigin="12186,1345" coordsize="10,20" path="m12186,1364l12195,1364,12195,1345,12186,1345,12186,1364xe" filled="true" fillcolor="#000000" stroked="false">
                <v:path arrowok="t"/>
                <v:fill type="solid"/>
              </v:shape>
            </v:group>
            <v:group style="position:absolute;left:12186;top:1364;width:10;height:20" coordorigin="12186,1364" coordsize="10,20">
              <v:shape style="position:absolute;left:12186;top:1364;width:10;height:20" coordorigin="12186,1364" coordsize="10,20" path="m12186,1384l12195,1384,12195,1364,12186,1364,12186,1384xe" filled="true" fillcolor="#000000" stroked="false">
                <v:path arrowok="t"/>
                <v:fill type="solid"/>
              </v:shape>
            </v:group>
            <v:group style="position:absolute;left:12186;top:1384;width:10;height:20" coordorigin="12186,1384" coordsize="10,20">
              <v:shape style="position:absolute;left:12186;top:1384;width:10;height:20" coordorigin="12186,1384" coordsize="10,20" path="m12186,1403l12195,1403,12195,1384,12186,1384,12186,1403xe" filled="true" fillcolor="#000000" stroked="false">
                <v:path arrowok="t"/>
                <v:fill type="solid"/>
              </v:shape>
            </v:group>
            <v:group style="position:absolute;left:12186;top:1403;width:10;height:20" coordorigin="12186,1403" coordsize="10,20">
              <v:shape style="position:absolute;left:12186;top:1403;width:10;height:20" coordorigin="12186,1403" coordsize="10,20" path="m12186,1422l12195,1422,12195,1403,12186,1403,12186,1422xe" filled="true" fillcolor="#000000" stroked="false">
                <v:path arrowok="t"/>
                <v:fill type="solid"/>
              </v:shape>
            </v:group>
            <v:group style="position:absolute;left:12186;top:1422;width:10;height:20" coordorigin="12186,1422" coordsize="10,20">
              <v:shape style="position:absolute;left:12186;top:1422;width:10;height:20" coordorigin="12186,1422" coordsize="10,20" path="m12186,1441l12195,1441,12195,1422,12186,1422,12186,1441xe" filled="true" fillcolor="#000000" stroked="false">
                <v:path arrowok="t"/>
                <v:fill type="solid"/>
              </v:shape>
            </v:group>
            <v:group style="position:absolute;left:12186;top:1441;width:10;height:20" coordorigin="12186,1441" coordsize="10,20">
              <v:shape style="position:absolute;left:12186;top:1441;width:10;height:20" coordorigin="12186,1441" coordsize="10,20" path="m12186,1460l12195,1460,12195,1441,12186,1441,12186,1460xe" filled="true" fillcolor="#000000" stroked="false">
                <v:path arrowok="t"/>
                <v:fill type="solid"/>
              </v:shape>
            </v:group>
            <v:group style="position:absolute;left:12186;top:1463;width:10;height:2" coordorigin="12186,1463" coordsize="10,2">
              <v:shape style="position:absolute;left:12186;top:1463;width:10;height:2" coordorigin="12186,1463" coordsize="10,0" path="m12186,1463l12195,1463e" filled="false" stroked="true" strokeweight=".299988pt" strokecolor="#000000">
                <v:path arrowok="t"/>
              </v:shape>
            </v:group>
            <v:group style="position:absolute;left:13518;top:1134;width:10;height:20" coordorigin="13518,1134" coordsize="10,20">
              <v:shape style="position:absolute;left:13518;top:1134;width:10;height:20" coordorigin="13518,1134" coordsize="10,20" path="m13518,1153l13527,1153,13527,1134,13518,1134,13518,1153xe" filled="true" fillcolor="#000000" stroked="false">
                <v:path arrowok="t"/>
                <v:fill type="solid"/>
              </v:shape>
            </v:group>
            <v:group style="position:absolute;left:13518;top:1153;width:10;height:20" coordorigin="13518,1153" coordsize="10,20">
              <v:shape style="position:absolute;left:13518;top:1153;width:10;height:20" coordorigin="13518,1153" coordsize="10,20" path="m13518,1172l13527,1172,13527,1153,13518,1153,13518,1172xe" filled="true" fillcolor="#000000" stroked="false">
                <v:path arrowok="t"/>
                <v:fill type="solid"/>
              </v:shape>
            </v:group>
            <v:group style="position:absolute;left:13518;top:1172;width:10;height:20" coordorigin="13518,1172" coordsize="10,20">
              <v:shape style="position:absolute;left:13518;top:1172;width:10;height:20" coordorigin="13518,1172" coordsize="10,20" path="m13518,1192l13527,1192,13527,1172,13518,1172,13518,1192xe" filled="true" fillcolor="#000000" stroked="false">
                <v:path arrowok="t"/>
                <v:fill type="solid"/>
              </v:shape>
            </v:group>
            <v:group style="position:absolute;left:13518;top:1192;width:10;height:20" coordorigin="13518,1192" coordsize="10,20">
              <v:shape style="position:absolute;left:13518;top:1192;width:10;height:20" coordorigin="13518,1192" coordsize="10,20" path="m13518,1211l13527,1211,13527,1192,13518,1192,13518,1211xe" filled="true" fillcolor="#000000" stroked="false">
                <v:path arrowok="t"/>
                <v:fill type="solid"/>
              </v:shape>
            </v:group>
            <v:group style="position:absolute;left:13518;top:1211;width:10;height:20" coordorigin="13518,1211" coordsize="10,20">
              <v:shape style="position:absolute;left:13518;top:1211;width:10;height:20" coordorigin="13518,1211" coordsize="10,20" path="m13518,1230l13527,1230,13527,1211,13518,1211,13518,1230xe" filled="true" fillcolor="#000000" stroked="false">
                <v:path arrowok="t"/>
                <v:fill type="solid"/>
              </v:shape>
            </v:group>
            <v:group style="position:absolute;left:13518;top:1230;width:10;height:20" coordorigin="13518,1230" coordsize="10,20">
              <v:shape style="position:absolute;left:13518;top:1230;width:10;height:20" coordorigin="13518,1230" coordsize="10,20" path="m13518,1249l13527,1249,13527,1230,13518,1230,13518,1249xe" filled="true" fillcolor="#000000" stroked="false">
                <v:path arrowok="t"/>
                <v:fill type="solid"/>
              </v:shape>
            </v:group>
            <v:group style="position:absolute;left:13518;top:1249;width:10;height:20" coordorigin="13518,1249" coordsize="10,20">
              <v:shape style="position:absolute;left:13518;top:1249;width:10;height:20" coordorigin="13518,1249" coordsize="10,20" path="m13518,1268l13527,1268,13527,1249,13518,1249,13518,1268xe" filled="true" fillcolor="#000000" stroked="false">
                <v:path arrowok="t"/>
                <v:fill type="solid"/>
              </v:shape>
            </v:group>
            <v:group style="position:absolute;left:13518;top:1268;width:10;height:20" coordorigin="13518,1268" coordsize="10,20">
              <v:shape style="position:absolute;left:13518;top:1268;width:10;height:20" coordorigin="13518,1268" coordsize="10,20" path="m13518,1288l13527,1288,13527,1268,13518,1268,13518,1288xe" filled="true" fillcolor="#000000" stroked="false">
                <v:path arrowok="t"/>
                <v:fill type="solid"/>
              </v:shape>
            </v:group>
            <v:group style="position:absolute;left:13518;top:1288;width:10;height:20" coordorigin="13518,1288" coordsize="10,20">
              <v:shape style="position:absolute;left:13518;top:1288;width:10;height:20" coordorigin="13518,1288" coordsize="10,20" path="m13518,1307l13527,1307,13527,1288,13518,1288,13518,1307xe" filled="true" fillcolor="#000000" stroked="false">
                <v:path arrowok="t"/>
                <v:fill type="solid"/>
              </v:shape>
            </v:group>
            <v:group style="position:absolute;left:13518;top:1307;width:10;height:20" coordorigin="13518,1307" coordsize="10,20">
              <v:shape style="position:absolute;left:13518;top:1307;width:10;height:20" coordorigin="13518,1307" coordsize="10,20" path="m13518,1326l13527,1326,13527,1307,13518,1307,13518,1326xe" filled="true" fillcolor="#000000" stroked="false">
                <v:path arrowok="t"/>
                <v:fill type="solid"/>
              </v:shape>
            </v:group>
            <v:group style="position:absolute;left:13518;top:1326;width:10;height:20" coordorigin="13518,1326" coordsize="10,20">
              <v:shape style="position:absolute;left:13518;top:1326;width:10;height:20" coordorigin="13518,1326" coordsize="10,20" path="m13518,1345l13527,1345,13527,1326,13518,1326,13518,1345xe" filled="true" fillcolor="#000000" stroked="false">
                <v:path arrowok="t"/>
                <v:fill type="solid"/>
              </v:shape>
            </v:group>
            <v:group style="position:absolute;left:13518;top:1345;width:10;height:20" coordorigin="13518,1345" coordsize="10,20">
              <v:shape style="position:absolute;left:13518;top:1345;width:10;height:20" coordorigin="13518,1345" coordsize="10,20" path="m13518,1364l13527,1364,13527,1345,13518,1345,13518,1364xe" filled="true" fillcolor="#000000" stroked="false">
                <v:path arrowok="t"/>
                <v:fill type="solid"/>
              </v:shape>
            </v:group>
            <v:group style="position:absolute;left:13518;top:1364;width:10;height:20" coordorigin="13518,1364" coordsize="10,20">
              <v:shape style="position:absolute;left:13518;top:1364;width:10;height:20" coordorigin="13518,1364" coordsize="10,20" path="m13518,1384l13527,1384,13527,1364,13518,1364,13518,1384xe" filled="true" fillcolor="#000000" stroked="false">
                <v:path arrowok="t"/>
                <v:fill type="solid"/>
              </v:shape>
            </v:group>
            <v:group style="position:absolute;left:13518;top:1384;width:10;height:20" coordorigin="13518,1384" coordsize="10,20">
              <v:shape style="position:absolute;left:13518;top:1384;width:10;height:20" coordorigin="13518,1384" coordsize="10,20" path="m13518,1403l13527,1403,13527,1384,13518,1384,13518,1403xe" filled="true" fillcolor="#000000" stroked="false">
                <v:path arrowok="t"/>
                <v:fill type="solid"/>
              </v:shape>
            </v:group>
            <v:group style="position:absolute;left:13518;top:1403;width:10;height:20" coordorigin="13518,1403" coordsize="10,20">
              <v:shape style="position:absolute;left:13518;top:1403;width:10;height:20" coordorigin="13518,1403" coordsize="10,20" path="m13518,1422l13527,1422,13527,1403,13518,1403,13518,1422xe" filled="true" fillcolor="#000000" stroked="false">
                <v:path arrowok="t"/>
                <v:fill type="solid"/>
              </v:shape>
            </v:group>
            <v:group style="position:absolute;left:13518;top:1422;width:10;height:20" coordorigin="13518,1422" coordsize="10,20">
              <v:shape style="position:absolute;left:13518;top:1422;width:10;height:20" coordorigin="13518,1422" coordsize="10,20" path="m13518,1441l13527,1441,13527,1422,13518,1422,13518,1441xe" filled="true" fillcolor="#000000" stroked="false">
                <v:path arrowok="t"/>
                <v:fill type="solid"/>
              </v:shape>
            </v:group>
            <v:group style="position:absolute;left:13518;top:1441;width:10;height:20" coordorigin="13518,1441" coordsize="10,20">
              <v:shape style="position:absolute;left:13518;top:1441;width:10;height:20" coordorigin="13518,1441" coordsize="10,20" path="m13518,1460l13527,1460,13527,1441,13518,1441,13518,1460xe" filled="true" fillcolor="#000000" stroked="false">
                <v:path arrowok="t"/>
                <v:fill type="solid"/>
              </v:shape>
            </v:group>
            <v:group style="position:absolute;left:13518;top:1463;width:10;height:2" coordorigin="13518,1463" coordsize="10,2">
              <v:shape style="position:absolute;left:13518;top:1463;width:10;height:2" coordorigin="13518,1463" coordsize="10,0" path="m13518,1463l13527,1463e" filled="false" stroked="true" strokeweight=".299988pt" strokecolor="#000000">
                <v:path arrowok="t"/>
              </v:shape>
            </v:group>
            <v:group style="position:absolute;left:14687;top:1134;width:10;height:20" coordorigin="14687,1134" coordsize="10,20">
              <v:shape style="position:absolute;left:14687;top:1134;width:10;height:20" coordorigin="14687,1134" coordsize="10,20" path="m14687,1153l14696,1153,14696,1134,14687,1134,14687,1153xe" filled="true" fillcolor="#000000" stroked="false">
                <v:path arrowok="t"/>
                <v:fill type="solid"/>
              </v:shape>
            </v:group>
            <v:group style="position:absolute;left:14687;top:1153;width:10;height:20" coordorigin="14687,1153" coordsize="10,20">
              <v:shape style="position:absolute;left:14687;top:1153;width:10;height:20" coordorigin="14687,1153" coordsize="10,20" path="m14687,1172l14696,1172,14696,1153,14687,1153,14687,1172xe" filled="true" fillcolor="#000000" stroked="false">
                <v:path arrowok="t"/>
                <v:fill type="solid"/>
              </v:shape>
            </v:group>
            <v:group style="position:absolute;left:14687;top:1172;width:10;height:20" coordorigin="14687,1172" coordsize="10,20">
              <v:shape style="position:absolute;left:14687;top:1172;width:10;height:20" coordorigin="14687,1172" coordsize="10,20" path="m14687,1192l14696,1192,14696,1172,14687,1172,14687,1192xe" filled="true" fillcolor="#000000" stroked="false">
                <v:path arrowok="t"/>
                <v:fill type="solid"/>
              </v:shape>
            </v:group>
            <v:group style="position:absolute;left:14687;top:1192;width:10;height:20" coordorigin="14687,1192" coordsize="10,20">
              <v:shape style="position:absolute;left:14687;top:1192;width:10;height:20" coordorigin="14687,1192" coordsize="10,20" path="m14687,1211l14696,1211,14696,1192,14687,1192,14687,1211xe" filled="true" fillcolor="#000000" stroked="false">
                <v:path arrowok="t"/>
                <v:fill type="solid"/>
              </v:shape>
            </v:group>
            <v:group style="position:absolute;left:14687;top:1211;width:10;height:20" coordorigin="14687,1211" coordsize="10,20">
              <v:shape style="position:absolute;left:14687;top:1211;width:10;height:20" coordorigin="14687,1211" coordsize="10,20" path="m14687,1230l14696,1230,14696,1211,14687,1211,14687,1230xe" filled="true" fillcolor="#000000" stroked="false">
                <v:path arrowok="t"/>
                <v:fill type="solid"/>
              </v:shape>
            </v:group>
            <v:group style="position:absolute;left:14687;top:1230;width:10;height:20" coordorigin="14687,1230" coordsize="10,20">
              <v:shape style="position:absolute;left:14687;top:1230;width:10;height:20" coordorigin="14687,1230" coordsize="10,20" path="m14687,1249l14696,1249,14696,1230,14687,1230,14687,1249xe" filled="true" fillcolor="#000000" stroked="false">
                <v:path arrowok="t"/>
                <v:fill type="solid"/>
              </v:shape>
            </v:group>
            <v:group style="position:absolute;left:14687;top:1249;width:10;height:20" coordorigin="14687,1249" coordsize="10,20">
              <v:shape style="position:absolute;left:14687;top:1249;width:10;height:20" coordorigin="14687,1249" coordsize="10,20" path="m14687,1268l14696,1268,14696,1249,14687,1249,14687,1268xe" filled="true" fillcolor="#000000" stroked="false">
                <v:path arrowok="t"/>
                <v:fill type="solid"/>
              </v:shape>
            </v:group>
            <v:group style="position:absolute;left:14687;top:1268;width:10;height:20" coordorigin="14687,1268" coordsize="10,20">
              <v:shape style="position:absolute;left:14687;top:1268;width:10;height:20" coordorigin="14687,1268" coordsize="10,20" path="m14687,1288l14696,1288,14696,1268,14687,1268,14687,1288xe" filled="true" fillcolor="#000000" stroked="false">
                <v:path arrowok="t"/>
                <v:fill type="solid"/>
              </v:shape>
            </v:group>
            <v:group style="position:absolute;left:14687;top:1288;width:10;height:20" coordorigin="14687,1288" coordsize="10,20">
              <v:shape style="position:absolute;left:14687;top:1288;width:10;height:20" coordorigin="14687,1288" coordsize="10,20" path="m14687,1307l14696,1307,14696,1288,14687,1288,14687,1307xe" filled="true" fillcolor="#000000" stroked="false">
                <v:path arrowok="t"/>
                <v:fill type="solid"/>
              </v:shape>
            </v:group>
            <v:group style="position:absolute;left:14687;top:1307;width:10;height:20" coordorigin="14687,1307" coordsize="10,20">
              <v:shape style="position:absolute;left:14687;top:1307;width:10;height:20" coordorigin="14687,1307" coordsize="10,20" path="m14687,1326l14696,1326,14696,1307,14687,1307,14687,1326xe" filled="true" fillcolor="#000000" stroked="false">
                <v:path arrowok="t"/>
                <v:fill type="solid"/>
              </v:shape>
            </v:group>
            <v:group style="position:absolute;left:14687;top:1326;width:10;height:20" coordorigin="14687,1326" coordsize="10,20">
              <v:shape style="position:absolute;left:14687;top:1326;width:10;height:20" coordorigin="14687,1326" coordsize="10,20" path="m14687,1345l14696,1345,14696,1326,14687,1326,14687,1345xe" filled="true" fillcolor="#000000" stroked="false">
                <v:path arrowok="t"/>
                <v:fill type="solid"/>
              </v:shape>
            </v:group>
            <v:group style="position:absolute;left:14687;top:1345;width:10;height:20" coordorigin="14687,1345" coordsize="10,20">
              <v:shape style="position:absolute;left:14687;top:1345;width:10;height:20" coordorigin="14687,1345" coordsize="10,20" path="m14687,1364l14696,1364,14696,1345,14687,1345,14687,1364xe" filled="true" fillcolor="#000000" stroked="false">
                <v:path arrowok="t"/>
                <v:fill type="solid"/>
              </v:shape>
            </v:group>
            <v:group style="position:absolute;left:14687;top:1364;width:10;height:20" coordorigin="14687,1364" coordsize="10,20">
              <v:shape style="position:absolute;left:14687;top:1364;width:10;height:20" coordorigin="14687,1364" coordsize="10,20" path="m14687,1384l14696,1384,14696,1364,14687,1364,14687,1384xe" filled="true" fillcolor="#000000" stroked="false">
                <v:path arrowok="t"/>
                <v:fill type="solid"/>
              </v:shape>
            </v:group>
            <v:group style="position:absolute;left:14687;top:1384;width:10;height:20" coordorigin="14687,1384" coordsize="10,20">
              <v:shape style="position:absolute;left:14687;top:1384;width:10;height:20" coordorigin="14687,1384" coordsize="10,20" path="m14687,1403l14696,1403,14696,1384,14687,1384,14687,1403xe" filled="true" fillcolor="#000000" stroked="false">
                <v:path arrowok="t"/>
                <v:fill type="solid"/>
              </v:shape>
            </v:group>
            <v:group style="position:absolute;left:14687;top:1403;width:10;height:20" coordorigin="14687,1403" coordsize="10,20">
              <v:shape style="position:absolute;left:14687;top:1403;width:10;height:20" coordorigin="14687,1403" coordsize="10,20" path="m14687,1422l14696,1422,14696,1403,14687,1403,14687,1422xe" filled="true" fillcolor="#000000" stroked="false">
                <v:path arrowok="t"/>
                <v:fill type="solid"/>
              </v:shape>
            </v:group>
            <v:group style="position:absolute;left:14687;top:1422;width:10;height:20" coordorigin="14687,1422" coordsize="10,20">
              <v:shape style="position:absolute;left:14687;top:1422;width:10;height:20" coordorigin="14687,1422" coordsize="10,20" path="m14687,1441l14696,1441,14696,1422,14687,1422,14687,1441xe" filled="true" fillcolor="#000000" stroked="false">
                <v:path arrowok="t"/>
                <v:fill type="solid"/>
              </v:shape>
            </v:group>
            <v:group style="position:absolute;left:14687;top:1441;width:10;height:20" coordorigin="14687,1441" coordsize="10,20">
              <v:shape style="position:absolute;left:14687;top:1441;width:10;height:20" coordorigin="14687,1441" coordsize="10,20" path="m14687,1460l14696,1460,14696,1441,14687,1441,14687,1460xe" filled="true" fillcolor="#000000" stroked="false">
                <v:path arrowok="t"/>
                <v:fill type="solid"/>
              </v:shape>
            </v:group>
            <v:group style="position:absolute;left:14687;top:1463;width:10;height:2" coordorigin="14687,1463" coordsize="10,2">
              <v:shape style="position:absolute;left:14687;top:1463;width:10;height:2" coordorigin="14687,1463" coordsize="10,0" path="m14687,1463l14696,1463e" filled="false" stroked="true" strokeweight=".299988pt" strokecolor="#000000">
                <v:path arrowok="t"/>
              </v:shape>
            </v:group>
            <v:group style="position:absolute;left:1332;top:1466;width:1663;height:645" coordorigin="1332,1466" coordsize="1663,645">
              <v:shape style="position:absolute;left:1332;top:1466;width:1663;height:645" coordorigin="1332,1466" coordsize="1663,645" path="m1332,2111l2994,2111,2994,1466,1332,1466,1332,2111xe" filled="true" fillcolor="#d2d2d2" stroked="false">
                <v:path arrowok="t"/>
                <v:fill type="solid"/>
              </v:shape>
              <v:shape style="position:absolute;left:2985;top:1466;width:29;height:20" type="#_x0000_t75" stroked="false">
                <v:imagedata r:id="rId129" o:title=""/>
              </v:shape>
            </v:group>
            <v:group style="position:absolute;left:6374;top:1466;width:10;height:20" coordorigin="6374,1466" coordsize="10,20">
              <v:shape style="position:absolute;left:6374;top:1466;width:10;height:20" coordorigin="6374,1466" coordsize="10,20" path="m6374,1486l6383,1486,6383,1466,6374,1466,6374,1486xe" filled="true" fillcolor="#000000" stroked="false">
                <v:path arrowok="t"/>
                <v:fill type="solid"/>
              </v:shape>
              <v:shape style="position:absolute;left:6374;top:1486;width:10;height:2" type="#_x0000_t75" stroked="false">
                <v:imagedata r:id="rId131" o:title=""/>
              </v:shape>
            </v:group>
            <v:group style="position:absolute;left:7857;top:1466;width:10;height:20" coordorigin="7857,1466" coordsize="10,20">
              <v:shape style="position:absolute;left:7857;top:1466;width:10;height:20" coordorigin="7857,1466" coordsize="10,20" path="m7857,1486l7866,1486,7866,1466,7857,1466,7857,1486xe" filled="true" fillcolor="#000000" stroked="false">
                <v:path arrowok="t"/>
                <v:fill type="solid"/>
              </v:shape>
              <v:shape style="position:absolute;left:7857;top:1486;width:10;height:2" type="#_x0000_t75" stroked="false">
                <v:imagedata r:id="rId131" o:title=""/>
              </v:shape>
            </v:group>
            <v:group style="position:absolute;left:12186;top:1466;width:10;height:20" coordorigin="12186,1466" coordsize="10,20">
              <v:shape style="position:absolute;left:12186;top:1466;width:10;height:20" coordorigin="12186,1466" coordsize="10,20" path="m12186,1486l12195,1486,12195,1466,12186,1466,12186,1486xe" filled="true" fillcolor="#000000" stroked="false">
                <v:path arrowok="t"/>
                <v:fill type="solid"/>
              </v:shape>
              <v:shape style="position:absolute;left:12186;top:1486;width:10;height:2" type="#_x0000_t75" stroked="false">
                <v:imagedata r:id="rId131" o:title=""/>
              </v:shape>
            </v:group>
            <v:group style="position:absolute;left:13518;top:1466;width:10;height:20" coordorigin="13518,1466" coordsize="10,20">
              <v:shape style="position:absolute;left:13518;top:1466;width:10;height:20" coordorigin="13518,1466" coordsize="10,20" path="m13518,1486l13527,1486,13527,1466,13518,1466,13518,1486xe" filled="true" fillcolor="#000000" stroked="false">
                <v:path arrowok="t"/>
                <v:fill type="solid"/>
              </v:shape>
              <v:shape style="position:absolute;left:13518;top:1486;width:10;height:2" type="#_x0000_t75" stroked="false">
                <v:imagedata r:id="rId131" o:title=""/>
              </v:shape>
            </v:group>
            <v:group style="position:absolute;left:14687;top:1466;width:10;height:20" coordorigin="14687,1466" coordsize="10,20">
              <v:shape style="position:absolute;left:14687;top:1466;width:10;height:20" coordorigin="14687,1466" coordsize="10,20" path="m14687,1486l14696,1486,14696,1466,14687,1466,14687,1486xe" filled="true" fillcolor="#000000" stroked="false">
                <v:path arrowok="t"/>
                <v:fill type="solid"/>
              </v:shape>
              <v:shape style="position:absolute;left:14687;top:1486;width:10;height:2" type="#_x0000_t75" stroked="false">
                <v:imagedata r:id="rId131" o:title=""/>
              </v:shape>
            </v:group>
            <v:group style="position:absolute;left:2994;top:1487;width:10;height:20" coordorigin="2994,1487" coordsize="10,20">
              <v:shape style="position:absolute;left:2994;top:1487;width:10;height:20" coordorigin="2994,1487" coordsize="10,20" path="m2994,1506l3004,1506,3004,1487,2994,1487,2994,1506xe" filled="true" fillcolor="#000000" stroked="false">
                <v:path arrowok="t"/>
                <v:fill type="solid"/>
              </v:shape>
            </v:group>
            <v:group style="position:absolute;left:2994;top:1506;width:10;height:20" coordorigin="2994,1506" coordsize="10,20">
              <v:shape style="position:absolute;left:2994;top:1506;width:10;height:20" coordorigin="2994,1506" coordsize="10,20" path="m2994,1525l3004,1525,3004,1506,2994,1506,2994,1525xe" filled="true" fillcolor="#000000" stroked="false">
                <v:path arrowok="t"/>
                <v:fill type="solid"/>
              </v:shape>
            </v:group>
            <v:group style="position:absolute;left:2994;top:1525;width:10;height:20" coordorigin="2994,1525" coordsize="10,20">
              <v:shape style="position:absolute;left:2994;top:1525;width:10;height:20" coordorigin="2994,1525" coordsize="10,20" path="m2994,1544l3004,1544,3004,1525,2994,1525,2994,1544xe" filled="true" fillcolor="#000000" stroked="false">
                <v:path arrowok="t"/>
                <v:fill type="solid"/>
              </v:shape>
            </v:group>
            <v:group style="position:absolute;left:2994;top:1544;width:10;height:20" coordorigin="2994,1544" coordsize="10,20">
              <v:shape style="position:absolute;left:2994;top:1544;width:10;height:20" coordorigin="2994,1544" coordsize="10,20" path="m2994,1564l3004,1564,3004,1544,2994,1544,2994,1564xe" filled="true" fillcolor="#000000" stroked="false">
                <v:path arrowok="t"/>
                <v:fill type="solid"/>
              </v:shape>
            </v:group>
            <v:group style="position:absolute;left:2994;top:1564;width:10;height:20" coordorigin="2994,1564" coordsize="10,20">
              <v:shape style="position:absolute;left:2994;top:1564;width:10;height:20" coordorigin="2994,1564" coordsize="10,20" path="m2994,1583l3004,1583,3004,1564,2994,1564,2994,1583xe" filled="true" fillcolor="#000000" stroked="false">
                <v:path arrowok="t"/>
                <v:fill type="solid"/>
              </v:shape>
            </v:group>
            <v:group style="position:absolute;left:2994;top:1583;width:10;height:20" coordorigin="2994,1583" coordsize="10,20">
              <v:shape style="position:absolute;left:2994;top:1583;width:10;height:20" coordorigin="2994,1583" coordsize="10,20" path="m2994,1602l3004,1602,3004,1583,2994,1583,2994,1602xe" filled="true" fillcolor="#000000" stroked="false">
                <v:path arrowok="t"/>
                <v:fill type="solid"/>
              </v:shape>
            </v:group>
            <v:group style="position:absolute;left:2994;top:1602;width:10;height:20" coordorigin="2994,1602" coordsize="10,20">
              <v:shape style="position:absolute;left:2994;top:1602;width:10;height:20" coordorigin="2994,1602" coordsize="10,20" path="m2994,1621l3004,1621,3004,1602,2994,1602,2994,1621xe" filled="true" fillcolor="#000000" stroked="false">
                <v:path arrowok="t"/>
                <v:fill type="solid"/>
              </v:shape>
            </v:group>
            <v:group style="position:absolute;left:2994;top:1621;width:10;height:20" coordorigin="2994,1621" coordsize="10,20">
              <v:shape style="position:absolute;left:2994;top:1621;width:10;height:20" coordorigin="2994,1621" coordsize="10,20" path="m2994,1641l3004,1641,3004,1621,2994,1621,2994,1641xe" filled="true" fillcolor="#000000" stroked="false">
                <v:path arrowok="t"/>
                <v:fill type="solid"/>
              </v:shape>
            </v:group>
            <v:group style="position:absolute;left:2994;top:1641;width:10;height:20" coordorigin="2994,1641" coordsize="10,20">
              <v:shape style="position:absolute;left:2994;top:1641;width:10;height:20" coordorigin="2994,1641" coordsize="10,20" path="m2994,1660l3004,1660,3004,1641,2994,1641,2994,1660xe" filled="true" fillcolor="#000000" stroked="false">
                <v:path arrowok="t"/>
                <v:fill type="solid"/>
              </v:shape>
            </v:group>
            <v:group style="position:absolute;left:2994;top:1660;width:10;height:20" coordorigin="2994,1660" coordsize="10,20">
              <v:shape style="position:absolute;left:2994;top:1660;width:10;height:20" coordorigin="2994,1660" coordsize="10,20" path="m2994,1679l3004,1679,3004,1660,2994,1660,2994,1679xe" filled="true" fillcolor="#000000" stroked="false">
                <v:path arrowok="t"/>
                <v:fill type="solid"/>
              </v:shape>
            </v:group>
            <v:group style="position:absolute;left:2994;top:1679;width:10;height:20" coordorigin="2994,1679" coordsize="10,20">
              <v:shape style="position:absolute;left:2994;top:1679;width:10;height:20" coordorigin="2994,1679" coordsize="10,20" path="m2994,1698l3004,1698,3004,1679,2994,1679,2994,1698xe" filled="true" fillcolor="#000000" stroked="false">
                <v:path arrowok="t"/>
                <v:fill type="solid"/>
              </v:shape>
            </v:group>
            <v:group style="position:absolute;left:2994;top:1698;width:10;height:20" coordorigin="2994,1698" coordsize="10,20">
              <v:shape style="position:absolute;left:2994;top:1698;width:10;height:20" coordorigin="2994,1698" coordsize="10,20" path="m2994,1718l3004,1718,3004,1698,2994,1698,2994,1718xe" filled="true" fillcolor="#000000" stroked="false">
                <v:path arrowok="t"/>
                <v:fill type="solid"/>
              </v:shape>
            </v:group>
            <v:group style="position:absolute;left:2994;top:1718;width:10;height:20" coordorigin="2994,1718" coordsize="10,20">
              <v:shape style="position:absolute;left:2994;top:1718;width:10;height:20" coordorigin="2994,1718" coordsize="10,20" path="m2994,1737l3004,1737,3004,1718,2994,1718,2994,1737xe" filled="true" fillcolor="#000000" stroked="false">
                <v:path arrowok="t"/>
                <v:fill type="solid"/>
              </v:shape>
            </v:group>
            <v:group style="position:absolute;left:2994;top:1737;width:10;height:20" coordorigin="2994,1737" coordsize="10,20">
              <v:shape style="position:absolute;left:2994;top:1737;width:10;height:20" coordorigin="2994,1737" coordsize="10,20" path="m2994,1756l3004,1756,3004,1737,2994,1737,2994,1756xe" filled="true" fillcolor="#000000" stroked="false">
                <v:path arrowok="t"/>
                <v:fill type="solid"/>
              </v:shape>
            </v:group>
            <v:group style="position:absolute;left:2994;top:1756;width:10;height:20" coordorigin="2994,1756" coordsize="10,20">
              <v:shape style="position:absolute;left:2994;top:1756;width:10;height:20" coordorigin="2994,1756" coordsize="10,20" path="m2994,1775l3004,1775,3004,1756,2994,1756,2994,1775xe" filled="true" fillcolor="#000000" stroked="false">
                <v:path arrowok="t"/>
                <v:fill type="solid"/>
              </v:shape>
            </v:group>
            <v:group style="position:absolute;left:2994;top:1775;width:10;height:20" coordorigin="2994,1775" coordsize="10,20">
              <v:shape style="position:absolute;left:2994;top:1775;width:10;height:20" coordorigin="2994,1775" coordsize="10,20" path="m2994,1794l3004,1794,3004,1775,2994,1775,2994,1794xe" filled="true" fillcolor="#000000" stroked="false">
                <v:path arrowok="t"/>
                <v:fill type="solid"/>
              </v:shape>
            </v:group>
            <v:group style="position:absolute;left:2994;top:1794;width:10;height:20" coordorigin="2994,1794" coordsize="10,20">
              <v:shape style="position:absolute;left:2994;top:1794;width:10;height:20" coordorigin="2994,1794" coordsize="10,20" path="m2994,1814l3004,1814,3004,1794,2994,1794,2994,1814xe" filled="true" fillcolor="#000000" stroked="false">
                <v:path arrowok="t"/>
                <v:fill type="solid"/>
              </v:shape>
            </v:group>
            <v:group style="position:absolute;left:2994;top:1814;width:10;height:20" coordorigin="2994,1814" coordsize="10,20">
              <v:shape style="position:absolute;left:2994;top:1814;width:10;height:20" coordorigin="2994,1814" coordsize="10,20" path="m2994,1833l3004,1833,3004,1814,2994,1814,2994,1833xe" filled="true" fillcolor="#000000" stroked="false">
                <v:path arrowok="t"/>
                <v:fill type="solid"/>
              </v:shape>
            </v:group>
            <v:group style="position:absolute;left:2994;top:1833;width:10;height:20" coordorigin="2994,1833" coordsize="10,20">
              <v:shape style="position:absolute;left:2994;top:1833;width:10;height:20" coordorigin="2994,1833" coordsize="10,20" path="m2994,1852l3004,1852,3004,1833,2994,1833,2994,1852xe" filled="true" fillcolor="#000000" stroked="false">
                <v:path arrowok="t"/>
                <v:fill type="solid"/>
              </v:shape>
            </v:group>
            <v:group style="position:absolute;left:2994;top:1852;width:10;height:20" coordorigin="2994,1852" coordsize="10,20">
              <v:shape style="position:absolute;left:2994;top:1852;width:10;height:20" coordorigin="2994,1852" coordsize="10,20" path="m2994,1871l3004,1871,3004,1852,2994,1852,2994,1871xe" filled="true" fillcolor="#000000" stroked="false">
                <v:path arrowok="t"/>
                <v:fill type="solid"/>
              </v:shape>
            </v:group>
            <v:group style="position:absolute;left:2994;top:1871;width:10;height:20" coordorigin="2994,1871" coordsize="10,20">
              <v:shape style="position:absolute;left:2994;top:1871;width:10;height:20" coordorigin="2994,1871" coordsize="10,20" path="m2994,1890l3004,1890,3004,1871,2994,1871,2994,1890xe" filled="true" fillcolor="#000000" stroked="false">
                <v:path arrowok="t"/>
                <v:fill type="solid"/>
              </v:shape>
            </v:group>
            <v:group style="position:absolute;left:2994;top:1890;width:10;height:20" coordorigin="2994,1890" coordsize="10,20">
              <v:shape style="position:absolute;left:2994;top:1890;width:10;height:20" coordorigin="2994,1890" coordsize="10,20" path="m2994,1910l3004,1910,3004,1890,2994,1890,2994,1910xe" filled="true" fillcolor="#000000" stroked="false">
                <v:path arrowok="t"/>
                <v:fill type="solid"/>
              </v:shape>
            </v:group>
            <v:group style="position:absolute;left:2994;top:1910;width:10;height:20" coordorigin="2994,1910" coordsize="10,20">
              <v:shape style="position:absolute;left:2994;top:1910;width:10;height:20" coordorigin="2994,1910" coordsize="10,20" path="m2994,1929l3004,1929,3004,1910,2994,1910,2994,1929xe" filled="true" fillcolor="#000000" stroked="false">
                <v:path arrowok="t"/>
                <v:fill type="solid"/>
              </v:shape>
            </v:group>
            <v:group style="position:absolute;left:2994;top:1929;width:10;height:20" coordorigin="2994,1929" coordsize="10,20">
              <v:shape style="position:absolute;left:2994;top:1929;width:10;height:20" coordorigin="2994,1929" coordsize="10,20" path="m2994,1948l3004,1948,3004,1929,2994,1929,2994,1948xe" filled="true" fillcolor="#000000" stroked="false">
                <v:path arrowok="t"/>
                <v:fill type="solid"/>
              </v:shape>
            </v:group>
            <v:group style="position:absolute;left:2994;top:1948;width:10;height:20" coordorigin="2994,1948" coordsize="10,20">
              <v:shape style="position:absolute;left:2994;top:1948;width:10;height:20" coordorigin="2994,1948" coordsize="10,20" path="m2994,1967l3004,1967,3004,1948,2994,1948,2994,1967xe" filled="true" fillcolor="#000000" stroked="false">
                <v:path arrowok="t"/>
                <v:fill type="solid"/>
              </v:shape>
            </v:group>
            <v:group style="position:absolute;left:2994;top:1967;width:10;height:20" coordorigin="2994,1967" coordsize="10,20">
              <v:shape style="position:absolute;left:2994;top:1967;width:10;height:20" coordorigin="2994,1967" coordsize="10,20" path="m2994,1986l3004,1986,3004,1967,2994,1967,2994,1986xe" filled="true" fillcolor="#000000" stroked="false">
                <v:path arrowok="t"/>
                <v:fill type="solid"/>
              </v:shape>
            </v:group>
            <v:group style="position:absolute;left:2994;top:1986;width:10;height:20" coordorigin="2994,1986" coordsize="10,20">
              <v:shape style="position:absolute;left:2994;top:1986;width:10;height:20" coordorigin="2994,1986" coordsize="10,20" path="m2994,2006l3004,2006,3004,1986,2994,1986,2994,2006xe" filled="true" fillcolor="#000000" stroked="false">
                <v:path arrowok="t"/>
                <v:fill type="solid"/>
              </v:shape>
            </v:group>
            <v:group style="position:absolute;left:2994;top:2006;width:10;height:20" coordorigin="2994,2006" coordsize="10,20">
              <v:shape style="position:absolute;left:2994;top:2006;width:10;height:20" coordorigin="2994,2006" coordsize="10,20" path="m2994,2025l3004,2025,3004,2006,2994,2006,2994,2025xe" filled="true" fillcolor="#000000" stroked="false">
                <v:path arrowok="t"/>
                <v:fill type="solid"/>
              </v:shape>
            </v:group>
            <v:group style="position:absolute;left:2994;top:2025;width:10;height:20" coordorigin="2994,2025" coordsize="10,20">
              <v:shape style="position:absolute;left:2994;top:2025;width:10;height:20" coordorigin="2994,2025" coordsize="10,20" path="m2994,2044l3004,2044,3004,2025,2994,2025,2994,2044xe" filled="true" fillcolor="#000000" stroked="false">
                <v:path arrowok="t"/>
                <v:fill type="solid"/>
              </v:shape>
            </v:group>
            <v:group style="position:absolute;left:2994;top:2044;width:10;height:20" coordorigin="2994,2044" coordsize="10,20">
              <v:shape style="position:absolute;left:2994;top:2044;width:10;height:20" coordorigin="2994,2044" coordsize="10,20" path="m2994,2063l3004,2063,3004,2044,2994,2044,2994,2063xe" filled="true" fillcolor="#000000" stroked="false">
                <v:path arrowok="t"/>
                <v:fill type="solid"/>
              </v:shape>
            </v:group>
            <v:group style="position:absolute;left:2994;top:2063;width:10;height:20" coordorigin="2994,2063" coordsize="10,20">
              <v:shape style="position:absolute;left:2994;top:2063;width:10;height:20" coordorigin="2994,2063" coordsize="10,20" path="m2994,2082l3004,2082,3004,2063,2994,2063,2994,2082xe" filled="true" fillcolor="#000000" stroked="false">
                <v:path arrowok="t"/>
                <v:fill type="solid"/>
              </v:shape>
            </v:group>
            <v:group style="position:absolute;left:2994;top:2082;width:10;height:20" coordorigin="2994,2082" coordsize="10,20">
              <v:shape style="position:absolute;left:2994;top:2082;width:10;height:20" coordorigin="2994,2082" coordsize="10,20" path="m2994,2102l3004,2102,3004,2082,2994,2082,2994,2102xe" filled="true" fillcolor="#000000" stroked="false">
                <v:path arrowok="t"/>
                <v:fill type="solid"/>
              </v:shape>
            </v:group>
            <v:group style="position:absolute;left:2994;top:2106;width:10;height:2" coordorigin="2994,2106" coordsize="10,2">
              <v:shape style="position:absolute;left:2994;top:2106;width:10;height:2" coordorigin="2994,2106" coordsize="10,0" path="m2994,2106l3004,2106e" filled="false" stroked="true" strokeweight=".479981pt" strokecolor="#000000">
                <v:path arrowok="t"/>
              </v:shape>
            </v:group>
            <v:group style="position:absolute;left:6374;top:1487;width:10;height:20" coordorigin="6374,1487" coordsize="10,20">
              <v:shape style="position:absolute;left:6374;top:1487;width:10;height:20" coordorigin="6374,1487" coordsize="10,20" path="m6374,1506l6383,1506,6383,1487,6374,1487,6374,1506xe" filled="true" fillcolor="#000000" stroked="false">
                <v:path arrowok="t"/>
                <v:fill type="solid"/>
              </v:shape>
            </v:group>
            <v:group style="position:absolute;left:6374;top:1506;width:10;height:20" coordorigin="6374,1506" coordsize="10,20">
              <v:shape style="position:absolute;left:6374;top:1506;width:10;height:20" coordorigin="6374,1506" coordsize="10,20" path="m6374,1525l6383,1525,6383,1506,6374,1506,6374,1525xe" filled="true" fillcolor="#000000" stroked="false">
                <v:path arrowok="t"/>
                <v:fill type="solid"/>
              </v:shape>
            </v:group>
            <v:group style="position:absolute;left:6374;top:1525;width:10;height:20" coordorigin="6374,1525" coordsize="10,20">
              <v:shape style="position:absolute;left:6374;top:1525;width:10;height:20" coordorigin="6374,1525" coordsize="10,20" path="m6374,1544l6383,1544,6383,1525,6374,1525,6374,1544xe" filled="true" fillcolor="#000000" stroked="false">
                <v:path arrowok="t"/>
                <v:fill type="solid"/>
              </v:shape>
            </v:group>
            <v:group style="position:absolute;left:6374;top:1544;width:10;height:20" coordorigin="6374,1544" coordsize="10,20">
              <v:shape style="position:absolute;left:6374;top:1544;width:10;height:20" coordorigin="6374,1544" coordsize="10,20" path="m6374,1564l6383,1564,6383,1544,6374,1544,6374,1564xe" filled="true" fillcolor="#000000" stroked="false">
                <v:path arrowok="t"/>
                <v:fill type="solid"/>
              </v:shape>
            </v:group>
            <v:group style="position:absolute;left:6374;top:1564;width:10;height:20" coordorigin="6374,1564" coordsize="10,20">
              <v:shape style="position:absolute;left:6374;top:1564;width:10;height:20" coordorigin="6374,1564" coordsize="10,20" path="m6374,1583l6383,1583,6383,1564,6374,1564,6374,1583xe" filled="true" fillcolor="#000000" stroked="false">
                <v:path arrowok="t"/>
                <v:fill type="solid"/>
              </v:shape>
            </v:group>
            <v:group style="position:absolute;left:6374;top:1583;width:10;height:20" coordorigin="6374,1583" coordsize="10,20">
              <v:shape style="position:absolute;left:6374;top:1583;width:10;height:20" coordorigin="6374,1583" coordsize="10,20" path="m6374,1602l6383,1602,6383,1583,6374,1583,6374,1602xe" filled="true" fillcolor="#000000" stroked="false">
                <v:path arrowok="t"/>
                <v:fill type="solid"/>
              </v:shape>
            </v:group>
            <v:group style="position:absolute;left:6374;top:1602;width:10;height:20" coordorigin="6374,1602" coordsize="10,20">
              <v:shape style="position:absolute;left:6374;top:1602;width:10;height:20" coordorigin="6374,1602" coordsize="10,20" path="m6374,1621l6383,1621,6383,1602,6374,1602,6374,1621xe" filled="true" fillcolor="#000000" stroked="false">
                <v:path arrowok="t"/>
                <v:fill type="solid"/>
              </v:shape>
            </v:group>
            <v:group style="position:absolute;left:6374;top:1621;width:10;height:20" coordorigin="6374,1621" coordsize="10,20">
              <v:shape style="position:absolute;left:6374;top:1621;width:10;height:20" coordorigin="6374,1621" coordsize="10,20" path="m6374,1641l6383,1641,6383,1621,6374,1621,6374,1641xe" filled="true" fillcolor="#000000" stroked="false">
                <v:path arrowok="t"/>
                <v:fill type="solid"/>
              </v:shape>
            </v:group>
            <v:group style="position:absolute;left:6374;top:1641;width:10;height:20" coordorigin="6374,1641" coordsize="10,20">
              <v:shape style="position:absolute;left:6374;top:1641;width:10;height:20" coordorigin="6374,1641" coordsize="10,20" path="m6374,1660l6383,1660,6383,1641,6374,1641,6374,1660xe" filled="true" fillcolor="#000000" stroked="false">
                <v:path arrowok="t"/>
                <v:fill type="solid"/>
              </v:shape>
            </v:group>
            <v:group style="position:absolute;left:6374;top:1660;width:10;height:20" coordorigin="6374,1660" coordsize="10,20">
              <v:shape style="position:absolute;left:6374;top:1660;width:10;height:20" coordorigin="6374,1660" coordsize="10,20" path="m6374,1679l6383,1679,6383,1660,6374,1660,6374,1679xe" filled="true" fillcolor="#000000" stroked="false">
                <v:path arrowok="t"/>
                <v:fill type="solid"/>
              </v:shape>
            </v:group>
            <v:group style="position:absolute;left:6374;top:1679;width:10;height:20" coordorigin="6374,1679" coordsize="10,20">
              <v:shape style="position:absolute;left:6374;top:1679;width:10;height:20" coordorigin="6374,1679" coordsize="10,20" path="m6374,1698l6383,1698,6383,1679,6374,1679,6374,1698xe" filled="true" fillcolor="#000000" stroked="false">
                <v:path arrowok="t"/>
                <v:fill type="solid"/>
              </v:shape>
            </v:group>
            <v:group style="position:absolute;left:6374;top:1698;width:10;height:20" coordorigin="6374,1698" coordsize="10,20">
              <v:shape style="position:absolute;left:6374;top:1698;width:10;height:20" coordorigin="6374,1698" coordsize="10,20" path="m6374,1718l6383,1718,6383,1698,6374,1698,6374,1718xe" filled="true" fillcolor="#000000" stroked="false">
                <v:path arrowok="t"/>
                <v:fill type="solid"/>
              </v:shape>
            </v:group>
            <v:group style="position:absolute;left:6374;top:1718;width:10;height:20" coordorigin="6374,1718" coordsize="10,20">
              <v:shape style="position:absolute;left:6374;top:1718;width:10;height:20" coordorigin="6374,1718" coordsize="10,20" path="m6374,1737l6383,1737,6383,1718,6374,1718,6374,1737xe" filled="true" fillcolor="#000000" stroked="false">
                <v:path arrowok="t"/>
                <v:fill type="solid"/>
              </v:shape>
            </v:group>
            <v:group style="position:absolute;left:6374;top:1737;width:10;height:20" coordorigin="6374,1737" coordsize="10,20">
              <v:shape style="position:absolute;left:6374;top:1737;width:10;height:20" coordorigin="6374,1737" coordsize="10,20" path="m6374,1756l6383,1756,6383,1737,6374,1737,6374,1756xe" filled="true" fillcolor="#000000" stroked="false">
                <v:path arrowok="t"/>
                <v:fill type="solid"/>
              </v:shape>
            </v:group>
            <v:group style="position:absolute;left:6374;top:1756;width:10;height:20" coordorigin="6374,1756" coordsize="10,20">
              <v:shape style="position:absolute;left:6374;top:1756;width:10;height:20" coordorigin="6374,1756" coordsize="10,20" path="m6374,1775l6383,1775,6383,1756,6374,1756,6374,1775xe" filled="true" fillcolor="#000000" stroked="false">
                <v:path arrowok="t"/>
                <v:fill type="solid"/>
              </v:shape>
            </v:group>
            <v:group style="position:absolute;left:6374;top:1775;width:10;height:20" coordorigin="6374,1775" coordsize="10,20">
              <v:shape style="position:absolute;left:6374;top:1775;width:10;height:20" coordorigin="6374,1775" coordsize="10,20" path="m6374,1794l6383,1794,6383,1775,6374,1775,6374,1794xe" filled="true" fillcolor="#000000" stroked="false">
                <v:path arrowok="t"/>
                <v:fill type="solid"/>
              </v:shape>
            </v:group>
            <v:group style="position:absolute;left:6374;top:1794;width:10;height:20" coordorigin="6374,1794" coordsize="10,20">
              <v:shape style="position:absolute;left:6374;top:1794;width:10;height:20" coordorigin="6374,1794" coordsize="10,20" path="m6374,1814l6383,1814,6383,1794,6374,1794,6374,1814xe" filled="true" fillcolor="#000000" stroked="false">
                <v:path arrowok="t"/>
                <v:fill type="solid"/>
              </v:shape>
            </v:group>
            <v:group style="position:absolute;left:6374;top:1814;width:10;height:20" coordorigin="6374,1814" coordsize="10,20">
              <v:shape style="position:absolute;left:6374;top:1814;width:10;height:20" coordorigin="6374,1814" coordsize="10,20" path="m6374,1833l6383,1833,6383,1814,6374,1814,6374,1833xe" filled="true" fillcolor="#000000" stroked="false">
                <v:path arrowok="t"/>
                <v:fill type="solid"/>
              </v:shape>
            </v:group>
            <v:group style="position:absolute;left:6374;top:1833;width:10;height:20" coordorigin="6374,1833" coordsize="10,20">
              <v:shape style="position:absolute;left:6374;top:1833;width:10;height:20" coordorigin="6374,1833" coordsize="10,20" path="m6374,1852l6383,1852,6383,1833,6374,1833,6374,1852xe" filled="true" fillcolor="#000000" stroked="false">
                <v:path arrowok="t"/>
                <v:fill type="solid"/>
              </v:shape>
            </v:group>
            <v:group style="position:absolute;left:6374;top:1852;width:10;height:20" coordorigin="6374,1852" coordsize="10,20">
              <v:shape style="position:absolute;left:6374;top:1852;width:10;height:20" coordorigin="6374,1852" coordsize="10,20" path="m6374,1871l6383,1871,6383,1852,6374,1852,6374,1871xe" filled="true" fillcolor="#000000" stroked="false">
                <v:path arrowok="t"/>
                <v:fill type="solid"/>
              </v:shape>
            </v:group>
            <v:group style="position:absolute;left:6374;top:1871;width:10;height:20" coordorigin="6374,1871" coordsize="10,20">
              <v:shape style="position:absolute;left:6374;top:1871;width:10;height:20" coordorigin="6374,1871" coordsize="10,20" path="m6374,1890l6383,1890,6383,1871,6374,1871,6374,1890xe" filled="true" fillcolor="#000000" stroked="false">
                <v:path arrowok="t"/>
                <v:fill type="solid"/>
              </v:shape>
            </v:group>
            <v:group style="position:absolute;left:6374;top:1890;width:10;height:20" coordorigin="6374,1890" coordsize="10,20">
              <v:shape style="position:absolute;left:6374;top:1890;width:10;height:20" coordorigin="6374,1890" coordsize="10,20" path="m6374,1910l6383,1910,6383,1890,6374,1890,6374,1910xe" filled="true" fillcolor="#000000" stroked="false">
                <v:path arrowok="t"/>
                <v:fill type="solid"/>
              </v:shape>
            </v:group>
            <v:group style="position:absolute;left:6374;top:1910;width:10;height:20" coordorigin="6374,1910" coordsize="10,20">
              <v:shape style="position:absolute;left:6374;top:1910;width:10;height:20" coordorigin="6374,1910" coordsize="10,20" path="m6374,1929l6383,1929,6383,1910,6374,1910,6374,1929xe" filled="true" fillcolor="#000000" stroked="false">
                <v:path arrowok="t"/>
                <v:fill type="solid"/>
              </v:shape>
            </v:group>
            <v:group style="position:absolute;left:6374;top:1929;width:10;height:20" coordorigin="6374,1929" coordsize="10,20">
              <v:shape style="position:absolute;left:6374;top:1929;width:10;height:20" coordorigin="6374,1929" coordsize="10,20" path="m6374,1948l6383,1948,6383,1929,6374,1929,6374,1948xe" filled="true" fillcolor="#000000" stroked="false">
                <v:path arrowok="t"/>
                <v:fill type="solid"/>
              </v:shape>
            </v:group>
            <v:group style="position:absolute;left:6374;top:1948;width:10;height:20" coordorigin="6374,1948" coordsize="10,20">
              <v:shape style="position:absolute;left:6374;top:1948;width:10;height:20" coordorigin="6374,1948" coordsize="10,20" path="m6374,1967l6383,1967,6383,1948,6374,1948,6374,1967xe" filled="true" fillcolor="#000000" stroked="false">
                <v:path arrowok="t"/>
                <v:fill type="solid"/>
              </v:shape>
            </v:group>
            <v:group style="position:absolute;left:6374;top:1967;width:10;height:20" coordorigin="6374,1967" coordsize="10,20">
              <v:shape style="position:absolute;left:6374;top:1967;width:10;height:20" coordorigin="6374,1967" coordsize="10,20" path="m6374,1986l6383,1986,6383,1967,6374,1967,6374,1986xe" filled="true" fillcolor="#000000" stroked="false">
                <v:path arrowok="t"/>
                <v:fill type="solid"/>
              </v:shape>
            </v:group>
            <v:group style="position:absolute;left:6374;top:1986;width:10;height:20" coordorigin="6374,1986" coordsize="10,20">
              <v:shape style="position:absolute;left:6374;top:1986;width:10;height:20" coordorigin="6374,1986" coordsize="10,20" path="m6374,2006l6383,2006,6383,1986,6374,1986,6374,2006xe" filled="true" fillcolor="#000000" stroked="false">
                <v:path arrowok="t"/>
                <v:fill type="solid"/>
              </v:shape>
            </v:group>
            <v:group style="position:absolute;left:6374;top:2006;width:10;height:20" coordorigin="6374,2006" coordsize="10,20">
              <v:shape style="position:absolute;left:6374;top:2006;width:10;height:20" coordorigin="6374,2006" coordsize="10,20" path="m6374,2025l6383,2025,6383,2006,6374,2006,6374,2025xe" filled="true" fillcolor="#000000" stroked="false">
                <v:path arrowok="t"/>
                <v:fill type="solid"/>
              </v:shape>
            </v:group>
            <v:group style="position:absolute;left:6374;top:2025;width:10;height:20" coordorigin="6374,2025" coordsize="10,20">
              <v:shape style="position:absolute;left:6374;top:2025;width:10;height:20" coordorigin="6374,2025" coordsize="10,20" path="m6374,2044l6383,2044,6383,2025,6374,2025,6374,2044xe" filled="true" fillcolor="#000000" stroked="false">
                <v:path arrowok="t"/>
                <v:fill type="solid"/>
              </v:shape>
            </v:group>
            <v:group style="position:absolute;left:6374;top:2044;width:10;height:20" coordorigin="6374,2044" coordsize="10,20">
              <v:shape style="position:absolute;left:6374;top:2044;width:10;height:20" coordorigin="6374,2044" coordsize="10,20" path="m6374,2063l6383,2063,6383,2044,6374,2044,6374,2063xe" filled="true" fillcolor="#000000" stroked="false">
                <v:path arrowok="t"/>
                <v:fill type="solid"/>
              </v:shape>
            </v:group>
            <v:group style="position:absolute;left:6374;top:2063;width:10;height:20" coordorigin="6374,2063" coordsize="10,20">
              <v:shape style="position:absolute;left:6374;top:2063;width:10;height:20" coordorigin="6374,2063" coordsize="10,20" path="m6374,2082l6383,2082,6383,2063,6374,2063,6374,2082xe" filled="true" fillcolor="#000000" stroked="false">
                <v:path arrowok="t"/>
                <v:fill type="solid"/>
              </v:shape>
            </v:group>
            <v:group style="position:absolute;left:6374;top:2082;width:10;height:20" coordorigin="6374,2082" coordsize="10,20">
              <v:shape style="position:absolute;left:6374;top:2082;width:10;height:20" coordorigin="6374,2082" coordsize="10,20" path="m6374,2102l6383,2102,6383,2082,6374,2082,6374,2102xe" filled="true" fillcolor="#000000" stroked="false">
                <v:path arrowok="t"/>
                <v:fill type="solid"/>
              </v:shape>
            </v:group>
            <v:group style="position:absolute;left:6374;top:2106;width:10;height:2" coordorigin="6374,2106" coordsize="10,2">
              <v:shape style="position:absolute;left:6374;top:2106;width:10;height:2" coordorigin="6374,2106" coordsize="10,0" path="m6374,2106l6383,2106e" filled="false" stroked="true" strokeweight=".479981pt" strokecolor="#000000">
                <v:path arrowok="t"/>
              </v:shape>
            </v:group>
            <v:group style="position:absolute;left:7857;top:1487;width:10;height:20" coordorigin="7857,1487" coordsize="10,20">
              <v:shape style="position:absolute;left:7857;top:1487;width:10;height:20" coordorigin="7857,1487" coordsize="10,20" path="m7857,1506l7866,1506,7866,1487,7857,1487,7857,1506xe" filled="true" fillcolor="#000000" stroked="false">
                <v:path arrowok="t"/>
                <v:fill type="solid"/>
              </v:shape>
            </v:group>
            <v:group style="position:absolute;left:7857;top:1506;width:10;height:20" coordorigin="7857,1506" coordsize="10,20">
              <v:shape style="position:absolute;left:7857;top:1506;width:10;height:20" coordorigin="7857,1506" coordsize="10,20" path="m7857,1525l7866,1525,7866,1506,7857,1506,7857,1525xe" filled="true" fillcolor="#000000" stroked="false">
                <v:path arrowok="t"/>
                <v:fill type="solid"/>
              </v:shape>
            </v:group>
            <v:group style="position:absolute;left:7857;top:1525;width:10;height:20" coordorigin="7857,1525" coordsize="10,20">
              <v:shape style="position:absolute;left:7857;top:1525;width:10;height:20" coordorigin="7857,1525" coordsize="10,20" path="m7857,1544l7866,1544,7866,1525,7857,1525,7857,1544xe" filled="true" fillcolor="#000000" stroked="false">
                <v:path arrowok="t"/>
                <v:fill type="solid"/>
              </v:shape>
            </v:group>
            <v:group style="position:absolute;left:7857;top:1544;width:10;height:20" coordorigin="7857,1544" coordsize="10,20">
              <v:shape style="position:absolute;left:7857;top:1544;width:10;height:20" coordorigin="7857,1544" coordsize="10,20" path="m7857,1564l7866,1564,7866,1544,7857,1544,7857,1564xe" filled="true" fillcolor="#000000" stroked="false">
                <v:path arrowok="t"/>
                <v:fill type="solid"/>
              </v:shape>
            </v:group>
            <v:group style="position:absolute;left:7857;top:1564;width:10;height:20" coordorigin="7857,1564" coordsize="10,20">
              <v:shape style="position:absolute;left:7857;top:1564;width:10;height:20" coordorigin="7857,1564" coordsize="10,20" path="m7857,1583l7866,1583,7866,1564,7857,1564,7857,1583xe" filled="true" fillcolor="#000000" stroked="false">
                <v:path arrowok="t"/>
                <v:fill type="solid"/>
              </v:shape>
            </v:group>
            <v:group style="position:absolute;left:7857;top:1583;width:10;height:20" coordorigin="7857,1583" coordsize="10,20">
              <v:shape style="position:absolute;left:7857;top:1583;width:10;height:20" coordorigin="7857,1583" coordsize="10,20" path="m7857,1602l7866,1602,7866,1583,7857,1583,7857,1602xe" filled="true" fillcolor="#000000" stroked="false">
                <v:path arrowok="t"/>
                <v:fill type="solid"/>
              </v:shape>
            </v:group>
            <v:group style="position:absolute;left:7857;top:1602;width:10;height:20" coordorigin="7857,1602" coordsize="10,20">
              <v:shape style="position:absolute;left:7857;top:1602;width:10;height:20" coordorigin="7857,1602" coordsize="10,20" path="m7857,1621l7866,1621,7866,1602,7857,1602,7857,1621xe" filled="true" fillcolor="#000000" stroked="false">
                <v:path arrowok="t"/>
                <v:fill type="solid"/>
              </v:shape>
            </v:group>
            <v:group style="position:absolute;left:7857;top:1621;width:10;height:20" coordorigin="7857,1621" coordsize="10,20">
              <v:shape style="position:absolute;left:7857;top:1621;width:10;height:20" coordorigin="7857,1621" coordsize="10,20" path="m7857,1641l7866,1641,7866,1621,7857,1621,7857,1641xe" filled="true" fillcolor="#000000" stroked="false">
                <v:path arrowok="t"/>
                <v:fill type="solid"/>
              </v:shape>
            </v:group>
            <v:group style="position:absolute;left:7857;top:1641;width:10;height:20" coordorigin="7857,1641" coordsize="10,20">
              <v:shape style="position:absolute;left:7857;top:1641;width:10;height:20" coordorigin="7857,1641" coordsize="10,20" path="m7857,1660l7866,1660,7866,1641,7857,1641,7857,1660xe" filled="true" fillcolor="#000000" stroked="false">
                <v:path arrowok="t"/>
                <v:fill type="solid"/>
              </v:shape>
            </v:group>
            <v:group style="position:absolute;left:7857;top:1660;width:10;height:20" coordorigin="7857,1660" coordsize="10,20">
              <v:shape style="position:absolute;left:7857;top:1660;width:10;height:20" coordorigin="7857,1660" coordsize="10,20" path="m7857,1679l7866,1679,7866,1660,7857,1660,7857,1679xe" filled="true" fillcolor="#000000" stroked="false">
                <v:path arrowok="t"/>
                <v:fill type="solid"/>
              </v:shape>
            </v:group>
            <v:group style="position:absolute;left:7857;top:1679;width:10;height:20" coordorigin="7857,1679" coordsize="10,20">
              <v:shape style="position:absolute;left:7857;top:1679;width:10;height:20" coordorigin="7857,1679" coordsize="10,20" path="m7857,1698l7866,1698,7866,1679,7857,1679,7857,1698xe" filled="true" fillcolor="#000000" stroked="false">
                <v:path arrowok="t"/>
                <v:fill type="solid"/>
              </v:shape>
            </v:group>
            <v:group style="position:absolute;left:7857;top:1698;width:10;height:20" coordorigin="7857,1698" coordsize="10,20">
              <v:shape style="position:absolute;left:7857;top:1698;width:10;height:20" coordorigin="7857,1698" coordsize="10,20" path="m7857,1718l7866,1718,7866,1698,7857,1698,7857,1718xe" filled="true" fillcolor="#000000" stroked="false">
                <v:path arrowok="t"/>
                <v:fill type="solid"/>
              </v:shape>
            </v:group>
            <v:group style="position:absolute;left:7857;top:1718;width:10;height:20" coordorigin="7857,1718" coordsize="10,20">
              <v:shape style="position:absolute;left:7857;top:1718;width:10;height:20" coordorigin="7857,1718" coordsize="10,20" path="m7857,1737l7866,1737,7866,1718,7857,1718,7857,1737xe" filled="true" fillcolor="#000000" stroked="false">
                <v:path arrowok="t"/>
                <v:fill type="solid"/>
              </v:shape>
            </v:group>
            <v:group style="position:absolute;left:7857;top:1737;width:10;height:20" coordorigin="7857,1737" coordsize="10,20">
              <v:shape style="position:absolute;left:7857;top:1737;width:10;height:20" coordorigin="7857,1737" coordsize="10,20" path="m7857,1756l7866,1756,7866,1737,7857,1737,7857,1756xe" filled="true" fillcolor="#000000" stroked="false">
                <v:path arrowok="t"/>
                <v:fill type="solid"/>
              </v:shape>
            </v:group>
            <v:group style="position:absolute;left:7857;top:1756;width:10;height:20" coordorigin="7857,1756" coordsize="10,20">
              <v:shape style="position:absolute;left:7857;top:1756;width:10;height:20" coordorigin="7857,1756" coordsize="10,20" path="m7857,1775l7866,1775,7866,1756,7857,1756,7857,1775xe" filled="true" fillcolor="#000000" stroked="false">
                <v:path arrowok="t"/>
                <v:fill type="solid"/>
              </v:shape>
            </v:group>
            <v:group style="position:absolute;left:7857;top:1775;width:10;height:20" coordorigin="7857,1775" coordsize="10,20">
              <v:shape style="position:absolute;left:7857;top:1775;width:10;height:20" coordorigin="7857,1775" coordsize="10,20" path="m7857,1794l7866,1794,7866,1775,7857,1775,7857,1794xe" filled="true" fillcolor="#000000" stroked="false">
                <v:path arrowok="t"/>
                <v:fill type="solid"/>
              </v:shape>
            </v:group>
            <v:group style="position:absolute;left:7857;top:1794;width:10;height:20" coordorigin="7857,1794" coordsize="10,20">
              <v:shape style="position:absolute;left:7857;top:1794;width:10;height:20" coordorigin="7857,1794" coordsize="10,20" path="m7857,1814l7866,1814,7866,1794,7857,1794,7857,1814xe" filled="true" fillcolor="#000000" stroked="false">
                <v:path arrowok="t"/>
                <v:fill type="solid"/>
              </v:shape>
            </v:group>
            <v:group style="position:absolute;left:7857;top:1814;width:10;height:20" coordorigin="7857,1814" coordsize="10,20">
              <v:shape style="position:absolute;left:7857;top:1814;width:10;height:20" coordorigin="7857,1814" coordsize="10,20" path="m7857,1833l7866,1833,7866,1814,7857,1814,7857,1833xe" filled="true" fillcolor="#000000" stroked="false">
                <v:path arrowok="t"/>
                <v:fill type="solid"/>
              </v:shape>
            </v:group>
            <v:group style="position:absolute;left:7857;top:1833;width:10;height:20" coordorigin="7857,1833" coordsize="10,20">
              <v:shape style="position:absolute;left:7857;top:1833;width:10;height:20" coordorigin="7857,1833" coordsize="10,20" path="m7857,1852l7866,1852,7866,1833,7857,1833,7857,1852xe" filled="true" fillcolor="#000000" stroked="false">
                <v:path arrowok="t"/>
                <v:fill type="solid"/>
              </v:shape>
            </v:group>
            <v:group style="position:absolute;left:7857;top:1852;width:10;height:20" coordorigin="7857,1852" coordsize="10,20">
              <v:shape style="position:absolute;left:7857;top:1852;width:10;height:20" coordorigin="7857,1852" coordsize="10,20" path="m7857,1871l7866,1871,7866,1852,7857,1852,7857,1871xe" filled="true" fillcolor="#000000" stroked="false">
                <v:path arrowok="t"/>
                <v:fill type="solid"/>
              </v:shape>
            </v:group>
            <v:group style="position:absolute;left:7857;top:1871;width:10;height:20" coordorigin="7857,1871" coordsize="10,20">
              <v:shape style="position:absolute;left:7857;top:1871;width:10;height:20" coordorigin="7857,1871" coordsize="10,20" path="m7857,1890l7866,1890,7866,1871,7857,1871,7857,1890xe" filled="true" fillcolor="#000000" stroked="false">
                <v:path arrowok="t"/>
                <v:fill type="solid"/>
              </v:shape>
            </v:group>
            <v:group style="position:absolute;left:7857;top:1890;width:10;height:20" coordorigin="7857,1890" coordsize="10,20">
              <v:shape style="position:absolute;left:7857;top:1890;width:10;height:20" coordorigin="7857,1890" coordsize="10,20" path="m7857,1910l7866,1910,7866,1890,7857,1890,7857,1910xe" filled="true" fillcolor="#000000" stroked="false">
                <v:path arrowok="t"/>
                <v:fill type="solid"/>
              </v:shape>
            </v:group>
            <v:group style="position:absolute;left:7857;top:1910;width:10;height:20" coordorigin="7857,1910" coordsize="10,20">
              <v:shape style="position:absolute;left:7857;top:1910;width:10;height:20" coordorigin="7857,1910" coordsize="10,20" path="m7857,1929l7866,1929,7866,1910,7857,1910,7857,1929xe" filled="true" fillcolor="#000000" stroked="false">
                <v:path arrowok="t"/>
                <v:fill type="solid"/>
              </v:shape>
            </v:group>
            <v:group style="position:absolute;left:7857;top:1929;width:10;height:20" coordorigin="7857,1929" coordsize="10,20">
              <v:shape style="position:absolute;left:7857;top:1929;width:10;height:20" coordorigin="7857,1929" coordsize="10,20" path="m7857,1948l7866,1948,7866,1929,7857,1929,7857,1948xe" filled="true" fillcolor="#000000" stroked="false">
                <v:path arrowok="t"/>
                <v:fill type="solid"/>
              </v:shape>
            </v:group>
            <v:group style="position:absolute;left:7857;top:1948;width:10;height:20" coordorigin="7857,1948" coordsize="10,20">
              <v:shape style="position:absolute;left:7857;top:1948;width:10;height:20" coordorigin="7857,1948" coordsize="10,20" path="m7857,1967l7866,1967,7866,1948,7857,1948,7857,1967xe" filled="true" fillcolor="#000000" stroked="false">
                <v:path arrowok="t"/>
                <v:fill type="solid"/>
              </v:shape>
            </v:group>
            <v:group style="position:absolute;left:7857;top:1967;width:10;height:20" coordorigin="7857,1967" coordsize="10,20">
              <v:shape style="position:absolute;left:7857;top:1967;width:10;height:20" coordorigin="7857,1967" coordsize="10,20" path="m7857,1986l7866,1986,7866,1967,7857,1967,7857,1986xe" filled="true" fillcolor="#000000" stroked="false">
                <v:path arrowok="t"/>
                <v:fill type="solid"/>
              </v:shape>
            </v:group>
            <v:group style="position:absolute;left:7857;top:1986;width:10;height:20" coordorigin="7857,1986" coordsize="10,20">
              <v:shape style="position:absolute;left:7857;top:1986;width:10;height:20" coordorigin="7857,1986" coordsize="10,20" path="m7857,2006l7866,2006,7866,1986,7857,1986,7857,2006xe" filled="true" fillcolor="#000000" stroked="false">
                <v:path arrowok="t"/>
                <v:fill type="solid"/>
              </v:shape>
            </v:group>
            <v:group style="position:absolute;left:7857;top:2006;width:10;height:20" coordorigin="7857,2006" coordsize="10,20">
              <v:shape style="position:absolute;left:7857;top:2006;width:10;height:20" coordorigin="7857,2006" coordsize="10,20" path="m7857,2025l7866,2025,7866,2006,7857,2006,7857,2025xe" filled="true" fillcolor="#000000" stroked="false">
                <v:path arrowok="t"/>
                <v:fill type="solid"/>
              </v:shape>
            </v:group>
            <v:group style="position:absolute;left:7857;top:2025;width:10;height:20" coordorigin="7857,2025" coordsize="10,20">
              <v:shape style="position:absolute;left:7857;top:2025;width:10;height:20" coordorigin="7857,2025" coordsize="10,20" path="m7857,2044l7866,2044,7866,2025,7857,2025,7857,2044xe" filled="true" fillcolor="#000000" stroked="false">
                <v:path arrowok="t"/>
                <v:fill type="solid"/>
              </v:shape>
            </v:group>
            <v:group style="position:absolute;left:7857;top:2044;width:10;height:20" coordorigin="7857,2044" coordsize="10,20">
              <v:shape style="position:absolute;left:7857;top:2044;width:10;height:20" coordorigin="7857,2044" coordsize="10,20" path="m7857,2063l7866,2063,7866,2044,7857,2044,7857,2063xe" filled="true" fillcolor="#000000" stroked="false">
                <v:path arrowok="t"/>
                <v:fill type="solid"/>
              </v:shape>
            </v:group>
            <v:group style="position:absolute;left:7857;top:2063;width:10;height:20" coordorigin="7857,2063" coordsize="10,20">
              <v:shape style="position:absolute;left:7857;top:2063;width:10;height:20" coordorigin="7857,2063" coordsize="10,20" path="m7857,2082l7866,2082,7866,2063,7857,2063,7857,2082xe" filled="true" fillcolor="#000000" stroked="false">
                <v:path arrowok="t"/>
                <v:fill type="solid"/>
              </v:shape>
            </v:group>
            <v:group style="position:absolute;left:7857;top:2082;width:10;height:20" coordorigin="7857,2082" coordsize="10,20">
              <v:shape style="position:absolute;left:7857;top:2082;width:10;height:20" coordorigin="7857,2082" coordsize="10,20" path="m7857,2102l7866,2102,7866,2082,7857,2082,7857,2102xe" filled="true" fillcolor="#000000" stroked="false">
                <v:path arrowok="t"/>
                <v:fill type="solid"/>
              </v:shape>
            </v:group>
            <v:group style="position:absolute;left:7857;top:2106;width:10;height:2" coordorigin="7857,2106" coordsize="10,2">
              <v:shape style="position:absolute;left:7857;top:2106;width:10;height:2" coordorigin="7857,2106" coordsize="10,0" path="m7857,2106l7866,2106e" filled="false" stroked="true" strokeweight=".479981pt" strokecolor="#000000">
                <v:path arrowok="t"/>
              </v:shape>
            </v:group>
            <v:group style="position:absolute;left:12186;top:1487;width:10;height:20" coordorigin="12186,1487" coordsize="10,20">
              <v:shape style="position:absolute;left:12186;top:1487;width:10;height:20" coordorigin="12186,1487" coordsize="10,20" path="m12186,1506l12195,1506,12195,1487,12186,1487,12186,1506xe" filled="true" fillcolor="#000000" stroked="false">
                <v:path arrowok="t"/>
                <v:fill type="solid"/>
              </v:shape>
            </v:group>
            <v:group style="position:absolute;left:12186;top:1506;width:10;height:20" coordorigin="12186,1506" coordsize="10,20">
              <v:shape style="position:absolute;left:12186;top:1506;width:10;height:20" coordorigin="12186,1506" coordsize="10,20" path="m12186,1525l12195,1525,12195,1506,12186,1506,12186,1525xe" filled="true" fillcolor="#000000" stroked="false">
                <v:path arrowok="t"/>
                <v:fill type="solid"/>
              </v:shape>
            </v:group>
            <v:group style="position:absolute;left:12186;top:1525;width:10;height:20" coordorigin="12186,1525" coordsize="10,20">
              <v:shape style="position:absolute;left:12186;top:1525;width:10;height:20" coordorigin="12186,1525" coordsize="10,20" path="m12186,1544l12195,1544,12195,1525,12186,1525,12186,1544xe" filled="true" fillcolor="#000000" stroked="false">
                <v:path arrowok="t"/>
                <v:fill type="solid"/>
              </v:shape>
            </v:group>
            <v:group style="position:absolute;left:12186;top:1544;width:10;height:20" coordorigin="12186,1544" coordsize="10,20">
              <v:shape style="position:absolute;left:12186;top:1544;width:10;height:20" coordorigin="12186,1544" coordsize="10,20" path="m12186,1564l12195,1564,12195,1544,12186,1544,12186,1564xe" filled="true" fillcolor="#000000" stroked="false">
                <v:path arrowok="t"/>
                <v:fill type="solid"/>
              </v:shape>
            </v:group>
            <v:group style="position:absolute;left:12186;top:1564;width:10;height:20" coordorigin="12186,1564" coordsize="10,20">
              <v:shape style="position:absolute;left:12186;top:1564;width:10;height:20" coordorigin="12186,1564" coordsize="10,20" path="m12186,1583l12195,1583,12195,1564,12186,1564,12186,1583xe" filled="true" fillcolor="#000000" stroked="false">
                <v:path arrowok="t"/>
                <v:fill type="solid"/>
              </v:shape>
            </v:group>
            <v:group style="position:absolute;left:12186;top:1583;width:10;height:20" coordorigin="12186,1583" coordsize="10,20">
              <v:shape style="position:absolute;left:12186;top:1583;width:10;height:20" coordorigin="12186,1583" coordsize="10,20" path="m12186,1602l12195,1602,12195,1583,12186,1583,12186,1602xe" filled="true" fillcolor="#000000" stroked="false">
                <v:path arrowok="t"/>
                <v:fill type="solid"/>
              </v:shape>
            </v:group>
            <v:group style="position:absolute;left:12186;top:1602;width:10;height:20" coordorigin="12186,1602" coordsize="10,20">
              <v:shape style="position:absolute;left:12186;top:1602;width:10;height:20" coordorigin="12186,1602" coordsize="10,20" path="m12186,1621l12195,1621,12195,1602,12186,1602,12186,1621xe" filled="true" fillcolor="#000000" stroked="false">
                <v:path arrowok="t"/>
                <v:fill type="solid"/>
              </v:shape>
            </v:group>
            <v:group style="position:absolute;left:12186;top:1621;width:10;height:20" coordorigin="12186,1621" coordsize="10,20">
              <v:shape style="position:absolute;left:12186;top:1621;width:10;height:20" coordorigin="12186,1621" coordsize="10,20" path="m12186,1641l12195,1641,12195,1621,12186,1621,12186,1641xe" filled="true" fillcolor="#000000" stroked="false">
                <v:path arrowok="t"/>
                <v:fill type="solid"/>
              </v:shape>
            </v:group>
            <v:group style="position:absolute;left:12186;top:1641;width:10;height:20" coordorigin="12186,1641" coordsize="10,20">
              <v:shape style="position:absolute;left:12186;top:1641;width:10;height:20" coordorigin="12186,1641" coordsize="10,20" path="m12186,1660l12195,1660,12195,1641,12186,1641,12186,1660xe" filled="true" fillcolor="#000000" stroked="false">
                <v:path arrowok="t"/>
                <v:fill type="solid"/>
              </v:shape>
            </v:group>
            <v:group style="position:absolute;left:12186;top:1660;width:10;height:20" coordorigin="12186,1660" coordsize="10,20">
              <v:shape style="position:absolute;left:12186;top:1660;width:10;height:20" coordorigin="12186,1660" coordsize="10,20" path="m12186,1679l12195,1679,12195,1660,12186,1660,12186,1679xe" filled="true" fillcolor="#000000" stroked="false">
                <v:path arrowok="t"/>
                <v:fill type="solid"/>
              </v:shape>
            </v:group>
            <v:group style="position:absolute;left:12186;top:1679;width:10;height:20" coordorigin="12186,1679" coordsize="10,20">
              <v:shape style="position:absolute;left:12186;top:1679;width:10;height:20" coordorigin="12186,1679" coordsize="10,20" path="m12186,1698l12195,1698,12195,1679,12186,1679,12186,1698xe" filled="true" fillcolor="#000000" stroked="false">
                <v:path arrowok="t"/>
                <v:fill type="solid"/>
              </v:shape>
            </v:group>
            <v:group style="position:absolute;left:12186;top:1698;width:10;height:20" coordorigin="12186,1698" coordsize="10,20">
              <v:shape style="position:absolute;left:12186;top:1698;width:10;height:20" coordorigin="12186,1698" coordsize="10,20" path="m12186,1718l12195,1718,12195,1698,12186,1698,12186,1718xe" filled="true" fillcolor="#000000" stroked="false">
                <v:path arrowok="t"/>
                <v:fill type="solid"/>
              </v:shape>
            </v:group>
            <v:group style="position:absolute;left:12186;top:1718;width:10;height:20" coordorigin="12186,1718" coordsize="10,20">
              <v:shape style="position:absolute;left:12186;top:1718;width:10;height:20" coordorigin="12186,1718" coordsize="10,20" path="m12186,1737l12195,1737,12195,1718,12186,1718,12186,1737xe" filled="true" fillcolor="#000000" stroked="false">
                <v:path arrowok="t"/>
                <v:fill type="solid"/>
              </v:shape>
            </v:group>
            <v:group style="position:absolute;left:12186;top:1737;width:10;height:20" coordorigin="12186,1737" coordsize="10,20">
              <v:shape style="position:absolute;left:12186;top:1737;width:10;height:20" coordorigin="12186,1737" coordsize="10,20" path="m12186,1756l12195,1756,12195,1737,12186,1737,12186,1756xe" filled="true" fillcolor="#000000" stroked="false">
                <v:path arrowok="t"/>
                <v:fill type="solid"/>
              </v:shape>
            </v:group>
            <v:group style="position:absolute;left:12186;top:1756;width:10;height:20" coordorigin="12186,1756" coordsize="10,20">
              <v:shape style="position:absolute;left:12186;top:1756;width:10;height:20" coordorigin="12186,1756" coordsize="10,20" path="m12186,1775l12195,1775,12195,1756,12186,1756,12186,1775xe" filled="true" fillcolor="#000000" stroked="false">
                <v:path arrowok="t"/>
                <v:fill type="solid"/>
              </v:shape>
            </v:group>
            <v:group style="position:absolute;left:12186;top:1775;width:10;height:20" coordorigin="12186,1775" coordsize="10,20">
              <v:shape style="position:absolute;left:12186;top:1775;width:10;height:20" coordorigin="12186,1775" coordsize="10,20" path="m12186,1794l12195,1794,12195,1775,12186,1775,12186,1794xe" filled="true" fillcolor="#000000" stroked="false">
                <v:path arrowok="t"/>
                <v:fill type="solid"/>
              </v:shape>
            </v:group>
            <v:group style="position:absolute;left:12186;top:1794;width:10;height:20" coordorigin="12186,1794" coordsize="10,20">
              <v:shape style="position:absolute;left:12186;top:1794;width:10;height:20" coordorigin="12186,1794" coordsize="10,20" path="m12186,1814l12195,1814,12195,1794,12186,1794,12186,1814xe" filled="true" fillcolor="#000000" stroked="false">
                <v:path arrowok="t"/>
                <v:fill type="solid"/>
              </v:shape>
            </v:group>
            <v:group style="position:absolute;left:12186;top:1814;width:10;height:20" coordorigin="12186,1814" coordsize="10,20">
              <v:shape style="position:absolute;left:12186;top:1814;width:10;height:20" coordorigin="12186,1814" coordsize="10,20" path="m12186,1833l12195,1833,12195,1814,12186,1814,12186,1833xe" filled="true" fillcolor="#000000" stroked="false">
                <v:path arrowok="t"/>
                <v:fill type="solid"/>
              </v:shape>
            </v:group>
            <v:group style="position:absolute;left:12186;top:1833;width:10;height:20" coordorigin="12186,1833" coordsize="10,20">
              <v:shape style="position:absolute;left:12186;top:1833;width:10;height:20" coordorigin="12186,1833" coordsize="10,20" path="m12186,1852l12195,1852,12195,1833,12186,1833,12186,1852xe" filled="true" fillcolor="#000000" stroked="false">
                <v:path arrowok="t"/>
                <v:fill type="solid"/>
              </v:shape>
            </v:group>
            <v:group style="position:absolute;left:12186;top:1852;width:10;height:20" coordorigin="12186,1852" coordsize="10,20">
              <v:shape style="position:absolute;left:12186;top:1852;width:10;height:20" coordorigin="12186,1852" coordsize="10,20" path="m12186,1871l12195,1871,12195,1852,12186,1852,12186,1871xe" filled="true" fillcolor="#000000" stroked="false">
                <v:path arrowok="t"/>
                <v:fill type="solid"/>
              </v:shape>
            </v:group>
            <v:group style="position:absolute;left:12186;top:1871;width:10;height:20" coordorigin="12186,1871" coordsize="10,20">
              <v:shape style="position:absolute;left:12186;top:1871;width:10;height:20" coordorigin="12186,1871" coordsize="10,20" path="m12186,1890l12195,1890,12195,1871,12186,1871,12186,1890xe" filled="true" fillcolor="#000000" stroked="false">
                <v:path arrowok="t"/>
                <v:fill type="solid"/>
              </v:shape>
            </v:group>
            <v:group style="position:absolute;left:12186;top:1890;width:10;height:20" coordorigin="12186,1890" coordsize="10,20">
              <v:shape style="position:absolute;left:12186;top:1890;width:10;height:20" coordorigin="12186,1890" coordsize="10,20" path="m12186,1910l12195,1910,12195,1890,12186,1890,12186,1910xe" filled="true" fillcolor="#000000" stroked="false">
                <v:path arrowok="t"/>
                <v:fill type="solid"/>
              </v:shape>
            </v:group>
            <v:group style="position:absolute;left:12186;top:1910;width:10;height:20" coordorigin="12186,1910" coordsize="10,20">
              <v:shape style="position:absolute;left:12186;top:1910;width:10;height:20" coordorigin="12186,1910" coordsize="10,20" path="m12186,1929l12195,1929,12195,1910,12186,1910,12186,1929xe" filled="true" fillcolor="#000000" stroked="false">
                <v:path arrowok="t"/>
                <v:fill type="solid"/>
              </v:shape>
            </v:group>
            <v:group style="position:absolute;left:12186;top:1929;width:10;height:20" coordorigin="12186,1929" coordsize="10,20">
              <v:shape style="position:absolute;left:12186;top:1929;width:10;height:20" coordorigin="12186,1929" coordsize="10,20" path="m12186,1948l12195,1948,12195,1929,12186,1929,12186,1948xe" filled="true" fillcolor="#000000" stroked="false">
                <v:path arrowok="t"/>
                <v:fill type="solid"/>
              </v:shape>
            </v:group>
            <v:group style="position:absolute;left:12186;top:1948;width:10;height:20" coordorigin="12186,1948" coordsize="10,20">
              <v:shape style="position:absolute;left:12186;top:1948;width:10;height:20" coordorigin="12186,1948" coordsize="10,20" path="m12186,1967l12195,1967,12195,1948,12186,1948,12186,1967xe" filled="true" fillcolor="#000000" stroked="false">
                <v:path arrowok="t"/>
                <v:fill type="solid"/>
              </v:shape>
            </v:group>
            <v:group style="position:absolute;left:12186;top:1967;width:10;height:20" coordorigin="12186,1967" coordsize="10,20">
              <v:shape style="position:absolute;left:12186;top:1967;width:10;height:20" coordorigin="12186,1967" coordsize="10,20" path="m12186,1986l12195,1986,12195,1967,12186,1967,12186,1986xe" filled="true" fillcolor="#000000" stroked="false">
                <v:path arrowok="t"/>
                <v:fill type="solid"/>
              </v:shape>
            </v:group>
            <v:group style="position:absolute;left:12186;top:1986;width:10;height:20" coordorigin="12186,1986" coordsize="10,20">
              <v:shape style="position:absolute;left:12186;top:1986;width:10;height:20" coordorigin="12186,1986" coordsize="10,20" path="m12186,2006l12195,2006,12195,1986,12186,1986,12186,2006xe" filled="true" fillcolor="#000000" stroked="false">
                <v:path arrowok="t"/>
                <v:fill type="solid"/>
              </v:shape>
            </v:group>
            <v:group style="position:absolute;left:12186;top:2006;width:10;height:20" coordorigin="12186,2006" coordsize="10,20">
              <v:shape style="position:absolute;left:12186;top:2006;width:10;height:20" coordorigin="12186,2006" coordsize="10,20" path="m12186,2025l12195,2025,12195,2006,12186,2006,12186,2025xe" filled="true" fillcolor="#000000" stroked="false">
                <v:path arrowok="t"/>
                <v:fill type="solid"/>
              </v:shape>
            </v:group>
            <v:group style="position:absolute;left:12186;top:2025;width:10;height:20" coordorigin="12186,2025" coordsize="10,20">
              <v:shape style="position:absolute;left:12186;top:2025;width:10;height:20" coordorigin="12186,2025" coordsize="10,20" path="m12186,2044l12195,2044,12195,2025,12186,2025,12186,2044xe" filled="true" fillcolor="#000000" stroked="false">
                <v:path arrowok="t"/>
                <v:fill type="solid"/>
              </v:shape>
            </v:group>
            <v:group style="position:absolute;left:12186;top:2044;width:10;height:20" coordorigin="12186,2044" coordsize="10,20">
              <v:shape style="position:absolute;left:12186;top:2044;width:10;height:20" coordorigin="12186,2044" coordsize="10,20" path="m12186,2063l12195,2063,12195,2044,12186,2044,12186,2063xe" filled="true" fillcolor="#000000" stroked="false">
                <v:path arrowok="t"/>
                <v:fill type="solid"/>
              </v:shape>
            </v:group>
            <v:group style="position:absolute;left:12186;top:2063;width:10;height:20" coordorigin="12186,2063" coordsize="10,20">
              <v:shape style="position:absolute;left:12186;top:2063;width:10;height:20" coordorigin="12186,2063" coordsize="10,20" path="m12186,2082l12195,2082,12195,2063,12186,2063,12186,2082xe" filled="true" fillcolor="#000000" stroked="false">
                <v:path arrowok="t"/>
                <v:fill type="solid"/>
              </v:shape>
            </v:group>
            <v:group style="position:absolute;left:12186;top:2082;width:10;height:20" coordorigin="12186,2082" coordsize="10,20">
              <v:shape style="position:absolute;left:12186;top:2082;width:10;height:20" coordorigin="12186,2082" coordsize="10,20" path="m12186,2102l12195,2102,12195,2082,12186,2082,12186,2102xe" filled="true" fillcolor="#000000" stroked="false">
                <v:path arrowok="t"/>
                <v:fill type="solid"/>
              </v:shape>
            </v:group>
            <v:group style="position:absolute;left:12186;top:2106;width:10;height:2" coordorigin="12186,2106" coordsize="10,2">
              <v:shape style="position:absolute;left:12186;top:2106;width:10;height:2" coordorigin="12186,2106" coordsize="10,0" path="m12186,2106l12195,2106e" filled="false" stroked="true" strokeweight=".479981pt" strokecolor="#000000">
                <v:path arrowok="t"/>
              </v:shape>
            </v:group>
            <v:group style="position:absolute;left:13518;top:1487;width:10;height:20" coordorigin="13518,1487" coordsize="10,20">
              <v:shape style="position:absolute;left:13518;top:1487;width:10;height:20" coordorigin="13518,1487" coordsize="10,20" path="m13518,1506l13527,1506,13527,1487,13518,1487,13518,1506xe" filled="true" fillcolor="#000000" stroked="false">
                <v:path arrowok="t"/>
                <v:fill type="solid"/>
              </v:shape>
            </v:group>
            <v:group style="position:absolute;left:13518;top:1506;width:10;height:20" coordorigin="13518,1506" coordsize="10,20">
              <v:shape style="position:absolute;left:13518;top:1506;width:10;height:20" coordorigin="13518,1506" coordsize="10,20" path="m13518,1525l13527,1525,13527,1506,13518,1506,13518,1525xe" filled="true" fillcolor="#000000" stroked="false">
                <v:path arrowok="t"/>
                <v:fill type="solid"/>
              </v:shape>
            </v:group>
            <v:group style="position:absolute;left:13518;top:1525;width:10;height:20" coordorigin="13518,1525" coordsize="10,20">
              <v:shape style="position:absolute;left:13518;top:1525;width:10;height:20" coordorigin="13518,1525" coordsize="10,20" path="m13518,1544l13527,1544,13527,1525,13518,1525,13518,1544xe" filled="true" fillcolor="#000000" stroked="false">
                <v:path arrowok="t"/>
                <v:fill type="solid"/>
              </v:shape>
            </v:group>
            <v:group style="position:absolute;left:13518;top:1544;width:10;height:20" coordorigin="13518,1544" coordsize="10,20">
              <v:shape style="position:absolute;left:13518;top:1544;width:10;height:20" coordorigin="13518,1544" coordsize="10,20" path="m13518,1564l13527,1564,13527,1544,13518,1544,13518,1564xe" filled="true" fillcolor="#000000" stroked="false">
                <v:path arrowok="t"/>
                <v:fill type="solid"/>
              </v:shape>
            </v:group>
            <v:group style="position:absolute;left:13518;top:1564;width:10;height:20" coordorigin="13518,1564" coordsize="10,20">
              <v:shape style="position:absolute;left:13518;top:1564;width:10;height:20" coordorigin="13518,1564" coordsize="10,20" path="m13518,1583l13527,1583,13527,1564,13518,1564,13518,1583xe" filled="true" fillcolor="#000000" stroked="false">
                <v:path arrowok="t"/>
                <v:fill type="solid"/>
              </v:shape>
            </v:group>
            <v:group style="position:absolute;left:13518;top:1583;width:10;height:20" coordorigin="13518,1583" coordsize="10,20">
              <v:shape style="position:absolute;left:13518;top:1583;width:10;height:20" coordorigin="13518,1583" coordsize="10,20" path="m13518,1602l13527,1602,13527,1583,13518,1583,13518,1602xe" filled="true" fillcolor="#000000" stroked="false">
                <v:path arrowok="t"/>
                <v:fill type="solid"/>
              </v:shape>
            </v:group>
            <v:group style="position:absolute;left:13518;top:1602;width:10;height:20" coordorigin="13518,1602" coordsize="10,20">
              <v:shape style="position:absolute;left:13518;top:1602;width:10;height:20" coordorigin="13518,1602" coordsize="10,20" path="m13518,1621l13527,1621,13527,1602,13518,1602,13518,1621xe" filled="true" fillcolor="#000000" stroked="false">
                <v:path arrowok="t"/>
                <v:fill type="solid"/>
              </v:shape>
            </v:group>
            <v:group style="position:absolute;left:13518;top:1621;width:10;height:20" coordorigin="13518,1621" coordsize="10,20">
              <v:shape style="position:absolute;left:13518;top:1621;width:10;height:20" coordorigin="13518,1621" coordsize="10,20" path="m13518,1641l13527,1641,13527,1621,13518,1621,13518,1641xe" filled="true" fillcolor="#000000" stroked="false">
                <v:path arrowok="t"/>
                <v:fill type="solid"/>
              </v:shape>
            </v:group>
            <v:group style="position:absolute;left:13518;top:1641;width:10;height:20" coordorigin="13518,1641" coordsize="10,20">
              <v:shape style="position:absolute;left:13518;top:1641;width:10;height:20" coordorigin="13518,1641" coordsize="10,20" path="m13518,1660l13527,1660,13527,1641,13518,1641,13518,1660xe" filled="true" fillcolor="#000000" stroked="false">
                <v:path arrowok="t"/>
                <v:fill type="solid"/>
              </v:shape>
            </v:group>
            <v:group style="position:absolute;left:13518;top:1660;width:10;height:20" coordorigin="13518,1660" coordsize="10,20">
              <v:shape style="position:absolute;left:13518;top:1660;width:10;height:20" coordorigin="13518,1660" coordsize="10,20" path="m13518,1679l13527,1679,13527,1660,13518,1660,13518,1679xe" filled="true" fillcolor="#000000" stroked="false">
                <v:path arrowok="t"/>
                <v:fill type="solid"/>
              </v:shape>
            </v:group>
            <v:group style="position:absolute;left:13518;top:1679;width:10;height:20" coordorigin="13518,1679" coordsize="10,20">
              <v:shape style="position:absolute;left:13518;top:1679;width:10;height:20" coordorigin="13518,1679" coordsize="10,20" path="m13518,1698l13527,1698,13527,1679,13518,1679,13518,1698xe" filled="true" fillcolor="#000000" stroked="false">
                <v:path arrowok="t"/>
                <v:fill type="solid"/>
              </v:shape>
            </v:group>
            <v:group style="position:absolute;left:13518;top:1698;width:10;height:20" coordorigin="13518,1698" coordsize="10,20">
              <v:shape style="position:absolute;left:13518;top:1698;width:10;height:20" coordorigin="13518,1698" coordsize="10,20" path="m13518,1718l13527,1718,13527,1698,13518,1698,13518,1718xe" filled="true" fillcolor="#000000" stroked="false">
                <v:path arrowok="t"/>
                <v:fill type="solid"/>
              </v:shape>
            </v:group>
            <v:group style="position:absolute;left:13518;top:1718;width:10;height:20" coordorigin="13518,1718" coordsize="10,20">
              <v:shape style="position:absolute;left:13518;top:1718;width:10;height:20" coordorigin="13518,1718" coordsize="10,20" path="m13518,1737l13527,1737,13527,1718,13518,1718,13518,1737xe" filled="true" fillcolor="#000000" stroked="false">
                <v:path arrowok="t"/>
                <v:fill type="solid"/>
              </v:shape>
            </v:group>
            <v:group style="position:absolute;left:13518;top:1737;width:10;height:20" coordorigin="13518,1737" coordsize="10,20">
              <v:shape style="position:absolute;left:13518;top:1737;width:10;height:20" coordorigin="13518,1737" coordsize="10,20" path="m13518,1756l13527,1756,13527,1737,13518,1737,13518,1756xe" filled="true" fillcolor="#000000" stroked="false">
                <v:path arrowok="t"/>
                <v:fill type="solid"/>
              </v:shape>
            </v:group>
            <v:group style="position:absolute;left:13518;top:1756;width:10;height:20" coordorigin="13518,1756" coordsize="10,20">
              <v:shape style="position:absolute;left:13518;top:1756;width:10;height:20" coordorigin="13518,1756" coordsize="10,20" path="m13518,1775l13527,1775,13527,1756,13518,1756,13518,1775xe" filled="true" fillcolor="#000000" stroked="false">
                <v:path arrowok="t"/>
                <v:fill type="solid"/>
              </v:shape>
            </v:group>
            <v:group style="position:absolute;left:13518;top:1775;width:10;height:20" coordorigin="13518,1775" coordsize="10,20">
              <v:shape style="position:absolute;left:13518;top:1775;width:10;height:20" coordorigin="13518,1775" coordsize="10,20" path="m13518,1794l13527,1794,13527,1775,13518,1775,13518,1794xe" filled="true" fillcolor="#000000" stroked="false">
                <v:path arrowok="t"/>
                <v:fill type="solid"/>
              </v:shape>
            </v:group>
            <v:group style="position:absolute;left:13518;top:1794;width:10;height:20" coordorigin="13518,1794" coordsize="10,20">
              <v:shape style="position:absolute;left:13518;top:1794;width:10;height:20" coordorigin="13518,1794" coordsize="10,20" path="m13518,1814l13527,1814,13527,1794,13518,1794,13518,1814xe" filled="true" fillcolor="#000000" stroked="false">
                <v:path arrowok="t"/>
                <v:fill type="solid"/>
              </v:shape>
            </v:group>
            <v:group style="position:absolute;left:13518;top:1814;width:10;height:20" coordorigin="13518,1814" coordsize="10,20">
              <v:shape style="position:absolute;left:13518;top:1814;width:10;height:20" coordorigin="13518,1814" coordsize="10,20" path="m13518,1833l13527,1833,13527,1814,13518,1814,13518,1833xe" filled="true" fillcolor="#000000" stroked="false">
                <v:path arrowok="t"/>
                <v:fill type="solid"/>
              </v:shape>
            </v:group>
            <v:group style="position:absolute;left:13518;top:1833;width:10;height:20" coordorigin="13518,1833" coordsize="10,20">
              <v:shape style="position:absolute;left:13518;top:1833;width:10;height:20" coordorigin="13518,1833" coordsize="10,20" path="m13518,1852l13527,1852,13527,1833,13518,1833,13518,1852xe" filled="true" fillcolor="#000000" stroked="false">
                <v:path arrowok="t"/>
                <v:fill type="solid"/>
              </v:shape>
            </v:group>
            <v:group style="position:absolute;left:13518;top:1852;width:10;height:20" coordorigin="13518,1852" coordsize="10,20">
              <v:shape style="position:absolute;left:13518;top:1852;width:10;height:20" coordorigin="13518,1852" coordsize="10,20" path="m13518,1871l13527,1871,13527,1852,13518,1852,13518,1871xe" filled="true" fillcolor="#000000" stroked="false">
                <v:path arrowok="t"/>
                <v:fill type="solid"/>
              </v:shape>
            </v:group>
            <v:group style="position:absolute;left:13518;top:1871;width:10;height:20" coordorigin="13518,1871" coordsize="10,20">
              <v:shape style="position:absolute;left:13518;top:1871;width:10;height:20" coordorigin="13518,1871" coordsize="10,20" path="m13518,1890l13527,1890,13527,1871,13518,1871,13518,1890xe" filled="true" fillcolor="#000000" stroked="false">
                <v:path arrowok="t"/>
                <v:fill type="solid"/>
              </v:shape>
            </v:group>
            <v:group style="position:absolute;left:13518;top:1890;width:10;height:20" coordorigin="13518,1890" coordsize="10,20">
              <v:shape style="position:absolute;left:13518;top:1890;width:10;height:20" coordorigin="13518,1890" coordsize="10,20" path="m13518,1910l13527,1910,13527,1890,13518,1890,13518,1910xe" filled="true" fillcolor="#000000" stroked="false">
                <v:path arrowok="t"/>
                <v:fill type="solid"/>
              </v:shape>
            </v:group>
            <v:group style="position:absolute;left:13518;top:1910;width:10;height:20" coordorigin="13518,1910" coordsize="10,20">
              <v:shape style="position:absolute;left:13518;top:1910;width:10;height:20" coordorigin="13518,1910" coordsize="10,20" path="m13518,1929l13527,1929,13527,1910,13518,1910,13518,1929xe" filled="true" fillcolor="#000000" stroked="false">
                <v:path arrowok="t"/>
                <v:fill type="solid"/>
              </v:shape>
            </v:group>
            <v:group style="position:absolute;left:13518;top:1929;width:10;height:20" coordorigin="13518,1929" coordsize="10,20">
              <v:shape style="position:absolute;left:13518;top:1929;width:10;height:20" coordorigin="13518,1929" coordsize="10,20" path="m13518,1948l13527,1948,13527,1929,13518,1929,13518,1948xe" filled="true" fillcolor="#000000" stroked="false">
                <v:path arrowok="t"/>
                <v:fill type="solid"/>
              </v:shape>
            </v:group>
            <v:group style="position:absolute;left:13518;top:1948;width:10;height:20" coordorigin="13518,1948" coordsize="10,20">
              <v:shape style="position:absolute;left:13518;top:1948;width:10;height:20" coordorigin="13518,1948" coordsize="10,20" path="m13518,1967l13527,1967,13527,1948,13518,1948,13518,1967xe" filled="true" fillcolor="#000000" stroked="false">
                <v:path arrowok="t"/>
                <v:fill type="solid"/>
              </v:shape>
            </v:group>
            <v:group style="position:absolute;left:13518;top:1967;width:10;height:20" coordorigin="13518,1967" coordsize="10,20">
              <v:shape style="position:absolute;left:13518;top:1967;width:10;height:20" coordorigin="13518,1967" coordsize="10,20" path="m13518,1986l13527,1986,13527,1967,13518,1967,13518,1986xe" filled="true" fillcolor="#000000" stroked="false">
                <v:path arrowok="t"/>
                <v:fill type="solid"/>
              </v:shape>
            </v:group>
            <v:group style="position:absolute;left:13518;top:1986;width:10;height:20" coordorigin="13518,1986" coordsize="10,20">
              <v:shape style="position:absolute;left:13518;top:1986;width:10;height:20" coordorigin="13518,1986" coordsize="10,20" path="m13518,2006l13527,2006,13527,1986,13518,1986,13518,2006xe" filled="true" fillcolor="#000000" stroked="false">
                <v:path arrowok="t"/>
                <v:fill type="solid"/>
              </v:shape>
            </v:group>
            <v:group style="position:absolute;left:13518;top:2006;width:10;height:20" coordorigin="13518,2006" coordsize="10,20">
              <v:shape style="position:absolute;left:13518;top:2006;width:10;height:20" coordorigin="13518,2006" coordsize="10,20" path="m13518,2025l13527,2025,13527,2006,13518,2006,13518,2025xe" filled="true" fillcolor="#000000" stroked="false">
                <v:path arrowok="t"/>
                <v:fill type="solid"/>
              </v:shape>
            </v:group>
            <v:group style="position:absolute;left:13518;top:2025;width:10;height:20" coordorigin="13518,2025" coordsize="10,20">
              <v:shape style="position:absolute;left:13518;top:2025;width:10;height:20" coordorigin="13518,2025" coordsize="10,20" path="m13518,2044l13527,2044,13527,2025,13518,2025,13518,2044xe" filled="true" fillcolor="#000000" stroked="false">
                <v:path arrowok="t"/>
                <v:fill type="solid"/>
              </v:shape>
            </v:group>
            <v:group style="position:absolute;left:13518;top:2044;width:10;height:20" coordorigin="13518,2044" coordsize="10,20">
              <v:shape style="position:absolute;left:13518;top:2044;width:10;height:20" coordorigin="13518,2044" coordsize="10,20" path="m13518,2063l13527,2063,13527,2044,13518,2044,13518,2063xe" filled="true" fillcolor="#000000" stroked="false">
                <v:path arrowok="t"/>
                <v:fill type="solid"/>
              </v:shape>
            </v:group>
            <v:group style="position:absolute;left:13518;top:2063;width:10;height:20" coordorigin="13518,2063" coordsize="10,20">
              <v:shape style="position:absolute;left:13518;top:2063;width:10;height:20" coordorigin="13518,2063" coordsize="10,20" path="m13518,2082l13527,2082,13527,2063,13518,2063,13518,2082xe" filled="true" fillcolor="#000000" stroked="false">
                <v:path arrowok="t"/>
                <v:fill type="solid"/>
              </v:shape>
            </v:group>
            <v:group style="position:absolute;left:13518;top:2082;width:10;height:20" coordorigin="13518,2082" coordsize="10,20">
              <v:shape style="position:absolute;left:13518;top:2082;width:10;height:20" coordorigin="13518,2082" coordsize="10,20" path="m13518,2102l13527,2102,13527,2082,13518,2082,13518,2102xe" filled="true" fillcolor="#000000" stroked="false">
                <v:path arrowok="t"/>
                <v:fill type="solid"/>
              </v:shape>
            </v:group>
            <v:group style="position:absolute;left:13518;top:2106;width:10;height:2" coordorigin="13518,2106" coordsize="10,2">
              <v:shape style="position:absolute;left:13518;top:2106;width:10;height:2" coordorigin="13518,2106" coordsize="10,0" path="m13518,2106l13527,2106e" filled="false" stroked="true" strokeweight=".479981pt" strokecolor="#000000">
                <v:path arrowok="t"/>
              </v:shape>
            </v:group>
            <v:group style="position:absolute;left:14687;top:1487;width:10;height:20" coordorigin="14687,1487" coordsize="10,20">
              <v:shape style="position:absolute;left:14687;top:1487;width:10;height:20" coordorigin="14687,1487" coordsize="10,20" path="m14687,1506l14696,1506,14696,1487,14687,1487,14687,1506xe" filled="true" fillcolor="#000000" stroked="false">
                <v:path arrowok="t"/>
                <v:fill type="solid"/>
              </v:shape>
            </v:group>
            <v:group style="position:absolute;left:14687;top:1506;width:10;height:20" coordorigin="14687,1506" coordsize="10,20">
              <v:shape style="position:absolute;left:14687;top:1506;width:10;height:20" coordorigin="14687,1506" coordsize="10,20" path="m14687,1525l14696,1525,14696,1506,14687,1506,14687,1525xe" filled="true" fillcolor="#000000" stroked="false">
                <v:path arrowok="t"/>
                <v:fill type="solid"/>
              </v:shape>
            </v:group>
            <v:group style="position:absolute;left:14687;top:1525;width:10;height:20" coordorigin="14687,1525" coordsize="10,20">
              <v:shape style="position:absolute;left:14687;top:1525;width:10;height:20" coordorigin="14687,1525" coordsize="10,20" path="m14687,1544l14696,1544,14696,1525,14687,1525,14687,1544xe" filled="true" fillcolor="#000000" stroked="false">
                <v:path arrowok="t"/>
                <v:fill type="solid"/>
              </v:shape>
            </v:group>
            <v:group style="position:absolute;left:14687;top:1544;width:10;height:20" coordorigin="14687,1544" coordsize="10,20">
              <v:shape style="position:absolute;left:14687;top:1544;width:10;height:20" coordorigin="14687,1544" coordsize="10,20" path="m14687,1564l14696,1564,14696,1544,14687,1544,14687,1564xe" filled="true" fillcolor="#000000" stroked="false">
                <v:path arrowok="t"/>
                <v:fill type="solid"/>
              </v:shape>
            </v:group>
            <v:group style="position:absolute;left:14687;top:1564;width:10;height:20" coordorigin="14687,1564" coordsize="10,20">
              <v:shape style="position:absolute;left:14687;top:1564;width:10;height:20" coordorigin="14687,1564" coordsize="10,20" path="m14687,1583l14696,1583,14696,1564,14687,1564,14687,1583xe" filled="true" fillcolor="#000000" stroked="false">
                <v:path arrowok="t"/>
                <v:fill type="solid"/>
              </v:shape>
            </v:group>
            <v:group style="position:absolute;left:14687;top:1583;width:10;height:20" coordorigin="14687,1583" coordsize="10,20">
              <v:shape style="position:absolute;left:14687;top:1583;width:10;height:20" coordorigin="14687,1583" coordsize="10,20" path="m14687,1602l14696,1602,14696,1583,14687,1583,14687,1602xe" filled="true" fillcolor="#000000" stroked="false">
                <v:path arrowok="t"/>
                <v:fill type="solid"/>
              </v:shape>
            </v:group>
            <v:group style="position:absolute;left:14687;top:1602;width:10;height:20" coordorigin="14687,1602" coordsize="10,20">
              <v:shape style="position:absolute;left:14687;top:1602;width:10;height:20" coordorigin="14687,1602" coordsize="10,20" path="m14687,1621l14696,1621,14696,1602,14687,1602,14687,1621xe" filled="true" fillcolor="#000000" stroked="false">
                <v:path arrowok="t"/>
                <v:fill type="solid"/>
              </v:shape>
            </v:group>
            <v:group style="position:absolute;left:14687;top:1621;width:10;height:20" coordorigin="14687,1621" coordsize="10,20">
              <v:shape style="position:absolute;left:14687;top:1621;width:10;height:20" coordorigin="14687,1621" coordsize="10,20" path="m14687,1641l14696,1641,14696,1621,14687,1621,14687,1641xe" filled="true" fillcolor="#000000" stroked="false">
                <v:path arrowok="t"/>
                <v:fill type="solid"/>
              </v:shape>
            </v:group>
            <v:group style="position:absolute;left:14687;top:1641;width:10;height:20" coordorigin="14687,1641" coordsize="10,20">
              <v:shape style="position:absolute;left:14687;top:1641;width:10;height:20" coordorigin="14687,1641" coordsize="10,20" path="m14687,1660l14696,1660,14696,1641,14687,1641,14687,1660xe" filled="true" fillcolor="#000000" stroked="false">
                <v:path arrowok="t"/>
                <v:fill type="solid"/>
              </v:shape>
            </v:group>
            <v:group style="position:absolute;left:14687;top:1660;width:10;height:20" coordorigin="14687,1660" coordsize="10,20">
              <v:shape style="position:absolute;left:14687;top:1660;width:10;height:20" coordorigin="14687,1660" coordsize="10,20" path="m14687,1679l14696,1679,14696,1660,14687,1660,14687,1679xe" filled="true" fillcolor="#000000" stroked="false">
                <v:path arrowok="t"/>
                <v:fill type="solid"/>
              </v:shape>
            </v:group>
            <v:group style="position:absolute;left:14687;top:1679;width:10;height:20" coordorigin="14687,1679" coordsize="10,20">
              <v:shape style="position:absolute;left:14687;top:1679;width:10;height:20" coordorigin="14687,1679" coordsize="10,20" path="m14687,1698l14696,1698,14696,1679,14687,1679,14687,1698xe" filled="true" fillcolor="#000000" stroked="false">
                <v:path arrowok="t"/>
                <v:fill type="solid"/>
              </v:shape>
            </v:group>
            <v:group style="position:absolute;left:14687;top:1698;width:10;height:20" coordorigin="14687,1698" coordsize="10,20">
              <v:shape style="position:absolute;left:14687;top:1698;width:10;height:20" coordorigin="14687,1698" coordsize="10,20" path="m14687,1718l14696,1718,14696,1698,14687,1698,14687,1718xe" filled="true" fillcolor="#000000" stroked="false">
                <v:path arrowok="t"/>
                <v:fill type="solid"/>
              </v:shape>
            </v:group>
            <v:group style="position:absolute;left:14687;top:1718;width:10;height:20" coordorigin="14687,1718" coordsize="10,20">
              <v:shape style="position:absolute;left:14687;top:1718;width:10;height:20" coordorigin="14687,1718" coordsize="10,20" path="m14687,1737l14696,1737,14696,1718,14687,1718,14687,1737xe" filled="true" fillcolor="#000000" stroked="false">
                <v:path arrowok="t"/>
                <v:fill type="solid"/>
              </v:shape>
            </v:group>
            <v:group style="position:absolute;left:14687;top:1737;width:10;height:20" coordorigin="14687,1737" coordsize="10,20">
              <v:shape style="position:absolute;left:14687;top:1737;width:10;height:20" coordorigin="14687,1737" coordsize="10,20" path="m14687,1756l14696,1756,14696,1737,14687,1737,14687,1756xe" filled="true" fillcolor="#000000" stroked="false">
                <v:path arrowok="t"/>
                <v:fill type="solid"/>
              </v:shape>
            </v:group>
            <v:group style="position:absolute;left:14687;top:1756;width:10;height:20" coordorigin="14687,1756" coordsize="10,20">
              <v:shape style="position:absolute;left:14687;top:1756;width:10;height:20" coordorigin="14687,1756" coordsize="10,20" path="m14687,1775l14696,1775,14696,1756,14687,1756,14687,1775xe" filled="true" fillcolor="#000000" stroked="false">
                <v:path arrowok="t"/>
                <v:fill type="solid"/>
              </v:shape>
            </v:group>
            <v:group style="position:absolute;left:14687;top:1775;width:10;height:20" coordorigin="14687,1775" coordsize="10,20">
              <v:shape style="position:absolute;left:14687;top:1775;width:10;height:20" coordorigin="14687,1775" coordsize="10,20" path="m14687,1794l14696,1794,14696,1775,14687,1775,14687,1794xe" filled="true" fillcolor="#000000" stroked="false">
                <v:path arrowok="t"/>
                <v:fill type="solid"/>
              </v:shape>
            </v:group>
            <v:group style="position:absolute;left:14687;top:1794;width:10;height:20" coordorigin="14687,1794" coordsize="10,20">
              <v:shape style="position:absolute;left:14687;top:1794;width:10;height:20" coordorigin="14687,1794" coordsize="10,20" path="m14687,1814l14696,1814,14696,1794,14687,1794,14687,1814xe" filled="true" fillcolor="#000000" stroked="false">
                <v:path arrowok="t"/>
                <v:fill type="solid"/>
              </v:shape>
            </v:group>
            <v:group style="position:absolute;left:14687;top:1814;width:10;height:20" coordorigin="14687,1814" coordsize="10,20">
              <v:shape style="position:absolute;left:14687;top:1814;width:10;height:20" coordorigin="14687,1814" coordsize="10,20" path="m14687,1833l14696,1833,14696,1814,14687,1814,14687,1833xe" filled="true" fillcolor="#000000" stroked="false">
                <v:path arrowok="t"/>
                <v:fill type="solid"/>
              </v:shape>
            </v:group>
            <v:group style="position:absolute;left:14687;top:1833;width:10;height:20" coordorigin="14687,1833" coordsize="10,20">
              <v:shape style="position:absolute;left:14687;top:1833;width:10;height:20" coordorigin="14687,1833" coordsize="10,20" path="m14687,1852l14696,1852,14696,1833,14687,1833,14687,1852xe" filled="true" fillcolor="#000000" stroked="false">
                <v:path arrowok="t"/>
                <v:fill type="solid"/>
              </v:shape>
            </v:group>
            <v:group style="position:absolute;left:14687;top:1852;width:10;height:20" coordorigin="14687,1852" coordsize="10,20">
              <v:shape style="position:absolute;left:14687;top:1852;width:10;height:20" coordorigin="14687,1852" coordsize="10,20" path="m14687,1871l14696,1871,14696,1852,14687,1852,14687,1871xe" filled="true" fillcolor="#000000" stroked="false">
                <v:path arrowok="t"/>
                <v:fill type="solid"/>
              </v:shape>
            </v:group>
            <v:group style="position:absolute;left:14687;top:1871;width:10;height:20" coordorigin="14687,1871" coordsize="10,20">
              <v:shape style="position:absolute;left:14687;top:1871;width:10;height:20" coordorigin="14687,1871" coordsize="10,20" path="m14687,1890l14696,1890,14696,1871,14687,1871,14687,1890xe" filled="true" fillcolor="#000000" stroked="false">
                <v:path arrowok="t"/>
                <v:fill type="solid"/>
              </v:shape>
            </v:group>
            <v:group style="position:absolute;left:14687;top:1890;width:10;height:20" coordorigin="14687,1890" coordsize="10,20">
              <v:shape style="position:absolute;left:14687;top:1890;width:10;height:20" coordorigin="14687,1890" coordsize="10,20" path="m14687,1910l14696,1910,14696,1890,14687,1890,14687,1910xe" filled="true" fillcolor="#000000" stroked="false">
                <v:path arrowok="t"/>
                <v:fill type="solid"/>
              </v:shape>
            </v:group>
            <v:group style="position:absolute;left:14687;top:1910;width:10;height:20" coordorigin="14687,1910" coordsize="10,20">
              <v:shape style="position:absolute;left:14687;top:1910;width:10;height:20" coordorigin="14687,1910" coordsize="10,20" path="m14687,1929l14696,1929,14696,1910,14687,1910,14687,1929xe" filled="true" fillcolor="#000000" stroked="false">
                <v:path arrowok="t"/>
                <v:fill type="solid"/>
              </v:shape>
            </v:group>
            <v:group style="position:absolute;left:14687;top:1929;width:10;height:20" coordorigin="14687,1929" coordsize="10,20">
              <v:shape style="position:absolute;left:14687;top:1929;width:10;height:20" coordorigin="14687,1929" coordsize="10,20" path="m14687,1948l14696,1948,14696,1929,14687,1929,14687,1948xe" filled="true" fillcolor="#000000" stroked="false">
                <v:path arrowok="t"/>
                <v:fill type="solid"/>
              </v:shape>
            </v:group>
            <v:group style="position:absolute;left:14687;top:1948;width:10;height:20" coordorigin="14687,1948" coordsize="10,20">
              <v:shape style="position:absolute;left:14687;top:1948;width:10;height:20" coordorigin="14687,1948" coordsize="10,20" path="m14687,1967l14696,1967,14696,1948,14687,1948,14687,1967xe" filled="true" fillcolor="#000000" stroked="false">
                <v:path arrowok="t"/>
                <v:fill type="solid"/>
              </v:shape>
            </v:group>
            <v:group style="position:absolute;left:14687;top:1967;width:10;height:20" coordorigin="14687,1967" coordsize="10,20">
              <v:shape style="position:absolute;left:14687;top:1967;width:10;height:20" coordorigin="14687,1967" coordsize="10,20" path="m14687,1986l14696,1986,14696,1967,14687,1967,14687,1986xe" filled="true" fillcolor="#000000" stroked="false">
                <v:path arrowok="t"/>
                <v:fill type="solid"/>
              </v:shape>
            </v:group>
            <v:group style="position:absolute;left:14687;top:1986;width:10;height:20" coordorigin="14687,1986" coordsize="10,20">
              <v:shape style="position:absolute;left:14687;top:1986;width:10;height:20" coordorigin="14687,1986" coordsize="10,20" path="m14687,2006l14696,2006,14696,1986,14687,1986,14687,2006xe" filled="true" fillcolor="#000000" stroked="false">
                <v:path arrowok="t"/>
                <v:fill type="solid"/>
              </v:shape>
            </v:group>
            <v:group style="position:absolute;left:14687;top:2006;width:10;height:20" coordorigin="14687,2006" coordsize="10,20">
              <v:shape style="position:absolute;left:14687;top:2006;width:10;height:20" coordorigin="14687,2006" coordsize="10,20" path="m14687,2025l14696,2025,14696,2006,14687,2006,14687,2025xe" filled="true" fillcolor="#000000" stroked="false">
                <v:path arrowok="t"/>
                <v:fill type="solid"/>
              </v:shape>
            </v:group>
            <v:group style="position:absolute;left:14687;top:2025;width:10;height:20" coordorigin="14687,2025" coordsize="10,20">
              <v:shape style="position:absolute;left:14687;top:2025;width:10;height:20" coordorigin="14687,2025" coordsize="10,20" path="m14687,2044l14696,2044,14696,2025,14687,2025,14687,2044xe" filled="true" fillcolor="#000000" stroked="false">
                <v:path arrowok="t"/>
                <v:fill type="solid"/>
              </v:shape>
            </v:group>
            <v:group style="position:absolute;left:14687;top:2044;width:10;height:20" coordorigin="14687,2044" coordsize="10,20">
              <v:shape style="position:absolute;left:14687;top:2044;width:10;height:20" coordorigin="14687,2044" coordsize="10,20" path="m14687,2063l14696,2063,14696,2044,14687,2044,14687,2063xe" filled="true" fillcolor="#000000" stroked="false">
                <v:path arrowok="t"/>
                <v:fill type="solid"/>
              </v:shape>
            </v:group>
            <v:group style="position:absolute;left:14687;top:2063;width:10;height:20" coordorigin="14687,2063" coordsize="10,20">
              <v:shape style="position:absolute;left:14687;top:2063;width:10;height:20" coordorigin="14687,2063" coordsize="10,20" path="m14687,2082l14696,2082,14696,2063,14687,2063,14687,2082xe" filled="true" fillcolor="#000000" stroked="false">
                <v:path arrowok="t"/>
                <v:fill type="solid"/>
              </v:shape>
            </v:group>
            <v:group style="position:absolute;left:14687;top:2082;width:10;height:20" coordorigin="14687,2082" coordsize="10,20">
              <v:shape style="position:absolute;left:14687;top:2082;width:10;height:20" coordorigin="14687,2082" coordsize="10,20" path="m14687,2102l14696,2102,14696,2082,14687,2082,14687,2102xe" filled="true" fillcolor="#000000" stroked="false">
                <v:path arrowok="t"/>
                <v:fill type="solid"/>
              </v:shape>
            </v:group>
            <v:group style="position:absolute;left:14687;top:2106;width:10;height:2" coordorigin="14687,2106" coordsize="10,2">
              <v:shape style="position:absolute;left:14687;top:2106;width:10;height:2" coordorigin="14687,2106" coordsize="10,0" path="m14687,2106l14696,2106e" filled="false" stroked="true" strokeweight=".479981pt" strokecolor="#000000">
                <v:path arrowok="t"/>
              </v:shape>
            </v:group>
            <v:group style="position:absolute;left:1332;top:2111;width:1663;height:957" coordorigin="1332,2111" coordsize="1663,957">
              <v:shape style="position:absolute;left:1332;top:2111;width:1663;height:957" coordorigin="1332,2111" coordsize="1663,957" path="m1332,3068l2994,3068,2994,2111,1332,2111,1332,3068xe" filled="true" fillcolor="#d2d2d2" stroked="false">
                <v:path arrowok="t"/>
                <v:fill type="solid"/>
              </v:shape>
              <v:shape style="position:absolute;left:2985;top:2111;width:29;height:20" type="#_x0000_t75" stroked="false">
                <v:imagedata r:id="rId129" o:title=""/>
              </v:shape>
            </v:group>
            <v:group style="position:absolute;left:6374;top:2111;width:10;height:20" coordorigin="6374,2111" coordsize="10,20">
              <v:shape style="position:absolute;left:6374;top:2111;width:10;height:20" coordorigin="6374,2111" coordsize="10,20" path="m6374,2130l6383,2130,6383,2111,6374,2111,6374,2130xe" filled="true" fillcolor="#000000" stroked="false">
                <v:path arrowok="t"/>
                <v:fill type="solid"/>
              </v:shape>
              <v:shape style="position:absolute;left:6374;top:2130;width:10;height:2" type="#_x0000_t75" stroked="false">
                <v:imagedata r:id="rId132" o:title=""/>
              </v:shape>
            </v:group>
            <v:group style="position:absolute;left:7857;top:2111;width:10;height:20" coordorigin="7857,2111" coordsize="10,20">
              <v:shape style="position:absolute;left:7857;top:2111;width:10;height:20" coordorigin="7857,2111" coordsize="10,20" path="m7857,2130l7866,2130,7866,2111,7857,2111,7857,2130xe" filled="true" fillcolor="#000000" stroked="false">
                <v:path arrowok="t"/>
                <v:fill type="solid"/>
              </v:shape>
              <v:shape style="position:absolute;left:7857;top:2130;width:10;height:2" type="#_x0000_t75" stroked="false">
                <v:imagedata r:id="rId132" o:title=""/>
              </v:shape>
            </v:group>
            <v:group style="position:absolute;left:12186;top:2111;width:10;height:20" coordorigin="12186,2111" coordsize="10,20">
              <v:shape style="position:absolute;left:12186;top:2111;width:10;height:20" coordorigin="12186,2111" coordsize="10,20" path="m12186,2130l12195,2130,12195,2111,12186,2111,12186,2130xe" filled="true" fillcolor="#000000" stroked="false">
                <v:path arrowok="t"/>
                <v:fill type="solid"/>
              </v:shape>
              <v:shape style="position:absolute;left:12186;top:2130;width:10;height:2" type="#_x0000_t75" stroked="false">
                <v:imagedata r:id="rId132" o:title=""/>
              </v:shape>
            </v:group>
            <v:group style="position:absolute;left:13518;top:2111;width:10;height:20" coordorigin="13518,2111" coordsize="10,20">
              <v:shape style="position:absolute;left:13518;top:2111;width:10;height:20" coordorigin="13518,2111" coordsize="10,20" path="m13518,2130l13527,2130,13527,2111,13518,2111,13518,2130xe" filled="true" fillcolor="#000000" stroked="false">
                <v:path arrowok="t"/>
                <v:fill type="solid"/>
              </v:shape>
              <v:shape style="position:absolute;left:13518;top:2130;width:10;height:2" type="#_x0000_t75" stroked="false">
                <v:imagedata r:id="rId132" o:title=""/>
              </v:shape>
            </v:group>
            <v:group style="position:absolute;left:14687;top:2111;width:10;height:20" coordorigin="14687,2111" coordsize="10,20">
              <v:shape style="position:absolute;left:14687;top:2111;width:10;height:20" coordorigin="14687,2111" coordsize="10,20" path="m14687,2130l14696,2130,14696,2111,14687,2111,14687,2130xe" filled="true" fillcolor="#000000" stroked="false">
                <v:path arrowok="t"/>
                <v:fill type="solid"/>
              </v:shape>
              <v:shape style="position:absolute;left:14687;top:2130;width:10;height:2" type="#_x0000_t75" stroked="false">
                <v:imagedata r:id="rId132" o:title=""/>
              </v:shape>
            </v:group>
            <v:group style="position:absolute;left:2994;top:2132;width:10;height:20" coordorigin="2994,2132" coordsize="10,20">
              <v:shape style="position:absolute;left:2994;top:2132;width:10;height:20" coordorigin="2994,2132" coordsize="10,20" path="m2994,2151l3004,2151,3004,2132,2994,2132,2994,2151xe" filled="true" fillcolor="#000000" stroked="false">
                <v:path arrowok="t"/>
                <v:fill type="solid"/>
              </v:shape>
            </v:group>
            <v:group style="position:absolute;left:2994;top:2151;width:10;height:20" coordorigin="2994,2151" coordsize="10,20">
              <v:shape style="position:absolute;left:2994;top:2151;width:10;height:20" coordorigin="2994,2151" coordsize="10,20" path="m2994,2170l3004,2170,3004,2151,2994,2151,2994,2170xe" filled="true" fillcolor="#000000" stroked="false">
                <v:path arrowok="t"/>
                <v:fill type="solid"/>
              </v:shape>
            </v:group>
            <v:group style="position:absolute;left:2994;top:2170;width:10;height:20" coordorigin="2994,2170" coordsize="10,20">
              <v:shape style="position:absolute;left:2994;top:2170;width:10;height:20" coordorigin="2994,2170" coordsize="10,20" path="m2994,2189l3004,2189,3004,2170,2994,2170,2994,2189xe" filled="true" fillcolor="#000000" stroked="false">
                <v:path arrowok="t"/>
                <v:fill type="solid"/>
              </v:shape>
            </v:group>
            <v:group style="position:absolute;left:2994;top:2189;width:10;height:20" coordorigin="2994,2189" coordsize="10,20">
              <v:shape style="position:absolute;left:2994;top:2189;width:10;height:20" coordorigin="2994,2189" coordsize="10,20" path="m2994,2208l3004,2208,3004,2189,2994,2189,2994,2208xe" filled="true" fillcolor="#000000" stroked="false">
                <v:path arrowok="t"/>
                <v:fill type="solid"/>
              </v:shape>
            </v:group>
            <v:group style="position:absolute;left:2994;top:2208;width:10;height:20" coordorigin="2994,2208" coordsize="10,20">
              <v:shape style="position:absolute;left:2994;top:2208;width:10;height:20" coordorigin="2994,2208" coordsize="10,20" path="m2994,2228l3004,2228,3004,2208,2994,2208,2994,2228xe" filled="true" fillcolor="#000000" stroked="false">
                <v:path arrowok="t"/>
                <v:fill type="solid"/>
              </v:shape>
            </v:group>
            <v:group style="position:absolute;left:2994;top:2228;width:10;height:20" coordorigin="2994,2228" coordsize="10,20">
              <v:shape style="position:absolute;left:2994;top:2228;width:10;height:20" coordorigin="2994,2228" coordsize="10,20" path="m2994,2247l3004,2247,3004,2228,2994,2228,2994,2247xe" filled="true" fillcolor="#000000" stroked="false">
                <v:path arrowok="t"/>
                <v:fill type="solid"/>
              </v:shape>
            </v:group>
            <v:group style="position:absolute;left:2994;top:2247;width:10;height:20" coordorigin="2994,2247" coordsize="10,20">
              <v:shape style="position:absolute;left:2994;top:2247;width:10;height:20" coordorigin="2994,2247" coordsize="10,20" path="m2994,2266l3004,2266,3004,2247,2994,2247,2994,2266xe" filled="true" fillcolor="#000000" stroked="false">
                <v:path arrowok="t"/>
                <v:fill type="solid"/>
              </v:shape>
            </v:group>
            <v:group style="position:absolute;left:2994;top:2266;width:10;height:20" coordorigin="2994,2266" coordsize="10,20">
              <v:shape style="position:absolute;left:2994;top:2266;width:10;height:20" coordorigin="2994,2266" coordsize="10,20" path="m2994,2285l3004,2285,3004,2266,2994,2266,2994,2285xe" filled="true" fillcolor="#000000" stroked="false">
                <v:path arrowok="t"/>
                <v:fill type="solid"/>
              </v:shape>
            </v:group>
            <v:group style="position:absolute;left:2994;top:2285;width:10;height:20" coordorigin="2994,2285" coordsize="10,20">
              <v:shape style="position:absolute;left:2994;top:2285;width:10;height:20" coordorigin="2994,2285" coordsize="10,20" path="m2994,2304l3004,2304,3004,2285,2994,2285,2994,2304xe" filled="true" fillcolor="#000000" stroked="false">
                <v:path arrowok="t"/>
                <v:fill type="solid"/>
              </v:shape>
            </v:group>
            <v:group style="position:absolute;left:2994;top:2304;width:10;height:20" coordorigin="2994,2304" coordsize="10,20">
              <v:shape style="position:absolute;left:2994;top:2304;width:10;height:20" coordorigin="2994,2304" coordsize="10,20" path="m2994,2324l3004,2324,3004,2304,2994,2304,2994,2324xe" filled="true" fillcolor="#000000" stroked="false">
                <v:path arrowok="t"/>
                <v:fill type="solid"/>
              </v:shape>
            </v:group>
            <v:group style="position:absolute;left:2994;top:2324;width:10;height:20" coordorigin="2994,2324" coordsize="10,20">
              <v:shape style="position:absolute;left:2994;top:2324;width:10;height:20" coordorigin="2994,2324" coordsize="10,20" path="m2994,2343l3004,2343,3004,2324,2994,2324,2994,2343xe" filled="true" fillcolor="#000000" stroked="false">
                <v:path arrowok="t"/>
                <v:fill type="solid"/>
              </v:shape>
            </v:group>
            <v:group style="position:absolute;left:2994;top:2343;width:10;height:20" coordorigin="2994,2343" coordsize="10,20">
              <v:shape style="position:absolute;left:2994;top:2343;width:10;height:20" coordorigin="2994,2343" coordsize="10,20" path="m2994,2362l3004,2362,3004,2343,2994,2343,2994,2362xe" filled="true" fillcolor="#000000" stroked="false">
                <v:path arrowok="t"/>
                <v:fill type="solid"/>
              </v:shape>
            </v:group>
            <v:group style="position:absolute;left:2994;top:2362;width:10;height:20" coordorigin="2994,2362" coordsize="10,20">
              <v:shape style="position:absolute;left:2994;top:2362;width:10;height:20" coordorigin="2994,2362" coordsize="10,20" path="m2994,2381l3004,2381,3004,2362,2994,2362,2994,2381xe" filled="true" fillcolor="#000000" stroked="false">
                <v:path arrowok="t"/>
                <v:fill type="solid"/>
              </v:shape>
            </v:group>
            <v:group style="position:absolute;left:2994;top:2381;width:10;height:20" coordorigin="2994,2381" coordsize="10,20">
              <v:shape style="position:absolute;left:2994;top:2381;width:10;height:20" coordorigin="2994,2381" coordsize="10,20" path="m2994,2400l3004,2400,3004,2381,2994,2381,2994,2400xe" filled="true" fillcolor="#000000" stroked="false">
                <v:path arrowok="t"/>
                <v:fill type="solid"/>
              </v:shape>
            </v:group>
            <v:group style="position:absolute;left:2994;top:2400;width:10;height:20" coordorigin="2994,2400" coordsize="10,20">
              <v:shape style="position:absolute;left:2994;top:2400;width:10;height:20" coordorigin="2994,2400" coordsize="10,20" path="m2994,2420l3004,2420,3004,2400,2994,2400,2994,2420xe" filled="true" fillcolor="#000000" stroked="false">
                <v:path arrowok="t"/>
                <v:fill type="solid"/>
              </v:shape>
            </v:group>
            <v:group style="position:absolute;left:2994;top:2420;width:10;height:20" coordorigin="2994,2420" coordsize="10,20">
              <v:shape style="position:absolute;left:2994;top:2420;width:10;height:20" coordorigin="2994,2420" coordsize="10,20" path="m2994,2439l3004,2439,3004,2420,2994,2420,2994,2439xe" filled="true" fillcolor="#000000" stroked="false">
                <v:path arrowok="t"/>
                <v:fill type="solid"/>
              </v:shape>
            </v:group>
            <v:group style="position:absolute;left:2994;top:2439;width:10;height:20" coordorigin="2994,2439" coordsize="10,20">
              <v:shape style="position:absolute;left:2994;top:2439;width:10;height:20" coordorigin="2994,2439" coordsize="10,20" path="m2994,2458l3004,2458,3004,2439,2994,2439,2994,2458xe" filled="true" fillcolor="#000000" stroked="false">
                <v:path arrowok="t"/>
                <v:fill type="solid"/>
              </v:shape>
            </v:group>
            <v:group style="position:absolute;left:2994;top:2458;width:10;height:20" coordorigin="2994,2458" coordsize="10,20">
              <v:shape style="position:absolute;left:2994;top:2458;width:10;height:20" coordorigin="2994,2458" coordsize="10,20" path="m2994,2477l3004,2477,3004,2458,2994,2458,2994,2477xe" filled="true" fillcolor="#000000" stroked="false">
                <v:path arrowok="t"/>
                <v:fill type="solid"/>
              </v:shape>
            </v:group>
            <v:group style="position:absolute;left:2994;top:2477;width:10;height:20" coordorigin="2994,2477" coordsize="10,20">
              <v:shape style="position:absolute;left:2994;top:2477;width:10;height:20" coordorigin="2994,2477" coordsize="10,20" path="m2994,2496l3004,2496,3004,2477,2994,2477,2994,2496xe" filled="true" fillcolor="#000000" stroked="false">
                <v:path arrowok="t"/>
                <v:fill type="solid"/>
              </v:shape>
            </v:group>
            <v:group style="position:absolute;left:2994;top:2496;width:10;height:20" coordorigin="2994,2496" coordsize="10,20">
              <v:shape style="position:absolute;left:2994;top:2496;width:10;height:20" coordorigin="2994,2496" coordsize="10,20" path="m2994,2516l3004,2516,3004,2496,2994,2496,2994,2516xe" filled="true" fillcolor="#000000" stroked="false">
                <v:path arrowok="t"/>
                <v:fill type="solid"/>
              </v:shape>
            </v:group>
            <v:group style="position:absolute;left:2994;top:2516;width:10;height:20" coordorigin="2994,2516" coordsize="10,20">
              <v:shape style="position:absolute;left:2994;top:2516;width:10;height:20" coordorigin="2994,2516" coordsize="10,20" path="m2994,2535l3004,2535,3004,2516,2994,2516,2994,2535xe" filled="true" fillcolor="#000000" stroked="false">
                <v:path arrowok="t"/>
                <v:fill type="solid"/>
              </v:shape>
            </v:group>
            <v:group style="position:absolute;left:2994;top:2535;width:10;height:20" coordorigin="2994,2535" coordsize="10,20">
              <v:shape style="position:absolute;left:2994;top:2535;width:10;height:20" coordorigin="2994,2535" coordsize="10,20" path="m2994,2554l3004,2554,3004,2535,2994,2535,2994,2554xe" filled="true" fillcolor="#000000" stroked="false">
                <v:path arrowok="t"/>
                <v:fill type="solid"/>
              </v:shape>
            </v:group>
            <v:group style="position:absolute;left:2994;top:2554;width:10;height:20" coordorigin="2994,2554" coordsize="10,20">
              <v:shape style="position:absolute;left:2994;top:2554;width:10;height:20" coordorigin="2994,2554" coordsize="10,20" path="m2994,2573l3004,2573,3004,2554,2994,2554,2994,2573xe" filled="true" fillcolor="#000000" stroked="false">
                <v:path arrowok="t"/>
                <v:fill type="solid"/>
              </v:shape>
            </v:group>
            <v:group style="position:absolute;left:2994;top:2573;width:10;height:20" coordorigin="2994,2573" coordsize="10,20">
              <v:shape style="position:absolute;left:2994;top:2573;width:10;height:20" coordorigin="2994,2573" coordsize="10,20" path="m2994,2592l3004,2592,3004,2573,2994,2573,2994,2592xe" filled="true" fillcolor="#000000" stroked="false">
                <v:path arrowok="t"/>
                <v:fill type="solid"/>
              </v:shape>
            </v:group>
            <v:group style="position:absolute;left:2994;top:2592;width:10;height:20" coordorigin="2994,2592" coordsize="10,20">
              <v:shape style="position:absolute;left:2994;top:2592;width:10;height:20" coordorigin="2994,2592" coordsize="10,20" path="m2994,2612l3004,2612,3004,2592,2994,2592,2994,2612xe" filled="true" fillcolor="#000000" stroked="false">
                <v:path arrowok="t"/>
                <v:fill type="solid"/>
              </v:shape>
            </v:group>
            <v:group style="position:absolute;left:2994;top:2612;width:10;height:20" coordorigin="2994,2612" coordsize="10,20">
              <v:shape style="position:absolute;left:2994;top:2612;width:10;height:20" coordorigin="2994,2612" coordsize="10,20" path="m2994,2631l3004,2631,3004,2612,2994,2612,2994,2631xe" filled="true" fillcolor="#000000" stroked="false">
                <v:path arrowok="t"/>
                <v:fill type="solid"/>
              </v:shape>
            </v:group>
            <v:group style="position:absolute;left:2994;top:2631;width:10;height:20" coordorigin="2994,2631" coordsize="10,20">
              <v:shape style="position:absolute;left:2994;top:2631;width:10;height:20" coordorigin="2994,2631" coordsize="10,20" path="m2994,2650l3004,2650,3004,2631,2994,2631,2994,2650xe" filled="true" fillcolor="#000000" stroked="false">
                <v:path arrowok="t"/>
                <v:fill type="solid"/>
              </v:shape>
            </v:group>
            <v:group style="position:absolute;left:2994;top:2650;width:10;height:20" coordorigin="2994,2650" coordsize="10,20">
              <v:shape style="position:absolute;left:2994;top:2650;width:10;height:20" coordorigin="2994,2650" coordsize="10,20" path="m2994,2669l3004,2669,3004,2650,2994,2650,2994,2669xe" filled="true" fillcolor="#000000" stroked="false">
                <v:path arrowok="t"/>
                <v:fill type="solid"/>
              </v:shape>
            </v:group>
            <v:group style="position:absolute;left:2994;top:2669;width:10;height:20" coordorigin="2994,2669" coordsize="10,20">
              <v:shape style="position:absolute;left:2994;top:2669;width:10;height:20" coordorigin="2994,2669" coordsize="10,20" path="m2994,2688l3004,2688,3004,2669,2994,2669,2994,2688xe" filled="true" fillcolor="#000000" stroked="false">
                <v:path arrowok="t"/>
                <v:fill type="solid"/>
              </v:shape>
            </v:group>
            <v:group style="position:absolute;left:2994;top:2688;width:10;height:20" coordorigin="2994,2688" coordsize="10,20">
              <v:shape style="position:absolute;left:2994;top:2688;width:10;height:20" coordorigin="2994,2688" coordsize="10,20" path="m2994,2708l3004,2708,3004,2688,2994,2688,2994,2708xe" filled="true" fillcolor="#000000" stroked="false">
                <v:path arrowok="t"/>
                <v:fill type="solid"/>
              </v:shape>
            </v:group>
            <v:group style="position:absolute;left:2994;top:2708;width:10;height:20" coordorigin="2994,2708" coordsize="10,20">
              <v:shape style="position:absolute;left:2994;top:2708;width:10;height:20" coordorigin="2994,2708" coordsize="10,20" path="m2994,2727l3004,2727,3004,2708,2994,2708,2994,2727xe" filled="true" fillcolor="#000000" stroked="false">
                <v:path arrowok="t"/>
                <v:fill type="solid"/>
              </v:shape>
            </v:group>
            <v:group style="position:absolute;left:2994;top:2727;width:10;height:20" coordorigin="2994,2727" coordsize="10,20">
              <v:shape style="position:absolute;left:2994;top:2727;width:10;height:20" coordorigin="2994,2727" coordsize="10,20" path="m2994,2746l3004,2746,3004,2727,2994,2727,2994,2746xe" filled="true" fillcolor="#000000" stroked="false">
                <v:path arrowok="t"/>
                <v:fill type="solid"/>
              </v:shape>
            </v:group>
            <v:group style="position:absolute;left:2994;top:2746;width:10;height:20" coordorigin="2994,2746" coordsize="10,20">
              <v:shape style="position:absolute;left:2994;top:2746;width:10;height:20" coordorigin="2994,2746" coordsize="10,20" path="m2994,2765l3004,2765,3004,2746,2994,2746,2994,2765xe" filled="true" fillcolor="#000000" stroked="false">
                <v:path arrowok="t"/>
                <v:fill type="solid"/>
              </v:shape>
            </v:group>
            <v:group style="position:absolute;left:2994;top:2765;width:10;height:20" coordorigin="2994,2765" coordsize="10,20">
              <v:shape style="position:absolute;left:2994;top:2765;width:10;height:20" coordorigin="2994,2765" coordsize="10,20" path="m2994,2784l3004,2784,3004,2765,2994,2765,2994,2784xe" filled="true" fillcolor="#000000" stroked="false">
                <v:path arrowok="t"/>
                <v:fill type="solid"/>
              </v:shape>
            </v:group>
            <v:group style="position:absolute;left:2994;top:2784;width:10;height:20" coordorigin="2994,2784" coordsize="10,20">
              <v:shape style="position:absolute;left:2994;top:2784;width:10;height:20" coordorigin="2994,2784" coordsize="10,20" path="m2994,2804l3004,2804,3004,2784,2994,2784,2994,2804xe" filled="true" fillcolor="#000000" stroked="false">
                <v:path arrowok="t"/>
                <v:fill type="solid"/>
              </v:shape>
            </v:group>
            <v:group style="position:absolute;left:2994;top:2804;width:10;height:20" coordorigin="2994,2804" coordsize="10,20">
              <v:shape style="position:absolute;left:2994;top:2804;width:10;height:20" coordorigin="2994,2804" coordsize="10,20" path="m2994,2823l3004,2823,3004,2804,2994,2804,2994,2823xe" filled="true" fillcolor="#000000" stroked="false">
                <v:path arrowok="t"/>
                <v:fill type="solid"/>
              </v:shape>
            </v:group>
            <v:group style="position:absolute;left:2994;top:2823;width:10;height:20" coordorigin="2994,2823" coordsize="10,20">
              <v:shape style="position:absolute;left:2994;top:2823;width:10;height:20" coordorigin="2994,2823" coordsize="10,20" path="m2994,2842l3004,2842,3004,2823,2994,2823,2994,2842xe" filled="true" fillcolor="#000000" stroked="false">
                <v:path arrowok="t"/>
                <v:fill type="solid"/>
              </v:shape>
            </v:group>
            <v:group style="position:absolute;left:2994;top:2842;width:10;height:20" coordorigin="2994,2842" coordsize="10,20">
              <v:shape style="position:absolute;left:2994;top:2842;width:10;height:20" coordorigin="2994,2842" coordsize="10,20" path="m2994,2861l3004,2861,3004,2842,2994,2842,2994,2861xe" filled="true" fillcolor="#000000" stroked="false">
                <v:path arrowok="t"/>
                <v:fill type="solid"/>
              </v:shape>
            </v:group>
            <v:group style="position:absolute;left:2994;top:2861;width:10;height:20" coordorigin="2994,2861" coordsize="10,20">
              <v:shape style="position:absolute;left:2994;top:2861;width:10;height:20" coordorigin="2994,2861" coordsize="10,20" path="m2994,2880l3004,2880,3004,2861,2994,2861,2994,2880xe" filled="true" fillcolor="#000000" stroked="false">
                <v:path arrowok="t"/>
                <v:fill type="solid"/>
              </v:shape>
            </v:group>
            <v:group style="position:absolute;left:2994;top:2880;width:10;height:20" coordorigin="2994,2880" coordsize="10,20">
              <v:shape style="position:absolute;left:2994;top:2880;width:10;height:20" coordorigin="2994,2880" coordsize="10,20" path="m2994,2900l3004,2900,3004,2880,2994,2880,2994,2900xe" filled="true" fillcolor="#000000" stroked="false">
                <v:path arrowok="t"/>
                <v:fill type="solid"/>
              </v:shape>
            </v:group>
            <v:group style="position:absolute;left:2994;top:2900;width:10;height:20" coordorigin="2994,2900" coordsize="10,20">
              <v:shape style="position:absolute;left:2994;top:2900;width:10;height:20" coordorigin="2994,2900" coordsize="10,20" path="m2994,2919l3004,2919,3004,2900,2994,2900,2994,2919xe" filled="true" fillcolor="#000000" stroked="false">
                <v:path arrowok="t"/>
                <v:fill type="solid"/>
              </v:shape>
            </v:group>
            <v:group style="position:absolute;left:2994;top:2919;width:10;height:20" coordorigin="2994,2919" coordsize="10,20">
              <v:shape style="position:absolute;left:2994;top:2919;width:10;height:20" coordorigin="2994,2919" coordsize="10,20" path="m2994,2938l3004,2938,3004,2919,2994,2919,2994,2938xe" filled="true" fillcolor="#000000" stroked="false">
                <v:path arrowok="t"/>
                <v:fill type="solid"/>
              </v:shape>
            </v:group>
            <v:group style="position:absolute;left:2994;top:2938;width:10;height:20" coordorigin="2994,2938" coordsize="10,20">
              <v:shape style="position:absolute;left:2994;top:2938;width:10;height:20" coordorigin="2994,2938" coordsize="10,20" path="m2994,2957l3004,2957,3004,2938,2994,2938,2994,2957xe" filled="true" fillcolor="#000000" stroked="false">
                <v:path arrowok="t"/>
                <v:fill type="solid"/>
              </v:shape>
            </v:group>
            <v:group style="position:absolute;left:2994;top:2957;width:10;height:20" coordorigin="2994,2957" coordsize="10,20">
              <v:shape style="position:absolute;left:2994;top:2957;width:10;height:20" coordorigin="2994,2957" coordsize="10,20" path="m2994,2976l3004,2976,3004,2957,2994,2957,2994,2976xe" filled="true" fillcolor="#000000" stroked="false">
                <v:path arrowok="t"/>
                <v:fill type="solid"/>
              </v:shape>
            </v:group>
            <v:group style="position:absolute;left:2994;top:2976;width:10;height:20" coordorigin="2994,2976" coordsize="10,20">
              <v:shape style="position:absolute;left:2994;top:2976;width:10;height:20" coordorigin="2994,2976" coordsize="10,20" path="m2994,2996l3004,2996,3004,2976,2994,2976,2994,2996xe" filled="true" fillcolor="#000000" stroked="false">
                <v:path arrowok="t"/>
                <v:fill type="solid"/>
              </v:shape>
            </v:group>
            <v:group style="position:absolute;left:2994;top:2996;width:10;height:20" coordorigin="2994,2996" coordsize="10,20">
              <v:shape style="position:absolute;left:2994;top:2996;width:10;height:20" coordorigin="2994,2996" coordsize="10,20" path="m2994,3015l3004,3015,3004,2996,2994,2996,2994,3015xe" filled="true" fillcolor="#000000" stroked="false">
                <v:path arrowok="t"/>
                <v:fill type="solid"/>
              </v:shape>
            </v:group>
            <v:group style="position:absolute;left:2994;top:3015;width:10;height:20" coordorigin="2994,3015" coordsize="10,20">
              <v:shape style="position:absolute;left:2994;top:3015;width:10;height:20" coordorigin="2994,3015" coordsize="10,20" path="m2994,3034l3004,3034,3004,3015,2994,3015,2994,3034xe" filled="true" fillcolor="#000000" stroked="false">
                <v:path arrowok="t"/>
                <v:fill type="solid"/>
              </v:shape>
            </v:group>
            <v:group style="position:absolute;left:2994;top:3034;width:10;height:20" coordorigin="2994,3034" coordsize="10,20">
              <v:shape style="position:absolute;left:2994;top:3034;width:10;height:20" coordorigin="2994,3034" coordsize="10,20" path="m2994,3053l3004,3053,3004,3034,2994,3034,2994,3053xe" filled="true" fillcolor="#000000" stroked="false">
                <v:path arrowok="t"/>
                <v:fill type="solid"/>
              </v:shape>
            </v:group>
            <v:group style="position:absolute;left:2994;top:3060;width:10;height:2" coordorigin="2994,3060" coordsize="10,2">
              <v:shape style="position:absolute;left:2994;top:3060;width:10;height:2" coordorigin="2994,3060" coordsize="10,0" path="m2994,3060l3004,3060e" filled="false" stroked="true" strokeweight=".720001pt" strokecolor="#000000">
                <v:path arrowok="t"/>
              </v:shape>
            </v:group>
            <v:group style="position:absolute;left:6374;top:2132;width:10;height:20" coordorigin="6374,2132" coordsize="10,20">
              <v:shape style="position:absolute;left:6374;top:2132;width:10;height:20" coordorigin="6374,2132" coordsize="10,20" path="m6374,2151l6383,2151,6383,2132,6374,2132,6374,2151xe" filled="true" fillcolor="#000000" stroked="false">
                <v:path arrowok="t"/>
                <v:fill type="solid"/>
              </v:shape>
            </v:group>
            <v:group style="position:absolute;left:6374;top:2151;width:10;height:20" coordorigin="6374,2151" coordsize="10,20">
              <v:shape style="position:absolute;left:6374;top:2151;width:10;height:20" coordorigin="6374,2151" coordsize="10,20" path="m6374,2170l6383,2170,6383,2151,6374,2151,6374,2170xe" filled="true" fillcolor="#000000" stroked="false">
                <v:path arrowok="t"/>
                <v:fill type="solid"/>
              </v:shape>
            </v:group>
            <v:group style="position:absolute;left:6374;top:2170;width:10;height:20" coordorigin="6374,2170" coordsize="10,20">
              <v:shape style="position:absolute;left:6374;top:2170;width:10;height:20" coordorigin="6374,2170" coordsize="10,20" path="m6374,2189l6383,2189,6383,2170,6374,2170,6374,2189xe" filled="true" fillcolor="#000000" stroked="false">
                <v:path arrowok="t"/>
                <v:fill type="solid"/>
              </v:shape>
            </v:group>
            <v:group style="position:absolute;left:6374;top:2189;width:10;height:20" coordorigin="6374,2189" coordsize="10,20">
              <v:shape style="position:absolute;left:6374;top:2189;width:10;height:20" coordorigin="6374,2189" coordsize="10,20" path="m6374,2208l6383,2208,6383,2189,6374,2189,6374,2208xe" filled="true" fillcolor="#000000" stroked="false">
                <v:path arrowok="t"/>
                <v:fill type="solid"/>
              </v:shape>
            </v:group>
            <v:group style="position:absolute;left:6374;top:2208;width:10;height:20" coordorigin="6374,2208" coordsize="10,20">
              <v:shape style="position:absolute;left:6374;top:2208;width:10;height:20" coordorigin="6374,2208" coordsize="10,20" path="m6374,2228l6383,2228,6383,2208,6374,2208,6374,2228xe" filled="true" fillcolor="#000000" stroked="false">
                <v:path arrowok="t"/>
                <v:fill type="solid"/>
              </v:shape>
            </v:group>
            <v:group style="position:absolute;left:6374;top:2228;width:10;height:20" coordorigin="6374,2228" coordsize="10,20">
              <v:shape style="position:absolute;left:6374;top:2228;width:10;height:20" coordorigin="6374,2228" coordsize="10,20" path="m6374,2247l6383,2247,6383,2228,6374,2228,6374,2247xe" filled="true" fillcolor="#000000" stroked="false">
                <v:path arrowok="t"/>
                <v:fill type="solid"/>
              </v:shape>
            </v:group>
            <v:group style="position:absolute;left:6374;top:2247;width:10;height:20" coordorigin="6374,2247" coordsize="10,20">
              <v:shape style="position:absolute;left:6374;top:2247;width:10;height:20" coordorigin="6374,2247" coordsize="10,20" path="m6374,2266l6383,2266,6383,2247,6374,2247,6374,2266xe" filled="true" fillcolor="#000000" stroked="false">
                <v:path arrowok="t"/>
                <v:fill type="solid"/>
              </v:shape>
            </v:group>
            <v:group style="position:absolute;left:6374;top:2266;width:10;height:20" coordorigin="6374,2266" coordsize="10,20">
              <v:shape style="position:absolute;left:6374;top:2266;width:10;height:20" coordorigin="6374,2266" coordsize="10,20" path="m6374,2285l6383,2285,6383,2266,6374,2266,6374,2285xe" filled="true" fillcolor="#000000" stroked="false">
                <v:path arrowok="t"/>
                <v:fill type="solid"/>
              </v:shape>
            </v:group>
            <v:group style="position:absolute;left:6374;top:2285;width:10;height:20" coordorigin="6374,2285" coordsize="10,20">
              <v:shape style="position:absolute;left:6374;top:2285;width:10;height:20" coordorigin="6374,2285" coordsize="10,20" path="m6374,2304l6383,2304,6383,2285,6374,2285,6374,2304xe" filled="true" fillcolor="#000000" stroked="false">
                <v:path arrowok="t"/>
                <v:fill type="solid"/>
              </v:shape>
            </v:group>
            <v:group style="position:absolute;left:6374;top:2304;width:10;height:20" coordorigin="6374,2304" coordsize="10,20">
              <v:shape style="position:absolute;left:6374;top:2304;width:10;height:20" coordorigin="6374,2304" coordsize="10,20" path="m6374,2324l6383,2324,6383,2304,6374,2304,6374,2324xe" filled="true" fillcolor="#000000" stroked="false">
                <v:path arrowok="t"/>
                <v:fill type="solid"/>
              </v:shape>
            </v:group>
            <v:group style="position:absolute;left:6374;top:2324;width:10;height:20" coordorigin="6374,2324" coordsize="10,20">
              <v:shape style="position:absolute;left:6374;top:2324;width:10;height:20" coordorigin="6374,2324" coordsize="10,20" path="m6374,2343l6383,2343,6383,2324,6374,2324,6374,2343xe" filled="true" fillcolor="#000000" stroked="false">
                <v:path arrowok="t"/>
                <v:fill type="solid"/>
              </v:shape>
            </v:group>
            <v:group style="position:absolute;left:6374;top:2343;width:10;height:20" coordorigin="6374,2343" coordsize="10,20">
              <v:shape style="position:absolute;left:6374;top:2343;width:10;height:20" coordorigin="6374,2343" coordsize="10,20" path="m6374,2362l6383,2362,6383,2343,6374,2343,6374,2362xe" filled="true" fillcolor="#000000" stroked="false">
                <v:path arrowok="t"/>
                <v:fill type="solid"/>
              </v:shape>
            </v:group>
            <v:group style="position:absolute;left:6374;top:2362;width:10;height:20" coordorigin="6374,2362" coordsize="10,20">
              <v:shape style="position:absolute;left:6374;top:2362;width:10;height:20" coordorigin="6374,2362" coordsize="10,20" path="m6374,2381l6383,2381,6383,2362,6374,2362,6374,2381xe" filled="true" fillcolor="#000000" stroked="false">
                <v:path arrowok="t"/>
                <v:fill type="solid"/>
              </v:shape>
            </v:group>
            <v:group style="position:absolute;left:6374;top:2381;width:10;height:20" coordorigin="6374,2381" coordsize="10,20">
              <v:shape style="position:absolute;left:6374;top:2381;width:10;height:20" coordorigin="6374,2381" coordsize="10,20" path="m6374,2400l6383,2400,6383,2381,6374,2381,6374,2400xe" filled="true" fillcolor="#000000" stroked="false">
                <v:path arrowok="t"/>
                <v:fill type="solid"/>
              </v:shape>
            </v:group>
            <v:group style="position:absolute;left:6374;top:2400;width:10;height:20" coordorigin="6374,2400" coordsize="10,20">
              <v:shape style="position:absolute;left:6374;top:2400;width:10;height:20" coordorigin="6374,2400" coordsize="10,20" path="m6374,2420l6383,2420,6383,2400,6374,2400,6374,2420xe" filled="true" fillcolor="#000000" stroked="false">
                <v:path arrowok="t"/>
                <v:fill type="solid"/>
              </v:shape>
            </v:group>
            <v:group style="position:absolute;left:6374;top:2420;width:10;height:20" coordorigin="6374,2420" coordsize="10,20">
              <v:shape style="position:absolute;left:6374;top:2420;width:10;height:20" coordorigin="6374,2420" coordsize="10,20" path="m6374,2439l6383,2439,6383,2420,6374,2420,6374,2439xe" filled="true" fillcolor="#000000" stroked="false">
                <v:path arrowok="t"/>
                <v:fill type="solid"/>
              </v:shape>
            </v:group>
            <v:group style="position:absolute;left:6374;top:2439;width:10;height:20" coordorigin="6374,2439" coordsize="10,20">
              <v:shape style="position:absolute;left:6374;top:2439;width:10;height:20" coordorigin="6374,2439" coordsize="10,20" path="m6374,2458l6383,2458,6383,2439,6374,2439,6374,2458xe" filled="true" fillcolor="#000000" stroked="false">
                <v:path arrowok="t"/>
                <v:fill type="solid"/>
              </v:shape>
            </v:group>
            <v:group style="position:absolute;left:6374;top:2458;width:10;height:20" coordorigin="6374,2458" coordsize="10,20">
              <v:shape style="position:absolute;left:6374;top:2458;width:10;height:20" coordorigin="6374,2458" coordsize="10,20" path="m6374,2477l6383,2477,6383,2458,6374,2458,6374,2477xe" filled="true" fillcolor="#000000" stroked="false">
                <v:path arrowok="t"/>
                <v:fill type="solid"/>
              </v:shape>
            </v:group>
            <v:group style="position:absolute;left:6374;top:2477;width:10;height:20" coordorigin="6374,2477" coordsize="10,20">
              <v:shape style="position:absolute;left:6374;top:2477;width:10;height:20" coordorigin="6374,2477" coordsize="10,20" path="m6374,2496l6383,2496,6383,2477,6374,2477,6374,2496xe" filled="true" fillcolor="#000000" stroked="false">
                <v:path arrowok="t"/>
                <v:fill type="solid"/>
              </v:shape>
            </v:group>
            <v:group style="position:absolute;left:6374;top:2496;width:10;height:20" coordorigin="6374,2496" coordsize="10,20">
              <v:shape style="position:absolute;left:6374;top:2496;width:10;height:20" coordorigin="6374,2496" coordsize="10,20" path="m6374,2516l6383,2516,6383,2496,6374,2496,6374,2516xe" filled="true" fillcolor="#000000" stroked="false">
                <v:path arrowok="t"/>
                <v:fill type="solid"/>
              </v:shape>
            </v:group>
            <v:group style="position:absolute;left:6374;top:2516;width:10;height:20" coordorigin="6374,2516" coordsize="10,20">
              <v:shape style="position:absolute;left:6374;top:2516;width:10;height:20" coordorigin="6374,2516" coordsize="10,20" path="m6374,2535l6383,2535,6383,2516,6374,2516,6374,2535xe" filled="true" fillcolor="#000000" stroked="false">
                <v:path arrowok="t"/>
                <v:fill type="solid"/>
              </v:shape>
            </v:group>
            <v:group style="position:absolute;left:6374;top:2535;width:10;height:20" coordorigin="6374,2535" coordsize="10,20">
              <v:shape style="position:absolute;left:6374;top:2535;width:10;height:20" coordorigin="6374,2535" coordsize="10,20" path="m6374,2554l6383,2554,6383,2535,6374,2535,6374,2554xe" filled="true" fillcolor="#000000" stroked="false">
                <v:path arrowok="t"/>
                <v:fill type="solid"/>
              </v:shape>
            </v:group>
            <v:group style="position:absolute;left:6374;top:2554;width:10;height:20" coordorigin="6374,2554" coordsize="10,20">
              <v:shape style="position:absolute;left:6374;top:2554;width:10;height:20" coordorigin="6374,2554" coordsize="10,20" path="m6374,2573l6383,2573,6383,2554,6374,2554,6374,2573xe" filled="true" fillcolor="#000000" stroked="false">
                <v:path arrowok="t"/>
                <v:fill type="solid"/>
              </v:shape>
            </v:group>
            <v:group style="position:absolute;left:6374;top:2573;width:10;height:20" coordorigin="6374,2573" coordsize="10,20">
              <v:shape style="position:absolute;left:6374;top:2573;width:10;height:20" coordorigin="6374,2573" coordsize="10,20" path="m6374,2592l6383,2592,6383,2573,6374,2573,6374,2592xe" filled="true" fillcolor="#000000" stroked="false">
                <v:path arrowok="t"/>
                <v:fill type="solid"/>
              </v:shape>
            </v:group>
            <v:group style="position:absolute;left:6374;top:2592;width:10;height:20" coordorigin="6374,2592" coordsize="10,20">
              <v:shape style="position:absolute;left:6374;top:2592;width:10;height:20" coordorigin="6374,2592" coordsize="10,20" path="m6374,2612l6383,2612,6383,2592,6374,2592,6374,2612xe" filled="true" fillcolor="#000000" stroked="false">
                <v:path arrowok="t"/>
                <v:fill type="solid"/>
              </v:shape>
            </v:group>
            <v:group style="position:absolute;left:6374;top:2612;width:10;height:20" coordorigin="6374,2612" coordsize="10,20">
              <v:shape style="position:absolute;left:6374;top:2612;width:10;height:20" coordorigin="6374,2612" coordsize="10,20" path="m6374,2631l6383,2631,6383,2612,6374,2612,6374,2631xe" filled="true" fillcolor="#000000" stroked="false">
                <v:path arrowok="t"/>
                <v:fill type="solid"/>
              </v:shape>
            </v:group>
            <v:group style="position:absolute;left:6374;top:2631;width:10;height:20" coordorigin="6374,2631" coordsize="10,20">
              <v:shape style="position:absolute;left:6374;top:2631;width:10;height:20" coordorigin="6374,2631" coordsize="10,20" path="m6374,2650l6383,2650,6383,2631,6374,2631,6374,2650xe" filled="true" fillcolor="#000000" stroked="false">
                <v:path arrowok="t"/>
                <v:fill type="solid"/>
              </v:shape>
            </v:group>
            <v:group style="position:absolute;left:6374;top:2650;width:10;height:20" coordorigin="6374,2650" coordsize="10,20">
              <v:shape style="position:absolute;left:6374;top:2650;width:10;height:20" coordorigin="6374,2650" coordsize="10,20" path="m6374,2669l6383,2669,6383,2650,6374,2650,6374,2669xe" filled="true" fillcolor="#000000" stroked="false">
                <v:path arrowok="t"/>
                <v:fill type="solid"/>
              </v:shape>
            </v:group>
            <v:group style="position:absolute;left:6374;top:2669;width:10;height:20" coordorigin="6374,2669" coordsize="10,20">
              <v:shape style="position:absolute;left:6374;top:2669;width:10;height:20" coordorigin="6374,2669" coordsize="10,20" path="m6374,2688l6383,2688,6383,2669,6374,2669,6374,2688xe" filled="true" fillcolor="#000000" stroked="false">
                <v:path arrowok="t"/>
                <v:fill type="solid"/>
              </v:shape>
            </v:group>
            <v:group style="position:absolute;left:6374;top:2688;width:10;height:20" coordorigin="6374,2688" coordsize="10,20">
              <v:shape style="position:absolute;left:6374;top:2688;width:10;height:20" coordorigin="6374,2688" coordsize="10,20" path="m6374,2708l6383,2708,6383,2688,6374,2688,6374,2708xe" filled="true" fillcolor="#000000" stroked="false">
                <v:path arrowok="t"/>
                <v:fill type="solid"/>
              </v:shape>
            </v:group>
            <v:group style="position:absolute;left:6374;top:2708;width:10;height:20" coordorigin="6374,2708" coordsize="10,20">
              <v:shape style="position:absolute;left:6374;top:2708;width:10;height:20" coordorigin="6374,2708" coordsize="10,20" path="m6374,2727l6383,2727,6383,2708,6374,2708,6374,2727xe" filled="true" fillcolor="#000000" stroked="false">
                <v:path arrowok="t"/>
                <v:fill type="solid"/>
              </v:shape>
            </v:group>
            <v:group style="position:absolute;left:6374;top:2727;width:10;height:20" coordorigin="6374,2727" coordsize="10,20">
              <v:shape style="position:absolute;left:6374;top:2727;width:10;height:20" coordorigin="6374,2727" coordsize="10,20" path="m6374,2746l6383,2746,6383,2727,6374,2727,6374,2746xe" filled="true" fillcolor="#000000" stroked="false">
                <v:path arrowok="t"/>
                <v:fill type="solid"/>
              </v:shape>
            </v:group>
            <v:group style="position:absolute;left:6374;top:2746;width:10;height:20" coordorigin="6374,2746" coordsize="10,20">
              <v:shape style="position:absolute;left:6374;top:2746;width:10;height:20" coordorigin="6374,2746" coordsize="10,20" path="m6374,2765l6383,2765,6383,2746,6374,2746,6374,2765xe" filled="true" fillcolor="#000000" stroked="false">
                <v:path arrowok="t"/>
                <v:fill type="solid"/>
              </v:shape>
            </v:group>
            <v:group style="position:absolute;left:6374;top:2765;width:10;height:20" coordorigin="6374,2765" coordsize="10,20">
              <v:shape style="position:absolute;left:6374;top:2765;width:10;height:20" coordorigin="6374,2765" coordsize="10,20" path="m6374,2784l6383,2784,6383,2765,6374,2765,6374,2784xe" filled="true" fillcolor="#000000" stroked="false">
                <v:path arrowok="t"/>
                <v:fill type="solid"/>
              </v:shape>
            </v:group>
            <v:group style="position:absolute;left:6374;top:2784;width:10;height:20" coordorigin="6374,2784" coordsize="10,20">
              <v:shape style="position:absolute;left:6374;top:2784;width:10;height:20" coordorigin="6374,2784" coordsize="10,20" path="m6374,2804l6383,2804,6383,2784,6374,2784,6374,2804xe" filled="true" fillcolor="#000000" stroked="false">
                <v:path arrowok="t"/>
                <v:fill type="solid"/>
              </v:shape>
            </v:group>
            <v:group style="position:absolute;left:6374;top:2804;width:10;height:20" coordorigin="6374,2804" coordsize="10,20">
              <v:shape style="position:absolute;left:6374;top:2804;width:10;height:20" coordorigin="6374,2804" coordsize="10,20" path="m6374,2823l6383,2823,6383,2804,6374,2804,6374,2823xe" filled="true" fillcolor="#000000" stroked="false">
                <v:path arrowok="t"/>
                <v:fill type="solid"/>
              </v:shape>
            </v:group>
            <v:group style="position:absolute;left:6374;top:2823;width:10;height:20" coordorigin="6374,2823" coordsize="10,20">
              <v:shape style="position:absolute;left:6374;top:2823;width:10;height:20" coordorigin="6374,2823" coordsize="10,20" path="m6374,2842l6383,2842,6383,2823,6374,2823,6374,2842xe" filled="true" fillcolor="#000000" stroked="false">
                <v:path arrowok="t"/>
                <v:fill type="solid"/>
              </v:shape>
            </v:group>
            <v:group style="position:absolute;left:6374;top:2842;width:10;height:20" coordorigin="6374,2842" coordsize="10,20">
              <v:shape style="position:absolute;left:6374;top:2842;width:10;height:20" coordorigin="6374,2842" coordsize="10,20" path="m6374,2861l6383,2861,6383,2842,6374,2842,6374,2861xe" filled="true" fillcolor="#000000" stroked="false">
                <v:path arrowok="t"/>
                <v:fill type="solid"/>
              </v:shape>
            </v:group>
            <v:group style="position:absolute;left:6374;top:2861;width:10;height:20" coordorigin="6374,2861" coordsize="10,20">
              <v:shape style="position:absolute;left:6374;top:2861;width:10;height:20" coordorigin="6374,2861" coordsize="10,20" path="m6374,2880l6383,2880,6383,2861,6374,2861,6374,2880xe" filled="true" fillcolor="#000000" stroked="false">
                <v:path arrowok="t"/>
                <v:fill type="solid"/>
              </v:shape>
            </v:group>
            <v:group style="position:absolute;left:6374;top:2880;width:10;height:20" coordorigin="6374,2880" coordsize="10,20">
              <v:shape style="position:absolute;left:6374;top:2880;width:10;height:20" coordorigin="6374,2880" coordsize="10,20" path="m6374,2900l6383,2900,6383,2880,6374,2880,6374,2900xe" filled="true" fillcolor="#000000" stroked="false">
                <v:path arrowok="t"/>
                <v:fill type="solid"/>
              </v:shape>
            </v:group>
            <v:group style="position:absolute;left:6374;top:2900;width:10;height:20" coordorigin="6374,2900" coordsize="10,20">
              <v:shape style="position:absolute;left:6374;top:2900;width:10;height:20" coordorigin="6374,2900" coordsize="10,20" path="m6374,2919l6383,2919,6383,2900,6374,2900,6374,2919xe" filled="true" fillcolor="#000000" stroked="false">
                <v:path arrowok="t"/>
                <v:fill type="solid"/>
              </v:shape>
            </v:group>
            <v:group style="position:absolute;left:6374;top:2919;width:10;height:20" coordorigin="6374,2919" coordsize="10,20">
              <v:shape style="position:absolute;left:6374;top:2919;width:10;height:20" coordorigin="6374,2919" coordsize="10,20" path="m6374,2938l6383,2938,6383,2919,6374,2919,6374,2938xe" filled="true" fillcolor="#000000" stroked="false">
                <v:path arrowok="t"/>
                <v:fill type="solid"/>
              </v:shape>
            </v:group>
            <v:group style="position:absolute;left:6374;top:2938;width:10;height:20" coordorigin="6374,2938" coordsize="10,20">
              <v:shape style="position:absolute;left:6374;top:2938;width:10;height:20" coordorigin="6374,2938" coordsize="10,20" path="m6374,2957l6383,2957,6383,2938,6374,2938,6374,2957xe" filled="true" fillcolor="#000000" stroked="false">
                <v:path arrowok="t"/>
                <v:fill type="solid"/>
              </v:shape>
            </v:group>
            <v:group style="position:absolute;left:6374;top:2957;width:10;height:20" coordorigin="6374,2957" coordsize="10,20">
              <v:shape style="position:absolute;left:6374;top:2957;width:10;height:20" coordorigin="6374,2957" coordsize="10,20" path="m6374,2976l6383,2976,6383,2957,6374,2957,6374,2976xe" filled="true" fillcolor="#000000" stroked="false">
                <v:path arrowok="t"/>
                <v:fill type="solid"/>
              </v:shape>
            </v:group>
            <v:group style="position:absolute;left:6374;top:2976;width:10;height:20" coordorigin="6374,2976" coordsize="10,20">
              <v:shape style="position:absolute;left:6374;top:2976;width:10;height:20" coordorigin="6374,2976" coordsize="10,20" path="m6374,2996l6383,2996,6383,2976,6374,2976,6374,2996xe" filled="true" fillcolor="#000000" stroked="false">
                <v:path arrowok="t"/>
                <v:fill type="solid"/>
              </v:shape>
            </v:group>
            <v:group style="position:absolute;left:6374;top:2996;width:10;height:20" coordorigin="6374,2996" coordsize="10,20">
              <v:shape style="position:absolute;left:6374;top:2996;width:10;height:20" coordorigin="6374,2996" coordsize="10,20" path="m6374,3015l6383,3015,6383,2996,6374,2996,6374,3015xe" filled="true" fillcolor="#000000" stroked="false">
                <v:path arrowok="t"/>
                <v:fill type="solid"/>
              </v:shape>
            </v:group>
            <v:group style="position:absolute;left:6374;top:3015;width:10;height:20" coordorigin="6374,3015" coordsize="10,20">
              <v:shape style="position:absolute;left:6374;top:3015;width:10;height:20" coordorigin="6374,3015" coordsize="10,20" path="m6374,3034l6383,3034,6383,3015,6374,3015,6374,3034xe" filled="true" fillcolor="#000000" stroked="false">
                <v:path arrowok="t"/>
                <v:fill type="solid"/>
              </v:shape>
            </v:group>
            <v:group style="position:absolute;left:6374;top:3034;width:10;height:20" coordorigin="6374,3034" coordsize="10,20">
              <v:shape style="position:absolute;left:6374;top:3034;width:10;height:20" coordorigin="6374,3034" coordsize="10,20" path="m6374,3053l6383,3053,6383,3034,6374,3034,6374,3053xe" filled="true" fillcolor="#000000" stroked="false">
                <v:path arrowok="t"/>
                <v:fill type="solid"/>
              </v:shape>
            </v:group>
            <v:group style="position:absolute;left:6374;top:3060;width:10;height:2" coordorigin="6374,3060" coordsize="10,2">
              <v:shape style="position:absolute;left:6374;top:3060;width:10;height:2" coordorigin="6374,3060" coordsize="10,0" path="m6374,3060l6383,3060e" filled="false" stroked="true" strokeweight=".720001pt" strokecolor="#000000">
                <v:path arrowok="t"/>
              </v:shape>
            </v:group>
            <v:group style="position:absolute;left:7857;top:2132;width:10;height:20" coordorigin="7857,2132" coordsize="10,20">
              <v:shape style="position:absolute;left:7857;top:2132;width:10;height:20" coordorigin="7857,2132" coordsize="10,20" path="m7857,2151l7866,2151,7866,2132,7857,2132,7857,2151xe" filled="true" fillcolor="#000000" stroked="false">
                <v:path arrowok="t"/>
                <v:fill type="solid"/>
              </v:shape>
            </v:group>
            <v:group style="position:absolute;left:7857;top:2151;width:10;height:20" coordorigin="7857,2151" coordsize="10,20">
              <v:shape style="position:absolute;left:7857;top:2151;width:10;height:20" coordorigin="7857,2151" coordsize="10,20" path="m7857,2170l7866,2170,7866,2151,7857,2151,7857,2170xe" filled="true" fillcolor="#000000" stroked="false">
                <v:path arrowok="t"/>
                <v:fill type="solid"/>
              </v:shape>
            </v:group>
            <v:group style="position:absolute;left:7857;top:2170;width:10;height:20" coordorigin="7857,2170" coordsize="10,20">
              <v:shape style="position:absolute;left:7857;top:2170;width:10;height:20" coordorigin="7857,2170" coordsize="10,20" path="m7857,2189l7866,2189,7866,2170,7857,2170,7857,2189xe" filled="true" fillcolor="#000000" stroked="false">
                <v:path arrowok="t"/>
                <v:fill type="solid"/>
              </v:shape>
            </v:group>
            <v:group style="position:absolute;left:7857;top:2189;width:10;height:20" coordorigin="7857,2189" coordsize="10,20">
              <v:shape style="position:absolute;left:7857;top:2189;width:10;height:20" coordorigin="7857,2189" coordsize="10,20" path="m7857,2208l7866,2208,7866,2189,7857,2189,7857,2208xe" filled="true" fillcolor="#000000" stroked="false">
                <v:path arrowok="t"/>
                <v:fill type="solid"/>
              </v:shape>
            </v:group>
            <v:group style="position:absolute;left:7857;top:2208;width:10;height:20" coordorigin="7857,2208" coordsize="10,20">
              <v:shape style="position:absolute;left:7857;top:2208;width:10;height:20" coordorigin="7857,2208" coordsize="10,20" path="m7857,2228l7866,2228,7866,2208,7857,2208,7857,2228xe" filled="true" fillcolor="#000000" stroked="false">
                <v:path arrowok="t"/>
                <v:fill type="solid"/>
              </v:shape>
            </v:group>
            <v:group style="position:absolute;left:7857;top:2228;width:10;height:20" coordorigin="7857,2228" coordsize="10,20">
              <v:shape style="position:absolute;left:7857;top:2228;width:10;height:20" coordorigin="7857,2228" coordsize="10,20" path="m7857,2247l7866,2247,7866,2228,7857,2228,7857,2247xe" filled="true" fillcolor="#000000" stroked="false">
                <v:path arrowok="t"/>
                <v:fill type="solid"/>
              </v:shape>
            </v:group>
            <v:group style="position:absolute;left:7857;top:2247;width:10;height:20" coordorigin="7857,2247" coordsize="10,20">
              <v:shape style="position:absolute;left:7857;top:2247;width:10;height:20" coordorigin="7857,2247" coordsize="10,20" path="m7857,2266l7866,2266,7866,2247,7857,2247,7857,2266xe" filled="true" fillcolor="#000000" stroked="false">
                <v:path arrowok="t"/>
                <v:fill type="solid"/>
              </v:shape>
            </v:group>
            <v:group style="position:absolute;left:7857;top:2266;width:10;height:20" coordorigin="7857,2266" coordsize="10,20">
              <v:shape style="position:absolute;left:7857;top:2266;width:10;height:20" coordorigin="7857,2266" coordsize="10,20" path="m7857,2285l7866,2285,7866,2266,7857,2266,7857,2285xe" filled="true" fillcolor="#000000" stroked="false">
                <v:path arrowok="t"/>
                <v:fill type="solid"/>
              </v:shape>
            </v:group>
            <v:group style="position:absolute;left:7857;top:2285;width:10;height:20" coordorigin="7857,2285" coordsize="10,20">
              <v:shape style="position:absolute;left:7857;top:2285;width:10;height:20" coordorigin="7857,2285" coordsize="10,20" path="m7857,2304l7866,2304,7866,2285,7857,2285,7857,2304xe" filled="true" fillcolor="#000000" stroked="false">
                <v:path arrowok="t"/>
                <v:fill type="solid"/>
              </v:shape>
            </v:group>
            <v:group style="position:absolute;left:7857;top:2304;width:10;height:20" coordorigin="7857,2304" coordsize="10,20">
              <v:shape style="position:absolute;left:7857;top:2304;width:10;height:20" coordorigin="7857,2304" coordsize="10,20" path="m7857,2324l7866,2324,7866,2304,7857,2304,7857,2324xe" filled="true" fillcolor="#000000" stroked="false">
                <v:path arrowok="t"/>
                <v:fill type="solid"/>
              </v:shape>
            </v:group>
            <v:group style="position:absolute;left:7857;top:2324;width:10;height:20" coordorigin="7857,2324" coordsize="10,20">
              <v:shape style="position:absolute;left:7857;top:2324;width:10;height:20" coordorigin="7857,2324" coordsize="10,20" path="m7857,2343l7866,2343,7866,2324,7857,2324,7857,2343xe" filled="true" fillcolor="#000000" stroked="false">
                <v:path arrowok="t"/>
                <v:fill type="solid"/>
              </v:shape>
            </v:group>
            <v:group style="position:absolute;left:7857;top:2343;width:10;height:20" coordorigin="7857,2343" coordsize="10,20">
              <v:shape style="position:absolute;left:7857;top:2343;width:10;height:20" coordorigin="7857,2343" coordsize="10,20" path="m7857,2362l7866,2362,7866,2343,7857,2343,7857,2362xe" filled="true" fillcolor="#000000" stroked="false">
                <v:path arrowok="t"/>
                <v:fill type="solid"/>
              </v:shape>
            </v:group>
            <v:group style="position:absolute;left:7857;top:2362;width:10;height:20" coordorigin="7857,2362" coordsize="10,20">
              <v:shape style="position:absolute;left:7857;top:2362;width:10;height:20" coordorigin="7857,2362" coordsize="10,20" path="m7857,2381l7866,2381,7866,2362,7857,2362,7857,2381xe" filled="true" fillcolor="#000000" stroked="false">
                <v:path arrowok="t"/>
                <v:fill type="solid"/>
              </v:shape>
            </v:group>
            <v:group style="position:absolute;left:7857;top:2381;width:10;height:20" coordorigin="7857,2381" coordsize="10,20">
              <v:shape style="position:absolute;left:7857;top:2381;width:10;height:20" coordorigin="7857,2381" coordsize="10,20" path="m7857,2400l7866,2400,7866,2381,7857,2381,7857,2400xe" filled="true" fillcolor="#000000" stroked="false">
                <v:path arrowok="t"/>
                <v:fill type="solid"/>
              </v:shape>
            </v:group>
            <v:group style="position:absolute;left:7857;top:2400;width:10;height:20" coordorigin="7857,2400" coordsize="10,20">
              <v:shape style="position:absolute;left:7857;top:2400;width:10;height:20" coordorigin="7857,2400" coordsize="10,20" path="m7857,2420l7866,2420,7866,2400,7857,2400,7857,2420xe" filled="true" fillcolor="#000000" stroked="false">
                <v:path arrowok="t"/>
                <v:fill type="solid"/>
              </v:shape>
            </v:group>
            <v:group style="position:absolute;left:7857;top:2420;width:10;height:20" coordorigin="7857,2420" coordsize="10,20">
              <v:shape style="position:absolute;left:7857;top:2420;width:10;height:20" coordorigin="7857,2420" coordsize="10,20" path="m7857,2439l7866,2439,7866,2420,7857,2420,7857,2439xe" filled="true" fillcolor="#000000" stroked="false">
                <v:path arrowok="t"/>
                <v:fill type="solid"/>
              </v:shape>
            </v:group>
            <v:group style="position:absolute;left:7857;top:2439;width:10;height:20" coordorigin="7857,2439" coordsize="10,20">
              <v:shape style="position:absolute;left:7857;top:2439;width:10;height:20" coordorigin="7857,2439" coordsize="10,20" path="m7857,2458l7866,2458,7866,2439,7857,2439,7857,2458xe" filled="true" fillcolor="#000000" stroked="false">
                <v:path arrowok="t"/>
                <v:fill type="solid"/>
              </v:shape>
            </v:group>
            <v:group style="position:absolute;left:7857;top:2458;width:10;height:20" coordorigin="7857,2458" coordsize="10,20">
              <v:shape style="position:absolute;left:7857;top:2458;width:10;height:20" coordorigin="7857,2458" coordsize="10,20" path="m7857,2477l7866,2477,7866,2458,7857,2458,7857,2477xe" filled="true" fillcolor="#000000" stroked="false">
                <v:path arrowok="t"/>
                <v:fill type="solid"/>
              </v:shape>
            </v:group>
            <v:group style="position:absolute;left:7857;top:2477;width:10;height:20" coordorigin="7857,2477" coordsize="10,20">
              <v:shape style="position:absolute;left:7857;top:2477;width:10;height:20" coordorigin="7857,2477" coordsize="10,20" path="m7857,2496l7866,2496,7866,2477,7857,2477,7857,2496xe" filled="true" fillcolor="#000000" stroked="false">
                <v:path arrowok="t"/>
                <v:fill type="solid"/>
              </v:shape>
            </v:group>
            <v:group style="position:absolute;left:7857;top:2496;width:10;height:20" coordorigin="7857,2496" coordsize="10,20">
              <v:shape style="position:absolute;left:7857;top:2496;width:10;height:20" coordorigin="7857,2496" coordsize="10,20" path="m7857,2516l7866,2516,7866,2496,7857,2496,7857,2516xe" filled="true" fillcolor="#000000" stroked="false">
                <v:path arrowok="t"/>
                <v:fill type="solid"/>
              </v:shape>
            </v:group>
            <v:group style="position:absolute;left:7857;top:2516;width:10;height:20" coordorigin="7857,2516" coordsize="10,20">
              <v:shape style="position:absolute;left:7857;top:2516;width:10;height:20" coordorigin="7857,2516" coordsize="10,20" path="m7857,2535l7866,2535,7866,2516,7857,2516,7857,2535xe" filled="true" fillcolor="#000000" stroked="false">
                <v:path arrowok="t"/>
                <v:fill type="solid"/>
              </v:shape>
            </v:group>
            <v:group style="position:absolute;left:7857;top:2535;width:10;height:20" coordorigin="7857,2535" coordsize="10,20">
              <v:shape style="position:absolute;left:7857;top:2535;width:10;height:20" coordorigin="7857,2535" coordsize="10,20" path="m7857,2554l7866,2554,7866,2535,7857,2535,7857,2554xe" filled="true" fillcolor="#000000" stroked="false">
                <v:path arrowok="t"/>
                <v:fill type="solid"/>
              </v:shape>
            </v:group>
            <v:group style="position:absolute;left:7857;top:2554;width:10;height:20" coordorigin="7857,2554" coordsize="10,20">
              <v:shape style="position:absolute;left:7857;top:2554;width:10;height:20" coordorigin="7857,2554" coordsize="10,20" path="m7857,2573l7866,2573,7866,2554,7857,2554,7857,2573xe" filled="true" fillcolor="#000000" stroked="false">
                <v:path arrowok="t"/>
                <v:fill type="solid"/>
              </v:shape>
            </v:group>
            <v:group style="position:absolute;left:7857;top:2573;width:10;height:20" coordorigin="7857,2573" coordsize="10,20">
              <v:shape style="position:absolute;left:7857;top:2573;width:10;height:20" coordorigin="7857,2573" coordsize="10,20" path="m7857,2592l7866,2592,7866,2573,7857,2573,7857,2592xe" filled="true" fillcolor="#000000" stroked="false">
                <v:path arrowok="t"/>
                <v:fill type="solid"/>
              </v:shape>
            </v:group>
            <v:group style="position:absolute;left:7857;top:2592;width:10;height:20" coordorigin="7857,2592" coordsize="10,20">
              <v:shape style="position:absolute;left:7857;top:2592;width:10;height:20" coordorigin="7857,2592" coordsize="10,20" path="m7857,2612l7866,2612,7866,2592,7857,2592,7857,2612xe" filled="true" fillcolor="#000000" stroked="false">
                <v:path arrowok="t"/>
                <v:fill type="solid"/>
              </v:shape>
            </v:group>
            <v:group style="position:absolute;left:7857;top:2612;width:10;height:20" coordorigin="7857,2612" coordsize="10,20">
              <v:shape style="position:absolute;left:7857;top:2612;width:10;height:20" coordorigin="7857,2612" coordsize="10,20" path="m7857,2631l7866,2631,7866,2612,7857,2612,7857,2631xe" filled="true" fillcolor="#000000" stroked="false">
                <v:path arrowok="t"/>
                <v:fill type="solid"/>
              </v:shape>
            </v:group>
            <v:group style="position:absolute;left:7857;top:2631;width:10;height:20" coordorigin="7857,2631" coordsize="10,20">
              <v:shape style="position:absolute;left:7857;top:2631;width:10;height:20" coordorigin="7857,2631" coordsize="10,20" path="m7857,2650l7866,2650,7866,2631,7857,2631,7857,2650xe" filled="true" fillcolor="#000000" stroked="false">
                <v:path arrowok="t"/>
                <v:fill type="solid"/>
              </v:shape>
            </v:group>
            <v:group style="position:absolute;left:7857;top:2650;width:10;height:20" coordorigin="7857,2650" coordsize="10,20">
              <v:shape style="position:absolute;left:7857;top:2650;width:10;height:20" coordorigin="7857,2650" coordsize="10,20" path="m7857,2669l7866,2669,7866,2650,7857,2650,7857,2669xe" filled="true" fillcolor="#000000" stroked="false">
                <v:path arrowok="t"/>
                <v:fill type="solid"/>
              </v:shape>
            </v:group>
            <v:group style="position:absolute;left:7857;top:2669;width:10;height:20" coordorigin="7857,2669" coordsize="10,20">
              <v:shape style="position:absolute;left:7857;top:2669;width:10;height:20" coordorigin="7857,2669" coordsize="10,20" path="m7857,2688l7866,2688,7866,2669,7857,2669,7857,2688xe" filled="true" fillcolor="#000000" stroked="false">
                <v:path arrowok="t"/>
                <v:fill type="solid"/>
              </v:shape>
            </v:group>
            <v:group style="position:absolute;left:7857;top:2688;width:10;height:20" coordorigin="7857,2688" coordsize="10,20">
              <v:shape style="position:absolute;left:7857;top:2688;width:10;height:20" coordorigin="7857,2688" coordsize="10,20" path="m7857,2708l7866,2708,7866,2688,7857,2688,7857,2708xe" filled="true" fillcolor="#000000" stroked="false">
                <v:path arrowok="t"/>
                <v:fill type="solid"/>
              </v:shape>
            </v:group>
            <v:group style="position:absolute;left:7857;top:2708;width:10;height:20" coordorigin="7857,2708" coordsize="10,20">
              <v:shape style="position:absolute;left:7857;top:2708;width:10;height:20" coordorigin="7857,2708" coordsize="10,20" path="m7857,2727l7866,2727,7866,2708,7857,2708,7857,2727xe" filled="true" fillcolor="#000000" stroked="false">
                <v:path arrowok="t"/>
                <v:fill type="solid"/>
              </v:shape>
            </v:group>
            <v:group style="position:absolute;left:7857;top:2727;width:10;height:20" coordorigin="7857,2727" coordsize="10,20">
              <v:shape style="position:absolute;left:7857;top:2727;width:10;height:20" coordorigin="7857,2727" coordsize="10,20" path="m7857,2746l7866,2746,7866,2727,7857,2727,7857,2746xe" filled="true" fillcolor="#000000" stroked="false">
                <v:path arrowok="t"/>
                <v:fill type="solid"/>
              </v:shape>
            </v:group>
            <v:group style="position:absolute;left:7857;top:2746;width:10;height:20" coordorigin="7857,2746" coordsize="10,20">
              <v:shape style="position:absolute;left:7857;top:2746;width:10;height:20" coordorigin="7857,2746" coordsize="10,20" path="m7857,2765l7866,2765,7866,2746,7857,2746,7857,2765xe" filled="true" fillcolor="#000000" stroked="false">
                <v:path arrowok="t"/>
                <v:fill type="solid"/>
              </v:shape>
            </v:group>
            <v:group style="position:absolute;left:7857;top:2765;width:10;height:20" coordorigin="7857,2765" coordsize="10,20">
              <v:shape style="position:absolute;left:7857;top:2765;width:10;height:20" coordorigin="7857,2765" coordsize="10,20" path="m7857,2784l7866,2784,7866,2765,7857,2765,7857,2784xe" filled="true" fillcolor="#000000" stroked="false">
                <v:path arrowok="t"/>
                <v:fill type="solid"/>
              </v:shape>
            </v:group>
            <v:group style="position:absolute;left:7857;top:2784;width:10;height:20" coordorigin="7857,2784" coordsize="10,20">
              <v:shape style="position:absolute;left:7857;top:2784;width:10;height:20" coordorigin="7857,2784" coordsize="10,20" path="m7857,2804l7866,2804,7866,2784,7857,2784,7857,2804xe" filled="true" fillcolor="#000000" stroked="false">
                <v:path arrowok="t"/>
                <v:fill type="solid"/>
              </v:shape>
            </v:group>
            <v:group style="position:absolute;left:7857;top:2804;width:10;height:20" coordorigin="7857,2804" coordsize="10,20">
              <v:shape style="position:absolute;left:7857;top:2804;width:10;height:20" coordorigin="7857,2804" coordsize="10,20" path="m7857,2823l7866,2823,7866,2804,7857,2804,7857,2823xe" filled="true" fillcolor="#000000" stroked="false">
                <v:path arrowok="t"/>
                <v:fill type="solid"/>
              </v:shape>
            </v:group>
            <v:group style="position:absolute;left:7857;top:2823;width:10;height:20" coordorigin="7857,2823" coordsize="10,20">
              <v:shape style="position:absolute;left:7857;top:2823;width:10;height:20" coordorigin="7857,2823" coordsize="10,20" path="m7857,2842l7866,2842,7866,2823,7857,2823,7857,2842xe" filled="true" fillcolor="#000000" stroked="false">
                <v:path arrowok="t"/>
                <v:fill type="solid"/>
              </v:shape>
            </v:group>
            <v:group style="position:absolute;left:7857;top:2842;width:10;height:20" coordorigin="7857,2842" coordsize="10,20">
              <v:shape style="position:absolute;left:7857;top:2842;width:10;height:20" coordorigin="7857,2842" coordsize="10,20" path="m7857,2861l7866,2861,7866,2842,7857,2842,7857,2861xe" filled="true" fillcolor="#000000" stroked="false">
                <v:path arrowok="t"/>
                <v:fill type="solid"/>
              </v:shape>
            </v:group>
            <v:group style="position:absolute;left:7857;top:2861;width:10;height:20" coordorigin="7857,2861" coordsize="10,20">
              <v:shape style="position:absolute;left:7857;top:2861;width:10;height:20" coordorigin="7857,2861" coordsize="10,20" path="m7857,2880l7866,2880,7866,2861,7857,2861,7857,2880xe" filled="true" fillcolor="#000000" stroked="false">
                <v:path arrowok="t"/>
                <v:fill type="solid"/>
              </v:shape>
            </v:group>
            <v:group style="position:absolute;left:7857;top:2880;width:10;height:20" coordorigin="7857,2880" coordsize="10,20">
              <v:shape style="position:absolute;left:7857;top:2880;width:10;height:20" coordorigin="7857,2880" coordsize="10,20" path="m7857,2900l7866,2900,7866,2880,7857,2880,7857,2900xe" filled="true" fillcolor="#000000" stroked="false">
                <v:path arrowok="t"/>
                <v:fill type="solid"/>
              </v:shape>
            </v:group>
            <v:group style="position:absolute;left:7857;top:2900;width:10;height:20" coordorigin="7857,2900" coordsize="10,20">
              <v:shape style="position:absolute;left:7857;top:2900;width:10;height:20" coordorigin="7857,2900" coordsize="10,20" path="m7857,2919l7866,2919,7866,2900,7857,2900,7857,2919xe" filled="true" fillcolor="#000000" stroked="false">
                <v:path arrowok="t"/>
                <v:fill type="solid"/>
              </v:shape>
            </v:group>
            <v:group style="position:absolute;left:7857;top:2919;width:10;height:20" coordorigin="7857,2919" coordsize="10,20">
              <v:shape style="position:absolute;left:7857;top:2919;width:10;height:20" coordorigin="7857,2919" coordsize="10,20" path="m7857,2938l7866,2938,7866,2919,7857,2919,7857,2938xe" filled="true" fillcolor="#000000" stroked="false">
                <v:path arrowok="t"/>
                <v:fill type="solid"/>
              </v:shape>
            </v:group>
            <v:group style="position:absolute;left:7857;top:2938;width:10;height:20" coordorigin="7857,2938" coordsize="10,20">
              <v:shape style="position:absolute;left:7857;top:2938;width:10;height:20" coordorigin="7857,2938" coordsize="10,20" path="m7857,2957l7866,2957,7866,2938,7857,2938,7857,2957xe" filled="true" fillcolor="#000000" stroked="false">
                <v:path arrowok="t"/>
                <v:fill type="solid"/>
              </v:shape>
            </v:group>
            <v:group style="position:absolute;left:7857;top:2957;width:10;height:20" coordorigin="7857,2957" coordsize="10,20">
              <v:shape style="position:absolute;left:7857;top:2957;width:10;height:20" coordorigin="7857,2957" coordsize="10,20" path="m7857,2976l7866,2976,7866,2957,7857,2957,7857,2976xe" filled="true" fillcolor="#000000" stroked="false">
                <v:path arrowok="t"/>
                <v:fill type="solid"/>
              </v:shape>
            </v:group>
            <v:group style="position:absolute;left:7857;top:2976;width:10;height:20" coordorigin="7857,2976" coordsize="10,20">
              <v:shape style="position:absolute;left:7857;top:2976;width:10;height:20" coordorigin="7857,2976" coordsize="10,20" path="m7857,2996l7866,2996,7866,2976,7857,2976,7857,2996xe" filled="true" fillcolor="#000000" stroked="false">
                <v:path arrowok="t"/>
                <v:fill type="solid"/>
              </v:shape>
            </v:group>
            <v:group style="position:absolute;left:7857;top:2996;width:10;height:20" coordorigin="7857,2996" coordsize="10,20">
              <v:shape style="position:absolute;left:7857;top:2996;width:10;height:20" coordorigin="7857,2996" coordsize="10,20" path="m7857,3015l7866,3015,7866,2996,7857,2996,7857,3015xe" filled="true" fillcolor="#000000" stroked="false">
                <v:path arrowok="t"/>
                <v:fill type="solid"/>
              </v:shape>
            </v:group>
            <v:group style="position:absolute;left:7857;top:3015;width:10;height:20" coordorigin="7857,3015" coordsize="10,20">
              <v:shape style="position:absolute;left:7857;top:3015;width:10;height:20" coordorigin="7857,3015" coordsize="10,20" path="m7857,3034l7866,3034,7866,3015,7857,3015,7857,3034xe" filled="true" fillcolor="#000000" stroked="false">
                <v:path arrowok="t"/>
                <v:fill type="solid"/>
              </v:shape>
            </v:group>
            <v:group style="position:absolute;left:7857;top:3034;width:10;height:20" coordorigin="7857,3034" coordsize="10,20">
              <v:shape style="position:absolute;left:7857;top:3034;width:10;height:20" coordorigin="7857,3034" coordsize="10,20" path="m7857,3053l7866,3053,7866,3034,7857,3034,7857,3053xe" filled="true" fillcolor="#000000" stroked="false">
                <v:path arrowok="t"/>
                <v:fill type="solid"/>
              </v:shape>
            </v:group>
            <v:group style="position:absolute;left:7857;top:3060;width:10;height:2" coordorigin="7857,3060" coordsize="10,2">
              <v:shape style="position:absolute;left:7857;top:3060;width:10;height:2" coordorigin="7857,3060" coordsize="10,0" path="m7857,3060l7866,3060e" filled="false" stroked="true" strokeweight=".720001pt" strokecolor="#000000">
                <v:path arrowok="t"/>
              </v:shape>
            </v:group>
            <v:group style="position:absolute;left:12186;top:2132;width:10;height:20" coordorigin="12186,2132" coordsize="10,20">
              <v:shape style="position:absolute;left:12186;top:2132;width:10;height:20" coordorigin="12186,2132" coordsize="10,20" path="m12186,2151l12195,2151,12195,2132,12186,2132,12186,2151xe" filled="true" fillcolor="#000000" stroked="false">
                <v:path arrowok="t"/>
                <v:fill type="solid"/>
              </v:shape>
            </v:group>
            <v:group style="position:absolute;left:12186;top:2151;width:10;height:20" coordorigin="12186,2151" coordsize="10,20">
              <v:shape style="position:absolute;left:12186;top:2151;width:10;height:20" coordorigin="12186,2151" coordsize="10,20" path="m12186,2170l12195,2170,12195,2151,12186,2151,12186,2170xe" filled="true" fillcolor="#000000" stroked="false">
                <v:path arrowok="t"/>
                <v:fill type="solid"/>
              </v:shape>
            </v:group>
            <v:group style="position:absolute;left:12186;top:2170;width:10;height:20" coordorigin="12186,2170" coordsize="10,20">
              <v:shape style="position:absolute;left:12186;top:2170;width:10;height:20" coordorigin="12186,2170" coordsize="10,20" path="m12186,2189l12195,2189,12195,2170,12186,2170,12186,2189xe" filled="true" fillcolor="#000000" stroked="false">
                <v:path arrowok="t"/>
                <v:fill type="solid"/>
              </v:shape>
            </v:group>
            <v:group style="position:absolute;left:12186;top:2189;width:10;height:20" coordorigin="12186,2189" coordsize="10,20">
              <v:shape style="position:absolute;left:12186;top:2189;width:10;height:20" coordorigin="12186,2189" coordsize="10,20" path="m12186,2208l12195,2208,12195,2189,12186,2189,12186,2208xe" filled="true" fillcolor="#000000" stroked="false">
                <v:path arrowok="t"/>
                <v:fill type="solid"/>
              </v:shape>
            </v:group>
            <v:group style="position:absolute;left:12186;top:2208;width:10;height:20" coordorigin="12186,2208" coordsize="10,20">
              <v:shape style="position:absolute;left:12186;top:2208;width:10;height:20" coordorigin="12186,2208" coordsize="10,20" path="m12186,2228l12195,2228,12195,2208,12186,2208,12186,2228xe" filled="true" fillcolor="#000000" stroked="false">
                <v:path arrowok="t"/>
                <v:fill type="solid"/>
              </v:shape>
            </v:group>
            <v:group style="position:absolute;left:12186;top:2228;width:10;height:20" coordorigin="12186,2228" coordsize="10,20">
              <v:shape style="position:absolute;left:12186;top:2228;width:10;height:20" coordorigin="12186,2228" coordsize="10,20" path="m12186,2247l12195,2247,12195,2228,12186,2228,12186,2247xe" filled="true" fillcolor="#000000" stroked="false">
                <v:path arrowok="t"/>
                <v:fill type="solid"/>
              </v:shape>
            </v:group>
            <v:group style="position:absolute;left:12186;top:2247;width:10;height:20" coordorigin="12186,2247" coordsize="10,20">
              <v:shape style="position:absolute;left:12186;top:2247;width:10;height:20" coordorigin="12186,2247" coordsize="10,20" path="m12186,2266l12195,2266,12195,2247,12186,2247,12186,2266xe" filled="true" fillcolor="#000000" stroked="false">
                <v:path arrowok="t"/>
                <v:fill type="solid"/>
              </v:shape>
            </v:group>
            <v:group style="position:absolute;left:12186;top:2266;width:10;height:20" coordorigin="12186,2266" coordsize="10,20">
              <v:shape style="position:absolute;left:12186;top:2266;width:10;height:20" coordorigin="12186,2266" coordsize="10,20" path="m12186,2285l12195,2285,12195,2266,12186,2266,12186,2285xe" filled="true" fillcolor="#000000" stroked="false">
                <v:path arrowok="t"/>
                <v:fill type="solid"/>
              </v:shape>
            </v:group>
            <v:group style="position:absolute;left:12186;top:2285;width:10;height:20" coordorigin="12186,2285" coordsize="10,20">
              <v:shape style="position:absolute;left:12186;top:2285;width:10;height:20" coordorigin="12186,2285" coordsize="10,20" path="m12186,2304l12195,2304,12195,2285,12186,2285,12186,2304xe" filled="true" fillcolor="#000000" stroked="false">
                <v:path arrowok="t"/>
                <v:fill type="solid"/>
              </v:shape>
            </v:group>
            <v:group style="position:absolute;left:12186;top:2304;width:10;height:20" coordorigin="12186,2304" coordsize="10,20">
              <v:shape style="position:absolute;left:12186;top:2304;width:10;height:20" coordorigin="12186,2304" coordsize="10,20" path="m12186,2324l12195,2324,12195,2304,12186,2304,12186,2324xe" filled="true" fillcolor="#000000" stroked="false">
                <v:path arrowok="t"/>
                <v:fill type="solid"/>
              </v:shape>
            </v:group>
            <v:group style="position:absolute;left:12186;top:2324;width:10;height:20" coordorigin="12186,2324" coordsize="10,20">
              <v:shape style="position:absolute;left:12186;top:2324;width:10;height:20" coordorigin="12186,2324" coordsize="10,20" path="m12186,2343l12195,2343,12195,2324,12186,2324,12186,2343xe" filled="true" fillcolor="#000000" stroked="false">
                <v:path arrowok="t"/>
                <v:fill type="solid"/>
              </v:shape>
            </v:group>
            <v:group style="position:absolute;left:12186;top:2343;width:10;height:20" coordorigin="12186,2343" coordsize="10,20">
              <v:shape style="position:absolute;left:12186;top:2343;width:10;height:20" coordorigin="12186,2343" coordsize="10,20" path="m12186,2362l12195,2362,12195,2343,12186,2343,12186,2362xe" filled="true" fillcolor="#000000" stroked="false">
                <v:path arrowok="t"/>
                <v:fill type="solid"/>
              </v:shape>
            </v:group>
            <v:group style="position:absolute;left:12186;top:2362;width:10;height:20" coordorigin="12186,2362" coordsize="10,20">
              <v:shape style="position:absolute;left:12186;top:2362;width:10;height:20" coordorigin="12186,2362" coordsize="10,20" path="m12186,2381l12195,2381,12195,2362,12186,2362,12186,2381xe" filled="true" fillcolor="#000000" stroked="false">
                <v:path arrowok="t"/>
                <v:fill type="solid"/>
              </v:shape>
            </v:group>
            <v:group style="position:absolute;left:12186;top:2381;width:10;height:20" coordorigin="12186,2381" coordsize="10,20">
              <v:shape style="position:absolute;left:12186;top:2381;width:10;height:20" coordorigin="12186,2381" coordsize="10,20" path="m12186,2400l12195,2400,12195,2381,12186,2381,12186,2400xe" filled="true" fillcolor="#000000" stroked="false">
                <v:path arrowok="t"/>
                <v:fill type="solid"/>
              </v:shape>
            </v:group>
            <v:group style="position:absolute;left:12186;top:2400;width:10;height:20" coordorigin="12186,2400" coordsize="10,20">
              <v:shape style="position:absolute;left:12186;top:2400;width:10;height:20" coordorigin="12186,2400" coordsize="10,20" path="m12186,2420l12195,2420,12195,2400,12186,2400,12186,2420xe" filled="true" fillcolor="#000000" stroked="false">
                <v:path arrowok="t"/>
                <v:fill type="solid"/>
              </v:shape>
            </v:group>
            <v:group style="position:absolute;left:12186;top:2420;width:10;height:20" coordorigin="12186,2420" coordsize="10,20">
              <v:shape style="position:absolute;left:12186;top:2420;width:10;height:20" coordorigin="12186,2420" coordsize="10,20" path="m12186,2439l12195,2439,12195,2420,12186,2420,12186,2439xe" filled="true" fillcolor="#000000" stroked="false">
                <v:path arrowok="t"/>
                <v:fill type="solid"/>
              </v:shape>
            </v:group>
            <v:group style="position:absolute;left:12186;top:2439;width:10;height:20" coordorigin="12186,2439" coordsize="10,20">
              <v:shape style="position:absolute;left:12186;top:2439;width:10;height:20" coordorigin="12186,2439" coordsize="10,20" path="m12186,2458l12195,2458,12195,2439,12186,2439,12186,2458xe" filled="true" fillcolor="#000000" stroked="false">
                <v:path arrowok="t"/>
                <v:fill type="solid"/>
              </v:shape>
            </v:group>
            <v:group style="position:absolute;left:12186;top:2458;width:10;height:20" coordorigin="12186,2458" coordsize="10,20">
              <v:shape style="position:absolute;left:12186;top:2458;width:10;height:20" coordorigin="12186,2458" coordsize="10,20" path="m12186,2477l12195,2477,12195,2458,12186,2458,12186,2477xe" filled="true" fillcolor="#000000" stroked="false">
                <v:path arrowok="t"/>
                <v:fill type="solid"/>
              </v:shape>
            </v:group>
            <v:group style="position:absolute;left:12186;top:2477;width:10;height:20" coordorigin="12186,2477" coordsize="10,20">
              <v:shape style="position:absolute;left:12186;top:2477;width:10;height:20" coordorigin="12186,2477" coordsize="10,20" path="m12186,2496l12195,2496,12195,2477,12186,2477,12186,2496xe" filled="true" fillcolor="#000000" stroked="false">
                <v:path arrowok="t"/>
                <v:fill type="solid"/>
              </v:shape>
            </v:group>
            <v:group style="position:absolute;left:12186;top:2496;width:10;height:20" coordorigin="12186,2496" coordsize="10,20">
              <v:shape style="position:absolute;left:12186;top:2496;width:10;height:20" coordorigin="12186,2496" coordsize="10,20" path="m12186,2516l12195,2516,12195,2496,12186,2496,12186,2516xe" filled="true" fillcolor="#000000" stroked="false">
                <v:path arrowok="t"/>
                <v:fill type="solid"/>
              </v:shape>
            </v:group>
            <v:group style="position:absolute;left:12186;top:2516;width:10;height:20" coordorigin="12186,2516" coordsize="10,20">
              <v:shape style="position:absolute;left:12186;top:2516;width:10;height:20" coordorigin="12186,2516" coordsize="10,20" path="m12186,2535l12195,2535,12195,2516,12186,2516,12186,2535xe" filled="true" fillcolor="#000000" stroked="false">
                <v:path arrowok="t"/>
                <v:fill type="solid"/>
              </v:shape>
            </v:group>
            <v:group style="position:absolute;left:12186;top:2535;width:10;height:20" coordorigin="12186,2535" coordsize="10,20">
              <v:shape style="position:absolute;left:12186;top:2535;width:10;height:20" coordorigin="12186,2535" coordsize="10,20" path="m12186,2554l12195,2554,12195,2535,12186,2535,12186,2554xe" filled="true" fillcolor="#000000" stroked="false">
                <v:path arrowok="t"/>
                <v:fill type="solid"/>
              </v:shape>
            </v:group>
            <v:group style="position:absolute;left:12186;top:2554;width:10;height:20" coordorigin="12186,2554" coordsize="10,20">
              <v:shape style="position:absolute;left:12186;top:2554;width:10;height:20" coordorigin="12186,2554" coordsize="10,20" path="m12186,2573l12195,2573,12195,2554,12186,2554,12186,2573xe" filled="true" fillcolor="#000000" stroked="false">
                <v:path arrowok="t"/>
                <v:fill type="solid"/>
              </v:shape>
            </v:group>
            <v:group style="position:absolute;left:12186;top:2573;width:10;height:20" coordorigin="12186,2573" coordsize="10,20">
              <v:shape style="position:absolute;left:12186;top:2573;width:10;height:20" coordorigin="12186,2573" coordsize="10,20" path="m12186,2592l12195,2592,12195,2573,12186,2573,12186,2592xe" filled="true" fillcolor="#000000" stroked="false">
                <v:path arrowok="t"/>
                <v:fill type="solid"/>
              </v:shape>
            </v:group>
            <v:group style="position:absolute;left:12186;top:2592;width:10;height:20" coordorigin="12186,2592" coordsize="10,20">
              <v:shape style="position:absolute;left:12186;top:2592;width:10;height:20" coordorigin="12186,2592" coordsize="10,20" path="m12186,2612l12195,2612,12195,2592,12186,2592,12186,2612xe" filled="true" fillcolor="#000000" stroked="false">
                <v:path arrowok="t"/>
                <v:fill type="solid"/>
              </v:shape>
            </v:group>
            <v:group style="position:absolute;left:12186;top:2612;width:10;height:20" coordorigin="12186,2612" coordsize="10,20">
              <v:shape style="position:absolute;left:12186;top:2612;width:10;height:20" coordorigin="12186,2612" coordsize="10,20" path="m12186,2631l12195,2631,12195,2612,12186,2612,12186,2631xe" filled="true" fillcolor="#000000" stroked="false">
                <v:path arrowok="t"/>
                <v:fill type="solid"/>
              </v:shape>
            </v:group>
            <v:group style="position:absolute;left:12186;top:2631;width:10;height:20" coordorigin="12186,2631" coordsize="10,20">
              <v:shape style="position:absolute;left:12186;top:2631;width:10;height:20" coordorigin="12186,2631" coordsize="10,20" path="m12186,2650l12195,2650,12195,2631,12186,2631,12186,2650xe" filled="true" fillcolor="#000000" stroked="false">
                <v:path arrowok="t"/>
                <v:fill type="solid"/>
              </v:shape>
            </v:group>
            <v:group style="position:absolute;left:12186;top:2650;width:10;height:20" coordorigin="12186,2650" coordsize="10,20">
              <v:shape style="position:absolute;left:12186;top:2650;width:10;height:20" coordorigin="12186,2650" coordsize="10,20" path="m12186,2669l12195,2669,12195,2650,12186,2650,12186,2669xe" filled="true" fillcolor="#000000" stroked="false">
                <v:path arrowok="t"/>
                <v:fill type="solid"/>
              </v:shape>
            </v:group>
            <v:group style="position:absolute;left:12186;top:2669;width:10;height:20" coordorigin="12186,2669" coordsize="10,20">
              <v:shape style="position:absolute;left:12186;top:2669;width:10;height:20" coordorigin="12186,2669" coordsize="10,20" path="m12186,2688l12195,2688,12195,2669,12186,2669,12186,2688xe" filled="true" fillcolor="#000000" stroked="false">
                <v:path arrowok="t"/>
                <v:fill type="solid"/>
              </v:shape>
            </v:group>
            <v:group style="position:absolute;left:12186;top:2688;width:10;height:20" coordorigin="12186,2688" coordsize="10,20">
              <v:shape style="position:absolute;left:12186;top:2688;width:10;height:20" coordorigin="12186,2688" coordsize="10,20" path="m12186,2708l12195,2708,12195,2688,12186,2688,12186,2708xe" filled="true" fillcolor="#000000" stroked="false">
                <v:path arrowok="t"/>
                <v:fill type="solid"/>
              </v:shape>
            </v:group>
            <v:group style="position:absolute;left:12186;top:2708;width:10;height:20" coordorigin="12186,2708" coordsize="10,20">
              <v:shape style="position:absolute;left:12186;top:2708;width:10;height:20" coordorigin="12186,2708" coordsize="10,20" path="m12186,2727l12195,2727,12195,2708,12186,2708,12186,2727xe" filled="true" fillcolor="#000000" stroked="false">
                <v:path arrowok="t"/>
                <v:fill type="solid"/>
              </v:shape>
            </v:group>
            <v:group style="position:absolute;left:12186;top:2727;width:10;height:20" coordorigin="12186,2727" coordsize="10,20">
              <v:shape style="position:absolute;left:12186;top:2727;width:10;height:20" coordorigin="12186,2727" coordsize="10,20" path="m12186,2746l12195,2746,12195,2727,12186,2727,12186,2746xe" filled="true" fillcolor="#000000" stroked="false">
                <v:path arrowok="t"/>
                <v:fill type="solid"/>
              </v:shape>
            </v:group>
            <v:group style="position:absolute;left:12186;top:2746;width:10;height:20" coordorigin="12186,2746" coordsize="10,20">
              <v:shape style="position:absolute;left:12186;top:2746;width:10;height:20" coordorigin="12186,2746" coordsize="10,20" path="m12186,2765l12195,2765,12195,2746,12186,2746,12186,2765xe" filled="true" fillcolor="#000000" stroked="false">
                <v:path arrowok="t"/>
                <v:fill type="solid"/>
              </v:shape>
            </v:group>
            <v:group style="position:absolute;left:12186;top:2765;width:10;height:20" coordorigin="12186,2765" coordsize="10,20">
              <v:shape style="position:absolute;left:12186;top:2765;width:10;height:20" coordorigin="12186,2765" coordsize="10,20" path="m12186,2784l12195,2784,12195,2765,12186,2765,12186,2784xe" filled="true" fillcolor="#000000" stroked="false">
                <v:path arrowok="t"/>
                <v:fill type="solid"/>
              </v:shape>
            </v:group>
            <v:group style="position:absolute;left:12186;top:2784;width:10;height:20" coordorigin="12186,2784" coordsize="10,20">
              <v:shape style="position:absolute;left:12186;top:2784;width:10;height:20" coordorigin="12186,2784" coordsize="10,20" path="m12186,2804l12195,2804,12195,2784,12186,2784,12186,2804xe" filled="true" fillcolor="#000000" stroked="false">
                <v:path arrowok="t"/>
                <v:fill type="solid"/>
              </v:shape>
            </v:group>
            <v:group style="position:absolute;left:12186;top:2804;width:10;height:20" coordorigin="12186,2804" coordsize="10,20">
              <v:shape style="position:absolute;left:12186;top:2804;width:10;height:20" coordorigin="12186,2804" coordsize="10,20" path="m12186,2823l12195,2823,12195,2804,12186,2804,12186,2823xe" filled="true" fillcolor="#000000" stroked="false">
                <v:path arrowok="t"/>
                <v:fill type="solid"/>
              </v:shape>
            </v:group>
            <v:group style="position:absolute;left:12186;top:2823;width:10;height:20" coordorigin="12186,2823" coordsize="10,20">
              <v:shape style="position:absolute;left:12186;top:2823;width:10;height:20" coordorigin="12186,2823" coordsize="10,20" path="m12186,2842l12195,2842,12195,2823,12186,2823,12186,2842xe" filled="true" fillcolor="#000000" stroked="false">
                <v:path arrowok="t"/>
                <v:fill type="solid"/>
              </v:shape>
            </v:group>
            <v:group style="position:absolute;left:12186;top:2842;width:10;height:20" coordorigin="12186,2842" coordsize="10,20">
              <v:shape style="position:absolute;left:12186;top:2842;width:10;height:20" coordorigin="12186,2842" coordsize="10,20" path="m12186,2861l12195,2861,12195,2842,12186,2842,12186,2861xe" filled="true" fillcolor="#000000" stroked="false">
                <v:path arrowok="t"/>
                <v:fill type="solid"/>
              </v:shape>
            </v:group>
            <v:group style="position:absolute;left:12186;top:2861;width:10;height:20" coordorigin="12186,2861" coordsize="10,20">
              <v:shape style="position:absolute;left:12186;top:2861;width:10;height:20" coordorigin="12186,2861" coordsize="10,20" path="m12186,2880l12195,2880,12195,2861,12186,2861,12186,2880xe" filled="true" fillcolor="#000000" stroked="false">
                <v:path arrowok="t"/>
                <v:fill type="solid"/>
              </v:shape>
            </v:group>
            <v:group style="position:absolute;left:12186;top:2880;width:10;height:20" coordorigin="12186,2880" coordsize="10,20">
              <v:shape style="position:absolute;left:12186;top:2880;width:10;height:20" coordorigin="12186,2880" coordsize="10,20" path="m12186,2900l12195,2900,12195,2880,12186,2880,12186,2900xe" filled="true" fillcolor="#000000" stroked="false">
                <v:path arrowok="t"/>
                <v:fill type="solid"/>
              </v:shape>
            </v:group>
            <v:group style="position:absolute;left:12186;top:2900;width:10;height:20" coordorigin="12186,2900" coordsize="10,20">
              <v:shape style="position:absolute;left:12186;top:2900;width:10;height:20" coordorigin="12186,2900" coordsize="10,20" path="m12186,2919l12195,2919,12195,2900,12186,2900,12186,2919xe" filled="true" fillcolor="#000000" stroked="false">
                <v:path arrowok="t"/>
                <v:fill type="solid"/>
              </v:shape>
            </v:group>
            <v:group style="position:absolute;left:12186;top:2919;width:10;height:20" coordorigin="12186,2919" coordsize="10,20">
              <v:shape style="position:absolute;left:12186;top:2919;width:10;height:20" coordorigin="12186,2919" coordsize="10,20" path="m12186,2938l12195,2938,12195,2919,12186,2919,12186,2938xe" filled="true" fillcolor="#000000" stroked="false">
                <v:path arrowok="t"/>
                <v:fill type="solid"/>
              </v:shape>
            </v:group>
            <v:group style="position:absolute;left:12186;top:2938;width:10;height:20" coordorigin="12186,2938" coordsize="10,20">
              <v:shape style="position:absolute;left:12186;top:2938;width:10;height:20" coordorigin="12186,2938" coordsize="10,20" path="m12186,2957l12195,2957,12195,2938,12186,2938,12186,2957xe" filled="true" fillcolor="#000000" stroked="false">
                <v:path arrowok="t"/>
                <v:fill type="solid"/>
              </v:shape>
            </v:group>
            <v:group style="position:absolute;left:12186;top:2957;width:10;height:20" coordorigin="12186,2957" coordsize="10,20">
              <v:shape style="position:absolute;left:12186;top:2957;width:10;height:20" coordorigin="12186,2957" coordsize="10,20" path="m12186,2976l12195,2976,12195,2957,12186,2957,12186,2976xe" filled="true" fillcolor="#000000" stroked="false">
                <v:path arrowok="t"/>
                <v:fill type="solid"/>
              </v:shape>
            </v:group>
            <v:group style="position:absolute;left:12186;top:2976;width:10;height:20" coordorigin="12186,2976" coordsize="10,20">
              <v:shape style="position:absolute;left:12186;top:2976;width:10;height:20" coordorigin="12186,2976" coordsize="10,20" path="m12186,2996l12195,2996,12195,2976,12186,2976,12186,2996xe" filled="true" fillcolor="#000000" stroked="false">
                <v:path arrowok="t"/>
                <v:fill type="solid"/>
              </v:shape>
            </v:group>
            <v:group style="position:absolute;left:12186;top:2996;width:10;height:20" coordorigin="12186,2996" coordsize="10,20">
              <v:shape style="position:absolute;left:12186;top:2996;width:10;height:20" coordorigin="12186,2996" coordsize="10,20" path="m12186,3015l12195,3015,12195,2996,12186,2996,12186,3015xe" filled="true" fillcolor="#000000" stroked="false">
                <v:path arrowok="t"/>
                <v:fill type="solid"/>
              </v:shape>
            </v:group>
            <v:group style="position:absolute;left:12186;top:3015;width:10;height:20" coordorigin="12186,3015" coordsize="10,20">
              <v:shape style="position:absolute;left:12186;top:3015;width:10;height:20" coordorigin="12186,3015" coordsize="10,20" path="m12186,3034l12195,3034,12195,3015,12186,3015,12186,3034xe" filled="true" fillcolor="#000000" stroked="false">
                <v:path arrowok="t"/>
                <v:fill type="solid"/>
              </v:shape>
            </v:group>
            <v:group style="position:absolute;left:12186;top:3034;width:10;height:20" coordorigin="12186,3034" coordsize="10,20">
              <v:shape style="position:absolute;left:12186;top:3034;width:10;height:20" coordorigin="12186,3034" coordsize="10,20" path="m12186,3053l12195,3053,12195,3034,12186,3034,12186,3053xe" filled="true" fillcolor="#000000" stroked="false">
                <v:path arrowok="t"/>
                <v:fill type="solid"/>
              </v:shape>
            </v:group>
            <v:group style="position:absolute;left:12186;top:3060;width:10;height:2" coordorigin="12186,3060" coordsize="10,2">
              <v:shape style="position:absolute;left:12186;top:3060;width:10;height:2" coordorigin="12186,3060" coordsize="10,0" path="m12186,3060l12195,3060e" filled="false" stroked="true" strokeweight=".720001pt" strokecolor="#000000">
                <v:path arrowok="t"/>
              </v:shape>
            </v:group>
            <v:group style="position:absolute;left:13518;top:2132;width:10;height:20" coordorigin="13518,2132" coordsize="10,20">
              <v:shape style="position:absolute;left:13518;top:2132;width:10;height:20" coordorigin="13518,2132" coordsize="10,20" path="m13518,2151l13527,2151,13527,2132,13518,2132,13518,2151xe" filled="true" fillcolor="#000000" stroked="false">
                <v:path arrowok="t"/>
                <v:fill type="solid"/>
              </v:shape>
            </v:group>
            <v:group style="position:absolute;left:13518;top:2151;width:10;height:20" coordorigin="13518,2151" coordsize="10,20">
              <v:shape style="position:absolute;left:13518;top:2151;width:10;height:20" coordorigin="13518,2151" coordsize="10,20" path="m13518,2170l13527,2170,13527,2151,13518,2151,13518,2170xe" filled="true" fillcolor="#000000" stroked="false">
                <v:path arrowok="t"/>
                <v:fill type="solid"/>
              </v:shape>
            </v:group>
            <v:group style="position:absolute;left:13518;top:2170;width:10;height:20" coordorigin="13518,2170" coordsize="10,20">
              <v:shape style="position:absolute;left:13518;top:2170;width:10;height:20" coordorigin="13518,2170" coordsize="10,20" path="m13518,2189l13527,2189,13527,2170,13518,2170,13518,2189xe" filled="true" fillcolor="#000000" stroked="false">
                <v:path arrowok="t"/>
                <v:fill type="solid"/>
              </v:shape>
            </v:group>
            <v:group style="position:absolute;left:13518;top:2189;width:10;height:20" coordorigin="13518,2189" coordsize="10,20">
              <v:shape style="position:absolute;left:13518;top:2189;width:10;height:20" coordorigin="13518,2189" coordsize="10,20" path="m13518,2208l13527,2208,13527,2189,13518,2189,13518,2208xe" filled="true" fillcolor="#000000" stroked="false">
                <v:path arrowok="t"/>
                <v:fill type="solid"/>
              </v:shape>
            </v:group>
            <v:group style="position:absolute;left:13518;top:2208;width:10;height:20" coordorigin="13518,2208" coordsize="10,20">
              <v:shape style="position:absolute;left:13518;top:2208;width:10;height:20" coordorigin="13518,2208" coordsize="10,20" path="m13518,2228l13527,2228,13527,2208,13518,2208,13518,2228xe" filled="true" fillcolor="#000000" stroked="false">
                <v:path arrowok="t"/>
                <v:fill type="solid"/>
              </v:shape>
            </v:group>
            <v:group style="position:absolute;left:13518;top:2228;width:10;height:20" coordorigin="13518,2228" coordsize="10,20">
              <v:shape style="position:absolute;left:13518;top:2228;width:10;height:20" coordorigin="13518,2228" coordsize="10,20" path="m13518,2247l13527,2247,13527,2228,13518,2228,13518,2247xe" filled="true" fillcolor="#000000" stroked="false">
                <v:path arrowok="t"/>
                <v:fill type="solid"/>
              </v:shape>
            </v:group>
            <v:group style="position:absolute;left:13518;top:2247;width:10;height:20" coordorigin="13518,2247" coordsize="10,20">
              <v:shape style="position:absolute;left:13518;top:2247;width:10;height:20" coordorigin="13518,2247" coordsize="10,20" path="m13518,2266l13527,2266,13527,2247,13518,2247,13518,2266xe" filled="true" fillcolor="#000000" stroked="false">
                <v:path arrowok="t"/>
                <v:fill type="solid"/>
              </v:shape>
            </v:group>
            <v:group style="position:absolute;left:13518;top:2266;width:10;height:20" coordorigin="13518,2266" coordsize="10,20">
              <v:shape style="position:absolute;left:13518;top:2266;width:10;height:20" coordorigin="13518,2266" coordsize="10,20" path="m13518,2285l13527,2285,13527,2266,13518,2266,13518,2285xe" filled="true" fillcolor="#000000" stroked="false">
                <v:path arrowok="t"/>
                <v:fill type="solid"/>
              </v:shape>
            </v:group>
            <v:group style="position:absolute;left:13518;top:2285;width:10;height:20" coordorigin="13518,2285" coordsize="10,20">
              <v:shape style="position:absolute;left:13518;top:2285;width:10;height:20" coordorigin="13518,2285" coordsize="10,20" path="m13518,2304l13527,2304,13527,2285,13518,2285,13518,2304xe" filled="true" fillcolor="#000000" stroked="false">
                <v:path arrowok="t"/>
                <v:fill type="solid"/>
              </v:shape>
            </v:group>
            <v:group style="position:absolute;left:13518;top:2304;width:10;height:20" coordorigin="13518,2304" coordsize="10,20">
              <v:shape style="position:absolute;left:13518;top:2304;width:10;height:20" coordorigin="13518,2304" coordsize="10,20" path="m13518,2324l13527,2324,13527,2304,13518,2304,13518,2324xe" filled="true" fillcolor="#000000" stroked="false">
                <v:path arrowok="t"/>
                <v:fill type="solid"/>
              </v:shape>
            </v:group>
            <v:group style="position:absolute;left:13518;top:2324;width:10;height:20" coordorigin="13518,2324" coordsize="10,20">
              <v:shape style="position:absolute;left:13518;top:2324;width:10;height:20" coordorigin="13518,2324" coordsize="10,20" path="m13518,2343l13527,2343,13527,2324,13518,2324,13518,2343xe" filled="true" fillcolor="#000000" stroked="false">
                <v:path arrowok="t"/>
                <v:fill type="solid"/>
              </v:shape>
            </v:group>
            <v:group style="position:absolute;left:13518;top:2343;width:10;height:20" coordorigin="13518,2343" coordsize="10,20">
              <v:shape style="position:absolute;left:13518;top:2343;width:10;height:20" coordorigin="13518,2343" coordsize="10,20" path="m13518,2362l13527,2362,13527,2343,13518,2343,13518,2362xe" filled="true" fillcolor="#000000" stroked="false">
                <v:path arrowok="t"/>
                <v:fill type="solid"/>
              </v:shape>
            </v:group>
            <v:group style="position:absolute;left:13518;top:2362;width:10;height:20" coordorigin="13518,2362" coordsize="10,20">
              <v:shape style="position:absolute;left:13518;top:2362;width:10;height:20" coordorigin="13518,2362" coordsize="10,20" path="m13518,2381l13527,2381,13527,2362,13518,2362,13518,2381xe" filled="true" fillcolor="#000000" stroked="false">
                <v:path arrowok="t"/>
                <v:fill type="solid"/>
              </v:shape>
            </v:group>
            <v:group style="position:absolute;left:13518;top:2381;width:10;height:20" coordorigin="13518,2381" coordsize="10,20">
              <v:shape style="position:absolute;left:13518;top:2381;width:10;height:20" coordorigin="13518,2381" coordsize="10,20" path="m13518,2400l13527,2400,13527,2381,13518,2381,13518,2400xe" filled="true" fillcolor="#000000" stroked="false">
                <v:path arrowok="t"/>
                <v:fill type="solid"/>
              </v:shape>
            </v:group>
            <v:group style="position:absolute;left:13518;top:2400;width:10;height:20" coordorigin="13518,2400" coordsize="10,20">
              <v:shape style="position:absolute;left:13518;top:2400;width:10;height:20" coordorigin="13518,2400" coordsize="10,20" path="m13518,2420l13527,2420,13527,2400,13518,2400,13518,2420xe" filled="true" fillcolor="#000000" stroked="false">
                <v:path arrowok="t"/>
                <v:fill type="solid"/>
              </v:shape>
            </v:group>
            <v:group style="position:absolute;left:13518;top:2420;width:10;height:20" coordorigin="13518,2420" coordsize="10,20">
              <v:shape style="position:absolute;left:13518;top:2420;width:10;height:20" coordorigin="13518,2420" coordsize="10,20" path="m13518,2439l13527,2439,13527,2420,13518,2420,13518,2439xe" filled="true" fillcolor="#000000" stroked="false">
                <v:path arrowok="t"/>
                <v:fill type="solid"/>
              </v:shape>
            </v:group>
            <v:group style="position:absolute;left:13518;top:2439;width:10;height:20" coordorigin="13518,2439" coordsize="10,20">
              <v:shape style="position:absolute;left:13518;top:2439;width:10;height:20" coordorigin="13518,2439" coordsize="10,20" path="m13518,2458l13527,2458,13527,2439,13518,2439,13518,2458xe" filled="true" fillcolor="#000000" stroked="false">
                <v:path arrowok="t"/>
                <v:fill type="solid"/>
              </v:shape>
            </v:group>
            <v:group style="position:absolute;left:13518;top:2458;width:10;height:20" coordorigin="13518,2458" coordsize="10,20">
              <v:shape style="position:absolute;left:13518;top:2458;width:10;height:20" coordorigin="13518,2458" coordsize="10,20" path="m13518,2477l13527,2477,13527,2458,13518,2458,13518,2477xe" filled="true" fillcolor="#000000" stroked="false">
                <v:path arrowok="t"/>
                <v:fill type="solid"/>
              </v:shape>
            </v:group>
            <v:group style="position:absolute;left:13518;top:2477;width:10;height:20" coordorigin="13518,2477" coordsize="10,20">
              <v:shape style="position:absolute;left:13518;top:2477;width:10;height:20" coordorigin="13518,2477" coordsize="10,20" path="m13518,2496l13527,2496,13527,2477,13518,2477,13518,2496xe" filled="true" fillcolor="#000000" stroked="false">
                <v:path arrowok="t"/>
                <v:fill type="solid"/>
              </v:shape>
            </v:group>
            <v:group style="position:absolute;left:13518;top:2496;width:10;height:20" coordorigin="13518,2496" coordsize="10,20">
              <v:shape style="position:absolute;left:13518;top:2496;width:10;height:20" coordorigin="13518,2496" coordsize="10,20" path="m13518,2516l13527,2516,13527,2496,13518,2496,13518,2516xe" filled="true" fillcolor="#000000" stroked="false">
                <v:path arrowok="t"/>
                <v:fill type="solid"/>
              </v:shape>
            </v:group>
            <v:group style="position:absolute;left:13518;top:2516;width:10;height:20" coordorigin="13518,2516" coordsize="10,20">
              <v:shape style="position:absolute;left:13518;top:2516;width:10;height:20" coordorigin="13518,2516" coordsize="10,20" path="m13518,2535l13527,2535,13527,2516,13518,2516,13518,2535xe" filled="true" fillcolor="#000000" stroked="false">
                <v:path arrowok="t"/>
                <v:fill type="solid"/>
              </v:shape>
            </v:group>
            <v:group style="position:absolute;left:13518;top:2535;width:10;height:20" coordorigin="13518,2535" coordsize="10,20">
              <v:shape style="position:absolute;left:13518;top:2535;width:10;height:20" coordorigin="13518,2535" coordsize="10,20" path="m13518,2554l13527,2554,13527,2535,13518,2535,13518,2554xe" filled="true" fillcolor="#000000" stroked="false">
                <v:path arrowok="t"/>
                <v:fill type="solid"/>
              </v:shape>
            </v:group>
            <v:group style="position:absolute;left:13518;top:2554;width:10;height:20" coordorigin="13518,2554" coordsize="10,20">
              <v:shape style="position:absolute;left:13518;top:2554;width:10;height:20" coordorigin="13518,2554" coordsize="10,20" path="m13518,2573l13527,2573,13527,2554,13518,2554,13518,2573xe" filled="true" fillcolor="#000000" stroked="false">
                <v:path arrowok="t"/>
                <v:fill type="solid"/>
              </v:shape>
            </v:group>
            <v:group style="position:absolute;left:13518;top:2573;width:10;height:20" coordorigin="13518,2573" coordsize="10,20">
              <v:shape style="position:absolute;left:13518;top:2573;width:10;height:20" coordorigin="13518,2573" coordsize="10,20" path="m13518,2592l13527,2592,13527,2573,13518,2573,13518,2592xe" filled="true" fillcolor="#000000" stroked="false">
                <v:path arrowok="t"/>
                <v:fill type="solid"/>
              </v:shape>
            </v:group>
            <v:group style="position:absolute;left:13518;top:2592;width:10;height:20" coordorigin="13518,2592" coordsize="10,20">
              <v:shape style="position:absolute;left:13518;top:2592;width:10;height:20" coordorigin="13518,2592" coordsize="10,20" path="m13518,2612l13527,2612,13527,2592,13518,2592,13518,2612xe" filled="true" fillcolor="#000000" stroked="false">
                <v:path arrowok="t"/>
                <v:fill type="solid"/>
              </v:shape>
            </v:group>
            <v:group style="position:absolute;left:13518;top:2612;width:10;height:20" coordorigin="13518,2612" coordsize="10,20">
              <v:shape style="position:absolute;left:13518;top:2612;width:10;height:20" coordorigin="13518,2612" coordsize="10,20" path="m13518,2631l13527,2631,13527,2612,13518,2612,13518,2631xe" filled="true" fillcolor="#000000" stroked="false">
                <v:path arrowok="t"/>
                <v:fill type="solid"/>
              </v:shape>
            </v:group>
            <v:group style="position:absolute;left:13518;top:2631;width:10;height:20" coordorigin="13518,2631" coordsize="10,20">
              <v:shape style="position:absolute;left:13518;top:2631;width:10;height:20" coordorigin="13518,2631" coordsize="10,20" path="m13518,2650l13527,2650,13527,2631,13518,2631,13518,2650xe" filled="true" fillcolor="#000000" stroked="false">
                <v:path arrowok="t"/>
                <v:fill type="solid"/>
              </v:shape>
            </v:group>
            <v:group style="position:absolute;left:13518;top:2650;width:10;height:20" coordorigin="13518,2650" coordsize="10,20">
              <v:shape style="position:absolute;left:13518;top:2650;width:10;height:20" coordorigin="13518,2650" coordsize="10,20" path="m13518,2669l13527,2669,13527,2650,13518,2650,13518,2669xe" filled="true" fillcolor="#000000" stroked="false">
                <v:path arrowok="t"/>
                <v:fill type="solid"/>
              </v:shape>
            </v:group>
            <v:group style="position:absolute;left:13518;top:2669;width:10;height:20" coordorigin="13518,2669" coordsize="10,20">
              <v:shape style="position:absolute;left:13518;top:2669;width:10;height:20" coordorigin="13518,2669" coordsize="10,20" path="m13518,2688l13527,2688,13527,2669,13518,2669,13518,2688xe" filled="true" fillcolor="#000000" stroked="false">
                <v:path arrowok="t"/>
                <v:fill type="solid"/>
              </v:shape>
            </v:group>
            <v:group style="position:absolute;left:13518;top:2688;width:10;height:20" coordorigin="13518,2688" coordsize="10,20">
              <v:shape style="position:absolute;left:13518;top:2688;width:10;height:20" coordorigin="13518,2688" coordsize="10,20" path="m13518,2708l13527,2708,13527,2688,13518,2688,13518,2708xe" filled="true" fillcolor="#000000" stroked="false">
                <v:path arrowok="t"/>
                <v:fill type="solid"/>
              </v:shape>
            </v:group>
            <v:group style="position:absolute;left:13518;top:2708;width:10;height:20" coordorigin="13518,2708" coordsize="10,20">
              <v:shape style="position:absolute;left:13518;top:2708;width:10;height:20" coordorigin="13518,2708" coordsize="10,20" path="m13518,2727l13527,2727,13527,2708,13518,2708,13518,2727xe" filled="true" fillcolor="#000000" stroked="false">
                <v:path arrowok="t"/>
                <v:fill type="solid"/>
              </v:shape>
            </v:group>
            <v:group style="position:absolute;left:13518;top:2727;width:10;height:20" coordorigin="13518,2727" coordsize="10,20">
              <v:shape style="position:absolute;left:13518;top:2727;width:10;height:20" coordorigin="13518,2727" coordsize="10,20" path="m13518,2746l13527,2746,13527,2727,13518,2727,13518,2746xe" filled="true" fillcolor="#000000" stroked="false">
                <v:path arrowok="t"/>
                <v:fill type="solid"/>
              </v:shape>
            </v:group>
            <v:group style="position:absolute;left:13518;top:2746;width:10;height:20" coordorigin="13518,2746" coordsize="10,20">
              <v:shape style="position:absolute;left:13518;top:2746;width:10;height:20" coordorigin="13518,2746" coordsize="10,20" path="m13518,2765l13527,2765,13527,2746,13518,2746,13518,2765xe" filled="true" fillcolor="#000000" stroked="false">
                <v:path arrowok="t"/>
                <v:fill type="solid"/>
              </v:shape>
            </v:group>
            <v:group style="position:absolute;left:13518;top:2765;width:10;height:20" coordorigin="13518,2765" coordsize="10,20">
              <v:shape style="position:absolute;left:13518;top:2765;width:10;height:20" coordorigin="13518,2765" coordsize="10,20" path="m13518,2784l13527,2784,13527,2765,13518,2765,13518,2784xe" filled="true" fillcolor="#000000" stroked="false">
                <v:path arrowok="t"/>
                <v:fill type="solid"/>
              </v:shape>
            </v:group>
            <v:group style="position:absolute;left:13518;top:2784;width:10;height:20" coordorigin="13518,2784" coordsize="10,20">
              <v:shape style="position:absolute;left:13518;top:2784;width:10;height:20" coordorigin="13518,2784" coordsize="10,20" path="m13518,2804l13527,2804,13527,2784,13518,2784,13518,2804xe" filled="true" fillcolor="#000000" stroked="false">
                <v:path arrowok="t"/>
                <v:fill type="solid"/>
              </v:shape>
            </v:group>
            <v:group style="position:absolute;left:13518;top:2804;width:10;height:20" coordorigin="13518,2804" coordsize="10,20">
              <v:shape style="position:absolute;left:13518;top:2804;width:10;height:20" coordorigin="13518,2804" coordsize="10,20" path="m13518,2823l13527,2823,13527,2804,13518,2804,13518,2823xe" filled="true" fillcolor="#000000" stroked="false">
                <v:path arrowok="t"/>
                <v:fill type="solid"/>
              </v:shape>
            </v:group>
            <v:group style="position:absolute;left:13518;top:2823;width:10;height:20" coordorigin="13518,2823" coordsize="10,20">
              <v:shape style="position:absolute;left:13518;top:2823;width:10;height:20" coordorigin="13518,2823" coordsize="10,20" path="m13518,2842l13527,2842,13527,2823,13518,2823,13518,2842xe" filled="true" fillcolor="#000000" stroked="false">
                <v:path arrowok="t"/>
                <v:fill type="solid"/>
              </v:shape>
            </v:group>
            <v:group style="position:absolute;left:13518;top:2842;width:10;height:20" coordorigin="13518,2842" coordsize="10,20">
              <v:shape style="position:absolute;left:13518;top:2842;width:10;height:20" coordorigin="13518,2842" coordsize="10,20" path="m13518,2861l13527,2861,13527,2842,13518,2842,13518,2861xe" filled="true" fillcolor="#000000" stroked="false">
                <v:path arrowok="t"/>
                <v:fill type="solid"/>
              </v:shape>
            </v:group>
            <v:group style="position:absolute;left:13518;top:2861;width:10;height:20" coordorigin="13518,2861" coordsize="10,20">
              <v:shape style="position:absolute;left:13518;top:2861;width:10;height:20" coordorigin="13518,2861" coordsize="10,20" path="m13518,2880l13527,2880,13527,2861,13518,2861,13518,2880xe" filled="true" fillcolor="#000000" stroked="false">
                <v:path arrowok="t"/>
                <v:fill type="solid"/>
              </v:shape>
            </v:group>
            <v:group style="position:absolute;left:13518;top:2880;width:10;height:20" coordorigin="13518,2880" coordsize="10,20">
              <v:shape style="position:absolute;left:13518;top:2880;width:10;height:20" coordorigin="13518,2880" coordsize="10,20" path="m13518,2900l13527,2900,13527,2880,13518,2880,13518,2900xe" filled="true" fillcolor="#000000" stroked="false">
                <v:path arrowok="t"/>
                <v:fill type="solid"/>
              </v:shape>
            </v:group>
            <v:group style="position:absolute;left:13518;top:2900;width:10;height:20" coordorigin="13518,2900" coordsize="10,20">
              <v:shape style="position:absolute;left:13518;top:2900;width:10;height:20" coordorigin="13518,2900" coordsize="10,20" path="m13518,2919l13527,2919,13527,2900,13518,2900,13518,2919xe" filled="true" fillcolor="#000000" stroked="false">
                <v:path arrowok="t"/>
                <v:fill type="solid"/>
              </v:shape>
            </v:group>
            <v:group style="position:absolute;left:13518;top:2919;width:10;height:20" coordorigin="13518,2919" coordsize="10,20">
              <v:shape style="position:absolute;left:13518;top:2919;width:10;height:20" coordorigin="13518,2919" coordsize="10,20" path="m13518,2938l13527,2938,13527,2919,13518,2919,13518,2938xe" filled="true" fillcolor="#000000" stroked="false">
                <v:path arrowok="t"/>
                <v:fill type="solid"/>
              </v:shape>
            </v:group>
            <v:group style="position:absolute;left:13518;top:2938;width:10;height:20" coordorigin="13518,2938" coordsize="10,20">
              <v:shape style="position:absolute;left:13518;top:2938;width:10;height:20" coordorigin="13518,2938" coordsize="10,20" path="m13518,2957l13527,2957,13527,2938,13518,2938,13518,2957xe" filled="true" fillcolor="#000000" stroked="false">
                <v:path arrowok="t"/>
                <v:fill type="solid"/>
              </v:shape>
            </v:group>
            <v:group style="position:absolute;left:13518;top:2957;width:10;height:20" coordorigin="13518,2957" coordsize="10,20">
              <v:shape style="position:absolute;left:13518;top:2957;width:10;height:20" coordorigin="13518,2957" coordsize="10,20" path="m13518,2976l13527,2976,13527,2957,13518,2957,13518,2976xe" filled="true" fillcolor="#000000" stroked="false">
                <v:path arrowok="t"/>
                <v:fill type="solid"/>
              </v:shape>
            </v:group>
            <v:group style="position:absolute;left:13518;top:2976;width:10;height:20" coordorigin="13518,2976" coordsize="10,20">
              <v:shape style="position:absolute;left:13518;top:2976;width:10;height:20" coordorigin="13518,2976" coordsize="10,20" path="m13518,2996l13527,2996,13527,2976,13518,2976,13518,2996xe" filled="true" fillcolor="#000000" stroked="false">
                <v:path arrowok="t"/>
                <v:fill type="solid"/>
              </v:shape>
            </v:group>
            <v:group style="position:absolute;left:13518;top:2996;width:10;height:20" coordorigin="13518,2996" coordsize="10,20">
              <v:shape style="position:absolute;left:13518;top:2996;width:10;height:20" coordorigin="13518,2996" coordsize="10,20" path="m13518,3015l13527,3015,13527,2996,13518,2996,13518,3015xe" filled="true" fillcolor="#000000" stroked="false">
                <v:path arrowok="t"/>
                <v:fill type="solid"/>
              </v:shape>
            </v:group>
            <v:group style="position:absolute;left:13518;top:3015;width:10;height:20" coordorigin="13518,3015" coordsize="10,20">
              <v:shape style="position:absolute;left:13518;top:3015;width:10;height:20" coordorigin="13518,3015" coordsize="10,20" path="m13518,3034l13527,3034,13527,3015,13518,3015,13518,3034xe" filled="true" fillcolor="#000000" stroked="false">
                <v:path arrowok="t"/>
                <v:fill type="solid"/>
              </v:shape>
            </v:group>
            <v:group style="position:absolute;left:13518;top:3034;width:10;height:20" coordorigin="13518,3034" coordsize="10,20">
              <v:shape style="position:absolute;left:13518;top:3034;width:10;height:20" coordorigin="13518,3034" coordsize="10,20" path="m13518,3053l13527,3053,13527,3034,13518,3034,13518,3053xe" filled="true" fillcolor="#000000" stroked="false">
                <v:path arrowok="t"/>
                <v:fill type="solid"/>
              </v:shape>
            </v:group>
            <v:group style="position:absolute;left:13518;top:3060;width:10;height:2" coordorigin="13518,3060" coordsize="10,2">
              <v:shape style="position:absolute;left:13518;top:3060;width:10;height:2" coordorigin="13518,3060" coordsize="10,0" path="m13518,3060l13527,3060e" filled="false" stroked="true" strokeweight=".720001pt" strokecolor="#000000">
                <v:path arrowok="t"/>
              </v:shape>
            </v:group>
            <v:group style="position:absolute;left:14687;top:2132;width:10;height:20" coordorigin="14687,2132" coordsize="10,20">
              <v:shape style="position:absolute;left:14687;top:2132;width:10;height:20" coordorigin="14687,2132" coordsize="10,20" path="m14687,2151l14696,2151,14696,2132,14687,2132,14687,2151xe" filled="true" fillcolor="#000000" stroked="false">
                <v:path arrowok="t"/>
                <v:fill type="solid"/>
              </v:shape>
            </v:group>
            <v:group style="position:absolute;left:14687;top:2151;width:10;height:20" coordorigin="14687,2151" coordsize="10,20">
              <v:shape style="position:absolute;left:14687;top:2151;width:10;height:20" coordorigin="14687,2151" coordsize="10,20" path="m14687,2170l14696,2170,14696,2151,14687,2151,14687,2170xe" filled="true" fillcolor="#000000" stroked="false">
                <v:path arrowok="t"/>
                <v:fill type="solid"/>
              </v:shape>
            </v:group>
            <v:group style="position:absolute;left:14687;top:2170;width:10;height:20" coordorigin="14687,2170" coordsize="10,20">
              <v:shape style="position:absolute;left:14687;top:2170;width:10;height:20" coordorigin="14687,2170" coordsize="10,20" path="m14687,2189l14696,2189,14696,2170,14687,2170,14687,2189xe" filled="true" fillcolor="#000000" stroked="false">
                <v:path arrowok="t"/>
                <v:fill type="solid"/>
              </v:shape>
            </v:group>
            <v:group style="position:absolute;left:14687;top:2189;width:10;height:20" coordorigin="14687,2189" coordsize="10,20">
              <v:shape style="position:absolute;left:14687;top:2189;width:10;height:20" coordorigin="14687,2189" coordsize="10,20" path="m14687,2208l14696,2208,14696,2189,14687,2189,14687,2208xe" filled="true" fillcolor="#000000" stroked="false">
                <v:path arrowok="t"/>
                <v:fill type="solid"/>
              </v:shape>
            </v:group>
            <v:group style="position:absolute;left:14687;top:2208;width:10;height:20" coordorigin="14687,2208" coordsize="10,20">
              <v:shape style="position:absolute;left:14687;top:2208;width:10;height:20" coordorigin="14687,2208" coordsize="10,20" path="m14687,2228l14696,2228,14696,2208,14687,2208,14687,2228xe" filled="true" fillcolor="#000000" stroked="false">
                <v:path arrowok="t"/>
                <v:fill type="solid"/>
              </v:shape>
            </v:group>
            <v:group style="position:absolute;left:14687;top:2228;width:10;height:20" coordorigin="14687,2228" coordsize="10,20">
              <v:shape style="position:absolute;left:14687;top:2228;width:10;height:20" coordorigin="14687,2228" coordsize="10,20" path="m14687,2247l14696,2247,14696,2228,14687,2228,14687,2247xe" filled="true" fillcolor="#000000" stroked="false">
                <v:path arrowok="t"/>
                <v:fill type="solid"/>
              </v:shape>
            </v:group>
            <v:group style="position:absolute;left:14687;top:2247;width:10;height:20" coordorigin="14687,2247" coordsize="10,20">
              <v:shape style="position:absolute;left:14687;top:2247;width:10;height:20" coordorigin="14687,2247" coordsize="10,20" path="m14687,2266l14696,2266,14696,2247,14687,2247,14687,2266xe" filled="true" fillcolor="#000000" stroked="false">
                <v:path arrowok="t"/>
                <v:fill type="solid"/>
              </v:shape>
            </v:group>
            <v:group style="position:absolute;left:14687;top:2266;width:10;height:20" coordorigin="14687,2266" coordsize="10,20">
              <v:shape style="position:absolute;left:14687;top:2266;width:10;height:20" coordorigin="14687,2266" coordsize="10,20" path="m14687,2285l14696,2285,14696,2266,14687,2266,14687,2285xe" filled="true" fillcolor="#000000" stroked="false">
                <v:path arrowok="t"/>
                <v:fill type="solid"/>
              </v:shape>
            </v:group>
            <v:group style="position:absolute;left:14687;top:2285;width:10;height:20" coordorigin="14687,2285" coordsize="10,20">
              <v:shape style="position:absolute;left:14687;top:2285;width:10;height:20" coordorigin="14687,2285" coordsize="10,20" path="m14687,2304l14696,2304,14696,2285,14687,2285,14687,2304xe" filled="true" fillcolor="#000000" stroked="false">
                <v:path arrowok="t"/>
                <v:fill type="solid"/>
              </v:shape>
            </v:group>
            <v:group style="position:absolute;left:14687;top:2304;width:10;height:20" coordorigin="14687,2304" coordsize="10,20">
              <v:shape style="position:absolute;left:14687;top:2304;width:10;height:20" coordorigin="14687,2304" coordsize="10,20" path="m14687,2324l14696,2324,14696,2304,14687,2304,14687,2324xe" filled="true" fillcolor="#000000" stroked="false">
                <v:path arrowok="t"/>
                <v:fill type="solid"/>
              </v:shape>
            </v:group>
            <v:group style="position:absolute;left:14687;top:2324;width:10;height:20" coordorigin="14687,2324" coordsize="10,20">
              <v:shape style="position:absolute;left:14687;top:2324;width:10;height:20" coordorigin="14687,2324" coordsize="10,20" path="m14687,2343l14696,2343,14696,2324,14687,2324,14687,2343xe" filled="true" fillcolor="#000000" stroked="false">
                <v:path arrowok="t"/>
                <v:fill type="solid"/>
              </v:shape>
            </v:group>
            <v:group style="position:absolute;left:14687;top:2343;width:10;height:20" coordorigin="14687,2343" coordsize="10,20">
              <v:shape style="position:absolute;left:14687;top:2343;width:10;height:20" coordorigin="14687,2343" coordsize="10,20" path="m14687,2362l14696,2362,14696,2343,14687,2343,14687,2362xe" filled="true" fillcolor="#000000" stroked="false">
                <v:path arrowok="t"/>
                <v:fill type="solid"/>
              </v:shape>
            </v:group>
            <v:group style="position:absolute;left:14687;top:2362;width:10;height:20" coordorigin="14687,2362" coordsize="10,20">
              <v:shape style="position:absolute;left:14687;top:2362;width:10;height:20" coordorigin="14687,2362" coordsize="10,20" path="m14687,2381l14696,2381,14696,2362,14687,2362,14687,2381xe" filled="true" fillcolor="#000000" stroked="false">
                <v:path arrowok="t"/>
                <v:fill type="solid"/>
              </v:shape>
            </v:group>
            <v:group style="position:absolute;left:14687;top:2381;width:10;height:20" coordorigin="14687,2381" coordsize="10,20">
              <v:shape style="position:absolute;left:14687;top:2381;width:10;height:20" coordorigin="14687,2381" coordsize="10,20" path="m14687,2400l14696,2400,14696,2381,14687,2381,14687,2400xe" filled="true" fillcolor="#000000" stroked="false">
                <v:path arrowok="t"/>
                <v:fill type="solid"/>
              </v:shape>
            </v:group>
            <v:group style="position:absolute;left:14687;top:2400;width:10;height:20" coordorigin="14687,2400" coordsize="10,20">
              <v:shape style="position:absolute;left:14687;top:2400;width:10;height:20" coordorigin="14687,2400" coordsize="10,20" path="m14687,2420l14696,2420,14696,2400,14687,2400,14687,2420xe" filled="true" fillcolor="#000000" stroked="false">
                <v:path arrowok="t"/>
                <v:fill type="solid"/>
              </v:shape>
            </v:group>
            <v:group style="position:absolute;left:14687;top:2420;width:10;height:20" coordorigin="14687,2420" coordsize="10,20">
              <v:shape style="position:absolute;left:14687;top:2420;width:10;height:20" coordorigin="14687,2420" coordsize="10,20" path="m14687,2439l14696,2439,14696,2420,14687,2420,14687,2439xe" filled="true" fillcolor="#000000" stroked="false">
                <v:path arrowok="t"/>
                <v:fill type="solid"/>
              </v:shape>
            </v:group>
            <v:group style="position:absolute;left:14687;top:2439;width:10;height:20" coordorigin="14687,2439" coordsize="10,20">
              <v:shape style="position:absolute;left:14687;top:2439;width:10;height:20" coordorigin="14687,2439" coordsize="10,20" path="m14687,2458l14696,2458,14696,2439,14687,2439,14687,2458xe" filled="true" fillcolor="#000000" stroked="false">
                <v:path arrowok="t"/>
                <v:fill type="solid"/>
              </v:shape>
            </v:group>
            <v:group style="position:absolute;left:14687;top:2458;width:10;height:20" coordorigin="14687,2458" coordsize="10,20">
              <v:shape style="position:absolute;left:14687;top:2458;width:10;height:20" coordorigin="14687,2458" coordsize="10,20" path="m14687,2477l14696,2477,14696,2458,14687,2458,14687,2477xe" filled="true" fillcolor="#000000" stroked="false">
                <v:path arrowok="t"/>
                <v:fill type="solid"/>
              </v:shape>
            </v:group>
            <v:group style="position:absolute;left:14687;top:2477;width:10;height:20" coordorigin="14687,2477" coordsize="10,20">
              <v:shape style="position:absolute;left:14687;top:2477;width:10;height:20" coordorigin="14687,2477" coordsize="10,20" path="m14687,2496l14696,2496,14696,2477,14687,2477,14687,2496xe" filled="true" fillcolor="#000000" stroked="false">
                <v:path arrowok="t"/>
                <v:fill type="solid"/>
              </v:shape>
            </v:group>
            <v:group style="position:absolute;left:14687;top:2496;width:10;height:20" coordorigin="14687,2496" coordsize="10,20">
              <v:shape style="position:absolute;left:14687;top:2496;width:10;height:20" coordorigin="14687,2496" coordsize="10,20" path="m14687,2516l14696,2516,14696,2496,14687,2496,14687,2516xe" filled="true" fillcolor="#000000" stroked="false">
                <v:path arrowok="t"/>
                <v:fill type="solid"/>
              </v:shape>
            </v:group>
            <v:group style="position:absolute;left:14687;top:2516;width:10;height:20" coordorigin="14687,2516" coordsize="10,20">
              <v:shape style="position:absolute;left:14687;top:2516;width:10;height:20" coordorigin="14687,2516" coordsize="10,20" path="m14687,2535l14696,2535,14696,2516,14687,2516,14687,2535xe" filled="true" fillcolor="#000000" stroked="false">
                <v:path arrowok="t"/>
                <v:fill type="solid"/>
              </v:shape>
            </v:group>
            <v:group style="position:absolute;left:14687;top:2535;width:10;height:20" coordorigin="14687,2535" coordsize="10,20">
              <v:shape style="position:absolute;left:14687;top:2535;width:10;height:20" coordorigin="14687,2535" coordsize="10,20" path="m14687,2554l14696,2554,14696,2535,14687,2535,14687,2554xe" filled="true" fillcolor="#000000" stroked="false">
                <v:path arrowok="t"/>
                <v:fill type="solid"/>
              </v:shape>
            </v:group>
            <v:group style="position:absolute;left:14687;top:2554;width:10;height:20" coordorigin="14687,2554" coordsize="10,20">
              <v:shape style="position:absolute;left:14687;top:2554;width:10;height:20" coordorigin="14687,2554" coordsize="10,20" path="m14687,2573l14696,2573,14696,2554,14687,2554,14687,2573xe" filled="true" fillcolor="#000000" stroked="false">
                <v:path arrowok="t"/>
                <v:fill type="solid"/>
              </v:shape>
            </v:group>
            <v:group style="position:absolute;left:14687;top:2573;width:10;height:20" coordorigin="14687,2573" coordsize="10,20">
              <v:shape style="position:absolute;left:14687;top:2573;width:10;height:20" coordorigin="14687,2573" coordsize="10,20" path="m14687,2592l14696,2592,14696,2573,14687,2573,14687,2592xe" filled="true" fillcolor="#000000" stroked="false">
                <v:path arrowok="t"/>
                <v:fill type="solid"/>
              </v:shape>
            </v:group>
            <v:group style="position:absolute;left:14687;top:2592;width:10;height:20" coordorigin="14687,2592" coordsize="10,20">
              <v:shape style="position:absolute;left:14687;top:2592;width:10;height:20" coordorigin="14687,2592" coordsize="10,20" path="m14687,2612l14696,2612,14696,2592,14687,2592,14687,2612xe" filled="true" fillcolor="#000000" stroked="false">
                <v:path arrowok="t"/>
                <v:fill type="solid"/>
              </v:shape>
            </v:group>
            <v:group style="position:absolute;left:14687;top:2612;width:10;height:20" coordorigin="14687,2612" coordsize="10,20">
              <v:shape style="position:absolute;left:14687;top:2612;width:10;height:20" coordorigin="14687,2612" coordsize="10,20" path="m14687,2631l14696,2631,14696,2612,14687,2612,14687,2631xe" filled="true" fillcolor="#000000" stroked="false">
                <v:path arrowok="t"/>
                <v:fill type="solid"/>
              </v:shape>
            </v:group>
            <v:group style="position:absolute;left:14687;top:2631;width:10;height:20" coordorigin="14687,2631" coordsize="10,20">
              <v:shape style="position:absolute;left:14687;top:2631;width:10;height:20" coordorigin="14687,2631" coordsize="10,20" path="m14687,2650l14696,2650,14696,2631,14687,2631,14687,2650xe" filled="true" fillcolor="#000000" stroked="false">
                <v:path arrowok="t"/>
                <v:fill type="solid"/>
              </v:shape>
            </v:group>
            <v:group style="position:absolute;left:14687;top:2650;width:10;height:20" coordorigin="14687,2650" coordsize="10,20">
              <v:shape style="position:absolute;left:14687;top:2650;width:10;height:20" coordorigin="14687,2650" coordsize="10,20" path="m14687,2669l14696,2669,14696,2650,14687,2650,14687,2669xe" filled="true" fillcolor="#000000" stroked="false">
                <v:path arrowok="t"/>
                <v:fill type="solid"/>
              </v:shape>
            </v:group>
            <v:group style="position:absolute;left:14687;top:2669;width:10;height:20" coordorigin="14687,2669" coordsize="10,20">
              <v:shape style="position:absolute;left:14687;top:2669;width:10;height:20" coordorigin="14687,2669" coordsize="10,20" path="m14687,2688l14696,2688,14696,2669,14687,2669,14687,2688xe" filled="true" fillcolor="#000000" stroked="false">
                <v:path arrowok="t"/>
                <v:fill type="solid"/>
              </v:shape>
            </v:group>
            <v:group style="position:absolute;left:14687;top:2688;width:10;height:20" coordorigin="14687,2688" coordsize="10,20">
              <v:shape style="position:absolute;left:14687;top:2688;width:10;height:20" coordorigin="14687,2688" coordsize="10,20" path="m14687,2708l14696,2708,14696,2688,14687,2688,14687,2708xe" filled="true" fillcolor="#000000" stroked="false">
                <v:path arrowok="t"/>
                <v:fill type="solid"/>
              </v:shape>
            </v:group>
            <v:group style="position:absolute;left:14687;top:2708;width:10;height:20" coordorigin="14687,2708" coordsize="10,20">
              <v:shape style="position:absolute;left:14687;top:2708;width:10;height:20" coordorigin="14687,2708" coordsize="10,20" path="m14687,2727l14696,2727,14696,2708,14687,2708,14687,2727xe" filled="true" fillcolor="#000000" stroked="false">
                <v:path arrowok="t"/>
                <v:fill type="solid"/>
              </v:shape>
            </v:group>
            <v:group style="position:absolute;left:14687;top:2727;width:10;height:20" coordorigin="14687,2727" coordsize="10,20">
              <v:shape style="position:absolute;left:14687;top:2727;width:10;height:20" coordorigin="14687,2727" coordsize="10,20" path="m14687,2746l14696,2746,14696,2727,14687,2727,14687,2746xe" filled="true" fillcolor="#000000" stroked="false">
                <v:path arrowok="t"/>
                <v:fill type="solid"/>
              </v:shape>
            </v:group>
            <v:group style="position:absolute;left:14687;top:2746;width:10;height:20" coordorigin="14687,2746" coordsize="10,20">
              <v:shape style="position:absolute;left:14687;top:2746;width:10;height:20" coordorigin="14687,2746" coordsize="10,20" path="m14687,2765l14696,2765,14696,2746,14687,2746,14687,2765xe" filled="true" fillcolor="#000000" stroked="false">
                <v:path arrowok="t"/>
                <v:fill type="solid"/>
              </v:shape>
            </v:group>
            <v:group style="position:absolute;left:14687;top:2765;width:10;height:20" coordorigin="14687,2765" coordsize="10,20">
              <v:shape style="position:absolute;left:14687;top:2765;width:10;height:20" coordorigin="14687,2765" coordsize="10,20" path="m14687,2784l14696,2784,14696,2765,14687,2765,14687,2784xe" filled="true" fillcolor="#000000" stroked="false">
                <v:path arrowok="t"/>
                <v:fill type="solid"/>
              </v:shape>
            </v:group>
            <v:group style="position:absolute;left:14687;top:2784;width:10;height:20" coordorigin="14687,2784" coordsize="10,20">
              <v:shape style="position:absolute;left:14687;top:2784;width:10;height:20" coordorigin="14687,2784" coordsize="10,20" path="m14687,2804l14696,2804,14696,2784,14687,2784,14687,2804xe" filled="true" fillcolor="#000000" stroked="false">
                <v:path arrowok="t"/>
                <v:fill type="solid"/>
              </v:shape>
            </v:group>
            <v:group style="position:absolute;left:14687;top:2804;width:10;height:20" coordorigin="14687,2804" coordsize="10,20">
              <v:shape style="position:absolute;left:14687;top:2804;width:10;height:20" coordorigin="14687,2804" coordsize="10,20" path="m14687,2823l14696,2823,14696,2804,14687,2804,14687,2823xe" filled="true" fillcolor="#000000" stroked="false">
                <v:path arrowok="t"/>
                <v:fill type="solid"/>
              </v:shape>
            </v:group>
            <v:group style="position:absolute;left:14687;top:2823;width:10;height:20" coordorigin="14687,2823" coordsize="10,20">
              <v:shape style="position:absolute;left:14687;top:2823;width:10;height:20" coordorigin="14687,2823" coordsize="10,20" path="m14687,2842l14696,2842,14696,2823,14687,2823,14687,2842xe" filled="true" fillcolor="#000000" stroked="false">
                <v:path arrowok="t"/>
                <v:fill type="solid"/>
              </v:shape>
            </v:group>
            <v:group style="position:absolute;left:14687;top:2842;width:10;height:20" coordorigin="14687,2842" coordsize="10,20">
              <v:shape style="position:absolute;left:14687;top:2842;width:10;height:20" coordorigin="14687,2842" coordsize="10,20" path="m14687,2861l14696,2861,14696,2842,14687,2842,14687,2861xe" filled="true" fillcolor="#000000" stroked="false">
                <v:path arrowok="t"/>
                <v:fill type="solid"/>
              </v:shape>
            </v:group>
            <v:group style="position:absolute;left:14687;top:2861;width:10;height:20" coordorigin="14687,2861" coordsize="10,20">
              <v:shape style="position:absolute;left:14687;top:2861;width:10;height:20" coordorigin="14687,2861" coordsize="10,20" path="m14687,2880l14696,2880,14696,2861,14687,2861,14687,2880xe" filled="true" fillcolor="#000000" stroked="false">
                <v:path arrowok="t"/>
                <v:fill type="solid"/>
              </v:shape>
            </v:group>
            <v:group style="position:absolute;left:14687;top:2880;width:10;height:20" coordorigin="14687,2880" coordsize="10,20">
              <v:shape style="position:absolute;left:14687;top:2880;width:10;height:20" coordorigin="14687,2880" coordsize="10,20" path="m14687,2900l14696,2900,14696,2880,14687,2880,14687,2900xe" filled="true" fillcolor="#000000" stroked="false">
                <v:path arrowok="t"/>
                <v:fill type="solid"/>
              </v:shape>
            </v:group>
            <v:group style="position:absolute;left:14687;top:2900;width:10;height:20" coordorigin="14687,2900" coordsize="10,20">
              <v:shape style="position:absolute;left:14687;top:2900;width:10;height:20" coordorigin="14687,2900" coordsize="10,20" path="m14687,2919l14696,2919,14696,2900,14687,2900,14687,2919xe" filled="true" fillcolor="#000000" stroked="false">
                <v:path arrowok="t"/>
                <v:fill type="solid"/>
              </v:shape>
            </v:group>
            <v:group style="position:absolute;left:14687;top:2919;width:10;height:20" coordorigin="14687,2919" coordsize="10,20">
              <v:shape style="position:absolute;left:14687;top:2919;width:10;height:20" coordorigin="14687,2919" coordsize="10,20" path="m14687,2938l14696,2938,14696,2919,14687,2919,14687,2938xe" filled="true" fillcolor="#000000" stroked="false">
                <v:path arrowok="t"/>
                <v:fill type="solid"/>
              </v:shape>
            </v:group>
            <v:group style="position:absolute;left:14687;top:2938;width:10;height:20" coordorigin="14687,2938" coordsize="10,20">
              <v:shape style="position:absolute;left:14687;top:2938;width:10;height:20" coordorigin="14687,2938" coordsize="10,20" path="m14687,2957l14696,2957,14696,2938,14687,2938,14687,2957xe" filled="true" fillcolor="#000000" stroked="false">
                <v:path arrowok="t"/>
                <v:fill type="solid"/>
              </v:shape>
            </v:group>
            <v:group style="position:absolute;left:14687;top:2957;width:10;height:20" coordorigin="14687,2957" coordsize="10,20">
              <v:shape style="position:absolute;left:14687;top:2957;width:10;height:20" coordorigin="14687,2957" coordsize="10,20" path="m14687,2976l14696,2976,14696,2957,14687,2957,14687,2976xe" filled="true" fillcolor="#000000" stroked="false">
                <v:path arrowok="t"/>
                <v:fill type="solid"/>
              </v:shape>
            </v:group>
            <v:group style="position:absolute;left:14687;top:2976;width:10;height:20" coordorigin="14687,2976" coordsize="10,20">
              <v:shape style="position:absolute;left:14687;top:2976;width:10;height:20" coordorigin="14687,2976" coordsize="10,20" path="m14687,2996l14696,2996,14696,2976,14687,2976,14687,2996xe" filled="true" fillcolor="#000000" stroked="false">
                <v:path arrowok="t"/>
                <v:fill type="solid"/>
              </v:shape>
            </v:group>
            <v:group style="position:absolute;left:14687;top:2996;width:10;height:20" coordorigin="14687,2996" coordsize="10,20">
              <v:shape style="position:absolute;left:14687;top:2996;width:10;height:20" coordorigin="14687,2996" coordsize="10,20" path="m14687,3015l14696,3015,14696,2996,14687,2996,14687,3015xe" filled="true" fillcolor="#000000" stroked="false">
                <v:path arrowok="t"/>
                <v:fill type="solid"/>
              </v:shape>
            </v:group>
            <v:group style="position:absolute;left:14687;top:3015;width:10;height:20" coordorigin="14687,3015" coordsize="10,20">
              <v:shape style="position:absolute;left:14687;top:3015;width:10;height:20" coordorigin="14687,3015" coordsize="10,20" path="m14687,3034l14696,3034,14696,3015,14687,3015,14687,3034xe" filled="true" fillcolor="#000000" stroked="false">
                <v:path arrowok="t"/>
                <v:fill type="solid"/>
              </v:shape>
            </v:group>
            <v:group style="position:absolute;left:14687;top:3034;width:10;height:20" coordorigin="14687,3034" coordsize="10,20">
              <v:shape style="position:absolute;left:14687;top:3034;width:10;height:20" coordorigin="14687,3034" coordsize="10,20" path="m14687,3053l14696,3053,14696,3034,14687,3034,14687,3053xe" filled="true" fillcolor="#000000" stroked="false">
                <v:path arrowok="t"/>
                <v:fill type="solid"/>
              </v:shape>
            </v:group>
            <v:group style="position:absolute;left:14687;top:3060;width:10;height:2" coordorigin="14687,3060" coordsize="10,2">
              <v:shape style="position:absolute;left:14687;top:3060;width:10;height:2" coordorigin="14687,3060" coordsize="10,0" path="m14687,3060l14696,3060e" filled="false" stroked="true" strokeweight=".720001pt" strokecolor="#000000">
                <v:path arrowok="t"/>
              </v:shape>
            </v:group>
            <v:group style="position:absolute;left:1332;top:3066;width:1663;height:645" coordorigin="1332,3066" coordsize="1663,645">
              <v:shape style="position:absolute;left:1332;top:3066;width:1663;height:645" coordorigin="1332,3066" coordsize="1663,645" path="m1332,3711l2994,3711,2994,3066,1332,3066,1332,3711xe" filled="true" fillcolor="#d2d2d2" stroked="false">
                <v:path arrowok="t"/>
                <v:fill type="solid"/>
              </v:shape>
              <v:shape style="position:absolute;left:2985;top:3068;width:29;height:20" type="#_x0000_t75" stroked="false">
                <v:imagedata r:id="rId129" o:title=""/>
              </v:shape>
            </v:group>
            <v:group style="position:absolute;left:6374;top:3068;width:10;height:20" coordorigin="6374,3068" coordsize="10,20">
              <v:shape style="position:absolute;left:6374;top:3068;width:10;height:20" coordorigin="6374,3068" coordsize="10,20" path="m6374,3087l6383,3087,6383,3068,6374,3068,6374,3087xe" filled="true" fillcolor="#000000" stroked="false">
                <v:path arrowok="t"/>
                <v:fill type="solid"/>
              </v:shape>
              <v:shape style="position:absolute;left:6374;top:3087;width:10;height:2" type="#_x0000_t75" stroked="false">
                <v:imagedata r:id="rId132" o:title=""/>
              </v:shape>
            </v:group>
            <v:group style="position:absolute;left:7857;top:3068;width:10;height:20" coordorigin="7857,3068" coordsize="10,20">
              <v:shape style="position:absolute;left:7857;top:3068;width:10;height:20" coordorigin="7857,3068" coordsize="10,20" path="m7857,3087l7866,3087,7866,3068,7857,3068,7857,3087xe" filled="true" fillcolor="#000000" stroked="false">
                <v:path arrowok="t"/>
                <v:fill type="solid"/>
              </v:shape>
              <v:shape style="position:absolute;left:7857;top:3087;width:10;height:2" type="#_x0000_t75" stroked="false">
                <v:imagedata r:id="rId132" o:title=""/>
              </v:shape>
            </v:group>
            <v:group style="position:absolute;left:12186;top:3068;width:10;height:20" coordorigin="12186,3068" coordsize="10,20">
              <v:shape style="position:absolute;left:12186;top:3068;width:10;height:20" coordorigin="12186,3068" coordsize="10,20" path="m12186,3087l12195,3087,12195,3068,12186,3068,12186,3087xe" filled="true" fillcolor="#000000" stroked="false">
                <v:path arrowok="t"/>
                <v:fill type="solid"/>
              </v:shape>
              <v:shape style="position:absolute;left:12186;top:3087;width:10;height:2" type="#_x0000_t75" stroked="false">
                <v:imagedata r:id="rId132" o:title=""/>
              </v:shape>
            </v:group>
            <v:group style="position:absolute;left:13518;top:3068;width:10;height:20" coordorigin="13518,3068" coordsize="10,20">
              <v:shape style="position:absolute;left:13518;top:3068;width:10;height:20" coordorigin="13518,3068" coordsize="10,20" path="m13518,3087l13527,3087,13527,3068,13518,3068,13518,3087xe" filled="true" fillcolor="#000000" stroked="false">
                <v:path arrowok="t"/>
                <v:fill type="solid"/>
              </v:shape>
              <v:shape style="position:absolute;left:13518;top:3087;width:10;height:2" type="#_x0000_t75" stroked="false">
                <v:imagedata r:id="rId132" o:title=""/>
              </v:shape>
            </v:group>
            <v:group style="position:absolute;left:14687;top:3068;width:10;height:20" coordorigin="14687,3068" coordsize="10,20">
              <v:shape style="position:absolute;left:14687;top:3068;width:10;height:20" coordorigin="14687,3068" coordsize="10,20" path="m14687,3087l14696,3087,14696,3068,14687,3068,14687,3087xe" filled="true" fillcolor="#000000" stroked="false">
                <v:path arrowok="t"/>
                <v:fill type="solid"/>
              </v:shape>
              <v:shape style="position:absolute;left:14687;top:3087;width:10;height:2" type="#_x0000_t75" stroked="false">
                <v:imagedata r:id="rId132" o:title=""/>
              </v:shape>
            </v:group>
            <v:group style="position:absolute;left:2994;top:3088;width:10;height:20" coordorigin="2994,3088" coordsize="10,20">
              <v:shape style="position:absolute;left:2994;top:3088;width:10;height:20" coordorigin="2994,3088" coordsize="10,20" path="m2994,3107l3004,3107,3004,3088,2994,3088,2994,3107xe" filled="true" fillcolor="#000000" stroked="false">
                <v:path arrowok="t"/>
                <v:fill type="solid"/>
              </v:shape>
            </v:group>
            <v:group style="position:absolute;left:2994;top:3107;width:10;height:20" coordorigin="2994,3107" coordsize="10,20">
              <v:shape style="position:absolute;left:2994;top:3107;width:10;height:20" coordorigin="2994,3107" coordsize="10,20" path="m2994,3126l3004,3126,3004,3107,2994,3107,2994,3126xe" filled="true" fillcolor="#000000" stroked="false">
                <v:path arrowok="t"/>
                <v:fill type="solid"/>
              </v:shape>
            </v:group>
            <v:group style="position:absolute;left:2994;top:3126;width:10;height:20" coordorigin="2994,3126" coordsize="10,20">
              <v:shape style="position:absolute;left:2994;top:3126;width:10;height:20" coordorigin="2994,3126" coordsize="10,20" path="m2994,3146l3004,3146,3004,3126,2994,3126,2994,3146xe" filled="true" fillcolor="#000000" stroked="false">
                <v:path arrowok="t"/>
                <v:fill type="solid"/>
              </v:shape>
            </v:group>
            <v:group style="position:absolute;left:2994;top:3146;width:10;height:20" coordorigin="2994,3146" coordsize="10,20">
              <v:shape style="position:absolute;left:2994;top:3146;width:10;height:20" coordorigin="2994,3146" coordsize="10,20" path="m2994,3165l3004,3165,3004,3146,2994,3146,2994,3165xe" filled="true" fillcolor="#000000" stroked="false">
                <v:path arrowok="t"/>
                <v:fill type="solid"/>
              </v:shape>
            </v:group>
            <v:group style="position:absolute;left:2994;top:3165;width:10;height:20" coordorigin="2994,3165" coordsize="10,20">
              <v:shape style="position:absolute;left:2994;top:3165;width:10;height:20" coordorigin="2994,3165" coordsize="10,20" path="m2994,3184l3004,3184,3004,3165,2994,3165,2994,3184xe" filled="true" fillcolor="#000000" stroked="false">
                <v:path arrowok="t"/>
                <v:fill type="solid"/>
              </v:shape>
            </v:group>
            <v:group style="position:absolute;left:2994;top:3184;width:10;height:20" coordorigin="2994,3184" coordsize="10,20">
              <v:shape style="position:absolute;left:2994;top:3184;width:10;height:20" coordorigin="2994,3184" coordsize="10,20" path="m2994,3203l3004,3203,3004,3184,2994,3184,2994,3203xe" filled="true" fillcolor="#000000" stroked="false">
                <v:path arrowok="t"/>
                <v:fill type="solid"/>
              </v:shape>
            </v:group>
            <v:group style="position:absolute;left:2994;top:3203;width:10;height:20" coordorigin="2994,3203" coordsize="10,20">
              <v:shape style="position:absolute;left:2994;top:3203;width:10;height:20" coordorigin="2994,3203" coordsize="10,20" path="m2994,3222l3004,3222,3004,3203,2994,3203,2994,3222xe" filled="true" fillcolor="#000000" stroked="false">
                <v:path arrowok="t"/>
                <v:fill type="solid"/>
              </v:shape>
            </v:group>
            <v:group style="position:absolute;left:2994;top:3222;width:10;height:20" coordorigin="2994,3222" coordsize="10,20">
              <v:shape style="position:absolute;left:2994;top:3222;width:10;height:20" coordorigin="2994,3222" coordsize="10,20" path="m2994,3242l3004,3242,3004,3222,2994,3222,2994,3242xe" filled="true" fillcolor="#000000" stroked="false">
                <v:path arrowok="t"/>
                <v:fill type="solid"/>
              </v:shape>
            </v:group>
            <v:group style="position:absolute;left:2994;top:3242;width:10;height:20" coordorigin="2994,3242" coordsize="10,20">
              <v:shape style="position:absolute;left:2994;top:3242;width:10;height:20" coordorigin="2994,3242" coordsize="10,20" path="m2994,3261l3004,3261,3004,3242,2994,3242,2994,3261xe" filled="true" fillcolor="#000000" stroked="false">
                <v:path arrowok="t"/>
                <v:fill type="solid"/>
              </v:shape>
            </v:group>
            <v:group style="position:absolute;left:2994;top:3261;width:10;height:20" coordorigin="2994,3261" coordsize="10,20">
              <v:shape style="position:absolute;left:2994;top:3261;width:10;height:20" coordorigin="2994,3261" coordsize="10,20" path="m2994,3280l3004,3280,3004,3261,2994,3261,2994,3280xe" filled="true" fillcolor="#000000" stroked="false">
                <v:path arrowok="t"/>
                <v:fill type="solid"/>
              </v:shape>
            </v:group>
            <v:group style="position:absolute;left:2994;top:3280;width:10;height:20" coordorigin="2994,3280" coordsize="10,20">
              <v:shape style="position:absolute;left:2994;top:3280;width:10;height:20" coordorigin="2994,3280" coordsize="10,20" path="m2994,3299l3004,3299,3004,3280,2994,3280,2994,3299xe" filled="true" fillcolor="#000000" stroked="false">
                <v:path arrowok="t"/>
                <v:fill type="solid"/>
              </v:shape>
            </v:group>
            <v:group style="position:absolute;left:2994;top:3299;width:10;height:20" coordorigin="2994,3299" coordsize="10,20">
              <v:shape style="position:absolute;left:2994;top:3299;width:10;height:20" coordorigin="2994,3299" coordsize="10,20" path="m2994,3318l3004,3318,3004,3299,2994,3299,2994,3318xe" filled="true" fillcolor="#000000" stroked="false">
                <v:path arrowok="t"/>
                <v:fill type="solid"/>
              </v:shape>
            </v:group>
            <v:group style="position:absolute;left:2994;top:3318;width:10;height:20" coordorigin="2994,3318" coordsize="10,20">
              <v:shape style="position:absolute;left:2994;top:3318;width:10;height:20" coordorigin="2994,3318" coordsize="10,20" path="m2994,3338l3004,3338,3004,3318,2994,3318,2994,3338xe" filled="true" fillcolor="#000000" stroked="false">
                <v:path arrowok="t"/>
                <v:fill type="solid"/>
              </v:shape>
            </v:group>
            <v:group style="position:absolute;left:2994;top:3338;width:10;height:20" coordorigin="2994,3338" coordsize="10,20">
              <v:shape style="position:absolute;left:2994;top:3338;width:10;height:20" coordorigin="2994,3338" coordsize="10,20" path="m2994,3357l3004,3357,3004,3338,2994,3338,2994,3357xe" filled="true" fillcolor="#000000" stroked="false">
                <v:path arrowok="t"/>
                <v:fill type="solid"/>
              </v:shape>
            </v:group>
            <v:group style="position:absolute;left:2994;top:3357;width:10;height:20" coordorigin="2994,3357" coordsize="10,20">
              <v:shape style="position:absolute;left:2994;top:3357;width:10;height:20" coordorigin="2994,3357" coordsize="10,20" path="m2994,3376l3004,3376,3004,3357,2994,3357,2994,3376xe" filled="true" fillcolor="#000000" stroked="false">
                <v:path arrowok="t"/>
                <v:fill type="solid"/>
              </v:shape>
            </v:group>
            <v:group style="position:absolute;left:2994;top:3376;width:10;height:20" coordorigin="2994,3376" coordsize="10,20">
              <v:shape style="position:absolute;left:2994;top:3376;width:10;height:20" coordorigin="2994,3376" coordsize="10,20" path="m2994,3395l3004,3395,3004,3376,2994,3376,2994,3395xe" filled="true" fillcolor="#000000" stroked="false">
                <v:path arrowok="t"/>
                <v:fill type="solid"/>
              </v:shape>
            </v:group>
            <v:group style="position:absolute;left:2994;top:3395;width:10;height:20" coordorigin="2994,3395" coordsize="10,20">
              <v:shape style="position:absolute;left:2994;top:3395;width:10;height:20" coordorigin="2994,3395" coordsize="10,20" path="m2994,3414l3004,3414,3004,3395,2994,3395,2994,3414xe" filled="true" fillcolor="#000000" stroked="false">
                <v:path arrowok="t"/>
                <v:fill type="solid"/>
              </v:shape>
            </v:group>
            <v:group style="position:absolute;left:2994;top:3414;width:10;height:20" coordorigin="2994,3414" coordsize="10,20">
              <v:shape style="position:absolute;left:2994;top:3414;width:10;height:20" coordorigin="2994,3414" coordsize="10,20" path="m2994,3434l3004,3434,3004,3414,2994,3414,2994,3434xe" filled="true" fillcolor="#000000" stroked="false">
                <v:path arrowok="t"/>
                <v:fill type="solid"/>
              </v:shape>
            </v:group>
            <v:group style="position:absolute;left:2994;top:3434;width:10;height:20" coordorigin="2994,3434" coordsize="10,20">
              <v:shape style="position:absolute;left:2994;top:3434;width:10;height:20" coordorigin="2994,3434" coordsize="10,20" path="m2994,3453l3004,3453,3004,3434,2994,3434,2994,3453xe" filled="true" fillcolor="#000000" stroked="false">
                <v:path arrowok="t"/>
                <v:fill type="solid"/>
              </v:shape>
            </v:group>
            <v:group style="position:absolute;left:2994;top:3453;width:10;height:20" coordorigin="2994,3453" coordsize="10,20">
              <v:shape style="position:absolute;left:2994;top:3453;width:10;height:20" coordorigin="2994,3453" coordsize="10,20" path="m2994,3472l3004,3472,3004,3453,2994,3453,2994,3472xe" filled="true" fillcolor="#000000" stroked="false">
                <v:path arrowok="t"/>
                <v:fill type="solid"/>
              </v:shape>
            </v:group>
            <v:group style="position:absolute;left:2994;top:3472;width:10;height:20" coordorigin="2994,3472" coordsize="10,20">
              <v:shape style="position:absolute;left:2994;top:3472;width:10;height:20" coordorigin="2994,3472" coordsize="10,20" path="m2994,3491l3004,3491,3004,3472,2994,3472,2994,3491xe" filled="true" fillcolor="#000000" stroked="false">
                <v:path arrowok="t"/>
                <v:fill type="solid"/>
              </v:shape>
            </v:group>
            <v:group style="position:absolute;left:2994;top:3491;width:10;height:20" coordorigin="2994,3491" coordsize="10,20">
              <v:shape style="position:absolute;left:2994;top:3491;width:10;height:20" coordorigin="2994,3491" coordsize="10,20" path="m2994,3510l3004,3510,3004,3491,2994,3491,2994,3510xe" filled="true" fillcolor="#000000" stroked="false">
                <v:path arrowok="t"/>
                <v:fill type="solid"/>
              </v:shape>
            </v:group>
            <v:group style="position:absolute;left:2994;top:3510;width:10;height:20" coordorigin="2994,3510" coordsize="10,20">
              <v:shape style="position:absolute;left:2994;top:3510;width:10;height:20" coordorigin="2994,3510" coordsize="10,20" path="m2994,3530l3004,3530,3004,3510,2994,3510,2994,3530xe" filled="true" fillcolor="#000000" stroked="false">
                <v:path arrowok="t"/>
                <v:fill type="solid"/>
              </v:shape>
            </v:group>
            <v:group style="position:absolute;left:2994;top:3530;width:10;height:20" coordorigin="2994,3530" coordsize="10,20">
              <v:shape style="position:absolute;left:2994;top:3530;width:10;height:20" coordorigin="2994,3530" coordsize="10,20" path="m2994,3549l3004,3549,3004,3530,2994,3530,2994,3549xe" filled="true" fillcolor="#000000" stroked="false">
                <v:path arrowok="t"/>
                <v:fill type="solid"/>
              </v:shape>
            </v:group>
            <v:group style="position:absolute;left:2994;top:3549;width:10;height:20" coordorigin="2994,3549" coordsize="10,20">
              <v:shape style="position:absolute;left:2994;top:3549;width:10;height:20" coordorigin="2994,3549" coordsize="10,20" path="m2994,3568l3004,3568,3004,3549,2994,3549,2994,3568xe" filled="true" fillcolor="#000000" stroked="false">
                <v:path arrowok="t"/>
                <v:fill type="solid"/>
              </v:shape>
            </v:group>
            <v:group style="position:absolute;left:2994;top:3568;width:10;height:20" coordorigin="2994,3568" coordsize="10,20">
              <v:shape style="position:absolute;left:2994;top:3568;width:10;height:20" coordorigin="2994,3568" coordsize="10,20" path="m2994,3587l3004,3587,3004,3568,2994,3568,2994,3587xe" filled="true" fillcolor="#000000" stroked="false">
                <v:path arrowok="t"/>
                <v:fill type="solid"/>
              </v:shape>
            </v:group>
            <v:group style="position:absolute;left:2994;top:3587;width:10;height:20" coordorigin="2994,3587" coordsize="10,20">
              <v:shape style="position:absolute;left:2994;top:3587;width:10;height:20" coordorigin="2994,3587" coordsize="10,20" path="m2994,3606l3004,3606,3004,3587,2994,3587,2994,3606xe" filled="true" fillcolor="#000000" stroked="false">
                <v:path arrowok="t"/>
                <v:fill type="solid"/>
              </v:shape>
            </v:group>
            <v:group style="position:absolute;left:2994;top:3606;width:10;height:20" coordorigin="2994,3606" coordsize="10,20">
              <v:shape style="position:absolute;left:2994;top:3606;width:10;height:20" coordorigin="2994,3606" coordsize="10,20" path="m2994,3626l3004,3626,3004,3606,2994,3606,2994,3626xe" filled="true" fillcolor="#000000" stroked="false">
                <v:path arrowok="t"/>
                <v:fill type="solid"/>
              </v:shape>
            </v:group>
            <v:group style="position:absolute;left:2994;top:3626;width:10;height:20" coordorigin="2994,3626" coordsize="10,20">
              <v:shape style="position:absolute;left:2994;top:3626;width:10;height:20" coordorigin="2994,3626" coordsize="10,20" path="m2994,3645l3004,3645,3004,3626,2994,3626,2994,3645xe" filled="true" fillcolor="#000000" stroked="false">
                <v:path arrowok="t"/>
                <v:fill type="solid"/>
              </v:shape>
            </v:group>
            <v:group style="position:absolute;left:2994;top:3645;width:10;height:20" coordorigin="2994,3645" coordsize="10,20">
              <v:shape style="position:absolute;left:2994;top:3645;width:10;height:20" coordorigin="2994,3645" coordsize="10,20" path="m2994,3664l3004,3664,3004,3645,2994,3645,2994,3664xe" filled="true" fillcolor="#000000" stroked="false">
                <v:path arrowok="t"/>
                <v:fill type="solid"/>
              </v:shape>
            </v:group>
            <v:group style="position:absolute;left:2994;top:3664;width:10;height:20" coordorigin="2994,3664" coordsize="10,20">
              <v:shape style="position:absolute;left:2994;top:3664;width:10;height:20" coordorigin="2994,3664" coordsize="10,20" path="m2994,3683l3004,3683,3004,3664,2994,3664,2994,3683xe" filled="true" fillcolor="#000000" stroked="false">
                <v:path arrowok="t"/>
                <v:fill type="solid"/>
              </v:shape>
            </v:group>
            <v:group style="position:absolute;left:2994;top:3683;width:10;height:20" coordorigin="2994,3683" coordsize="10,20">
              <v:shape style="position:absolute;left:2994;top:3683;width:10;height:20" coordorigin="2994,3683" coordsize="10,20" path="m2994,3702l3004,3702,3004,3683,2994,3683,2994,3702xe" filled="true" fillcolor="#000000" stroked="false">
                <v:path arrowok="t"/>
                <v:fill type="solid"/>
              </v:shape>
            </v:group>
            <v:group style="position:absolute;left:2994;top:3707;width:10;height:2" coordorigin="2994,3707" coordsize="10,2">
              <v:shape style="position:absolute;left:2994;top:3707;width:10;height:2" coordorigin="2994,3707" coordsize="10,0" path="m2994,3707l3004,3707e" filled="false" stroked="true" strokeweight=".419983pt" strokecolor="#000000">
                <v:path arrowok="t"/>
              </v:shape>
            </v:group>
            <v:group style="position:absolute;left:6374;top:3088;width:10;height:20" coordorigin="6374,3088" coordsize="10,20">
              <v:shape style="position:absolute;left:6374;top:3088;width:10;height:20" coordorigin="6374,3088" coordsize="10,20" path="m6374,3107l6383,3107,6383,3088,6374,3088,6374,3107xe" filled="true" fillcolor="#000000" stroked="false">
                <v:path arrowok="t"/>
                <v:fill type="solid"/>
              </v:shape>
            </v:group>
            <v:group style="position:absolute;left:6374;top:3107;width:10;height:20" coordorigin="6374,3107" coordsize="10,20">
              <v:shape style="position:absolute;left:6374;top:3107;width:10;height:20" coordorigin="6374,3107" coordsize="10,20" path="m6374,3126l6383,3126,6383,3107,6374,3107,6374,3126xe" filled="true" fillcolor="#000000" stroked="false">
                <v:path arrowok="t"/>
                <v:fill type="solid"/>
              </v:shape>
            </v:group>
            <v:group style="position:absolute;left:6374;top:3126;width:10;height:20" coordorigin="6374,3126" coordsize="10,20">
              <v:shape style="position:absolute;left:6374;top:3126;width:10;height:20" coordorigin="6374,3126" coordsize="10,20" path="m6374,3146l6383,3146,6383,3126,6374,3126,6374,3146xe" filled="true" fillcolor="#000000" stroked="false">
                <v:path arrowok="t"/>
                <v:fill type="solid"/>
              </v:shape>
            </v:group>
            <v:group style="position:absolute;left:6374;top:3146;width:10;height:20" coordorigin="6374,3146" coordsize="10,20">
              <v:shape style="position:absolute;left:6374;top:3146;width:10;height:20" coordorigin="6374,3146" coordsize="10,20" path="m6374,3165l6383,3165,6383,3146,6374,3146,6374,3165xe" filled="true" fillcolor="#000000" stroked="false">
                <v:path arrowok="t"/>
                <v:fill type="solid"/>
              </v:shape>
            </v:group>
            <v:group style="position:absolute;left:6374;top:3165;width:10;height:20" coordorigin="6374,3165" coordsize="10,20">
              <v:shape style="position:absolute;left:6374;top:3165;width:10;height:20" coordorigin="6374,3165" coordsize="10,20" path="m6374,3184l6383,3184,6383,3165,6374,3165,6374,3184xe" filled="true" fillcolor="#000000" stroked="false">
                <v:path arrowok="t"/>
                <v:fill type="solid"/>
              </v:shape>
            </v:group>
            <v:group style="position:absolute;left:6374;top:3184;width:10;height:20" coordorigin="6374,3184" coordsize="10,20">
              <v:shape style="position:absolute;left:6374;top:3184;width:10;height:20" coordorigin="6374,3184" coordsize="10,20" path="m6374,3203l6383,3203,6383,3184,6374,3184,6374,3203xe" filled="true" fillcolor="#000000" stroked="false">
                <v:path arrowok="t"/>
                <v:fill type="solid"/>
              </v:shape>
            </v:group>
            <v:group style="position:absolute;left:6374;top:3203;width:10;height:20" coordorigin="6374,3203" coordsize="10,20">
              <v:shape style="position:absolute;left:6374;top:3203;width:10;height:20" coordorigin="6374,3203" coordsize="10,20" path="m6374,3222l6383,3222,6383,3203,6374,3203,6374,3222xe" filled="true" fillcolor="#000000" stroked="false">
                <v:path arrowok="t"/>
                <v:fill type="solid"/>
              </v:shape>
            </v:group>
            <v:group style="position:absolute;left:6374;top:3222;width:10;height:20" coordorigin="6374,3222" coordsize="10,20">
              <v:shape style="position:absolute;left:6374;top:3222;width:10;height:20" coordorigin="6374,3222" coordsize="10,20" path="m6374,3242l6383,3242,6383,3222,6374,3222,6374,3242xe" filled="true" fillcolor="#000000" stroked="false">
                <v:path arrowok="t"/>
                <v:fill type="solid"/>
              </v:shape>
            </v:group>
            <v:group style="position:absolute;left:6374;top:3242;width:10;height:20" coordorigin="6374,3242" coordsize="10,20">
              <v:shape style="position:absolute;left:6374;top:3242;width:10;height:20" coordorigin="6374,3242" coordsize="10,20" path="m6374,3261l6383,3261,6383,3242,6374,3242,6374,3261xe" filled="true" fillcolor="#000000" stroked="false">
                <v:path arrowok="t"/>
                <v:fill type="solid"/>
              </v:shape>
            </v:group>
            <v:group style="position:absolute;left:6374;top:3261;width:10;height:20" coordorigin="6374,3261" coordsize="10,20">
              <v:shape style="position:absolute;left:6374;top:3261;width:10;height:20" coordorigin="6374,3261" coordsize="10,20" path="m6374,3280l6383,3280,6383,3261,6374,3261,6374,3280xe" filled="true" fillcolor="#000000" stroked="false">
                <v:path arrowok="t"/>
                <v:fill type="solid"/>
              </v:shape>
            </v:group>
            <v:group style="position:absolute;left:6374;top:3280;width:10;height:20" coordorigin="6374,3280" coordsize="10,20">
              <v:shape style="position:absolute;left:6374;top:3280;width:10;height:20" coordorigin="6374,3280" coordsize="10,20" path="m6374,3299l6383,3299,6383,3280,6374,3280,6374,3299xe" filled="true" fillcolor="#000000" stroked="false">
                <v:path arrowok="t"/>
                <v:fill type="solid"/>
              </v:shape>
            </v:group>
            <v:group style="position:absolute;left:6374;top:3299;width:10;height:20" coordorigin="6374,3299" coordsize="10,20">
              <v:shape style="position:absolute;left:6374;top:3299;width:10;height:20" coordorigin="6374,3299" coordsize="10,20" path="m6374,3318l6383,3318,6383,3299,6374,3299,6374,3318xe" filled="true" fillcolor="#000000" stroked="false">
                <v:path arrowok="t"/>
                <v:fill type="solid"/>
              </v:shape>
            </v:group>
            <v:group style="position:absolute;left:6374;top:3318;width:10;height:20" coordorigin="6374,3318" coordsize="10,20">
              <v:shape style="position:absolute;left:6374;top:3318;width:10;height:20" coordorigin="6374,3318" coordsize="10,20" path="m6374,3338l6383,3338,6383,3318,6374,3318,6374,3338xe" filled="true" fillcolor="#000000" stroked="false">
                <v:path arrowok="t"/>
                <v:fill type="solid"/>
              </v:shape>
            </v:group>
            <v:group style="position:absolute;left:6374;top:3338;width:10;height:20" coordorigin="6374,3338" coordsize="10,20">
              <v:shape style="position:absolute;left:6374;top:3338;width:10;height:20" coordorigin="6374,3338" coordsize="10,20" path="m6374,3357l6383,3357,6383,3338,6374,3338,6374,3357xe" filled="true" fillcolor="#000000" stroked="false">
                <v:path arrowok="t"/>
                <v:fill type="solid"/>
              </v:shape>
            </v:group>
            <v:group style="position:absolute;left:6374;top:3357;width:10;height:20" coordorigin="6374,3357" coordsize="10,20">
              <v:shape style="position:absolute;left:6374;top:3357;width:10;height:20" coordorigin="6374,3357" coordsize="10,20" path="m6374,3376l6383,3376,6383,3357,6374,3357,6374,3376xe" filled="true" fillcolor="#000000" stroked="false">
                <v:path arrowok="t"/>
                <v:fill type="solid"/>
              </v:shape>
            </v:group>
            <v:group style="position:absolute;left:6374;top:3376;width:10;height:20" coordorigin="6374,3376" coordsize="10,20">
              <v:shape style="position:absolute;left:6374;top:3376;width:10;height:20" coordorigin="6374,3376" coordsize="10,20" path="m6374,3395l6383,3395,6383,3376,6374,3376,6374,3395xe" filled="true" fillcolor="#000000" stroked="false">
                <v:path arrowok="t"/>
                <v:fill type="solid"/>
              </v:shape>
            </v:group>
            <v:group style="position:absolute;left:6374;top:3395;width:10;height:20" coordorigin="6374,3395" coordsize="10,20">
              <v:shape style="position:absolute;left:6374;top:3395;width:10;height:20" coordorigin="6374,3395" coordsize="10,20" path="m6374,3414l6383,3414,6383,3395,6374,3395,6374,3414xe" filled="true" fillcolor="#000000" stroked="false">
                <v:path arrowok="t"/>
                <v:fill type="solid"/>
              </v:shape>
            </v:group>
            <v:group style="position:absolute;left:6374;top:3414;width:10;height:20" coordorigin="6374,3414" coordsize="10,20">
              <v:shape style="position:absolute;left:6374;top:3414;width:10;height:20" coordorigin="6374,3414" coordsize="10,20" path="m6374,3434l6383,3434,6383,3414,6374,3414,6374,3434xe" filled="true" fillcolor="#000000" stroked="false">
                <v:path arrowok="t"/>
                <v:fill type="solid"/>
              </v:shape>
            </v:group>
            <v:group style="position:absolute;left:6374;top:3434;width:10;height:20" coordorigin="6374,3434" coordsize="10,20">
              <v:shape style="position:absolute;left:6374;top:3434;width:10;height:20" coordorigin="6374,3434" coordsize="10,20" path="m6374,3453l6383,3453,6383,3434,6374,3434,6374,3453xe" filled="true" fillcolor="#000000" stroked="false">
                <v:path arrowok="t"/>
                <v:fill type="solid"/>
              </v:shape>
            </v:group>
            <v:group style="position:absolute;left:6374;top:3453;width:10;height:20" coordorigin="6374,3453" coordsize="10,20">
              <v:shape style="position:absolute;left:6374;top:3453;width:10;height:20" coordorigin="6374,3453" coordsize="10,20" path="m6374,3472l6383,3472,6383,3453,6374,3453,6374,3472xe" filled="true" fillcolor="#000000" stroked="false">
                <v:path arrowok="t"/>
                <v:fill type="solid"/>
              </v:shape>
            </v:group>
            <v:group style="position:absolute;left:6374;top:3472;width:10;height:20" coordorigin="6374,3472" coordsize="10,20">
              <v:shape style="position:absolute;left:6374;top:3472;width:10;height:20" coordorigin="6374,3472" coordsize="10,20" path="m6374,3491l6383,3491,6383,3472,6374,3472,6374,3491xe" filled="true" fillcolor="#000000" stroked="false">
                <v:path arrowok="t"/>
                <v:fill type="solid"/>
              </v:shape>
            </v:group>
            <v:group style="position:absolute;left:6374;top:3491;width:10;height:20" coordorigin="6374,3491" coordsize="10,20">
              <v:shape style="position:absolute;left:6374;top:3491;width:10;height:20" coordorigin="6374,3491" coordsize="10,20" path="m6374,3510l6383,3510,6383,3491,6374,3491,6374,3510xe" filled="true" fillcolor="#000000" stroked="false">
                <v:path arrowok="t"/>
                <v:fill type="solid"/>
              </v:shape>
            </v:group>
            <v:group style="position:absolute;left:6374;top:3510;width:10;height:20" coordorigin="6374,3510" coordsize="10,20">
              <v:shape style="position:absolute;left:6374;top:3510;width:10;height:20" coordorigin="6374,3510" coordsize="10,20" path="m6374,3530l6383,3530,6383,3510,6374,3510,6374,3530xe" filled="true" fillcolor="#000000" stroked="false">
                <v:path arrowok="t"/>
                <v:fill type="solid"/>
              </v:shape>
            </v:group>
            <v:group style="position:absolute;left:6374;top:3530;width:10;height:20" coordorigin="6374,3530" coordsize="10,20">
              <v:shape style="position:absolute;left:6374;top:3530;width:10;height:20" coordorigin="6374,3530" coordsize="10,20" path="m6374,3549l6383,3549,6383,3530,6374,3530,6374,3549xe" filled="true" fillcolor="#000000" stroked="false">
                <v:path arrowok="t"/>
                <v:fill type="solid"/>
              </v:shape>
            </v:group>
            <v:group style="position:absolute;left:6374;top:3549;width:10;height:20" coordorigin="6374,3549" coordsize="10,20">
              <v:shape style="position:absolute;left:6374;top:3549;width:10;height:20" coordorigin="6374,3549" coordsize="10,20" path="m6374,3568l6383,3568,6383,3549,6374,3549,6374,3568xe" filled="true" fillcolor="#000000" stroked="false">
                <v:path arrowok="t"/>
                <v:fill type="solid"/>
              </v:shape>
            </v:group>
            <v:group style="position:absolute;left:6374;top:3568;width:10;height:20" coordorigin="6374,3568" coordsize="10,20">
              <v:shape style="position:absolute;left:6374;top:3568;width:10;height:20" coordorigin="6374,3568" coordsize="10,20" path="m6374,3587l6383,3587,6383,3568,6374,3568,6374,3587xe" filled="true" fillcolor="#000000" stroked="false">
                <v:path arrowok="t"/>
                <v:fill type="solid"/>
              </v:shape>
            </v:group>
            <v:group style="position:absolute;left:6374;top:3587;width:10;height:20" coordorigin="6374,3587" coordsize="10,20">
              <v:shape style="position:absolute;left:6374;top:3587;width:10;height:20" coordorigin="6374,3587" coordsize="10,20" path="m6374,3606l6383,3606,6383,3587,6374,3587,6374,3606xe" filled="true" fillcolor="#000000" stroked="false">
                <v:path arrowok="t"/>
                <v:fill type="solid"/>
              </v:shape>
            </v:group>
            <v:group style="position:absolute;left:6374;top:3606;width:10;height:20" coordorigin="6374,3606" coordsize="10,20">
              <v:shape style="position:absolute;left:6374;top:3606;width:10;height:20" coordorigin="6374,3606" coordsize="10,20" path="m6374,3626l6383,3626,6383,3606,6374,3606,6374,3626xe" filled="true" fillcolor="#000000" stroked="false">
                <v:path arrowok="t"/>
                <v:fill type="solid"/>
              </v:shape>
            </v:group>
            <v:group style="position:absolute;left:6374;top:3626;width:10;height:20" coordorigin="6374,3626" coordsize="10,20">
              <v:shape style="position:absolute;left:6374;top:3626;width:10;height:20" coordorigin="6374,3626" coordsize="10,20" path="m6374,3645l6383,3645,6383,3626,6374,3626,6374,3645xe" filled="true" fillcolor="#000000" stroked="false">
                <v:path arrowok="t"/>
                <v:fill type="solid"/>
              </v:shape>
            </v:group>
            <v:group style="position:absolute;left:6374;top:3645;width:10;height:20" coordorigin="6374,3645" coordsize="10,20">
              <v:shape style="position:absolute;left:6374;top:3645;width:10;height:20" coordorigin="6374,3645" coordsize="10,20" path="m6374,3664l6383,3664,6383,3645,6374,3645,6374,3664xe" filled="true" fillcolor="#000000" stroked="false">
                <v:path arrowok="t"/>
                <v:fill type="solid"/>
              </v:shape>
            </v:group>
            <v:group style="position:absolute;left:6374;top:3664;width:10;height:20" coordorigin="6374,3664" coordsize="10,20">
              <v:shape style="position:absolute;left:6374;top:3664;width:10;height:20" coordorigin="6374,3664" coordsize="10,20" path="m6374,3683l6383,3683,6383,3664,6374,3664,6374,3683xe" filled="true" fillcolor="#000000" stroked="false">
                <v:path arrowok="t"/>
                <v:fill type="solid"/>
              </v:shape>
            </v:group>
            <v:group style="position:absolute;left:6374;top:3683;width:10;height:20" coordorigin="6374,3683" coordsize="10,20">
              <v:shape style="position:absolute;left:6374;top:3683;width:10;height:20" coordorigin="6374,3683" coordsize="10,20" path="m6374,3702l6383,3702,6383,3683,6374,3683,6374,3702xe" filled="true" fillcolor="#000000" stroked="false">
                <v:path arrowok="t"/>
                <v:fill type="solid"/>
              </v:shape>
            </v:group>
            <v:group style="position:absolute;left:6374;top:3707;width:10;height:2" coordorigin="6374,3707" coordsize="10,2">
              <v:shape style="position:absolute;left:6374;top:3707;width:10;height:2" coordorigin="6374,3707" coordsize="10,0" path="m6374,3707l6383,3707e" filled="false" stroked="true" strokeweight=".419983pt" strokecolor="#000000">
                <v:path arrowok="t"/>
              </v:shape>
            </v:group>
            <v:group style="position:absolute;left:7857;top:3088;width:10;height:20" coordorigin="7857,3088" coordsize="10,20">
              <v:shape style="position:absolute;left:7857;top:3088;width:10;height:20" coordorigin="7857,3088" coordsize="10,20" path="m7857,3107l7866,3107,7866,3088,7857,3088,7857,3107xe" filled="true" fillcolor="#000000" stroked="false">
                <v:path arrowok="t"/>
                <v:fill type="solid"/>
              </v:shape>
            </v:group>
            <v:group style="position:absolute;left:7857;top:3107;width:10;height:20" coordorigin="7857,3107" coordsize="10,20">
              <v:shape style="position:absolute;left:7857;top:3107;width:10;height:20" coordorigin="7857,3107" coordsize="10,20" path="m7857,3126l7866,3126,7866,3107,7857,3107,7857,3126xe" filled="true" fillcolor="#000000" stroked="false">
                <v:path arrowok="t"/>
                <v:fill type="solid"/>
              </v:shape>
            </v:group>
            <v:group style="position:absolute;left:7857;top:3126;width:10;height:20" coordorigin="7857,3126" coordsize="10,20">
              <v:shape style="position:absolute;left:7857;top:3126;width:10;height:20" coordorigin="7857,3126" coordsize="10,20" path="m7857,3146l7866,3146,7866,3126,7857,3126,7857,3146xe" filled="true" fillcolor="#000000" stroked="false">
                <v:path arrowok="t"/>
                <v:fill type="solid"/>
              </v:shape>
            </v:group>
            <v:group style="position:absolute;left:7857;top:3146;width:10;height:20" coordorigin="7857,3146" coordsize="10,20">
              <v:shape style="position:absolute;left:7857;top:3146;width:10;height:20" coordorigin="7857,3146" coordsize="10,20" path="m7857,3165l7866,3165,7866,3146,7857,3146,7857,3165xe" filled="true" fillcolor="#000000" stroked="false">
                <v:path arrowok="t"/>
                <v:fill type="solid"/>
              </v:shape>
            </v:group>
            <v:group style="position:absolute;left:7857;top:3165;width:10;height:20" coordorigin="7857,3165" coordsize="10,20">
              <v:shape style="position:absolute;left:7857;top:3165;width:10;height:20" coordorigin="7857,3165" coordsize="10,20" path="m7857,3184l7866,3184,7866,3165,7857,3165,7857,3184xe" filled="true" fillcolor="#000000" stroked="false">
                <v:path arrowok="t"/>
                <v:fill type="solid"/>
              </v:shape>
            </v:group>
            <v:group style="position:absolute;left:7857;top:3184;width:10;height:20" coordorigin="7857,3184" coordsize="10,20">
              <v:shape style="position:absolute;left:7857;top:3184;width:10;height:20" coordorigin="7857,3184" coordsize="10,20" path="m7857,3203l7866,3203,7866,3184,7857,3184,7857,3203xe" filled="true" fillcolor="#000000" stroked="false">
                <v:path arrowok="t"/>
                <v:fill type="solid"/>
              </v:shape>
            </v:group>
            <v:group style="position:absolute;left:7857;top:3203;width:10;height:20" coordorigin="7857,3203" coordsize="10,20">
              <v:shape style="position:absolute;left:7857;top:3203;width:10;height:20" coordorigin="7857,3203" coordsize="10,20" path="m7857,3222l7866,3222,7866,3203,7857,3203,7857,3222xe" filled="true" fillcolor="#000000" stroked="false">
                <v:path arrowok="t"/>
                <v:fill type="solid"/>
              </v:shape>
            </v:group>
            <v:group style="position:absolute;left:7857;top:3222;width:10;height:20" coordorigin="7857,3222" coordsize="10,20">
              <v:shape style="position:absolute;left:7857;top:3222;width:10;height:20" coordorigin="7857,3222" coordsize="10,20" path="m7857,3242l7866,3242,7866,3222,7857,3222,7857,3242xe" filled="true" fillcolor="#000000" stroked="false">
                <v:path arrowok="t"/>
                <v:fill type="solid"/>
              </v:shape>
            </v:group>
            <v:group style="position:absolute;left:7857;top:3242;width:10;height:20" coordorigin="7857,3242" coordsize="10,20">
              <v:shape style="position:absolute;left:7857;top:3242;width:10;height:20" coordorigin="7857,3242" coordsize="10,20" path="m7857,3261l7866,3261,7866,3242,7857,3242,7857,3261xe" filled="true" fillcolor="#000000" stroked="false">
                <v:path arrowok="t"/>
                <v:fill type="solid"/>
              </v:shape>
            </v:group>
            <v:group style="position:absolute;left:7857;top:3261;width:10;height:20" coordorigin="7857,3261" coordsize="10,20">
              <v:shape style="position:absolute;left:7857;top:3261;width:10;height:20" coordorigin="7857,3261" coordsize="10,20" path="m7857,3280l7866,3280,7866,3261,7857,3261,7857,3280xe" filled="true" fillcolor="#000000" stroked="false">
                <v:path arrowok="t"/>
                <v:fill type="solid"/>
              </v:shape>
            </v:group>
            <v:group style="position:absolute;left:7857;top:3280;width:10;height:20" coordorigin="7857,3280" coordsize="10,20">
              <v:shape style="position:absolute;left:7857;top:3280;width:10;height:20" coordorigin="7857,3280" coordsize="10,20" path="m7857,3299l7866,3299,7866,3280,7857,3280,7857,3299xe" filled="true" fillcolor="#000000" stroked="false">
                <v:path arrowok="t"/>
                <v:fill type="solid"/>
              </v:shape>
            </v:group>
            <v:group style="position:absolute;left:7857;top:3299;width:10;height:20" coordorigin="7857,3299" coordsize="10,20">
              <v:shape style="position:absolute;left:7857;top:3299;width:10;height:20" coordorigin="7857,3299" coordsize="10,20" path="m7857,3318l7866,3318,7866,3299,7857,3299,7857,3318xe" filled="true" fillcolor="#000000" stroked="false">
                <v:path arrowok="t"/>
                <v:fill type="solid"/>
              </v:shape>
            </v:group>
            <v:group style="position:absolute;left:7857;top:3318;width:10;height:20" coordorigin="7857,3318" coordsize="10,20">
              <v:shape style="position:absolute;left:7857;top:3318;width:10;height:20" coordorigin="7857,3318" coordsize="10,20" path="m7857,3338l7866,3338,7866,3318,7857,3318,7857,3338xe" filled="true" fillcolor="#000000" stroked="false">
                <v:path arrowok="t"/>
                <v:fill type="solid"/>
              </v:shape>
            </v:group>
            <v:group style="position:absolute;left:7857;top:3338;width:10;height:20" coordorigin="7857,3338" coordsize="10,20">
              <v:shape style="position:absolute;left:7857;top:3338;width:10;height:20" coordorigin="7857,3338" coordsize="10,20" path="m7857,3357l7866,3357,7866,3338,7857,3338,7857,3357xe" filled="true" fillcolor="#000000" stroked="false">
                <v:path arrowok="t"/>
                <v:fill type="solid"/>
              </v:shape>
            </v:group>
            <v:group style="position:absolute;left:7857;top:3357;width:10;height:20" coordorigin="7857,3357" coordsize="10,20">
              <v:shape style="position:absolute;left:7857;top:3357;width:10;height:20" coordorigin="7857,3357" coordsize="10,20" path="m7857,3376l7866,3376,7866,3357,7857,3357,7857,3376xe" filled="true" fillcolor="#000000" stroked="false">
                <v:path arrowok="t"/>
                <v:fill type="solid"/>
              </v:shape>
            </v:group>
            <v:group style="position:absolute;left:7857;top:3376;width:10;height:20" coordorigin="7857,3376" coordsize="10,20">
              <v:shape style="position:absolute;left:7857;top:3376;width:10;height:20" coordorigin="7857,3376" coordsize="10,20" path="m7857,3395l7866,3395,7866,3376,7857,3376,7857,3395xe" filled="true" fillcolor="#000000" stroked="false">
                <v:path arrowok="t"/>
                <v:fill type="solid"/>
              </v:shape>
            </v:group>
            <v:group style="position:absolute;left:7857;top:3395;width:10;height:20" coordorigin="7857,3395" coordsize="10,20">
              <v:shape style="position:absolute;left:7857;top:3395;width:10;height:20" coordorigin="7857,3395" coordsize="10,20" path="m7857,3414l7866,3414,7866,3395,7857,3395,7857,3414xe" filled="true" fillcolor="#000000" stroked="false">
                <v:path arrowok="t"/>
                <v:fill type="solid"/>
              </v:shape>
            </v:group>
            <v:group style="position:absolute;left:7857;top:3414;width:10;height:20" coordorigin="7857,3414" coordsize="10,20">
              <v:shape style="position:absolute;left:7857;top:3414;width:10;height:20" coordorigin="7857,3414" coordsize="10,20" path="m7857,3434l7866,3434,7866,3414,7857,3414,7857,3434xe" filled="true" fillcolor="#000000" stroked="false">
                <v:path arrowok="t"/>
                <v:fill type="solid"/>
              </v:shape>
            </v:group>
            <v:group style="position:absolute;left:7857;top:3434;width:10;height:20" coordorigin="7857,3434" coordsize="10,20">
              <v:shape style="position:absolute;left:7857;top:3434;width:10;height:20" coordorigin="7857,3434" coordsize="10,20" path="m7857,3453l7866,3453,7866,3434,7857,3434,7857,3453xe" filled="true" fillcolor="#000000" stroked="false">
                <v:path arrowok="t"/>
                <v:fill type="solid"/>
              </v:shape>
            </v:group>
            <v:group style="position:absolute;left:7857;top:3453;width:10;height:20" coordorigin="7857,3453" coordsize="10,20">
              <v:shape style="position:absolute;left:7857;top:3453;width:10;height:20" coordorigin="7857,3453" coordsize="10,20" path="m7857,3472l7866,3472,7866,3453,7857,3453,7857,3472xe" filled="true" fillcolor="#000000" stroked="false">
                <v:path arrowok="t"/>
                <v:fill type="solid"/>
              </v:shape>
            </v:group>
            <v:group style="position:absolute;left:7857;top:3472;width:10;height:20" coordorigin="7857,3472" coordsize="10,20">
              <v:shape style="position:absolute;left:7857;top:3472;width:10;height:20" coordorigin="7857,3472" coordsize="10,20" path="m7857,3491l7866,3491,7866,3472,7857,3472,7857,3491xe" filled="true" fillcolor="#000000" stroked="false">
                <v:path arrowok="t"/>
                <v:fill type="solid"/>
              </v:shape>
            </v:group>
            <v:group style="position:absolute;left:7857;top:3491;width:10;height:20" coordorigin="7857,3491" coordsize="10,20">
              <v:shape style="position:absolute;left:7857;top:3491;width:10;height:20" coordorigin="7857,3491" coordsize="10,20" path="m7857,3510l7866,3510,7866,3491,7857,3491,7857,3510xe" filled="true" fillcolor="#000000" stroked="false">
                <v:path arrowok="t"/>
                <v:fill type="solid"/>
              </v:shape>
            </v:group>
            <v:group style="position:absolute;left:7857;top:3510;width:10;height:20" coordorigin="7857,3510" coordsize="10,20">
              <v:shape style="position:absolute;left:7857;top:3510;width:10;height:20" coordorigin="7857,3510" coordsize="10,20" path="m7857,3530l7866,3530,7866,3510,7857,3510,7857,3530xe" filled="true" fillcolor="#000000" stroked="false">
                <v:path arrowok="t"/>
                <v:fill type="solid"/>
              </v:shape>
            </v:group>
            <v:group style="position:absolute;left:7857;top:3530;width:10;height:20" coordorigin="7857,3530" coordsize="10,20">
              <v:shape style="position:absolute;left:7857;top:3530;width:10;height:20" coordorigin="7857,3530" coordsize="10,20" path="m7857,3549l7866,3549,7866,3530,7857,3530,7857,3549xe" filled="true" fillcolor="#000000" stroked="false">
                <v:path arrowok="t"/>
                <v:fill type="solid"/>
              </v:shape>
            </v:group>
            <v:group style="position:absolute;left:7857;top:3549;width:10;height:20" coordorigin="7857,3549" coordsize="10,20">
              <v:shape style="position:absolute;left:7857;top:3549;width:10;height:20" coordorigin="7857,3549" coordsize="10,20" path="m7857,3568l7866,3568,7866,3549,7857,3549,7857,3568xe" filled="true" fillcolor="#000000" stroked="false">
                <v:path arrowok="t"/>
                <v:fill type="solid"/>
              </v:shape>
            </v:group>
            <v:group style="position:absolute;left:7857;top:3568;width:10;height:20" coordorigin="7857,3568" coordsize="10,20">
              <v:shape style="position:absolute;left:7857;top:3568;width:10;height:20" coordorigin="7857,3568" coordsize="10,20" path="m7857,3587l7866,3587,7866,3568,7857,3568,7857,3587xe" filled="true" fillcolor="#000000" stroked="false">
                <v:path arrowok="t"/>
                <v:fill type="solid"/>
              </v:shape>
            </v:group>
            <v:group style="position:absolute;left:7857;top:3587;width:10;height:20" coordorigin="7857,3587" coordsize="10,20">
              <v:shape style="position:absolute;left:7857;top:3587;width:10;height:20" coordorigin="7857,3587" coordsize="10,20" path="m7857,3606l7866,3606,7866,3587,7857,3587,7857,3606xe" filled="true" fillcolor="#000000" stroked="false">
                <v:path arrowok="t"/>
                <v:fill type="solid"/>
              </v:shape>
            </v:group>
            <v:group style="position:absolute;left:7857;top:3606;width:10;height:20" coordorigin="7857,3606" coordsize="10,20">
              <v:shape style="position:absolute;left:7857;top:3606;width:10;height:20" coordorigin="7857,3606" coordsize="10,20" path="m7857,3626l7866,3626,7866,3606,7857,3606,7857,3626xe" filled="true" fillcolor="#000000" stroked="false">
                <v:path arrowok="t"/>
                <v:fill type="solid"/>
              </v:shape>
            </v:group>
            <v:group style="position:absolute;left:7857;top:3626;width:10;height:20" coordorigin="7857,3626" coordsize="10,20">
              <v:shape style="position:absolute;left:7857;top:3626;width:10;height:20" coordorigin="7857,3626" coordsize="10,20" path="m7857,3645l7866,3645,7866,3626,7857,3626,7857,3645xe" filled="true" fillcolor="#000000" stroked="false">
                <v:path arrowok="t"/>
                <v:fill type="solid"/>
              </v:shape>
            </v:group>
            <v:group style="position:absolute;left:7857;top:3645;width:10;height:20" coordorigin="7857,3645" coordsize="10,20">
              <v:shape style="position:absolute;left:7857;top:3645;width:10;height:20" coordorigin="7857,3645" coordsize="10,20" path="m7857,3664l7866,3664,7866,3645,7857,3645,7857,3664xe" filled="true" fillcolor="#000000" stroked="false">
                <v:path arrowok="t"/>
                <v:fill type="solid"/>
              </v:shape>
            </v:group>
            <v:group style="position:absolute;left:7857;top:3664;width:10;height:20" coordorigin="7857,3664" coordsize="10,20">
              <v:shape style="position:absolute;left:7857;top:3664;width:10;height:20" coordorigin="7857,3664" coordsize="10,20" path="m7857,3683l7866,3683,7866,3664,7857,3664,7857,3683xe" filled="true" fillcolor="#000000" stroked="false">
                <v:path arrowok="t"/>
                <v:fill type="solid"/>
              </v:shape>
            </v:group>
            <v:group style="position:absolute;left:7857;top:3683;width:10;height:20" coordorigin="7857,3683" coordsize="10,20">
              <v:shape style="position:absolute;left:7857;top:3683;width:10;height:20" coordorigin="7857,3683" coordsize="10,20" path="m7857,3702l7866,3702,7866,3683,7857,3683,7857,3702xe" filled="true" fillcolor="#000000" stroked="false">
                <v:path arrowok="t"/>
                <v:fill type="solid"/>
              </v:shape>
            </v:group>
            <v:group style="position:absolute;left:7857;top:3707;width:10;height:2" coordorigin="7857,3707" coordsize="10,2">
              <v:shape style="position:absolute;left:7857;top:3707;width:10;height:2" coordorigin="7857,3707" coordsize="10,0" path="m7857,3707l7866,3707e" filled="false" stroked="true" strokeweight=".419983pt" strokecolor="#000000">
                <v:path arrowok="t"/>
              </v:shape>
            </v:group>
            <v:group style="position:absolute;left:12186;top:3088;width:10;height:20" coordorigin="12186,3088" coordsize="10,20">
              <v:shape style="position:absolute;left:12186;top:3088;width:10;height:20" coordorigin="12186,3088" coordsize="10,20" path="m12186,3107l12195,3107,12195,3088,12186,3088,12186,3107xe" filled="true" fillcolor="#000000" stroked="false">
                <v:path arrowok="t"/>
                <v:fill type="solid"/>
              </v:shape>
            </v:group>
            <v:group style="position:absolute;left:12186;top:3107;width:10;height:20" coordorigin="12186,3107" coordsize="10,20">
              <v:shape style="position:absolute;left:12186;top:3107;width:10;height:20" coordorigin="12186,3107" coordsize="10,20" path="m12186,3126l12195,3126,12195,3107,12186,3107,12186,3126xe" filled="true" fillcolor="#000000" stroked="false">
                <v:path arrowok="t"/>
                <v:fill type="solid"/>
              </v:shape>
            </v:group>
            <v:group style="position:absolute;left:12186;top:3126;width:10;height:20" coordorigin="12186,3126" coordsize="10,20">
              <v:shape style="position:absolute;left:12186;top:3126;width:10;height:20" coordorigin="12186,3126" coordsize="10,20" path="m12186,3146l12195,3146,12195,3126,12186,3126,12186,3146xe" filled="true" fillcolor="#000000" stroked="false">
                <v:path arrowok="t"/>
                <v:fill type="solid"/>
              </v:shape>
            </v:group>
            <v:group style="position:absolute;left:12186;top:3146;width:10;height:20" coordorigin="12186,3146" coordsize="10,20">
              <v:shape style="position:absolute;left:12186;top:3146;width:10;height:20" coordorigin="12186,3146" coordsize="10,20" path="m12186,3165l12195,3165,12195,3146,12186,3146,12186,3165xe" filled="true" fillcolor="#000000" stroked="false">
                <v:path arrowok="t"/>
                <v:fill type="solid"/>
              </v:shape>
            </v:group>
            <v:group style="position:absolute;left:12186;top:3165;width:10;height:20" coordorigin="12186,3165" coordsize="10,20">
              <v:shape style="position:absolute;left:12186;top:3165;width:10;height:20" coordorigin="12186,3165" coordsize="10,20" path="m12186,3184l12195,3184,12195,3165,12186,3165,12186,3184xe" filled="true" fillcolor="#000000" stroked="false">
                <v:path arrowok="t"/>
                <v:fill type="solid"/>
              </v:shape>
            </v:group>
            <v:group style="position:absolute;left:12186;top:3184;width:10;height:20" coordorigin="12186,3184" coordsize="10,20">
              <v:shape style="position:absolute;left:12186;top:3184;width:10;height:20" coordorigin="12186,3184" coordsize="10,20" path="m12186,3203l12195,3203,12195,3184,12186,3184,12186,3203xe" filled="true" fillcolor="#000000" stroked="false">
                <v:path arrowok="t"/>
                <v:fill type="solid"/>
              </v:shape>
            </v:group>
            <v:group style="position:absolute;left:12186;top:3203;width:10;height:20" coordorigin="12186,3203" coordsize="10,20">
              <v:shape style="position:absolute;left:12186;top:3203;width:10;height:20" coordorigin="12186,3203" coordsize="10,20" path="m12186,3222l12195,3222,12195,3203,12186,3203,12186,3222xe" filled="true" fillcolor="#000000" stroked="false">
                <v:path arrowok="t"/>
                <v:fill type="solid"/>
              </v:shape>
            </v:group>
            <v:group style="position:absolute;left:12186;top:3222;width:10;height:20" coordorigin="12186,3222" coordsize="10,20">
              <v:shape style="position:absolute;left:12186;top:3222;width:10;height:20" coordorigin="12186,3222" coordsize="10,20" path="m12186,3242l12195,3242,12195,3222,12186,3222,12186,3242xe" filled="true" fillcolor="#000000" stroked="false">
                <v:path arrowok="t"/>
                <v:fill type="solid"/>
              </v:shape>
            </v:group>
            <v:group style="position:absolute;left:12186;top:3242;width:10;height:20" coordorigin="12186,3242" coordsize="10,20">
              <v:shape style="position:absolute;left:12186;top:3242;width:10;height:20" coordorigin="12186,3242" coordsize="10,20" path="m12186,3261l12195,3261,12195,3242,12186,3242,12186,3261xe" filled="true" fillcolor="#000000" stroked="false">
                <v:path arrowok="t"/>
                <v:fill type="solid"/>
              </v:shape>
            </v:group>
            <v:group style="position:absolute;left:12186;top:3261;width:10;height:20" coordorigin="12186,3261" coordsize="10,20">
              <v:shape style="position:absolute;left:12186;top:3261;width:10;height:20" coordorigin="12186,3261" coordsize="10,20" path="m12186,3280l12195,3280,12195,3261,12186,3261,12186,3280xe" filled="true" fillcolor="#000000" stroked="false">
                <v:path arrowok="t"/>
                <v:fill type="solid"/>
              </v:shape>
            </v:group>
            <v:group style="position:absolute;left:12186;top:3280;width:10;height:20" coordorigin="12186,3280" coordsize="10,20">
              <v:shape style="position:absolute;left:12186;top:3280;width:10;height:20" coordorigin="12186,3280" coordsize="10,20" path="m12186,3299l12195,3299,12195,3280,12186,3280,12186,3299xe" filled="true" fillcolor="#000000" stroked="false">
                <v:path arrowok="t"/>
                <v:fill type="solid"/>
              </v:shape>
            </v:group>
            <v:group style="position:absolute;left:12186;top:3299;width:10;height:20" coordorigin="12186,3299" coordsize="10,20">
              <v:shape style="position:absolute;left:12186;top:3299;width:10;height:20" coordorigin="12186,3299" coordsize="10,20" path="m12186,3318l12195,3318,12195,3299,12186,3299,12186,3318xe" filled="true" fillcolor="#000000" stroked="false">
                <v:path arrowok="t"/>
                <v:fill type="solid"/>
              </v:shape>
            </v:group>
            <v:group style="position:absolute;left:12186;top:3318;width:10;height:20" coordorigin="12186,3318" coordsize="10,20">
              <v:shape style="position:absolute;left:12186;top:3318;width:10;height:20" coordorigin="12186,3318" coordsize="10,20" path="m12186,3338l12195,3338,12195,3318,12186,3318,12186,3338xe" filled="true" fillcolor="#000000" stroked="false">
                <v:path arrowok="t"/>
                <v:fill type="solid"/>
              </v:shape>
            </v:group>
            <v:group style="position:absolute;left:12186;top:3338;width:10;height:20" coordorigin="12186,3338" coordsize="10,20">
              <v:shape style="position:absolute;left:12186;top:3338;width:10;height:20" coordorigin="12186,3338" coordsize="10,20" path="m12186,3357l12195,3357,12195,3338,12186,3338,12186,3357xe" filled="true" fillcolor="#000000" stroked="false">
                <v:path arrowok="t"/>
                <v:fill type="solid"/>
              </v:shape>
            </v:group>
            <v:group style="position:absolute;left:12186;top:3357;width:10;height:20" coordorigin="12186,3357" coordsize="10,20">
              <v:shape style="position:absolute;left:12186;top:3357;width:10;height:20" coordorigin="12186,3357" coordsize="10,20" path="m12186,3376l12195,3376,12195,3357,12186,3357,12186,3376xe" filled="true" fillcolor="#000000" stroked="false">
                <v:path arrowok="t"/>
                <v:fill type="solid"/>
              </v:shape>
            </v:group>
            <v:group style="position:absolute;left:12186;top:3376;width:10;height:20" coordorigin="12186,3376" coordsize="10,20">
              <v:shape style="position:absolute;left:12186;top:3376;width:10;height:20" coordorigin="12186,3376" coordsize="10,20" path="m12186,3395l12195,3395,12195,3376,12186,3376,12186,3395xe" filled="true" fillcolor="#000000" stroked="false">
                <v:path arrowok="t"/>
                <v:fill type="solid"/>
              </v:shape>
            </v:group>
            <v:group style="position:absolute;left:12186;top:3395;width:10;height:20" coordorigin="12186,3395" coordsize="10,20">
              <v:shape style="position:absolute;left:12186;top:3395;width:10;height:20" coordorigin="12186,3395" coordsize="10,20" path="m12186,3414l12195,3414,12195,3395,12186,3395,12186,3414xe" filled="true" fillcolor="#000000" stroked="false">
                <v:path arrowok="t"/>
                <v:fill type="solid"/>
              </v:shape>
            </v:group>
            <v:group style="position:absolute;left:12186;top:3414;width:10;height:20" coordorigin="12186,3414" coordsize="10,20">
              <v:shape style="position:absolute;left:12186;top:3414;width:10;height:20" coordorigin="12186,3414" coordsize="10,20" path="m12186,3434l12195,3434,12195,3414,12186,3414,12186,3434xe" filled="true" fillcolor="#000000" stroked="false">
                <v:path arrowok="t"/>
                <v:fill type="solid"/>
              </v:shape>
            </v:group>
            <v:group style="position:absolute;left:12186;top:3434;width:10;height:20" coordorigin="12186,3434" coordsize="10,20">
              <v:shape style="position:absolute;left:12186;top:3434;width:10;height:20" coordorigin="12186,3434" coordsize="10,20" path="m12186,3453l12195,3453,12195,3434,12186,3434,12186,3453xe" filled="true" fillcolor="#000000" stroked="false">
                <v:path arrowok="t"/>
                <v:fill type="solid"/>
              </v:shape>
            </v:group>
            <v:group style="position:absolute;left:12186;top:3453;width:10;height:20" coordorigin="12186,3453" coordsize="10,20">
              <v:shape style="position:absolute;left:12186;top:3453;width:10;height:20" coordorigin="12186,3453" coordsize="10,20" path="m12186,3472l12195,3472,12195,3453,12186,3453,12186,3472xe" filled="true" fillcolor="#000000" stroked="false">
                <v:path arrowok="t"/>
                <v:fill type="solid"/>
              </v:shape>
            </v:group>
            <v:group style="position:absolute;left:12186;top:3472;width:10;height:20" coordorigin="12186,3472" coordsize="10,20">
              <v:shape style="position:absolute;left:12186;top:3472;width:10;height:20" coordorigin="12186,3472" coordsize="10,20" path="m12186,3491l12195,3491,12195,3472,12186,3472,12186,3491xe" filled="true" fillcolor="#000000" stroked="false">
                <v:path arrowok="t"/>
                <v:fill type="solid"/>
              </v:shape>
            </v:group>
            <v:group style="position:absolute;left:12186;top:3491;width:10;height:20" coordorigin="12186,3491" coordsize="10,20">
              <v:shape style="position:absolute;left:12186;top:3491;width:10;height:20" coordorigin="12186,3491" coordsize="10,20" path="m12186,3510l12195,3510,12195,3491,12186,3491,12186,3510xe" filled="true" fillcolor="#000000" stroked="false">
                <v:path arrowok="t"/>
                <v:fill type="solid"/>
              </v:shape>
            </v:group>
            <v:group style="position:absolute;left:12186;top:3510;width:10;height:20" coordorigin="12186,3510" coordsize="10,20">
              <v:shape style="position:absolute;left:12186;top:3510;width:10;height:20" coordorigin="12186,3510" coordsize="10,20" path="m12186,3530l12195,3530,12195,3510,12186,3510,12186,3530xe" filled="true" fillcolor="#000000" stroked="false">
                <v:path arrowok="t"/>
                <v:fill type="solid"/>
              </v:shape>
            </v:group>
            <v:group style="position:absolute;left:12186;top:3530;width:10;height:20" coordorigin="12186,3530" coordsize="10,20">
              <v:shape style="position:absolute;left:12186;top:3530;width:10;height:20" coordorigin="12186,3530" coordsize="10,20" path="m12186,3549l12195,3549,12195,3530,12186,3530,12186,3549xe" filled="true" fillcolor="#000000" stroked="false">
                <v:path arrowok="t"/>
                <v:fill type="solid"/>
              </v:shape>
            </v:group>
            <v:group style="position:absolute;left:12186;top:3549;width:10;height:20" coordorigin="12186,3549" coordsize="10,20">
              <v:shape style="position:absolute;left:12186;top:3549;width:10;height:20" coordorigin="12186,3549" coordsize="10,20" path="m12186,3568l12195,3568,12195,3549,12186,3549,12186,3568xe" filled="true" fillcolor="#000000" stroked="false">
                <v:path arrowok="t"/>
                <v:fill type="solid"/>
              </v:shape>
            </v:group>
            <v:group style="position:absolute;left:12186;top:3568;width:10;height:20" coordorigin="12186,3568" coordsize="10,20">
              <v:shape style="position:absolute;left:12186;top:3568;width:10;height:20" coordorigin="12186,3568" coordsize="10,20" path="m12186,3587l12195,3587,12195,3568,12186,3568,12186,3587xe" filled="true" fillcolor="#000000" stroked="false">
                <v:path arrowok="t"/>
                <v:fill type="solid"/>
              </v:shape>
            </v:group>
            <v:group style="position:absolute;left:12186;top:3587;width:10;height:20" coordorigin="12186,3587" coordsize="10,20">
              <v:shape style="position:absolute;left:12186;top:3587;width:10;height:20" coordorigin="12186,3587" coordsize="10,20" path="m12186,3606l12195,3606,12195,3587,12186,3587,12186,3606xe" filled="true" fillcolor="#000000" stroked="false">
                <v:path arrowok="t"/>
                <v:fill type="solid"/>
              </v:shape>
            </v:group>
            <v:group style="position:absolute;left:12186;top:3606;width:10;height:20" coordorigin="12186,3606" coordsize="10,20">
              <v:shape style="position:absolute;left:12186;top:3606;width:10;height:20" coordorigin="12186,3606" coordsize="10,20" path="m12186,3626l12195,3626,12195,3606,12186,3606,12186,3626xe" filled="true" fillcolor="#000000" stroked="false">
                <v:path arrowok="t"/>
                <v:fill type="solid"/>
              </v:shape>
            </v:group>
            <v:group style="position:absolute;left:12186;top:3626;width:10;height:20" coordorigin="12186,3626" coordsize="10,20">
              <v:shape style="position:absolute;left:12186;top:3626;width:10;height:20" coordorigin="12186,3626" coordsize="10,20" path="m12186,3645l12195,3645,12195,3626,12186,3626,12186,3645xe" filled="true" fillcolor="#000000" stroked="false">
                <v:path arrowok="t"/>
                <v:fill type="solid"/>
              </v:shape>
            </v:group>
            <v:group style="position:absolute;left:12186;top:3645;width:10;height:20" coordorigin="12186,3645" coordsize="10,20">
              <v:shape style="position:absolute;left:12186;top:3645;width:10;height:20" coordorigin="12186,3645" coordsize="10,20" path="m12186,3664l12195,3664,12195,3645,12186,3645,12186,3664xe" filled="true" fillcolor="#000000" stroked="false">
                <v:path arrowok="t"/>
                <v:fill type="solid"/>
              </v:shape>
            </v:group>
            <v:group style="position:absolute;left:12186;top:3664;width:10;height:20" coordorigin="12186,3664" coordsize="10,20">
              <v:shape style="position:absolute;left:12186;top:3664;width:10;height:20" coordorigin="12186,3664" coordsize="10,20" path="m12186,3683l12195,3683,12195,3664,12186,3664,12186,3683xe" filled="true" fillcolor="#000000" stroked="false">
                <v:path arrowok="t"/>
                <v:fill type="solid"/>
              </v:shape>
            </v:group>
            <v:group style="position:absolute;left:12186;top:3683;width:10;height:20" coordorigin="12186,3683" coordsize="10,20">
              <v:shape style="position:absolute;left:12186;top:3683;width:10;height:20" coordorigin="12186,3683" coordsize="10,20" path="m12186,3702l12195,3702,12195,3683,12186,3683,12186,3702xe" filled="true" fillcolor="#000000" stroked="false">
                <v:path arrowok="t"/>
                <v:fill type="solid"/>
              </v:shape>
            </v:group>
            <v:group style="position:absolute;left:12186;top:3707;width:10;height:2" coordorigin="12186,3707" coordsize="10,2">
              <v:shape style="position:absolute;left:12186;top:3707;width:10;height:2" coordorigin="12186,3707" coordsize="10,0" path="m12186,3707l12195,3707e" filled="false" stroked="true" strokeweight=".419983pt" strokecolor="#000000">
                <v:path arrowok="t"/>
              </v:shape>
            </v:group>
            <v:group style="position:absolute;left:13518;top:3088;width:10;height:20" coordorigin="13518,3088" coordsize="10,20">
              <v:shape style="position:absolute;left:13518;top:3088;width:10;height:20" coordorigin="13518,3088" coordsize="10,20" path="m13518,3107l13527,3107,13527,3088,13518,3088,13518,3107xe" filled="true" fillcolor="#000000" stroked="false">
                <v:path arrowok="t"/>
                <v:fill type="solid"/>
              </v:shape>
            </v:group>
            <v:group style="position:absolute;left:13518;top:3107;width:10;height:20" coordorigin="13518,3107" coordsize="10,20">
              <v:shape style="position:absolute;left:13518;top:3107;width:10;height:20" coordorigin="13518,3107" coordsize="10,20" path="m13518,3126l13527,3126,13527,3107,13518,3107,13518,3126xe" filled="true" fillcolor="#000000" stroked="false">
                <v:path arrowok="t"/>
                <v:fill type="solid"/>
              </v:shape>
            </v:group>
            <v:group style="position:absolute;left:13518;top:3126;width:10;height:20" coordorigin="13518,3126" coordsize="10,20">
              <v:shape style="position:absolute;left:13518;top:3126;width:10;height:20" coordorigin="13518,3126" coordsize="10,20" path="m13518,3146l13527,3146,13527,3126,13518,3126,13518,3146xe" filled="true" fillcolor="#000000" stroked="false">
                <v:path arrowok="t"/>
                <v:fill type="solid"/>
              </v:shape>
            </v:group>
            <v:group style="position:absolute;left:13518;top:3146;width:10;height:20" coordorigin="13518,3146" coordsize="10,20">
              <v:shape style="position:absolute;left:13518;top:3146;width:10;height:20" coordorigin="13518,3146" coordsize="10,20" path="m13518,3165l13527,3165,13527,3146,13518,3146,13518,3165xe" filled="true" fillcolor="#000000" stroked="false">
                <v:path arrowok="t"/>
                <v:fill type="solid"/>
              </v:shape>
            </v:group>
            <v:group style="position:absolute;left:13518;top:3165;width:10;height:20" coordorigin="13518,3165" coordsize="10,20">
              <v:shape style="position:absolute;left:13518;top:3165;width:10;height:20" coordorigin="13518,3165" coordsize="10,20" path="m13518,3184l13527,3184,13527,3165,13518,3165,13518,3184xe" filled="true" fillcolor="#000000" stroked="false">
                <v:path arrowok="t"/>
                <v:fill type="solid"/>
              </v:shape>
            </v:group>
            <v:group style="position:absolute;left:13518;top:3184;width:10;height:20" coordorigin="13518,3184" coordsize="10,20">
              <v:shape style="position:absolute;left:13518;top:3184;width:10;height:20" coordorigin="13518,3184" coordsize="10,20" path="m13518,3203l13527,3203,13527,3184,13518,3184,13518,3203xe" filled="true" fillcolor="#000000" stroked="false">
                <v:path arrowok="t"/>
                <v:fill type="solid"/>
              </v:shape>
            </v:group>
            <v:group style="position:absolute;left:13518;top:3203;width:10;height:20" coordorigin="13518,3203" coordsize="10,20">
              <v:shape style="position:absolute;left:13518;top:3203;width:10;height:20" coordorigin="13518,3203" coordsize="10,20" path="m13518,3222l13527,3222,13527,3203,13518,3203,13518,3222xe" filled="true" fillcolor="#000000" stroked="false">
                <v:path arrowok="t"/>
                <v:fill type="solid"/>
              </v:shape>
            </v:group>
            <v:group style="position:absolute;left:13518;top:3222;width:10;height:20" coordorigin="13518,3222" coordsize="10,20">
              <v:shape style="position:absolute;left:13518;top:3222;width:10;height:20" coordorigin="13518,3222" coordsize="10,20" path="m13518,3242l13527,3242,13527,3222,13518,3222,13518,3242xe" filled="true" fillcolor="#000000" stroked="false">
                <v:path arrowok="t"/>
                <v:fill type="solid"/>
              </v:shape>
            </v:group>
            <v:group style="position:absolute;left:13518;top:3242;width:10;height:20" coordorigin="13518,3242" coordsize="10,20">
              <v:shape style="position:absolute;left:13518;top:3242;width:10;height:20" coordorigin="13518,3242" coordsize="10,20" path="m13518,3261l13527,3261,13527,3242,13518,3242,13518,3261xe" filled="true" fillcolor="#000000" stroked="false">
                <v:path arrowok="t"/>
                <v:fill type="solid"/>
              </v:shape>
            </v:group>
            <v:group style="position:absolute;left:13518;top:3261;width:10;height:20" coordorigin="13518,3261" coordsize="10,20">
              <v:shape style="position:absolute;left:13518;top:3261;width:10;height:20" coordorigin="13518,3261" coordsize="10,20" path="m13518,3280l13527,3280,13527,3261,13518,3261,13518,3280xe" filled="true" fillcolor="#000000" stroked="false">
                <v:path arrowok="t"/>
                <v:fill type="solid"/>
              </v:shape>
            </v:group>
            <v:group style="position:absolute;left:13518;top:3280;width:10;height:20" coordorigin="13518,3280" coordsize="10,20">
              <v:shape style="position:absolute;left:13518;top:3280;width:10;height:20" coordorigin="13518,3280" coordsize="10,20" path="m13518,3299l13527,3299,13527,3280,13518,3280,13518,3299xe" filled="true" fillcolor="#000000" stroked="false">
                <v:path arrowok="t"/>
                <v:fill type="solid"/>
              </v:shape>
            </v:group>
            <v:group style="position:absolute;left:13518;top:3299;width:10;height:20" coordorigin="13518,3299" coordsize="10,20">
              <v:shape style="position:absolute;left:13518;top:3299;width:10;height:20" coordorigin="13518,3299" coordsize="10,20" path="m13518,3318l13527,3318,13527,3299,13518,3299,13518,3318xe" filled="true" fillcolor="#000000" stroked="false">
                <v:path arrowok="t"/>
                <v:fill type="solid"/>
              </v:shape>
            </v:group>
            <v:group style="position:absolute;left:13518;top:3318;width:10;height:20" coordorigin="13518,3318" coordsize="10,20">
              <v:shape style="position:absolute;left:13518;top:3318;width:10;height:20" coordorigin="13518,3318" coordsize="10,20" path="m13518,3338l13527,3338,13527,3318,13518,3318,13518,3338xe" filled="true" fillcolor="#000000" stroked="false">
                <v:path arrowok="t"/>
                <v:fill type="solid"/>
              </v:shape>
            </v:group>
            <v:group style="position:absolute;left:13518;top:3338;width:10;height:20" coordorigin="13518,3338" coordsize="10,20">
              <v:shape style="position:absolute;left:13518;top:3338;width:10;height:20" coordorigin="13518,3338" coordsize="10,20" path="m13518,3357l13527,3357,13527,3338,13518,3338,13518,3357xe" filled="true" fillcolor="#000000" stroked="false">
                <v:path arrowok="t"/>
                <v:fill type="solid"/>
              </v:shape>
            </v:group>
            <v:group style="position:absolute;left:13518;top:3357;width:10;height:20" coordorigin="13518,3357" coordsize="10,20">
              <v:shape style="position:absolute;left:13518;top:3357;width:10;height:20" coordorigin="13518,3357" coordsize="10,20" path="m13518,3376l13527,3376,13527,3357,13518,3357,13518,3376xe" filled="true" fillcolor="#000000" stroked="false">
                <v:path arrowok="t"/>
                <v:fill type="solid"/>
              </v:shape>
            </v:group>
            <v:group style="position:absolute;left:13518;top:3376;width:10;height:20" coordorigin="13518,3376" coordsize="10,20">
              <v:shape style="position:absolute;left:13518;top:3376;width:10;height:20" coordorigin="13518,3376" coordsize="10,20" path="m13518,3395l13527,3395,13527,3376,13518,3376,13518,3395xe" filled="true" fillcolor="#000000" stroked="false">
                <v:path arrowok="t"/>
                <v:fill type="solid"/>
              </v:shape>
            </v:group>
            <v:group style="position:absolute;left:13518;top:3395;width:10;height:20" coordorigin="13518,3395" coordsize="10,20">
              <v:shape style="position:absolute;left:13518;top:3395;width:10;height:20" coordorigin="13518,3395" coordsize="10,20" path="m13518,3414l13527,3414,13527,3395,13518,3395,13518,3414xe" filled="true" fillcolor="#000000" stroked="false">
                <v:path arrowok="t"/>
                <v:fill type="solid"/>
              </v:shape>
            </v:group>
            <v:group style="position:absolute;left:13518;top:3414;width:10;height:20" coordorigin="13518,3414" coordsize="10,20">
              <v:shape style="position:absolute;left:13518;top:3414;width:10;height:20" coordorigin="13518,3414" coordsize="10,20" path="m13518,3434l13527,3434,13527,3414,13518,3414,13518,3434xe" filled="true" fillcolor="#000000" stroked="false">
                <v:path arrowok="t"/>
                <v:fill type="solid"/>
              </v:shape>
            </v:group>
            <v:group style="position:absolute;left:13518;top:3434;width:10;height:20" coordorigin="13518,3434" coordsize="10,20">
              <v:shape style="position:absolute;left:13518;top:3434;width:10;height:20" coordorigin="13518,3434" coordsize="10,20" path="m13518,3453l13527,3453,13527,3434,13518,3434,13518,3453xe" filled="true" fillcolor="#000000" stroked="false">
                <v:path arrowok="t"/>
                <v:fill type="solid"/>
              </v:shape>
            </v:group>
            <v:group style="position:absolute;left:13518;top:3453;width:10;height:20" coordorigin="13518,3453" coordsize="10,20">
              <v:shape style="position:absolute;left:13518;top:3453;width:10;height:20" coordorigin="13518,3453" coordsize="10,20" path="m13518,3472l13527,3472,13527,3453,13518,3453,13518,3472xe" filled="true" fillcolor="#000000" stroked="false">
                <v:path arrowok="t"/>
                <v:fill type="solid"/>
              </v:shape>
            </v:group>
            <v:group style="position:absolute;left:13518;top:3472;width:10;height:20" coordorigin="13518,3472" coordsize="10,20">
              <v:shape style="position:absolute;left:13518;top:3472;width:10;height:20" coordorigin="13518,3472" coordsize="10,20" path="m13518,3491l13527,3491,13527,3472,13518,3472,13518,3491xe" filled="true" fillcolor="#000000" stroked="false">
                <v:path arrowok="t"/>
                <v:fill type="solid"/>
              </v:shape>
            </v:group>
            <v:group style="position:absolute;left:13518;top:3491;width:10;height:20" coordorigin="13518,3491" coordsize="10,20">
              <v:shape style="position:absolute;left:13518;top:3491;width:10;height:20" coordorigin="13518,3491" coordsize="10,20" path="m13518,3510l13527,3510,13527,3491,13518,3491,13518,3510xe" filled="true" fillcolor="#000000" stroked="false">
                <v:path arrowok="t"/>
                <v:fill type="solid"/>
              </v:shape>
            </v:group>
            <v:group style="position:absolute;left:13518;top:3510;width:10;height:20" coordorigin="13518,3510" coordsize="10,20">
              <v:shape style="position:absolute;left:13518;top:3510;width:10;height:20" coordorigin="13518,3510" coordsize="10,20" path="m13518,3530l13527,3530,13527,3510,13518,3510,13518,3530xe" filled="true" fillcolor="#000000" stroked="false">
                <v:path arrowok="t"/>
                <v:fill type="solid"/>
              </v:shape>
            </v:group>
            <v:group style="position:absolute;left:13518;top:3530;width:10;height:20" coordorigin="13518,3530" coordsize="10,20">
              <v:shape style="position:absolute;left:13518;top:3530;width:10;height:20" coordorigin="13518,3530" coordsize="10,20" path="m13518,3549l13527,3549,13527,3530,13518,3530,13518,3549xe" filled="true" fillcolor="#000000" stroked="false">
                <v:path arrowok="t"/>
                <v:fill type="solid"/>
              </v:shape>
            </v:group>
            <v:group style="position:absolute;left:13518;top:3549;width:10;height:20" coordorigin="13518,3549" coordsize="10,20">
              <v:shape style="position:absolute;left:13518;top:3549;width:10;height:20" coordorigin="13518,3549" coordsize="10,20" path="m13518,3568l13527,3568,13527,3549,13518,3549,13518,3568xe" filled="true" fillcolor="#000000" stroked="false">
                <v:path arrowok="t"/>
                <v:fill type="solid"/>
              </v:shape>
            </v:group>
            <v:group style="position:absolute;left:13518;top:3568;width:10;height:20" coordorigin="13518,3568" coordsize="10,20">
              <v:shape style="position:absolute;left:13518;top:3568;width:10;height:20" coordorigin="13518,3568" coordsize="10,20" path="m13518,3587l13527,3587,13527,3568,13518,3568,13518,3587xe" filled="true" fillcolor="#000000" stroked="false">
                <v:path arrowok="t"/>
                <v:fill type="solid"/>
              </v:shape>
            </v:group>
            <v:group style="position:absolute;left:13518;top:3587;width:10;height:20" coordorigin="13518,3587" coordsize="10,20">
              <v:shape style="position:absolute;left:13518;top:3587;width:10;height:20" coordorigin="13518,3587" coordsize="10,20" path="m13518,3606l13527,3606,13527,3587,13518,3587,13518,3606xe" filled="true" fillcolor="#000000" stroked="false">
                <v:path arrowok="t"/>
                <v:fill type="solid"/>
              </v:shape>
            </v:group>
            <v:group style="position:absolute;left:13518;top:3606;width:10;height:20" coordorigin="13518,3606" coordsize="10,20">
              <v:shape style="position:absolute;left:13518;top:3606;width:10;height:20" coordorigin="13518,3606" coordsize="10,20" path="m13518,3626l13527,3626,13527,3606,13518,3606,13518,3626xe" filled="true" fillcolor="#000000" stroked="false">
                <v:path arrowok="t"/>
                <v:fill type="solid"/>
              </v:shape>
            </v:group>
            <v:group style="position:absolute;left:13518;top:3626;width:10;height:20" coordorigin="13518,3626" coordsize="10,20">
              <v:shape style="position:absolute;left:13518;top:3626;width:10;height:20" coordorigin="13518,3626" coordsize="10,20" path="m13518,3645l13527,3645,13527,3626,13518,3626,13518,3645xe" filled="true" fillcolor="#000000" stroked="false">
                <v:path arrowok="t"/>
                <v:fill type="solid"/>
              </v:shape>
            </v:group>
            <v:group style="position:absolute;left:13518;top:3645;width:10;height:20" coordorigin="13518,3645" coordsize="10,20">
              <v:shape style="position:absolute;left:13518;top:3645;width:10;height:20" coordorigin="13518,3645" coordsize="10,20" path="m13518,3664l13527,3664,13527,3645,13518,3645,13518,3664xe" filled="true" fillcolor="#000000" stroked="false">
                <v:path arrowok="t"/>
                <v:fill type="solid"/>
              </v:shape>
            </v:group>
            <v:group style="position:absolute;left:13518;top:3664;width:10;height:20" coordorigin="13518,3664" coordsize="10,20">
              <v:shape style="position:absolute;left:13518;top:3664;width:10;height:20" coordorigin="13518,3664" coordsize="10,20" path="m13518,3683l13527,3683,13527,3664,13518,3664,13518,3683xe" filled="true" fillcolor="#000000" stroked="false">
                <v:path arrowok="t"/>
                <v:fill type="solid"/>
              </v:shape>
            </v:group>
            <v:group style="position:absolute;left:13518;top:3683;width:10;height:20" coordorigin="13518,3683" coordsize="10,20">
              <v:shape style="position:absolute;left:13518;top:3683;width:10;height:20" coordorigin="13518,3683" coordsize="10,20" path="m13518,3702l13527,3702,13527,3683,13518,3683,13518,3702xe" filled="true" fillcolor="#000000" stroked="false">
                <v:path arrowok="t"/>
                <v:fill type="solid"/>
              </v:shape>
            </v:group>
            <v:group style="position:absolute;left:13518;top:3707;width:10;height:2" coordorigin="13518,3707" coordsize="10,2">
              <v:shape style="position:absolute;left:13518;top:3707;width:10;height:2" coordorigin="13518,3707" coordsize="10,0" path="m13518,3707l13527,3707e" filled="false" stroked="true" strokeweight=".419983pt" strokecolor="#000000">
                <v:path arrowok="t"/>
              </v:shape>
            </v:group>
            <v:group style="position:absolute;left:14687;top:3088;width:10;height:20" coordorigin="14687,3088" coordsize="10,20">
              <v:shape style="position:absolute;left:14687;top:3088;width:10;height:20" coordorigin="14687,3088" coordsize="10,20" path="m14687,3107l14696,3107,14696,3088,14687,3088,14687,3107xe" filled="true" fillcolor="#000000" stroked="false">
                <v:path arrowok="t"/>
                <v:fill type="solid"/>
              </v:shape>
            </v:group>
            <v:group style="position:absolute;left:14687;top:3107;width:10;height:20" coordorigin="14687,3107" coordsize="10,20">
              <v:shape style="position:absolute;left:14687;top:3107;width:10;height:20" coordorigin="14687,3107" coordsize="10,20" path="m14687,3126l14696,3126,14696,3107,14687,3107,14687,3126xe" filled="true" fillcolor="#000000" stroked="false">
                <v:path arrowok="t"/>
                <v:fill type="solid"/>
              </v:shape>
            </v:group>
            <v:group style="position:absolute;left:14687;top:3126;width:10;height:20" coordorigin="14687,3126" coordsize="10,20">
              <v:shape style="position:absolute;left:14687;top:3126;width:10;height:20" coordorigin="14687,3126" coordsize="10,20" path="m14687,3146l14696,3146,14696,3126,14687,3126,14687,3146xe" filled="true" fillcolor="#000000" stroked="false">
                <v:path arrowok="t"/>
                <v:fill type="solid"/>
              </v:shape>
            </v:group>
            <v:group style="position:absolute;left:14687;top:3146;width:10;height:20" coordorigin="14687,3146" coordsize="10,20">
              <v:shape style="position:absolute;left:14687;top:3146;width:10;height:20" coordorigin="14687,3146" coordsize="10,20" path="m14687,3165l14696,3165,14696,3146,14687,3146,14687,3165xe" filled="true" fillcolor="#000000" stroked="false">
                <v:path arrowok="t"/>
                <v:fill type="solid"/>
              </v:shape>
            </v:group>
            <v:group style="position:absolute;left:14687;top:3165;width:10;height:20" coordorigin="14687,3165" coordsize="10,20">
              <v:shape style="position:absolute;left:14687;top:3165;width:10;height:20" coordorigin="14687,3165" coordsize="10,20" path="m14687,3184l14696,3184,14696,3165,14687,3165,14687,3184xe" filled="true" fillcolor="#000000" stroked="false">
                <v:path arrowok="t"/>
                <v:fill type="solid"/>
              </v:shape>
            </v:group>
            <v:group style="position:absolute;left:14687;top:3184;width:10;height:20" coordorigin="14687,3184" coordsize="10,20">
              <v:shape style="position:absolute;left:14687;top:3184;width:10;height:20" coordorigin="14687,3184" coordsize="10,20" path="m14687,3203l14696,3203,14696,3184,14687,3184,14687,3203xe" filled="true" fillcolor="#000000" stroked="false">
                <v:path arrowok="t"/>
                <v:fill type="solid"/>
              </v:shape>
            </v:group>
            <v:group style="position:absolute;left:14687;top:3203;width:10;height:20" coordorigin="14687,3203" coordsize="10,20">
              <v:shape style="position:absolute;left:14687;top:3203;width:10;height:20" coordorigin="14687,3203" coordsize="10,20" path="m14687,3222l14696,3222,14696,3203,14687,3203,14687,3222xe" filled="true" fillcolor="#000000" stroked="false">
                <v:path arrowok="t"/>
                <v:fill type="solid"/>
              </v:shape>
            </v:group>
            <v:group style="position:absolute;left:14687;top:3222;width:10;height:20" coordorigin="14687,3222" coordsize="10,20">
              <v:shape style="position:absolute;left:14687;top:3222;width:10;height:20" coordorigin="14687,3222" coordsize="10,20" path="m14687,3242l14696,3242,14696,3222,14687,3222,14687,3242xe" filled="true" fillcolor="#000000" stroked="false">
                <v:path arrowok="t"/>
                <v:fill type="solid"/>
              </v:shape>
            </v:group>
            <v:group style="position:absolute;left:14687;top:3242;width:10;height:20" coordorigin="14687,3242" coordsize="10,20">
              <v:shape style="position:absolute;left:14687;top:3242;width:10;height:20" coordorigin="14687,3242" coordsize="10,20" path="m14687,3261l14696,3261,14696,3242,14687,3242,14687,3261xe" filled="true" fillcolor="#000000" stroked="false">
                <v:path arrowok="t"/>
                <v:fill type="solid"/>
              </v:shape>
            </v:group>
            <v:group style="position:absolute;left:14687;top:3261;width:10;height:20" coordorigin="14687,3261" coordsize="10,20">
              <v:shape style="position:absolute;left:14687;top:3261;width:10;height:20" coordorigin="14687,3261" coordsize="10,20" path="m14687,3280l14696,3280,14696,3261,14687,3261,14687,3280xe" filled="true" fillcolor="#000000" stroked="false">
                <v:path arrowok="t"/>
                <v:fill type="solid"/>
              </v:shape>
            </v:group>
            <v:group style="position:absolute;left:14687;top:3280;width:10;height:20" coordorigin="14687,3280" coordsize="10,20">
              <v:shape style="position:absolute;left:14687;top:3280;width:10;height:20" coordorigin="14687,3280" coordsize="10,20" path="m14687,3299l14696,3299,14696,3280,14687,3280,14687,3299xe" filled="true" fillcolor="#000000" stroked="false">
                <v:path arrowok="t"/>
                <v:fill type="solid"/>
              </v:shape>
            </v:group>
            <v:group style="position:absolute;left:14687;top:3299;width:10;height:20" coordorigin="14687,3299" coordsize="10,20">
              <v:shape style="position:absolute;left:14687;top:3299;width:10;height:20" coordorigin="14687,3299" coordsize="10,20" path="m14687,3318l14696,3318,14696,3299,14687,3299,14687,3318xe" filled="true" fillcolor="#000000" stroked="false">
                <v:path arrowok="t"/>
                <v:fill type="solid"/>
              </v:shape>
            </v:group>
            <v:group style="position:absolute;left:14687;top:3318;width:10;height:20" coordorigin="14687,3318" coordsize="10,20">
              <v:shape style="position:absolute;left:14687;top:3318;width:10;height:20" coordorigin="14687,3318" coordsize="10,20" path="m14687,3338l14696,3338,14696,3318,14687,3318,14687,3338xe" filled="true" fillcolor="#000000" stroked="false">
                <v:path arrowok="t"/>
                <v:fill type="solid"/>
              </v:shape>
            </v:group>
            <v:group style="position:absolute;left:14687;top:3338;width:10;height:20" coordorigin="14687,3338" coordsize="10,20">
              <v:shape style="position:absolute;left:14687;top:3338;width:10;height:20" coordorigin="14687,3338" coordsize="10,20" path="m14687,3357l14696,3357,14696,3338,14687,3338,14687,3357xe" filled="true" fillcolor="#000000" stroked="false">
                <v:path arrowok="t"/>
                <v:fill type="solid"/>
              </v:shape>
            </v:group>
            <v:group style="position:absolute;left:14687;top:3357;width:10;height:20" coordorigin="14687,3357" coordsize="10,20">
              <v:shape style="position:absolute;left:14687;top:3357;width:10;height:20" coordorigin="14687,3357" coordsize="10,20" path="m14687,3376l14696,3376,14696,3357,14687,3357,14687,3376xe" filled="true" fillcolor="#000000" stroked="false">
                <v:path arrowok="t"/>
                <v:fill type="solid"/>
              </v:shape>
            </v:group>
            <v:group style="position:absolute;left:14687;top:3376;width:10;height:20" coordorigin="14687,3376" coordsize="10,20">
              <v:shape style="position:absolute;left:14687;top:3376;width:10;height:20" coordorigin="14687,3376" coordsize="10,20" path="m14687,3395l14696,3395,14696,3376,14687,3376,14687,3395xe" filled="true" fillcolor="#000000" stroked="false">
                <v:path arrowok="t"/>
                <v:fill type="solid"/>
              </v:shape>
            </v:group>
            <v:group style="position:absolute;left:14687;top:3395;width:10;height:20" coordorigin="14687,3395" coordsize="10,20">
              <v:shape style="position:absolute;left:14687;top:3395;width:10;height:20" coordorigin="14687,3395" coordsize="10,20" path="m14687,3414l14696,3414,14696,3395,14687,3395,14687,3414xe" filled="true" fillcolor="#000000" stroked="false">
                <v:path arrowok="t"/>
                <v:fill type="solid"/>
              </v:shape>
            </v:group>
            <v:group style="position:absolute;left:14687;top:3414;width:10;height:20" coordorigin="14687,3414" coordsize="10,20">
              <v:shape style="position:absolute;left:14687;top:3414;width:10;height:20" coordorigin="14687,3414" coordsize="10,20" path="m14687,3434l14696,3434,14696,3414,14687,3414,14687,3434xe" filled="true" fillcolor="#000000" stroked="false">
                <v:path arrowok="t"/>
                <v:fill type="solid"/>
              </v:shape>
            </v:group>
            <v:group style="position:absolute;left:14687;top:3434;width:10;height:20" coordorigin="14687,3434" coordsize="10,20">
              <v:shape style="position:absolute;left:14687;top:3434;width:10;height:20" coordorigin="14687,3434" coordsize="10,20" path="m14687,3453l14696,3453,14696,3434,14687,3434,14687,3453xe" filled="true" fillcolor="#000000" stroked="false">
                <v:path arrowok="t"/>
                <v:fill type="solid"/>
              </v:shape>
            </v:group>
            <v:group style="position:absolute;left:14687;top:3453;width:10;height:20" coordorigin="14687,3453" coordsize="10,20">
              <v:shape style="position:absolute;left:14687;top:3453;width:10;height:20" coordorigin="14687,3453" coordsize="10,20" path="m14687,3472l14696,3472,14696,3453,14687,3453,14687,3472xe" filled="true" fillcolor="#000000" stroked="false">
                <v:path arrowok="t"/>
                <v:fill type="solid"/>
              </v:shape>
            </v:group>
            <v:group style="position:absolute;left:14687;top:3472;width:10;height:20" coordorigin="14687,3472" coordsize="10,20">
              <v:shape style="position:absolute;left:14687;top:3472;width:10;height:20" coordorigin="14687,3472" coordsize="10,20" path="m14687,3491l14696,3491,14696,3472,14687,3472,14687,3491xe" filled="true" fillcolor="#000000" stroked="false">
                <v:path arrowok="t"/>
                <v:fill type="solid"/>
              </v:shape>
            </v:group>
            <v:group style="position:absolute;left:14687;top:3491;width:10;height:20" coordorigin="14687,3491" coordsize="10,20">
              <v:shape style="position:absolute;left:14687;top:3491;width:10;height:20" coordorigin="14687,3491" coordsize="10,20" path="m14687,3510l14696,3510,14696,3491,14687,3491,14687,3510xe" filled="true" fillcolor="#000000" stroked="false">
                <v:path arrowok="t"/>
                <v:fill type="solid"/>
              </v:shape>
            </v:group>
            <v:group style="position:absolute;left:14687;top:3510;width:10;height:20" coordorigin="14687,3510" coordsize="10,20">
              <v:shape style="position:absolute;left:14687;top:3510;width:10;height:20" coordorigin="14687,3510" coordsize="10,20" path="m14687,3530l14696,3530,14696,3510,14687,3510,14687,3530xe" filled="true" fillcolor="#000000" stroked="false">
                <v:path arrowok="t"/>
                <v:fill type="solid"/>
              </v:shape>
            </v:group>
            <v:group style="position:absolute;left:14687;top:3530;width:10;height:20" coordorigin="14687,3530" coordsize="10,20">
              <v:shape style="position:absolute;left:14687;top:3530;width:10;height:20" coordorigin="14687,3530" coordsize="10,20" path="m14687,3549l14696,3549,14696,3530,14687,3530,14687,3549xe" filled="true" fillcolor="#000000" stroked="false">
                <v:path arrowok="t"/>
                <v:fill type="solid"/>
              </v:shape>
            </v:group>
            <v:group style="position:absolute;left:14687;top:3549;width:10;height:20" coordorigin="14687,3549" coordsize="10,20">
              <v:shape style="position:absolute;left:14687;top:3549;width:10;height:20" coordorigin="14687,3549" coordsize="10,20" path="m14687,3568l14696,3568,14696,3549,14687,3549,14687,3568xe" filled="true" fillcolor="#000000" stroked="false">
                <v:path arrowok="t"/>
                <v:fill type="solid"/>
              </v:shape>
            </v:group>
            <v:group style="position:absolute;left:14687;top:3568;width:10;height:20" coordorigin="14687,3568" coordsize="10,20">
              <v:shape style="position:absolute;left:14687;top:3568;width:10;height:20" coordorigin="14687,3568" coordsize="10,20" path="m14687,3587l14696,3587,14696,3568,14687,3568,14687,3587xe" filled="true" fillcolor="#000000" stroked="false">
                <v:path arrowok="t"/>
                <v:fill type="solid"/>
              </v:shape>
            </v:group>
            <v:group style="position:absolute;left:14687;top:3587;width:10;height:20" coordorigin="14687,3587" coordsize="10,20">
              <v:shape style="position:absolute;left:14687;top:3587;width:10;height:20" coordorigin="14687,3587" coordsize="10,20" path="m14687,3606l14696,3606,14696,3587,14687,3587,14687,3606xe" filled="true" fillcolor="#000000" stroked="false">
                <v:path arrowok="t"/>
                <v:fill type="solid"/>
              </v:shape>
            </v:group>
            <v:group style="position:absolute;left:14687;top:3606;width:10;height:20" coordorigin="14687,3606" coordsize="10,20">
              <v:shape style="position:absolute;left:14687;top:3606;width:10;height:20" coordorigin="14687,3606" coordsize="10,20" path="m14687,3626l14696,3626,14696,3606,14687,3606,14687,3626xe" filled="true" fillcolor="#000000" stroked="false">
                <v:path arrowok="t"/>
                <v:fill type="solid"/>
              </v:shape>
            </v:group>
            <v:group style="position:absolute;left:14687;top:3626;width:10;height:20" coordorigin="14687,3626" coordsize="10,20">
              <v:shape style="position:absolute;left:14687;top:3626;width:10;height:20" coordorigin="14687,3626" coordsize="10,20" path="m14687,3645l14696,3645,14696,3626,14687,3626,14687,3645xe" filled="true" fillcolor="#000000" stroked="false">
                <v:path arrowok="t"/>
                <v:fill type="solid"/>
              </v:shape>
            </v:group>
            <v:group style="position:absolute;left:14687;top:3645;width:10;height:20" coordorigin="14687,3645" coordsize="10,20">
              <v:shape style="position:absolute;left:14687;top:3645;width:10;height:20" coordorigin="14687,3645" coordsize="10,20" path="m14687,3664l14696,3664,14696,3645,14687,3645,14687,3664xe" filled="true" fillcolor="#000000" stroked="false">
                <v:path arrowok="t"/>
                <v:fill type="solid"/>
              </v:shape>
            </v:group>
            <v:group style="position:absolute;left:14687;top:3664;width:10;height:20" coordorigin="14687,3664" coordsize="10,20">
              <v:shape style="position:absolute;left:14687;top:3664;width:10;height:20" coordorigin="14687,3664" coordsize="10,20" path="m14687,3683l14696,3683,14696,3664,14687,3664,14687,3683xe" filled="true" fillcolor="#000000" stroked="false">
                <v:path arrowok="t"/>
                <v:fill type="solid"/>
              </v:shape>
            </v:group>
            <v:group style="position:absolute;left:14687;top:3683;width:10;height:20" coordorigin="14687,3683" coordsize="10,20">
              <v:shape style="position:absolute;left:14687;top:3683;width:10;height:20" coordorigin="14687,3683" coordsize="10,20" path="m14687,3702l14696,3702,14696,3683,14687,3683,14687,3702xe" filled="true" fillcolor="#000000" stroked="false">
                <v:path arrowok="t"/>
                <v:fill type="solid"/>
              </v:shape>
            </v:group>
            <v:group style="position:absolute;left:14687;top:3707;width:10;height:2" coordorigin="14687,3707" coordsize="10,2">
              <v:shape style="position:absolute;left:14687;top:3707;width:10;height:2" coordorigin="14687,3707" coordsize="10,0" path="m14687,3707l14696,3707e" filled="false" stroked="true" strokeweight=".419983pt" strokecolor="#000000">
                <v:path arrowok="t"/>
              </v:shape>
            </v:group>
            <v:group style="position:absolute;left:1332;top:3711;width:1663;height:333" coordorigin="1332,3711" coordsize="1663,333">
              <v:shape style="position:absolute;left:1332;top:3711;width:1663;height:333" coordorigin="1332,3711" coordsize="1663,333" path="m1332,4043l2994,4043,2994,3711,1332,3711,1332,4043xe" filled="true" fillcolor="#d2d2d2" stroked="false">
                <v:path arrowok="t"/>
                <v:fill type="solid"/>
              </v:shape>
              <v:shape style="position:absolute;left:2985;top:3711;width:29;height:20" type="#_x0000_t75" stroked="false">
                <v:imagedata r:id="rId129" o:title=""/>
              </v:shape>
            </v:group>
            <v:group style="position:absolute;left:6374;top:3711;width:10;height:20" coordorigin="6374,3711" coordsize="10,20">
              <v:shape style="position:absolute;left:6374;top:3711;width:10;height:20" coordorigin="6374,3711" coordsize="10,20" path="m6374,3730l6383,3730,6383,3711,6374,3711,6374,3730xe" filled="true" fillcolor="#000000" stroked="false">
                <v:path arrowok="t"/>
                <v:fill type="solid"/>
              </v:shape>
              <v:shape style="position:absolute;left:6374;top:3730;width:10;height:2" type="#_x0000_t75" stroked="false">
                <v:imagedata r:id="rId133" o:title=""/>
              </v:shape>
            </v:group>
            <v:group style="position:absolute;left:7857;top:3711;width:10;height:20" coordorigin="7857,3711" coordsize="10,20">
              <v:shape style="position:absolute;left:7857;top:3711;width:10;height:20" coordorigin="7857,3711" coordsize="10,20" path="m7857,3730l7866,3730,7866,3711,7857,3711,7857,3730xe" filled="true" fillcolor="#000000" stroked="false">
                <v:path arrowok="t"/>
                <v:fill type="solid"/>
              </v:shape>
              <v:shape style="position:absolute;left:7857;top:3730;width:10;height:2" type="#_x0000_t75" stroked="false">
                <v:imagedata r:id="rId133" o:title=""/>
              </v:shape>
            </v:group>
            <v:group style="position:absolute;left:12186;top:3711;width:10;height:20" coordorigin="12186,3711" coordsize="10,20">
              <v:shape style="position:absolute;left:12186;top:3711;width:10;height:20" coordorigin="12186,3711" coordsize="10,20" path="m12186,3730l12195,3730,12195,3711,12186,3711,12186,3730xe" filled="true" fillcolor="#000000" stroked="false">
                <v:path arrowok="t"/>
                <v:fill type="solid"/>
              </v:shape>
              <v:shape style="position:absolute;left:12186;top:3730;width:10;height:2" type="#_x0000_t75" stroked="false">
                <v:imagedata r:id="rId133" o:title=""/>
              </v:shape>
            </v:group>
            <v:group style="position:absolute;left:13518;top:3711;width:10;height:20" coordorigin="13518,3711" coordsize="10,20">
              <v:shape style="position:absolute;left:13518;top:3711;width:10;height:20" coordorigin="13518,3711" coordsize="10,20" path="m13518,3730l13527,3730,13527,3711,13518,3711,13518,3730xe" filled="true" fillcolor="#000000" stroked="false">
                <v:path arrowok="t"/>
                <v:fill type="solid"/>
              </v:shape>
              <v:shape style="position:absolute;left:13518;top:3730;width:10;height:2" type="#_x0000_t75" stroked="false">
                <v:imagedata r:id="rId133" o:title=""/>
              </v:shape>
            </v:group>
            <v:group style="position:absolute;left:14687;top:3711;width:10;height:20" coordorigin="14687,3711" coordsize="10,20">
              <v:shape style="position:absolute;left:14687;top:3711;width:10;height:20" coordorigin="14687,3711" coordsize="10,20" path="m14687,3730l14696,3730,14696,3711,14687,3711,14687,3730xe" filled="true" fillcolor="#000000" stroked="false">
                <v:path arrowok="t"/>
                <v:fill type="solid"/>
              </v:shape>
              <v:shape style="position:absolute;left:14687;top:3730;width:10;height:2" type="#_x0000_t75" stroked="false">
                <v:imagedata r:id="rId133" o:title=""/>
              </v:shape>
            </v:group>
            <v:group style="position:absolute;left:2994;top:3731;width:10;height:20" coordorigin="2994,3731" coordsize="10,20">
              <v:shape style="position:absolute;left:2994;top:3731;width:10;height:20" coordorigin="2994,3731" coordsize="10,20" path="m2994,3750l3004,3750,3004,3731,2994,3731,2994,3750xe" filled="true" fillcolor="#000000" stroked="false">
                <v:path arrowok="t"/>
                <v:fill type="solid"/>
              </v:shape>
            </v:group>
            <v:group style="position:absolute;left:2994;top:3750;width:10;height:20" coordorigin="2994,3750" coordsize="10,20">
              <v:shape style="position:absolute;left:2994;top:3750;width:10;height:20" coordorigin="2994,3750" coordsize="10,20" path="m2994,3770l3004,3770,3004,3750,2994,3750,2994,3770xe" filled="true" fillcolor="#000000" stroked="false">
                <v:path arrowok="t"/>
                <v:fill type="solid"/>
              </v:shape>
            </v:group>
            <v:group style="position:absolute;left:2994;top:3770;width:10;height:20" coordorigin="2994,3770" coordsize="10,20">
              <v:shape style="position:absolute;left:2994;top:3770;width:10;height:20" coordorigin="2994,3770" coordsize="10,20" path="m2994,3789l3004,3789,3004,3770,2994,3770,2994,3789xe" filled="true" fillcolor="#000000" stroked="false">
                <v:path arrowok="t"/>
                <v:fill type="solid"/>
              </v:shape>
            </v:group>
            <v:group style="position:absolute;left:2994;top:3789;width:10;height:20" coordorigin="2994,3789" coordsize="10,20">
              <v:shape style="position:absolute;left:2994;top:3789;width:10;height:20" coordorigin="2994,3789" coordsize="10,20" path="m2994,3808l3004,3808,3004,3789,2994,3789,2994,3808xe" filled="true" fillcolor="#000000" stroked="false">
                <v:path arrowok="t"/>
                <v:fill type="solid"/>
              </v:shape>
            </v:group>
            <v:group style="position:absolute;left:2994;top:3808;width:10;height:20" coordorigin="2994,3808" coordsize="10,20">
              <v:shape style="position:absolute;left:2994;top:3808;width:10;height:20" coordorigin="2994,3808" coordsize="10,20" path="m2994,3827l3004,3827,3004,3808,2994,3808,2994,3827xe" filled="true" fillcolor="#000000" stroked="false">
                <v:path arrowok="t"/>
                <v:fill type="solid"/>
              </v:shape>
            </v:group>
            <v:group style="position:absolute;left:2994;top:3827;width:10;height:20" coordorigin="2994,3827" coordsize="10,20">
              <v:shape style="position:absolute;left:2994;top:3827;width:10;height:20" coordorigin="2994,3827" coordsize="10,20" path="m2994,3846l3004,3846,3004,3827,2994,3827,2994,3846xe" filled="true" fillcolor="#000000" stroked="false">
                <v:path arrowok="t"/>
                <v:fill type="solid"/>
              </v:shape>
            </v:group>
            <v:group style="position:absolute;left:2994;top:3846;width:10;height:20" coordorigin="2994,3846" coordsize="10,20">
              <v:shape style="position:absolute;left:2994;top:3846;width:10;height:20" coordorigin="2994,3846" coordsize="10,20" path="m2994,3866l3004,3866,3004,3846,2994,3846,2994,3866xe" filled="true" fillcolor="#000000" stroked="false">
                <v:path arrowok="t"/>
                <v:fill type="solid"/>
              </v:shape>
            </v:group>
            <v:group style="position:absolute;left:2994;top:3866;width:10;height:20" coordorigin="2994,3866" coordsize="10,20">
              <v:shape style="position:absolute;left:2994;top:3866;width:10;height:20" coordorigin="2994,3866" coordsize="10,20" path="m2994,3885l3004,3885,3004,3866,2994,3866,2994,3885xe" filled="true" fillcolor="#000000" stroked="false">
                <v:path arrowok="t"/>
                <v:fill type="solid"/>
              </v:shape>
            </v:group>
            <v:group style="position:absolute;left:2994;top:3885;width:10;height:20" coordorigin="2994,3885" coordsize="10,20">
              <v:shape style="position:absolute;left:2994;top:3885;width:10;height:20" coordorigin="2994,3885" coordsize="10,20" path="m2994,3904l3004,3904,3004,3885,2994,3885,2994,3904xe" filled="true" fillcolor="#000000" stroked="false">
                <v:path arrowok="t"/>
                <v:fill type="solid"/>
              </v:shape>
            </v:group>
            <v:group style="position:absolute;left:2994;top:3904;width:10;height:20" coordorigin="2994,3904" coordsize="10,20">
              <v:shape style="position:absolute;left:2994;top:3904;width:10;height:20" coordorigin="2994,3904" coordsize="10,20" path="m2994,3923l3004,3923,3004,3904,2994,3904,2994,3923xe" filled="true" fillcolor="#000000" stroked="false">
                <v:path arrowok="t"/>
                <v:fill type="solid"/>
              </v:shape>
            </v:group>
            <v:group style="position:absolute;left:2994;top:3923;width:10;height:20" coordorigin="2994,3923" coordsize="10,20">
              <v:shape style="position:absolute;left:2994;top:3923;width:10;height:20" coordorigin="2994,3923" coordsize="10,20" path="m2994,3942l3004,3942,3004,3923,2994,3923,2994,3942xe" filled="true" fillcolor="#000000" stroked="false">
                <v:path arrowok="t"/>
                <v:fill type="solid"/>
              </v:shape>
            </v:group>
            <v:group style="position:absolute;left:2994;top:3942;width:10;height:20" coordorigin="2994,3942" coordsize="10,20">
              <v:shape style="position:absolute;left:2994;top:3942;width:10;height:20" coordorigin="2994,3942" coordsize="10,20" path="m2994,3962l3004,3962,3004,3942,2994,3942,2994,3962xe" filled="true" fillcolor="#000000" stroked="false">
                <v:path arrowok="t"/>
                <v:fill type="solid"/>
              </v:shape>
            </v:group>
            <v:group style="position:absolute;left:2994;top:3962;width:10;height:20" coordorigin="2994,3962" coordsize="10,20">
              <v:shape style="position:absolute;left:2994;top:3962;width:10;height:20" coordorigin="2994,3962" coordsize="10,20" path="m2994,3981l3004,3981,3004,3962,2994,3962,2994,3981xe" filled="true" fillcolor="#000000" stroked="false">
                <v:path arrowok="t"/>
                <v:fill type="solid"/>
              </v:shape>
            </v:group>
            <v:group style="position:absolute;left:2994;top:3981;width:10;height:20" coordorigin="2994,3981" coordsize="10,20">
              <v:shape style="position:absolute;left:2994;top:3981;width:10;height:20" coordorigin="2994,3981" coordsize="10,20" path="m2994,4000l3004,4000,3004,3981,2994,3981,2994,4000xe" filled="true" fillcolor="#000000" stroked="false">
                <v:path arrowok="t"/>
                <v:fill type="solid"/>
              </v:shape>
            </v:group>
            <v:group style="position:absolute;left:2994;top:4000;width:10;height:20" coordorigin="2994,4000" coordsize="10,20">
              <v:shape style="position:absolute;left:2994;top:4000;width:10;height:20" coordorigin="2994,4000" coordsize="10,20" path="m2994,4019l3004,4019,3004,4000,2994,4000,2994,4019xe" filled="true" fillcolor="#000000" stroked="false">
                <v:path arrowok="t"/>
                <v:fill type="solid"/>
              </v:shape>
            </v:group>
            <v:group style="position:absolute;left:2994;top:4019;width:10;height:20" coordorigin="2994,4019" coordsize="10,20">
              <v:shape style="position:absolute;left:2994;top:4019;width:10;height:20" coordorigin="2994,4019" coordsize="10,20" path="m2994,4038l3004,4038,3004,4019,2994,4019,2994,4038xe" filled="true" fillcolor="#000000" stroked="false">
                <v:path arrowok="t"/>
                <v:fill type="solid"/>
              </v:shape>
            </v:group>
            <v:group style="position:absolute;left:2994;top:4041;width:10;height:2" coordorigin="2994,4041" coordsize="10,2">
              <v:shape style="position:absolute;left:2994;top:4041;width:10;height:2" coordorigin="2994,4041" coordsize="10,0" path="m2994,4041l3004,4041e" filled="false" stroked="true" strokeweight=".240021pt" strokecolor="#000000">
                <v:path arrowok="t"/>
              </v:shape>
            </v:group>
            <v:group style="position:absolute;left:6374;top:3731;width:10;height:20" coordorigin="6374,3731" coordsize="10,20">
              <v:shape style="position:absolute;left:6374;top:3731;width:10;height:20" coordorigin="6374,3731" coordsize="10,20" path="m6374,3750l6383,3750,6383,3731,6374,3731,6374,3750xe" filled="true" fillcolor="#000000" stroked="false">
                <v:path arrowok="t"/>
                <v:fill type="solid"/>
              </v:shape>
            </v:group>
            <v:group style="position:absolute;left:6374;top:3750;width:10;height:20" coordorigin="6374,3750" coordsize="10,20">
              <v:shape style="position:absolute;left:6374;top:3750;width:10;height:20" coordorigin="6374,3750" coordsize="10,20" path="m6374,3770l6383,3770,6383,3750,6374,3750,6374,3770xe" filled="true" fillcolor="#000000" stroked="false">
                <v:path arrowok="t"/>
                <v:fill type="solid"/>
              </v:shape>
            </v:group>
            <v:group style="position:absolute;left:6374;top:3770;width:10;height:20" coordorigin="6374,3770" coordsize="10,20">
              <v:shape style="position:absolute;left:6374;top:3770;width:10;height:20" coordorigin="6374,3770" coordsize="10,20" path="m6374,3789l6383,3789,6383,3770,6374,3770,6374,3789xe" filled="true" fillcolor="#000000" stroked="false">
                <v:path arrowok="t"/>
                <v:fill type="solid"/>
              </v:shape>
            </v:group>
            <v:group style="position:absolute;left:6374;top:3789;width:10;height:20" coordorigin="6374,3789" coordsize="10,20">
              <v:shape style="position:absolute;left:6374;top:3789;width:10;height:20" coordorigin="6374,3789" coordsize="10,20" path="m6374,3808l6383,3808,6383,3789,6374,3789,6374,3808xe" filled="true" fillcolor="#000000" stroked="false">
                <v:path arrowok="t"/>
                <v:fill type="solid"/>
              </v:shape>
            </v:group>
            <v:group style="position:absolute;left:6374;top:3808;width:10;height:20" coordorigin="6374,3808" coordsize="10,20">
              <v:shape style="position:absolute;left:6374;top:3808;width:10;height:20" coordorigin="6374,3808" coordsize="10,20" path="m6374,3827l6383,3827,6383,3808,6374,3808,6374,3827xe" filled="true" fillcolor="#000000" stroked="false">
                <v:path arrowok="t"/>
                <v:fill type="solid"/>
              </v:shape>
            </v:group>
            <v:group style="position:absolute;left:6374;top:3827;width:10;height:20" coordorigin="6374,3827" coordsize="10,20">
              <v:shape style="position:absolute;left:6374;top:3827;width:10;height:20" coordorigin="6374,3827" coordsize="10,20" path="m6374,3846l6383,3846,6383,3827,6374,3827,6374,3846xe" filled="true" fillcolor="#000000" stroked="false">
                <v:path arrowok="t"/>
                <v:fill type="solid"/>
              </v:shape>
            </v:group>
            <v:group style="position:absolute;left:6374;top:3846;width:10;height:20" coordorigin="6374,3846" coordsize="10,20">
              <v:shape style="position:absolute;left:6374;top:3846;width:10;height:20" coordorigin="6374,3846" coordsize="10,20" path="m6374,3866l6383,3866,6383,3846,6374,3846,6374,3866xe" filled="true" fillcolor="#000000" stroked="false">
                <v:path arrowok="t"/>
                <v:fill type="solid"/>
              </v:shape>
            </v:group>
            <v:group style="position:absolute;left:6374;top:3866;width:10;height:20" coordorigin="6374,3866" coordsize="10,20">
              <v:shape style="position:absolute;left:6374;top:3866;width:10;height:20" coordorigin="6374,3866" coordsize="10,20" path="m6374,3885l6383,3885,6383,3866,6374,3866,6374,3885xe" filled="true" fillcolor="#000000" stroked="false">
                <v:path arrowok="t"/>
                <v:fill type="solid"/>
              </v:shape>
            </v:group>
            <v:group style="position:absolute;left:6374;top:3885;width:10;height:20" coordorigin="6374,3885" coordsize="10,20">
              <v:shape style="position:absolute;left:6374;top:3885;width:10;height:20" coordorigin="6374,3885" coordsize="10,20" path="m6374,3904l6383,3904,6383,3885,6374,3885,6374,3904xe" filled="true" fillcolor="#000000" stroked="false">
                <v:path arrowok="t"/>
                <v:fill type="solid"/>
              </v:shape>
            </v:group>
            <v:group style="position:absolute;left:6374;top:3904;width:10;height:20" coordorigin="6374,3904" coordsize="10,20">
              <v:shape style="position:absolute;left:6374;top:3904;width:10;height:20" coordorigin="6374,3904" coordsize="10,20" path="m6374,3923l6383,3923,6383,3904,6374,3904,6374,3923xe" filled="true" fillcolor="#000000" stroked="false">
                <v:path arrowok="t"/>
                <v:fill type="solid"/>
              </v:shape>
            </v:group>
            <v:group style="position:absolute;left:6374;top:3923;width:10;height:20" coordorigin="6374,3923" coordsize="10,20">
              <v:shape style="position:absolute;left:6374;top:3923;width:10;height:20" coordorigin="6374,3923" coordsize="10,20" path="m6374,3942l6383,3942,6383,3923,6374,3923,6374,3942xe" filled="true" fillcolor="#000000" stroked="false">
                <v:path arrowok="t"/>
                <v:fill type="solid"/>
              </v:shape>
            </v:group>
            <v:group style="position:absolute;left:6374;top:3942;width:10;height:20" coordorigin="6374,3942" coordsize="10,20">
              <v:shape style="position:absolute;left:6374;top:3942;width:10;height:20" coordorigin="6374,3942" coordsize="10,20" path="m6374,3962l6383,3962,6383,3942,6374,3942,6374,3962xe" filled="true" fillcolor="#000000" stroked="false">
                <v:path arrowok="t"/>
                <v:fill type="solid"/>
              </v:shape>
            </v:group>
            <v:group style="position:absolute;left:6374;top:3962;width:10;height:20" coordorigin="6374,3962" coordsize="10,20">
              <v:shape style="position:absolute;left:6374;top:3962;width:10;height:20" coordorigin="6374,3962" coordsize="10,20" path="m6374,3981l6383,3981,6383,3962,6374,3962,6374,3981xe" filled="true" fillcolor="#000000" stroked="false">
                <v:path arrowok="t"/>
                <v:fill type="solid"/>
              </v:shape>
            </v:group>
            <v:group style="position:absolute;left:6374;top:3981;width:10;height:20" coordorigin="6374,3981" coordsize="10,20">
              <v:shape style="position:absolute;left:6374;top:3981;width:10;height:20" coordorigin="6374,3981" coordsize="10,20" path="m6374,4000l6383,4000,6383,3981,6374,3981,6374,4000xe" filled="true" fillcolor="#000000" stroked="false">
                <v:path arrowok="t"/>
                <v:fill type="solid"/>
              </v:shape>
            </v:group>
            <v:group style="position:absolute;left:6374;top:4000;width:10;height:20" coordorigin="6374,4000" coordsize="10,20">
              <v:shape style="position:absolute;left:6374;top:4000;width:10;height:20" coordorigin="6374,4000" coordsize="10,20" path="m6374,4019l6383,4019,6383,4000,6374,4000,6374,4019xe" filled="true" fillcolor="#000000" stroked="false">
                <v:path arrowok="t"/>
                <v:fill type="solid"/>
              </v:shape>
            </v:group>
            <v:group style="position:absolute;left:6374;top:4019;width:10;height:20" coordorigin="6374,4019" coordsize="10,20">
              <v:shape style="position:absolute;left:6374;top:4019;width:10;height:20" coordorigin="6374,4019" coordsize="10,20" path="m6374,4038l6383,4038,6383,4019,6374,4019,6374,4038xe" filled="true" fillcolor="#000000" stroked="false">
                <v:path arrowok="t"/>
                <v:fill type="solid"/>
              </v:shape>
            </v:group>
            <v:group style="position:absolute;left:6374;top:4041;width:10;height:2" coordorigin="6374,4041" coordsize="10,2">
              <v:shape style="position:absolute;left:6374;top:4041;width:10;height:2" coordorigin="6374,4041" coordsize="10,0" path="m6374,4041l6383,4041e" filled="false" stroked="true" strokeweight=".240021pt" strokecolor="#000000">
                <v:path arrowok="t"/>
              </v:shape>
            </v:group>
            <v:group style="position:absolute;left:7857;top:3731;width:10;height:20" coordorigin="7857,3731" coordsize="10,20">
              <v:shape style="position:absolute;left:7857;top:3731;width:10;height:20" coordorigin="7857,3731" coordsize="10,20" path="m7857,3750l7866,3750,7866,3731,7857,3731,7857,3750xe" filled="true" fillcolor="#000000" stroked="false">
                <v:path arrowok="t"/>
                <v:fill type="solid"/>
              </v:shape>
            </v:group>
            <v:group style="position:absolute;left:7857;top:3750;width:10;height:20" coordorigin="7857,3750" coordsize="10,20">
              <v:shape style="position:absolute;left:7857;top:3750;width:10;height:20" coordorigin="7857,3750" coordsize="10,20" path="m7857,3770l7866,3770,7866,3750,7857,3750,7857,3770xe" filled="true" fillcolor="#000000" stroked="false">
                <v:path arrowok="t"/>
                <v:fill type="solid"/>
              </v:shape>
            </v:group>
            <v:group style="position:absolute;left:7857;top:3770;width:10;height:20" coordorigin="7857,3770" coordsize="10,20">
              <v:shape style="position:absolute;left:7857;top:3770;width:10;height:20" coordorigin="7857,3770" coordsize="10,20" path="m7857,3789l7866,3789,7866,3770,7857,3770,7857,3789xe" filled="true" fillcolor="#000000" stroked="false">
                <v:path arrowok="t"/>
                <v:fill type="solid"/>
              </v:shape>
            </v:group>
            <v:group style="position:absolute;left:7857;top:3789;width:10;height:20" coordorigin="7857,3789" coordsize="10,20">
              <v:shape style="position:absolute;left:7857;top:3789;width:10;height:20" coordorigin="7857,3789" coordsize="10,20" path="m7857,3808l7866,3808,7866,3789,7857,3789,7857,3808xe" filled="true" fillcolor="#000000" stroked="false">
                <v:path arrowok="t"/>
                <v:fill type="solid"/>
              </v:shape>
            </v:group>
            <v:group style="position:absolute;left:7857;top:3808;width:10;height:20" coordorigin="7857,3808" coordsize="10,20">
              <v:shape style="position:absolute;left:7857;top:3808;width:10;height:20" coordorigin="7857,3808" coordsize="10,20" path="m7857,3827l7866,3827,7866,3808,7857,3808,7857,3827xe" filled="true" fillcolor="#000000" stroked="false">
                <v:path arrowok="t"/>
                <v:fill type="solid"/>
              </v:shape>
            </v:group>
            <v:group style="position:absolute;left:7857;top:3827;width:10;height:20" coordorigin="7857,3827" coordsize="10,20">
              <v:shape style="position:absolute;left:7857;top:3827;width:10;height:20" coordorigin="7857,3827" coordsize="10,20" path="m7857,3846l7866,3846,7866,3827,7857,3827,7857,3846xe" filled="true" fillcolor="#000000" stroked="false">
                <v:path arrowok="t"/>
                <v:fill type="solid"/>
              </v:shape>
            </v:group>
            <v:group style="position:absolute;left:7857;top:3846;width:10;height:20" coordorigin="7857,3846" coordsize="10,20">
              <v:shape style="position:absolute;left:7857;top:3846;width:10;height:20" coordorigin="7857,3846" coordsize="10,20" path="m7857,3866l7866,3866,7866,3846,7857,3846,7857,3866xe" filled="true" fillcolor="#000000" stroked="false">
                <v:path arrowok="t"/>
                <v:fill type="solid"/>
              </v:shape>
            </v:group>
            <v:group style="position:absolute;left:7857;top:3866;width:10;height:20" coordorigin="7857,3866" coordsize="10,20">
              <v:shape style="position:absolute;left:7857;top:3866;width:10;height:20" coordorigin="7857,3866" coordsize="10,20" path="m7857,3885l7866,3885,7866,3866,7857,3866,7857,3885xe" filled="true" fillcolor="#000000" stroked="false">
                <v:path arrowok="t"/>
                <v:fill type="solid"/>
              </v:shape>
            </v:group>
            <v:group style="position:absolute;left:7857;top:3885;width:10;height:20" coordorigin="7857,3885" coordsize="10,20">
              <v:shape style="position:absolute;left:7857;top:3885;width:10;height:20" coordorigin="7857,3885" coordsize="10,20" path="m7857,3904l7866,3904,7866,3885,7857,3885,7857,3904xe" filled="true" fillcolor="#000000" stroked="false">
                <v:path arrowok="t"/>
                <v:fill type="solid"/>
              </v:shape>
            </v:group>
            <v:group style="position:absolute;left:7857;top:3904;width:10;height:20" coordorigin="7857,3904" coordsize="10,20">
              <v:shape style="position:absolute;left:7857;top:3904;width:10;height:20" coordorigin="7857,3904" coordsize="10,20" path="m7857,3923l7866,3923,7866,3904,7857,3904,7857,3923xe" filled="true" fillcolor="#000000" stroked="false">
                <v:path arrowok="t"/>
                <v:fill type="solid"/>
              </v:shape>
            </v:group>
            <v:group style="position:absolute;left:7857;top:3923;width:10;height:20" coordorigin="7857,3923" coordsize="10,20">
              <v:shape style="position:absolute;left:7857;top:3923;width:10;height:20" coordorigin="7857,3923" coordsize="10,20" path="m7857,3942l7866,3942,7866,3923,7857,3923,7857,3942xe" filled="true" fillcolor="#000000" stroked="false">
                <v:path arrowok="t"/>
                <v:fill type="solid"/>
              </v:shape>
            </v:group>
            <v:group style="position:absolute;left:7857;top:3942;width:10;height:20" coordorigin="7857,3942" coordsize="10,20">
              <v:shape style="position:absolute;left:7857;top:3942;width:10;height:20" coordorigin="7857,3942" coordsize="10,20" path="m7857,3962l7866,3962,7866,3942,7857,3942,7857,3962xe" filled="true" fillcolor="#000000" stroked="false">
                <v:path arrowok="t"/>
                <v:fill type="solid"/>
              </v:shape>
            </v:group>
            <v:group style="position:absolute;left:7857;top:3962;width:10;height:20" coordorigin="7857,3962" coordsize="10,20">
              <v:shape style="position:absolute;left:7857;top:3962;width:10;height:20" coordorigin="7857,3962" coordsize="10,20" path="m7857,3981l7866,3981,7866,3962,7857,3962,7857,3981xe" filled="true" fillcolor="#000000" stroked="false">
                <v:path arrowok="t"/>
                <v:fill type="solid"/>
              </v:shape>
            </v:group>
            <v:group style="position:absolute;left:7857;top:3981;width:10;height:20" coordorigin="7857,3981" coordsize="10,20">
              <v:shape style="position:absolute;left:7857;top:3981;width:10;height:20" coordorigin="7857,3981" coordsize="10,20" path="m7857,4000l7866,4000,7866,3981,7857,3981,7857,4000xe" filled="true" fillcolor="#000000" stroked="false">
                <v:path arrowok="t"/>
                <v:fill type="solid"/>
              </v:shape>
            </v:group>
            <v:group style="position:absolute;left:7857;top:4000;width:10;height:20" coordorigin="7857,4000" coordsize="10,20">
              <v:shape style="position:absolute;left:7857;top:4000;width:10;height:20" coordorigin="7857,4000" coordsize="10,20" path="m7857,4019l7866,4019,7866,4000,7857,4000,7857,4019xe" filled="true" fillcolor="#000000" stroked="false">
                <v:path arrowok="t"/>
                <v:fill type="solid"/>
              </v:shape>
            </v:group>
            <v:group style="position:absolute;left:7857;top:4019;width:10;height:20" coordorigin="7857,4019" coordsize="10,20">
              <v:shape style="position:absolute;left:7857;top:4019;width:10;height:20" coordorigin="7857,4019" coordsize="10,20" path="m7857,4038l7866,4038,7866,4019,7857,4019,7857,4038xe" filled="true" fillcolor="#000000" stroked="false">
                <v:path arrowok="t"/>
                <v:fill type="solid"/>
              </v:shape>
            </v:group>
            <v:group style="position:absolute;left:7857;top:4041;width:10;height:2" coordorigin="7857,4041" coordsize="10,2">
              <v:shape style="position:absolute;left:7857;top:4041;width:10;height:2" coordorigin="7857,4041" coordsize="10,0" path="m7857,4041l7866,4041e" filled="false" stroked="true" strokeweight=".240021pt" strokecolor="#000000">
                <v:path arrowok="t"/>
              </v:shape>
            </v:group>
            <v:group style="position:absolute;left:12186;top:3731;width:10;height:20" coordorigin="12186,3731" coordsize="10,20">
              <v:shape style="position:absolute;left:12186;top:3731;width:10;height:20" coordorigin="12186,3731" coordsize="10,20" path="m12186,3750l12195,3750,12195,3731,12186,3731,12186,3750xe" filled="true" fillcolor="#000000" stroked="false">
                <v:path arrowok="t"/>
                <v:fill type="solid"/>
              </v:shape>
            </v:group>
            <v:group style="position:absolute;left:12186;top:3750;width:10;height:20" coordorigin="12186,3750" coordsize="10,20">
              <v:shape style="position:absolute;left:12186;top:3750;width:10;height:20" coordorigin="12186,3750" coordsize="10,20" path="m12186,3770l12195,3770,12195,3750,12186,3750,12186,3770xe" filled="true" fillcolor="#000000" stroked="false">
                <v:path arrowok="t"/>
                <v:fill type="solid"/>
              </v:shape>
            </v:group>
            <v:group style="position:absolute;left:12186;top:3770;width:10;height:20" coordorigin="12186,3770" coordsize="10,20">
              <v:shape style="position:absolute;left:12186;top:3770;width:10;height:20" coordorigin="12186,3770" coordsize="10,20" path="m12186,3789l12195,3789,12195,3770,12186,3770,12186,3789xe" filled="true" fillcolor="#000000" stroked="false">
                <v:path arrowok="t"/>
                <v:fill type="solid"/>
              </v:shape>
            </v:group>
            <v:group style="position:absolute;left:12186;top:3789;width:10;height:20" coordorigin="12186,3789" coordsize="10,20">
              <v:shape style="position:absolute;left:12186;top:3789;width:10;height:20" coordorigin="12186,3789" coordsize="10,20" path="m12186,3808l12195,3808,12195,3789,12186,3789,12186,3808xe" filled="true" fillcolor="#000000" stroked="false">
                <v:path arrowok="t"/>
                <v:fill type="solid"/>
              </v:shape>
            </v:group>
            <v:group style="position:absolute;left:12186;top:3808;width:10;height:20" coordorigin="12186,3808" coordsize="10,20">
              <v:shape style="position:absolute;left:12186;top:3808;width:10;height:20" coordorigin="12186,3808" coordsize="10,20" path="m12186,3827l12195,3827,12195,3808,12186,3808,12186,3827xe" filled="true" fillcolor="#000000" stroked="false">
                <v:path arrowok="t"/>
                <v:fill type="solid"/>
              </v:shape>
            </v:group>
            <v:group style="position:absolute;left:12186;top:3827;width:10;height:20" coordorigin="12186,3827" coordsize="10,20">
              <v:shape style="position:absolute;left:12186;top:3827;width:10;height:20" coordorigin="12186,3827" coordsize="10,20" path="m12186,3846l12195,3846,12195,3827,12186,3827,12186,3846xe" filled="true" fillcolor="#000000" stroked="false">
                <v:path arrowok="t"/>
                <v:fill type="solid"/>
              </v:shape>
            </v:group>
            <v:group style="position:absolute;left:12186;top:3846;width:10;height:20" coordorigin="12186,3846" coordsize="10,20">
              <v:shape style="position:absolute;left:12186;top:3846;width:10;height:20" coordorigin="12186,3846" coordsize="10,20" path="m12186,3866l12195,3866,12195,3846,12186,3846,12186,3866xe" filled="true" fillcolor="#000000" stroked="false">
                <v:path arrowok="t"/>
                <v:fill type="solid"/>
              </v:shape>
            </v:group>
            <v:group style="position:absolute;left:12186;top:3866;width:10;height:20" coordorigin="12186,3866" coordsize="10,20">
              <v:shape style="position:absolute;left:12186;top:3866;width:10;height:20" coordorigin="12186,3866" coordsize="10,20" path="m12186,3885l12195,3885,12195,3866,12186,3866,12186,3885xe" filled="true" fillcolor="#000000" stroked="false">
                <v:path arrowok="t"/>
                <v:fill type="solid"/>
              </v:shape>
            </v:group>
            <v:group style="position:absolute;left:12186;top:3885;width:10;height:20" coordorigin="12186,3885" coordsize="10,20">
              <v:shape style="position:absolute;left:12186;top:3885;width:10;height:20" coordorigin="12186,3885" coordsize="10,20" path="m12186,3904l12195,3904,12195,3885,12186,3885,12186,3904xe" filled="true" fillcolor="#000000" stroked="false">
                <v:path arrowok="t"/>
                <v:fill type="solid"/>
              </v:shape>
            </v:group>
            <v:group style="position:absolute;left:12186;top:3904;width:10;height:20" coordorigin="12186,3904" coordsize="10,20">
              <v:shape style="position:absolute;left:12186;top:3904;width:10;height:20" coordorigin="12186,3904" coordsize="10,20" path="m12186,3923l12195,3923,12195,3904,12186,3904,12186,3923xe" filled="true" fillcolor="#000000" stroked="false">
                <v:path arrowok="t"/>
                <v:fill type="solid"/>
              </v:shape>
            </v:group>
            <v:group style="position:absolute;left:12186;top:3923;width:10;height:20" coordorigin="12186,3923" coordsize="10,20">
              <v:shape style="position:absolute;left:12186;top:3923;width:10;height:20" coordorigin="12186,3923" coordsize="10,20" path="m12186,3942l12195,3942,12195,3923,12186,3923,12186,3942xe" filled="true" fillcolor="#000000" stroked="false">
                <v:path arrowok="t"/>
                <v:fill type="solid"/>
              </v:shape>
            </v:group>
            <v:group style="position:absolute;left:12186;top:3942;width:10;height:20" coordorigin="12186,3942" coordsize="10,20">
              <v:shape style="position:absolute;left:12186;top:3942;width:10;height:20" coordorigin="12186,3942" coordsize="10,20" path="m12186,3962l12195,3962,12195,3942,12186,3942,12186,3962xe" filled="true" fillcolor="#000000" stroked="false">
                <v:path arrowok="t"/>
                <v:fill type="solid"/>
              </v:shape>
            </v:group>
            <v:group style="position:absolute;left:12186;top:3962;width:10;height:20" coordorigin="12186,3962" coordsize="10,20">
              <v:shape style="position:absolute;left:12186;top:3962;width:10;height:20" coordorigin="12186,3962" coordsize="10,20" path="m12186,3981l12195,3981,12195,3962,12186,3962,12186,3981xe" filled="true" fillcolor="#000000" stroked="false">
                <v:path arrowok="t"/>
                <v:fill type="solid"/>
              </v:shape>
            </v:group>
            <v:group style="position:absolute;left:12186;top:3981;width:10;height:20" coordorigin="12186,3981" coordsize="10,20">
              <v:shape style="position:absolute;left:12186;top:3981;width:10;height:20" coordorigin="12186,3981" coordsize="10,20" path="m12186,4000l12195,4000,12195,3981,12186,3981,12186,4000xe" filled="true" fillcolor="#000000" stroked="false">
                <v:path arrowok="t"/>
                <v:fill type="solid"/>
              </v:shape>
            </v:group>
            <v:group style="position:absolute;left:12186;top:4000;width:10;height:20" coordorigin="12186,4000" coordsize="10,20">
              <v:shape style="position:absolute;left:12186;top:4000;width:10;height:20" coordorigin="12186,4000" coordsize="10,20" path="m12186,4019l12195,4019,12195,4000,12186,4000,12186,4019xe" filled="true" fillcolor="#000000" stroked="false">
                <v:path arrowok="t"/>
                <v:fill type="solid"/>
              </v:shape>
            </v:group>
            <v:group style="position:absolute;left:12186;top:4019;width:10;height:20" coordorigin="12186,4019" coordsize="10,20">
              <v:shape style="position:absolute;left:12186;top:4019;width:10;height:20" coordorigin="12186,4019" coordsize="10,20" path="m12186,4038l12195,4038,12195,4019,12186,4019,12186,4038xe" filled="true" fillcolor="#000000" stroked="false">
                <v:path arrowok="t"/>
                <v:fill type="solid"/>
              </v:shape>
            </v:group>
            <v:group style="position:absolute;left:12186;top:4041;width:10;height:2" coordorigin="12186,4041" coordsize="10,2">
              <v:shape style="position:absolute;left:12186;top:4041;width:10;height:2" coordorigin="12186,4041" coordsize="10,0" path="m12186,4041l12195,4041e" filled="false" stroked="true" strokeweight=".240021pt" strokecolor="#000000">
                <v:path arrowok="t"/>
              </v:shape>
            </v:group>
            <v:group style="position:absolute;left:13518;top:3731;width:10;height:20" coordorigin="13518,3731" coordsize="10,20">
              <v:shape style="position:absolute;left:13518;top:3731;width:10;height:20" coordorigin="13518,3731" coordsize="10,20" path="m13518,3750l13527,3750,13527,3731,13518,3731,13518,3750xe" filled="true" fillcolor="#000000" stroked="false">
                <v:path arrowok="t"/>
                <v:fill type="solid"/>
              </v:shape>
            </v:group>
            <v:group style="position:absolute;left:13518;top:3750;width:10;height:20" coordorigin="13518,3750" coordsize="10,20">
              <v:shape style="position:absolute;left:13518;top:3750;width:10;height:20" coordorigin="13518,3750" coordsize="10,20" path="m13518,3770l13527,3770,13527,3750,13518,3750,13518,3770xe" filled="true" fillcolor="#000000" stroked="false">
                <v:path arrowok="t"/>
                <v:fill type="solid"/>
              </v:shape>
            </v:group>
            <v:group style="position:absolute;left:13518;top:3770;width:10;height:20" coordorigin="13518,3770" coordsize="10,20">
              <v:shape style="position:absolute;left:13518;top:3770;width:10;height:20" coordorigin="13518,3770" coordsize="10,20" path="m13518,3789l13527,3789,13527,3770,13518,3770,13518,3789xe" filled="true" fillcolor="#000000" stroked="false">
                <v:path arrowok="t"/>
                <v:fill type="solid"/>
              </v:shape>
            </v:group>
            <v:group style="position:absolute;left:13518;top:3789;width:10;height:20" coordorigin="13518,3789" coordsize="10,20">
              <v:shape style="position:absolute;left:13518;top:3789;width:10;height:20" coordorigin="13518,3789" coordsize="10,20" path="m13518,3808l13527,3808,13527,3789,13518,3789,13518,3808xe" filled="true" fillcolor="#000000" stroked="false">
                <v:path arrowok="t"/>
                <v:fill type="solid"/>
              </v:shape>
            </v:group>
            <v:group style="position:absolute;left:13518;top:3808;width:10;height:20" coordorigin="13518,3808" coordsize="10,20">
              <v:shape style="position:absolute;left:13518;top:3808;width:10;height:20" coordorigin="13518,3808" coordsize="10,20" path="m13518,3827l13527,3827,13527,3808,13518,3808,13518,3827xe" filled="true" fillcolor="#000000" stroked="false">
                <v:path arrowok="t"/>
                <v:fill type="solid"/>
              </v:shape>
            </v:group>
            <v:group style="position:absolute;left:13518;top:3827;width:10;height:20" coordorigin="13518,3827" coordsize="10,20">
              <v:shape style="position:absolute;left:13518;top:3827;width:10;height:20" coordorigin="13518,3827" coordsize="10,20" path="m13518,3846l13527,3846,13527,3827,13518,3827,13518,3846xe" filled="true" fillcolor="#000000" stroked="false">
                <v:path arrowok="t"/>
                <v:fill type="solid"/>
              </v:shape>
            </v:group>
            <v:group style="position:absolute;left:13518;top:3846;width:10;height:20" coordorigin="13518,3846" coordsize="10,20">
              <v:shape style="position:absolute;left:13518;top:3846;width:10;height:20" coordorigin="13518,3846" coordsize="10,20" path="m13518,3866l13527,3866,13527,3846,13518,3846,13518,3866xe" filled="true" fillcolor="#000000" stroked="false">
                <v:path arrowok="t"/>
                <v:fill type="solid"/>
              </v:shape>
            </v:group>
            <v:group style="position:absolute;left:13518;top:3866;width:10;height:20" coordorigin="13518,3866" coordsize="10,20">
              <v:shape style="position:absolute;left:13518;top:3866;width:10;height:20" coordorigin="13518,3866" coordsize="10,20" path="m13518,3885l13527,3885,13527,3866,13518,3866,13518,3885xe" filled="true" fillcolor="#000000" stroked="false">
                <v:path arrowok="t"/>
                <v:fill type="solid"/>
              </v:shape>
            </v:group>
            <v:group style="position:absolute;left:13518;top:3885;width:10;height:20" coordorigin="13518,3885" coordsize="10,20">
              <v:shape style="position:absolute;left:13518;top:3885;width:10;height:20" coordorigin="13518,3885" coordsize="10,20" path="m13518,3904l13527,3904,13527,3885,13518,3885,13518,3904xe" filled="true" fillcolor="#000000" stroked="false">
                <v:path arrowok="t"/>
                <v:fill type="solid"/>
              </v:shape>
            </v:group>
            <v:group style="position:absolute;left:13518;top:3904;width:10;height:20" coordorigin="13518,3904" coordsize="10,20">
              <v:shape style="position:absolute;left:13518;top:3904;width:10;height:20" coordorigin="13518,3904" coordsize="10,20" path="m13518,3923l13527,3923,13527,3904,13518,3904,13518,3923xe" filled="true" fillcolor="#000000" stroked="false">
                <v:path arrowok="t"/>
                <v:fill type="solid"/>
              </v:shape>
            </v:group>
            <v:group style="position:absolute;left:13518;top:3923;width:10;height:20" coordorigin="13518,3923" coordsize="10,20">
              <v:shape style="position:absolute;left:13518;top:3923;width:10;height:20" coordorigin="13518,3923" coordsize="10,20" path="m13518,3942l13527,3942,13527,3923,13518,3923,13518,3942xe" filled="true" fillcolor="#000000" stroked="false">
                <v:path arrowok="t"/>
                <v:fill type="solid"/>
              </v:shape>
            </v:group>
            <v:group style="position:absolute;left:13518;top:3942;width:10;height:20" coordorigin="13518,3942" coordsize="10,20">
              <v:shape style="position:absolute;left:13518;top:3942;width:10;height:20" coordorigin="13518,3942" coordsize="10,20" path="m13518,3962l13527,3962,13527,3942,13518,3942,13518,3962xe" filled="true" fillcolor="#000000" stroked="false">
                <v:path arrowok="t"/>
                <v:fill type="solid"/>
              </v:shape>
            </v:group>
            <v:group style="position:absolute;left:13518;top:3962;width:10;height:20" coordorigin="13518,3962" coordsize="10,20">
              <v:shape style="position:absolute;left:13518;top:3962;width:10;height:20" coordorigin="13518,3962" coordsize="10,20" path="m13518,3981l13527,3981,13527,3962,13518,3962,13518,3981xe" filled="true" fillcolor="#000000" stroked="false">
                <v:path arrowok="t"/>
                <v:fill type="solid"/>
              </v:shape>
            </v:group>
            <v:group style="position:absolute;left:13518;top:3981;width:10;height:20" coordorigin="13518,3981" coordsize="10,20">
              <v:shape style="position:absolute;left:13518;top:3981;width:10;height:20" coordorigin="13518,3981" coordsize="10,20" path="m13518,4000l13527,4000,13527,3981,13518,3981,13518,4000xe" filled="true" fillcolor="#000000" stroked="false">
                <v:path arrowok="t"/>
                <v:fill type="solid"/>
              </v:shape>
            </v:group>
            <v:group style="position:absolute;left:13518;top:4000;width:10;height:20" coordorigin="13518,4000" coordsize="10,20">
              <v:shape style="position:absolute;left:13518;top:4000;width:10;height:20" coordorigin="13518,4000" coordsize="10,20" path="m13518,4019l13527,4019,13527,4000,13518,4000,13518,4019xe" filled="true" fillcolor="#000000" stroked="false">
                <v:path arrowok="t"/>
                <v:fill type="solid"/>
              </v:shape>
            </v:group>
            <v:group style="position:absolute;left:13518;top:4019;width:10;height:20" coordorigin="13518,4019" coordsize="10,20">
              <v:shape style="position:absolute;left:13518;top:4019;width:10;height:20" coordorigin="13518,4019" coordsize="10,20" path="m13518,4038l13527,4038,13527,4019,13518,4019,13518,4038xe" filled="true" fillcolor="#000000" stroked="false">
                <v:path arrowok="t"/>
                <v:fill type="solid"/>
              </v:shape>
            </v:group>
            <v:group style="position:absolute;left:13518;top:4041;width:10;height:2" coordorigin="13518,4041" coordsize="10,2">
              <v:shape style="position:absolute;left:13518;top:4041;width:10;height:2" coordorigin="13518,4041" coordsize="10,0" path="m13518,4041l13527,4041e" filled="false" stroked="true" strokeweight=".240021pt" strokecolor="#000000">
                <v:path arrowok="t"/>
              </v:shape>
            </v:group>
            <v:group style="position:absolute;left:14687;top:3731;width:10;height:20" coordorigin="14687,3731" coordsize="10,20">
              <v:shape style="position:absolute;left:14687;top:3731;width:10;height:20" coordorigin="14687,3731" coordsize="10,20" path="m14687,3750l14696,3750,14696,3731,14687,3731,14687,3750xe" filled="true" fillcolor="#000000" stroked="false">
                <v:path arrowok="t"/>
                <v:fill type="solid"/>
              </v:shape>
            </v:group>
            <v:group style="position:absolute;left:14687;top:3750;width:10;height:20" coordorigin="14687,3750" coordsize="10,20">
              <v:shape style="position:absolute;left:14687;top:3750;width:10;height:20" coordorigin="14687,3750" coordsize="10,20" path="m14687,3770l14696,3770,14696,3750,14687,3750,14687,3770xe" filled="true" fillcolor="#000000" stroked="false">
                <v:path arrowok="t"/>
                <v:fill type="solid"/>
              </v:shape>
            </v:group>
            <v:group style="position:absolute;left:14687;top:3770;width:10;height:20" coordorigin="14687,3770" coordsize="10,20">
              <v:shape style="position:absolute;left:14687;top:3770;width:10;height:20" coordorigin="14687,3770" coordsize="10,20" path="m14687,3789l14696,3789,14696,3770,14687,3770,14687,3789xe" filled="true" fillcolor="#000000" stroked="false">
                <v:path arrowok="t"/>
                <v:fill type="solid"/>
              </v:shape>
            </v:group>
            <v:group style="position:absolute;left:14687;top:3789;width:10;height:20" coordorigin="14687,3789" coordsize="10,20">
              <v:shape style="position:absolute;left:14687;top:3789;width:10;height:20" coordorigin="14687,3789" coordsize="10,20" path="m14687,3808l14696,3808,14696,3789,14687,3789,14687,3808xe" filled="true" fillcolor="#000000" stroked="false">
                <v:path arrowok="t"/>
                <v:fill type="solid"/>
              </v:shape>
            </v:group>
            <v:group style="position:absolute;left:14687;top:3808;width:10;height:20" coordorigin="14687,3808" coordsize="10,20">
              <v:shape style="position:absolute;left:14687;top:3808;width:10;height:20" coordorigin="14687,3808" coordsize="10,20" path="m14687,3827l14696,3827,14696,3808,14687,3808,14687,3827xe" filled="true" fillcolor="#000000" stroked="false">
                <v:path arrowok="t"/>
                <v:fill type="solid"/>
              </v:shape>
            </v:group>
            <v:group style="position:absolute;left:14687;top:3827;width:10;height:20" coordorigin="14687,3827" coordsize="10,20">
              <v:shape style="position:absolute;left:14687;top:3827;width:10;height:20" coordorigin="14687,3827" coordsize="10,20" path="m14687,3846l14696,3846,14696,3827,14687,3827,14687,3846xe" filled="true" fillcolor="#000000" stroked="false">
                <v:path arrowok="t"/>
                <v:fill type="solid"/>
              </v:shape>
            </v:group>
            <v:group style="position:absolute;left:14687;top:3846;width:10;height:20" coordorigin="14687,3846" coordsize="10,20">
              <v:shape style="position:absolute;left:14687;top:3846;width:10;height:20" coordorigin="14687,3846" coordsize="10,20" path="m14687,3866l14696,3866,14696,3846,14687,3846,14687,3866xe" filled="true" fillcolor="#000000" stroked="false">
                <v:path arrowok="t"/>
                <v:fill type="solid"/>
              </v:shape>
            </v:group>
            <v:group style="position:absolute;left:14687;top:3866;width:10;height:20" coordorigin="14687,3866" coordsize="10,20">
              <v:shape style="position:absolute;left:14687;top:3866;width:10;height:20" coordorigin="14687,3866" coordsize="10,20" path="m14687,3885l14696,3885,14696,3866,14687,3866,14687,3885xe" filled="true" fillcolor="#000000" stroked="false">
                <v:path arrowok="t"/>
                <v:fill type="solid"/>
              </v:shape>
            </v:group>
            <v:group style="position:absolute;left:14687;top:3885;width:10;height:20" coordorigin="14687,3885" coordsize="10,20">
              <v:shape style="position:absolute;left:14687;top:3885;width:10;height:20" coordorigin="14687,3885" coordsize="10,20" path="m14687,3904l14696,3904,14696,3885,14687,3885,14687,3904xe" filled="true" fillcolor="#000000" stroked="false">
                <v:path arrowok="t"/>
                <v:fill type="solid"/>
              </v:shape>
            </v:group>
            <v:group style="position:absolute;left:14687;top:3904;width:10;height:20" coordorigin="14687,3904" coordsize="10,20">
              <v:shape style="position:absolute;left:14687;top:3904;width:10;height:20" coordorigin="14687,3904" coordsize="10,20" path="m14687,3923l14696,3923,14696,3904,14687,3904,14687,3923xe" filled="true" fillcolor="#000000" stroked="false">
                <v:path arrowok="t"/>
                <v:fill type="solid"/>
              </v:shape>
            </v:group>
            <v:group style="position:absolute;left:14687;top:3923;width:10;height:20" coordorigin="14687,3923" coordsize="10,20">
              <v:shape style="position:absolute;left:14687;top:3923;width:10;height:20" coordorigin="14687,3923" coordsize="10,20" path="m14687,3942l14696,3942,14696,3923,14687,3923,14687,3942xe" filled="true" fillcolor="#000000" stroked="false">
                <v:path arrowok="t"/>
                <v:fill type="solid"/>
              </v:shape>
            </v:group>
            <v:group style="position:absolute;left:14687;top:3942;width:10;height:20" coordorigin="14687,3942" coordsize="10,20">
              <v:shape style="position:absolute;left:14687;top:3942;width:10;height:20" coordorigin="14687,3942" coordsize="10,20" path="m14687,3962l14696,3962,14696,3942,14687,3942,14687,3962xe" filled="true" fillcolor="#000000" stroked="false">
                <v:path arrowok="t"/>
                <v:fill type="solid"/>
              </v:shape>
            </v:group>
            <v:group style="position:absolute;left:14687;top:3962;width:10;height:20" coordorigin="14687,3962" coordsize="10,20">
              <v:shape style="position:absolute;left:14687;top:3962;width:10;height:20" coordorigin="14687,3962" coordsize="10,20" path="m14687,3981l14696,3981,14696,3962,14687,3962,14687,3981xe" filled="true" fillcolor="#000000" stroked="false">
                <v:path arrowok="t"/>
                <v:fill type="solid"/>
              </v:shape>
            </v:group>
            <v:group style="position:absolute;left:14687;top:3981;width:10;height:20" coordorigin="14687,3981" coordsize="10,20">
              <v:shape style="position:absolute;left:14687;top:3981;width:10;height:20" coordorigin="14687,3981" coordsize="10,20" path="m14687,4000l14696,4000,14696,3981,14687,3981,14687,4000xe" filled="true" fillcolor="#000000" stroked="false">
                <v:path arrowok="t"/>
                <v:fill type="solid"/>
              </v:shape>
            </v:group>
            <v:group style="position:absolute;left:14687;top:4000;width:10;height:20" coordorigin="14687,4000" coordsize="10,20">
              <v:shape style="position:absolute;left:14687;top:4000;width:10;height:20" coordorigin="14687,4000" coordsize="10,20" path="m14687,4019l14696,4019,14696,4000,14687,4000,14687,4019xe" filled="true" fillcolor="#000000" stroked="false">
                <v:path arrowok="t"/>
                <v:fill type="solid"/>
              </v:shape>
            </v:group>
            <v:group style="position:absolute;left:14687;top:4019;width:10;height:20" coordorigin="14687,4019" coordsize="10,20">
              <v:shape style="position:absolute;left:14687;top:4019;width:10;height:20" coordorigin="14687,4019" coordsize="10,20" path="m14687,4038l14696,4038,14696,4019,14687,4019,14687,4038xe" filled="true" fillcolor="#000000" stroked="false">
                <v:path arrowok="t"/>
                <v:fill type="solid"/>
              </v:shape>
            </v:group>
            <v:group style="position:absolute;left:14687;top:4041;width:10;height:2" coordorigin="14687,4041" coordsize="10,2">
              <v:shape style="position:absolute;left:14687;top:4041;width:10;height:2" coordorigin="14687,4041" coordsize="10,0" path="m14687,4041l14696,4041e" filled="false" stroked="true" strokeweight=".240021pt" strokecolor="#000000">
                <v:path arrowok="t"/>
              </v:shape>
            </v:group>
            <v:group style="position:absolute;left:1332;top:4043;width:1663;height:1269" coordorigin="1332,4043" coordsize="1663,1269">
              <v:shape style="position:absolute;left:1332;top:4043;width:1663;height:1269" coordorigin="1332,4043" coordsize="1663,1269" path="m1332,5312l2994,5312,2994,4043,1332,4043,1332,5312xe" filled="true" fillcolor="#d2d2d2" stroked="false">
                <v:path arrowok="t"/>
                <v:fill type="solid"/>
              </v:shape>
              <v:shape style="position:absolute;left:2985;top:4043;width:29;height:20" type="#_x0000_t75" stroked="false">
                <v:imagedata r:id="rId128" o:title=""/>
              </v:shape>
            </v:group>
            <v:group style="position:absolute;left:6374;top:4043;width:10;height:20" coordorigin="6374,4043" coordsize="10,20">
              <v:shape style="position:absolute;left:6374;top:4043;width:10;height:20" coordorigin="6374,4043" coordsize="10,20" path="m6374,4062l6383,4062,6383,4043,6374,4043,6374,4062xe" filled="true" fillcolor="#000000" stroked="false">
                <v:path arrowok="t"/>
                <v:fill type="solid"/>
              </v:shape>
              <v:shape style="position:absolute;left:6374;top:4062;width:10;height:2" type="#_x0000_t75" stroked="false">
                <v:imagedata r:id="rId134" o:title=""/>
              </v:shape>
            </v:group>
            <v:group style="position:absolute;left:7857;top:4043;width:10;height:20" coordorigin="7857,4043" coordsize="10,20">
              <v:shape style="position:absolute;left:7857;top:4043;width:10;height:20" coordorigin="7857,4043" coordsize="10,20" path="m7857,4062l7866,4062,7866,4043,7857,4043,7857,4062xe" filled="true" fillcolor="#000000" stroked="false">
                <v:path arrowok="t"/>
                <v:fill type="solid"/>
              </v:shape>
              <v:shape style="position:absolute;left:7857;top:4062;width:10;height:2" type="#_x0000_t75" stroked="false">
                <v:imagedata r:id="rId134" o:title=""/>
              </v:shape>
            </v:group>
            <v:group style="position:absolute;left:12186;top:4043;width:10;height:20" coordorigin="12186,4043" coordsize="10,20">
              <v:shape style="position:absolute;left:12186;top:4043;width:10;height:20" coordorigin="12186,4043" coordsize="10,20" path="m12186,4062l12195,4062,12195,4043,12186,4043,12186,4062xe" filled="true" fillcolor="#000000" stroked="false">
                <v:path arrowok="t"/>
                <v:fill type="solid"/>
              </v:shape>
              <v:shape style="position:absolute;left:12186;top:4062;width:10;height:2" type="#_x0000_t75" stroked="false">
                <v:imagedata r:id="rId134" o:title=""/>
              </v:shape>
            </v:group>
            <v:group style="position:absolute;left:13518;top:4043;width:10;height:20" coordorigin="13518,4043" coordsize="10,20">
              <v:shape style="position:absolute;left:13518;top:4043;width:10;height:20" coordorigin="13518,4043" coordsize="10,20" path="m13518,4062l13527,4062,13527,4043,13518,4043,13518,4062xe" filled="true" fillcolor="#000000" stroked="false">
                <v:path arrowok="t"/>
                <v:fill type="solid"/>
              </v:shape>
              <v:shape style="position:absolute;left:13518;top:4062;width:10;height:2" type="#_x0000_t75" stroked="false">
                <v:imagedata r:id="rId134" o:title=""/>
              </v:shape>
            </v:group>
            <v:group style="position:absolute;left:14687;top:4043;width:10;height:20" coordorigin="14687,4043" coordsize="10,20">
              <v:shape style="position:absolute;left:14687;top:4043;width:10;height:20" coordorigin="14687,4043" coordsize="10,20" path="m14687,4062l14696,4062,14696,4043,14687,4043,14687,4062xe" filled="true" fillcolor="#000000" stroked="false">
                <v:path arrowok="t"/>
                <v:fill type="solid"/>
              </v:shape>
              <v:shape style="position:absolute;left:14687;top:4062;width:10;height:2" type="#_x0000_t75" stroked="false">
                <v:imagedata r:id="rId134" o:title=""/>
              </v:shape>
            </v:group>
            <v:group style="position:absolute;left:2994;top:4064;width:10;height:20" coordorigin="2994,4064" coordsize="10,20">
              <v:shape style="position:absolute;left:2994;top:4064;width:10;height:20" coordorigin="2994,4064" coordsize="10,20" path="m2994,4083l3004,4083,3004,4064,2994,4064,2994,4083xe" filled="true" fillcolor="#000000" stroked="false">
                <v:path arrowok="t"/>
                <v:fill type="solid"/>
              </v:shape>
            </v:group>
            <v:group style="position:absolute;left:2994;top:4083;width:10;height:20" coordorigin="2994,4083" coordsize="10,20">
              <v:shape style="position:absolute;left:2994;top:4083;width:10;height:20" coordorigin="2994,4083" coordsize="10,20" path="m2994,4102l3004,4102,3004,4083,2994,4083,2994,4102xe" filled="true" fillcolor="#000000" stroked="false">
                <v:path arrowok="t"/>
                <v:fill type="solid"/>
              </v:shape>
            </v:group>
            <v:group style="position:absolute;left:2994;top:4102;width:10;height:20" coordorigin="2994,4102" coordsize="10,20">
              <v:shape style="position:absolute;left:2994;top:4102;width:10;height:20" coordorigin="2994,4102" coordsize="10,20" path="m2994,4121l3004,4121,3004,4102,2994,4102,2994,4121xe" filled="true" fillcolor="#000000" stroked="false">
                <v:path arrowok="t"/>
                <v:fill type="solid"/>
              </v:shape>
            </v:group>
            <v:group style="position:absolute;left:2994;top:4121;width:10;height:20" coordorigin="2994,4121" coordsize="10,20">
              <v:shape style="position:absolute;left:2994;top:4121;width:10;height:20" coordorigin="2994,4121" coordsize="10,20" path="m2994,4140l3004,4140,3004,4121,2994,4121,2994,4140xe" filled="true" fillcolor="#000000" stroked="false">
                <v:path arrowok="t"/>
                <v:fill type="solid"/>
              </v:shape>
            </v:group>
            <v:group style="position:absolute;left:2994;top:4140;width:10;height:20" coordorigin="2994,4140" coordsize="10,20">
              <v:shape style="position:absolute;left:2994;top:4140;width:10;height:20" coordorigin="2994,4140" coordsize="10,20" path="m2994,4160l3004,4160,3004,4140,2994,4140,2994,4160xe" filled="true" fillcolor="#000000" stroked="false">
                <v:path arrowok="t"/>
                <v:fill type="solid"/>
              </v:shape>
            </v:group>
            <v:group style="position:absolute;left:2994;top:4160;width:10;height:20" coordorigin="2994,4160" coordsize="10,20">
              <v:shape style="position:absolute;left:2994;top:4160;width:10;height:20" coordorigin="2994,4160" coordsize="10,20" path="m2994,4179l3004,4179,3004,4160,2994,4160,2994,4179xe" filled="true" fillcolor="#000000" stroked="false">
                <v:path arrowok="t"/>
                <v:fill type="solid"/>
              </v:shape>
            </v:group>
            <v:group style="position:absolute;left:2994;top:4179;width:10;height:20" coordorigin="2994,4179" coordsize="10,20">
              <v:shape style="position:absolute;left:2994;top:4179;width:10;height:20" coordorigin="2994,4179" coordsize="10,20" path="m2994,4198l3004,4198,3004,4179,2994,4179,2994,4198xe" filled="true" fillcolor="#000000" stroked="false">
                <v:path arrowok="t"/>
                <v:fill type="solid"/>
              </v:shape>
            </v:group>
            <v:group style="position:absolute;left:2994;top:4198;width:10;height:20" coordorigin="2994,4198" coordsize="10,20">
              <v:shape style="position:absolute;left:2994;top:4198;width:10;height:20" coordorigin="2994,4198" coordsize="10,20" path="m2994,4217l3004,4217,3004,4198,2994,4198,2994,4217xe" filled="true" fillcolor="#000000" stroked="false">
                <v:path arrowok="t"/>
                <v:fill type="solid"/>
              </v:shape>
            </v:group>
            <v:group style="position:absolute;left:2994;top:4217;width:10;height:20" coordorigin="2994,4217" coordsize="10,20">
              <v:shape style="position:absolute;left:2994;top:4217;width:10;height:20" coordorigin="2994,4217" coordsize="10,20" path="m2994,4236l3004,4236,3004,4217,2994,4217,2994,4236xe" filled="true" fillcolor="#000000" stroked="false">
                <v:path arrowok="t"/>
                <v:fill type="solid"/>
              </v:shape>
            </v:group>
            <v:group style="position:absolute;left:2994;top:4236;width:10;height:20" coordorigin="2994,4236" coordsize="10,20">
              <v:shape style="position:absolute;left:2994;top:4236;width:10;height:20" coordorigin="2994,4236" coordsize="10,20" path="m2994,4256l3004,4256,3004,4236,2994,4236,2994,4256xe" filled="true" fillcolor="#000000" stroked="false">
                <v:path arrowok="t"/>
                <v:fill type="solid"/>
              </v:shape>
            </v:group>
            <v:group style="position:absolute;left:2994;top:4256;width:10;height:20" coordorigin="2994,4256" coordsize="10,20">
              <v:shape style="position:absolute;left:2994;top:4256;width:10;height:20" coordorigin="2994,4256" coordsize="10,20" path="m2994,4275l3004,4275,3004,4256,2994,4256,2994,4275xe" filled="true" fillcolor="#000000" stroked="false">
                <v:path arrowok="t"/>
                <v:fill type="solid"/>
              </v:shape>
            </v:group>
            <v:group style="position:absolute;left:2994;top:4275;width:10;height:20" coordorigin="2994,4275" coordsize="10,20">
              <v:shape style="position:absolute;left:2994;top:4275;width:10;height:20" coordorigin="2994,4275" coordsize="10,20" path="m2994,4294l3004,4294,3004,4275,2994,4275,2994,4294xe" filled="true" fillcolor="#000000" stroked="false">
                <v:path arrowok="t"/>
                <v:fill type="solid"/>
              </v:shape>
            </v:group>
            <v:group style="position:absolute;left:2994;top:4294;width:10;height:20" coordorigin="2994,4294" coordsize="10,20">
              <v:shape style="position:absolute;left:2994;top:4294;width:10;height:20" coordorigin="2994,4294" coordsize="10,20" path="m2994,4313l3004,4313,3004,4294,2994,4294,2994,4313xe" filled="true" fillcolor="#000000" stroked="false">
                <v:path arrowok="t"/>
                <v:fill type="solid"/>
              </v:shape>
            </v:group>
            <v:group style="position:absolute;left:2994;top:4313;width:10;height:20" coordorigin="2994,4313" coordsize="10,20">
              <v:shape style="position:absolute;left:2994;top:4313;width:10;height:20" coordorigin="2994,4313" coordsize="10,20" path="m2994,4332l3004,4332,3004,4313,2994,4313,2994,4332xe" filled="true" fillcolor="#000000" stroked="false">
                <v:path arrowok="t"/>
                <v:fill type="solid"/>
              </v:shape>
            </v:group>
            <v:group style="position:absolute;left:2994;top:4332;width:10;height:20" coordorigin="2994,4332" coordsize="10,20">
              <v:shape style="position:absolute;left:2994;top:4332;width:10;height:20" coordorigin="2994,4332" coordsize="10,20" path="m2994,4352l3004,4352,3004,4332,2994,4332,2994,4352xe" filled="true" fillcolor="#000000" stroked="false">
                <v:path arrowok="t"/>
                <v:fill type="solid"/>
              </v:shape>
            </v:group>
            <v:group style="position:absolute;left:2994;top:4352;width:10;height:20" coordorigin="2994,4352" coordsize="10,20">
              <v:shape style="position:absolute;left:2994;top:4352;width:10;height:20" coordorigin="2994,4352" coordsize="10,20" path="m2994,4371l3004,4371,3004,4352,2994,4352,2994,4371xe" filled="true" fillcolor="#000000" stroked="false">
                <v:path arrowok="t"/>
                <v:fill type="solid"/>
              </v:shape>
            </v:group>
            <v:group style="position:absolute;left:2994;top:4371;width:10;height:20" coordorigin="2994,4371" coordsize="10,20">
              <v:shape style="position:absolute;left:2994;top:4371;width:10;height:20" coordorigin="2994,4371" coordsize="10,20" path="m2994,4390l3004,4390,3004,4371,2994,4371,2994,4390xe" filled="true" fillcolor="#000000" stroked="false">
                <v:path arrowok="t"/>
                <v:fill type="solid"/>
              </v:shape>
            </v:group>
            <v:group style="position:absolute;left:2994;top:4390;width:10;height:20" coordorigin="2994,4390" coordsize="10,20">
              <v:shape style="position:absolute;left:2994;top:4390;width:10;height:20" coordorigin="2994,4390" coordsize="10,20" path="m2994,4409l3004,4409,3004,4390,2994,4390,2994,4409xe" filled="true" fillcolor="#000000" stroked="false">
                <v:path arrowok="t"/>
                <v:fill type="solid"/>
              </v:shape>
            </v:group>
            <v:group style="position:absolute;left:2994;top:4409;width:10;height:20" coordorigin="2994,4409" coordsize="10,20">
              <v:shape style="position:absolute;left:2994;top:4409;width:10;height:20" coordorigin="2994,4409" coordsize="10,20" path="m2994,4428l3004,4428,3004,4409,2994,4409,2994,4428xe" filled="true" fillcolor="#000000" stroked="false">
                <v:path arrowok="t"/>
                <v:fill type="solid"/>
              </v:shape>
            </v:group>
            <v:group style="position:absolute;left:2994;top:4428;width:10;height:20" coordorigin="2994,4428" coordsize="10,20">
              <v:shape style="position:absolute;left:2994;top:4428;width:10;height:20" coordorigin="2994,4428" coordsize="10,20" path="m2994,4448l3004,4448,3004,4428,2994,4428,2994,4448xe" filled="true" fillcolor="#000000" stroked="false">
                <v:path arrowok="t"/>
                <v:fill type="solid"/>
              </v:shape>
            </v:group>
            <v:group style="position:absolute;left:2994;top:4448;width:10;height:20" coordorigin="2994,4448" coordsize="10,20">
              <v:shape style="position:absolute;left:2994;top:4448;width:10;height:20" coordorigin="2994,4448" coordsize="10,20" path="m2994,4467l3004,4467,3004,4448,2994,4448,2994,4467xe" filled="true" fillcolor="#000000" stroked="false">
                <v:path arrowok="t"/>
                <v:fill type="solid"/>
              </v:shape>
            </v:group>
            <v:group style="position:absolute;left:2994;top:4467;width:10;height:20" coordorigin="2994,4467" coordsize="10,20">
              <v:shape style="position:absolute;left:2994;top:4467;width:10;height:20" coordorigin="2994,4467" coordsize="10,20" path="m2994,4486l3004,4486,3004,4467,2994,4467,2994,4486xe" filled="true" fillcolor="#000000" stroked="false">
                <v:path arrowok="t"/>
                <v:fill type="solid"/>
              </v:shape>
            </v:group>
            <v:group style="position:absolute;left:2994;top:4486;width:10;height:20" coordorigin="2994,4486" coordsize="10,20">
              <v:shape style="position:absolute;left:2994;top:4486;width:10;height:20" coordorigin="2994,4486" coordsize="10,20" path="m2994,4505l3004,4505,3004,4486,2994,4486,2994,4505xe" filled="true" fillcolor="#000000" stroked="false">
                <v:path arrowok="t"/>
                <v:fill type="solid"/>
              </v:shape>
            </v:group>
            <v:group style="position:absolute;left:2994;top:4505;width:10;height:20" coordorigin="2994,4505" coordsize="10,20">
              <v:shape style="position:absolute;left:2994;top:4505;width:10;height:20" coordorigin="2994,4505" coordsize="10,20" path="m2994,4524l3004,4524,3004,4505,2994,4505,2994,4524xe" filled="true" fillcolor="#000000" stroked="false">
                <v:path arrowok="t"/>
                <v:fill type="solid"/>
              </v:shape>
            </v:group>
            <v:group style="position:absolute;left:2994;top:4524;width:10;height:20" coordorigin="2994,4524" coordsize="10,20">
              <v:shape style="position:absolute;left:2994;top:4524;width:10;height:20" coordorigin="2994,4524" coordsize="10,20" path="m2994,4544l3004,4544,3004,4524,2994,4524,2994,4544xe" filled="true" fillcolor="#000000" stroked="false">
                <v:path arrowok="t"/>
                <v:fill type="solid"/>
              </v:shape>
            </v:group>
            <v:group style="position:absolute;left:2994;top:4544;width:10;height:20" coordorigin="2994,4544" coordsize="10,20">
              <v:shape style="position:absolute;left:2994;top:4544;width:10;height:20" coordorigin="2994,4544" coordsize="10,20" path="m2994,4563l3004,4563,3004,4544,2994,4544,2994,4563xe" filled="true" fillcolor="#000000" stroked="false">
                <v:path arrowok="t"/>
                <v:fill type="solid"/>
              </v:shape>
            </v:group>
            <v:group style="position:absolute;left:2994;top:4563;width:10;height:20" coordorigin="2994,4563" coordsize="10,20">
              <v:shape style="position:absolute;left:2994;top:4563;width:10;height:20" coordorigin="2994,4563" coordsize="10,20" path="m2994,4582l3004,4582,3004,4563,2994,4563,2994,4582xe" filled="true" fillcolor="#000000" stroked="false">
                <v:path arrowok="t"/>
                <v:fill type="solid"/>
              </v:shape>
            </v:group>
            <v:group style="position:absolute;left:2994;top:4582;width:10;height:20" coordorigin="2994,4582" coordsize="10,20">
              <v:shape style="position:absolute;left:2994;top:4582;width:10;height:20" coordorigin="2994,4582" coordsize="10,20" path="m2994,4601l3004,4601,3004,4582,2994,4582,2994,4601xe" filled="true" fillcolor="#000000" stroked="false">
                <v:path arrowok="t"/>
                <v:fill type="solid"/>
              </v:shape>
            </v:group>
            <v:group style="position:absolute;left:2994;top:4601;width:10;height:20" coordorigin="2994,4601" coordsize="10,20">
              <v:shape style="position:absolute;left:2994;top:4601;width:10;height:20" coordorigin="2994,4601" coordsize="10,20" path="m2994,4620l3004,4620,3004,4601,2994,4601,2994,4620xe" filled="true" fillcolor="#000000" stroked="false">
                <v:path arrowok="t"/>
                <v:fill type="solid"/>
              </v:shape>
            </v:group>
            <v:group style="position:absolute;left:2994;top:4620;width:10;height:20" coordorigin="2994,4620" coordsize="10,20">
              <v:shape style="position:absolute;left:2994;top:4620;width:10;height:20" coordorigin="2994,4620" coordsize="10,20" path="m2994,4640l3004,4640,3004,4620,2994,4620,2994,4640xe" filled="true" fillcolor="#000000" stroked="false">
                <v:path arrowok="t"/>
                <v:fill type="solid"/>
              </v:shape>
            </v:group>
            <v:group style="position:absolute;left:2994;top:4640;width:10;height:20" coordorigin="2994,4640" coordsize="10,20">
              <v:shape style="position:absolute;left:2994;top:4640;width:10;height:20" coordorigin="2994,4640" coordsize="10,20" path="m2994,4659l3004,4659,3004,4640,2994,4640,2994,4659xe" filled="true" fillcolor="#000000" stroked="false">
                <v:path arrowok="t"/>
                <v:fill type="solid"/>
              </v:shape>
            </v:group>
            <v:group style="position:absolute;left:2994;top:4659;width:10;height:20" coordorigin="2994,4659" coordsize="10,20">
              <v:shape style="position:absolute;left:2994;top:4659;width:10;height:20" coordorigin="2994,4659" coordsize="10,20" path="m2994,4678l3004,4678,3004,4659,2994,4659,2994,4678xe" filled="true" fillcolor="#000000" stroked="false">
                <v:path arrowok="t"/>
                <v:fill type="solid"/>
              </v:shape>
            </v:group>
            <v:group style="position:absolute;left:2994;top:4678;width:10;height:20" coordorigin="2994,4678" coordsize="10,20">
              <v:shape style="position:absolute;left:2994;top:4678;width:10;height:20" coordorigin="2994,4678" coordsize="10,20" path="m2994,4697l3004,4697,3004,4678,2994,4678,2994,4697xe" filled="true" fillcolor="#000000" stroked="false">
                <v:path arrowok="t"/>
                <v:fill type="solid"/>
              </v:shape>
            </v:group>
            <v:group style="position:absolute;left:2994;top:4697;width:10;height:20" coordorigin="2994,4697" coordsize="10,20">
              <v:shape style="position:absolute;left:2994;top:4697;width:10;height:20" coordorigin="2994,4697" coordsize="10,20" path="m2994,4716l3004,4716,3004,4697,2994,4697,2994,4716xe" filled="true" fillcolor="#000000" stroked="false">
                <v:path arrowok="t"/>
                <v:fill type="solid"/>
              </v:shape>
            </v:group>
            <v:group style="position:absolute;left:2994;top:4716;width:10;height:20" coordorigin="2994,4716" coordsize="10,20">
              <v:shape style="position:absolute;left:2994;top:4716;width:10;height:20" coordorigin="2994,4716" coordsize="10,20" path="m2994,4736l3004,4736,3004,4716,2994,4716,2994,4736xe" filled="true" fillcolor="#000000" stroked="false">
                <v:path arrowok="t"/>
                <v:fill type="solid"/>
              </v:shape>
            </v:group>
            <v:group style="position:absolute;left:2994;top:4736;width:10;height:20" coordorigin="2994,4736" coordsize="10,20">
              <v:shape style="position:absolute;left:2994;top:4736;width:10;height:20" coordorigin="2994,4736" coordsize="10,20" path="m2994,4755l3004,4755,3004,4736,2994,4736,2994,4755xe" filled="true" fillcolor="#000000" stroked="false">
                <v:path arrowok="t"/>
                <v:fill type="solid"/>
              </v:shape>
            </v:group>
            <v:group style="position:absolute;left:2994;top:4755;width:10;height:20" coordorigin="2994,4755" coordsize="10,20">
              <v:shape style="position:absolute;left:2994;top:4755;width:10;height:20" coordorigin="2994,4755" coordsize="10,20" path="m2994,4774l3004,4774,3004,4755,2994,4755,2994,4774xe" filled="true" fillcolor="#000000" stroked="false">
                <v:path arrowok="t"/>
                <v:fill type="solid"/>
              </v:shape>
            </v:group>
            <v:group style="position:absolute;left:2994;top:4774;width:10;height:20" coordorigin="2994,4774" coordsize="10,20">
              <v:shape style="position:absolute;left:2994;top:4774;width:10;height:20" coordorigin="2994,4774" coordsize="10,20" path="m2994,4793l3004,4793,3004,4774,2994,4774,2994,4793xe" filled="true" fillcolor="#000000" stroked="false">
                <v:path arrowok="t"/>
                <v:fill type="solid"/>
              </v:shape>
            </v:group>
            <v:group style="position:absolute;left:2994;top:4793;width:10;height:20" coordorigin="2994,4793" coordsize="10,20">
              <v:shape style="position:absolute;left:2994;top:4793;width:10;height:20" coordorigin="2994,4793" coordsize="10,20" path="m2994,4812l3004,4812,3004,4793,2994,4793,2994,4812xe" filled="true" fillcolor="#000000" stroked="false">
                <v:path arrowok="t"/>
                <v:fill type="solid"/>
              </v:shape>
            </v:group>
            <v:group style="position:absolute;left:2994;top:4812;width:10;height:20" coordorigin="2994,4812" coordsize="10,20">
              <v:shape style="position:absolute;left:2994;top:4812;width:10;height:20" coordorigin="2994,4812" coordsize="10,20" path="m2994,4832l3004,4832,3004,4812,2994,4812,2994,4832xe" filled="true" fillcolor="#000000" stroked="false">
                <v:path arrowok="t"/>
                <v:fill type="solid"/>
              </v:shape>
            </v:group>
            <v:group style="position:absolute;left:2994;top:4832;width:10;height:20" coordorigin="2994,4832" coordsize="10,20">
              <v:shape style="position:absolute;left:2994;top:4832;width:10;height:20" coordorigin="2994,4832" coordsize="10,20" path="m2994,4851l3004,4851,3004,4832,2994,4832,2994,4851xe" filled="true" fillcolor="#000000" stroked="false">
                <v:path arrowok="t"/>
                <v:fill type="solid"/>
              </v:shape>
            </v:group>
            <v:group style="position:absolute;left:2994;top:4851;width:10;height:20" coordorigin="2994,4851" coordsize="10,20">
              <v:shape style="position:absolute;left:2994;top:4851;width:10;height:20" coordorigin="2994,4851" coordsize="10,20" path="m2994,4870l3004,4870,3004,4851,2994,4851,2994,4870xe" filled="true" fillcolor="#000000" stroked="false">
                <v:path arrowok="t"/>
                <v:fill type="solid"/>
              </v:shape>
            </v:group>
            <v:group style="position:absolute;left:2994;top:4870;width:10;height:20" coordorigin="2994,4870" coordsize="10,20">
              <v:shape style="position:absolute;left:2994;top:4870;width:10;height:20" coordorigin="2994,4870" coordsize="10,20" path="m2994,4890l3004,4890,3004,4870,2994,4870,2994,4890xe" filled="true" fillcolor="#000000" stroked="false">
                <v:path arrowok="t"/>
                <v:fill type="solid"/>
              </v:shape>
            </v:group>
            <v:group style="position:absolute;left:2994;top:4890;width:10;height:20" coordorigin="2994,4890" coordsize="10,20">
              <v:shape style="position:absolute;left:2994;top:4890;width:10;height:20" coordorigin="2994,4890" coordsize="10,20" path="m2994,4909l3004,4909,3004,4890,2994,4890,2994,4909xe" filled="true" fillcolor="#000000" stroked="false">
                <v:path arrowok="t"/>
                <v:fill type="solid"/>
              </v:shape>
            </v:group>
            <v:group style="position:absolute;left:2994;top:4909;width:10;height:20" coordorigin="2994,4909" coordsize="10,20">
              <v:shape style="position:absolute;left:2994;top:4909;width:10;height:20" coordorigin="2994,4909" coordsize="10,20" path="m2994,4928l3004,4928,3004,4909,2994,4909,2994,4928xe" filled="true" fillcolor="#000000" stroked="false">
                <v:path arrowok="t"/>
                <v:fill type="solid"/>
              </v:shape>
            </v:group>
            <v:group style="position:absolute;left:2994;top:4928;width:10;height:20" coordorigin="2994,4928" coordsize="10,20">
              <v:shape style="position:absolute;left:2994;top:4928;width:10;height:20" coordorigin="2994,4928" coordsize="10,20" path="m2994,4947l3004,4947,3004,4928,2994,4928,2994,4947xe" filled="true" fillcolor="#000000" stroked="false">
                <v:path arrowok="t"/>
                <v:fill type="solid"/>
              </v:shape>
            </v:group>
            <v:group style="position:absolute;left:2994;top:4947;width:10;height:20" coordorigin="2994,4947" coordsize="10,20">
              <v:shape style="position:absolute;left:2994;top:4947;width:10;height:20" coordorigin="2994,4947" coordsize="10,20" path="m2994,4966l3004,4966,3004,4947,2994,4947,2994,4966xe" filled="true" fillcolor="#000000" stroked="false">
                <v:path arrowok="t"/>
                <v:fill type="solid"/>
              </v:shape>
            </v:group>
            <v:group style="position:absolute;left:2994;top:4966;width:10;height:20" coordorigin="2994,4966" coordsize="10,20">
              <v:shape style="position:absolute;left:2994;top:4966;width:10;height:20" coordorigin="2994,4966" coordsize="10,20" path="m2994,4986l3004,4986,3004,4966,2994,4966,2994,4986xe" filled="true" fillcolor="#000000" stroked="false">
                <v:path arrowok="t"/>
                <v:fill type="solid"/>
              </v:shape>
            </v:group>
            <v:group style="position:absolute;left:2994;top:4986;width:10;height:20" coordorigin="2994,4986" coordsize="10,20">
              <v:shape style="position:absolute;left:2994;top:4986;width:10;height:20" coordorigin="2994,4986" coordsize="10,20" path="m2994,5005l3004,5005,3004,4986,2994,4986,2994,5005xe" filled="true" fillcolor="#000000" stroked="false">
                <v:path arrowok="t"/>
                <v:fill type="solid"/>
              </v:shape>
            </v:group>
            <v:group style="position:absolute;left:2994;top:5005;width:10;height:20" coordorigin="2994,5005" coordsize="10,20">
              <v:shape style="position:absolute;left:2994;top:5005;width:10;height:20" coordorigin="2994,5005" coordsize="10,20" path="m2994,5024l3004,5024,3004,5005,2994,5005,2994,5024xe" filled="true" fillcolor="#000000" stroked="false">
                <v:path arrowok="t"/>
                <v:fill type="solid"/>
              </v:shape>
            </v:group>
            <v:group style="position:absolute;left:2994;top:5024;width:10;height:20" coordorigin="2994,5024" coordsize="10,20">
              <v:shape style="position:absolute;left:2994;top:5024;width:10;height:20" coordorigin="2994,5024" coordsize="10,20" path="m2994,5043l3004,5043,3004,5024,2994,5024,2994,5043xe" filled="true" fillcolor="#000000" stroked="false">
                <v:path arrowok="t"/>
                <v:fill type="solid"/>
              </v:shape>
            </v:group>
            <v:group style="position:absolute;left:2994;top:5043;width:10;height:20" coordorigin="2994,5043" coordsize="10,20">
              <v:shape style="position:absolute;left:2994;top:5043;width:10;height:20" coordorigin="2994,5043" coordsize="10,20" path="m2994,5062l3004,5062,3004,5043,2994,5043,2994,5062xe" filled="true" fillcolor="#000000" stroked="false">
                <v:path arrowok="t"/>
                <v:fill type="solid"/>
              </v:shape>
            </v:group>
            <v:group style="position:absolute;left:2994;top:5062;width:10;height:20" coordorigin="2994,5062" coordsize="10,20">
              <v:shape style="position:absolute;left:2994;top:5062;width:10;height:20" coordorigin="2994,5062" coordsize="10,20" path="m2994,5082l3004,5082,3004,5062,2994,5062,2994,5082xe" filled="true" fillcolor="#000000" stroked="false">
                <v:path arrowok="t"/>
                <v:fill type="solid"/>
              </v:shape>
            </v:group>
            <v:group style="position:absolute;left:2994;top:5082;width:10;height:20" coordorigin="2994,5082" coordsize="10,20">
              <v:shape style="position:absolute;left:2994;top:5082;width:10;height:20" coordorigin="2994,5082" coordsize="10,20" path="m2994,5101l3004,5101,3004,5082,2994,5082,2994,5101xe" filled="true" fillcolor="#000000" stroked="false">
                <v:path arrowok="t"/>
                <v:fill type="solid"/>
              </v:shape>
            </v:group>
            <v:group style="position:absolute;left:2994;top:5101;width:10;height:20" coordorigin="2994,5101" coordsize="10,20">
              <v:shape style="position:absolute;left:2994;top:5101;width:10;height:20" coordorigin="2994,5101" coordsize="10,20" path="m2994,5120l3004,5120,3004,5101,2994,5101,2994,5120xe" filled="true" fillcolor="#000000" stroked="false">
                <v:path arrowok="t"/>
                <v:fill type="solid"/>
              </v:shape>
            </v:group>
            <v:group style="position:absolute;left:2994;top:5120;width:10;height:20" coordorigin="2994,5120" coordsize="10,20">
              <v:shape style="position:absolute;left:2994;top:5120;width:10;height:20" coordorigin="2994,5120" coordsize="10,20" path="m2994,5139l3004,5139,3004,5120,2994,5120,2994,5139xe" filled="true" fillcolor="#000000" stroked="false">
                <v:path arrowok="t"/>
                <v:fill type="solid"/>
              </v:shape>
            </v:group>
            <v:group style="position:absolute;left:2994;top:5139;width:10;height:20" coordorigin="2994,5139" coordsize="10,20">
              <v:shape style="position:absolute;left:2994;top:5139;width:10;height:20" coordorigin="2994,5139" coordsize="10,20" path="m2994,5158l3004,5158,3004,5139,2994,5139,2994,5158xe" filled="true" fillcolor="#000000" stroked="false">
                <v:path arrowok="t"/>
                <v:fill type="solid"/>
              </v:shape>
            </v:group>
            <v:group style="position:absolute;left:2994;top:5158;width:10;height:20" coordorigin="2994,5158" coordsize="10,20">
              <v:shape style="position:absolute;left:2994;top:5158;width:10;height:20" coordorigin="2994,5158" coordsize="10,20" path="m2994,5178l3004,5178,3004,5158,2994,5158,2994,5178xe" filled="true" fillcolor="#000000" stroked="false">
                <v:path arrowok="t"/>
                <v:fill type="solid"/>
              </v:shape>
            </v:group>
            <v:group style="position:absolute;left:2994;top:5178;width:10;height:20" coordorigin="2994,5178" coordsize="10,20">
              <v:shape style="position:absolute;left:2994;top:5178;width:10;height:20" coordorigin="2994,5178" coordsize="10,20" path="m2994,5197l3004,5197,3004,5178,2994,5178,2994,5197xe" filled="true" fillcolor="#000000" stroked="false">
                <v:path arrowok="t"/>
                <v:fill type="solid"/>
              </v:shape>
            </v:group>
            <v:group style="position:absolute;left:2994;top:5197;width:10;height:20" coordorigin="2994,5197" coordsize="10,20">
              <v:shape style="position:absolute;left:2994;top:5197;width:10;height:20" coordorigin="2994,5197" coordsize="10,20" path="m2994,5216l3004,5216,3004,5197,2994,5197,2994,5216xe" filled="true" fillcolor="#000000" stroked="false">
                <v:path arrowok="t"/>
                <v:fill type="solid"/>
              </v:shape>
            </v:group>
            <v:group style="position:absolute;left:2994;top:5216;width:10;height:20" coordorigin="2994,5216" coordsize="10,20">
              <v:shape style="position:absolute;left:2994;top:5216;width:10;height:20" coordorigin="2994,5216" coordsize="10,20" path="m2994,5235l3004,5235,3004,5216,2994,5216,2994,5235xe" filled="true" fillcolor="#000000" stroked="false">
                <v:path arrowok="t"/>
                <v:fill type="solid"/>
              </v:shape>
            </v:group>
            <v:group style="position:absolute;left:2994;top:5235;width:10;height:20" coordorigin="2994,5235" coordsize="10,20">
              <v:shape style="position:absolute;left:2994;top:5235;width:10;height:20" coordorigin="2994,5235" coordsize="10,20" path="m2994,5254l3004,5254,3004,5235,2994,5235,2994,5254xe" filled="true" fillcolor="#000000" stroked="false">
                <v:path arrowok="t"/>
                <v:fill type="solid"/>
              </v:shape>
            </v:group>
            <v:group style="position:absolute;left:2994;top:5254;width:10;height:20" coordorigin="2994,5254" coordsize="10,20">
              <v:shape style="position:absolute;left:2994;top:5254;width:10;height:20" coordorigin="2994,5254" coordsize="10,20" path="m2994,5274l3004,5274,3004,5254,2994,5254,2994,5274xe" filled="true" fillcolor="#000000" stroked="false">
                <v:path arrowok="t"/>
                <v:fill type="solid"/>
              </v:shape>
            </v:group>
            <v:group style="position:absolute;left:2994;top:5274;width:10;height:20" coordorigin="2994,5274" coordsize="10,20">
              <v:shape style="position:absolute;left:2994;top:5274;width:10;height:20" coordorigin="2994,5274" coordsize="10,20" path="m2994,5293l3004,5293,3004,5274,2994,5274,2994,5293xe" filled="true" fillcolor="#000000" stroked="false">
                <v:path arrowok="t"/>
                <v:fill type="solid"/>
              </v:shape>
            </v:group>
            <v:group style="position:absolute;left:2994;top:5293;width:10;height:20" coordorigin="2994,5293" coordsize="10,20">
              <v:shape style="position:absolute;left:2994;top:5293;width:10;height:20" coordorigin="2994,5293" coordsize="10,20" path="m2994,5312l3004,5312,3004,5293,2994,5293,2994,5312xe" filled="true" fillcolor="#000000" stroked="false">
                <v:path arrowok="t"/>
                <v:fill type="solid"/>
              </v:shape>
            </v:group>
            <v:group style="position:absolute;left:6374;top:4064;width:10;height:20" coordorigin="6374,4064" coordsize="10,20">
              <v:shape style="position:absolute;left:6374;top:4064;width:10;height:20" coordorigin="6374,4064" coordsize="10,20" path="m6374,4083l6383,4083,6383,4064,6374,4064,6374,4083xe" filled="true" fillcolor="#000000" stroked="false">
                <v:path arrowok="t"/>
                <v:fill type="solid"/>
              </v:shape>
            </v:group>
            <v:group style="position:absolute;left:6374;top:4083;width:10;height:20" coordorigin="6374,4083" coordsize="10,20">
              <v:shape style="position:absolute;left:6374;top:4083;width:10;height:20" coordorigin="6374,4083" coordsize="10,20" path="m6374,4102l6383,4102,6383,4083,6374,4083,6374,4102xe" filled="true" fillcolor="#000000" stroked="false">
                <v:path arrowok="t"/>
                <v:fill type="solid"/>
              </v:shape>
            </v:group>
            <v:group style="position:absolute;left:6374;top:4102;width:10;height:20" coordorigin="6374,4102" coordsize="10,20">
              <v:shape style="position:absolute;left:6374;top:4102;width:10;height:20" coordorigin="6374,4102" coordsize="10,20" path="m6374,4121l6383,4121,6383,4102,6374,4102,6374,4121xe" filled="true" fillcolor="#000000" stroked="false">
                <v:path arrowok="t"/>
                <v:fill type="solid"/>
              </v:shape>
            </v:group>
            <v:group style="position:absolute;left:6374;top:4121;width:10;height:20" coordorigin="6374,4121" coordsize="10,20">
              <v:shape style="position:absolute;left:6374;top:4121;width:10;height:20" coordorigin="6374,4121" coordsize="10,20" path="m6374,4140l6383,4140,6383,4121,6374,4121,6374,4140xe" filled="true" fillcolor="#000000" stroked="false">
                <v:path arrowok="t"/>
                <v:fill type="solid"/>
              </v:shape>
            </v:group>
            <v:group style="position:absolute;left:6374;top:4140;width:10;height:20" coordorigin="6374,4140" coordsize="10,20">
              <v:shape style="position:absolute;left:6374;top:4140;width:10;height:20" coordorigin="6374,4140" coordsize="10,20" path="m6374,4160l6383,4160,6383,4140,6374,4140,6374,4160xe" filled="true" fillcolor="#000000" stroked="false">
                <v:path arrowok="t"/>
                <v:fill type="solid"/>
              </v:shape>
            </v:group>
            <v:group style="position:absolute;left:6374;top:4160;width:10;height:20" coordorigin="6374,4160" coordsize="10,20">
              <v:shape style="position:absolute;left:6374;top:4160;width:10;height:20" coordorigin="6374,4160" coordsize="10,20" path="m6374,4179l6383,4179,6383,4160,6374,4160,6374,4179xe" filled="true" fillcolor="#000000" stroked="false">
                <v:path arrowok="t"/>
                <v:fill type="solid"/>
              </v:shape>
            </v:group>
            <v:group style="position:absolute;left:6374;top:4179;width:10;height:20" coordorigin="6374,4179" coordsize="10,20">
              <v:shape style="position:absolute;left:6374;top:4179;width:10;height:20" coordorigin="6374,4179" coordsize="10,20" path="m6374,4198l6383,4198,6383,4179,6374,4179,6374,4198xe" filled="true" fillcolor="#000000" stroked="false">
                <v:path arrowok="t"/>
                <v:fill type="solid"/>
              </v:shape>
            </v:group>
            <v:group style="position:absolute;left:6374;top:4198;width:10;height:20" coordorigin="6374,4198" coordsize="10,20">
              <v:shape style="position:absolute;left:6374;top:4198;width:10;height:20" coordorigin="6374,4198" coordsize="10,20" path="m6374,4217l6383,4217,6383,4198,6374,4198,6374,4217xe" filled="true" fillcolor="#000000" stroked="false">
                <v:path arrowok="t"/>
                <v:fill type="solid"/>
              </v:shape>
            </v:group>
            <v:group style="position:absolute;left:6374;top:4217;width:10;height:20" coordorigin="6374,4217" coordsize="10,20">
              <v:shape style="position:absolute;left:6374;top:4217;width:10;height:20" coordorigin="6374,4217" coordsize="10,20" path="m6374,4236l6383,4236,6383,4217,6374,4217,6374,4236xe" filled="true" fillcolor="#000000" stroked="false">
                <v:path arrowok="t"/>
                <v:fill type="solid"/>
              </v:shape>
            </v:group>
            <v:group style="position:absolute;left:6374;top:4236;width:10;height:20" coordorigin="6374,4236" coordsize="10,20">
              <v:shape style="position:absolute;left:6374;top:4236;width:10;height:20" coordorigin="6374,4236" coordsize="10,20" path="m6374,4256l6383,4256,6383,4236,6374,4236,6374,4256xe" filled="true" fillcolor="#000000" stroked="false">
                <v:path arrowok="t"/>
                <v:fill type="solid"/>
              </v:shape>
            </v:group>
            <v:group style="position:absolute;left:6374;top:4256;width:10;height:20" coordorigin="6374,4256" coordsize="10,20">
              <v:shape style="position:absolute;left:6374;top:4256;width:10;height:20" coordorigin="6374,4256" coordsize="10,20" path="m6374,4275l6383,4275,6383,4256,6374,4256,6374,4275xe" filled="true" fillcolor="#000000" stroked="false">
                <v:path arrowok="t"/>
                <v:fill type="solid"/>
              </v:shape>
            </v:group>
            <v:group style="position:absolute;left:6374;top:4275;width:10;height:20" coordorigin="6374,4275" coordsize="10,20">
              <v:shape style="position:absolute;left:6374;top:4275;width:10;height:20" coordorigin="6374,4275" coordsize="10,20" path="m6374,4294l6383,4294,6383,4275,6374,4275,6374,4294xe" filled="true" fillcolor="#000000" stroked="false">
                <v:path arrowok="t"/>
                <v:fill type="solid"/>
              </v:shape>
            </v:group>
            <v:group style="position:absolute;left:6374;top:4294;width:10;height:20" coordorigin="6374,4294" coordsize="10,20">
              <v:shape style="position:absolute;left:6374;top:4294;width:10;height:20" coordorigin="6374,4294" coordsize="10,20" path="m6374,4313l6383,4313,6383,4294,6374,4294,6374,4313xe" filled="true" fillcolor="#000000" stroked="false">
                <v:path arrowok="t"/>
                <v:fill type="solid"/>
              </v:shape>
            </v:group>
            <v:group style="position:absolute;left:6374;top:4313;width:10;height:20" coordorigin="6374,4313" coordsize="10,20">
              <v:shape style="position:absolute;left:6374;top:4313;width:10;height:20" coordorigin="6374,4313" coordsize="10,20" path="m6374,4332l6383,4332,6383,4313,6374,4313,6374,4332xe" filled="true" fillcolor="#000000" stroked="false">
                <v:path arrowok="t"/>
                <v:fill type="solid"/>
              </v:shape>
            </v:group>
            <v:group style="position:absolute;left:6374;top:4332;width:10;height:20" coordorigin="6374,4332" coordsize="10,20">
              <v:shape style="position:absolute;left:6374;top:4332;width:10;height:20" coordorigin="6374,4332" coordsize="10,20" path="m6374,4352l6383,4352,6383,4332,6374,4332,6374,4352xe" filled="true" fillcolor="#000000" stroked="false">
                <v:path arrowok="t"/>
                <v:fill type="solid"/>
              </v:shape>
            </v:group>
            <v:group style="position:absolute;left:6374;top:4352;width:10;height:20" coordorigin="6374,4352" coordsize="10,20">
              <v:shape style="position:absolute;left:6374;top:4352;width:10;height:20" coordorigin="6374,4352" coordsize="10,20" path="m6374,4371l6383,4371,6383,4352,6374,4352,6374,4371xe" filled="true" fillcolor="#000000" stroked="false">
                <v:path arrowok="t"/>
                <v:fill type="solid"/>
              </v:shape>
            </v:group>
            <v:group style="position:absolute;left:6374;top:4371;width:10;height:20" coordorigin="6374,4371" coordsize="10,20">
              <v:shape style="position:absolute;left:6374;top:4371;width:10;height:20" coordorigin="6374,4371" coordsize="10,20" path="m6374,4390l6383,4390,6383,4371,6374,4371,6374,4390xe" filled="true" fillcolor="#000000" stroked="false">
                <v:path arrowok="t"/>
                <v:fill type="solid"/>
              </v:shape>
            </v:group>
            <v:group style="position:absolute;left:6374;top:4390;width:10;height:20" coordorigin="6374,4390" coordsize="10,20">
              <v:shape style="position:absolute;left:6374;top:4390;width:10;height:20" coordorigin="6374,4390" coordsize="10,20" path="m6374,4409l6383,4409,6383,4390,6374,4390,6374,4409xe" filled="true" fillcolor="#000000" stroked="false">
                <v:path arrowok="t"/>
                <v:fill type="solid"/>
              </v:shape>
            </v:group>
            <v:group style="position:absolute;left:6374;top:4409;width:10;height:20" coordorigin="6374,4409" coordsize="10,20">
              <v:shape style="position:absolute;left:6374;top:4409;width:10;height:20" coordorigin="6374,4409" coordsize="10,20" path="m6374,4428l6383,4428,6383,4409,6374,4409,6374,4428xe" filled="true" fillcolor="#000000" stroked="false">
                <v:path arrowok="t"/>
                <v:fill type="solid"/>
              </v:shape>
            </v:group>
            <v:group style="position:absolute;left:6374;top:4428;width:10;height:20" coordorigin="6374,4428" coordsize="10,20">
              <v:shape style="position:absolute;left:6374;top:4428;width:10;height:20" coordorigin="6374,4428" coordsize="10,20" path="m6374,4448l6383,4448,6383,4428,6374,4428,6374,4448xe" filled="true" fillcolor="#000000" stroked="false">
                <v:path arrowok="t"/>
                <v:fill type="solid"/>
              </v:shape>
            </v:group>
            <v:group style="position:absolute;left:6374;top:4448;width:10;height:20" coordorigin="6374,4448" coordsize="10,20">
              <v:shape style="position:absolute;left:6374;top:4448;width:10;height:20" coordorigin="6374,4448" coordsize="10,20" path="m6374,4467l6383,4467,6383,4448,6374,4448,6374,4467xe" filled="true" fillcolor="#000000" stroked="false">
                <v:path arrowok="t"/>
                <v:fill type="solid"/>
              </v:shape>
            </v:group>
            <v:group style="position:absolute;left:6374;top:4467;width:10;height:20" coordorigin="6374,4467" coordsize="10,20">
              <v:shape style="position:absolute;left:6374;top:4467;width:10;height:20" coordorigin="6374,4467" coordsize="10,20" path="m6374,4486l6383,4486,6383,4467,6374,4467,6374,4486xe" filled="true" fillcolor="#000000" stroked="false">
                <v:path arrowok="t"/>
                <v:fill type="solid"/>
              </v:shape>
            </v:group>
            <v:group style="position:absolute;left:6374;top:4486;width:10;height:20" coordorigin="6374,4486" coordsize="10,20">
              <v:shape style="position:absolute;left:6374;top:4486;width:10;height:20" coordorigin="6374,4486" coordsize="10,20" path="m6374,4505l6383,4505,6383,4486,6374,4486,6374,4505xe" filled="true" fillcolor="#000000" stroked="false">
                <v:path arrowok="t"/>
                <v:fill type="solid"/>
              </v:shape>
            </v:group>
            <v:group style="position:absolute;left:6374;top:4505;width:10;height:20" coordorigin="6374,4505" coordsize="10,20">
              <v:shape style="position:absolute;left:6374;top:4505;width:10;height:20" coordorigin="6374,4505" coordsize="10,20" path="m6374,4524l6383,4524,6383,4505,6374,4505,6374,4524xe" filled="true" fillcolor="#000000" stroked="false">
                <v:path arrowok="t"/>
                <v:fill type="solid"/>
              </v:shape>
            </v:group>
            <v:group style="position:absolute;left:6374;top:4524;width:10;height:20" coordorigin="6374,4524" coordsize="10,20">
              <v:shape style="position:absolute;left:6374;top:4524;width:10;height:20" coordorigin="6374,4524" coordsize="10,20" path="m6374,4544l6383,4544,6383,4524,6374,4524,6374,4544xe" filled="true" fillcolor="#000000" stroked="false">
                <v:path arrowok="t"/>
                <v:fill type="solid"/>
              </v:shape>
            </v:group>
            <v:group style="position:absolute;left:6374;top:4544;width:10;height:20" coordorigin="6374,4544" coordsize="10,20">
              <v:shape style="position:absolute;left:6374;top:4544;width:10;height:20" coordorigin="6374,4544" coordsize="10,20" path="m6374,4563l6383,4563,6383,4544,6374,4544,6374,4563xe" filled="true" fillcolor="#000000" stroked="false">
                <v:path arrowok="t"/>
                <v:fill type="solid"/>
              </v:shape>
            </v:group>
            <v:group style="position:absolute;left:6374;top:4563;width:10;height:20" coordorigin="6374,4563" coordsize="10,20">
              <v:shape style="position:absolute;left:6374;top:4563;width:10;height:20" coordorigin="6374,4563" coordsize="10,20" path="m6374,4582l6383,4582,6383,4563,6374,4563,6374,4582xe" filled="true" fillcolor="#000000" stroked="false">
                <v:path arrowok="t"/>
                <v:fill type="solid"/>
              </v:shape>
            </v:group>
            <v:group style="position:absolute;left:6374;top:4582;width:10;height:20" coordorigin="6374,4582" coordsize="10,20">
              <v:shape style="position:absolute;left:6374;top:4582;width:10;height:20" coordorigin="6374,4582" coordsize="10,20" path="m6374,4601l6383,4601,6383,4582,6374,4582,6374,4601xe" filled="true" fillcolor="#000000" stroked="false">
                <v:path arrowok="t"/>
                <v:fill type="solid"/>
              </v:shape>
            </v:group>
            <v:group style="position:absolute;left:6374;top:4601;width:10;height:20" coordorigin="6374,4601" coordsize="10,20">
              <v:shape style="position:absolute;left:6374;top:4601;width:10;height:20" coordorigin="6374,4601" coordsize="10,20" path="m6374,4620l6383,4620,6383,4601,6374,4601,6374,4620xe" filled="true" fillcolor="#000000" stroked="false">
                <v:path arrowok="t"/>
                <v:fill type="solid"/>
              </v:shape>
            </v:group>
            <v:group style="position:absolute;left:6374;top:4620;width:10;height:20" coordorigin="6374,4620" coordsize="10,20">
              <v:shape style="position:absolute;left:6374;top:4620;width:10;height:20" coordorigin="6374,4620" coordsize="10,20" path="m6374,4640l6383,4640,6383,4620,6374,4620,6374,4640xe" filled="true" fillcolor="#000000" stroked="false">
                <v:path arrowok="t"/>
                <v:fill type="solid"/>
              </v:shape>
            </v:group>
            <v:group style="position:absolute;left:6374;top:4640;width:10;height:20" coordorigin="6374,4640" coordsize="10,20">
              <v:shape style="position:absolute;left:6374;top:4640;width:10;height:20" coordorigin="6374,4640" coordsize="10,20" path="m6374,4659l6383,4659,6383,4640,6374,4640,6374,4659xe" filled="true" fillcolor="#000000" stroked="false">
                <v:path arrowok="t"/>
                <v:fill type="solid"/>
              </v:shape>
            </v:group>
            <v:group style="position:absolute;left:6374;top:4659;width:10;height:20" coordorigin="6374,4659" coordsize="10,20">
              <v:shape style="position:absolute;left:6374;top:4659;width:10;height:20" coordorigin="6374,4659" coordsize="10,20" path="m6374,4678l6383,4678,6383,4659,6374,4659,6374,4678xe" filled="true" fillcolor="#000000" stroked="false">
                <v:path arrowok="t"/>
                <v:fill type="solid"/>
              </v:shape>
            </v:group>
            <v:group style="position:absolute;left:6374;top:4678;width:10;height:20" coordorigin="6374,4678" coordsize="10,20">
              <v:shape style="position:absolute;left:6374;top:4678;width:10;height:20" coordorigin="6374,4678" coordsize="10,20" path="m6374,4697l6383,4697,6383,4678,6374,4678,6374,4697xe" filled="true" fillcolor="#000000" stroked="false">
                <v:path arrowok="t"/>
                <v:fill type="solid"/>
              </v:shape>
            </v:group>
            <v:group style="position:absolute;left:6374;top:4697;width:10;height:20" coordorigin="6374,4697" coordsize="10,20">
              <v:shape style="position:absolute;left:6374;top:4697;width:10;height:20" coordorigin="6374,4697" coordsize="10,20" path="m6374,4716l6383,4716,6383,4697,6374,4697,6374,4716xe" filled="true" fillcolor="#000000" stroked="false">
                <v:path arrowok="t"/>
                <v:fill type="solid"/>
              </v:shape>
            </v:group>
            <v:group style="position:absolute;left:6374;top:4716;width:10;height:20" coordorigin="6374,4716" coordsize="10,20">
              <v:shape style="position:absolute;left:6374;top:4716;width:10;height:20" coordorigin="6374,4716" coordsize="10,20" path="m6374,4736l6383,4736,6383,4716,6374,4716,6374,4736xe" filled="true" fillcolor="#000000" stroked="false">
                <v:path arrowok="t"/>
                <v:fill type="solid"/>
              </v:shape>
            </v:group>
            <v:group style="position:absolute;left:6374;top:4736;width:10;height:20" coordorigin="6374,4736" coordsize="10,20">
              <v:shape style="position:absolute;left:6374;top:4736;width:10;height:20" coordorigin="6374,4736" coordsize="10,20" path="m6374,4755l6383,4755,6383,4736,6374,4736,6374,4755xe" filled="true" fillcolor="#000000" stroked="false">
                <v:path arrowok="t"/>
                <v:fill type="solid"/>
              </v:shape>
            </v:group>
            <v:group style="position:absolute;left:6374;top:4755;width:10;height:20" coordorigin="6374,4755" coordsize="10,20">
              <v:shape style="position:absolute;left:6374;top:4755;width:10;height:20" coordorigin="6374,4755" coordsize="10,20" path="m6374,4774l6383,4774,6383,4755,6374,4755,6374,4774xe" filled="true" fillcolor="#000000" stroked="false">
                <v:path arrowok="t"/>
                <v:fill type="solid"/>
              </v:shape>
            </v:group>
            <v:group style="position:absolute;left:6374;top:4774;width:10;height:20" coordorigin="6374,4774" coordsize="10,20">
              <v:shape style="position:absolute;left:6374;top:4774;width:10;height:20" coordorigin="6374,4774" coordsize="10,20" path="m6374,4793l6383,4793,6383,4774,6374,4774,6374,4793xe" filled="true" fillcolor="#000000" stroked="false">
                <v:path arrowok="t"/>
                <v:fill type="solid"/>
              </v:shape>
            </v:group>
            <v:group style="position:absolute;left:6374;top:4793;width:10;height:20" coordorigin="6374,4793" coordsize="10,20">
              <v:shape style="position:absolute;left:6374;top:4793;width:10;height:20" coordorigin="6374,4793" coordsize="10,20" path="m6374,4812l6383,4812,6383,4793,6374,4793,6374,4812xe" filled="true" fillcolor="#000000" stroked="false">
                <v:path arrowok="t"/>
                <v:fill type="solid"/>
              </v:shape>
            </v:group>
            <v:group style="position:absolute;left:6374;top:4812;width:10;height:20" coordorigin="6374,4812" coordsize="10,20">
              <v:shape style="position:absolute;left:6374;top:4812;width:10;height:20" coordorigin="6374,4812" coordsize="10,20" path="m6374,4832l6383,4832,6383,4812,6374,4812,6374,4832xe" filled="true" fillcolor="#000000" stroked="false">
                <v:path arrowok="t"/>
                <v:fill type="solid"/>
              </v:shape>
            </v:group>
            <v:group style="position:absolute;left:6374;top:4832;width:10;height:20" coordorigin="6374,4832" coordsize="10,20">
              <v:shape style="position:absolute;left:6374;top:4832;width:10;height:20" coordorigin="6374,4832" coordsize="10,20" path="m6374,4851l6383,4851,6383,4832,6374,4832,6374,4851xe" filled="true" fillcolor="#000000" stroked="false">
                <v:path arrowok="t"/>
                <v:fill type="solid"/>
              </v:shape>
            </v:group>
            <v:group style="position:absolute;left:6374;top:4851;width:10;height:20" coordorigin="6374,4851" coordsize="10,20">
              <v:shape style="position:absolute;left:6374;top:4851;width:10;height:20" coordorigin="6374,4851" coordsize="10,20" path="m6374,4870l6383,4870,6383,4851,6374,4851,6374,4870xe" filled="true" fillcolor="#000000" stroked="false">
                <v:path arrowok="t"/>
                <v:fill type="solid"/>
              </v:shape>
            </v:group>
            <v:group style="position:absolute;left:6374;top:4870;width:10;height:20" coordorigin="6374,4870" coordsize="10,20">
              <v:shape style="position:absolute;left:6374;top:4870;width:10;height:20" coordorigin="6374,4870" coordsize="10,20" path="m6374,4890l6383,4890,6383,4870,6374,4870,6374,4890xe" filled="true" fillcolor="#000000" stroked="false">
                <v:path arrowok="t"/>
                <v:fill type="solid"/>
              </v:shape>
            </v:group>
            <v:group style="position:absolute;left:6374;top:4890;width:10;height:20" coordorigin="6374,4890" coordsize="10,20">
              <v:shape style="position:absolute;left:6374;top:4890;width:10;height:20" coordorigin="6374,4890" coordsize="10,20" path="m6374,4909l6383,4909,6383,4890,6374,4890,6374,4909xe" filled="true" fillcolor="#000000" stroked="false">
                <v:path arrowok="t"/>
                <v:fill type="solid"/>
              </v:shape>
            </v:group>
            <v:group style="position:absolute;left:6374;top:4909;width:10;height:20" coordorigin="6374,4909" coordsize="10,20">
              <v:shape style="position:absolute;left:6374;top:4909;width:10;height:20" coordorigin="6374,4909" coordsize="10,20" path="m6374,4928l6383,4928,6383,4909,6374,4909,6374,4928xe" filled="true" fillcolor="#000000" stroked="false">
                <v:path arrowok="t"/>
                <v:fill type="solid"/>
              </v:shape>
            </v:group>
            <v:group style="position:absolute;left:6374;top:4928;width:10;height:20" coordorigin="6374,4928" coordsize="10,20">
              <v:shape style="position:absolute;left:6374;top:4928;width:10;height:20" coordorigin="6374,4928" coordsize="10,20" path="m6374,4947l6383,4947,6383,4928,6374,4928,6374,4947xe" filled="true" fillcolor="#000000" stroked="false">
                <v:path arrowok="t"/>
                <v:fill type="solid"/>
              </v:shape>
            </v:group>
            <v:group style="position:absolute;left:6374;top:4947;width:10;height:20" coordorigin="6374,4947" coordsize="10,20">
              <v:shape style="position:absolute;left:6374;top:4947;width:10;height:20" coordorigin="6374,4947" coordsize="10,20" path="m6374,4966l6383,4966,6383,4947,6374,4947,6374,4966xe" filled="true" fillcolor="#000000" stroked="false">
                <v:path arrowok="t"/>
                <v:fill type="solid"/>
              </v:shape>
            </v:group>
            <v:group style="position:absolute;left:6374;top:4966;width:10;height:20" coordorigin="6374,4966" coordsize="10,20">
              <v:shape style="position:absolute;left:6374;top:4966;width:10;height:20" coordorigin="6374,4966" coordsize="10,20" path="m6374,4986l6383,4986,6383,4966,6374,4966,6374,4986xe" filled="true" fillcolor="#000000" stroked="false">
                <v:path arrowok="t"/>
                <v:fill type="solid"/>
              </v:shape>
            </v:group>
            <v:group style="position:absolute;left:6374;top:4986;width:10;height:20" coordorigin="6374,4986" coordsize="10,20">
              <v:shape style="position:absolute;left:6374;top:4986;width:10;height:20" coordorigin="6374,4986" coordsize="10,20" path="m6374,5005l6383,5005,6383,4986,6374,4986,6374,5005xe" filled="true" fillcolor="#000000" stroked="false">
                <v:path arrowok="t"/>
                <v:fill type="solid"/>
              </v:shape>
            </v:group>
            <v:group style="position:absolute;left:6374;top:5005;width:10;height:20" coordorigin="6374,5005" coordsize="10,20">
              <v:shape style="position:absolute;left:6374;top:5005;width:10;height:20" coordorigin="6374,5005" coordsize="10,20" path="m6374,5024l6383,5024,6383,5005,6374,5005,6374,5024xe" filled="true" fillcolor="#000000" stroked="false">
                <v:path arrowok="t"/>
                <v:fill type="solid"/>
              </v:shape>
            </v:group>
            <v:group style="position:absolute;left:6374;top:5024;width:10;height:20" coordorigin="6374,5024" coordsize="10,20">
              <v:shape style="position:absolute;left:6374;top:5024;width:10;height:20" coordorigin="6374,5024" coordsize="10,20" path="m6374,5043l6383,5043,6383,5024,6374,5024,6374,5043xe" filled="true" fillcolor="#000000" stroked="false">
                <v:path arrowok="t"/>
                <v:fill type="solid"/>
              </v:shape>
            </v:group>
            <v:group style="position:absolute;left:6374;top:5043;width:10;height:20" coordorigin="6374,5043" coordsize="10,20">
              <v:shape style="position:absolute;left:6374;top:5043;width:10;height:20" coordorigin="6374,5043" coordsize="10,20" path="m6374,5062l6383,5062,6383,5043,6374,5043,6374,5062xe" filled="true" fillcolor="#000000" stroked="false">
                <v:path arrowok="t"/>
                <v:fill type="solid"/>
              </v:shape>
            </v:group>
            <v:group style="position:absolute;left:6374;top:5062;width:10;height:20" coordorigin="6374,5062" coordsize="10,20">
              <v:shape style="position:absolute;left:6374;top:5062;width:10;height:20" coordorigin="6374,5062" coordsize="10,20" path="m6374,5082l6383,5082,6383,5062,6374,5062,6374,5082xe" filled="true" fillcolor="#000000" stroked="false">
                <v:path arrowok="t"/>
                <v:fill type="solid"/>
              </v:shape>
            </v:group>
            <v:group style="position:absolute;left:6374;top:5082;width:10;height:20" coordorigin="6374,5082" coordsize="10,20">
              <v:shape style="position:absolute;left:6374;top:5082;width:10;height:20" coordorigin="6374,5082" coordsize="10,20" path="m6374,5101l6383,5101,6383,5082,6374,5082,6374,5101xe" filled="true" fillcolor="#000000" stroked="false">
                <v:path arrowok="t"/>
                <v:fill type="solid"/>
              </v:shape>
            </v:group>
            <v:group style="position:absolute;left:6374;top:5101;width:10;height:20" coordorigin="6374,5101" coordsize="10,20">
              <v:shape style="position:absolute;left:6374;top:5101;width:10;height:20" coordorigin="6374,5101" coordsize="10,20" path="m6374,5120l6383,5120,6383,5101,6374,5101,6374,5120xe" filled="true" fillcolor="#000000" stroked="false">
                <v:path arrowok="t"/>
                <v:fill type="solid"/>
              </v:shape>
            </v:group>
            <v:group style="position:absolute;left:6374;top:5120;width:10;height:20" coordorigin="6374,5120" coordsize="10,20">
              <v:shape style="position:absolute;left:6374;top:5120;width:10;height:20" coordorigin="6374,5120" coordsize="10,20" path="m6374,5139l6383,5139,6383,5120,6374,5120,6374,5139xe" filled="true" fillcolor="#000000" stroked="false">
                <v:path arrowok="t"/>
                <v:fill type="solid"/>
              </v:shape>
            </v:group>
            <v:group style="position:absolute;left:6374;top:5139;width:10;height:20" coordorigin="6374,5139" coordsize="10,20">
              <v:shape style="position:absolute;left:6374;top:5139;width:10;height:20" coordorigin="6374,5139" coordsize="10,20" path="m6374,5158l6383,5158,6383,5139,6374,5139,6374,5158xe" filled="true" fillcolor="#000000" stroked="false">
                <v:path arrowok="t"/>
                <v:fill type="solid"/>
              </v:shape>
            </v:group>
            <v:group style="position:absolute;left:6374;top:5158;width:10;height:20" coordorigin="6374,5158" coordsize="10,20">
              <v:shape style="position:absolute;left:6374;top:5158;width:10;height:20" coordorigin="6374,5158" coordsize="10,20" path="m6374,5178l6383,5178,6383,5158,6374,5158,6374,5178xe" filled="true" fillcolor="#000000" stroked="false">
                <v:path arrowok="t"/>
                <v:fill type="solid"/>
              </v:shape>
            </v:group>
            <v:group style="position:absolute;left:6374;top:5178;width:10;height:20" coordorigin="6374,5178" coordsize="10,20">
              <v:shape style="position:absolute;left:6374;top:5178;width:10;height:20" coordorigin="6374,5178" coordsize="10,20" path="m6374,5197l6383,5197,6383,5178,6374,5178,6374,5197xe" filled="true" fillcolor="#000000" stroked="false">
                <v:path arrowok="t"/>
                <v:fill type="solid"/>
              </v:shape>
            </v:group>
            <v:group style="position:absolute;left:6374;top:5197;width:10;height:20" coordorigin="6374,5197" coordsize="10,20">
              <v:shape style="position:absolute;left:6374;top:5197;width:10;height:20" coordorigin="6374,5197" coordsize="10,20" path="m6374,5216l6383,5216,6383,5197,6374,5197,6374,5216xe" filled="true" fillcolor="#000000" stroked="false">
                <v:path arrowok="t"/>
                <v:fill type="solid"/>
              </v:shape>
            </v:group>
            <v:group style="position:absolute;left:6374;top:5216;width:10;height:20" coordorigin="6374,5216" coordsize="10,20">
              <v:shape style="position:absolute;left:6374;top:5216;width:10;height:20" coordorigin="6374,5216" coordsize="10,20" path="m6374,5235l6383,5235,6383,5216,6374,5216,6374,5235xe" filled="true" fillcolor="#000000" stroked="false">
                <v:path arrowok="t"/>
                <v:fill type="solid"/>
              </v:shape>
            </v:group>
            <v:group style="position:absolute;left:6374;top:5235;width:10;height:20" coordorigin="6374,5235" coordsize="10,20">
              <v:shape style="position:absolute;left:6374;top:5235;width:10;height:20" coordorigin="6374,5235" coordsize="10,20" path="m6374,5254l6383,5254,6383,5235,6374,5235,6374,5254xe" filled="true" fillcolor="#000000" stroked="false">
                <v:path arrowok="t"/>
                <v:fill type="solid"/>
              </v:shape>
            </v:group>
            <v:group style="position:absolute;left:6374;top:5254;width:10;height:20" coordorigin="6374,5254" coordsize="10,20">
              <v:shape style="position:absolute;left:6374;top:5254;width:10;height:20" coordorigin="6374,5254" coordsize="10,20" path="m6374,5274l6383,5274,6383,5254,6374,5254,6374,5274xe" filled="true" fillcolor="#000000" stroked="false">
                <v:path arrowok="t"/>
                <v:fill type="solid"/>
              </v:shape>
            </v:group>
            <v:group style="position:absolute;left:6374;top:5274;width:10;height:20" coordorigin="6374,5274" coordsize="10,20">
              <v:shape style="position:absolute;left:6374;top:5274;width:10;height:20" coordorigin="6374,5274" coordsize="10,20" path="m6374,5293l6383,5293,6383,5274,6374,5274,6374,5293xe" filled="true" fillcolor="#000000" stroked="false">
                <v:path arrowok="t"/>
                <v:fill type="solid"/>
              </v:shape>
            </v:group>
            <v:group style="position:absolute;left:6374;top:5293;width:10;height:20" coordorigin="6374,5293" coordsize="10,20">
              <v:shape style="position:absolute;left:6374;top:5293;width:10;height:20" coordorigin="6374,5293" coordsize="10,20" path="m6374,5312l6383,5312,6383,5293,6374,5293,6374,5312xe" filled="true" fillcolor="#000000" stroked="false">
                <v:path arrowok="t"/>
                <v:fill type="solid"/>
              </v:shape>
            </v:group>
            <v:group style="position:absolute;left:7857;top:4064;width:10;height:20" coordorigin="7857,4064" coordsize="10,20">
              <v:shape style="position:absolute;left:7857;top:4064;width:10;height:20" coordorigin="7857,4064" coordsize="10,20" path="m7857,4083l7866,4083,7866,4064,7857,4064,7857,4083xe" filled="true" fillcolor="#000000" stroked="false">
                <v:path arrowok="t"/>
                <v:fill type="solid"/>
              </v:shape>
            </v:group>
            <v:group style="position:absolute;left:7857;top:4083;width:10;height:20" coordorigin="7857,4083" coordsize="10,20">
              <v:shape style="position:absolute;left:7857;top:4083;width:10;height:20" coordorigin="7857,4083" coordsize="10,20" path="m7857,4102l7866,4102,7866,4083,7857,4083,7857,4102xe" filled="true" fillcolor="#000000" stroked="false">
                <v:path arrowok="t"/>
                <v:fill type="solid"/>
              </v:shape>
            </v:group>
            <v:group style="position:absolute;left:7857;top:4102;width:10;height:20" coordorigin="7857,4102" coordsize="10,20">
              <v:shape style="position:absolute;left:7857;top:4102;width:10;height:20" coordorigin="7857,4102" coordsize="10,20" path="m7857,4121l7866,4121,7866,4102,7857,4102,7857,4121xe" filled="true" fillcolor="#000000" stroked="false">
                <v:path arrowok="t"/>
                <v:fill type="solid"/>
              </v:shape>
            </v:group>
            <v:group style="position:absolute;left:7857;top:4121;width:10;height:20" coordorigin="7857,4121" coordsize="10,20">
              <v:shape style="position:absolute;left:7857;top:4121;width:10;height:20" coordorigin="7857,4121" coordsize="10,20" path="m7857,4140l7866,4140,7866,4121,7857,4121,7857,4140xe" filled="true" fillcolor="#000000" stroked="false">
                <v:path arrowok="t"/>
                <v:fill type="solid"/>
              </v:shape>
            </v:group>
            <v:group style="position:absolute;left:7857;top:4140;width:10;height:20" coordorigin="7857,4140" coordsize="10,20">
              <v:shape style="position:absolute;left:7857;top:4140;width:10;height:20" coordorigin="7857,4140" coordsize="10,20" path="m7857,4160l7866,4160,7866,4140,7857,4140,7857,4160xe" filled="true" fillcolor="#000000" stroked="false">
                <v:path arrowok="t"/>
                <v:fill type="solid"/>
              </v:shape>
            </v:group>
            <v:group style="position:absolute;left:7857;top:4160;width:10;height:20" coordorigin="7857,4160" coordsize="10,20">
              <v:shape style="position:absolute;left:7857;top:4160;width:10;height:20" coordorigin="7857,4160" coordsize="10,20" path="m7857,4179l7866,4179,7866,4160,7857,4160,7857,4179xe" filled="true" fillcolor="#000000" stroked="false">
                <v:path arrowok="t"/>
                <v:fill type="solid"/>
              </v:shape>
            </v:group>
            <v:group style="position:absolute;left:7857;top:4179;width:10;height:20" coordorigin="7857,4179" coordsize="10,20">
              <v:shape style="position:absolute;left:7857;top:4179;width:10;height:20" coordorigin="7857,4179" coordsize="10,20" path="m7857,4198l7866,4198,7866,4179,7857,4179,7857,4198xe" filled="true" fillcolor="#000000" stroked="false">
                <v:path arrowok="t"/>
                <v:fill type="solid"/>
              </v:shape>
            </v:group>
            <v:group style="position:absolute;left:7857;top:4198;width:10;height:20" coordorigin="7857,4198" coordsize="10,20">
              <v:shape style="position:absolute;left:7857;top:4198;width:10;height:20" coordorigin="7857,4198" coordsize="10,20" path="m7857,4217l7866,4217,7866,4198,7857,4198,7857,4217xe" filled="true" fillcolor="#000000" stroked="false">
                <v:path arrowok="t"/>
                <v:fill type="solid"/>
              </v:shape>
            </v:group>
            <v:group style="position:absolute;left:7857;top:4217;width:10;height:20" coordorigin="7857,4217" coordsize="10,20">
              <v:shape style="position:absolute;left:7857;top:4217;width:10;height:20" coordorigin="7857,4217" coordsize="10,20" path="m7857,4236l7866,4236,7866,4217,7857,4217,7857,4236xe" filled="true" fillcolor="#000000" stroked="false">
                <v:path arrowok="t"/>
                <v:fill type="solid"/>
              </v:shape>
            </v:group>
            <v:group style="position:absolute;left:7857;top:4236;width:10;height:20" coordorigin="7857,4236" coordsize="10,20">
              <v:shape style="position:absolute;left:7857;top:4236;width:10;height:20" coordorigin="7857,4236" coordsize="10,20" path="m7857,4256l7866,4256,7866,4236,7857,4236,7857,4256xe" filled="true" fillcolor="#000000" stroked="false">
                <v:path arrowok="t"/>
                <v:fill type="solid"/>
              </v:shape>
            </v:group>
            <v:group style="position:absolute;left:7857;top:4256;width:10;height:20" coordorigin="7857,4256" coordsize="10,20">
              <v:shape style="position:absolute;left:7857;top:4256;width:10;height:20" coordorigin="7857,4256" coordsize="10,20" path="m7857,4275l7866,4275,7866,4256,7857,4256,7857,4275xe" filled="true" fillcolor="#000000" stroked="false">
                <v:path arrowok="t"/>
                <v:fill type="solid"/>
              </v:shape>
            </v:group>
            <v:group style="position:absolute;left:7857;top:4275;width:10;height:20" coordorigin="7857,4275" coordsize="10,20">
              <v:shape style="position:absolute;left:7857;top:4275;width:10;height:20" coordorigin="7857,4275" coordsize="10,20" path="m7857,4294l7866,4294,7866,4275,7857,4275,7857,4294xe" filled="true" fillcolor="#000000" stroked="false">
                <v:path arrowok="t"/>
                <v:fill type="solid"/>
              </v:shape>
            </v:group>
            <v:group style="position:absolute;left:7857;top:4294;width:10;height:20" coordorigin="7857,4294" coordsize="10,20">
              <v:shape style="position:absolute;left:7857;top:4294;width:10;height:20" coordorigin="7857,4294" coordsize="10,20" path="m7857,4313l7866,4313,7866,4294,7857,4294,7857,4313xe" filled="true" fillcolor="#000000" stroked="false">
                <v:path arrowok="t"/>
                <v:fill type="solid"/>
              </v:shape>
            </v:group>
            <v:group style="position:absolute;left:7857;top:4313;width:10;height:20" coordorigin="7857,4313" coordsize="10,20">
              <v:shape style="position:absolute;left:7857;top:4313;width:10;height:20" coordorigin="7857,4313" coordsize="10,20" path="m7857,4332l7866,4332,7866,4313,7857,4313,7857,4332xe" filled="true" fillcolor="#000000" stroked="false">
                <v:path arrowok="t"/>
                <v:fill type="solid"/>
              </v:shape>
            </v:group>
            <v:group style="position:absolute;left:7857;top:4332;width:10;height:20" coordorigin="7857,4332" coordsize="10,20">
              <v:shape style="position:absolute;left:7857;top:4332;width:10;height:20" coordorigin="7857,4332" coordsize="10,20" path="m7857,4352l7866,4352,7866,4332,7857,4332,7857,4352xe" filled="true" fillcolor="#000000" stroked="false">
                <v:path arrowok="t"/>
                <v:fill type="solid"/>
              </v:shape>
            </v:group>
            <v:group style="position:absolute;left:7857;top:4352;width:10;height:20" coordorigin="7857,4352" coordsize="10,20">
              <v:shape style="position:absolute;left:7857;top:4352;width:10;height:20" coordorigin="7857,4352" coordsize="10,20" path="m7857,4371l7866,4371,7866,4352,7857,4352,7857,4371xe" filled="true" fillcolor="#000000" stroked="false">
                <v:path arrowok="t"/>
                <v:fill type="solid"/>
              </v:shape>
            </v:group>
            <v:group style="position:absolute;left:7857;top:4371;width:10;height:20" coordorigin="7857,4371" coordsize="10,20">
              <v:shape style="position:absolute;left:7857;top:4371;width:10;height:20" coordorigin="7857,4371" coordsize="10,20" path="m7857,4390l7866,4390,7866,4371,7857,4371,7857,4390xe" filled="true" fillcolor="#000000" stroked="false">
                <v:path arrowok="t"/>
                <v:fill type="solid"/>
              </v:shape>
            </v:group>
            <v:group style="position:absolute;left:7857;top:4390;width:10;height:20" coordorigin="7857,4390" coordsize="10,20">
              <v:shape style="position:absolute;left:7857;top:4390;width:10;height:20" coordorigin="7857,4390" coordsize="10,20" path="m7857,4409l7866,4409,7866,4390,7857,4390,7857,4409xe" filled="true" fillcolor="#000000" stroked="false">
                <v:path arrowok="t"/>
                <v:fill type="solid"/>
              </v:shape>
            </v:group>
            <v:group style="position:absolute;left:7857;top:4409;width:10;height:20" coordorigin="7857,4409" coordsize="10,20">
              <v:shape style="position:absolute;left:7857;top:4409;width:10;height:20" coordorigin="7857,4409" coordsize="10,20" path="m7857,4428l7866,4428,7866,4409,7857,4409,7857,4428xe" filled="true" fillcolor="#000000" stroked="false">
                <v:path arrowok="t"/>
                <v:fill type="solid"/>
              </v:shape>
            </v:group>
            <v:group style="position:absolute;left:7857;top:4428;width:10;height:20" coordorigin="7857,4428" coordsize="10,20">
              <v:shape style="position:absolute;left:7857;top:4428;width:10;height:20" coordorigin="7857,4428" coordsize="10,20" path="m7857,4448l7866,4448,7866,4428,7857,4428,7857,4448xe" filled="true" fillcolor="#000000" stroked="false">
                <v:path arrowok="t"/>
                <v:fill type="solid"/>
              </v:shape>
            </v:group>
            <v:group style="position:absolute;left:7857;top:4448;width:10;height:20" coordorigin="7857,4448" coordsize="10,20">
              <v:shape style="position:absolute;left:7857;top:4448;width:10;height:20" coordorigin="7857,4448" coordsize="10,20" path="m7857,4467l7866,4467,7866,4448,7857,4448,7857,4467xe" filled="true" fillcolor="#000000" stroked="false">
                <v:path arrowok="t"/>
                <v:fill type="solid"/>
              </v:shape>
            </v:group>
            <v:group style="position:absolute;left:7857;top:4467;width:10;height:20" coordorigin="7857,4467" coordsize="10,20">
              <v:shape style="position:absolute;left:7857;top:4467;width:10;height:20" coordorigin="7857,4467" coordsize="10,20" path="m7857,4486l7866,4486,7866,4467,7857,4467,7857,4486xe" filled="true" fillcolor="#000000" stroked="false">
                <v:path arrowok="t"/>
                <v:fill type="solid"/>
              </v:shape>
            </v:group>
            <v:group style="position:absolute;left:7857;top:4486;width:10;height:20" coordorigin="7857,4486" coordsize="10,20">
              <v:shape style="position:absolute;left:7857;top:4486;width:10;height:20" coordorigin="7857,4486" coordsize="10,20" path="m7857,4505l7866,4505,7866,4486,7857,4486,7857,4505xe" filled="true" fillcolor="#000000" stroked="false">
                <v:path arrowok="t"/>
                <v:fill type="solid"/>
              </v:shape>
            </v:group>
            <v:group style="position:absolute;left:7857;top:4505;width:10;height:20" coordorigin="7857,4505" coordsize="10,20">
              <v:shape style="position:absolute;left:7857;top:4505;width:10;height:20" coordorigin="7857,4505" coordsize="10,20" path="m7857,4524l7866,4524,7866,4505,7857,4505,7857,4524xe" filled="true" fillcolor="#000000" stroked="false">
                <v:path arrowok="t"/>
                <v:fill type="solid"/>
              </v:shape>
            </v:group>
            <v:group style="position:absolute;left:7857;top:4524;width:10;height:20" coordorigin="7857,4524" coordsize="10,20">
              <v:shape style="position:absolute;left:7857;top:4524;width:10;height:20" coordorigin="7857,4524" coordsize="10,20" path="m7857,4544l7866,4544,7866,4524,7857,4524,7857,4544xe" filled="true" fillcolor="#000000" stroked="false">
                <v:path arrowok="t"/>
                <v:fill type="solid"/>
              </v:shape>
            </v:group>
            <v:group style="position:absolute;left:7857;top:4544;width:10;height:20" coordorigin="7857,4544" coordsize="10,20">
              <v:shape style="position:absolute;left:7857;top:4544;width:10;height:20" coordorigin="7857,4544" coordsize="10,20" path="m7857,4563l7866,4563,7866,4544,7857,4544,7857,4563xe" filled="true" fillcolor="#000000" stroked="false">
                <v:path arrowok="t"/>
                <v:fill type="solid"/>
              </v:shape>
            </v:group>
            <v:group style="position:absolute;left:7857;top:4563;width:10;height:20" coordorigin="7857,4563" coordsize="10,20">
              <v:shape style="position:absolute;left:7857;top:4563;width:10;height:20" coordorigin="7857,4563" coordsize="10,20" path="m7857,4582l7866,4582,7866,4563,7857,4563,7857,4582xe" filled="true" fillcolor="#000000" stroked="false">
                <v:path arrowok="t"/>
                <v:fill type="solid"/>
              </v:shape>
            </v:group>
            <v:group style="position:absolute;left:7857;top:4582;width:10;height:20" coordorigin="7857,4582" coordsize="10,20">
              <v:shape style="position:absolute;left:7857;top:4582;width:10;height:20" coordorigin="7857,4582" coordsize="10,20" path="m7857,4601l7866,4601,7866,4582,7857,4582,7857,4601xe" filled="true" fillcolor="#000000" stroked="false">
                <v:path arrowok="t"/>
                <v:fill type="solid"/>
              </v:shape>
            </v:group>
            <v:group style="position:absolute;left:7857;top:4601;width:10;height:20" coordorigin="7857,4601" coordsize="10,20">
              <v:shape style="position:absolute;left:7857;top:4601;width:10;height:20" coordorigin="7857,4601" coordsize="10,20" path="m7857,4620l7866,4620,7866,4601,7857,4601,7857,4620xe" filled="true" fillcolor="#000000" stroked="false">
                <v:path arrowok="t"/>
                <v:fill type="solid"/>
              </v:shape>
            </v:group>
            <v:group style="position:absolute;left:7857;top:4620;width:10;height:20" coordorigin="7857,4620" coordsize="10,20">
              <v:shape style="position:absolute;left:7857;top:4620;width:10;height:20" coordorigin="7857,4620" coordsize="10,20" path="m7857,4640l7866,4640,7866,4620,7857,4620,7857,4640xe" filled="true" fillcolor="#000000" stroked="false">
                <v:path arrowok="t"/>
                <v:fill type="solid"/>
              </v:shape>
            </v:group>
            <v:group style="position:absolute;left:7857;top:4640;width:10;height:20" coordorigin="7857,4640" coordsize="10,20">
              <v:shape style="position:absolute;left:7857;top:4640;width:10;height:20" coordorigin="7857,4640" coordsize="10,20" path="m7857,4659l7866,4659,7866,4640,7857,4640,7857,4659xe" filled="true" fillcolor="#000000" stroked="false">
                <v:path arrowok="t"/>
                <v:fill type="solid"/>
              </v:shape>
            </v:group>
            <v:group style="position:absolute;left:7857;top:4659;width:10;height:20" coordorigin="7857,4659" coordsize="10,20">
              <v:shape style="position:absolute;left:7857;top:4659;width:10;height:20" coordorigin="7857,4659" coordsize="10,20" path="m7857,4678l7866,4678,7866,4659,7857,4659,7857,4678xe" filled="true" fillcolor="#000000" stroked="false">
                <v:path arrowok="t"/>
                <v:fill type="solid"/>
              </v:shape>
            </v:group>
            <v:group style="position:absolute;left:7857;top:4678;width:10;height:20" coordorigin="7857,4678" coordsize="10,20">
              <v:shape style="position:absolute;left:7857;top:4678;width:10;height:20" coordorigin="7857,4678" coordsize="10,20" path="m7857,4697l7866,4697,7866,4678,7857,4678,7857,4697xe" filled="true" fillcolor="#000000" stroked="false">
                <v:path arrowok="t"/>
                <v:fill type="solid"/>
              </v:shape>
            </v:group>
            <v:group style="position:absolute;left:7857;top:4697;width:10;height:20" coordorigin="7857,4697" coordsize="10,20">
              <v:shape style="position:absolute;left:7857;top:4697;width:10;height:20" coordorigin="7857,4697" coordsize="10,20" path="m7857,4716l7866,4716,7866,4697,7857,4697,7857,4716xe" filled="true" fillcolor="#000000" stroked="false">
                <v:path arrowok="t"/>
                <v:fill type="solid"/>
              </v:shape>
            </v:group>
            <v:group style="position:absolute;left:7857;top:4716;width:10;height:20" coordorigin="7857,4716" coordsize="10,20">
              <v:shape style="position:absolute;left:7857;top:4716;width:10;height:20" coordorigin="7857,4716" coordsize="10,20" path="m7857,4736l7866,4736,7866,4716,7857,4716,7857,4736xe" filled="true" fillcolor="#000000" stroked="false">
                <v:path arrowok="t"/>
                <v:fill type="solid"/>
              </v:shape>
            </v:group>
            <v:group style="position:absolute;left:7857;top:4736;width:10;height:20" coordorigin="7857,4736" coordsize="10,20">
              <v:shape style="position:absolute;left:7857;top:4736;width:10;height:20" coordorigin="7857,4736" coordsize="10,20" path="m7857,4755l7866,4755,7866,4736,7857,4736,7857,4755xe" filled="true" fillcolor="#000000" stroked="false">
                <v:path arrowok="t"/>
                <v:fill type="solid"/>
              </v:shape>
            </v:group>
            <v:group style="position:absolute;left:7857;top:4755;width:10;height:20" coordorigin="7857,4755" coordsize="10,20">
              <v:shape style="position:absolute;left:7857;top:4755;width:10;height:20" coordorigin="7857,4755" coordsize="10,20" path="m7857,4774l7866,4774,7866,4755,7857,4755,7857,4774xe" filled="true" fillcolor="#000000" stroked="false">
                <v:path arrowok="t"/>
                <v:fill type="solid"/>
              </v:shape>
            </v:group>
            <v:group style="position:absolute;left:7857;top:4774;width:10;height:20" coordorigin="7857,4774" coordsize="10,20">
              <v:shape style="position:absolute;left:7857;top:4774;width:10;height:20" coordorigin="7857,4774" coordsize="10,20" path="m7857,4793l7866,4793,7866,4774,7857,4774,7857,4793xe" filled="true" fillcolor="#000000" stroked="false">
                <v:path arrowok="t"/>
                <v:fill type="solid"/>
              </v:shape>
            </v:group>
            <v:group style="position:absolute;left:7857;top:4793;width:10;height:20" coordorigin="7857,4793" coordsize="10,20">
              <v:shape style="position:absolute;left:7857;top:4793;width:10;height:20" coordorigin="7857,4793" coordsize="10,20" path="m7857,4812l7866,4812,7866,4793,7857,4793,7857,4812xe" filled="true" fillcolor="#000000" stroked="false">
                <v:path arrowok="t"/>
                <v:fill type="solid"/>
              </v:shape>
            </v:group>
            <v:group style="position:absolute;left:7857;top:4812;width:10;height:20" coordorigin="7857,4812" coordsize="10,20">
              <v:shape style="position:absolute;left:7857;top:4812;width:10;height:20" coordorigin="7857,4812" coordsize="10,20" path="m7857,4832l7866,4832,7866,4812,7857,4812,7857,4832xe" filled="true" fillcolor="#000000" stroked="false">
                <v:path arrowok="t"/>
                <v:fill type="solid"/>
              </v:shape>
            </v:group>
            <v:group style="position:absolute;left:7857;top:4832;width:10;height:20" coordorigin="7857,4832" coordsize="10,20">
              <v:shape style="position:absolute;left:7857;top:4832;width:10;height:20" coordorigin="7857,4832" coordsize="10,20" path="m7857,4851l7866,4851,7866,4832,7857,4832,7857,4851xe" filled="true" fillcolor="#000000" stroked="false">
                <v:path arrowok="t"/>
                <v:fill type="solid"/>
              </v:shape>
            </v:group>
            <v:group style="position:absolute;left:7857;top:4851;width:10;height:20" coordorigin="7857,4851" coordsize="10,20">
              <v:shape style="position:absolute;left:7857;top:4851;width:10;height:20" coordorigin="7857,4851" coordsize="10,20" path="m7857,4870l7866,4870,7866,4851,7857,4851,7857,4870xe" filled="true" fillcolor="#000000" stroked="false">
                <v:path arrowok="t"/>
                <v:fill type="solid"/>
              </v:shape>
            </v:group>
            <v:group style="position:absolute;left:7857;top:4870;width:10;height:20" coordorigin="7857,4870" coordsize="10,20">
              <v:shape style="position:absolute;left:7857;top:4870;width:10;height:20" coordorigin="7857,4870" coordsize="10,20" path="m7857,4890l7866,4890,7866,4870,7857,4870,7857,4890xe" filled="true" fillcolor="#000000" stroked="false">
                <v:path arrowok="t"/>
                <v:fill type="solid"/>
              </v:shape>
            </v:group>
            <v:group style="position:absolute;left:7857;top:4890;width:10;height:20" coordorigin="7857,4890" coordsize="10,20">
              <v:shape style="position:absolute;left:7857;top:4890;width:10;height:20" coordorigin="7857,4890" coordsize="10,20" path="m7857,4909l7866,4909,7866,4890,7857,4890,7857,4909xe" filled="true" fillcolor="#000000" stroked="false">
                <v:path arrowok="t"/>
                <v:fill type="solid"/>
              </v:shape>
            </v:group>
            <v:group style="position:absolute;left:7857;top:4909;width:10;height:20" coordorigin="7857,4909" coordsize="10,20">
              <v:shape style="position:absolute;left:7857;top:4909;width:10;height:20" coordorigin="7857,4909" coordsize="10,20" path="m7857,4928l7866,4928,7866,4909,7857,4909,7857,4928xe" filled="true" fillcolor="#000000" stroked="false">
                <v:path arrowok="t"/>
                <v:fill type="solid"/>
              </v:shape>
            </v:group>
            <v:group style="position:absolute;left:7857;top:4928;width:10;height:20" coordorigin="7857,4928" coordsize="10,20">
              <v:shape style="position:absolute;left:7857;top:4928;width:10;height:20" coordorigin="7857,4928" coordsize="10,20" path="m7857,4947l7866,4947,7866,4928,7857,4928,7857,4947xe" filled="true" fillcolor="#000000" stroked="false">
                <v:path arrowok="t"/>
                <v:fill type="solid"/>
              </v:shape>
            </v:group>
            <v:group style="position:absolute;left:7857;top:4947;width:10;height:20" coordorigin="7857,4947" coordsize="10,20">
              <v:shape style="position:absolute;left:7857;top:4947;width:10;height:20" coordorigin="7857,4947" coordsize="10,20" path="m7857,4966l7866,4966,7866,4947,7857,4947,7857,4966xe" filled="true" fillcolor="#000000" stroked="false">
                <v:path arrowok="t"/>
                <v:fill type="solid"/>
              </v:shape>
            </v:group>
            <v:group style="position:absolute;left:7857;top:4966;width:10;height:20" coordorigin="7857,4966" coordsize="10,20">
              <v:shape style="position:absolute;left:7857;top:4966;width:10;height:20" coordorigin="7857,4966" coordsize="10,20" path="m7857,4986l7866,4986,7866,4966,7857,4966,7857,4986xe" filled="true" fillcolor="#000000" stroked="false">
                <v:path arrowok="t"/>
                <v:fill type="solid"/>
              </v:shape>
            </v:group>
            <v:group style="position:absolute;left:7857;top:4986;width:10;height:20" coordorigin="7857,4986" coordsize="10,20">
              <v:shape style="position:absolute;left:7857;top:4986;width:10;height:20" coordorigin="7857,4986" coordsize="10,20" path="m7857,5005l7866,5005,7866,4986,7857,4986,7857,5005xe" filled="true" fillcolor="#000000" stroked="false">
                <v:path arrowok="t"/>
                <v:fill type="solid"/>
              </v:shape>
            </v:group>
            <v:group style="position:absolute;left:7857;top:5005;width:10;height:20" coordorigin="7857,5005" coordsize="10,20">
              <v:shape style="position:absolute;left:7857;top:5005;width:10;height:20" coordorigin="7857,5005" coordsize="10,20" path="m7857,5024l7866,5024,7866,5005,7857,5005,7857,5024xe" filled="true" fillcolor="#000000" stroked="false">
                <v:path arrowok="t"/>
                <v:fill type="solid"/>
              </v:shape>
            </v:group>
            <v:group style="position:absolute;left:7857;top:5024;width:10;height:20" coordorigin="7857,5024" coordsize="10,20">
              <v:shape style="position:absolute;left:7857;top:5024;width:10;height:20" coordorigin="7857,5024" coordsize="10,20" path="m7857,5043l7866,5043,7866,5024,7857,5024,7857,5043xe" filled="true" fillcolor="#000000" stroked="false">
                <v:path arrowok="t"/>
                <v:fill type="solid"/>
              </v:shape>
            </v:group>
            <v:group style="position:absolute;left:7857;top:5043;width:10;height:20" coordorigin="7857,5043" coordsize="10,20">
              <v:shape style="position:absolute;left:7857;top:5043;width:10;height:20" coordorigin="7857,5043" coordsize="10,20" path="m7857,5062l7866,5062,7866,5043,7857,5043,7857,5062xe" filled="true" fillcolor="#000000" stroked="false">
                <v:path arrowok="t"/>
                <v:fill type="solid"/>
              </v:shape>
            </v:group>
            <v:group style="position:absolute;left:7857;top:5062;width:10;height:20" coordorigin="7857,5062" coordsize="10,20">
              <v:shape style="position:absolute;left:7857;top:5062;width:10;height:20" coordorigin="7857,5062" coordsize="10,20" path="m7857,5082l7866,5082,7866,5062,7857,5062,7857,5082xe" filled="true" fillcolor="#000000" stroked="false">
                <v:path arrowok="t"/>
                <v:fill type="solid"/>
              </v:shape>
            </v:group>
            <v:group style="position:absolute;left:7857;top:5082;width:10;height:20" coordorigin="7857,5082" coordsize="10,20">
              <v:shape style="position:absolute;left:7857;top:5082;width:10;height:20" coordorigin="7857,5082" coordsize="10,20" path="m7857,5101l7866,5101,7866,5082,7857,5082,7857,5101xe" filled="true" fillcolor="#000000" stroked="false">
                <v:path arrowok="t"/>
                <v:fill type="solid"/>
              </v:shape>
            </v:group>
            <v:group style="position:absolute;left:7857;top:5101;width:10;height:20" coordorigin="7857,5101" coordsize="10,20">
              <v:shape style="position:absolute;left:7857;top:5101;width:10;height:20" coordorigin="7857,5101" coordsize="10,20" path="m7857,5120l7866,5120,7866,5101,7857,5101,7857,5120xe" filled="true" fillcolor="#000000" stroked="false">
                <v:path arrowok="t"/>
                <v:fill type="solid"/>
              </v:shape>
            </v:group>
            <v:group style="position:absolute;left:7857;top:5120;width:10;height:20" coordorigin="7857,5120" coordsize="10,20">
              <v:shape style="position:absolute;left:7857;top:5120;width:10;height:20" coordorigin="7857,5120" coordsize="10,20" path="m7857,5139l7866,5139,7866,5120,7857,5120,7857,5139xe" filled="true" fillcolor="#000000" stroked="false">
                <v:path arrowok="t"/>
                <v:fill type="solid"/>
              </v:shape>
            </v:group>
            <v:group style="position:absolute;left:7857;top:5139;width:10;height:20" coordorigin="7857,5139" coordsize="10,20">
              <v:shape style="position:absolute;left:7857;top:5139;width:10;height:20" coordorigin="7857,5139" coordsize="10,20" path="m7857,5158l7866,5158,7866,5139,7857,5139,7857,5158xe" filled="true" fillcolor="#000000" stroked="false">
                <v:path arrowok="t"/>
                <v:fill type="solid"/>
              </v:shape>
            </v:group>
            <v:group style="position:absolute;left:7857;top:5158;width:10;height:20" coordorigin="7857,5158" coordsize="10,20">
              <v:shape style="position:absolute;left:7857;top:5158;width:10;height:20" coordorigin="7857,5158" coordsize="10,20" path="m7857,5178l7866,5178,7866,5158,7857,5158,7857,5178xe" filled="true" fillcolor="#000000" stroked="false">
                <v:path arrowok="t"/>
                <v:fill type="solid"/>
              </v:shape>
            </v:group>
            <v:group style="position:absolute;left:7857;top:5178;width:10;height:20" coordorigin="7857,5178" coordsize="10,20">
              <v:shape style="position:absolute;left:7857;top:5178;width:10;height:20" coordorigin="7857,5178" coordsize="10,20" path="m7857,5197l7866,5197,7866,5178,7857,5178,7857,5197xe" filled="true" fillcolor="#000000" stroked="false">
                <v:path arrowok="t"/>
                <v:fill type="solid"/>
              </v:shape>
            </v:group>
            <v:group style="position:absolute;left:7857;top:5197;width:10;height:20" coordorigin="7857,5197" coordsize="10,20">
              <v:shape style="position:absolute;left:7857;top:5197;width:10;height:20" coordorigin="7857,5197" coordsize="10,20" path="m7857,5216l7866,5216,7866,5197,7857,5197,7857,5216xe" filled="true" fillcolor="#000000" stroked="false">
                <v:path arrowok="t"/>
                <v:fill type="solid"/>
              </v:shape>
            </v:group>
            <v:group style="position:absolute;left:7857;top:5216;width:10;height:20" coordorigin="7857,5216" coordsize="10,20">
              <v:shape style="position:absolute;left:7857;top:5216;width:10;height:20" coordorigin="7857,5216" coordsize="10,20" path="m7857,5235l7866,5235,7866,5216,7857,5216,7857,5235xe" filled="true" fillcolor="#000000" stroked="false">
                <v:path arrowok="t"/>
                <v:fill type="solid"/>
              </v:shape>
            </v:group>
            <v:group style="position:absolute;left:7857;top:5235;width:10;height:20" coordorigin="7857,5235" coordsize="10,20">
              <v:shape style="position:absolute;left:7857;top:5235;width:10;height:20" coordorigin="7857,5235" coordsize="10,20" path="m7857,5254l7866,5254,7866,5235,7857,5235,7857,5254xe" filled="true" fillcolor="#000000" stroked="false">
                <v:path arrowok="t"/>
                <v:fill type="solid"/>
              </v:shape>
            </v:group>
            <v:group style="position:absolute;left:7857;top:5254;width:10;height:20" coordorigin="7857,5254" coordsize="10,20">
              <v:shape style="position:absolute;left:7857;top:5254;width:10;height:20" coordorigin="7857,5254" coordsize="10,20" path="m7857,5274l7866,5274,7866,5254,7857,5254,7857,5274xe" filled="true" fillcolor="#000000" stroked="false">
                <v:path arrowok="t"/>
                <v:fill type="solid"/>
              </v:shape>
            </v:group>
            <v:group style="position:absolute;left:7857;top:5274;width:10;height:20" coordorigin="7857,5274" coordsize="10,20">
              <v:shape style="position:absolute;left:7857;top:5274;width:10;height:20" coordorigin="7857,5274" coordsize="10,20" path="m7857,5293l7866,5293,7866,5274,7857,5274,7857,5293xe" filled="true" fillcolor="#000000" stroked="false">
                <v:path arrowok="t"/>
                <v:fill type="solid"/>
              </v:shape>
            </v:group>
            <v:group style="position:absolute;left:7857;top:5293;width:10;height:20" coordorigin="7857,5293" coordsize="10,20">
              <v:shape style="position:absolute;left:7857;top:5293;width:10;height:20" coordorigin="7857,5293" coordsize="10,20" path="m7857,5312l7866,5312,7866,5293,7857,5293,7857,5312xe" filled="true" fillcolor="#000000" stroked="false">
                <v:path arrowok="t"/>
                <v:fill type="solid"/>
              </v:shape>
            </v:group>
            <v:group style="position:absolute;left:12186;top:4064;width:10;height:20" coordorigin="12186,4064" coordsize="10,20">
              <v:shape style="position:absolute;left:12186;top:4064;width:10;height:20" coordorigin="12186,4064" coordsize="10,20" path="m12186,4083l12195,4083,12195,4064,12186,4064,12186,4083xe" filled="true" fillcolor="#000000" stroked="false">
                <v:path arrowok="t"/>
                <v:fill type="solid"/>
              </v:shape>
            </v:group>
            <v:group style="position:absolute;left:12186;top:4083;width:10;height:20" coordorigin="12186,4083" coordsize="10,20">
              <v:shape style="position:absolute;left:12186;top:4083;width:10;height:20" coordorigin="12186,4083" coordsize="10,20" path="m12186,4102l12195,4102,12195,4083,12186,4083,12186,4102xe" filled="true" fillcolor="#000000" stroked="false">
                <v:path arrowok="t"/>
                <v:fill type="solid"/>
              </v:shape>
            </v:group>
            <v:group style="position:absolute;left:12186;top:4102;width:10;height:20" coordorigin="12186,4102" coordsize="10,20">
              <v:shape style="position:absolute;left:12186;top:4102;width:10;height:20" coordorigin="12186,4102" coordsize="10,20" path="m12186,4121l12195,4121,12195,4102,12186,4102,12186,4121xe" filled="true" fillcolor="#000000" stroked="false">
                <v:path arrowok="t"/>
                <v:fill type="solid"/>
              </v:shape>
            </v:group>
            <v:group style="position:absolute;left:12186;top:4121;width:10;height:20" coordorigin="12186,4121" coordsize="10,20">
              <v:shape style="position:absolute;left:12186;top:4121;width:10;height:20" coordorigin="12186,4121" coordsize="10,20" path="m12186,4140l12195,4140,12195,4121,12186,4121,12186,4140xe" filled="true" fillcolor="#000000" stroked="false">
                <v:path arrowok="t"/>
                <v:fill type="solid"/>
              </v:shape>
            </v:group>
            <v:group style="position:absolute;left:12186;top:4140;width:10;height:20" coordorigin="12186,4140" coordsize="10,20">
              <v:shape style="position:absolute;left:12186;top:4140;width:10;height:20" coordorigin="12186,4140" coordsize="10,20" path="m12186,4160l12195,4160,12195,4140,12186,4140,12186,4160xe" filled="true" fillcolor="#000000" stroked="false">
                <v:path arrowok="t"/>
                <v:fill type="solid"/>
              </v:shape>
            </v:group>
            <v:group style="position:absolute;left:12186;top:4160;width:10;height:20" coordorigin="12186,4160" coordsize="10,20">
              <v:shape style="position:absolute;left:12186;top:4160;width:10;height:20" coordorigin="12186,4160" coordsize="10,20" path="m12186,4179l12195,4179,12195,4160,12186,4160,12186,4179xe" filled="true" fillcolor="#000000" stroked="false">
                <v:path arrowok="t"/>
                <v:fill type="solid"/>
              </v:shape>
            </v:group>
            <v:group style="position:absolute;left:12186;top:4179;width:10;height:20" coordorigin="12186,4179" coordsize="10,20">
              <v:shape style="position:absolute;left:12186;top:4179;width:10;height:20" coordorigin="12186,4179" coordsize="10,20" path="m12186,4198l12195,4198,12195,4179,12186,4179,12186,4198xe" filled="true" fillcolor="#000000" stroked="false">
                <v:path arrowok="t"/>
                <v:fill type="solid"/>
              </v:shape>
            </v:group>
            <v:group style="position:absolute;left:12186;top:4198;width:10;height:20" coordorigin="12186,4198" coordsize="10,20">
              <v:shape style="position:absolute;left:12186;top:4198;width:10;height:20" coordorigin="12186,4198" coordsize="10,20" path="m12186,4217l12195,4217,12195,4198,12186,4198,12186,4217xe" filled="true" fillcolor="#000000" stroked="false">
                <v:path arrowok="t"/>
                <v:fill type="solid"/>
              </v:shape>
            </v:group>
            <v:group style="position:absolute;left:12186;top:4217;width:10;height:20" coordorigin="12186,4217" coordsize="10,20">
              <v:shape style="position:absolute;left:12186;top:4217;width:10;height:20" coordorigin="12186,4217" coordsize="10,20" path="m12186,4236l12195,4236,12195,4217,12186,4217,12186,4236xe" filled="true" fillcolor="#000000" stroked="false">
                <v:path arrowok="t"/>
                <v:fill type="solid"/>
              </v:shape>
            </v:group>
            <v:group style="position:absolute;left:12186;top:4236;width:10;height:20" coordorigin="12186,4236" coordsize="10,20">
              <v:shape style="position:absolute;left:12186;top:4236;width:10;height:20" coordorigin="12186,4236" coordsize="10,20" path="m12186,4256l12195,4256,12195,4236,12186,4236,12186,4256xe" filled="true" fillcolor="#000000" stroked="false">
                <v:path arrowok="t"/>
                <v:fill type="solid"/>
              </v:shape>
            </v:group>
            <v:group style="position:absolute;left:12186;top:4256;width:10;height:20" coordorigin="12186,4256" coordsize="10,20">
              <v:shape style="position:absolute;left:12186;top:4256;width:10;height:20" coordorigin="12186,4256" coordsize="10,20" path="m12186,4275l12195,4275,12195,4256,12186,4256,12186,4275xe" filled="true" fillcolor="#000000" stroked="false">
                <v:path arrowok="t"/>
                <v:fill type="solid"/>
              </v:shape>
            </v:group>
            <v:group style="position:absolute;left:12186;top:4275;width:10;height:20" coordorigin="12186,4275" coordsize="10,20">
              <v:shape style="position:absolute;left:12186;top:4275;width:10;height:20" coordorigin="12186,4275" coordsize="10,20" path="m12186,4294l12195,4294,12195,4275,12186,4275,12186,4294xe" filled="true" fillcolor="#000000" stroked="false">
                <v:path arrowok="t"/>
                <v:fill type="solid"/>
              </v:shape>
            </v:group>
            <v:group style="position:absolute;left:12186;top:4294;width:10;height:20" coordorigin="12186,4294" coordsize="10,20">
              <v:shape style="position:absolute;left:12186;top:4294;width:10;height:20" coordorigin="12186,4294" coordsize="10,20" path="m12186,4313l12195,4313,12195,4294,12186,4294,12186,4313xe" filled="true" fillcolor="#000000" stroked="false">
                <v:path arrowok="t"/>
                <v:fill type="solid"/>
              </v:shape>
            </v:group>
            <v:group style="position:absolute;left:12186;top:4313;width:10;height:20" coordorigin="12186,4313" coordsize="10,20">
              <v:shape style="position:absolute;left:12186;top:4313;width:10;height:20" coordorigin="12186,4313" coordsize="10,20" path="m12186,4332l12195,4332,12195,4313,12186,4313,12186,4332xe" filled="true" fillcolor="#000000" stroked="false">
                <v:path arrowok="t"/>
                <v:fill type="solid"/>
              </v:shape>
            </v:group>
            <v:group style="position:absolute;left:12186;top:4332;width:10;height:20" coordorigin="12186,4332" coordsize="10,20">
              <v:shape style="position:absolute;left:12186;top:4332;width:10;height:20" coordorigin="12186,4332" coordsize="10,20" path="m12186,4352l12195,4352,12195,4332,12186,4332,12186,4352xe" filled="true" fillcolor="#000000" stroked="false">
                <v:path arrowok="t"/>
                <v:fill type="solid"/>
              </v:shape>
            </v:group>
            <v:group style="position:absolute;left:12186;top:4352;width:10;height:20" coordorigin="12186,4352" coordsize="10,20">
              <v:shape style="position:absolute;left:12186;top:4352;width:10;height:20" coordorigin="12186,4352" coordsize="10,20" path="m12186,4371l12195,4371,12195,4352,12186,4352,12186,4371xe" filled="true" fillcolor="#000000" stroked="false">
                <v:path arrowok="t"/>
                <v:fill type="solid"/>
              </v:shape>
            </v:group>
            <v:group style="position:absolute;left:12186;top:4371;width:10;height:20" coordorigin="12186,4371" coordsize="10,20">
              <v:shape style="position:absolute;left:12186;top:4371;width:10;height:20" coordorigin="12186,4371" coordsize="10,20" path="m12186,4390l12195,4390,12195,4371,12186,4371,12186,4390xe" filled="true" fillcolor="#000000" stroked="false">
                <v:path arrowok="t"/>
                <v:fill type="solid"/>
              </v:shape>
            </v:group>
            <v:group style="position:absolute;left:12186;top:4390;width:10;height:20" coordorigin="12186,4390" coordsize="10,20">
              <v:shape style="position:absolute;left:12186;top:4390;width:10;height:20" coordorigin="12186,4390" coordsize="10,20" path="m12186,4409l12195,4409,12195,4390,12186,4390,12186,4409xe" filled="true" fillcolor="#000000" stroked="false">
                <v:path arrowok="t"/>
                <v:fill type="solid"/>
              </v:shape>
            </v:group>
            <v:group style="position:absolute;left:12186;top:4409;width:10;height:20" coordorigin="12186,4409" coordsize="10,20">
              <v:shape style="position:absolute;left:12186;top:4409;width:10;height:20" coordorigin="12186,4409" coordsize="10,20" path="m12186,4428l12195,4428,12195,4409,12186,4409,12186,4428xe" filled="true" fillcolor="#000000" stroked="false">
                <v:path arrowok="t"/>
                <v:fill type="solid"/>
              </v:shape>
            </v:group>
            <v:group style="position:absolute;left:12186;top:4428;width:10;height:20" coordorigin="12186,4428" coordsize="10,20">
              <v:shape style="position:absolute;left:12186;top:4428;width:10;height:20" coordorigin="12186,4428" coordsize="10,20" path="m12186,4448l12195,4448,12195,4428,12186,4428,12186,4448xe" filled="true" fillcolor="#000000" stroked="false">
                <v:path arrowok="t"/>
                <v:fill type="solid"/>
              </v:shape>
            </v:group>
            <v:group style="position:absolute;left:12186;top:4448;width:10;height:20" coordorigin="12186,4448" coordsize="10,20">
              <v:shape style="position:absolute;left:12186;top:4448;width:10;height:20" coordorigin="12186,4448" coordsize="10,20" path="m12186,4467l12195,4467,12195,4448,12186,4448,12186,4467xe" filled="true" fillcolor="#000000" stroked="false">
                <v:path arrowok="t"/>
                <v:fill type="solid"/>
              </v:shape>
            </v:group>
            <v:group style="position:absolute;left:12186;top:4467;width:10;height:20" coordorigin="12186,4467" coordsize="10,20">
              <v:shape style="position:absolute;left:12186;top:4467;width:10;height:20" coordorigin="12186,4467" coordsize="10,20" path="m12186,4486l12195,4486,12195,4467,12186,4467,12186,4486xe" filled="true" fillcolor="#000000" stroked="false">
                <v:path arrowok="t"/>
                <v:fill type="solid"/>
              </v:shape>
            </v:group>
            <v:group style="position:absolute;left:12186;top:4486;width:10;height:20" coordorigin="12186,4486" coordsize="10,20">
              <v:shape style="position:absolute;left:12186;top:4486;width:10;height:20" coordorigin="12186,4486" coordsize="10,20" path="m12186,4505l12195,4505,12195,4486,12186,4486,12186,4505xe" filled="true" fillcolor="#000000" stroked="false">
                <v:path arrowok="t"/>
                <v:fill type="solid"/>
              </v:shape>
            </v:group>
            <v:group style="position:absolute;left:12186;top:4505;width:10;height:20" coordorigin="12186,4505" coordsize="10,20">
              <v:shape style="position:absolute;left:12186;top:4505;width:10;height:20" coordorigin="12186,4505" coordsize="10,20" path="m12186,4524l12195,4524,12195,4505,12186,4505,12186,4524xe" filled="true" fillcolor="#000000" stroked="false">
                <v:path arrowok="t"/>
                <v:fill type="solid"/>
              </v:shape>
            </v:group>
            <v:group style="position:absolute;left:12186;top:4524;width:10;height:20" coordorigin="12186,4524" coordsize="10,20">
              <v:shape style="position:absolute;left:12186;top:4524;width:10;height:20" coordorigin="12186,4524" coordsize="10,20" path="m12186,4544l12195,4544,12195,4524,12186,4524,12186,4544xe" filled="true" fillcolor="#000000" stroked="false">
                <v:path arrowok="t"/>
                <v:fill type="solid"/>
              </v:shape>
            </v:group>
            <v:group style="position:absolute;left:12186;top:4544;width:10;height:20" coordorigin="12186,4544" coordsize="10,20">
              <v:shape style="position:absolute;left:12186;top:4544;width:10;height:20" coordorigin="12186,4544" coordsize="10,20" path="m12186,4563l12195,4563,12195,4544,12186,4544,12186,4563xe" filled="true" fillcolor="#000000" stroked="false">
                <v:path arrowok="t"/>
                <v:fill type="solid"/>
              </v:shape>
            </v:group>
            <v:group style="position:absolute;left:12186;top:4563;width:10;height:20" coordorigin="12186,4563" coordsize="10,20">
              <v:shape style="position:absolute;left:12186;top:4563;width:10;height:20" coordorigin="12186,4563" coordsize="10,20" path="m12186,4582l12195,4582,12195,4563,12186,4563,12186,4582xe" filled="true" fillcolor="#000000" stroked="false">
                <v:path arrowok="t"/>
                <v:fill type="solid"/>
              </v:shape>
            </v:group>
            <v:group style="position:absolute;left:12186;top:4582;width:10;height:20" coordorigin="12186,4582" coordsize="10,20">
              <v:shape style="position:absolute;left:12186;top:4582;width:10;height:20" coordorigin="12186,4582" coordsize="10,20" path="m12186,4601l12195,4601,12195,4582,12186,4582,12186,4601xe" filled="true" fillcolor="#000000" stroked="false">
                <v:path arrowok="t"/>
                <v:fill type="solid"/>
              </v:shape>
            </v:group>
            <v:group style="position:absolute;left:12186;top:4601;width:10;height:20" coordorigin="12186,4601" coordsize="10,20">
              <v:shape style="position:absolute;left:12186;top:4601;width:10;height:20" coordorigin="12186,4601" coordsize="10,20" path="m12186,4620l12195,4620,12195,4601,12186,4601,12186,4620xe" filled="true" fillcolor="#000000" stroked="false">
                <v:path arrowok="t"/>
                <v:fill type="solid"/>
              </v:shape>
            </v:group>
            <v:group style="position:absolute;left:12186;top:4620;width:10;height:20" coordorigin="12186,4620" coordsize="10,20">
              <v:shape style="position:absolute;left:12186;top:4620;width:10;height:20" coordorigin="12186,4620" coordsize="10,20" path="m12186,4640l12195,4640,12195,4620,12186,4620,12186,4640xe" filled="true" fillcolor="#000000" stroked="false">
                <v:path arrowok="t"/>
                <v:fill type="solid"/>
              </v:shape>
            </v:group>
            <v:group style="position:absolute;left:12186;top:4640;width:10;height:20" coordorigin="12186,4640" coordsize="10,20">
              <v:shape style="position:absolute;left:12186;top:4640;width:10;height:20" coordorigin="12186,4640" coordsize="10,20" path="m12186,4659l12195,4659,12195,4640,12186,4640,12186,4659xe" filled="true" fillcolor="#000000" stroked="false">
                <v:path arrowok="t"/>
                <v:fill type="solid"/>
              </v:shape>
            </v:group>
            <v:group style="position:absolute;left:12186;top:4659;width:10;height:20" coordorigin="12186,4659" coordsize="10,20">
              <v:shape style="position:absolute;left:12186;top:4659;width:10;height:20" coordorigin="12186,4659" coordsize="10,20" path="m12186,4678l12195,4678,12195,4659,12186,4659,12186,4678xe" filled="true" fillcolor="#000000" stroked="false">
                <v:path arrowok="t"/>
                <v:fill type="solid"/>
              </v:shape>
            </v:group>
            <v:group style="position:absolute;left:12186;top:4678;width:10;height:20" coordorigin="12186,4678" coordsize="10,20">
              <v:shape style="position:absolute;left:12186;top:4678;width:10;height:20" coordorigin="12186,4678" coordsize="10,20" path="m12186,4697l12195,4697,12195,4678,12186,4678,12186,4697xe" filled="true" fillcolor="#000000" stroked="false">
                <v:path arrowok="t"/>
                <v:fill type="solid"/>
              </v:shape>
            </v:group>
            <v:group style="position:absolute;left:12186;top:4697;width:10;height:20" coordorigin="12186,4697" coordsize="10,20">
              <v:shape style="position:absolute;left:12186;top:4697;width:10;height:20" coordorigin="12186,4697" coordsize="10,20" path="m12186,4716l12195,4716,12195,4697,12186,4697,12186,4716xe" filled="true" fillcolor="#000000" stroked="false">
                <v:path arrowok="t"/>
                <v:fill type="solid"/>
              </v:shape>
            </v:group>
            <v:group style="position:absolute;left:12186;top:4716;width:10;height:20" coordorigin="12186,4716" coordsize="10,20">
              <v:shape style="position:absolute;left:12186;top:4716;width:10;height:20" coordorigin="12186,4716" coordsize="10,20" path="m12186,4736l12195,4736,12195,4716,12186,4716,12186,4736xe" filled="true" fillcolor="#000000" stroked="false">
                <v:path arrowok="t"/>
                <v:fill type="solid"/>
              </v:shape>
            </v:group>
            <v:group style="position:absolute;left:12186;top:4736;width:10;height:20" coordorigin="12186,4736" coordsize="10,20">
              <v:shape style="position:absolute;left:12186;top:4736;width:10;height:20" coordorigin="12186,4736" coordsize="10,20" path="m12186,4755l12195,4755,12195,4736,12186,4736,12186,4755xe" filled="true" fillcolor="#000000" stroked="false">
                <v:path arrowok="t"/>
                <v:fill type="solid"/>
              </v:shape>
            </v:group>
            <v:group style="position:absolute;left:12186;top:4755;width:10;height:20" coordorigin="12186,4755" coordsize="10,20">
              <v:shape style="position:absolute;left:12186;top:4755;width:10;height:20" coordorigin="12186,4755" coordsize="10,20" path="m12186,4774l12195,4774,12195,4755,12186,4755,12186,4774xe" filled="true" fillcolor="#000000" stroked="false">
                <v:path arrowok="t"/>
                <v:fill type="solid"/>
              </v:shape>
            </v:group>
            <v:group style="position:absolute;left:12186;top:4774;width:10;height:20" coordorigin="12186,4774" coordsize="10,20">
              <v:shape style="position:absolute;left:12186;top:4774;width:10;height:20" coordorigin="12186,4774" coordsize="10,20" path="m12186,4793l12195,4793,12195,4774,12186,4774,12186,4793xe" filled="true" fillcolor="#000000" stroked="false">
                <v:path arrowok="t"/>
                <v:fill type="solid"/>
              </v:shape>
            </v:group>
            <v:group style="position:absolute;left:12186;top:4793;width:10;height:20" coordorigin="12186,4793" coordsize="10,20">
              <v:shape style="position:absolute;left:12186;top:4793;width:10;height:20" coordorigin="12186,4793" coordsize="10,20" path="m12186,4812l12195,4812,12195,4793,12186,4793,12186,4812xe" filled="true" fillcolor="#000000" stroked="false">
                <v:path arrowok="t"/>
                <v:fill type="solid"/>
              </v:shape>
            </v:group>
            <v:group style="position:absolute;left:12186;top:4812;width:10;height:20" coordorigin="12186,4812" coordsize="10,20">
              <v:shape style="position:absolute;left:12186;top:4812;width:10;height:20" coordorigin="12186,4812" coordsize="10,20" path="m12186,4832l12195,4832,12195,4812,12186,4812,12186,4832xe" filled="true" fillcolor="#000000" stroked="false">
                <v:path arrowok="t"/>
                <v:fill type="solid"/>
              </v:shape>
            </v:group>
            <v:group style="position:absolute;left:12186;top:4832;width:10;height:20" coordorigin="12186,4832" coordsize="10,20">
              <v:shape style="position:absolute;left:12186;top:4832;width:10;height:20" coordorigin="12186,4832" coordsize="10,20" path="m12186,4851l12195,4851,12195,4832,12186,4832,12186,4851xe" filled="true" fillcolor="#000000" stroked="false">
                <v:path arrowok="t"/>
                <v:fill type="solid"/>
              </v:shape>
            </v:group>
            <v:group style="position:absolute;left:12186;top:4851;width:10;height:20" coordorigin="12186,4851" coordsize="10,20">
              <v:shape style="position:absolute;left:12186;top:4851;width:10;height:20" coordorigin="12186,4851" coordsize="10,20" path="m12186,4870l12195,4870,12195,4851,12186,4851,12186,4870xe" filled="true" fillcolor="#000000" stroked="false">
                <v:path arrowok="t"/>
                <v:fill type="solid"/>
              </v:shape>
            </v:group>
            <v:group style="position:absolute;left:12186;top:4870;width:10;height:20" coordorigin="12186,4870" coordsize="10,20">
              <v:shape style="position:absolute;left:12186;top:4870;width:10;height:20" coordorigin="12186,4870" coordsize="10,20" path="m12186,4890l12195,4890,12195,4870,12186,4870,12186,4890xe" filled="true" fillcolor="#000000" stroked="false">
                <v:path arrowok="t"/>
                <v:fill type="solid"/>
              </v:shape>
            </v:group>
            <v:group style="position:absolute;left:12186;top:4890;width:10;height:20" coordorigin="12186,4890" coordsize="10,20">
              <v:shape style="position:absolute;left:12186;top:4890;width:10;height:20" coordorigin="12186,4890" coordsize="10,20" path="m12186,4909l12195,4909,12195,4890,12186,4890,12186,4909xe" filled="true" fillcolor="#000000" stroked="false">
                <v:path arrowok="t"/>
                <v:fill type="solid"/>
              </v:shape>
            </v:group>
            <v:group style="position:absolute;left:12186;top:4909;width:10;height:20" coordorigin="12186,4909" coordsize="10,20">
              <v:shape style="position:absolute;left:12186;top:4909;width:10;height:20" coordorigin="12186,4909" coordsize="10,20" path="m12186,4928l12195,4928,12195,4909,12186,4909,12186,4928xe" filled="true" fillcolor="#000000" stroked="false">
                <v:path arrowok="t"/>
                <v:fill type="solid"/>
              </v:shape>
            </v:group>
            <v:group style="position:absolute;left:12186;top:4928;width:10;height:20" coordorigin="12186,4928" coordsize="10,20">
              <v:shape style="position:absolute;left:12186;top:4928;width:10;height:20" coordorigin="12186,4928" coordsize="10,20" path="m12186,4947l12195,4947,12195,4928,12186,4928,12186,4947xe" filled="true" fillcolor="#000000" stroked="false">
                <v:path arrowok="t"/>
                <v:fill type="solid"/>
              </v:shape>
            </v:group>
            <v:group style="position:absolute;left:12186;top:4947;width:10;height:20" coordorigin="12186,4947" coordsize="10,20">
              <v:shape style="position:absolute;left:12186;top:4947;width:10;height:20" coordorigin="12186,4947" coordsize="10,20" path="m12186,4966l12195,4966,12195,4947,12186,4947,12186,4966xe" filled="true" fillcolor="#000000" stroked="false">
                <v:path arrowok="t"/>
                <v:fill type="solid"/>
              </v:shape>
            </v:group>
            <v:group style="position:absolute;left:12186;top:4966;width:10;height:20" coordorigin="12186,4966" coordsize="10,20">
              <v:shape style="position:absolute;left:12186;top:4966;width:10;height:20" coordorigin="12186,4966" coordsize="10,20" path="m12186,4986l12195,4986,12195,4966,12186,4966,12186,4986xe" filled="true" fillcolor="#000000" stroked="false">
                <v:path arrowok="t"/>
                <v:fill type="solid"/>
              </v:shape>
            </v:group>
            <v:group style="position:absolute;left:12186;top:4986;width:10;height:20" coordorigin="12186,4986" coordsize="10,20">
              <v:shape style="position:absolute;left:12186;top:4986;width:10;height:20" coordorigin="12186,4986" coordsize="10,20" path="m12186,5005l12195,5005,12195,4986,12186,4986,12186,5005xe" filled="true" fillcolor="#000000" stroked="false">
                <v:path arrowok="t"/>
                <v:fill type="solid"/>
              </v:shape>
            </v:group>
            <v:group style="position:absolute;left:12186;top:5005;width:10;height:20" coordorigin="12186,5005" coordsize="10,20">
              <v:shape style="position:absolute;left:12186;top:5005;width:10;height:20" coordorigin="12186,5005" coordsize="10,20" path="m12186,5024l12195,5024,12195,5005,12186,5005,12186,5024xe" filled="true" fillcolor="#000000" stroked="false">
                <v:path arrowok="t"/>
                <v:fill type="solid"/>
              </v:shape>
            </v:group>
            <v:group style="position:absolute;left:12186;top:5024;width:10;height:20" coordorigin="12186,5024" coordsize="10,20">
              <v:shape style="position:absolute;left:12186;top:5024;width:10;height:20" coordorigin="12186,5024" coordsize="10,20" path="m12186,5043l12195,5043,12195,5024,12186,5024,12186,5043xe" filled="true" fillcolor="#000000" stroked="false">
                <v:path arrowok="t"/>
                <v:fill type="solid"/>
              </v:shape>
            </v:group>
            <v:group style="position:absolute;left:12186;top:5043;width:10;height:20" coordorigin="12186,5043" coordsize="10,20">
              <v:shape style="position:absolute;left:12186;top:5043;width:10;height:20" coordorigin="12186,5043" coordsize="10,20" path="m12186,5062l12195,5062,12195,5043,12186,5043,12186,5062xe" filled="true" fillcolor="#000000" stroked="false">
                <v:path arrowok="t"/>
                <v:fill type="solid"/>
              </v:shape>
            </v:group>
            <v:group style="position:absolute;left:12186;top:5062;width:10;height:20" coordorigin="12186,5062" coordsize="10,20">
              <v:shape style="position:absolute;left:12186;top:5062;width:10;height:20" coordorigin="12186,5062" coordsize="10,20" path="m12186,5082l12195,5082,12195,5062,12186,5062,12186,5082xe" filled="true" fillcolor="#000000" stroked="false">
                <v:path arrowok="t"/>
                <v:fill type="solid"/>
              </v:shape>
            </v:group>
            <v:group style="position:absolute;left:12186;top:5082;width:10;height:20" coordorigin="12186,5082" coordsize="10,20">
              <v:shape style="position:absolute;left:12186;top:5082;width:10;height:20" coordorigin="12186,5082" coordsize="10,20" path="m12186,5101l12195,5101,12195,5082,12186,5082,12186,5101xe" filled="true" fillcolor="#000000" stroked="false">
                <v:path arrowok="t"/>
                <v:fill type="solid"/>
              </v:shape>
            </v:group>
            <v:group style="position:absolute;left:12186;top:5101;width:10;height:20" coordorigin="12186,5101" coordsize="10,20">
              <v:shape style="position:absolute;left:12186;top:5101;width:10;height:20" coordorigin="12186,5101" coordsize="10,20" path="m12186,5120l12195,5120,12195,5101,12186,5101,12186,5120xe" filled="true" fillcolor="#000000" stroked="false">
                <v:path arrowok="t"/>
                <v:fill type="solid"/>
              </v:shape>
            </v:group>
            <v:group style="position:absolute;left:12186;top:5120;width:10;height:20" coordorigin="12186,5120" coordsize="10,20">
              <v:shape style="position:absolute;left:12186;top:5120;width:10;height:20" coordorigin="12186,5120" coordsize="10,20" path="m12186,5139l12195,5139,12195,5120,12186,5120,12186,5139xe" filled="true" fillcolor="#000000" stroked="false">
                <v:path arrowok="t"/>
                <v:fill type="solid"/>
              </v:shape>
            </v:group>
            <v:group style="position:absolute;left:12186;top:5139;width:10;height:20" coordorigin="12186,5139" coordsize="10,20">
              <v:shape style="position:absolute;left:12186;top:5139;width:10;height:20" coordorigin="12186,5139" coordsize="10,20" path="m12186,5158l12195,5158,12195,5139,12186,5139,12186,5158xe" filled="true" fillcolor="#000000" stroked="false">
                <v:path arrowok="t"/>
                <v:fill type="solid"/>
              </v:shape>
            </v:group>
            <v:group style="position:absolute;left:12186;top:5158;width:10;height:20" coordorigin="12186,5158" coordsize="10,20">
              <v:shape style="position:absolute;left:12186;top:5158;width:10;height:20" coordorigin="12186,5158" coordsize="10,20" path="m12186,5178l12195,5178,12195,5158,12186,5158,12186,5178xe" filled="true" fillcolor="#000000" stroked="false">
                <v:path arrowok="t"/>
                <v:fill type="solid"/>
              </v:shape>
            </v:group>
            <v:group style="position:absolute;left:12186;top:5178;width:10;height:20" coordorigin="12186,5178" coordsize="10,20">
              <v:shape style="position:absolute;left:12186;top:5178;width:10;height:20" coordorigin="12186,5178" coordsize="10,20" path="m12186,5197l12195,5197,12195,5178,12186,5178,12186,5197xe" filled="true" fillcolor="#000000" stroked="false">
                <v:path arrowok="t"/>
                <v:fill type="solid"/>
              </v:shape>
            </v:group>
            <v:group style="position:absolute;left:12186;top:5197;width:10;height:20" coordorigin="12186,5197" coordsize="10,20">
              <v:shape style="position:absolute;left:12186;top:5197;width:10;height:20" coordorigin="12186,5197" coordsize="10,20" path="m12186,5216l12195,5216,12195,5197,12186,5197,12186,5216xe" filled="true" fillcolor="#000000" stroked="false">
                <v:path arrowok="t"/>
                <v:fill type="solid"/>
              </v:shape>
            </v:group>
            <v:group style="position:absolute;left:12186;top:5216;width:10;height:20" coordorigin="12186,5216" coordsize="10,20">
              <v:shape style="position:absolute;left:12186;top:5216;width:10;height:20" coordorigin="12186,5216" coordsize="10,20" path="m12186,5235l12195,5235,12195,5216,12186,5216,12186,5235xe" filled="true" fillcolor="#000000" stroked="false">
                <v:path arrowok="t"/>
                <v:fill type="solid"/>
              </v:shape>
            </v:group>
            <v:group style="position:absolute;left:12186;top:5235;width:10;height:20" coordorigin="12186,5235" coordsize="10,20">
              <v:shape style="position:absolute;left:12186;top:5235;width:10;height:20" coordorigin="12186,5235" coordsize="10,20" path="m12186,5254l12195,5254,12195,5235,12186,5235,12186,5254xe" filled="true" fillcolor="#000000" stroked="false">
                <v:path arrowok="t"/>
                <v:fill type="solid"/>
              </v:shape>
            </v:group>
            <v:group style="position:absolute;left:12186;top:5254;width:10;height:20" coordorigin="12186,5254" coordsize="10,20">
              <v:shape style="position:absolute;left:12186;top:5254;width:10;height:20" coordorigin="12186,5254" coordsize="10,20" path="m12186,5274l12195,5274,12195,5254,12186,5254,12186,5274xe" filled="true" fillcolor="#000000" stroked="false">
                <v:path arrowok="t"/>
                <v:fill type="solid"/>
              </v:shape>
            </v:group>
            <v:group style="position:absolute;left:12186;top:5274;width:10;height:20" coordorigin="12186,5274" coordsize="10,20">
              <v:shape style="position:absolute;left:12186;top:5274;width:10;height:20" coordorigin="12186,5274" coordsize="10,20" path="m12186,5293l12195,5293,12195,5274,12186,5274,12186,5293xe" filled="true" fillcolor="#000000" stroked="false">
                <v:path arrowok="t"/>
                <v:fill type="solid"/>
              </v:shape>
            </v:group>
            <v:group style="position:absolute;left:12186;top:5293;width:10;height:20" coordorigin="12186,5293" coordsize="10,20">
              <v:shape style="position:absolute;left:12186;top:5293;width:10;height:20" coordorigin="12186,5293" coordsize="10,20" path="m12186,5312l12195,5312,12195,5293,12186,5293,12186,5312xe" filled="true" fillcolor="#000000" stroked="false">
                <v:path arrowok="t"/>
                <v:fill type="solid"/>
              </v:shape>
            </v:group>
            <v:group style="position:absolute;left:13518;top:4064;width:10;height:20" coordorigin="13518,4064" coordsize="10,20">
              <v:shape style="position:absolute;left:13518;top:4064;width:10;height:20" coordorigin="13518,4064" coordsize="10,20" path="m13518,4083l13527,4083,13527,4064,13518,4064,13518,4083xe" filled="true" fillcolor="#000000" stroked="false">
                <v:path arrowok="t"/>
                <v:fill type="solid"/>
              </v:shape>
            </v:group>
            <v:group style="position:absolute;left:13518;top:4083;width:10;height:20" coordorigin="13518,4083" coordsize="10,20">
              <v:shape style="position:absolute;left:13518;top:4083;width:10;height:20" coordorigin="13518,4083" coordsize="10,20" path="m13518,4102l13527,4102,13527,4083,13518,4083,13518,4102xe" filled="true" fillcolor="#000000" stroked="false">
                <v:path arrowok="t"/>
                <v:fill type="solid"/>
              </v:shape>
            </v:group>
            <v:group style="position:absolute;left:13518;top:4102;width:10;height:20" coordorigin="13518,4102" coordsize="10,20">
              <v:shape style="position:absolute;left:13518;top:4102;width:10;height:20" coordorigin="13518,4102" coordsize="10,20" path="m13518,4121l13527,4121,13527,4102,13518,4102,13518,4121xe" filled="true" fillcolor="#000000" stroked="false">
                <v:path arrowok="t"/>
                <v:fill type="solid"/>
              </v:shape>
            </v:group>
            <v:group style="position:absolute;left:13518;top:4121;width:10;height:20" coordorigin="13518,4121" coordsize="10,20">
              <v:shape style="position:absolute;left:13518;top:4121;width:10;height:20" coordorigin="13518,4121" coordsize="10,20" path="m13518,4140l13527,4140,13527,4121,13518,4121,13518,4140xe" filled="true" fillcolor="#000000" stroked="false">
                <v:path arrowok="t"/>
                <v:fill type="solid"/>
              </v:shape>
            </v:group>
            <v:group style="position:absolute;left:13518;top:4140;width:10;height:20" coordorigin="13518,4140" coordsize="10,20">
              <v:shape style="position:absolute;left:13518;top:4140;width:10;height:20" coordorigin="13518,4140" coordsize="10,20" path="m13518,4160l13527,4160,13527,4140,13518,4140,13518,4160xe" filled="true" fillcolor="#000000" stroked="false">
                <v:path arrowok="t"/>
                <v:fill type="solid"/>
              </v:shape>
            </v:group>
            <v:group style="position:absolute;left:13518;top:4160;width:10;height:20" coordorigin="13518,4160" coordsize="10,20">
              <v:shape style="position:absolute;left:13518;top:4160;width:10;height:20" coordorigin="13518,4160" coordsize="10,20" path="m13518,4179l13527,4179,13527,4160,13518,4160,13518,4179xe" filled="true" fillcolor="#000000" stroked="false">
                <v:path arrowok="t"/>
                <v:fill type="solid"/>
              </v:shape>
            </v:group>
            <v:group style="position:absolute;left:13518;top:4179;width:10;height:20" coordorigin="13518,4179" coordsize="10,20">
              <v:shape style="position:absolute;left:13518;top:4179;width:10;height:20" coordorigin="13518,4179" coordsize="10,20" path="m13518,4198l13527,4198,13527,4179,13518,4179,13518,4198xe" filled="true" fillcolor="#000000" stroked="false">
                <v:path arrowok="t"/>
                <v:fill type="solid"/>
              </v:shape>
            </v:group>
            <v:group style="position:absolute;left:13518;top:4198;width:10;height:20" coordorigin="13518,4198" coordsize="10,20">
              <v:shape style="position:absolute;left:13518;top:4198;width:10;height:20" coordorigin="13518,4198" coordsize="10,20" path="m13518,4217l13527,4217,13527,4198,13518,4198,13518,4217xe" filled="true" fillcolor="#000000" stroked="false">
                <v:path arrowok="t"/>
                <v:fill type="solid"/>
              </v:shape>
            </v:group>
            <v:group style="position:absolute;left:13518;top:4217;width:10;height:20" coordorigin="13518,4217" coordsize="10,20">
              <v:shape style="position:absolute;left:13518;top:4217;width:10;height:20" coordorigin="13518,4217" coordsize="10,20" path="m13518,4236l13527,4236,13527,4217,13518,4217,13518,4236xe" filled="true" fillcolor="#000000" stroked="false">
                <v:path arrowok="t"/>
                <v:fill type="solid"/>
              </v:shape>
            </v:group>
            <v:group style="position:absolute;left:13518;top:4236;width:10;height:20" coordorigin="13518,4236" coordsize="10,20">
              <v:shape style="position:absolute;left:13518;top:4236;width:10;height:20" coordorigin="13518,4236" coordsize="10,20" path="m13518,4256l13527,4256,13527,4236,13518,4236,13518,4256xe" filled="true" fillcolor="#000000" stroked="false">
                <v:path arrowok="t"/>
                <v:fill type="solid"/>
              </v:shape>
            </v:group>
            <v:group style="position:absolute;left:13518;top:4256;width:10;height:20" coordorigin="13518,4256" coordsize="10,20">
              <v:shape style="position:absolute;left:13518;top:4256;width:10;height:20" coordorigin="13518,4256" coordsize="10,20" path="m13518,4275l13527,4275,13527,4256,13518,4256,13518,4275xe" filled="true" fillcolor="#000000" stroked="false">
                <v:path arrowok="t"/>
                <v:fill type="solid"/>
              </v:shape>
            </v:group>
            <v:group style="position:absolute;left:13518;top:4275;width:10;height:20" coordorigin="13518,4275" coordsize="10,20">
              <v:shape style="position:absolute;left:13518;top:4275;width:10;height:20" coordorigin="13518,4275" coordsize="10,20" path="m13518,4294l13527,4294,13527,4275,13518,4275,13518,4294xe" filled="true" fillcolor="#000000" stroked="false">
                <v:path arrowok="t"/>
                <v:fill type="solid"/>
              </v:shape>
            </v:group>
            <v:group style="position:absolute;left:13518;top:4294;width:10;height:20" coordorigin="13518,4294" coordsize="10,20">
              <v:shape style="position:absolute;left:13518;top:4294;width:10;height:20" coordorigin="13518,4294" coordsize="10,20" path="m13518,4313l13527,4313,13527,4294,13518,4294,13518,4313xe" filled="true" fillcolor="#000000" stroked="false">
                <v:path arrowok="t"/>
                <v:fill type="solid"/>
              </v:shape>
            </v:group>
            <v:group style="position:absolute;left:13518;top:4313;width:10;height:20" coordorigin="13518,4313" coordsize="10,20">
              <v:shape style="position:absolute;left:13518;top:4313;width:10;height:20" coordorigin="13518,4313" coordsize="10,20" path="m13518,4332l13527,4332,13527,4313,13518,4313,13518,4332xe" filled="true" fillcolor="#000000" stroked="false">
                <v:path arrowok="t"/>
                <v:fill type="solid"/>
              </v:shape>
            </v:group>
            <v:group style="position:absolute;left:13518;top:4332;width:10;height:20" coordorigin="13518,4332" coordsize="10,20">
              <v:shape style="position:absolute;left:13518;top:4332;width:10;height:20" coordorigin="13518,4332" coordsize="10,20" path="m13518,4352l13527,4352,13527,4332,13518,4332,13518,4352xe" filled="true" fillcolor="#000000" stroked="false">
                <v:path arrowok="t"/>
                <v:fill type="solid"/>
              </v:shape>
            </v:group>
            <v:group style="position:absolute;left:13518;top:4352;width:10;height:20" coordorigin="13518,4352" coordsize="10,20">
              <v:shape style="position:absolute;left:13518;top:4352;width:10;height:20" coordorigin="13518,4352" coordsize="10,20" path="m13518,4371l13527,4371,13527,4352,13518,4352,13518,4371xe" filled="true" fillcolor="#000000" stroked="false">
                <v:path arrowok="t"/>
                <v:fill type="solid"/>
              </v:shape>
            </v:group>
            <v:group style="position:absolute;left:13518;top:4371;width:10;height:20" coordorigin="13518,4371" coordsize="10,20">
              <v:shape style="position:absolute;left:13518;top:4371;width:10;height:20" coordorigin="13518,4371" coordsize="10,20" path="m13518,4390l13527,4390,13527,4371,13518,4371,13518,4390xe" filled="true" fillcolor="#000000" stroked="false">
                <v:path arrowok="t"/>
                <v:fill type="solid"/>
              </v:shape>
            </v:group>
            <v:group style="position:absolute;left:13518;top:4390;width:10;height:20" coordorigin="13518,4390" coordsize="10,20">
              <v:shape style="position:absolute;left:13518;top:4390;width:10;height:20" coordorigin="13518,4390" coordsize="10,20" path="m13518,4409l13527,4409,13527,4390,13518,4390,13518,4409xe" filled="true" fillcolor="#000000" stroked="false">
                <v:path arrowok="t"/>
                <v:fill type="solid"/>
              </v:shape>
            </v:group>
            <v:group style="position:absolute;left:13518;top:4409;width:10;height:20" coordorigin="13518,4409" coordsize="10,20">
              <v:shape style="position:absolute;left:13518;top:4409;width:10;height:20" coordorigin="13518,4409" coordsize="10,20" path="m13518,4428l13527,4428,13527,4409,13518,4409,13518,4428xe" filled="true" fillcolor="#000000" stroked="false">
                <v:path arrowok="t"/>
                <v:fill type="solid"/>
              </v:shape>
            </v:group>
            <v:group style="position:absolute;left:13518;top:4428;width:10;height:20" coordorigin="13518,4428" coordsize="10,20">
              <v:shape style="position:absolute;left:13518;top:4428;width:10;height:20" coordorigin="13518,4428" coordsize="10,20" path="m13518,4448l13527,4448,13527,4428,13518,4428,13518,4448xe" filled="true" fillcolor="#000000" stroked="false">
                <v:path arrowok="t"/>
                <v:fill type="solid"/>
              </v:shape>
            </v:group>
            <v:group style="position:absolute;left:13518;top:4448;width:10;height:20" coordorigin="13518,4448" coordsize="10,20">
              <v:shape style="position:absolute;left:13518;top:4448;width:10;height:20" coordorigin="13518,4448" coordsize="10,20" path="m13518,4467l13527,4467,13527,4448,13518,4448,13518,4467xe" filled="true" fillcolor="#000000" stroked="false">
                <v:path arrowok="t"/>
                <v:fill type="solid"/>
              </v:shape>
            </v:group>
            <v:group style="position:absolute;left:13518;top:4467;width:10;height:20" coordorigin="13518,4467" coordsize="10,20">
              <v:shape style="position:absolute;left:13518;top:4467;width:10;height:20" coordorigin="13518,4467" coordsize="10,20" path="m13518,4486l13527,4486,13527,4467,13518,4467,13518,4486xe" filled="true" fillcolor="#000000" stroked="false">
                <v:path arrowok="t"/>
                <v:fill type="solid"/>
              </v:shape>
            </v:group>
            <v:group style="position:absolute;left:13518;top:4486;width:10;height:20" coordorigin="13518,4486" coordsize="10,20">
              <v:shape style="position:absolute;left:13518;top:4486;width:10;height:20" coordorigin="13518,4486" coordsize="10,20" path="m13518,4505l13527,4505,13527,4486,13518,4486,13518,4505xe" filled="true" fillcolor="#000000" stroked="false">
                <v:path arrowok="t"/>
                <v:fill type="solid"/>
              </v:shape>
            </v:group>
            <v:group style="position:absolute;left:13518;top:4505;width:10;height:20" coordorigin="13518,4505" coordsize="10,20">
              <v:shape style="position:absolute;left:13518;top:4505;width:10;height:20" coordorigin="13518,4505" coordsize="10,20" path="m13518,4524l13527,4524,13527,4505,13518,4505,13518,4524xe" filled="true" fillcolor="#000000" stroked="false">
                <v:path arrowok="t"/>
                <v:fill type="solid"/>
              </v:shape>
            </v:group>
            <v:group style="position:absolute;left:13518;top:4524;width:10;height:20" coordorigin="13518,4524" coordsize="10,20">
              <v:shape style="position:absolute;left:13518;top:4524;width:10;height:20" coordorigin="13518,4524" coordsize="10,20" path="m13518,4544l13527,4544,13527,4524,13518,4524,13518,4544xe" filled="true" fillcolor="#000000" stroked="false">
                <v:path arrowok="t"/>
                <v:fill type="solid"/>
              </v:shape>
            </v:group>
            <v:group style="position:absolute;left:13518;top:4544;width:10;height:20" coordorigin="13518,4544" coordsize="10,20">
              <v:shape style="position:absolute;left:13518;top:4544;width:10;height:20" coordorigin="13518,4544" coordsize="10,20" path="m13518,4563l13527,4563,13527,4544,13518,4544,13518,4563xe" filled="true" fillcolor="#000000" stroked="false">
                <v:path arrowok="t"/>
                <v:fill type="solid"/>
              </v:shape>
            </v:group>
            <v:group style="position:absolute;left:13518;top:4563;width:10;height:20" coordorigin="13518,4563" coordsize="10,20">
              <v:shape style="position:absolute;left:13518;top:4563;width:10;height:20" coordorigin="13518,4563" coordsize="10,20" path="m13518,4582l13527,4582,13527,4563,13518,4563,13518,4582xe" filled="true" fillcolor="#000000" stroked="false">
                <v:path arrowok="t"/>
                <v:fill type="solid"/>
              </v:shape>
            </v:group>
            <v:group style="position:absolute;left:13518;top:4582;width:10;height:20" coordorigin="13518,4582" coordsize="10,20">
              <v:shape style="position:absolute;left:13518;top:4582;width:10;height:20" coordorigin="13518,4582" coordsize="10,20" path="m13518,4601l13527,4601,13527,4582,13518,4582,13518,4601xe" filled="true" fillcolor="#000000" stroked="false">
                <v:path arrowok="t"/>
                <v:fill type="solid"/>
              </v:shape>
            </v:group>
            <v:group style="position:absolute;left:13518;top:4601;width:10;height:20" coordorigin="13518,4601" coordsize="10,20">
              <v:shape style="position:absolute;left:13518;top:4601;width:10;height:20" coordorigin="13518,4601" coordsize="10,20" path="m13518,4620l13527,4620,13527,4601,13518,4601,13518,4620xe" filled="true" fillcolor="#000000" stroked="false">
                <v:path arrowok="t"/>
                <v:fill type="solid"/>
              </v:shape>
            </v:group>
            <v:group style="position:absolute;left:13518;top:4620;width:10;height:20" coordorigin="13518,4620" coordsize="10,20">
              <v:shape style="position:absolute;left:13518;top:4620;width:10;height:20" coordorigin="13518,4620" coordsize="10,20" path="m13518,4640l13527,4640,13527,4620,13518,4620,13518,4640xe" filled="true" fillcolor="#000000" stroked="false">
                <v:path arrowok="t"/>
                <v:fill type="solid"/>
              </v:shape>
            </v:group>
            <v:group style="position:absolute;left:13518;top:4640;width:10;height:20" coordorigin="13518,4640" coordsize="10,20">
              <v:shape style="position:absolute;left:13518;top:4640;width:10;height:20" coordorigin="13518,4640" coordsize="10,20" path="m13518,4659l13527,4659,13527,4640,13518,4640,13518,4659xe" filled="true" fillcolor="#000000" stroked="false">
                <v:path arrowok="t"/>
                <v:fill type="solid"/>
              </v:shape>
            </v:group>
            <v:group style="position:absolute;left:13518;top:4659;width:10;height:20" coordorigin="13518,4659" coordsize="10,20">
              <v:shape style="position:absolute;left:13518;top:4659;width:10;height:20" coordorigin="13518,4659" coordsize="10,20" path="m13518,4678l13527,4678,13527,4659,13518,4659,13518,4678xe" filled="true" fillcolor="#000000" stroked="false">
                <v:path arrowok="t"/>
                <v:fill type="solid"/>
              </v:shape>
            </v:group>
            <v:group style="position:absolute;left:13518;top:4678;width:10;height:20" coordorigin="13518,4678" coordsize="10,20">
              <v:shape style="position:absolute;left:13518;top:4678;width:10;height:20" coordorigin="13518,4678" coordsize="10,20" path="m13518,4697l13527,4697,13527,4678,13518,4678,13518,4697xe" filled="true" fillcolor="#000000" stroked="false">
                <v:path arrowok="t"/>
                <v:fill type="solid"/>
              </v:shape>
            </v:group>
            <v:group style="position:absolute;left:13518;top:4697;width:10;height:20" coordorigin="13518,4697" coordsize="10,20">
              <v:shape style="position:absolute;left:13518;top:4697;width:10;height:20" coordorigin="13518,4697" coordsize="10,20" path="m13518,4716l13527,4716,13527,4697,13518,4697,13518,4716xe" filled="true" fillcolor="#000000" stroked="false">
                <v:path arrowok="t"/>
                <v:fill type="solid"/>
              </v:shape>
            </v:group>
            <v:group style="position:absolute;left:13518;top:4716;width:10;height:20" coordorigin="13518,4716" coordsize="10,20">
              <v:shape style="position:absolute;left:13518;top:4716;width:10;height:20" coordorigin="13518,4716" coordsize="10,20" path="m13518,4736l13527,4736,13527,4716,13518,4716,13518,4736xe" filled="true" fillcolor="#000000" stroked="false">
                <v:path arrowok="t"/>
                <v:fill type="solid"/>
              </v:shape>
            </v:group>
            <v:group style="position:absolute;left:13518;top:4736;width:10;height:20" coordorigin="13518,4736" coordsize="10,20">
              <v:shape style="position:absolute;left:13518;top:4736;width:10;height:20" coordorigin="13518,4736" coordsize="10,20" path="m13518,4755l13527,4755,13527,4736,13518,4736,13518,4755xe" filled="true" fillcolor="#000000" stroked="false">
                <v:path arrowok="t"/>
                <v:fill type="solid"/>
              </v:shape>
            </v:group>
            <v:group style="position:absolute;left:13518;top:4755;width:10;height:20" coordorigin="13518,4755" coordsize="10,20">
              <v:shape style="position:absolute;left:13518;top:4755;width:10;height:20" coordorigin="13518,4755" coordsize="10,20" path="m13518,4774l13527,4774,13527,4755,13518,4755,13518,4774xe" filled="true" fillcolor="#000000" stroked="false">
                <v:path arrowok="t"/>
                <v:fill type="solid"/>
              </v:shape>
            </v:group>
            <v:group style="position:absolute;left:13518;top:4774;width:10;height:20" coordorigin="13518,4774" coordsize="10,20">
              <v:shape style="position:absolute;left:13518;top:4774;width:10;height:20" coordorigin="13518,4774" coordsize="10,20" path="m13518,4793l13527,4793,13527,4774,13518,4774,13518,4793xe" filled="true" fillcolor="#000000" stroked="false">
                <v:path arrowok="t"/>
                <v:fill type="solid"/>
              </v:shape>
            </v:group>
            <v:group style="position:absolute;left:13518;top:4793;width:10;height:20" coordorigin="13518,4793" coordsize="10,20">
              <v:shape style="position:absolute;left:13518;top:4793;width:10;height:20" coordorigin="13518,4793" coordsize="10,20" path="m13518,4812l13527,4812,13527,4793,13518,4793,13518,4812xe" filled="true" fillcolor="#000000" stroked="false">
                <v:path arrowok="t"/>
                <v:fill type="solid"/>
              </v:shape>
            </v:group>
            <v:group style="position:absolute;left:13518;top:4812;width:10;height:20" coordorigin="13518,4812" coordsize="10,20">
              <v:shape style="position:absolute;left:13518;top:4812;width:10;height:20" coordorigin="13518,4812" coordsize="10,20" path="m13518,4832l13527,4832,13527,4812,13518,4812,13518,4832xe" filled="true" fillcolor="#000000" stroked="false">
                <v:path arrowok="t"/>
                <v:fill type="solid"/>
              </v:shape>
            </v:group>
            <v:group style="position:absolute;left:13518;top:4832;width:10;height:20" coordorigin="13518,4832" coordsize="10,20">
              <v:shape style="position:absolute;left:13518;top:4832;width:10;height:20" coordorigin="13518,4832" coordsize="10,20" path="m13518,4851l13527,4851,13527,4832,13518,4832,13518,4851xe" filled="true" fillcolor="#000000" stroked="false">
                <v:path arrowok="t"/>
                <v:fill type="solid"/>
              </v:shape>
            </v:group>
            <v:group style="position:absolute;left:13518;top:4851;width:10;height:20" coordorigin="13518,4851" coordsize="10,20">
              <v:shape style="position:absolute;left:13518;top:4851;width:10;height:20" coordorigin="13518,4851" coordsize="10,20" path="m13518,4870l13527,4870,13527,4851,13518,4851,13518,4870xe" filled="true" fillcolor="#000000" stroked="false">
                <v:path arrowok="t"/>
                <v:fill type="solid"/>
              </v:shape>
            </v:group>
            <v:group style="position:absolute;left:13518;top:4870;width:10;height:20" coordorigin="13518,4870" coordsize="10,20">
              <v:shape style="position:absolute;left:13518;top:4870;width:10;height:20" coordorigin="13518,4870" coordsize="10,20" path="m13518,4890l13527,4890,13527,4870,13518,4870,13518,4890xe" filled="true" fillcolor="#000000" stroked="false">
                <v:path arrowok="t"/>
                <v:fill type="solid"/>
              </v:shape>
            </v:group>
            <v:group style="position:absolute;left:13518;top:4890;width:10;height:20" coordorigin="13518,4890" coordsize="10,20">
              <v:shape style="position:absolute;left:13518;top:4890;width:10;height:20" coordorigin="13518,4890" coordsize="10,20" path="m13518,4909l13527,4909,13527,4890,13518,4890,13518,4909xe" filled="true" fillcolor="#000000" stroked="false">
                <v:path arrowok="t"/>
                <v:fill type="solid"/>
              </v:shape>
            </v:group>
            <v:group style="position:absolute;left:13518;top:4909;width:10;height:20" coordorigin="13518,4909" coordsize="10,20">
              <v:shape style="position:absolute;left:13518;top:4909;width:10;height:20" coordorigin="13518,4909" coordsize="10,20" path="m13518,4928l13527,4928,13527,4909,13518,4909,13518,4928xe" filled="true" fillcolor="#000000" stroked="false">
                <v:path arrowok="t"/>
                <v:fill type="solid"/>
              </v:shape>
            </v:group>
            <v:group style="position:absolute;left:13518;top:4928;width:10;height:20" coordorigin="13518,4928" coordsize="10,20">
              <v:shape style="position:absolute;left:13518;top:4928;width:10;height:20" coordorigin="13518,4928" coordsize="10,20" path="m13518,4947l13527,4947,13527,4928,13518,4928,13518,4947xe" filled="true" fillcolor="#000000" stroked="false">
                <v:path arrowok="t"/>
                <v:fill type="solid"/>
              </v:shape>
            </v:group>
            <v:group style="position:absolute;left:13518;top:4947;width:10;height:20" coordorigin="13518,4947" coordsize="10,20">
              <v:shape style="position:absolute;left:13518;top:4947;width:10;height:20" coordorigin="13518,4947" coordsize="10,20" path="m13518,4966l13527,4966,13527,4947,13518,4947,13518,4966xe" filled="true" fillcolor="#000000" stroked="false">
                <v:path arrowok="t"/>
                <v:fill type="solid"/>
              </v:shape>
            </v:group>
            <v:group style="position:absolute;left:13518;top:4966;width:10;height:20" coordorigin="13518,4966" coordsize="10,20">
              <v:shape style="position:absolute;left:13518;top:4966;width:10;height:20" coordorigin="13518,4966" coordsize="10,20" path="m13518,4986l13527,4986,13527,4966,13518,4966,13518,4986xe" filled="true" fillcolor="#000000" stroked="false">
                <v:path arrowok="t"/>
                <v:fill type="solid"/>
              </v:shape>
            </v:group>
            <v:group style="position:absolute;left:13518;top:4986;width:10;height:20" coordorigin="13518,4986" coordsize="10,20">
              <v:shape style="position:absolute;left:13518;top:4986;width:10;height:20" coordorigin="13518,4986" coordsize="10,20" path="m13518,5005l13527,5005,13527,4986,13518,4986,13518,5005xe" filled="true" fillcolor="#000000" stroked="false">
                <v:path arrowok="t"/>
                <v:fill type="solid"/>
              </v:shape>
            </v:group>
            <v:group style="position:absolute;left:13518;top:5005;width:10;height:20" coordorigin="13518,5005" coordsize="10,20">
              <v:shape style="position:absolute;left:13518;top:5005;width:10;height:20" coordorigin="13518,5005" coordsize="10,20" path="m13518,5024l13527,5024,13527,5005,13518,5005,13518,5024xe" filled="true" fillcolor="#000000" stroked="false">
                <v:path arrowok="t"/>
                <v:fill type="solid"/>
              </v:shape>
            </v:group>
            <v:group style="position:absolute;left:13518;top:5024;width:10;height:20" coordorigin="13518,5024" coordsize="10,20">
              <v:shape style="position:absolute;left:13518;top:5024;width:10;height:20" coordorigin="13518,5024" coordsize="10,20" path="m13518,5043l13527,5043,13527,5024,13518,5024,13518,5043xe" filled="true" fillcolor="#000000" stroked="false">
                <v:path arrowok="t"/>
                <v:fill type="solid"/>
              </v:shape>
            </v:group>
            <v:group style="position:absolute;left:13518;top:5043;width:10;height:20" coordorigin="13518,5043" coordsize="10,20">
              <v:shape style="position:absolute;left:13518;top:5043;width:10;height:20" coordorigin="13518,5043" coordsize="10,20" path="m13518,5062l13527,5062,13527,5043,13518,5043,13518,5062xe" filled="true" fillcolor="#000000" stroked="false">
                <v:path arrowok="t"/>
                <v:fill type="solid"/>
              </v:shape>
            </v:group>
            <v:group style="position:absolute;left:13518;top:5062;width:10;height:20" coordorigin="13518,5062" coordsize="10,20">
              <v:shape style="position:absolute;left:13518;top:5062;width:10;height:20" coordorigin="13518,5062" coordsize="10,20" path="m13518,5082l13527,5082,13527,5062,13518,5062,13518,5082xe" filled="true" fillcolor="#000000" stroked="false">
                <v:path arrowok="t"/>
                <v:fill type="solid"/>
              </v:shape>
            </v:group>
            <v:group style="position:absolute;left:13518;top:5082;width:10;height:20" coordorigin="13518,5082" coordsize="10,20">
              <v:shape style="position:absolute;left:13518;top:5082;width:10;height:20" coordorigin="13518,5082" coordsize="10,20" path="m13518,5101l13527,5101,13527,5082,13518,5082,13518,5101xe" filled="true" fillcolor="#000000" stroked="false">
                <v:path arrowok="t"/>
                <v:fill type="solid"/>
              </v:shape>
            </v:group>
            <v:group style="position:absolute;left:13518;top:5101;width:10;height:20" coordorigin="13518,5101" coordsize="10,20">
              <v:shape style="position:absolute;left:13518;top:5101;width:10;height:20" coordorigin="13518,5101" coordsize="10,20" path="m13518,5120l13527,5120,13527,5101,13518,5101,13518,5120xe" filled="true" fillcolor="#000000" stroked="false">
                <v:path arrowok="t"/>
                <v:fill type="solid"/>
              </v:shape>
            </v:group>
            <v:group style="position:absolute;left:13518;top:5120;width:10;height:20" coordorigin="13518,5120" coordsize="10,20">
              <v:shape style="position:absolute;left:13518;top:5120;width:10;height:20" coordorigin="13518,5120" coordsize="10,20" path="m13518,5139l13527,5139,13527,5120,13518,5120,13518,5139xe" filled="true" fillcolor="#000000" stroked="false">
                <v:path arrowok="t"/>
                <v:fill type="solid"/>
              </v:shape>
            </v:group>
            <v:group style="position:absolute;left:13518;top:5139;width:10;height:20" coordorigin="13518,5139" coordsize="10,20">
              <v:shape style="position:absolute;left:13518;top:5139;width:10;height:20" coordorigin="13518,5139" coordsize="10,20" path="m13518,5158l13527,5158,13527,5139,13518,5139,13518,5158xe" filled="true" fillcolor="#000000" stroked="false">
                <v:path arrowok="t"/>
                <v:fill type="solid"/>
              </v:shape>
            </v:group>
            <v:group style="position:absolute;left:13518;top:5158;width:10;height:20" coordorigin="13518,5158" coordsize="10,20">
              <v:shape style="position:absolute;left:13518;top:5158;width:10;height:20" coordorigin="13518,5158" coordsize="10,20" path="m13518,5178l13527,5178,13527,5158,13518,5158,13518,5178xe" filled="true" fillcolor="#000000" stroked="false">
                <v:path arrowok="t"/>
                <v:fill type="solid"/>
              </v:shape>
            </v:group>
            <v:group style="position:absolute;left:13518;top:5178;width:10;height:20" coordorigin="13518,5178" coordsize="10,20">
              <v:shape style="position:absolute;left:13518;top:5178;width:10;height:20" coordorigin="13518,5178" coordsize="10,20" path="m13518,5197l13527,5197,13527,5178,13518,5178,13518,5197xe" filled="true" fillcolor="#000000" stroked="false">
                <v:path arrowok="t"/>
                <v:fill type="solid"/>
              </v:shape>
            </v:group>
            <v:group style="position:absolute;left:13518;top:5197;width:10;height:20" coordorigin="13518,5197" coordsize="10,20">
              <v:shape style="position:absolute;left:13518;top:5197;width:10;height:20" coordorigin="13518,5197" coordsize="10,20" path="m13518,5216l13527,5216,13527,5197,13518,5197,13518,5216xe" filled="true" fillcolor="#000000" stroked="false">
                <v:path arrowok="t"/>
                <v:fill type="solid"/>
              </v:shape>
            </v:group>
            <v:group style="position:absolute;left:13518;top:5216;width:10;height:20" coordorigin="13518,5216" coordsize="10,20">
              <v:shape style="position:absolute;left:13518;top:5216;width:10;height:20" coordorigin="13518,5216" coordsize="10,20" path="m13518,5235l13527,5235,13527,5216,13518,5216,13518,5235xe" filled="true" fillcolor="#000000" stroked="false">
                <v:path arrowok="t"/>
                <v:fill type="solid"/>
              </v:shape>
            </v:group>
            <v:group style="position:absolute;left:13518;top:5235;width:10;height:20" coordorigin="13518,5235" coordsize="10,20">
              <v:shape style="position:absolute;left:13518;top:5235;width:10;height:20" coordorigin="13518,5235" coordsize="10,20" path="m13518,5254l13527,5254,13527,5235,13518,5235,13518,5254xe" filled="true" fillcolor="#000000" stroked="false">
                <v:path arrowok="t"/>
                <v:fill type="solid"/>
              </v:shape>
            </v:group>
            <v:group style="position:absolute;left:13518;top:5254;width:10;height:20" coordorigin="13518,5254" coordsize="10,20">
              <v:shape style="position:absolute;left:13518;top:5254;width:10;height:20" coordorigin="13518,5254" coordsize="10,20" path="m13518,5274l13527,5274,13527,5254,13518,5254,13518,5274xe" filled="true" fillcolor="#000000" stroked="false">
                <v:path arrowok="t"/>
                <v:fill type="solid"/>
              </v:shape>
            </v:group>
            <v:group style="position:absolute;left:13518;top:5274;width:10;height:20" coordorigin="13518,5274" coordsize="10,20">
              <v:shape style="position:absolute;left:13518;top:5274;width:10;height:20" coordorigin="13518,5274" coordsize="10,20" path="m13518,5293l13527,5293,13527,5274,13518,5274,13518,5293xe" filled="true" fillcolor="#000000" stroked="false">
                <v:path arrowok="t"/>
                <v:fill type="solid"/>
              </v:shape>
            </v:group>
            <v:group style="position:absolute;left:13518;top:5293;width:10;height:20" coordorigin="13518,5293" coordsize="10,20">
              <v:shape style="position:absolute;left:13518;top:5293;width:10;height:20" coordorigin="13518,5293" coordsize="10,20" path="m13518,5312l13527,5312,13527,5293,13518,5293,13518,5312xe" filled="true" fillcolor="#000000" stroked="false">
                <v:path arrowok="t"/>
                <v:fill type="solid"/>
              </v:shape>
            </v:group>
            <v:group style="position:absolute;left:14687;top:4064;width:10;height:20" coordorigin="14687,4064" coordsize="10,20">
              <v:shape style="position:absolute;left:14687;top:4064;width:10;height:20" coordorigin="14687,4064" coordsize="10,20" path="m14687,4083l14696,4083,14696,4064,14687,4064,14687,4083xe" filled="true" fillcolor="#000000" stroked="false">
                <v:path arrowok="t"/>
                <v:fill type="solid"/>
              </v:shape>
            </v:group>
            <v:group style="position:absolute;left:14687;top:4083;width:10;height:20" coordorigin="14687,4083" coordsize="10,20">
              <v:shape style="position:absolute;left:14687;top:4083;width:10;height:20" coordorigin="14687,4083" coordsize="10,20" path="m14687,4102l14696,4102,14696,4083,14687,4083,14687,4102xe" filled="true" fillcolor="#000000" stroked="false">
                <v:path arrowok="t"/>
                <v:fill type="solid"/>
              </v:shape>
            </v:group>
            <v:group style="position:absolute;left:14687;top:4102;width:10;height:20" coordorigin="14687,4102" coordsize="10,20">
              <v:shape style="position:absolute;left:14687;top:4102;width:10;height:20" coordorigin="14687,4102" coordsize="10,20" path="m14687,4121l14696,4121,14696,4102,14687,4102,14687,4121xe" filled="true" fillcolor="#000000" stroked="false">
                <v:path arrowok="t"/>
                <v:fill type="solid"/>
              </v:shape>
            </v:group>
            <v:group style="position:absolute;left:14687;top:4121;width:10;height:20" coordorigin="14687,4121" coordsize="10,20">
              <v:shape style="position:absolute;left:14687;top:4121;width:10;height:20" coordorigin="14687,4121" coordsize="10,20" path="m14687,4140l14696,4140,14696,4121,14687,4121,14687,4140xe" filled="true" fillcolor="#000000" stroked="false">
                <v:path arrowok="t"/>
                <v:fill type="solid"/>
              </v:shape>
            </v:group>
            <v:group style="position:absolute;left:14687;top:4140;width:10;height:20" coordorigin="14687,4140" coordsize="10,20">
              <v:shape style="position:absolute;left:14687;top:4140;width:10;height:20" coordorigin="14687,4140" coordsize="10,20" path="m14687,4160l14696,4160,14696,4140,14687,4140,14687,4160xe" filled="true" fillcolor="#000000" stroked="false">
                <v:path arrowok="t"/>
                <v:fill type="solid"/>
              </v:shape>
            </v:group>
            <v:group style="position:absolute;left:14687;top:4160;width:10;height:20" coordorigin="14687,4160" coordsize="10,20">
              <v:shape style="position:absolute;left:14687;top:4160;width:10;height:20" coordorigin="14687,4160" coordsize="10,20" path="m14687,4179l14696,4179,14696,4160,14687,4160,14687,4179xe" filled="true" fillcolor="#000000" stroked="false">
                <v:path arrowok="t"/>
                <v:fill type="solid"/>
              </v:shape>
            </v:group>
            <v:group style="position:absolute;left:14687;top:4179;width:10;height:20" coordorigin="14687,4179" coordsize="10,20">
              <v:shape style="position:absolute;left:14687;top:4179;width:10;height:20" coordorigin="14687,4179" coordsize="10,20" path="m14687,4198l14696,4198,14696,4179,14687,4179,14687,4198xe" filled="true" fillcolor="#000000" stroked="false">
                <v:path arrowok="t"/>
                <v:fill type="solid"/>
              </v:shape>
            </v:group>
            <v:group style="position:absolute;left:14687;top:4198;width:10;height:20" coordorigin="14687,4198" coordsize="10,20">
              <v:shape style="position:absolute;left:14687;top:4198;width:10;height:20" coordorigin="14687,4198" coordsize="10,20" path="m14687,4217l14696,4217,14696,4198,14687,4198,14687,4217xe" filled="true" fillcolor="#000000" stroked="false">
                <v:path arrowok="t"/>
                <v:fill type="solid"/>
              </v:shape>
            </v:group>
            <v:group style="position:absolute;left:14687;top:4217;width:10;height:20" coordorigin="14687,4217" coordsize="10,20">
              <v:shape style="position:absolute;left:14687;top:4217;width:10;height:20" coordorigin="14687,4217" coordsize="10,20" path="m14687,4236l14696,4236,14696,4217,14687,4217,14687,4236xe" filled="true" fillcolor="#000000" stroked="false">
                <v:path arrowok="t"/>
                <v:fill type="solid"/>
              </v:shape>
            </v:group>
            <v:group style="position:absolute;left:14687;top:4236;width:10;height:20" coordorigin="14687,4236" coordsize="10,20">
              <v:shape style="position:absolute;left:14687;top:4236;width:10;height:20" coordorigin="14687,4236" coordsize="10,20" path="m14687,4256l14696,4256,14696,4236,14687,4236,14687,4256xe" filled="true" fillcolor="#000000" stroked="false">
                <v:path arrowok="t"/>
                <v:fill type="solid"/>
              </v:shape>
            </v:group>
            <v:group style="position:absolute;left:14687;top:4256;width:10;height:20" coordorigin="14687,4256" coordsize="10,20">
              <v:shape style="position:absolute;left:14687;top:4256;width:10;height:20" coordorigin="14687,4256" coordsize="10,20" path="m14687,4275l14696,4275,14696,4256,14687,4256,14687,4275xe" filled="true" fillcolor="#000000" stroked="false">
                <v:path arrowok="t"/>
                <v:fill type="solid"/>
              </v:shape>
            </v:group>
            <v:group style="position:absolute;left:14687;top:4275;width:10;height:20" coordorigin="14687,4275" coordsize="10,20">
              <v:shape style="position:absolute;left:14687;top:4275;width:10;height:20" coordorigin="14687,4275" coordsize="10,20" path="m14687,4294l14696,4294,14696,4275,14687,4275,14687,4294xe" filled="true" fillcolor="#000000" stroked="false">
                <v:path arrowok="t"/>
                <v:fill type="solid"/>
              </v:shape>
            </v:group>
            <v:group style="position:absolute;left:14687;top:4294;width:10;height:20" coordorigin="14687,4294" coordsize="10,20">
              <v:shape style="position:absolute;left:14687;top:4294;width:10;height:20" coordorigin="14687,4294" coordsize="10,20" path="m14687,4313l14696,4313,14696,4294,14687,4294,14687,4313xe" filled="true" fillcolor="#000000" stroked="false">
                <v:path arrowok="t"/>
                <v:fill type="solid"/>
              </v:shape>
            </v:group>
            <v:group style="position:absolute;left:14687;top:4313;width:10;height:20" coordorigin="14687,4313" coordsize="10,20">
              <v:shape style="position:absolute;left:14687;top:4313;width:10;height:20" coordorigin="14687,4313" coordsize="10,20" path="m14687,4332l14696,4332,14696,4313,14687,4313,14687,4332xe" filled="true" fillcolor="#000000" stroked="false">
                <v:path arrowok="t"/>
                <v:fill type="solid"/>
              </v:shape>
            </v:group>
            <v:group style="position:absolute;left:14687;top:4332;width:10;height:20" coordorigin="14687,4332" coordsize="10,20">
              <v:shape style="position:absolute;left:14687;top:4332;width:10;height:20" coordorigin="14687,4332" coordsize="10,20" path="m14687,4352l14696,4352,14696,4332,14687,4332,14687,4352xe" filled="true" fillcolor="#000000" stroked="false">
                <v:path arrowok="t"/>
                <v:fill type="solid"/>
              </v:shape>
            </v:group>
            <v:group style="position:absolute;left:14687;top:4352;width:10;height:20" coordorigin="14687,4352" coordsize="10,20">
              <v:shape style="position:absolute;left:14687;top:4352;width:10;height:20" coordorigin="14687,4352" coordsize="10,20" path="m14687,4371l14696,4371,14696,4352,14687,4352,14687,4371xe" filled="true" fillcolor="#000000" stroked="false">
                <v:path arrowok="t"/>
                <v:fill type="solid"/>
              </v:shape>
            </v:group>
            <v:group style="position:absolute;left:14687;top:4371;width:10;height:20" coordorigin="14687,4371" coordsize="10,20">
              <v:shape style="position:absolute;left:14687;top:4371;width:10;height:20" coordorigin="14687,4371" coordsize="10,20" path="m14687,4390l14696,4390,14696,4371,14687,4371,14687,4390xe" filled="true" fillcolor="#000000" stroked="false">
                <v:path arrowok="t"/>
                <v:fill type="solid"/>
              </v:shape>
            </v:group>
            <v:group style="position:absolute;left:14687;top:4390;width:10;height:20" coordorigin="14687,4390" coordsize="10,20">
              <v:shape style="position:absolute;left:14687;top:4390;width:10;height:20" coordorigin="14687,4390" coordsize="10,20" path="m14687,4409l14696,4409,14696,4390,14687,4390,14687,4409xe" filled="true" fillcolor="#000000" stroked="false">
                <v:path arrowok="t"/>
                <v:fill type="solid"/>
              </v:shape>
            </v:group>
            <v:group style="position:absolute;left:14687;top:4409;width:10;height:20" coordorigin="14687,4409" coordsize="10,20">
              <v:shape style="position:absolute;left:14687;top:4409;width:10;height:20" coordorigin="14687,4409" coordsize="10,20" path="m14687,4428l14696,4428,14696,4409,14687,4409,14687,4428xe" filled="true" fillcolor="#000000" stroked="false">
                <v:path arrowok="t"/>
                <v:fill type="solid"/>
              </v:shape>
            </v:group>
            <v:group style="position:absolute;left:14687;top:4428;width:10;height:20" coordorigin="14687,4428" coordsize="10,20">
              <v:shape style="position:absolute;left:14687;top:4428;width:10;height:20" coordorigin="14687,4428" coordsize="10,20" path="m14687,4448l14696,4448,14696,4428,14687,4428,14687,4448xe" filled="true" fillcolor="#000000" stroked="false">
                <v:path arrowok="t"/>
                <v:fill type="solid"/>
              </v:shape>
            </v:group>
            <v:group style="position:absolute;left:14687;top:4448;width:10;height:20" coordorigin="14687,4448" coordsize="10,20">
              <v:shape style="position:absolute;left:14687;top:4448;width:10;height:20" coordorigin="14687,4448" coordsize="10,20" path="m14687,4467l14696,4467,14696,4448,14687,4448,14687,4467xe" filled="true" fillcolor="#000000" stroked="false">
                <v:path arrowok="t"/>
                <v:fill type="solid"/>
              </v:shape>
            </v:group>
            <v:group style="position:absolute;left:14687;top:4467;width:10;height:20" coordorigin="14687,4467" coordsize="10,20">
              <v:shape style="position:absolute;left:14687;top:4467;width:10;height:20" coordorigin="14687,4467" coordsize="10,20" path="m14687,4486l14696,4486,14696,4467,14687,4467,14687,4486xe" filled="true" fillcolor="#000000" stroked="false">
                <v:path arrowok="t"/>
                <v:fill type="solid"/>
              </v:shape>
            </v:group>
            <v:group style="position:absolute;left:14687;top:4486;width:10;height:20" coordorigin="14687,4486" coordsize="10,20">
              <v:shape style="position:absolute;left:14687;top:4486;width:10;height:20" coordorigin="14687,4486" coordsize="10,20" path="m14687,4505l14696,4505,14696,4486,14687,4486,14687,4505xe" filled="true" fillcolor="#000000" stroked="false">
                <v:path arrowok="t"/>
                <v:fill type="solid"/>
              </v:shape>
            </v:group>
            <v:group style="position:absolute;left:14687;top:4505;width:10;height:20" coordorigin="14687,4505" coordsize="10,20">
              <v:shape style="position:absolute;left:14687;top:4505;width:10;height:20" coordorigin="14687,4505" coordsize="10,20" path="m14687,4524l14696,4524,14696,4505,14687,4505,14687,4524xe" filled="true" fillcolor="#000000" stroked="false">
                <v:path arrowok="t"/>
                <v:fill type="solid"/>
              </v:shape>
            </v:group>
            <v:group style="position:absolute;left:14687;top:4524;width:10;height:20" coordorigin="14687,4524" coordsize="10,20">
              <v:shape style="position:absolute;left:14687;top:4524;width:10;height:20" coordorigin="14687,4524" coordsize="10,20" path="m14687,4544l14696,4544,14696,4524,14687,4524,14687,4544xe" filled="true" fillcolor="#000000" stroked="false">
                <v:path arrowok="t"/>
                <v:fill type="solid"/>
              </v:shape>
            </v:group>
            <v:group style="position:absolute;left:14687;top:4544;width:10;height:20" coordorigin="14687,4544" coordsize="10,20">
              <v:shape style="position:absolute;left:14687;top:4544;width:10;height:20" coordorigin="14687,4544" coordsize="10,20" path="m14687,4563l14696,4563,14696,4544,14687,4544,14687,4563xe" filled="true" fillcolor="#000000" stroked="false">
                <v:path arrowok="t"/>
                <v:fill type="solid"/>
              </v:shape>
            </v:group>
            <v:group style="position:absolute;left:14687;top:4563;width:10;height:20" coordorigin="14687,4563" coordsize="10,20">
              <v:shape style="position:absolute;left:14687;top:4563;width:10;height:20" coordorigin="14687,4563" coordsize="10,20" path="m14687,4582l14696,4582,14696,4563,14687,4563,14687,4582xe" filled="true" fillcolor="#000000" stroked="false">
                <v:path arrowok="t"/>
                <v:fill type="solid"/>
              </v:shape>
            </v:group>
            <v:group style="position:absolute;left:14687;top:4582;width:10;height:20" coordorigin="14687,4582" coordsize="10,20">
              <v:shape style="position:absolute;left:14687;top:4582;width:10;height:20" coordorigin="14687,4582" coordsize="10,20" path="m14687,4601l14696,4601,14696,4582,14687,4582,14687,4601xe" filled="true" fillcolor="#000000" stroked="false">
                <v:path arrowok="t"/>
                <v:fill type="solid"/>
              </v:shape>
            </v:group>
            <v:group style="position:absolute;left:14687;top:4601;width:10;height:20" coordorigin="14687,4601" coordsize="10,20">
              <v:shape style="position:absolute;left:14687;top:4601;width:10;height:20" coordorigin="14687,4601" coordsize="10,20" path="m14687,4620l14696,4620,14696,4601,14687,4601,14687,4620xe" filled="true" fillcolor="#000000" stroked="false">
                <v:path arrowok="t"/>
                <v:fill type="solid"/>
              </v:shape>
            </v:group>
            <v:group style="position:absolute;left:14687;top:4620;width:10;height:20" coordorigin="14687,4620" coordsize="10,20">
              <v:shape style="position:absolute;left:14687;top:4620;width:10;height:20" coordorigin="14687,4620" coordsize="10,20" path="m14687,4640l14696,4640,14696,4620,14687,4620,14687,4640xe" filled="true" fillcolor="#000000" stroked="false">
                <v:path arrowok="t"/>
                <v:fill type="solid"/>
              </v:shape>
            </v:group>
            <v:group style="position:absolute;left:14687;top:4640;width:10;height:20" coordorigin="14687,4640" coordsize="10,20">
              <v:shape style="position:absolute;left:14687;top:4640;width:10;height:20" coordorigin="14687,4640" coordsize="10,20" path="m14687,4659l14696,4659,14696,4640,14687,4640,14687,4659xe" filled="true" fillcolor="#000000" stroked="false">
                <v:path arrowok="t"/>
                <v:fill type="solid"/>
              </v:shape>
            </v:group>
            <v:group style="position:absolute;left:14687;top:4659;width:10;height:20" coordorigin="14687,4659" coordsize="10,20">
              <v:shape style="position:absolute;left:14687;top:4659;width:10;height:20" coordorigin="14687,4659" coordsize="10,20" path="m14687,4678l14696,4678,14696,4659,14687,4659,14687,4678xe" filled="true" fillcolor="#000000" stroked="false">
                <v:path arrowok="t"/>
                <v:fill type="solid"/>
              </v:shape>
            </v:group>
            <v:group style="position:absolute;left:14687;top:4678;width:10;height:20" coordorigin="14687,4678" coordsize="10,20">
              <v:shape style="position:absolute;left:14687;top:4678;width:10;height:20" coordorigin="14687,4678" coordsize="10,20" path="m14687,4697l14696,4697,14696,4678,14687,4678,14687,4697xe" filled="true" fillcolor="#000000" stroked="false">
                <v:path arrowok="t"/>
                <v:fill type="solid"/>
              </v:shape>
            </v:group>
            <v:group style="position:absolute;left:14687;top:4697;width:10;height:20" coordorigin="14687,4697" coordsize="10,20">
              <v:shape style="position:absolute;left:14687;top:4697;width:10;height:20" coordorigin="14687,4697" coordsize="10,20" path="m14687,4716l14696,4716,14696,4697,14687,4697,14687,4716xe" filled="true" fillcolor="#000000" stroked="false">
                <v:path arrowok="t"/>
                <v:fill type="solid"/>
              </v:shape>
            </v:group>
            <v:group style="position:absolute;left:14687;top:4716;width:10;height:20" coordorigin="14687,4716" coordsize="10,20">
              <v:shape style="position:absolute;left:14687;top:4716;width:10;height:20" coordorigin="14687,4716" coordsize="10,20" path="m14687,4736l14696,4736,14696,4716,14687,4716,14687,4736xe" filled="true" fillcolor="#000000" stroked="false">
                <v:path arrowok="t"/>
                <v:fill type="solid"/>
              </v:shape>
            </v:group>
            <v:group style="position:absolute;left:14687;top:4736;width:10;height:20" coordorigin="14687,4736" coordsize="10,20">
              <v:shape style="position:absolute;left:14687;top:4736;width:10;height:20" coordorigin="14687,4736" coordsize="10,20" path="m14687,4755l14696,4755,14696,4736,14687,4736,14687,4755xe" filled="true" fillcolor="#000000" stroked="false">
                <v:path arrowok="t"/>
                <v:fill type="solid"/>
              </v:shape>
            </v:group>
            <v:group style="position:absolute;left:14687;top:4755;width:10;height:20" coordorigin="14687,4755" coordsize="10,20">
              <v:shape style="position:absolute;left:14687;top:4755;width:10;height:20" coordorigin="14687,4755" coordsize="10,20" path="m14687,4774l14696,4774,14696,4755,14687,4755,14687,4774xe" filled="true" fillcolor="#000000" stroked="false">
                <v:path arrowok="t"/>
                <v:fill type="solid"/>
              </v:shape>
            </v:group>
            <v:group style="position:absolute;left:14687;top:4774;width:10;height:20" coordorigin="14687,4774" coordsize="10,20">
              <v:shape style="position:absolute;left:14687;top:4774;width:10;height:20" coordorigin="14687,4774" coordsize="10,20" path="m14687,4793l14696,4793,14696,4774,14687,4774,14687,4793xe" filled="true" fillcolor="#000000" stroked="false">
                <v:path arrowok="t"/>
                <v:fill type="solid"/>
              </v:shape>
            </v:group>
            <v:group style="position:absolute;left:14687;top:4793;width:10;height:20" coordorigin="14687,4793" coordsize="10,20">
              <v:shape style="position:absolute;left:14687;top:4793;width:10;height:20" coordorigin="14687,4793" coordsize="10,20" path="m14687,4812l14696,4812,14696,4793,14687,4793,14687,4812xe" filled="true" fillcolor="#000000" stroked="false">
                <v:path arrowok="t"/>
                <v:fill type="solid"/>
              </v:shape>
            </v:group>
            <v:group style="position:absolute;left:14687;top:4812;width:10;height:20" coordorigin="14687,4812" coordsize="10,20">
              <v:shape style="position:absolute;left:14687;top:4812;width:10;height:20" coordorigin="14687,4812" coordsize="10,20" path="m14687,4832l14696,4832,14696,4812,14687,4812,14687,4832xe" filled="true" fillcolor="#000000" stroked="false">
                <v:path arrowok="t"/>
                <v:fill type="solid"/>
              </v:shape>
            </v:group>
            <v:group style="position:absolute;left:14687;top:4832;width:10;height:20" coordorigin="14687,4832" coordsize="10,20">
              <v:shape style="position:absolute;left:14687;top:4832;width:10;height:20" coordorigin="14687,4832" coordsize="10,20" path="m14687,4851l14696,4851,14696,4832,14687,4832,14687,4851xe" filled="true" fillcolor="#000000" stroked="false">
                <v:path arrowok="t"/>
                <v:fill type="solid"/>
              </v:shape>
            </v:group>
            <v:group style="position:absolute;left:14687;top:4851;width:10;height:20" coordorigin="14687,4851" coordsize="10,20">
              <v:shape style="position:absolute;left:14687;top:4851;width:10;height:20" coordorigin="14687,4851" coordsize="10,20" path="m14687,4870l14696,4870,14696,4851,14687,4851,14687,4870xe" filled="true" fillcolor="#000000" stroked="false">
                <v:path arrowok="t"/>
                <v:fill type="solid"/>
              </v:shape>
            </v:group>
            <v:group style="position:absolute;left:14687;top:4870;width:10;height:20" coordorigin="14687,4870" coordsize="10,20">
              <v:shape style="position:absolute;left:14687;top:4870;width:10;height:20" coordorigin="14687,4870" coordsize="10,20" path="m14687,4890l14696,4890,14696,4870,14687,4870,14687,4890xe" filled="true" fillcolor="#000000" stroked="false">
                <v:path arrowok="t"/>
                <v:fill type="solid"/>
              </v:shape>
            </v:group>
            <v:group style="position:absolute;left:14687;top:4890;width:10;height:20" coordorigin="14687,4890" coordsize="10,20">
              <v:shape style="position:absolute;left:14687;top:4890;width:10;height:20" coordorigin="14687,4890" coordsize="10,20" path="m14687,4909l14696,4909,14696,4890,14687,4890,14687,4909xe" filled="true" fillcolor="#000000" stroked="false">
                <v:path arrowok="t"/>
                <v:fill type="solid"/>
              </v:shape>
            </v:group>
            <v:group style="position:absolute;left:14687;top:4909;width:10;height:20" coordorigin="14687,4909" coordsize="10,20">
              <v:shape style="position:absolute;left:14687;top:4909;width:10;height:20" coordorigin="14687,4909" coordsize="10,20" path="m14687,4928l14696,4928,14696,4909,14687,4909,14687,4928xe" filled="true" fillcolor="#000000" stroked="false">
                <v:path arrowok="t"/>
                <v:fill type="solid"/>
              </v:shape>
            </v:group>
            <v:group style="position:absolute;left:14687;top:4928;width:10;height:20" coordorigin="14687,4928" coordsize="10,20">
              <v:shape style="position:absolute;left:14687;top:4928;width:10;height:20" coordorigin="14687,4928" coordsize="10,20" path="m14687,4947l14696,4947,14696,4928,14687,4928,14687,4947xe" filled="true" fillcolor="#000000" stroked="false">
                <v:path arrowok="t"/>
                <v:fill type="solid"/>
              </v:shape>
            </v:group>
            <v:group style="position:absolute;left:14687;top:4947;width:10;height:20" coordorigin="14687,4947" coordsize="10,20">
              <v:shape style="position:absolute;left:14687;top:4947;width:10;height:20" coordorigin="14687,4947" coordsize="10,20" path="m14687,4966l14696,4966,14696,4947,14687,4947,14687,4966xe" filled="true" fillcolor="#000000" stroked="false">
                <v:path arrowok="t"/>
                <v:fill type="solid"/>
              </v:shape>
            </v:group>
            <v:group style="position:absolute;left:14687;top:4966;width:10;height:20" coordorigin="14687,4966" coordsize="10,20">
              <v:shape style="position:absolute;left:14687;top:4966;width:10;height:20" coordorigin="14687,4966" coordsize="10,20" path="m14687,4986l14696,4986,14696,4966,14687,4966,14687,4986xe" filled="true" fillcolor="#000000" stroked="false">
                <v:path arrowok="t"/>
                <v:fill type="solid"/>
              </v:shape>
            </v:group>
            <v:group style="position:absolute;left:14687;top:4986;width:10;height:20" coordorigin="14687,4986" coordsize="10,20">
              <v:shape style="position:absolute;left:14687;top:4986;width:10;height:20" coordorigin="14687,4986" coordsize="10,20" path="m14687,5005l14696,5005,14696,4986,14687,4986,14687,5005xe" filled="true" fillcolor="#000000" stroked="false">
                <v:path arrowok="t"/>
                <v:fill type="solid"/>
              </v:shape>
            </v:group>
            <v:group style="position:absolute;left:14687;top:5005;width:10;height:20" coordorigin="14687,5005" coordsize="10,20">
              <v:shape style="position:absolute;left:14687;top:5005;width:10;height:20" coordorigin="14687,5005" coordsize="10,20" path="m14687,5024l14696,5024,14696,5005,14687,5005,14687,5024xe" filled="true" fillcolor="#000000" stroked="false">
                <v:path arrowok="t"/>
                <v:fill type="solid"/>
              </v:shape>
            </v:group>
            <v:group style="position:absolute;left:14687;top:5024;width:10;height:20" coordorigin="14687,5024" coordsize="10,20">
              <v:shape style="position:absolute;left:14687;top:5024;width:10;height:20" coordorigin="14687,5024" coordsize="10,20" path="m14687,5043l14696,5043,14696,5024,14687,5024,14687,5043xe" filled="true" fillcolor="#000000" stroked="false">
                <v:path arrowok="t"/>
                <v:fill type="solid"/>
              </v:shape>
            </v:group>
            <v:group style="position:absolute;left:14687;top:5043;width:10;height:20" coordorigin="14687,5043" coordsize="10,20">
              <v:shape style="position:absolute;left:14687;top:5043;width:10;height:20" coordorigin="14687,5043" coordsize="10,20" path="m14687,5062l14696,5062,14696,5043,14687,5043,14687,5062xe" filled="true" fillcolor="#000000" stroked="false">
                <v:path arrowok="t"/>
                <v:fill type="solid"/>
              </v:shape>
            </v:group>
            <v:group style="position:absolute;left:14687;top:5062;width:10;height:20" coordorigin="14687,5062" coordsize="10,20">
              <v:shape style="position:absolute;left:14687;top:5062;width:10;height:20" coordorigin="14687,5062" coordsize="10,20" path="m14687,5082l14696,5082,14696,5062,14687,5062,14687,5082xe" filled="true" fillcolor="#000000" stroked="false">
                <v:path arrowok="t"/>
                <v:fill type="solid"/>
              </v:shape>
            </v:group>
            <v:group style="position:absolute;left:14687;top:5082;width:10;height:20" coordorigin="14687,5082" coordsize="10,20">
              <v:shape style="position:absolute;left:14687;top:5082;width:10;height:20" coordorigin="14687,5082" coordsize="10,20" path="m14687,5101l14696,5101,14696,5082,14687,5082,14687,5101xe" filled="true" fillcolor="#000000" stroked="false">
                <v:path arrowok="t"/>
                <v:fill type="solid"/>
              </v:shape>
            </v:group>
            <v:group style="position:absolute;left:14687;top:5101;width:10;height:20" coordorigin="14687,5101" coordsize="10,20">
              <v:shape style="position:absolute;left:14687;top:5101;width:10;height:20" coordorigin="14687,5101" coordsize="10,20" path="m14687,5120l14696,5120,14696,5101,14687,5101,14687,5120xe" filled="true" fillcolor="#000000" stroked="false">
                <v:path arrowok="t"/>
                <v:fill type="solid"/>
              </v:shape>
            </v:group>
            <v:group style="position:absolute;left:14687;top:5120;width:10;height:20" coordorigin="14687,5120" coordsize="10,20">
              <v:shape style="position:absolute;left:14687;top:5120;width:10;height:20" coordorigin="14687,5120" coordsize="10,20" path="m14687,5139l14696,5139,14696,5120,14687,5120,14687,5139xe" filled="true" fillcolor="#000000" stroked="false">
                <v:path arrowok="t"/>
                <v:fill type="solid"/>
              </v:shape>
            </v:group>
            <v:group style="position:absolute;left:14687;top:5139;width:10;height:20" coordorigin="14687,5139" coordsize="10,20">
              <v:shape style="position:absolute;left:14687;top:5139;width:10;height:20" coordorigin="14687,5139" coordsize="10,20" path="m14687,5158l14696,5158,14696,5139,14687,5139,14687,5158xe" filled="true" fillcolor="#000000" stroked="false">
                <v:path arrowok="t"/>
                <v:fill type="solid"/>
              </v:shape>
            </v:group>
            <v:group style="position:absolute;left:14687;top:5158;width:10;height:20" coordorigin="14687,5158" coordsize="10,20">
              <v:shape style="position:absolute;left:14687;top:5158;width:10;height:20" coordorigin="14687,5158" coordsize="10,20" path="m14687,5178l14696,5178,14696,5158,14687,5158,14687,5178xe" filled="true" fillcolor="#000000" stroked="false">
                <v:path arrowok="t"/>
                <v:fill type="solid"/>
              </v:shape>
            </v:group>
            <v:group style="position:absolute;left:14687;top:5178;width:10;height:20" coordorigin="14687,5178" coordsize="10,20">
              <v:shape style="position:absolute;left:14687;top:5178;width:10;height:20" coordorigin="14687,5178" coordsize="10,20" path="m14687,5197l14696,5197,14696,5178,14687,5178,14687,5197xe" filled="true" fillcolor="#000000" stroked="false">
                <v:path arrowok="t"/>
                <v:fill type="solid"/>
              </v:shape>
            </v:group>
            <v:group style="position:absolute;left:14687;top:5197;width:10;height:20" coordorigin="14687,5197" coordsize="10,20">
              <v:shape style="position:absolute;left:14687;top:5197;width:10;height:20" coordorigin="14687,5197" coordsize="10,20" path="m14687,5216l14696,5216,14696,5197,14687,5197,14687,5216xe" filled="true" fillcolor="#000000" stroked="false">
                <v:path arrowok="t"/>
                <v:fill type="solid"/>
              </v:shape>
            </v:group>
            <v:group style="position:absolute;left:14687;top:5216;width:10;height:20" coordorigin="14687,5216" coordsize="10,20">
              <v:shape style="position:absolute;left:14687;top:5216;width:10;height:20" coordorigin="14687,5216" coordsize="10,20" path="m14687,5235l14696,5235,14696,5216,14687,5216,14687,5235xe" filled="true" fillcolor="#000000" stroked="false">
                <v:path arrowok="t"/>
                <v:fill type="solid"/>
              </v:shape>
            </v:group>
            <v:group style="position:absolute;left:14687;top:5235;width:10;height:20" coordorigin="14687,5235" coordsize="10,20">
              <v:shape style="position:absolute;left:14687;top:5235;width:10;height:20" coordorigin="14687,5235" coordsize="10,20" path="m14687,5254l14696,5254,14696,5235,14687,5235,14687,5254xe" filled="true" fillcolor="#000000" stroked="false">
                <v:path arrowok="t"/>
                <v:fill type="solid"/>
              </v:shape>
            </v:group>
            <v:group style="position:absolute;left:14687;top:5254;width:10;height:20" coordorigin="14687,5254" coordsize="10,20">
              <v:shape style="position:absolute;left:14687;top:5254;width:10;height:20" coordorigin="14687,5254" coordsize="10,20" path="m14687,5274l14696,5274,14696,5254,14687,5254,14687,5274xe" filled="true" fillcolor="#000000" stroked="false">
                <v:path arrowok="t"/>
                <v:fill type="solid"/>
              </v:shape>
            </v:group>
            <v:group style="position:absolute;left:14687;top:5274;width:10;height:20" coordorigin="14687,5274" coordsize="10,20">
              <v:shape style="position:absolute;left:14687;top:5274;width:10;height:20" coordorigin="14687,5274" coordsize="10,20" path="m14687,5293l14696,5293,14696,5274,14687,5274,14687,5293xe" filled="true" fillcolor="#000000" stroked="false">
                <v:path arrowok="t"/>
                <v:fill type="solid"/>
              </v:shape>
            </v:group>
            <v:group style="position:absolute;left:14687;top:5293;width:10;height:20" coordorigin="14687,5293" coordsize="10,20">
              <v:shape style="position:absolute;left:14687;top:5293;width:10;height:20" coordorigin="14687,5293" coordsize="10,20" path="m14687,5312l14696,5312,14696,5293,14687,5293,14687,5312xe" filled="true" fillcolor="#000000" stroked="false">
                <v:path arrowok="t"/>
                <v:fill type="solid"/>
              </v:shape>
            </v:group>
            <v:group style="position:absolute;left:1332;top:5311;width:1663;height:1581" coordorigin="1332,5311" coordsize="1663,1581">
              <v:shape style="position:absolute;left:1332;top:5311;width:1663;height:1581" coordorigin="1332,5311" coordsize="1663,1581" path="m1332,6891l2994,6891,2994,5311,1332,5311,1332,6891xe" filled="true" fillcolor="#d2d2d2" stroked="false">
                <v:path arrowok="t"/>
                <v:fill type="solid"/>
              </v:shape>
              <v:shape style="position:absolute;left:2985;top:5312;width:29;height:20" type="#_x0000_t75" stroked="false">
                <v:imagedata r:id="rId128" o:title=""/>
              </v:shape>
            </v:group>
            <v:group style="position:absolute;left:6374;top:5312;width:10;height:20" coordorigin="6374,5312" coordsize="10,20">
              <v:shape style="position:absolute;left:6374;top:5312;width:10;height:20" coordorigin="6374,5312" coordsize="10,20" path="m6374,5331l6383,5331,6383,5312,6374,5312,6374,5331xe" filled="true" fillcolor="#000000" stroked="false">
                <v:path arrowok="t"/>
                <v:fill type="solid"/>
              </v:shape>
              <v:shape style="position:absolute;left:6374;top:5331;width:10;height:2" type="#_x0000_t75" stroked="false">
                <v:imagedata r:id="rId134" o:title=""/>
              </v:shape>
            </v:group>
            <v:group style="position:absolute;left:7857;top:5312;width:10;height:20" coordorigin="7857,5312" coordsize="10,20">
              <v:shape style="position:absolute;left:7857;top:5312;width:10;height:20" coordorigin="7857,5312" coordsize="10,20" path="m7857,5331l7866,5331,7866,5312,7857,5312,7857,5331xe" filled="true" fillcolor="#000000" stroked="false">
                <v:path arrowok="t"/>
                <v:fill type="solid"/>
              </v:shape>
              <v:shape style="position:absolute;left:7857;top:5331;width:10;height:2" type="#_x0000_t75" stroked="false">
                <v:imagedata r:id="rId134" o:title=""/>
              </v:shape>
            </v:group>
            <v:group style="position:absolute;left:12186;top:5312;width:10;height:20" coordorigin="12186,5312" coordsize="10,20">
              <v:shape style="position:absolute;left:12186;top:5312;width:10;height:20" coordorigin="12186,5312" coordsize="10,20" path="m12186,5331l12195,5331,12195,5312,12186,5312,12186,5331xe" filled="true" fillcolor="#000000" stroked="false">
                <v:path arrowok="t"/>
                <v:fill type="solid"/>
              </v:shape>
              <v:shape style="position:absolute;left:12186;top:5331;width:10;height:2" type="#_x0000_t75" stroked="false">
                <v:imagedata r:id="rId134" o:title=""/>
              </v:shape>
            </v:group>
            <v:group style="position:absolute;left:13518;top:5312;width:10;height:20" coordorigin="13518,5312" coordsize="10,20">
              <v:shape style="position:absolute;left:13518;top:5312;width:10;height:20" coordorigin="13518,5312" coordsize="10,20" path="m13518,5331l13527,5331,13527,5312,13518,5312,13518,5331xe" filled="true" fillcolor="#000000" stroked="false">
                <v:path arrowok="t"/>
                <v:fill type="solid"/>
              </v:shape>
              <v:shape style="position:absolute;left:13518;top:5331;width:10;height:2" type="#_x0000_t75" stroked="false">
                <v:imagedata r:id="rId134" o:title=""/>
              </v:shape>
            </v:group>
            <v:group style="position:absolute;left:14687;top:5312;width:10;height:20" coordorigin="14687,5312" coordsize="10,20">
              <v:shape style="position:absolute;left:14687;top:5312;width:10;height:20" coordorigin="14687,5312" coordsize="10,20" path="m14687,5331l14696,5331,14696,5312,14687,5312,14687,5331xe" filled="true" fillcolor="#000000" stroked="false">
                <v:path arrowok="t"/>
                <v:fill type="solid"/>
              </v:shape>
              <v:shape style="position:absolute;left:14687;top:5331;width:10;height:2" type="#_x0000_t75" stroked="false">
                <v:imagedata r:id="rId134" o:title=""/>
              </v:shape>
            </v:group>
            <v:group style="position:absolute;left:2994;top:5332;width:10;height:20" coordorigin="2994,5332" coordsize="10,20">
              <v:shape style="position:absolute;left:2994;top:5332;width:10;height:20" coordorigin="2994,5332" coordsize="10,20" path="m2994,5352l3004,5352,3004,5332,2994,5332,2994,5352xe" filled="true" fillcolor="#000000" stroked="false">
                <v:path arrowok="t"/>
                <v:fill type="solid"/>
              </v:shape>
            </v:group>
            <v:group style="position:absolute;left:2994;top:5352;width:10;height:20" coordorigin="2994,5352" coordsize="10,20">
              <v:shape style="position:absolute;left:2994;top:5352;width:10;height:20" coordorigin="2994,5352" coordsize="10,20" path="m2994,5371l3004,5371,3004,5352,2994,5352,2994,5371xe" filled="true" fillcolor="#000000" stroked="false">
                <v:path arrowok="t"/>
                <v:fill type="solid"/>
              </v:shape>
            </v:group>
            <v:group style="position:absolute;left:2994;top:5371;width:10;height:20" coordorigin="2994,5371" coordsize="10,20">
              <v:shape style="position:absolute;left:2994;top:5371;width:10;height:20" coordorigin="2994,5371" coordsize="10,20" path="m2994,5390l3004,5390,3004,5371,2994,5371,2994,5390xe" filled="true" fillcolor="#000000" stroked="false">
                <v:path arrowok="t"/>
                <v:fill type="solid"/>
              </v:shape>
            </v:group>
            <v:group style="position:absolute;left:2994;top:5390;width:10;height:20" coordorigin="2994,5390" coordsize="10,20">
              <v:shape style="position:absolute;left:2994;top:5390;width:10;height:20" coordorigin="2994,5390" coordsize="10,20" path="m2994,5409l3004,5409,3004,5390,2994,5390,2994,5409xe" filled="true" fillcolor="#000000" stroked="false">
                <v:path arrowok="t"/>
                <v:fill type="solid"/>
              </v:shape>
            </v:group>
            <v:group style="position:absolute;left:2994;top:5409;width:10;height:20" coordorigin="2994,5409" coordsize="10,20">
              <v:shape style="position:absolute;left:2994;top:5409;width:10;height:20" coordorigin="2994,5409" coordsize="10,20" path="m2994,5428l3004,5428,3004,5409,2994,5409,2994,5428xe" filled="true" fillcolor="#000000" stroked="false">
                <v:path arrowok="t"/>
                <v:fill type="solid"/>
              </v:shape>
            </v:group>
            <v:group style="position:absolute;left:2994;top:5428;width:10;height:20" coordorigin="2994,5428" coordsize="10,20">
              <v:shape style="position:absolute;left:2994;top:5428;width:10;height:20" coordorigin="2994,5428" coordsize="10,20" path="m2994,5448l3004,5448,3004,5428,2994,5428,2994,5448xe" filled="true" fillcolor="#000000" stroked="false">
                <v:path arrowok="t"/>
                <v:fill type="solid"/>
              </v:shape>
            </v:group>
            <v:group style="position:absolute;left:2994;top:5448;width:10;height:20" coordorigin="2994,5448" coordsize="10,20">
              <v:shape style="position:absolute;left:2994;top:5448;width:10;height:20" coordorigin="2994,5448" coordsize="10,20" path="m2994,5467l3004,5467,3004,5448,2994,5448,2994,5467xe" filled="true" fillcolor="#000000" stroked="false">
                <v:path arrowok="t"/>
                <v:fill type="solid"/>
              </v:shape>
            </v:group>
            <v:group style="position:absolute;left:2994;top:5467;width:10;height:20" coordorigin="2994,5467" coordsize="10,20">
              <v:shape style="position:absolute;left:2994;top:5467;width:10;height:20" coordorigin="2994,5467" coordsize="10,20" path="m2994,5486l3004,5486,3004,5467,2994,5467,2994,5486xe" filled="true" fillcolor="#000000" stroked="false">
                <v:path arrowok="t"/>
                <v:fill type="solid"/>
              </v:shape>
            </v:group>
            <v:group style="position:absolute;left:2994;top:5486;width:10;height:20" coordorigin="2994,5486" coordsize="10,20">
              <v:shape style="position:absolute;left:2994;top:5486;width:10;height:20" coordorigin="2994,5486" coordsize="10,20" path="m2994,5505l3004,5505,3004,5486,2994,5486,2994,5505xe" filled="true" fillcolor="#000000" stroked="false">
                <v:path arrowok="t"/>
                <v:fill type="solid"/>
              </v:shape>
            </v:group>
            <v:group style="position:absolute;left:2994;top:5505;width:10;height:20" coordorigin="2994,5505" coordsize="10,20">
              <v:shape style="position:absolute;left:2994;top:5505;width:10;height:20" coordorigin="2994,5505" coordsize="10,20" path="m2994,5524l3004,5524,3004,5505,2994,5505,2994,5524xe" filled="true" fillcolor="#000000" stroked="false">
                <v:path arrowok="t"/>
                <v:fill type="solid"/>
              </v:shape>
            </v:group>
            <v:group style="position:absolute;left:2994;top:5524;width:10;height:20" coordorigin="2994,5524" coordsize="10,20">
              <v:shape style="position:absolute;left:2994;top:5524;width:10;height:20" coordorigin="2994,5524" coordsize="10,20" path="m2994,5544l3004,5544,3004,5524,2994,5524,2994,5544xe" filled="true" fillcolor="#000000" stroked="false">
                <v:path arrowok="t"/>
                <v:fill type="solid"/>
              </v:shape>
            </v:group>
            <v:group style="position:absolute;left:2994;top:5544;width:10;height:20" coordorigin="2994,5544" coordsize="10,20">
              <v:shape style="position:absolute;left:2994;top:5544;width:10;height:20" coordorigin="2994,5544" coordsize="10,20" path="m2994,5563l3004,5563,3004,5544,2994,5544,2994,5563xe" filled="true" fillcolor="#000000" stroked="false">
                <v:path arrowok="t"/>
                <v:fill type="solid"/>
              </v:shape>
            </v:group>
            <v:group style="position:absolute;left:2994;top:5563;width:10;height:20" coordorigin="2994,5563" coordsize="10,20">
              <v:shape style="position:absolute;left:2994;top:5563;width:10;height:20" coordorigin="2994,5563" coordsize="10,20" path="m2994,5582l3004,5582,3004,5563,2994,5563,2994,5582xe" filled="true" fillcolor="#000000" stroked="false">
                <v:path arrowok="t"/>
                <v:fill type="solid"/>
              </v:shape>
            </v:group>
            <v:group style="position:absolute;left:2994;top:5582;width:10;height:20" coordorigin="2994,5582" coordsize="10,20">
              <v:shape style="position:absolute;left:2994;top:5582;width:10;height:20" coordorigin="2994,5582" coordsize="10,20" path="m2994,5601l3004,5601,3004,5582,2994,5582,2994,5601xe" filled="true" fillcolor="#000000" stroked="false">
                <v:path arrowok="t"/>
                <v:fill type="solid"/>
              </v:shape>
            </v:group>
            <v:group style="position:absolute;left:2994;top:5601;width:10;height:20" coordorigin="2994,5601" coordsize="10,20">
              <v:shape style="position:absolute;left:2994;top:5601;width:10;height:20" coordorigin="2994,5601" coordsize="10,20" path="m2994,5620l3004,5620,3004,5601,2994,5601,2994,5620xe" filled="true" fillcolor="#000000" stroked="false">
                <v:path arrowok="t"/>
                <v:fill type="solid"/>
              </v:shape>
            </v:group>
            <v:group style="position:absolute;left:2994;top:5620;width:10;height:20" coordorigin="2994,5620" coordsize="10,20">
              <v:shape style="position:absolute;left:2994;top:5620;width:10;height:20" coordorigin="2994,5620" coordsize="10,20" path="m2994,5640l3004,5640,3004,5620,2994,5620,2994,5640xe" filled="true" fillcolor="#000000" stroked="false">
                <v:path arrowok="t"/>
                <v:fill type="solid"/>
              </v:shape>
            </v:group>
            <v:group style="position:absolute;left:2994;top:5640;width:10;height:20" coordorigin="2994,5640" coordsize="10,20">
              <v:shape style="position:absolute;left:2994;top:5640;width:10;height:20" coordorigin="2994,5640" coordsize="10,20" path="m2994,5659l3004,5659,3004,5640,2994,5640,2994,5659xe" filled="true" fillcolor="#000000" stroked="false">
                <v:path arrowok="t"/>
                <v:fill type="solid"/>
              </v:shape>
            </v:group>
            <v:group style="position:absolute;left:2994;top:5659;width:10;height:20" coordorigin="2994,5659" coordsize="10,20">
              <v:shape style="position:absolute;left:2994;top:5659;width:10;height:20" coordorigin="2994,5659" coordsize="10,20" path="m2994,5678l3004,5678,3004,5659,2994,5659,2994,5678xe" filled="true" fillcolor="#000000" stroked="false">
                <v:path arrowok="t"/>
                <v:fill type="solid"/>
              </v:shape>
            </v:group>
            <v:group style="position:absolute;left:2994;top:5678;width:10;height:20" coordorigin="2994,5678" coordsize="10,20">
              <v:shape style="position:absolute;left:2994;top:5678;width:10;height:20" coordorigin="2994,5678" coordsize="10,20" path="m2994,5697l3004,5697,3004,5678,2994,5678,2994,5697xe" filled="true" fillcolor="#000000" stroked="false">
                <v:path arrowok="t"/>
                <v:fill type="solid"/>
              </v:shape>
            </v:group>
            <v:group style="position:absolute;left:2994;top:5697;width:10;height:20" coordorigin="2994,5697" coordsize="10,20">
              <v:shape style="position:absolute;left:2994;top:5697;width:10;height:20" coordorigin="2994,5697" coordsize="10,20" path="m2994,5716l3004,5716,3004,5697,2994,5697,2994,5716xe" filled="true" fillcolor="#000000" stroked="false">
                <v:path arrowok="t"/>
                <v:fill type="solid"/>
              </v:shape>
            </v:group>
            <v:group style="position:absolute;left:2994;top:5716;width:10;height:20" coordorigin="2994,5716" coordsize="10,20">
              <v:shape style="position:absolute;left:2994;top:5716;width:10;height:20" coordorigin="2994,5716" coordsize="10,20" path="m2994,5736l3004,5736,3004,5716,2994,5716,2994,5736xe" filled="true" fillcolor="#000000" stroked="false">
                <v:path arrowok="t"/>
                <v:fill type="solid"/>
              </v:shape>
            </v:group>
            <v:group style="position:absolute;left:2994;top:5736;width:10;height:20" coordorigin="2994,5736" coordsize="10,20">
              <v:shape style="position:absolute;left:2994;top:5736;width:10;height:20" coordorigin="2994,5736" coordsize="10,20" path="m2994,5755l3004,5755,3004,5736,2994,5736,2994,5755xe" filled="true" fillcolor="#000000" stroked="false">
                <v:path arrowok="t"/>
                <v:fill type="solid"/>
              </v:shape>
            </v:group>
            <v:group style="position:absolute;left:2994;top:5755;width:10;height:20" coordorigin="2994,5755" coordsize="10,20">
              <v:shape style="position:absolute;left:2994;top:5755;width:10;height:20" coordorigin="2994,5755" coordsize="10,20" path="m2994,5774l3004,5774,3004,5755,2994,5755,2994,5774xe" filled="true" fillcolor="#000000" stroked="false">
                <v:path arrowok="t"/>
                <v:fill type="solid"/>
              </v:shape>
            </v:group>
            <v:group style="position:absolute;left:2994;top:5774;width:10;height:20" coordorigin="2994,5774" coordsize="10,20">
              <v:shape style="position:absolute;left:2994;top:5774;width:10;height:20" coordorigin="2994,5774" coordsize="10,20" path="m2994,5793l3004,5793,3004,5774,2994,5774,2994,5793xe" filled="true" fillcolor="#000000" stroked="false">
                <v:path arrowok="t"/>
                <v:fill type="solid"/>
              </v:shape>
            </v:group>
            <v:group style="position:absolute;left:2994;top:5793;width:10;height:20" coordorigin="2994,5793" coordsize="10,20">
              <v:shape style="position:absolute;left:2994;top:5793;width:10;height:20" coordorigin="2994,5793" coordsize="10,20" path="m2994,5812l3004,5812,3004,5793,2994,5793,2994,5812xe" filled="true" fillcolor="#000000" stroked="false">
                <v:path arrowok="t"/>
                <v:fill type="solid"/>
              </v:shape>
            </v:group>
            <v:group style="position:absolute;left:2994;top:5812;width:10;height:20" coordorigin="2994,5812" coordsize="10,20">
              <v:shape style="position:absolute;left:2994;top:5812;width:10;height:20" coordorigin="2994,5812" coordsize="10,20" path="m2994,5832l3004,5832,3004,5812,2994,5812,2994,5832xe" filled="true" fillcolor="#000000" stroked="false">
                <v:path arrowok="t"/>
                <v:fill type="solid"/>
              </v:shape>
            </v:group>
            <v:group style="position:absolute;left:2994;top:5832;width:10;height:20" coordorigin="2994,5832" coordsize="10,20">
              <v:shape style="position:absolute;left:2994;top:5832;width:10;height:20" coordorigin="2994,5832" coordsize="10,20" path="m2994,5851l3004,5851,3004,5832,2994,5832,2994,5851xe" filled="true" fillcolor="#000000" stroked="false">
                <v:path arrowok="t"/>
                <v:fill type="solid"/>
              </v:shape>
            </v:group>
            <v:group style="position:absolute;left:2994;top:5851;width:10;height:20" coordorigin="2994,5851" coordsize="10,20">
              <v:shape style="position:absolute;left:2994;top:5851;width:10;height:20" coordorigin="2994,5851" coordsize="10,20" path="m2994,5870l3004,5870,3004,5851,2994,5851,2994,5870xe" filled="true" fillcolor="#000000" stroked="false">
                <v:path arrowok="t"/>
                <v:fill type="solid"/>
              </v:shape>
            </v:group>
            <v:group style="position:absolute;left:2994;top:5870;width:10;height:20" coordorigin="2994,5870" coordsize="10,20">
              <v:shape style="position:absolute;left:2994;top:5870;width:10;height:20" coordorigin="2994,5870" coordsize="10,20" path="m2994,5889l3004,5889,3004,5870,2994,5870,2994,5889xe" filled="true" fillcolor="#000000" stroked="false">
                <v:path arrowok="t"/>
                <v:fill type="solid"/>
              </v:shape>
            </v:group>
            <v:group style="position:absolute;left:2994;top:5889;width:10;height:20" coordorigin="2994,5889" coordsize="10,20">
              <v:shape style="position:absolute;left:2994;top:5889;width:10;height:20" coordorigin="2994,5889" coordsize="10,20" path="m2994,5908l3004,5908,3004,5889,2994,5889,2994,5908xe" filled="true" fillcolor="#000000" stroked="false">
                <v:path arrowok="t"/>
                <v:fill type="solid"/>
              </v:shape>
            </v:group>
            <v:group style="position:absolute;left:2994;top:5908;width:10;height:20" coordorigin="2994,5908" coordsize="10,20">
              <v:shape style="position:absolute;left:2994;top:5908;width:10;height:20" coordorigin="2994,5908" coordsize="10,20" path="m2994,5928l3004,5928,3004,5908,2994,5908,2994,5928xe" filled="true" fillcolor="#000000" stroked="false">
                <v:path arrowok="t"/>
                <v:fill type="solid"/>
              </v:shape>
            </v:group>
            <v:group style="position:absolute;left:2994;top:5928;width:10;height:20" coordorigin="2994,5928" coordsize="10,20">
              <v:shape style="position:absolute;left:2994;top:5928;width:10;height:20" coordorigin="2994,5928" coordsize="10,20" path="m2994,5947l3004,5947,3004,5928,2994,5928,2994,5947xe" filled="true" fillcolor="#000000" stroked="false">
                <v:path arrowok="t"/>
                <v:fill type="solid"/>
              </v:shape>
            </v:group>
            <v:group style="position:absolute;left:2994;top:5947;width:10;height:20" coordorigin="2994,5947" coordsize="10,20">
              <v:shape style="position:absolute;left:2994;top:5947;width:10;height:20" coordorigin="2994,5947" coordsize="10,20" path="m2994,5966l3004,5966,3004,5947,2994,5947,2994,5966xe" filled="true" fillcolor="#000000" stroked="false">
                <v:path arrowok="t"/>
                <v:fill type="solid"/>
              </v:shape>
            </v:group>
            <v:group style="position:absolute;left:2994;top:5966;width:10;height:20" coordorigin="2994,5966" coordsize="10,20">
              <v:shape style="position:absolute;left:2994;top:5966;width:10;height:20" coordorigin="2994,5966" coordsize="10,20" path="m2994,5985l3004,5985,3004,5966,2994,5966,2994,5985xe" filled="true" fillcolor="#000000" stroked="false">
                <v:path arrowok="t"/>
                <v:fill type="solid"/>
              </v:shape>
            </v:group>
            <v:group style="position:absolute;left:2994;top:5985;width:10;height:20" coordorigin="2994,5985" coordsize="10,20">
              <v:shape style="position:absolute;left:2994;top:5985;width:10;height:20" coordorigin="2994,5985" coordsize="10,20" path="m2994,6004l3004,6004,3004,5985,2994,5985,2994,6004xe" filled="true" fillcolor="#000000" stroked="false">
                <v:path arrowok="t"/>
                <v:fill type="solid"/>
              </v:shape>
            </v:group>
            <v:group style="position:absolute;left:2994;top:6004;width:10;height:20" coordorigin="2994,6004" coordsize="10,20">
              <v:shape style="position:absolute;left:2994;top:6004;width:10;height:20" coordorigin="2994,6004" coordsize="10,20" path="m2994,6024l3004,6024,3004,6004,2994,6004,2994,6024xe" filled="true" fillcolor="#000000" stroked="false">
                <v:path arrowok="t"/>
                <v:fill type="solid"/>
              </v:shape>
            </v:group>
            <v:group style="position:absolute;left:2994;top:6024;width:10;height:20" coordorigin="2994,6024" coordsize="10,20">
              <v:shape style="position:absolute;left:2994;top:6024;width:10;height:20" coordorigin="2994,6024" coordsize="10,20" path="m2994,6043l3004,6043,3004,6024,2994,6024,2994,6043xe" filled="true" fillcolor="#000000" stroked="false">
                <v:path arrowok="t"/>
                <v:fill type="solid"/>
              </v:shape>
            </v:group>
            <v:group style="position:absolute;left:2994;top:6043;width:10;height:20" coordorigin="2994,6043" coordsize="10,20">
              <v:shape style="position:absolute;left:2994;top:6043;width:10;height:20" coordorigin="2994,6043" coordsize="10,20" path="m2994,6062l3004,6062,3004,6043,2994,6043,2994,6062xe" filled="true" fillcolor="#000000" stroked="false">
                <v:path arrowok="t"/>
                <v:fill type="solid"/>
              </v:shape>
            </v:group>
            <v:group style="position:absolute;left:2994;top:6062;width:10;height:20" coordorigin="2994,6062" coordsize="10,20">
              <v:shape style="position:absolute;left:2994;top:6062;width:10;height:20" coordorigin="2994,6062" coordsize="10,20" path="m2994,6081l3004,6081,3004,6062,2994,6062,2994,6081xe" filled="true" fillcolor="#000000" stroked="false">
                <v:path arrowok="t"/>
                <v:fill type="solid"/>
              </v:shape>
            </v:group>
            <v:group style="position:absolute;left:2994;top:6081;width:10;height:20" coordorigin="2994,6081" coordsize="10,20">
              <v:shape style="position:absolute;left:2994;top:6081;width:10;height:20" coordorigin="2994,6081" coordsize="10,20" path="m2994,6100l3004,6100,3004,6081,2994,6081,2994,6100xe" filled="true" fillcolor="#000000" stroked="false">
                <v:path arrowok="t"/>
                <v:fill type="solid"/>
              </v:shape>
            </v:group>
            <v:group style="position:absolute;left:2994;top:6100;width:10;height:20" coordorigin="2994,6100" coordsize="10,20">
              <v:shape style="position:absolute;left:2994;top:6100;width:10;height:20" coordorigin="2994,6100" coordsize="10,20" path="m2994,6120l3004,6120,3004,6100,2994,6100,2994,6120xe" filled="true" fillcolor="#000000" stroked="false">
                <v:path arrowok="t"/>
                <v:fill type="solid"/>
              </v:shape>
            </v:group>
            <v:group style="position:absolute;left:2994;top:6120;width:10;height:20" coordorigin="2994,6120" coordsize="10,20">
              <v:shape style="position:absolute;left:2994;top:6120;width:10;height:20" coordorigin="2994,6120" coordsize="10,20" path="m2994,6139l3004,6139,3004,6120,2994,6120,2994,6139xe" filled="true" fillcolor="#000000" stroked="false">
                <v:path arrowok="t"/>
                <v:fill type="solid"/>
              </v:shape>
            </v:group>
            <v:group style="position:absolute;left:2994;top:6139;width:10;height:20" coordorigin="2994,6139" coordsize="10,20">
              <v:shape style="position:absolute;left:2994;top:6139;width:10;height:20" coordorigin="2994,6139" coordsize="10,20" path="m2994,6158l3004,6158,3004,6139,2994,6139,2994,6158xe" filled="true" fillcolor="#000000" stroked="false">
                <v:path arrowok="t"/>
                <v:fill type="solid"/>
              </v:shape>
            </v:group>
            <v:group style="position:absolute;left:2994;top:6158;width:10;height:20" coordorigin="2994,6158" coordsize="10,20">
              <v:shape style="position:absolute;left:2994;top:6158;width:10;height:20" coordorigin="2994,6158" coordsize="10,20" path="m2994,6177l3004,6177,3004,6158,2994,6158,2994,6177xe" filled="true" fillcolor="#000000" stroked="false">
                <v:path arrowok="t"/>
                <v:fill type="solid"/>
              </v:shape>
            </v:group>
            <v:group style="position:absolute;left:2994;top:6177;width:10;height:20" coordorigin="2994,6177" coordsize="10,20">
              <v:shape style="position:absolute;left:2994;top:6177;width:10;height:20" coordorigin="2994,6177" coordsize="10,20" path="m2994,6196l3004,6196,3004,6177,2994,6177,2994,6196xe" filled="true" fillcolor="#000000" stroked="false">
                <v:path arrowok="t"/>
                <v:fill type="solid"/>
              </v:shape>
            </v:group>
            <v:group style="position:absolute;left:2994;top:6196;width:10;height:20" coordorigin="2994,6196" coordsize="10,20">
              <v:shape style="position:absolute;left:2994;top:6196;width:10;height:20" coordorigin="2994,6196" coordsize="10,20" path="m2994,6216l3004,6216,3004,6196,2994,6196,2994,6216xe" filled="true" fillcolor="#000000" stroked="false">
                <v:path arrowok="t"/>
                <v:fill type="solid"/>
              </v:shape>
            </v:group>
            <v:group style="position:absolute;left:2994;top:6216;width:10;height:20" coordorigin="2994,6216" coordsize="10,20">
              <v:shape style="position:absolute;left:2994;top:6216;width:10;height:20" coordorigin="2994,6216" coordsize="10,20" path="m2994,6235l3004,6235,3004,6216,2994,6216,2994,6235xe" filled="true" fillcolor="#000000" stroked="false">
                <v:path arrowok="t"/>
                <v:fill type="solid"/>
              </v:shape>
            </v:group>
            <v:group style="position:absolute;left:2994;top:6235;width:10;height:20" coordorigin="2994,6235" coordsize="10,20">
              <v:shape style="position:absolute;left:2994;top:6235;width:10;height:20" coordorigin="2994,6235" coordsize="10,20" path="m2994,6254l3004,6254,3004,6235,2994,6235,2994,6254xe" filled="true" fillcolor="#000000" stroked="false">
                <v:path arrowok="t"/>
                <v:fill type="solid"/>
              </v:shape>
            </v:group>
            <v:group style="position:absolute;left:2994;top:6254;width:10;height:20" coordorigin="2994,6254" coordsize="10,20">
              <v:shape style="position:absolute;left:2994;top:6254;width:10;height:20" coordorigin="2994,6254" coordsize="10,20" path="m2994,6273l3004,6273,3004,6254,2994,6254,2994,6273xe" filled="true" fillcolor="#000000" stroked="false">
                <v:path arrowok="t"/>
                <v:fill type="solid"/>
              </v:shape>
            </v:group>
            <v:group style="position:absolute;left:2994;top:6273;width:10;height:20" coordorigin="2994,6273" coordsize="10,20">
              <v:shape style="position:absolute;left:2994;top:6273;width:10;height:20" coordorigin="2994,6273" coordsize="10,20" path="m2994,6292l3004,6292,3004,6273,2994,6273,2994,6292xe" filled="true" fillcolor="#000000" stroked="false">
                <v:path arrowok="t"/>
                <v:fill type="solid"/>
              </v:shape>
            </v:group>
            <v:group style="position:absolute;left:2994;top:6292;width:10;height:20" coordorigin="2994,6292" coordsize="10,20">
              <v:shape style="position:absolute;left:2994;top:6292;width:10;height:20" coordorigin="2994,6292" coordsize="10,20" path="m2994,6312l3004,6312,3004,6292,2994,6292,2994,6312xe" filled="true" fillcolor="#000000" stroked="false">
                <v:path arrowok="t"/>
                <v:fill type="solid"/>
              </v:shape>
            </v:group>
            <v:group style="position:absolute;left:2994;top:6312;width:10;height:20" coordorigin="2994,6312" coordsize="10,20">
              <v:shape style="position:absolute;left:2994;top:6312;width:10;height:20" coordorigin="2994,6312" coordsize="10,20" path="m2994,6331l3004,6331,3004,6312,2994,6312,2994,6331xe" filled="true" fillcolor="#000000" stroked="false">
                <v:path arrowok="t"/>
                <v:fill type="solid"/>
              </v:shape>
            </v:group>
            <v:group style="position:absolute;left:2994;top:6331;width:10;height:20" coordorigin="2994,6331" coordsize="10,20">
              <v:shape style="position:absolute;left:2994;top:6331;width:10;height:20" coordorigin="2994,6331" coordsize="10,20" path="m2994,6350l3004,6350,3004,6331,2994,6331,2994,6350xe" filled="true" fillcolor="#000000" stroked="false">
                <v:path arrowok="t"/>
                <v:fill type="solid"/>
              </v:shape>
            </v:group>
            <v:group style="position:absolute;left:2994;top:6350;width:10;height:20" coordorigin="2994,6350" coordsize="10,20">
              <v:shape style="position:absolute;left:2994;top:6350;width:10;height:20" coordorigin="2994,6350" coordsize="10,20" path="m2994,6369l3004,6369,3004,6350,2994,6350,2994,6369xe" filled="true" fillcolor="#000000" stroked="false">
                <v:path arrowok="t"/>
                <v:fill type="solid"/>
              </v:shape>
            </v:group>
            <v:group style="position:absolute;left:2994;top:6369;width:10;height:20" coordorigin="2994,6369" coordsize="10,20">
              <v:shape style="position:absolute;left:2994;top:6369;width:10;height:20" coordorigin="2994,6369" coordsize="10,20" path="m2994,6388l3004,6388,3004,6369,2994,6369,2994,6388xe" filled="true" fillcolor="#000000" stroked="false">
                <v:path arrowok="t"/>
                <v:fill type="solid"/>
              </v:shape>
            </v:group>
            <v:group style="position:absolute;left:2994;top:6388;width:10;height:20" coordorigin="2994,6388" coordsize="10,20">
              <v:shape style="position:absolute;left:2994;top:6388;width:10;height:20" coordorigin="2994,6388" coordsize="10,20" path="m2994,6408l3004,6408,3004,6388,2994,6388,2994,6408xe" filled="true" fillcolor="#000000" stroked="false">
                <v:path arrowok="t"/>
                <v:fill type="solid"/>
              </v:shape>
            </v:group>
            <v:group style="position:absolute;left:2994;top:6408;width:10;height:20" coordorigin="2994,6408" coordsize="10,20">
              <v:shape style="position:absolute;left:2994;top:6408;width:10;height:20" coordorigin="2994,6408" coordsize="10,20" path="m2994,6427l3004,6427,3004,6408,2994,6408,2994,6427xe" filled="true" fillcolor="#000000" stroked="false">
                <v:path arrowok="t"/>
                <v:fill type="solid"/>
              </v:shape>
            </v:group>
            <v:group style="position:absolute;left:2994;top:6427;width:10;height:20" coordorigin="2994,6427" coordsize="10,20">
              <v:shape style="position:absolute;left:2994;top:6427;width:10;height:20" coordorigin="2994,6427" coordsize="10,20" path="m2994,6446l3004,6446,3004,6427,2994,6427,2994,6446xe" filled="true" fillcolor="#000000" stroked="false">
                <v:path arrowok="t"/>
                <v:fill type="solid"/>
              </v:shape>
            </v:group>
            <v:group style="position:absolute;left:2994;top:6446;width:10;height:20" coordorigin="2994,6446" coordsize="10,20">
              <v:shape style="position:absolute;left:2994;top:6446;width:10;height:20" coordorigin="2994,6446" coordsize="10,20" path="m2994,6465l3004,6465,3004,6446,2994,6446,2994,6465xe" filled="true" fillcolor="#000000" stroked="false">
                <v:path arrowok="t"/>
                <v:fill type="solid"/>
              </v:shape>
            </v:group>
            <v:group style="position:absolute;left:2994;top:6465;width:10;height:20" coordorigin="2994,6465" coordsize="10,20">
              <v:shape style="position:absolute;left:2994;top:6465;width:10;height:20" coordorigin="2994,6465" coordsize="10,20" path="m2994,6484l3004,6484,3004,6465,2994,6465,2994,6484xe" filled="true" fillcolor="#000000" stroked="false">
                <v:path arrowok="t"/>
                <v:fill type="solid"/>
              </v:shape>
            </v:group>
            <v:group style="position:absolute;left:2994;top:6484;width:10;height:20" coordorigin="2994,6484" coordsize="10,20">
              <v:shape style="position:absolute;left:2994;top:6484;width:10;height:20" coordorigin="2994,6484" coordsize="10,20" path="m2994,6504l3004,6504,3004,6484,2994,6484,2994,6504xe" filled="true" fillcolor="#000000" stroked="false">
                <v:path arrowok="t"/>
                <v:fill type="solid"/>
              </v:shape>
            </v:group>
            <v:group style="position:absolute;left:2994;top:6504;width:10;height:20" coordorigin="2994,6504" coordsize="10,20">
              <v:shape style="position:absolute;left:2994;top:6504;width:10;height:20" coordorigin="2994,6504" coordsize="10,20" path="m2994,6523l3004,6523,3004,6504,2994,6504,2994,6523xe" filled="true" fillcolor="#000000" stroked="false">
                <v:path arrowok="t"/>
                <v:fill type="solid"/>
              </v:shape>
            </v:group>
            <v:group style="position:absolute;left:2994;top:6523;width:10;height:20" coordorigin="2994,6523" coordsize="10,20">
              <v:shape style="position:absolute;left:2994;top:6523;width:10;height:20" coordorigin="2994,6523" coordsize="10,20" path="m2994,6542l3004,6542,3004,6523,2994,6523,2994,6542xe" filled="true" fillcolor="#000000" stroked="false">
                <v:path arrowok="t"/>
                <v:fill type="solid"/>
              </v:shape>
            </v:group>
            <v:group style="position:absolute;left:2994;top:6542;width:10;height:20" coordorigin="2994,6542" coordsize="10,20">
              <v:shape style="position:absolute;left:2994;top:6542;width:10;height:20" coordorigin="2994,6542" coordsize="10,20" path="m2994,6561l3004,6561,3004,6542,2994,6542,2994,6561xe" filled="true" fillcolor="#000000" stroked="false">
                <v:path arrowok="t"/>
                <v:fill type="solid"/>
              </v:shape>
            </v:group>
            <v:group style="position:absolute;left:2994;top:6561;width:10;height:20" coordorigin="2994,6561" coordsize="10,20">
              <v:shape style="position:absolute;left:2994;top:6561;width:10;height:20" coordorigin="2994,6561" coordsize="10,20" path="m2994,6580l3004,6580,3004,6561,2994,6561,2994,6580xe" filled="true" fillcolor="#000000" stroked="false">
                <v:path arrowok="t"/>
                <v:fill type="solid"/>
              </v:shape>
            </v:group>
            <v:group style="position:absolute;left:2994;top:6580;width:10;height:20" coordorigin="2994,6580" coordsize="10,20">
              <v:shape style="position:absolute;left:2994;top:6580;width:10;height:20" coordorigin="2994,6580" coordsize="10,20" path="m2994,6600l3004,6600,3004,6580,2994,6580,2994,6600xe" filled="true" fillcolor="#000000" stroked="false">
                <v:path arrowok="t"/>
                <v:fill type="solid"/>
              </v:shape>
            </v:group>
            <v:group style="position:absolute;left:2994;top:6600;width:10;height:20" coordorigin="2994,6600" coordsize="10,20">
              <v:shape style="position:absolute;left:2994;top:6600;width:10;height:20" coordorigin="2994,6600" coordsize="10,20" path="m2994,6619l3004,6619,3004,6600,2994,6600,2994,6619xe" filled="true" fillcolor="#000000" stroked="false">
                <v:path arrowok="t"/>
                <v:fill type="solid"/>
              </v:shape>
            </v:group>
            <v:group style="position:absolute;left:2994;top:6619;width:10;height:20" coordorigin="2994,6619" coordsize="10,20">
              <v:shape style="position:absolute;left:2994;top:6619;width:10;height:20" coordorigin="2994,6619" coordsize="10,20" path="m2994,6638l3004,6638,3004,6619,2994,6619,2994,6638xe" filled="true" fillcolor="#000000" stroked="false">
                <v:path arrowok="t"/>
                <v:fill type="solid"/>
              </v:shape>
            </v:group>
            <v:group style="position:absolute;left:2994;top:6638;width:10;height:20" coordorigin="2994,6638" coordsize="10,20">
              <v:shape style="position:absolute;left:2994;top:6638;width:10;height:20" coordorigin="2994,6638" coordsize="10,20" path="m2994,6657l3004,6657,3004,6638,2994,6638,2994,6657xe" filled="true" fillcolor="#000000" stroked="false">
                <v:path arrowok="t"/>
                <v:fill type="solid"/>
              </v:shape>
            </v:group>
            <v:group style="position:absolute;left:2994;top:6657;width:10;height:20" coordorigin="2994,6657" coordsize="10,20">
              <v:shape style="position:absolute;left:2994;top:6657;width:10;height:20" coordorigin="2994,6657" coordsize="10,20" path="m2994,6676l3004,6676,3004,6657,2994,6657,2994,6676xe" filled="true" fillcolor="#000000" stroked="false">
                <v:path arrowok="t"/>
                <v:fill type="solid"/>
              </v:shape>
            </v:group>
            <v:group style="position:absolute;left:2994;top:6676;width:10;height:20" coordorigin="2994,6676" coordsize="10,20">
              <v:shape style="position:absolute;left:2994;top:6676;width:10;height:20" coordorigin="2994,6676" coordsize="10,20" path="m2994,6696l3004,6696,3004,6676,2994,6676,2994,6696xe" filled="true" fillcolor="#000000" stroked="false">
                <v:path arrowok="t"/>
                <v:fill type="solid"/>
              </v:shape>
            </v:group>
            <v:group style="position:absolute;left:2994;top:6696;width:10;height:20" coordorigin="2994,6696" coordsize="10,20">
              <v:shape style="position:absolute;left:2994;top:6696;width:10;height:20" coordorigin="2994,6696" coordsize="10,20" path="m2994,6715l3004,6715,3004,6696,2994,6696,2994,6715xe" filled="true" fillcolor="#000000" stroked="false">
                <v:path arrowok="t"/>
                <v:fill type="solid"/>
              </v:shape>
            </v:group>
            <v:group style="position:absolute;left:2994;top:6715;width:10;height:20" coordorigin="2994,6715" coordsize="10,20">
              <v:shape style="position:absolute;left:2994;top:6715;width:10;height:20" coordorigin="2994,6715" coordsize="10,20" path="m2994,6734l3004,6734,3004,6715,2994,6715,2994,6734xe" filled="true" fillcolor="#000000" stroked="false">
                <v:path arrowok="t"/>
                <v:fill type="solid"/>
              </v:shape>
            </v:group>
            <v:group style="position:absolute;left:2994;top:6734;width:10;height:20" coordorigin="2994,6734" coordsize="10,20">
              <v:shape style="position:absolute;left:2994;top:6734;width:10;height:20" coordorigin="2994,6734" coordsize="10,20" path="m2994,6753l3004,6753,3004,6734,2994,6734,2994,6753xe" filled="true" fillcolor="#000000" stroked="false">
                <v:path arrowok="t"/>
                <v:fill type="solid"/>
              </v:shape>
            </v:group>
            <v:group style="position:absolute;left:2994;top:6753;width:10;height:20" coordorigin="2994,6753" coordsize="10,20">
              <v:shape style="position:absolute;left:2994;top:6753;width:10;height:20" coordorigin="2994,6753" coordsize="10,20" path="m2994,6772l3004,6772,3004,6753,2994,6753,2994,6772xe" filled="true" fillcolor="#000000" stroked="false">
                <v:path arrowok="t"/>
                <v:fill type="solid"/>
              </v:shape>
            </v:group>
            <v:group style="position:absolute;left:2994;top:6772;width:10;height:20" coordorigin="2994,6772" coordsize="10,20">
              <v:shape style="position:absolute;left:2994;top:6772;width:10;height:20" coordorigin="2994,6772" coordsize="10,20" path="m2994,6792l3004,6792,3004,6772,2994,6772,2994,6792xe" filled="true" fillcolor="#000000" stroked="false">
                <v:path arrowok="t"/>
                <v:fill type="solid"/>
              </v:shape>
            </v:group>
            <v:group style="position:absolute;left:2994;top:6792;width:10;height:20" coordorigin="2994,6792" coordsize="10,20">
              <v:shape style="position:absolute;left:2994;top:6792;width:10;height:20" coordorigin="2994,6792" coordsize="10,20" path="m2994,6811l3004,6811,3004,6792,2994,6792,2994,6811xe" filled="true" fillcolor="#000000" stroked="false">
                <v:path arrowok="t"/>
                <v:fill type="solid"/>
              </v:shape>
            </v:group>
            <v:group style="position:absolute;left:2994;top:6811;width:10;height:20" coordorigin="2994,6811" coordsize="10,20">
              <v:shape style="position:absolute;left:2994;top:6811;width:10;height:20" coordorigin="2994,6811" coordsize="10,20" path="m2994,6830l3004,6830,3004,6811,2994,6811,2994,6830xe" filled="true" fillcolor="#000000" stroked="false">
                <v:path arrowok="t"/>
                <v:fill type="solid"/>
              </v:shape>
            </v:group>
            <v:group style="position:absolute;left:2994;top:6830;width:10;height:20" coordorigin="2994,6830" coordsize="10,20">
              <v:shape style="position:absolute;left:2994;top:6830;width:10;height:20" coordorigin="2994,6830" coordsize="10,20" path="m2994,6849l3004,6849,3004,6830,2994,6830,2994,6849xe" filled="true" fillcolor="#000000" stroked="false">
                <v:path arrowok="t"/>
                <v:fill type="solid"/>
              </v:shape>
            </v:group>
            <v:group style="position:absolute;left:2994;top:6849;width:10;height:20" coordorigin="2994,6849" coordsize="10,20">
              <v:shape style="position:absolute;left:2994;top:6849;width:10;height:20" coordorigin="2994,6849" coordsize="10,20" path="m2994,6868l3004,6868,3004,6849,2994,6849,2994,6868xe" filled="true" fillcolor="#000000" stroked="false">
                <v:path arrowok="t"/>
                <v:fill type="solid"/>
              </v:shape>
            </v:group>
            <v:group style="position:absolute;left:2994;top:6868;width:10;height:20" coordorigin="2994,6868" coordsize="10,20">
              <v:shape style="position:absolute;left:2994;top:6868;width:10;height:20" coordorigin="2994,6868" coordsize="10,20" path="m2994,6888l3004,6888,3004,6868,2994,6868,2994,6888xe" filled="true" fillcolor="#000000" stroked="false">
                <v:path arrowok="t"/>
                <v:fill type="solid"/>
              </v:shape>
            </v:group>
            <v:group style="position:absolute;left:6374;top:5332;width:10;height:20" coordorigin="6374,5332" coordsize="10,20">
              <v:shape style="position:absolute;left:6374;top:5332;width:10;height:20" coordorigin="6374,5332" coordsize="10,20" path="m6374,5352l6383,5352,6383,5332,6374,5332,6374,5352xe" filled="true" fillcolor="#000000" stroked="false">
                <v:path arrowok="t"/>
                <v:fill type="solid"/>
              </v:shape>
            </v:group>
            <v:group style="position:absolute;left:6374;top:5352;width:10;height:20" coordorigin="6374,5352" coordsize="10,20">
              <v:shape style="position:absolute;left:6374;top:5352;width:10;height:20" coordorigin="6374,5352" coordsize="10,20" path="m6374,5371l6383,5371,6383,5352,6374,5352,6374,5371xe" filled="true" fillcolor="#000000" stroked="false">
                <v:path arrowok="t"/>
                <v:fill type="solid"/>
              </v:shape>
            </v:group>
            <v:group style="position:absolute;left:6374;top:5371;width:10;height:20" coordorigin="6374,5371" coordsize="10,20">
              <v:shape style="position:absolute;left:6374;top:5371;width:10;height:20" coordorigin="6374,5371" coordsize="10,20" path="m6374,5390l6383,5390,6383,5371,6374,5371,6374,5390xe" filled="true" fillcolor="#000000" stroked="false">
                <v:path arrowok="t"/>
                <v:fill type="solid"/>
              </v:shape>
            </v:group>
            <v:group style="position:absolute;left:6374;top:5390;width:10;height:20" coordorigin="6374,5390" coordsize="10,20">
              <v:shape style="position:absolute;left:6374;top:5390;width:10;height:20" coordorigin="6374,5390" coordsize="10,20" path="m6374,5409l6383,5409,6383,5390,6374,5390,6374,5409xe" filled="true" fillcolor="#000000" stroked="false">
                <v:path arrowok="t"/>
                <v:fill type="solid"/>
              </v:shape>
            </v:group>
            <v:group style="position:absolute;left:6374;top:5409;width:10;height:20" coordorigin="6374,5409" coordsize="10,20">
              <v:shape style="position:absolute;left:6374;top:5409;width:10;height:20" coordorigin="6374,5409" coordsize="10,20" path="m6374,5428l6383,5428,6383,5409,6374,5409,6374,5428xe" filled="true" fillcolor="#000000" stroked="false">
                <v:path arrowok="t"/>
                <v:fill type="solid"/>
              </v:shape>
            </v:group>
            <v:group style="position:absolute;left:6374;top:5428;width:10;height:20" coordorigin="6374,5428" coordsize="10,20">
              <v:shape style="position:absolute;left:6374;top:5428;width:10;height:20" coordorigin="6374,5428" coordsize="10,20" path="m6374,5448l6383,5448,6383,5428,6374,5428,6374,5448xe" filled="true" fillcolor="#000000" stroked="false">
                <v:path arrowok="t"/>
                <v:fill type="solid"/>
              </v:shape>
            </v:group>
            <v:group style="position:absolute;left:6374;top:5448;width:10;height:20" coordorigin="6374,5448" coordsize="10,20">
              <v:shape style="position:absolute;left:6374;top:5448;width:10;height:20" coordorigin="6374,5448" coordsize="10,20" path="m6374,5467l6383,5467,6383,5448,6374,5448,6374,5467xe" filled="true" fillcolor="#000000" stroked="false">
                <v:path arrowok="t"/>
                <v:fill type="solid"/>
              </v:shape>
            </v:group>
            <v:group style="position:absolute;left:6374;top:5467;width:10;height:20" coordorigin="6374,5467" coordsize="10,20">
              <v:shape style="position:absolute;left:6374;top:5467;width:10;height:20" coordorigin="6374,5467" coordsize="10,20" path="m6374,5486l6383,5486,6383,5467,6374,5467,6374,5486xe" filled="true" fillcolor="#000000" stroked="false">
                <v:path arrowok="t"/>
                <v:fill type="solid"/>
              </v:shape>
            </v:group>
            <v:group style="position:absolute;left:6374;top:5486;width:10;height:20" coordorigin="6374,5486" coordsize="10,20">
              <v:shape style="position:absolute;left:6374;top:5486;width:10;height:20" coordorigin="6374,5486" coordsize="10,20" path="m6374,5505l6383,5505,6383,5486,6374,5486,6374,5505xe" filled="true" fillcolor="#000000" stroked="false">
                <v:path arrowok="t"/>
                <v:fill type="solid"/>
              </v:shape>
            </v:group>
            <v:group style="position:absolute;left:6374;top:5505;width:10;height:20" coordorigin="6374,5505" coordsize="10,20">
              <v:shape style="position:absolute;left:6374;top:5505;width:10;height:20" coordorigin="6374,5505" coordsize="10,20" path="m6374,5524l6383,5524,6383,5505,6374,5505,6374,5524xe" filled="true" fillcolor="#000000" stroked="false">
                <v:path arrowok="t"/>
                <v:fill type="solid"/>
              </v:shape>
            </v:group>
            <v:group style="position:absolute;left:6374;top:5524;width:10;height:20" coordorigin="6374,5524" coordsize="10,20">
              <v:shape style="position:absolute;left:6374;top:5524;width:10;height:20" coordorigin="6374,5524" coordsize="10,20" path="m6374,5544l6383,5544,6383,5524,6374,5524,6374,5544xe" filled="true" fillcolor="#000000" stroked="false">
                <v:path arrowok="t"/>
                <v:fill type="solid"/>
              </v:shape>
            </v:group>
            <v:group style="position:absolute;left:6374;top:5544;width:10;height:20" coordorigin="6374,5544" coordsize="10,20">
              <v:shape style="position:absolute;left:6374;top:5544;width:10;height:20" coordorigin="6374,5544" coordsize="10,20" path="m6374,5563l6383,5563,6383,5544,6374,5544,6374,5563xe" filled="true" fillcolor="#000000" stroked="false">
                <v:path arrowok="t"/>
                <v:fill type="solid"/>
              </v:shape>
            </v:group>
            <v:group style="position:absolute;left:6374;top:5563;width:10;height:20" coordorigin="6374,5563" coordsize="10,20">
              <v:shape style="position:absolute;left:6374;top:5563;width:10;height:20" coordorigin="6374,5563" coordsize="10,20" path="m6374,5582l6383,5582,6383,5563,6374,5563,6374,5582xe" filled="true" fillcolor="#000000" stroked="false">
                <v:path arrowok="t"/>
                <v:fill type="solid"/>
              </v:shape>
            </v:group>
            <v:group style="position:absolute;left:6374;top:5582;width:10;height:20" coordorigin="6374,5582" coordsize="10,20">
              <v:shape style="position:absolute;left:6374;top:5582;width:10;height:20" coordorigin="6374,5582" coordsize="10,20" path="m6374,5601l6383,5601,6383,5582,6374,5582,6374,5601xe" filled="true" fillcolor="#000000" stroked="false">
                <v:path arrowok="t"/>
                <v:fill type="solid"/>
              </v:shape>
            </v:group>
            <v:group style="position:absolute;left:6374;top:5601;width:10;height:20" coordorigin="6374,5601" coordsize="10,20">
              <v:shape style="position:absolute;left:6374;top:5601;width:10;height:20" coordorigin="6374,5601" coordsize="10,20" path="m6374,5620l6383,5620,6383,5601,6374,5601,6374,5620xe" filled="true" fillcolor="#000000" stroked="false">
                <v:path arrowok="t"/>
                <v:fill type="solid"/>
              </v:shape>
            </v:group>
            <v:group style="position:absolute;left:6374;top:5620;width:10;height:20" coordorigin="6374,5620" coordsize="10,20">
              <v:shape style="position:absolute;left:6374;top:5620;width:10;height:20" coordorigin="6374,5620" coordsize="10,20" path="m6374,5640l6383,5640,6383,5620,6374,5620,6374,5640xe" filled="true" fillcolor="#000000" stroked="false">
                <v:path arrowok="t"/>
                <v:fill type="solid"/>
              </v:shape>
            </v:group>
            <v:group style="position:absolute;left:6374;top:5640;width:10;height:20" coordorigin="6374,5640" coordsize="10,20">
              <v:shape style="position:absolute;left:6374;top:5640;width:10;height:20" coordorigin="6374,5640" coordsize="10,20" path="m6374,5659l6383,5659,6383,5640,6374,5640,6374,5659xe" filled="true" fillcolor="#000000" stroked="false">
                <v:path arrowok="t"/>
                <v:fill type="solid"/>
              </v:shape>
            </v:group>
            <v:group style="position:absolute;left:6374;top:5659;width:10;height:20" coordorigin="6374,5659" coordsize="10,20">
              <v:shape style="position:absolute;left:6374;top:5659;width:10;height:20" coordorigin="6374,5659" coordsize="10,20" path="m6374,5678l6383,5678,6383,5659,6374,5659,6374,5678xe" filled="true" fillcolor="#000000" stroked="false">
                <v:path arrowok="t"/>
                <v:fill type="solid"/>
              </v:shape>
            </v:group>
            <v:group style="position:absolute;left:6374;top:5678;width:10;height:20" coordorigin="6374,5678" coordsize="10,20">
              <v:shape style="position:absolute;left:6374;top:5678;width:10;height:20" coordorigin="6374,5678" coordsize="10,20" path="m6374,5697l6383,5697,6383,5678,6374,5678,6374,5697xe" filled="true" fillcolor="#000000" stroked="false">
                <v:path arrowok="t"/>
                <v:fill type="solid"/>
              </v:shape>
            </v:group>
            <v:group style="position:absolute;left:6374;top:5697;width:10;height:20" coordorigin="6374,5697" coordsize="10,20">
              <v:shape style="position:absolute;left:6374;top:5697;width:10;height:20" coordorigin="6374,5697" coordsize="10,20" path="m6374,5716l6383,5716,6383,5697,6374,5697,6374,5716xe" filled="true" fillcolor="#000000" stroked="false">
                <v:path arrowok="t"/>
                <v:fill type="solid"/>
              </v:shape>
            </v:group>
            <v:group style="position:absolute;left:6374;top:5716;width:10;height:20" coordorigin="6374,5716" coordsize="10,20">
              <v:shape style="position:absolute;left:6374;top:5716;width:10;height:20" coordorigin="6374,5716" coordsize="10,20" path="m6374,5736l6383,5736,6383,5716,6374,5716,6374,5736xe" filled="true" fillcolor="#000000" stroked="false">
                <v:path arrowok="t"/>
                <v:fill type="solid"/>
              </v:shape>
            </v:group>
            <v:group style="position:absolute;left:6374;top:5736;width:10;height:20" coordorigin="6374,5736" coordsize="10,20">
              <v:shape style="position:absolute;left:6374;top:5736;width:10;height:20" coordorigin="6374,5736" coordsize="10,20" path="m6374,5755l6383,5755,6383,5736,6374,5736,6374,5755xe" filled="true" fillcolor="#000000" stroked="false">
                <v:path arrowok="t"/>
                <v:fill type="solid"/>
              </v:shape>
            </v:group>
            <v:group style="position:absolute;left:6374;top:5755;width:10;height:20" coordorigin="6374,5755" coordsize="10,20">
              <v:shape style="position:absolute;left:6374;top:5755;width:10;height:20" coordorigin="6374,5755" coordsize="10,20" path="m6374,5774l6383,5774,6383,5755,6374,5755,6374,5774xe" filled="true" fillcolor="#000000" stroked="false">
                <v:path arrowok="t"/>
                <v:fill type="solid"/>
              </v:shape>
            </v:group>
            <v:group style="position:absolute;left:6374;top:5774;width:10;height:20" coordorigin="6374,5774" coordsize="10,20">
              <v:shape style="position:absolute;left:6374;top:5774;width:10;height:20" coordorigin="6374,5774" coordsize="10,20" path="m6374,5793l6383,5793,6383,5774,6374,5774,6374,5793xe" filled="true" fillcolor="#000000" stroked="false">
                <v:path arrowok="t"/>
                <v:fill type="solid"/>
              </v:shape>
            </v:group>
            <v:group style="position:absolute;left:6374;top:5793;width:10;height:20" coordorigin="6374,5793" coordsize="10,20">
              <v:shape style="position:absolute;left:6374;top:5793;width:10;height:20" coordorigin="6374,5793" coordsize="10,20" path="m6374,5812l6383,5812,6383,5793,6374,5793,6374,5812xe" filled="true" fillcolor="#000000" stroked="false">
                <v:path arrowok="t"/>
                <v:fill type="solid"/>
              </v:shape>
            </v:group>
            <v:group style="position:absolute;left:6374;top:5812;width:10;height:20" coordorigin="6374,5812" coordsize="10,20">
              <v:shape style="position:absolute;left:6374;top:5812;width:10;height:20" coordorigin="6374,5812" coordsize="10,20" path="m6374,5832l6383,5832,6383,5812,6374,5812,6374,5832xe" filled="true" fillcolor="#000000" stroked="false">
                <v:path arrowok="t"/>
                <v:fill type="solid"/>
              </v:shape>
            </v:group>
            <v:group style="position:absolute;left:6374;top:5832;width:10;height:20" coordorigin="6374,5832" coordsize="10,20">
              <v:shape style="position:absolute;left:6374;top:5832;width:10;height:20" coordorigin="6374,5832" coordsize="10,20" path="m6374,5851l6383,5851,6383,5832,6374,5832,6374,5851xe" filled="true" fillcolor="#000000" stroked="false">
                <v:path arrowok="t"/>
                <v:fill type="solid"/>
              </v:shape>
            </v:group>
            <v:group style="position:absolute;left:6374;top:5851;width:10;height:20" coordorigin="6374,5851" coordsize="10,20">
              <v:shape style="position:absolute;left:6374;top:5851;width:10;height:20" coordorigin="6374,5851" coordsize="10,20" path="m6374,5870l6383,5870,6383,5851,6374,5851,6374,5870xe" filled="true" fillcolor="#000000" stroked="false">
                <v:path arrowok="t"/>
                <v:fill type="solid"/>
              </v:shape>
            </v:group>
            <v:group style="position:absolute;left:6374;top:5870;width:10;height:20" coordorigin="6374,5870" coordsize="10,20">
              <v:shape style="position:absolute;left:6374;top:5870;width:10;height:20" coordorigin="6374,5870" coordsize="10,20" path="m6374,5889l6383,5889,6383,5870,6374,5870,6374,5889xe" filled="true" fillcolor="#000000" stroked="false">
                <v:path arrowok="t"/>
                <v:fill type="solid"/>
              </v:shape>
            </v:group>
            <v:group style="position:absolute;left:6374;top:5889;width:10;height:20" coordorigin="6374,5889" coordsize="10,20">
              <v:shape style="position:absolute;left:6374;top:5889;width:10;height:20" coordorigin="6374,5889" coordsize="10,20" path="m6374,5908l6383,5908,6383,5889,6374,5889,6374,5908xe" filled="true" fillcolor="#000000" stroked="false">
                <v:path arrowok="t"/>
                <v:fill type="solid"/>
              </v:shape>
            </v:group>
            <v:group style="position:absolute;left:6374;top:5908;width:10;height:20" coordorigin="6374,5908" coordsize="10,20">
              <v:shape style="position:absolute;left:6374;top:5908;width:10;height:20" coordorigin="6374,5908" coordsize="10,20" path="m6374,5928l6383,5928,6383,5908,6374,5908,6374,5928xe" filled="true" fillcolor="#000000" stroked="false">
                <v:path arrowok="t"/>
                <v:fill type="solid"/>
              </v:shape>
            </v:group>
            <v:group style="position:absolute;left:6374;top:5928;width:10;height:20" coordorigin="6374,5928" coordsize="10,20">
              <v:shape style="position:absolute;left:6374;top:5928;width:10;height:20" coordorigin="6374,5928" coordsize="10,20" path="m6374,5947l6383,5947,6383,5928,6374,5928,6374,5947xe" filled="true" fillcolor="#000000" stroked="false">
                <v:path arrowok="t"/>
                <v:fill type="solid"/>
              </v:shape>
            </v:group>
            <v:group style="position:absolute;left:6374;top:5947;width:10;height:20" coordorigin="6374,5947" coordsize="10,20">
              <v:shape style="position:absolute;left:6374;top:5947;width:10;height:20" coordorigin="6374,5947" coordsize="10,20" path="m6374,5966l6383,5966,6383,5947,6374,5947,6374,5966xe" filled="true" fillcolor="#000000" stroked="false">
                <v:path arrowok="t"/>
                <v:fill type="solid"/>
              </v:shape>
            </v:group>
            <v:group style="position:absolute;left:6374;top:5966;width:10;height:20" coordorigin="6374,5966" coordsize="10,20">
              <v:shape style="position:absolute;left:6374;top:5966;width:10;height:20" coordorigin="6374,5966" coordsize="10,20" path="m6374,5985l6383,5985,6383,5966,6374,5966,6374,5985xe" filled="true" fillcolor="#000000" stroked="false">
                <v:path arrowok="t"/>
                <v:fill type="solid"/>
              </v:shape>
            </v:group>
            <v:group style="position:absolute;left:6374;top:5985;width:10;height:20" coordorigin="6374,5985" coordsize="10,20">
              <v:shape style="position:absolute;left:6374;top:5985;width:10;height:20" coordorigin="6374,5985" coordsize="10,20" path="m6374,6004l6383,6004,6383,5985,6374,5985,6374,6004xe" filled="true" fillcolor="#000000" stroked="false">
                <v:path arrowok="t"/>
                <v:fill type="solid"/>
              </v:shape>
            </v:group>
            <v:group style="position:absolute;left:6374;top:6004;width:10;height:20" coordorigin="6374,6004" coordsize="10,20">
              <v:shape style="position:absolute;left:6374;top:6004;width:10;height:20" coordorigin="6374,6004" coordsize="10,20" path="m6374,6024l6383,6024,6383,6004,6374,6004,6374,6024xe" filled="true" fillcolor="#000000" stroked="false">
                <v:path arrowok="t"/>
                <v:fill type="solid"/>
              </v:shape>
            </v:group>
            <v:group style="position:absolute;left:6374;top:6024;width:10;height:20" coordorigin="6374,6024" coordsize="10,20">
              <v:shape style="position:absolute;left:6374;top:6024;width:10;height:20" coordorigin="6374,6024" coordsize="10,20" path="m6374,6043l6383,6043,6383,6024,6374,6024,6374,6043xe" filled="true" fillcolor="#000000" stroked="false">
                <v:path arrowok="t"/>
                <v:fill type="solid"/>
              </v:shape>
            </v:group>
            <v:group style="position:absolute;left:6374;top:6043;width:10;height:20" coordorigin="6374,6043" coordsize="10,20">
              <v:shape style="position:absolute;left:6374;top:6043;width:10;height:20" coordorigin="6374,6043" coordsize="10,20" path="m6374,6062l6383,6062,6383,6043,6374,6043,6374,6062xe" filled="true" fillcolor="#000000" stroked="false">
                <v:path arrowok="t"/>
                <v:fill type="solid"/>
              </v:shape>
            </v:group>
            <v:group style="position:absolute;left:6374;top:6062;width:10;height:20" coordorigin="6374,6062" coordsize="10,20">
              <v:shape style="position:absolute;left:6374;top:6062;width:10;height:20" coordorigin="6374,6062" coordsize="10,20" path="m6374,6081l6383,6081,6383,6062,6374,6062,6374,6081xe" filled="true" fillcolor="#000000" stroked="false">
                <v:path arrowok="t"/>
                <v:fill type="solid"/>
              </v:shape>
            </v:group>
            <v:group style="position:absolute;left:6374;top:6081;width:10;height:20" coordorigin="6374,6081" coordsize="10,20">
              <v:shape style="position:absolute;left:6374;top:6081;width:10;height:20" coordorigin="6374,6081" coordsize="10,20" path="m6374,6100l6383,6100,6383,6081,6374,6081,6374,6100xe" filled="true" fillcolor="#000000" stroked="false">
                <v:path arrowok="t"/>
                <v:fill type="solid"/>
              </v:shape>
            </v:group>
            <v:group style="position:absolute;left:6374;top:6100;width:10;height:20" coordorigin="6374,6100" coordsize="10,20">
              <v:shape style="position:absolute;left:6374;top:6100;width:10;height:20" coordorigin="6374,6100" coordsize="10,20" path="m6374,6120l6383,6120,6383,6100,6374,6100,6374,6120xe" filled="true" fillcolor="#000000" stroked="false">
                <v:path arrowok="t"/>
                <v:fill type="solid"/>
              </v:shape>
            </v:group>
            <v:group style="position:absolute;left:6374;top:6120;width:10;height:20" coordorigin="6374,6120" coordsize="10,20">
              <v:shape style="position:absolute;left:6374;top:6120;width:10;height:20" coordorigin="6374,6120" coordsize="10,20" path="m6374,6139l6383,6139,6383,6120,6374,6120,6374,6139xe" filled="true" fillcolor="#000000" stroked="false">
                <v:path arrowok="t"/>
                <v:fill type="solid"/>
              </v:shape>
            </v:group>
            <v:group style="position:absolute;left:6374;top:6139;width:10;height:20" coordorigin="6374,6139" coordsize="10,20">
              <v:shape style="position:absolute;left:6374;top:6139;width:10;height:20" coordorigin="6374,6139" coordsize="10,20" path="m6374,6158l6383,6158,6383,6139,6374,6139,6374,6158xe" filled="true" fillcolor="#000000" stroked="false">
                <v:path arrowok="t"/>
                <v:fill type="solid"/>
              </v:shape>
            </v:group>
            <v:group style="position:absolute;left:6374;top:6158;width:10;height:20" coordorigin="6374,6158" coordsize="10,20">
              <v:shape style="position:absolute;left:6374;top:6158;width:10;height:20" coordorigin="6374,6158" coordsize="10,20" path="m6374,6177l6383,6177,6383,6158,6374,6158,6374,6177xe" filled="true" fillcolor="#000000" stroked="false">
                <v:path arrowok="t"/>
                <v:fill type="solid"/>
              </v:shape>
            </v:group>
            <v:group style="position:absolute;left:6374;top:6177;width:10;height:20" coordorigin="6374,6177" coordsize="10,20">
              <v:shape style="position:absolute;left:6374;top:6177;width:10;height:20" coordorigin="6374,6177" coordsize="10,20" path="m6374,6196l6383,6196,6383,6177,6374,6177,6374,6196xe" filled="true" fillcolor="#000000" stroked="false">
                <v:path arrowok="t"/>
                <v:fill type="solid"/>
              </v:shape>
            </v:group>
            <v:group style="position:absolute;left:6374;top:6196;width:10;height:20" coordorigin="6374,6196" coordsize="10,20">
              <v:shape style="position:absolute;left:6374;top:6196;width:10;height:20" coordorigin="6374,6196" coordsize="10,20" path="m6374,6216l6383,6216,6383,6196,6374,6196,6374,6216xe" filled="true" fillcolor="#000000" stroked="false">
                <v:path arrowok="t"/>
                <v:fill type="solid"/>
              </v:shape>
            </v:group>
            <v:group style="position:absolute;left:6374;top:6216;width:10;height:20" coordorigin="6374,6216" coordsize="10,20">
              <v:shape style="position:absolute;left:6374;top:6216;width:10;height:20" coordorigin="6374,6216" coordsize="10,20" path="m6374,6235l6383,6235,6383,6216,6374,6216,6374,6235xe" filled="true" fillcolor="#000000" stroked="false">
                <v:path arrowok="t"/>
                <v:fill type="solid"/>
              </v:shape>
            </v:group>
            <v:group style="position:absolute;left:6374;top:6235;width:10;height:20" coordorigin="6374,6235" coordsize="10,20">
              <v:shape style="position:absolute;left:6374;top:6235;width:10;height:20" coordorigin="6374,6235" coordsize="10,20" path="m6374,6254l6383,6254,6383,6235,6374,6235,6374,6254xe" filled="true" fillcolor="#000000" stroked="false">
                <v:path arrowok="t"/>
                <v:fill type="solid"/>
              </v:shape>
            </v:group>
            <v:group style="position:absolute;left:6374;top:6254;width:10;height:20" coordorigin="6374,6254" coordsize="10,20">
              <v:shape style="position:absolute;left:6374;top:6254;width:10;height:20" coordorigin="6374,6254" coordsize="10,20" path="m6374,6273l6383,6273,6383,6254,6374,6254,6374,6273xe" filled="true" fillcolor="#000000" stroked="false">
                <v:path arrowok="t"/>
                <v:fill type="solid"/>
              </v:shape>
            </v:group>
            <v:group style="position:absolute;left:6374;top:6273;width:10;height:20" coordorigin="6374,6273" coordsize="10,20">
              <v:shape style="position:absolute;left:6374;top:6273;width:10;height:20" coordorigin="6374,6273" coordsize="10,20" path="m6374,6292l6383,6292,6383,6273,6374,6273,6374,6292xe" filled="true" fillcolor="#000000" stroked="false">
                <v:path arrowok="t"/>
                <v:fill type="solid"/>
              </v:shape>
            </v:group>
            <v:group style="position:absolute;left:6374;top:6292;width:10;height:20" coordorigin="6374,6292" coordsize="10,20">
              <v:shape style="position:absolute;left:6374;top:6292;width:10;height:20" coordorigin="6374,6292" coordsize="10,20" path="m6374,6312l6383,6312,6383,6292,6374,6292,6374,6312xe" filled="true" fillcolor="#000000" stroked="false">
                <v:path arrowok="t"/>
                <v:fill type="solid"/>
              </v:shape>
            </v:group>
            <v:group style="position:absolute;left:6374;top:6312;width:10;height:20" coordorigin="6374,6312" coordsize="10,20">
              <v:shape style="position:absolute;left:6374;top:6312;width:10;height:20" coordorigin="6374,6312" coordsize="10,20" path="m6374,6331l6383,6331,6383,6312,6374,6312,6374,6331xe" filled="true" fillcolor="#000000" stroked="false">
                <v:path arrowok="t"/>
                <v:fill type="solid"/>
              </v:shape>
            </v:group>
            <v:group style="position:absolute;left:6374;top:6331;width:10;height:20" coordorigin="6374,6331" coordsize="10,20">
              <v:shape style="position:absolute;left:6374;top:6331;width:10;height:20" coordorigin="6374,6331" coordsize="10,20" path="m6374,6350l6383,6350,6383,6331,6374,6331,6374,6350xe" filled="true" fillcolor="#000000" stroked="false">
                <v:path arrowok="t"/>
                <v:fill type="solid"/>
              </v:shape>
            </v:group>
            <v:group style="position:absolute;left:6374;top:6350;width:10;height:20" coordorigin="6374,6350" coordsize="10,20">
              <v:shape style="position:absolute;left:6374;top:6350;width:10;height:20" coordorigin="6374,6350" coordsize="10,20" path="m6374,6369l6383,6369,6383,6350,6374,6350,6374,6369xe" filled="true" fillcolor="#000000" stroked="false">
                <v:path arrowok="t"/>
                <v:fill type="solid"/>
              </v:shape>
            </v:group>
            <v:group style="position:absolute;left:6374;top:6369;width:10;height:20" coordorigin="6374,6369" coordsize="10,20">
              <v:shape style="position:absolute;left:6374;top:6369;width:10;height:20" coordorigin="6374,6369" coordsize="10,20" path="m6374,6388l6383,6388,6383,6369,6374,6369,6374,6388xe" filled="true" fillcolor="#000000" stroked="false">
                <v:path arrowok="t"/>
                <v:fill type="solid"/>
              </v:shape>
            </v:group>
            <v:group style="position:absolute;left:6374;top:6388;width:10;height:20" coordorigin="6374,6388" coordsize="10,20">
              <v:shape style="position:absolute;left:6374;top:6388;width:10;height:20" coordorigin="6374,6388" coordsize="10,20" path="m6374,6408l6383,6408,6383,6388,6374,6388,6374,6408xe" filled="true" fillcolor="#000000" stroked="false">
                <v:path arrowok="t"/>
                <v:fill type="solid"/>
              </v:shape>
            </v:group>
            <v:group style="position:absolute;left:6374;top:6408;width:10;height:20" coordorigin="6374,6408" coordsize="10,20">
              <v:shape style="position:absolute;left:6374;top:6408;width:10;height:20" coordorigin="6374,6408" coordsize="10,20" path="m6374,6427l6383,6427,6383,6408,6374,6408,6374,6427xe" filled="true" fillcolor="#000000" stroked="false">
                <v:path arrowok="t"/>
                <v:fill type="solid"/>
              </v:shape>
            </v:group>
            <v:group style="position:absolute;left:6374;top:6427;width:10;height:20" coordorigin="6374,6427" coordsize="10,20">
              <v:shape style="position:absolute;left:6374;top:6427;width:10;height:20" coordorigin="6374,6427" coordsize="10,20" path="m6374,6446l6383,6446,6383,6427,6374,6427,6374,6446xe" filled="true" fillcolor="#000000" stroked="false">
                <v:path arrowok="t"/>
                <v:fill type="solid"/>
              </v:shape>
            </v:group>
            <v:group style="position:absolute;left:6374;top:6446;width:10;height:20" coordorigin="6374,6446" coordsize="10,20">
              <v:shape style="position:absolute;left:6374;top:6446;width:10;height:20" coordorigin="6374,6446" coordsize="10,20" path="m6374,6465l6383,6465,6383,6446,6374,6446,6374,6465xe" filled="true" fillcolor="#000000" stroked="false">
                <v:path arrowok="t"/>
                <v:fill type="solid"/>
              </v:shape>
            </v:group>
            <v:group style="position:absolute;left:6374;top:6465;width:10;height:20" coordorigin="6374,6465" coordsize="10,20">
              <v:shape style="position:absolute;left:6374;top:6465;width:10;height:20" coordorigin="6374,6465" coordsize="10,20" path="m6374,6484l6383,6484,6383,6465,6374,6465,6374,6484xe" filled="true" fillcolor="#000000" stroked="false">
                <v:path arrowok="t"/>
                <v:fill type="solid"/>
              </v:shape>
            </v:group>
            <v:group style="position:absolute;left:6374;top:6484;width:10;height:20" coordorigin="6374,6484" coordsize="10,20">
              <v:shape style="position:absolute;left:6374;top:6484;width:10;height:20" coordorigin="6374,6484" coordsize="10,20" path="m6374,6504l6383,6504,6383,6484,6374,6484,6374,6504xe" filled="true" fillcolor="#000000" stroked="false">
                <v:path arrowok="t"/>
                <v:fill type="solid"/>
              </v:shape>
            </v:group>
            <v:group style="position:absolute;left:6374;top:6504;width:10;height:20" coordorigin="6374,6504" coordsize="10,20">
              <v:shape style="position:absolute;left:6374;top:6504;width:10;height:20" coordorigin="6374,6504" coordsize="10,20" path="m6374,6523l6383,6523,6383,6504,6374,6504,6374,6523xe" filled="true" fillcolor="#000000" stroked="false">
                <v:path arrowok="t"/>
                <v:fill type="solid"/>
              </v:shape>
            </v:group>
            <v:group style="position:absolute;left:6374;top:6523;width:10;height:20" coordorigin="6374,6523" coordsize="10,20">
              <v:shape style="position:absolute;left:6374;top:6523;width:10;height:20" coordorigin="6374,6523" coordsize="10,20" path="m6374,6542l6383,6542,6383,6523,6374,6523,6374,6542xe" filled="true" fillcolor="#000000" stroked="false">
                <v:path arrowok="t"/>
                <v:fill type="solid"/>
              </v:shape>
            </v:group>
            <v:group style="position:absolute;left:6374;top:6542;width:10;height:20" coordorigin="6374,6542" coordsize="10,20">
              <v:shape style="position:absolute;left:6374;top:6542;width:10;height:20" coordorigin="6374,6542" coordsize="10,20" path="m6374,6561l6383,6561,6383,6542,6374,6542,6374,6561xe" filled="true" fillcolor="#000000" stroked="false">
                <v:path arrowok="t"/>
                <v:fill type="solid"/>
              </v:shape>
            </v:group>
            <v:group style="position:absolute;left:6374;top:6561;width:10;height:20" coordorigin="6374,6561" coordsize="10,20">
              <v:shape style="position:absolute;left:6374;top:6561;width:10;height:20" coordorigin="6374,6561" coordsize="10,20" path="m6374,6580l6383,6580,6383,6561,6374,6561,6374,6580xe" filled="true" fillcolor="#000000" stroked="false">
                <v:path arrowok="t"/>
                <v:fill type="solid"/>
              </v:shape>
            </v:group>
            <v:group style="position:absolute;left:6374;top:6580;width:10;height:20" coordorigin="6374,6580" coordsize="10,20">
              <v:shape style="position:absolute;left:6374;top:6580;width:10;height:20" coordorigin="6374,6580" coordsize="10,20" path="m6374,6600l6383,6600,6383,6580,6374,6580,6374,6600xe" filled="true" fillcolor="#000000" stroked="false">
                <v:path arrowok="t"/>
                <v:fill type="solid"/>
              </v:shape>
            </v:group>
            <v:group style="position:absolute;left:6374;top:6600;width:10;height:20" coordorigin="6374,6600" coordsize="10,20">
              <v:shape style="position:absolute;left:6374;top:6600;width:10;height:20" coordorigin="6374,6600" coordsize="10,20" path="m6374,6619l6383,6619,6383,6600,6374,6600,6374,6619xe" filled="true" fillcolor="#000000" stroked="false">
                <v:path arrowok="t"/>
                <v:fill type="solid"/>
              </v:shape>
            </v:group>
            <v:group style="position:absolute;left:6374;top:6619;width:10;height:20" coordorigin="6374,6619" coordsize="10,20">
              <v:shape style="position:absolute;left:6374;top:6619;width:10;height:20" coordorigin="6374,6619" coordsize="10,20" path="m6374,6638l6383,6638,6383,6619,6374,6619,6374,6638xe" filled="true" fillcolor="#000000" stroked="false">
                <v:path arrowok="t"/>
                <v:fill type="solid"/>
              </v:shape>
            </v:group>
            <v:group style="position:absolute;left:6374;top:6638;width:10;height:20" coordorigin="6374,6638" coordsize="10,20">
              <v:shape style="position:absolute;left:6374;top:6638;width:10;height:20" coordorigin="6374,6638" coordsize="10,20" path="m6374,6657l6383,6657,6383,6638,6374,6638,6374,6657xe" filled="true" fillcolor="#000000" stroked="false">
                <v:path arrowok="t"/>
                <v:fill type="solid"/>
              </v:shape>
            </v:group>
            <v:group style="position:absolute;left:6374;top:6657;width:10;height:20" coordorigin="6374,6657" coordsize="10,20">
              <v:shape style="position:absolute;left:6374;top:6657;width:10;height:20" coordorigin="6374,6657" coordsize="10,20" path="m6374,6676l6383,6676,6383,6657,6374,6657,6374,6676xe" filled="true" fillcolor="#000000" stroked="false">
                <v:path arrowok="t"/>
                <v:fill type="solid"/>
              </v:shape>
            </v:group>
            <v:group style="position:absolute;left:6374;top:6676;width:10;height:20" coordorigin="6374,6676" coordsize="10,20">
              <v:shape style="position:absolute;left:6374;top:6676;width:10;height:20" coordorigin="6374,6676" coordsize="10,20" path="m6374,6696l6383,6696,6383,6676,6374,6676,6374,6696xe" filled="true" fillcolor="#000000" stroked="false">
                <v:path arrowok="t"/>
                <v:fill type="solid"/>
              </v:shape>
            </v:group>
            <v:group style="position:absolute;left:6374;top:6696;width:10;height:20" coordorigin="6374,6696" coordsize="10,20">
              <v:shape style="position:absolute;left:6374;top:6696;width:10;height:20" coordorigin="6374,6696" coordsize="10,20" path="m6374,6715l6383,6715,6383,6696,6374,6696,6374,6715xe" filled="true" fillcolor="#000000" stroked="false">
                <v:path arrowok="t"/>
                <v:fill type="solid"/>
              </v:shape>
            </v:group>
            <v:group style="position:absolute;left:6374;top:6715;width:10;height:20" coordorigin="6374,6715" coordsize="10,20">
              <v:shape style="position:absolute;left:6374;top:6715;width:10;height:20" coordorigin="6374,6715" coordsize="10,20" path="m6374,6734l6383,6734,6383,6715,6374,6715,6374,6734xe" filled="true" fillcolor="#000000" stroked="false">
                <v:path arrowok="t"/>
                <v:fill type="solid"/>
              </v:shape>
            </v:group>
            <v:group style="position:absolute;left:6374;top:6734;width:10;height:20" coordorigin="6374,6734" coordsize="10,20">
              <v:shape style="position:absolute;left:6374;top:6734;width:10;height:20" coordorigin="6374,6734" coordsize="10,20" path="m6374,6753l6383,6753,6383,6734,6374,6734,6374,6753xe" filled="true" fillcolor="#000000" stroked="false">
                <v:path arrowok="t"/>
                <v:fill type="solid"/>
              </v:shape>
            </v:group>
            <v:group style="position:absolute;left:6374;top:6753;width:10;height:20" coordorigin="6374,6753" coordsize="10,20">
              <v:shape style="position:absolute;left:6374;top:6753;width:10;height:20" coordorigin="6374,6753" coordsize="10,20" path="m6374,6772l6383,6772,6383,6753,6374,6753,6374,6772xe" filled="true" fillcolor="#000000" stroked="false">
                <v:path arrowok="t"/>
                <v:fill type="solid"/>
              </v:shape>
            </v:group>
            <v:group style="position:absolute;left:6374;top:6772;width:10;height:20" coordorigin="6374,6772" coordsize="10,20">
              <v:shape style="position:absolute;left:6374;top:6772;width:10;height:20" coordorigin="6374,6772" coordsize="10,20" path="m6374,6792l6383,6792,6383,6772,6374,6772,6374,6792xe" filled="true" fillcolor="#000000" stroked="false">
                <v:path arrowok="t"/>
                <v:fill type="solid"/>
              </v:shape>
            </v:group>
            <v:group style="position:absolute;left:6374;top:6792;width:10;height:20" coordorigin="6374,6792" coordsize="10,20">
              <v:shape style="position:absolute;left:6374;top:6792;width:10;height:20" coordorigin="6374,6792" coordsize="10,20" path="m6374,6811l6383,6811,6383,6792,6374,6792,6374,6811xe" filled="true" fillcolor="#000000" stroked="false">
                <v:path arrowok="t"/>
                <v:fill type="solid"/>
              </v:shape>
            </v:group>
            <v:group style="position:absolute;left:6374;top:6811;width:10;height:20" coordorigin="6374,6811" coordsize="10,20">
              <v:shape style="position:absolute;left:6374;top:6811;width:10;height:20" coordorigin="6374,6811" coordsize="10,20" path="m6374,6830l6383,6830,6383,6811,6374,6811,6374,6830xe" filled="true" fillcolor="#000000" stroked="false">
                <v:path arrowok="t"/>
                <v:fill type="solid"/>
              </v:shape>
            </v:group>
            <v:group style="position:absolute;left:6374;top:6830;width:10;height:20" coordorigin="6374,6830" coordsize="10,20">
              <v:shape style="position:absolute;left:6374;top:6830;width:10;height:20" coordorigin="6374,6830" coordsize="10,20" path="m6374,6849l6383,6849,6383,6830,6374,6830,6374,6849xe" filled="true" fillcolor="#000000" stroked="false">
                <v:path arrowok="t"/>
                <v:fill type="solid"/>
              </v:shape>
            </v:group>
            <v:group style="position:absolute;left:6374;top:6849;width:10;height:20" coordorigin="6374,6849" coordsize="10,20">
              <v:shape style="position:absolute;left:6374;top:6849;width:10;height:20" coordorigin="6374,6849" coordsize="10,20" path="m6374,6868l6383,6868,6383,6849,6374,6849,6374,6868xe" filled="true" fillcolor="#000000" stroked="false">
                <v:path arrowok="t"/>
                <v:fill type="solid"/>
              </v:shape>
            </v:group>
            <v:group style="position:absolute;left:6374;top:6868;width:10;height:20" coordorigin="6374,6868" coordsize="10,20">
              <v:shape style="position:absolute;left:6374;top:6868;width:10;height:20" coordorigin="6374,6868" coordsize="10,20" path="m6374,6888l6383,6888,6383,6868,6374,6868,6374,6888xe" filled="true" fillcolor="#000000" stroked="false">
                <v:path arrowok="t"/>
                <v:fill type="solid"/>
              </v:shape>
            </v:group>
            <v:group style="position:absolute;left:7857;top:5332;width:10;height:20" coordorigin="7857,5332" coordsize="10,20">
              <v:shape style="position:absolute;left:7857;top:5332;width:10;height:20" coordorigin="7857,5332" coordsize="10,20" path="m7857,5352l7866,5352,7866,5332,7857,5332,7857,5352xe" filled="true" fillcolor="#000000" stroked="false">
                <v:path arrowok="t"/>
                <v:fill type="solid"/>
              </v:shape>
            </v:group>
            <v:group style="position:absolute;left:7857;top:5352;width:10;height:20" coordorigin="7857,5352" coordsize="10,20">
              <v:shape style="position:absolute;left:7857;top:5352;width:10;height:20" coordorigin="7857,5352" coordsize="10,20" path="m7857,5371l7866,5371,7866,5352,7857,5352,7857,5371xe" filled="true" fillcolor="#000000" stroked="false">
                <v:path arrowok="t"/>
                <v:fill type="solid"/>
              </v:shape>
            </v:group>
            <v:group style="position:absolute;left:7857;top:5371;width:10;height:20" coordorigin="7857,5371" coordsize="10,20">
              <v:shape style="position:absolute;left:7857;top:5371;width:10;height:20" coordorigin="7857,5371" coordsize="10,20" path="m7857,5390l7866,5390,7866,5371,7857,5371,7857,5390xe" filled="true" fillcolor="#000000" stroked="false">
                <v:path arrowok="t"/>
                <v:fill type="solid"/>
              </v:shape>
            </v:group>
            <v:group style="position:absolute;left:7857;top:5390;width:10;height:20" coordorigin="7857,5390" coordsize="10,20">
              <v:shape style="position:absolute;left:7857;top:5390;width:10;height:20" coordorigin="7857,5390" coordsize="10,20" path="m7857,5409l7866,5409,7866,5390,7857,5390,7857,5409xe" filled="true" fillcolor="#000000" stroked="false">
                <v:path arrowok="t"/>
                <v:fill type="solid"/>
              </v:shape>
            </v:group>
            <v:group style="position:absolute;left:7857;top:5409;width:10;height:20" coordorigin="7857,5409" coordsize="10,20">
              <v:shape style="position:absolute;left:7857;top:5409;width:10;height:20" coordorigin="7857,5409" coordsize="10,20" path="m7857,5428l7866,5428,7866,5409,7857,5409,7857,5428xe" filled="true" fillcolor="#000000" stroked="false">
                <v:path arrowok="t"/>
                <v:fill type="solid"/>
              </v:shape>
            </v:group>
            <v:group style="position:absolute;left:7857;top:5428;width:10;height:20" coordorigin="7857,5428" coordsize="10,20">
              <v:shape style="position:absolute;left:7857;top:5428;width:10;height:20" coordorigin="7857,5428" coordsize="10,20" path="m7857,5448l7866,5448,7866,5428,7857,5428,7857,5448xe" filled="true" fillcolor="#000000" stroked="false">
                <v:path arrowok="t"/>
                <v:fill type="solid"/>
              </v:shape>
            </v:group>
            <v:group style="position:absolute;left:7857;top:5448;width:10;height:20" coordorigin="7857,5448" coordsize="10,20">
              <v:shape style="position:absolute;left:7857;top:5448;width:10;height:20" coordorigin="7857,5448" coordsize="10,20" path="m7857,5467l7866,5467,7866,5448,7857,5448,7857,5467xe" filled="true" fillcolor="#000000" stroked="false">
                <v:path arrowok="t"/>
                <v:fill type="solid"/>
              </v:shape>
            </v:group>
            <v:group style="position:absolute;left:7857;top:5467;width:10;height:20" coordorigin="7857,5467" coordsize="10,20">
              <v:shape style="position:absolute;left:7857;top:5467;width:10;height:20" coordorigin="7857,5467" coordsize="10,20" path="m7857,5486l7866,5486,7866,5467,7857,5467,7857,5486xe" filled="true" fillcolor="#000000" stroked="false">
                <v:path arrowok="t"/>
                <v:fill type="solid"/>
              </v:shape>
            </v:group>
            <v:group style="position:absolute;left:7857;top:5486;width:10;height:20" coordorigin="7857,5486" coordsize="10,20">
              <v:shape style="position:absolute;left:7857;top:5486;width:10;height:20" coordorigin="7857,5486" coordsize="10,20" path="m7857,5505l7866,5505,7866,5486,7857,5486,7857,5505xe" filled="true" fillcolor="#000000" stroked="false">
                <v:path arrowok="t"/>
                <v:fill type="solid"/>
              </v:shape>
            </v:group>
            <v:group style="position:absolute;left:7857;top:5505;width:10;height:20" coordorigin="7857,5505" coordsize="10,20">
              <v:shape style="position:absolute;left:7857;top:5505;width:10;height:20" coordorigin="7857,5505" coordsize="10,20" path="m7857,5524l7866,5524,7866,5505,7857,5505,7857,5524xe" filled="true" fillcolor="#000000" stroked="false">
                <v:path arrowok="t"/>
                <v:fill type="solid"/>
              </v:shape>
            </v:group>
            <v:group style="position:absolute;left:7857;top:5524;width:10;height:20" coordorigin="7857,5524" coordsize="10,20">
              <v:shape style="position:absolute;left:7857;top:5524;width:10;height:20" coordorigin="7857,5524" coordsize="10,20" path="m7857,5544l7866,5544,7866,5524,7857,5524,7857,5544xe" filled="true" fillcolor="#000000" stroked="false">
                <v:path arrowok="t"/>
                <v:fill type="solid"/>
              </v:shape>
            </v:group>
            <v:group style="position:absolute;left:7857;top:5544;width:10;height:20" coordorigin="7857,5544" coordsize="10,20">
              <v:shape style="position:absolute;left:7857;top:5544;width:10;height:20" coordorigin="7857,5544" coordsize="10,20" path="m7857,5563l7866,5563,7866,5544,7857,5544,7857,5563xe" filled="true" fillcolor="#000000" stroked="false">
                <v:path arrowok="t"/>
                <v:fill type="solid"/>
              </v:shape>
            </v:group>
            <v:group style="position:absolute;left:7857;top:5563;width:10;height:20" coordorigin="7857,5563" coordsize="10,20">
              <v:shape style="position:absolute;left:7857;top:5563;width:10;height:20" coordorigin="7857,5563" coordsize="10,20" path="m7857,5582l7866,5582,7866,5563,7857,5563,7857,5582xe" filled="true" fillcolor="#000000" stroked="false">
                <v:path arrowok="t"/>
                <v:fill type="solid"/>
              </v:shape>
            </v:group>
            <v:group style="position:absolute;left:7857;top:5582;width:10;height:20" coordorigin="7857,5582" coordsize="10,20">
              <v:shape style="position:absolute;left:7857;top:5582;width:10;height:20" coordorigin="7857,5582" coordsize="10,20" path="m7857,5601l7866,5601,7866,5582,7857,5582,7857,5601xe" filled="true" fillcolor="#000000" stroked="false">
                <v:path arrowok="t"/>
                <v:fill type="solid"/>
              </v:shape>
            </v:group>
            <v:group style="position:absolute;left:7857;top:5601;width:10;height:20" coordorigin="7857,5601" coordsize="10,20">
              <v:shape style="position:absolute;left:7857;top:5601;width:10;height:20" coordorigin="7857,5601" coordsize="10,20" path="m7857,5620l7866,5620,7866,5601,7857,5601,7857,5620xe" filled="true" fillcolor="#000000" stroked="false">
                <v:path arrowok="t"/>
                <v:fill type="solid"/>
              </v:shape>
            </v:group>
            <v:group style="position:absolute;left:7857;top:5620;width:10;height:20" coordorigin="7857,5620" coordsize="10,20">
              <v:shape style="position:absolute;left:7857;top:5620;width:10;height:20" coordorigin="7857,5620" coordsize="10,20" path="m7857,5640l7866,5640,7866,5620,7857,5620,7857,5640xe" filled="true" fillcolor="#000000" stroked="false">
                <v:path arrowok="t"/>
                <v:fill type="solid"/>
              </v:shape>
            </v:group>
            <v:group style="position:absolute;left:7857;top:5640;width:10;height:20" coordorigin="7857,5640" coordsize="10,20">
              <v:shape style="position:absolute;left:7857;top:5640;width:10;height:20" coordorigin="7857,5640" coordsize="10,20" path="m7857,5659l7866,5659,7866,5640,7857,5640,7857,5659xe" filled="true" fillcolor="#000000" stroked="false">
                <v:path arrowok="t"/>
                <v:fill type="solid"/>
              </v:shape>
            </v:group>
            <v:group style="position:absolute;left:7857;top:5659;width:10;height:20" coordorigin="7857,5659" coordsize="10,20">
              <v:shape style="position:absolute;left:7857;top:5659;width:10;height:20" coordorigin="7857,5659" coordsize="10,20" path="m7857,5678l7866,5678,7866,5659,7857,5659,7857,5678xe" filled="true" fillcolor="#000000" stroked="false">
                <v:path arrowok="t"/>
                <v:fill type="solid"/>
              </v:shape>
            </v:group>
            <v:group style="position:absolute;left:7857;top:5678;width:10;height:20" coordorigin="7857,5678" coordsize="10,20">
              <v:shape style="position:absolute;left:7857;top:5678;width:10;height:20" coordorigin="7857,5678" coordsize="10,20" path="m7857,5697l7866,5697,7866,5678,7857,5678,7857,5697xe" filled="true" fillcolor="#000000" stroked="false">
                <v:path arrowok="t"/>
                <v:fill type="solid"/>
              </v:shape>
            </v:group>
            <v:group style="position:absolute;left:7857;top:5697;width:10;height:20" coordorigin="7857,5697" coordsize="10,20">
              <v:shape style="position:absolute;left:7857;top:5697;width:10;height:20" coordorigin="7857,5697" coordsize="10,20" path="m7857,5716l7866,5716,7866,5697,7857,5697,7857,5716xe" filled="true" fillcolor="#000000" stroked="false">
                <v:path arrowok="t"/>
                <v:fill type="solid"/>
              </v:shape>
            </v:group>
            <v:group style="position:absolute;left:7857;top:5716;width:10;height:20" coordorigin="7857,5716" coordsize="10,20">
              <v:shape style="position:absolute;left:7857;top:5716;width:10;height:20" coordorigin="7857,5716" coordsize="10,20" path="m7857,5736l7866,5736,7866,5716,7857,5716,7857,5736xe" filled="true" fillcolor="#000000" stroked="false">
                <v:path arrowok="t"/>
                <v:fill type="solid"/>
              </v:shape>
            </v:group>
            <v:group style="position:absolute;left:7857;top:5736;width:10;height:20" coordorigin="7857,5736" coordsize="10,20">
              <v:shape style="position:absolute;left:7857;top:5736;width:10;height:20" coordorigin="7857,5736" coordsize="10,20" path="m7857,5755l7866,5755,7866,5736,7857,5736,7857,5755xe" filled="true" fillcolor="#000000" stroked="false">
                <v:path arrowok="t"/>
                <v:fill type="solid"/>
              </v:shape>
            </v:group>
            <v:group style="position:absolute;left:7857;top:5755;width:10;height:20" coordorigin="7857,5755" coordsize="10,20">
              <v:shape style="position:absolute;left:7857;top:5755;width:10;height:20" coordorigin="7857,5755" coordsize="10,20" path="m7857,5774l7866,5774,7866,5755,7857,5755,7857,5774xe" filled="true" fillcolor="#000000" stroked="false">
                <v:path arrowok="t"/>
                <v:fill type="solid"/>
              </v:shape>
            </v:group>
            <v:group style="position:absolute;left:7857;top:5774;width:10;height:20" coordorigin="7857,5774" coordsize="10,20">
              <v:shape style="position:absolute;left:7857;top:5774;width:10;height:20" coordorigin="7857,5774" coordsize="10,20" path="m7857,5793l7866,5793,7866,5774,7857,5774,7857,5793xe" filled="true" fillcolor="#000000" stroked="false">
                <v:path arrowok="t"/>
                <v:fill type="solid"/>
              </v:shape>
            </v:group>
            <v:group style="position:absolute;left:7857;top:5793;width:10;height:20" coordorigin="7857,5793" coordsize="10,20">
              <v:shape style="position:absolute;left:7857;top:5793;width:10;height:20" coordorigin="7857,5793" coordsize="10,20" path="m7857,5812l7866,5812,7866,5793,7857,5793,7857,5812xe" filled="true" fillcolor="#000000" stroked="false">
                <v:path arrowok="t"/>
                <v:fill type="solid"/>
              </v:shape>
            </v:group>
            <v:group style="position:absolute;left:7857;top:5812;width:10;height:20" coordorigin="7857,5812" coordsize="10,20">
              <v:shape style="position:absolute;left:7857;top:5812;width:10;height:20" coordorigin="7857,5812" coordsize="10,20" path="m7857,5832l7866,5832,7866,5812,7857,5812,7857,5832xe" filled="true" fillcolor="#000000" stroked="false">
                <v:path arrowok="t"/>
                <v:fill type="solid"/>
              </v:shape>
            </v:group>
            <v:group style="position:absolute;left:7857;top:5832;width:10;height:20" coordorigin="7857,5832" coordsize="10,20">
              <v:shape style="position:absolute;left:7857;top:5832;width:10;height:20" coordorigin="7857,5832" coordsize="10,20" path="m7857,5851l7866,5851,7866,5832,7857,5832,7857,5851xe" filled="true" fillcolor="#000000" stroked="false">
                <v:path arrowok="t"/>
                <v:fill type="solid"/>
              </v:shape>
            </v:group>
            <v:group style="position:absolute;left:7857;top:5851;width:10;height:20" coordorigin="7857,5851" coordsize="10,20">
              <v:shape style="position:absolute;left:7857;top:5851;width:10;height:20" coordorigin="7857,5851" coordsize="10,20" path="m7857,5870l7866,5870,7866,5851,7857,5851,7857,5870xe" filled="true" fillcolor="#000000" stroked="false">
                <v:path arrowok="t"/>
                <v:fill type="solid"/>
              </v:shape>
            </v:group>
            <v:group style="position:absolute;left:7857;top:5870;width:10;height:20" coordorigin="7857,5870" coordsize="10,20">
              <v:shape style="position:absolute;left:7857;top:5870;width:10;height:20" coordorigin="7857,5870" coordsize="10,20" path="m7857,5889l7866,5889,7866,5870,7857,5870,7857,5889xe" filled="true" fillcolor="#000000" stroked="false">
                <v:path arrowok="t"/>
                <v:fill type="solid"/>
              </v:shape>
            </v:group>
            <v:group style="position:absolute;left:7857;top:5889;width:10;height:20" coordorigin="7857,5889" coordsize="10,20">
              <v:shape style="position:absolute;left:7857;top:5889;width:10;height:20" coordorigin="7857,5889" coordsize="10,20" path="m7857,5908l7866,5908,7866,5889,7857,5889,7857,5908xe" filled="true" fillcolor="#000000" stroked="false">
                <v:path arrowok="t"/>
                <v:fill type="solid"/>
              </v:shape>
            </v:group>
            <v:group style="position:absolute;left:7857;top:5908;width:10;height:20" coordorigin="7857,5908" coordsize="10,20">
              <v:shape style="position:absolute;left:7857;top:5908;width:10;height:20" coordorigin="7857,5908" coordsize="10,20" path="m7857,5928l7866,5928,7866,5908,7857,5908,7857,5928xe" filled="true" fillcolor="#000000" stroked="false">
                <v:path arrowok="t"/>
                <v:fill type="solid"/>
              </v:shape>
            </v:group>
            <v:group style="position:absolute;left:7857;top:5928;width:10;height:20" coordorigin="7857,5928" coordsize="10,20">
              <v:shape style="position:absolute;left:7857;top:5928;width:10;height:20" coordorigin="7857,5928" coordsize="10,20" path="m7857,5947l7866,5947,7866,5928,7857,5928,7857,5947xe" filled="true" fillcolor="#000000" stroked="false">
                <v:path arrowok="t"/>
                <v:fill type="solid"/>
              </v:shape>
            </v:group>
            <v:group style="position:absolute;left:7857;top:5947;width:10;height:20" coordorigin="7857,5947" coordsize="10,20">
              <v:shape style="position:absolute;left:7857;top:5947;width:10;height:20" coordorigin="7857,5947" coordsize="10,20" path="m7857,5966l7866,5966,7866,5947,7857,5947,7857,5966xe" filled="true" fillcolor="#000000" stroked="false">
                <v:path arrowok="t"/>
                <v:fill type="solid"/>
              </v:shape>
            </v:group>
            <v:group style="position:absolute;left:7857;top:5966;width:10;height:20" coordorigin="7857,5966" coordsize="10,20">
              <v:shape style="position:absolute;left:7857;top:5966;width:10;height:20" coordorigin="7857,5966" coordsize="10,20" path="m7857,5985l7866,5985,7866,5966,7857,5966,7857,5985xe" filled="true" fillcolor="#000000" stroked="false">
                <v:path arrowok="t"/>
                <v:fill type="solid"/>
              </v:shape>
            </v:group>
            <v:group style="position:absolute;left:7857;top:5985;width:10;height:20" coordorigin="7857,5985" coordsize="10,20">
              <v:shape style="position:absolute;left:7857;top:5985;width:10;height:20" coordorigin="7857,5985" coordsize="10,20" path="m7857,6004l7866,6004,7866,5985,7857,5985,7857,6004xe" filled="true" fillcolor="#000000" stroked="false">
                <v:path arrowok="t"/>
                <v:fill type="solid"/>
              </v:shape>
            </v:group>
            <v:group style="position:absolute;left:7857;top:6004;width:10;height:20" coordorigin="7857,6004" coordsize="10,20">
              <v:shape style="position:absolute;left:7857;top:6004;width:10;height:20" coordorigin="7857,6004" coordsize="10,20" path="m7857,6024l7866,6024,7866,6004,7857,6004,7857,6024xe" filled="true" fillcolor="#000000" stroked="false">
                <v:path arrowok="t"/>
                <v:fill type="solid"/>
              </v:shape>
            </v:group>
            <v:group style="position:absolute;left:7857;top:6024;width:10;height:20" coordorigin="7857,6024" coordsize="10,20">
              <v:shape style="position:absolute;left:7857;top:6024;width:10;height:20" coordorigin="7857,6024" coordsize="10,20" path="m7857,6043l7866,6043,7866,6024,7857,6024,7857,6043xe" filled="true" fillcolor="#000000" stroked="false">
                <v:path arrowok="t"/>
                <v:fill type="solid"/>
              </v:shape>
            </v:group>
            <v:group style="position:absolute;left:7857;top:6043;width:10;height:20" coordorigin="7857,6043" coordsize="10,20">
              <v:shape style="position:absolute;left:7857;top:6043;width:10;height:20" coordorigin="7857,6043" coordsize="10,20" path="m7857,6062l7866,6062,7866,6043,7857,6043,7857,6062xe" filled="true" fillcolor="#000000" stroked="false">
                <v:path arrowok="t"/>
                <v:fill type="solid"/>
              </v:shape>
            </v:group>
            <v:group style="position:absolute;left:7857;top:6062;width:10;height:20" coordorigin="7857,6062" coordsize="10,20">
              <v:shape style="position:absolute;left:7857;top:6062;width:10;height:20" coordorigin="7857,6062" coordsize="10,20" path="m7857,6081l7866,6081,7866,6062,7857,6062,7857,6081xe" filled="true" fillcolor="#000000" stroked="false">
                <v:path arrowok="t"/>
                <v:fill type="solid"/>
              </v:shape>
            </v:group>
            <v:group style="position:absolute;left:7857;top:6081;width:10;height:20" coordorigin="7857,6081" coordsize="10,20">
              <v:shape style="position:absolute;left:7857;top:6081;width:10;height:20" coordorigin="7857,6081" coordsize="10,20" path="m7857,6100l7866,6100,7866,6081,7857,6081,7857,6100xe" filled="true" fillcolor="#000000" stroked="false">
                <v:path arrowok="t"/>
                <v:fill type="solid"/>
              </v:shape>
            </v:group>
            <v:group style="position:absolute;left:7857;top:6100;width:10;height:20" coordorigin="7857,6100" coordsize="10,20">
              <v:shape style="position:absolute;left:7857;top:6100;width:10;height:20" coordorigin="7857,6100" coordsize="10,20" path="m7857,6120l7866,6120,7866,6100,7857,6100,7857,6120xe" filled="true" fillcolor="#000000" stroked="false">
                <v:path arrowok="t"/>
                <v:fill type="solid"/>
              </v:shape>
            </v:group>
            <v:group style="position:absolute;left:7857;top:6120;width:10;height:20" coordorigin="7857,6120" coordsize="10,20">
              <v:shape style="position:absolute;left:7857;top:6120;width:10;height:20" coordorigin="7857,6120" coordsize="10,20" path="m7857,6139l7866,6139,7866,6120,7857,6120,7857,6139xe" filled="true" fillcolor="#000000" stroked="false">
                <v:path arrowok="t"/>
                <v:fill type="solid"/>
              </v:shape>
            </v:group>
            <v:group style="position:absolute;left:7857;top:6139;width:10;height:20" coordorigin="7857,6139" coordsize="10,20">
              <v:shape style="position:absolute;left:7857;top:6139;width:10;height:20" coordorigin="7857,6139" coordsize="10,20" path="m7857,6158l7866,6158,7866,6139,7857,6139,7857,6158xe" filled="true" fillcolor="#000000" stroked="false">
                <v:path arrowok="t"/>
                <v:fill type="solid"/>
              </v:shape>
            </v:group>
            <v:group style="position:absolute;left:7857;top:6158;width:10;height:20" coordorigin="7857,6158" coordsize="10,20">
              <v:shape style="position:absolute;left:7857;top:6158;width:10;height:20" coordorigin="7857,6158" coordsize="10,20" path="m7857,6177l7866,6177,7866,6158,7857,6158,7857,6177xe" filled="true" fillcolor="#000000" stroked="false">
                <v:path arrowok="t"/>
                <v:fill type="solid"/>
              </v:shape>
            </v:group>
            <v:group style="position:absolute;left:7857;top:6177;width:10;height:20" coordorigin="7857,6177" coordsize="10,20">
              <v:shape style="position:absolute;left:7857;top:6177;width:10;height:20" coordorigin="7857,6177" coordsize="10,20" path="m7857,6196l7866,6196,7866,6177,7857,6177,7857,6196xe" filled="true" fillcolor="#000000" stroked="false">
                <v:path arrowok="t"/>
                <v:fill type="solid"/>
              </v:shape>
            </v:group>
            <v:group style="position:absolute;left:7857;top:6196;width:10;height:20" coordorigin="7857,6196" coordsize="10,20">
              <v:shape style="position:absolute;left:7857;top:6196;width:10;height:20" coordorigin="7857,6196" coordsize="10,20" path="m7857,6216l7866,6216,7866,6196,7857,6196,7857,6216xe" filled="true" fillcolor="#000000" stroked="false">
                <v:path arrowok="t"/>
                <v:fill type="solid"/>
              </v:shape>
            </v:group>
            <v:group style="position:absolute;left:7857;top:6216;width:10;height:20" coordorigin="7857,6216" coordsize="10,20">
              <v:shape style="position:absolute;left:7857;top:6216;width:10;height:20" coordorigin="7857,6216" coordsize="10,20" path="m7857,6235l7866,6235,7866,6216,7857,6216,7857,6235xe" filled="true" fillcolor="#000000" stroked="false">
                <v:path arrowok="t"/>
                <v:fill type="solid"/>
              </v:shape>
            </v:group>
            <v:group style="position:absolute;left:7857;top:6235;width:10;height:20" coordorigin="7857,6235" coordsize="10,20">
              <v:shape style="position:absolute;left:7857;top:6235;width:10;height:20" coordorigin="7857,6235" coordsize="10,20" path="m7857,6254l7866,6254,7866,6235,7857,6235,7857,6254xe" filled="true" fillcolor="#000000" stroked="false">
                <v:path arrowok="t"/>
                <v:fill type="solid"/>
              </v:shape>
            </v:group>
            <v:group style="position:absolute;left:7857;top:6254;width:10;height:20" coordorigin="7857,6254" coordsize="10,20">
              <v:shape style="position:absolute;left:7857;top:6254;width:10;height:20" coordorigin="7857,6254" coordsize="10,20" path="m7857,6273l7866,6273,7866,6254,7857,6254,7857,6273xe" filled="true" fillcolor="#000000" stroked="false">
                <v:path arrowok="t"/>
                <v:fill type="solid"/>
              </v:shape>
            </v:group>
            <v:group style="position:absolute;left:7857;top:6273;width:10;height:20" coordorigin="7857,6273" coordsize="10,20">
              <v:shape style="position:absolute;left:7857;top:6273;width:10;height:20" coordorigin="7857,6273" coordsize="10,20" path="m7857,6292l7866,6292,7866,6273,7857,6273,7857,6292xe" filled="true" fillcolor="#000000" stroked="false">
                <v:path arrowok="t"/>
                <v:fill type="solid"/>
              </v:shape>
            </v:group>
            <v:group style="position:absolute;left:7857;top:6292;width:10;height:20" coordorigin="7857,6292" coordsize="10,20">
              <v:shape style="position:absolute;left:7857;top:6292;width:10;height:20" coordorigin="7857,6292" coordsize="10,20" path="m7857,6312l7866,6312,7866,6292,7857,6292,7857,6312xe" filled="true" fillcolor="#000000" stroked="false">
                <v:path arrowok="t"/>
                <v:fill type="solid"/>
              </v:shape>
            </v:group>
            <v:group style="position:absolute;left:7857;top:6312;width:10;height:20" coordorigin="7857,6312" coordsize="10,20">
              <v:shape style="position:absolute;left:7857;top:6312;width:10;height:20" coordorigin="7857,6312" coordsize="10,20" path="m7857,6331l7866,6331,7866,6312,7857,6312,7857,6331xe" filled="true" fillcolor="#000000" stroked="false">
                <v:path arrowok="t"/>
                <v:fill type="solid"/>
              </v:shape>
            </v:group>
            <v:group style="position:absolute;left:7857;top:6331;width:10;height:20" coordorigin="7857,6331" coordsize="10,20">
              <v:shape style="position:absolute;left:7857;top:6331;width:10;height:20" coordorigin="7857,6331" coordsize="10,20" path="m7857,6350l7866,6350,7866,6331,7857,6331,7857,6350xe" filled="true" fillcolor="#000000" stroked="false">
                <v:path arrowok="t"/>
                <v:fill type="solid"/>
              </v:shape>
            </v:group>
            <v:group style="position:absolute;left:7857;top:6350;width:10;height:20" coordorigin="7857,6350" coordsize="10,20">
              <v:shape style="position:absolute;left:7857;top:6350;width:10;height:20" coordorigin="7857,6350" coordsize="10,20" path="m7857,6369l7866,6369,7866,6350,7857,6350,7857,6369xe" filled="true" fillcolor="#000000" stroked="false">
                <v:path arrowok="t"/>
                <v:fill type="solid"/>
              </v:shape>
            </v:group>
            <v:group style="position:absolute;left:7857;top:6369;width:10;height:20" coordorigin="7857,6369" coordsize="10,20">
              <v:shape style="position:absolute;left:7857;top:6369;width:10;height:20" coordorigin="7857,6369" coordsize="10,20" path="m7857,6388l7866,6388,7866,6369,7857,6369,7857,6388xe" filled="true" fillcolor="#000000" stroked="false">
                <v:path arrowok="t"/>
                <v:fill type="solid"/>
              </v:shape>
            </v:group>
            <v:group style="position:absolute;left:7857;top:6388;width:10;height:20" coordorigin="7857,6388" coordsize="10,20">
              <v:shape style="position:absolute;left:7857;top:6388;width:10;height:20" coordorigin="7857,6388" coordsize="10,20" path="m7857,6408l7866,6408,7866,6388,7857,6388,7857,6408xe" filled="true" fillcolor="#000000" stroked="false">
                <v:path arrowok="t"/>
                <v:fill type="solid"/>
              </v:shape>
            </v:group>
            <v:group style="position:absolute;left:7857;top:6408;width:10;height:20" coordorigin="7857,6408" coordsize="10,20">
              <v:shape style="position:absolute;left:7857;top:6408;width:10;height:20" coordorigin="7857,6408" coordsize="10,20" path="m7857,6427l7866,6427,7866,6408,7857,6408,7857,6427xe" filled="true" fillcolor="#000000" stroked="false">
                <v:path arrowok="t"/>
                <v:fill type="solid"/>
              </v:shape>
            </v:group>
            <v:group style="position:absolute;left:7857;top:6427;width:10;height:20" coordorigin="7857,6427" coordsize="10,20">
              <v:shape style="position:absolute;left:7857;top:6427;width:10;height:20" coordorigin="7857,6427" coordsize="10,20" path="m7857,6446l7866,6446,7866,6427,7857,6427,7857,6446xe" filled="true" fillcolor="#000000" stroked="false">
                <v:path arrowok="t"/>
                <v:fill type="solid"/>
              </v:shape>
            </v:group>
            <v:group style="position:absolute;left:7857;top:6446;width:10;height:20" coordorigin="7857,6446" coordsize="10,20">
              <v:shape style="position:absolute;left:7857;top:6446;width:10;height:20" coordorigin="7857,6446" coordsize="10,20" path="m7857,6465l7866,6465,7866,6446,7857,6446,7857,6465xe" filled="true" fillcolor="#000000" stroked="false">
                <v:path arrowok="t"/>
                <v:fill type="solid"/>
              </v:shape>
            </v:group>
            <v:group style="position:absolute;left:7857;top:6465;width:10;height:20" coordorigin="7857,6465" coordsize="10,20">
              <v:shape style="position:absolute;left:7857;top:6465;width:10;height:20" coordorigin="7857,6465" coordsize="10,20" path="m7857,6484l7866,6484,7866,6465,7857,6465,7857,6484xe" filled="true" fillcolor="#000000" stroked="false">
                <v:path arrowok="t"/>
                <v:fill type="solid"/>
              </v:shape>
            </v:group>
            <v:group style="position:absolute;left:7857;top:6484;width:10;height:20" coordorigin="7857,6484" coordsize="10,20">
              <v:shape style="position:absolute;left:7857;top:6484;width:10;height:20" coordorigin="7857,6484" coordsize="10,20" path="m7857,6504l7866,6504,7866,6484,7857,6484,7857,6504xe" filled="true" fillcolor="#000000" stroked="false">
                <v:path arrowok="t"/>
                <v:fill type="solid"/>
              </v:shape>
            </v:group>
            <v:group style="position:absolute;left:7857;top:6504;width:10;height:20" coordorigin="7857,6504" coordsize="10,20">
              <v:shape style="position:absolute;left:7857;top:6504;width:10;height:20" coordorigin="7857,6504" coordsize="10,20" path="m7857,6523l7866,6523,7866,6504,7857,6504,7857,6523xe" filled="true" fillcolor="#000000" stroked="false">
                <v:path arrowok="t"/>
                <v:fill type="solid"/>
              </v:shape>
            </v:group>
            <v:group style="position:absolute;left:7857;top:6523;width:10;height:20" coordorigin="7857,6523" coordsize="10,20">
              <v:shape style="position:absolute;left:7857;top:6523;width:10;height:20" coordorigin="7857,6523" coordsize="10,20" path="m7857,6542l7866,6542,7866,6523,7857,6523,7857,6542xe" filled="true" fillcolor="#000000" stroked="false">
                <v:path arrowok="t"/>
                <v:fill type="solid"/>
              </v:shape>
            </v:group>
            <v:group style="position:absolute;left:7857;top:6542;width:10;height:20" coordorigin="7857,6542" coordsize="10,20">
              <v:shape style="position:absolute;left:7857;top:6542;width:10;height:20" coordorigin="7857,6542" coordsize="10,20" path="m7857,6561l7866,6561,7866,6542,7857,6542,7857,6561xe" filled="true" fillcolor="#000000" stroked="false">
                <v:path arrowok="t"/>
                <v:fill type="solid"/>
              </v:shape>
            </v:group>
            <v:group style="position:absolute;left:7857;top:6561;width:10;height:20" coordorigin="7857,6561" coordsize="10,20">
              <v:shape style="position:absolute;left:7857;top:6561;width:10;height:20" coordorigin="7857,6561" coordsize="10,20" path="m7857,6580l7866,6580,7866,6561,7857,6561,7857,6580xe" filled="true" fillcolor="#000000" stroked="false">
                <v:path arrowok="t"/>
                <v:fill type="solid"/>
              </v:shape>
            </v:group>
            <v:group style="position:absolute;left:7857;top:6580;width:10;height:20" coordorigin="7857,6580" coordsize="10,20">
              <v:shape style="position:absolute;left:7857;top:6580;width:10;height:20" coordorigin="7857,6580" coordsize="10,20" path="m7857,6600l7866,6600,7866,6580,7857,6580,7857,6600xe" filled="true" fillcolor="#000000" stroked="false">
                <v:path arrowok="t"/>
                <v:fill type="solid"/>
              </v:shape>
            </v:group>
            <v:group style="position:absolute;left:7857;top:6600;width:10;height:20" coordorigin="7857,6600" coordsize="10,20">
              <v:shape style="position:absolute;left:7857;top:6600;width:10;height:20" coordorigin="7857,6600" coordsize="10,20" path="m7857,6619l7866,6619,7866,6600,7857,6600,7857,6619xe" filled="true" fillcolor="#000000" stroked="false">
                <v:path arrowok="t"/>
                <v:fill type="solid"/>
              </v:shape>
            </v:group>
            <v:group style="position:absolute;left:7857;top:6619;width:10;height:20" coordorigin="7857,6619" coordsize="10,20">
              <v:shape style="position:absolute;left:7857;top:6619;width:10;height:20" coordorigin="7857,6619" coordsize="10,20" path="m7857,6638l7866,6638,7866,6619,7857,6619,7857,6638xe" filled="true" fillcolor="#000000" stroked="false">
                <v:path arrowok="t"/>
                <v:fill type="solid"/>
              </v:shape>
            </v:group>
            <v:group style="position:absolute;left:7857;top:6638;width:10;height:20" coordorigin="7857,6638" coordsize="10,20">
              <v:shape style="position:absolute;left:7857;top:6638;width:10;height:20" coordorigin="7857,6638" coordsize="10,20" path="m7857,6657l7866,6657,7866,6638,7857,6638,7857,6657xe" filled="true" fillcolor="#000000" stroked="false">
                <v:path arrowok="t"/>
                <v:fill type="solid"/>
              </v:shape>
            </v:group>
            <v:group style="position:absolute;left:7857;top:6657;width:10;height:20" coordorigin="7857,6657" coordsize="10,20">
              <v:shape style="position:absolute;left:7857;top:6657;width:10;height:20" coordorigin="7857,6657" coordsize="10,20" path="m7857,6676l7866,6676,7866,6657,7857,6657,7857,6676xe" filled="true" fillcolor="#000000" stroked="false">
                <v:path arrowok="t"/>
                <v:fill type="solid"/>
              </v:shape>
            </v:group>
            <v:group style="position:absolute;left:7857;top:6676;width:10;height:20" coordorigin="7857,6676" coordsize="10,20">
              <v:shape style="position:absolute;left:7857;top:6676;width:10;height:20" coordorigin="7857,6676" coordsize="10,20" path="m7857,6696l7866,6696,7866,6676,7857,6676,7857,6696xe" filled="true" fillcolor="#000000" stroked="false">
                <v:path arrowok="t"/>
                <v:fill type="solid"/>
              </v:shape>
            </v:group>
            <v:group style="position:absolute;left:7857;top:6696;width:10;height:20" coordorigin="7857,6696" coordsize="10,20">
              <v:shape style="position:absolute;left:7857;top:6696;width:10;height:20" coordorigin="7857,6696" coordsize="10,20" path="m7857,6715l7866,6715,7866,6696,7857,6696,7857,6715xe" filled="true" fillcolor="#000000" stroked="false">
                <v:path arrowok="t"/>
                <v:fill type="solid"/>
              </v:shape>
            </v:group>
            <v:group style="position:absolute;left:7857;top:6715;width:10;height:20" coordorigin="7857,6715" coordsize="10,20">
              <v:shape style="position:absolute;left:7857;top:6715;width:10;height:20" coordorigin="7857,6715" coordsize="10,20" path="m7857,6734l7866,6734,7866,6715,7857,6715,7857,6734xe" filled="true" fillcolor="#000000" stroked="false">
                <v:path arrowok="t"/>
                <v:fill type="solid"/>
              </v:shape>
            </v:group>
            <v:group style="position:absolute;left:7857;top:6734;width:10;height:20" coordorigin="7857,6734" coordsize="10,20">
              <v:shape style="position:absolute;left:7857;top:6734;width:10;height:20" coordorigin="7857,6734" coordsize="10,20" path="m7857,6753l7866,6753,7866,6734,7857,6734,7857,6753xe" filled="true" fillcolor="#000000" stroked="false">
                <v:path arrowok="t"/>
                <v:fill type="solid"/>
              </v:shape>
            </v:group>
            <v:group style="position:absolute;left:7857;top:6753;width:10;height:20" coordorigin="7857,6753" coordsize="10,20">
              <v:shape style="position:absolute;left:7857;top:6753;width:10;height:20" coordorigin="7857,6753" coordsize="10,20" path="m7857,6772l7866,6772,7866,6753,7857,6753,7857,6772xe" filled="true" fillcolor="#000000" stroked="false">
                <v:path arrowok="t"/>
                <v:fill type="solid"/>
              </v:shape>
            </v:group>
            <v:group style="position:absolute;left:7857;top:6772;width:10;height:20" coordorigin="7857,6772" coordsize="10,20">
              <v:shape style="position:absolute;left:7857;top:6772;width:10;height:20" coordorigin="7857,6772" coordsize="10,20" path="m7857,6792l7866,6792,7866,6772,7857,6772,7857,6792xe" filled="true" fillcolor="#000000" stroked="false">
                <v:path arrowok="t"/>
                <v:fill type="solid"/>
              </v:shape>
            </v:group>
            <v:group style="position:absolute;left:7857;top:6792;width:10;height:20" coordorigin="7857,6792" coordsize="10,20">
              <v:shape style="position:absolute;left:7857;top:6792;width:10;height:20" coordorigin="7857,6792" coordsize="10,20" path="m7857,6811l7866,6811,7866,6792,7857,6792,7857,6811xe" filled="true" fillcolor="#000000" stroked="false">
                <v:path arrowok="t"/>
                <v:fill type="solid"/>
              </v:shape>
            </v:group>
            <v:group style="position:absolute;left:7857;top:6811;width:10;height:20" coordorigin="7857,6811" coordsize="10,20">
              <v:shape style="position:absolute;left:7857;top:6811;width:10;height:20" coordorigin="7857,6811" coordsize="10,20" path="m7857,6830l7866,6830,7866,6811,7857,6811,7857,6830xe" filled="true" fillcolor="#000000" stroked="false">
                <v:path arrowok="t"/>
                <v:fill type="solid"/>
              </v:shape>
            </v:group>
            <v:group style="position:absolute;left:7857;top:6830;width:10;height:20" coordorigin="7857,6830" coordsize="10,20">
              <v:shape style="position:absolute;left:7857;top:6830;width:10;height:20" coordorigin="7857,6830" coordsize="10,20" path="m7857,6849l7866,6849,7866,6830,7857,6830,7857,6849xe" filled="true" fillcolor="#000000" stroked="false">
                <v:path arrowok="t"/>
                <v:fill type="solid"/>
              </v:shape>
            </v:group>
            <v:group style="position:absolute;left:7857;top:6849;width:10;height:20" coordorigin="7857,6849" coordsize="10,20">
              <v:shape style="position:absolute;left:7857;top:6849;width:10;height:20" coordorigin="7857,6849" coordsize="10,20" path="m7857,6868l7866,6868,7866,6849,7857,6849,7857,6868xe" filled="true" fillcolor="#000000" stroked="false">
                <v:path arrowok="t"/>
                <v:fill type="solid"/>
              </v:shape>
            </v:group>
            <v:group style="position:absolute;left:7857;top:6868;width:10;height:20" coordorigin="7857,6868" coordsize="10,20">
              <v:shape style="position:absolute;left:7857;top:6868;width:10;height:20" coordorigin="7857,6868" coordsize="10,20" path="m7857,6888l7866,6888,7866,6868,7857,6868,7857,6888xe" filled="true" fillcolor="#000000" stroked="false">
                <v:path arrowok="t"/>
                <v:fill type="solid"/>
              </v:shape>
            </v:group>
            <v:group style="position:absolute;left:12186;top:5332;width:10;height:20" coordorigin="12186,5332" coordsize="10,20">
              <v:shape style="position:absolute;left:12186;top:5332;width:10;height:20" coordorigin="12186,5332" coordsize="10,20" path="m12186,5352l12195,5352,12195,5332,12186,5332,12186,5352xe" filled="true" fillcolor="#000000" stroked="false">
                <v:path arrowok="t"/>
                <v:fill type="solid"/>
              </v:shape>
            </v:group>
            <v:group style="position:absolute;left:12186;top:5352;width:10;height:20" coordorigin="12186,5352" coordsize="10,20">
              <v:shape style="position:absolute;left:12186;top:5352;width:10;height:20" coordorigin="12186,5352" coordsize="10,20" path="m12186,5371l12195,5371,12195,5352,12186,5352,12186,5371xe" filled="true" fillcolor="#000000" stroked="false">
                <v:path arrowok="t"/>
                <v:fill type="solid"/>
              </v:shape>
            </v:group>
            <v:group style="position:absolute;left:12186;top:5371;width:10;height:20" coordorigin="12186,5371" coordsize="10,20">
              <v:shape style="position:absolute;left:12186;top:5371;width:10;height:20" coordorigin="12186,5371" coordsize="10,20" path="m12186,5390l12195,5390,12195,5371,12186,5371,12186,5390xe" filled="true" fillcolor="#000000" stroked="false">
                <v:path arrowok="t"/>
                <v:fill type="solid"/>
              </v:shape>
            </v:group>
            <v:group style="position:absolute;left:12186;top:5390;width:10;height:20" coordorigin="12186,5390" coordsize="10,20">
              <v:shape style="position:absolute;left:12186;top:5390;width:10;height:20" coordorigin="12186,5390" coordsize="10,20" path="m12186,5409l12195,5409,12195,5390,12186,5390,12186,5409xe" filled="true" fillcolor="#000000" stroked="false">
                <v:path arrowok="t"/>
                <v:fill type="solid"/>
              </v:shape>
            </v:group>
            <v:group style="position:absolute;left:12186;top:5409;width:10;height:20" coordorigin="12186,5409" coordsize="10,20">
              <v:shape style="position:absolute;left:12186;top:5409;width:10;height:20" coordorigin="12186,5409" coordsize="10,20" path="m12186,5428l12195,5428,12195,5409,12186,5409,12186,5428xe" filled="true" fillcolor="#000000" stroked="false">
                <v:path arrowok="t"/>
                <v:fill type="solid"/>
              </v:shape>
            </v:group>
            <v:group style="position:absolute;left:12186;top:5428;width:10;height:20" coordorigin="12186,5428" coordsize="10,20">
              <v:shape style="position:absolute;left:12186;top:5428;width:10;height:20" coordorigin="12186,5428" coordsize="10,20" path="m12186,5448l12195,5448,12195,5428,12186,5428,12186,5448xe" filled="true" fillcolor="#000000" stroked="false">
                <v:path arrowok="t"/>
                <v:fill type="solid"/>
              </v:shape>
            </v:group>
            <v:group style="position:absolute;left:12186;top:5448;width:10;height:20" coordorigin="12186,5448" coordsize="10,20">
              <v:shape style="position:absolute;left:12186;top:5448;width:10;height:20" coordorigin="12186,5448" coordsize="10,20" path="m12186,5467l12195,5467,12195,5448,12186,5448,12186,5467xe" filled="true" fillcolor="#000000" stroked="false">
                <v:path arrowok="t"/>
                <v:fill type="solid"/>
              </v:shape>
            </v:group>
            <v:group style="position:absolute;left:12186;top:5467;width:10;height:20" coordorigin="12186,5467" coordsize="10,20">
              <v:shape style="position:absolute;left:12186;top:5467;width:10;height:20" coordorigin="12186,5467" coordsize="10,20" path="m12186,5486l12195,5486,12195,5467,12186,5467,12186,5486xe" filled="true" fillcolor="#000000" stroked="false">
                <v:path arrowok="t"/>
                <v:fill type="solid"/>
              </v:shape>
            </v:group>
            <v:group style="position:absolute;left:12186;top:5486;width:10;height:20" coordorigin="12186,5486" coordsize="10,20">
              <v:shape style="position:absolute;left:12186;top:5486;width:10;height:20" coordorigin="12186,5486" coordsize="10,20" path="m12186,5505l12195,5505,12195,5486,12186,5486,12186,5505xe" filled="true" fillcolor="#000000" stroked="false">
                <v:path arrowok="t"/>
                <v:fill type="solid"/>
              </v:shape>
            </v:group>
            <v:group style="position:absolute;left:12186;top:5505;width:10;height:20" coordorigin="12186,5505" coordsize="10,20">
              <v:shape style="position:absolute;left:12186;top:5505;width:10;height:20" coordorigin="12186,5505" coordsize="10,20" path="m12186,5524l12195,5524,12195,5505,12186,5505,12186,5524xe" filled="true" fillcolor="#000000" stroked="false">
                <v:path arrowok="t"/>
                <v:fill type="solid"/>
              </v:shape>
            </v:group>
            <v:group style="position:absolute;left:12186;top:5524;width:10;height:20" coordorigin="12186,5524" coordsize="10,20">
              <v:shape style="position:absolute;left:12186;top:5524;width:10;height:20" coordorigin="12186,5524" coordsize="10,20" path="m12186,5544l12195,5544,12195,5524,12186,5524,12186,5544xe" filled="true" fillcolor="#000000" stroked="false">
                <v:path arrowok="t"/>
                <v:fill type="solid"/>
              </v:shape>
            </v:group>
            <v:group style="position:absolute;left:12186;top:5544;width:10;height:20" coordorigin="12186,5544" coordsize="10,20">
              <v:shape style="position:absolute;left:12186;top:5544;width:10;height:20" coordorigin="12186,5544" coordsize="10,20" path="m12186,5563l12195,5563,12195,5544,12186,5544,12186,5563xe" filled="true" fillcolor="#000000" stroked="false">
                <v:path arrowok="t"/>
                <v:fill type="solid"/>
              </v:shape>
            </v:group>
            <v:group style="position:absolute;left:12186;top:5563;width:10;height:20" coordorigin="12186,5563" coordsize="10,20">
              <v:shape style="position:absolute;left:12186;top:5563;width:10;height:20" coordorigin="12186,5563" coordsize="10,20" path="m12186,5582l12195,5582,12195,5563,12186,5563,12186,5582xe" filled="true" fillcolor="#000000" stroked="false">
                <v:path arrowok="t"/>
                <v:fill type="solid"/>
              </v:shape>
            </v:group>
            <v:group style="position:absolute;left:12186;top:5582;width:10;height:20" coordorigin="12186,5582" coordsize="10,20">
              <v:shape style="position:absolute;left:12186;top:5582;width:10;height:20" coordorigin="12186,5582" coordsize="10,20" path="m12186,5601l12195,5601,12195,5582,12186,5582,12186,5601xe" filled="true" fillcolor="#000000" stroked="false">
                <v:path arrowok="t"/>
                <v:fill type="solid"/>
              </v:shape>
            </v:group>
            <v:group style="position:absolute;left:12186;top:5601;width:10;height:20" coordorigin="12186,5601" coordsize="10,20">
              <v:shape style="position:absolute;left:12186;top:5601;width:10;height:20" coordorigin="12186,5601" coordsize="10,20" path="m12186,5620l12195,5620,12195,5601,12186,5601,12186,5620xe" filled="true" fillcolor="#000000" stroked="false">
                <v:path arrowok="t"/>
                <v:fill type="solid"/>
              </v:shape>
            </v:group>
            <v:group style="position:absolute;left:12186;top:5620;width:10;height:20" coordorigin="12186,5620" coordsize="10,20">
              <v:shape style="position:absolute;left:12186;top:5620;width:10;height:20" coordorigin="12186,5620" coordsize="10,20" path="m12186,5640l12195,5640,12195,5620,12186,5620,12186,5640xe" filled="true" fillcolor="#000000" stroked="false">
                <v:path arrowok="t"/>
                <v:fill type="solid"/>
              </v:shape>
            </v:group>
            <v:group style="position:absolute;left:12186;top:5640;width:10;height:20" coordorigin="12186,5640" coordsize="10,20">
              <v:shape style="position:absolute;left:12186;top:5640;width:10;height:20" coordorigin="12186,5640" coordsize="10,20" path="m12186,5659l12195,5659,12195,5640,12186,5640,12186,5659xe" filled="true" fillcolor="#000000" stroked="false">
                <v:path arrowok="t"/>
                <v:fill type="solid"/>
              </v:shape>
            </v:group>
            <v:group style="position:absolute;left:12186;top:5659;width:10;height:20" coordorigin="12186,5659" coordsize="10,20">
              <v:shape style="position:absolute;left:12186;top:5659;width:10;height:20" coordorigin="12186,5659" coordsize="10,20" path="m12186,5678l12195,5678,12195,5659,12186,5659,12186,5678xe" filled="true" fillcolor="#000000" stroked="false">
                <v:path arrowok="t"/>
                <v:fill type="solid"/>
              </v:shape>
            </v:group>
            <v:group style="position:absolute;left:12186;top:5678;width:10;height:20" coordorigin="12186,5678" coordsize="10,20">
              <v:shape style="position:absolute;left:12186;top:5678;width:10;height:20" coordorigin="12186,5678" coordsize="10,20" path="m12186,5697l12195,5697,12195,5678,12186,5678,12186,5697xe" filled="true" fillcolor="#000000" stroked="false">
                <v:path arrowok="t"/>
                <v:fill type="solid"/>
              </v:shape>
            </v:group>
            <v:group style="position:absolute;left:12186;top:5697;width:10;height:20" coordorigin="12186,5697" coordsize="10,20">
              <v:shape style="position:absolute;left:12186;top:5697;width:10;height:20" coordorigin="12186,5697" coordsize="10,20" path="m12186,5716l12195,5716,12195,5697,12186,5697,12186,5716xe" filled="true" fillcolor="#000000" stroked="false">
                <v:path arrowok="t"/>
                <v:fill type="solid"/>
              </v:shape>
            </v:group>
            <v:group style="position:absolute;left:12186;top:5716;width:10;height:20" coordorigin="12186,5716" coordsize="10,20">
              <v:shape style="position:absolute;left:12186;top:5716;width:10;height:20" coordorigin="12186,5716" coordsize="10,20" path="m12186,5736l12195,5736,12195,5716,12186,5716,12186,5736xe" filled="true" fillcolor="#000000" stroked="false">
                <v:path arrowok="t"/>
                <v:fill type="solid"/>
              </v:shape>
            </v:group>
            <v:group style="position:absolute;left:12186;top:5736;width:10;height:20" coordorigin="12186,5736" coordsize="10,20">
              <v:shape style="position:absolute;left:12186;top:5736;width:10;height:20" coordorigin="12186,5736" coordsize="10,20" path="m12186,5755l12195,5755,12195,5736,12186,5736,12186,5755xe" filled="true" fillcolor="#000000" stroked="false">
                <v:path arrowok="t"/>
                <v:fill type="solid"/>
              </v:shape>
            </v:group>
            <v:group style="position:absolute;left:12186;top:5755;width:10;height:20" coordorigin="12186,5755" coordsize="10,20">
              <v:shape style="position:absolute;left:12186;top:5755;width:10;height:20" coordorigin="12186,5755" coordsize="10,20" path="m12186,5774l12195,5774,12195,5755,12186,5755,12186,5774xe" filled="true" fillcolor="#000000" stroked="false">
                <v:path arrowok="t"/>
                <v:fill type="solid"/>
              </v:shape>
            </v:group>
            <v:group style="position:absolute;left:12186;top:5774;width:10;height:20" coordorigin="12186,5774" coordsize="10,20">
              <v:shape style="position:absolute;left:12186;top:5774;width:10;height:20" coordorigin="12186,5774" coordsize="10,20" path="m12186,5793l12195,5793,12195,5774,12186,5774,12186,5793xe" filled="true" fillcolor="#000000" stroked="false">
                <v:path arrowok="t"/>
                <v:fill type="solid"/>
              </v:shape>
            </v:group>
            <v:group style="position:absolute;left:12186;top:5793;width:10;height:20" coordorigin="12186,5793" coordsize="10,20">
              <v:shape style="position:absolute;left:12186;top:5793;width:10;height:20" coordorigin="12186,5793" coordsize="10,20" path="m12186,5812l12195,5812,12195,5793,12186,5793,12186,5812xe" filled="true" fillcolor="#000000" stroked="false">
                <v:path arrowok="t"/>
                <v:fill type="solid"/>
              </v:shape>
            </v:group>
            <v:group style="position:absolute;left:12186;top:5812;width:10;height:20" coordorigin="12186,5812" coordsize="10,20">
              <v:shape style="position:absolute;left:12186;top:5812;width:10;height:20" coordorigin="12186,5812" coordsize="10,20" path="m12186,5832l12195,5832,12195,5812,12186,5812,12186,5832xe" filled="true" fillcolor="#000000" stroked="false">
                <v:path arrowok="t"/>
                <v:fill type="solid"/>
              </v:shape>
            </v:group>
            <v:group style="position:absolute;left:12186;top:5832;width:10;height:20" coordorigin="12186,5832" coordsize="10,20">
              <v:shape style="position:absolute;left:12186;top:5832;width:10;height:20" coordorigin="12186,5832" coordsize="10,20" path="m12186,5851l12195,5851,12195,5832,12186,5832,12186,5851xe" filled="true" fillcolor="#000000" stroked="false">
                <v:path arrowok="t"/>
                <v:fill type="solid"/>
              </v:shape>
            </v:group>
            <v:group style="position:absolute;left:12186;top:5851;width:10;height:20" coordorigin="12186,5851" coordsize="10,20">
              <v:shape style="position:absolute;left:12186;top:5851;width:10;height:20" coordorigin="12186,5851" coordsize="10,20" path="m12186,5870l12195,5870,12195,5851,12186,5851,12186,5870xe" filled="true" fillcolor="#000000" stroked="false">
                <v:path arrowok="t"/>
                <v:fill type="solid"/>
              </v:shape>
            </v:group>
            <v:group style="position:absolute;left:12186;top:5870;width:10;height:20" coordorigin="12186,5870" coordsize="10,20">
              <v:shape style="position:absolute;left:12186;top:5870;width:10;height:20" coordorigin="12186,5870" coordsize="10,20" path="m12186,5889l12195,5889,12195,5870,12186,5870,12186,5889xe" filled="true" fillcolor="#000000" stroked="false">
                <v:path arrowok="t"/>
                <v:fill type="solid"/>
              </v:shape>
            </v:group>
            <v:group style="position:absolute;left:12186;top:5889;width:10;height:20" coordorigin="12186,5889" coordsize="10,20">
              <v:shape style="position:absolute;left:12186;top:5889;width:10;height:20" coordorigin="12186,5889" coordsize="10,20" path="m12186,5908l12195,5908,12195,5889,12186,5889,12186,5908xe" filled="true" fillcolor="#000000" stroked="false">
                <v:path arrowok="t"/>
                <v:fill type="solid"/>
              </v:shape>
            </v:group>
            <v:group style="position:absolute;left:12186;top:5908;width:10;height:20" coordorigin="12186,5908" coordsize="10,20">
              <v:shape style="position:absolute;left:12186;top:5908;width:10;height:20" coordorigin="12186,5908" coordsize="10,20" path="m12186,5928l12195,5928,12195,5908,12186,5908,12186,5928xe" filled="true" fillcolor="#000000" stroked="false">
                <v:path arrowok="t"/>
                <v:fill type="solid"/>
              </v:shape>
            </v:group>
            <v:group style="position:absolute;left:12186;top:5928;width:10;height:20" coordorigin="12186,5928" coordsize="10,20">
              <v:shape style="position:absolute;left:12186;top:5928;width:10;height:20" coordorigin="12186,5928" coordsize="10,20" path="m12186,5947l12195,5947,12195,5928,12186,5928,12186,5947xe" filled="true" fillcolor="#000000" stroked="false">
                <v:path arrowok="t"/>
                <v:fill type="solid"/>
              </v:shape>
            </v:group>
            <v:group style="position:absolute;left:12186;top:5947;width:10;height:20" coordorigin="12186,5947" coordsize="10,20">
              <v:shape style="position:absolute;left:12186;top:5947;width:10;height:20" coordorigin="12186,5947" coordsize="10,20" path="m12186,5966l12195,5966,12195,5947,12186,5947,12186,5966xe" filled="true" fillcolor="#000000" stroked="false">
                <v:path arrowok="t"/>
                <v:fill type="solid"/>
              </v:shape>
            </v:group>
            <v:group style="position:absolute;left:12186;top:5966;width:10;height:20" coordorigin="12186,5966" coordsize="10,20">
              <v:shape style="position:absolute;left:12186;top:5966;width:10;height:20" coordorigin="12186,5966" coordsize="10,20" path="m12186,5985l12195,5985,12195,5966,12186,5966,12186,5985xe" filled="true" fillcolor="#000000" stroked="false">
                <v:path arrowok="t"/>
                <v:fill type="solid"/>
              </v:shape>
            </v:group>
            <v:group style="position:absolute;left:12186;top:5985;width:10;height:20" coordorigin="12186,5985" coordsize="10,20">
              <v:shape style="position:absolute;left:12186;top:5985;width:10;height:20" coordorigin="12186,5985" coordsize="10,20" path="m12186,6004l12195,6004,12195,5985,12186,5985,12186,6004xe" filled="true" fillcolor="#000000" stroked="false">
                <v:path arrowok="t"/>
                <v:fill type="solid"/>
              </v:shape>
            </v:group>
            <v:group style="position:absolute;left:12186;top:6004;width:10;height:20" coordorigin="12186,6004" coordsize="10,20">
              <v:shape style="position:absolute;left:12186;top:6004;width:10;height:20" coordorigin="12186,6004" coordsize="10,20" path="m12186,6024l12195,6024,12195,6004,12186,6004,12186,6024xe" filled="true" fillcolor="#000000" stroked="false">
                <v:path arrowok="t"/>
                <v:fill type="solid"/>
              </v:shape>
            </v:group>
            <v:group style="position:absolute;left:12186;top:6024;width:10;height:20" coordorigin="12186,6024" coordsize="10,20">
              <v:shape style="position:absolute;left:12186;top:6024;width:10;height:20" coordorigin="12186,6024" coordsize="10,20" path="m12186,6043l12195,6043,12195,6024,12186,6024,12186,6043xe" filled="true" fillcolor="#000000" stroked="false">
                <v:path arrowok="t"/>
                <v:fill type="solid"/>
              </v:shape>
            </v:group>
            <v:group style="position:absolute;left:12186;top:6043;width:10;height:20" coordorigin="12186,6043" coordsize="10,20">
              <v:shape style="position:absolute;left:12186;top:6043;width:10;height:20" coordorigin="12186,6043" coordsize="10,20" path="m12186,6062l12195,6062,12195,6043,12186,6043,12186,6062xe" filled="true" fillcolor="#000000" stroked="false">
                <v:path arrowok="t"/>
                <v:fill type="solid"/>
              </v:shape>
            </v:group>
            <v:group style="position:absolute;left:12186;top:6062;width:10;height:20" coordorigin="12186,6062" coordsize="10,20">
              <v:shape style="position:absolute;left:12186;top:6062;width:10;height:20" coordorigin="12186,6062" coordsize="10,20" path="m12186,6081l12195,6081,12195,6062,12186,6062,12186,6081xe" filled="true" fillcolor="#000000" stroked="false">
                <v:path arrowok="t"/>
                <v:fill type="solid"/>
              </v:shape>
            </v:group>
            <v:group style="position:absolute;left:12186;top:6081;width:10;height:20" coordorigin="12186,6081" coordsize="10,20">
              <v:shape style="position:absolute;left:12186;top:6081;width:10;height:20" coordorigin="12186,6081" coordsize="10,20" path="m12186,6100l12195,6100,12195,6081,12186,6081,12186,6100xe" filled="true" fillcolor="#000000" stroked="false">
                <v:path arrowok="t"/>
                <v:fill type="solid"/>
              </v:shape>
            </v:group>
            <v:group style="position:absolute;left:12186;top:6100;width:10;height:20" coordorigin="12186,6100" coordsize="10,20">
              <v:shape style="position:absolute;left:12186;top:6100;width:10;height:20" coordorigin="12186,6100" coordsize="10,20" path="m12186,6120l12195,6120,12195,6100,12186,6100,12186,6120xe" filled="true" fillcolor="#000000" stroked="false">
                <v:path arrowok="t"/>
                <v:fill type="solid"/>
              </v:shape>
            </v:group>
            <v:group style="position:absolute;left:12186;top:6120;width:10;height:20" coordorigin="12186,6120" coordsize="10,20">
              <v:shape style="position:absolute;left:12186;top:6120;width:10;height:20" coordorigin="12186,6120" coordsize="10,20" path="m12186,6139l12195,6139,12195,6120,12186,6120,12186,6139xe" filled="true" fillcolor="#000000" stroked="false">
                <v:path arrowok="t"/>
                <v:fill type="solid"/>
              </v:shape>
            </v:group>
            <v:group style="position:absolute;left:12186;top:6139;width:10;height:20" coordorigin="12186,6139" coordsize="10,20">
              <v:shape style="position:absolute;left:12186;top:6139;width:10;height:20" coordorigin="12186,6139" coordsize="10,20" path="m12186,6158l12195,6158,12195,6139,12186,6139,12186,6158xe" filled="true" fillcolor="#000000" stroked="false">
                <v:path arrowok="t"/>
                <v:fill type="solid"/>
              </v:shape>
            </v:group>
            <v:group style="position:absolute;left:12186;top:6158;width:10;height:20" coordorigin="12186,6158" coordsize="10,20">
              <v:shape style="position:absolute;left:12186;top:6158;width:10;height:20" coordorigin="12186,6158" coordsize="10,20" path="m12186,6177l12195,6177,12195,6158,12186,6158,12186,6177xe" filled="true" fillcolor="#000000" stroked="false">
                <v:path arrowok="t"/>
                <v:fill type="solid"/>
              </v:shape>
            </v:group>
            <v:group style="position:absolute;left:12186;top:6177;width:10;height:20" coordorigin="12186,6177" coordsize="10,20">
              <v:shape style="position:absolute;left:12186;top:6177;width:10;height:20" coordorigin="12186,6177" coordsize="10,20" path="m12186,6196l12195,6196,12195,6177,12186,6177,12186,6196xe" filled="true" fillcolor="#000000" stroked="false">
                <v:path arrowok="t"/>
                <v:fill type="solid"/>
              </v:shape>
            </v:group>
            <v:group style="position:absolute;left:12186;top:6196;width:10;height:20" coordorigin="12186,6196" coordsize="10,20">
              <v:shape style="position:absolute;left:12186;top:6196;width:10;height:20" coordorigin="12186,6196" coordsize="10,20" path="m12186,6216l12195,6216,12195,6196,12186,6196,12186,6216xe" filled="true" fillcolor="#000000" stroked="false">
                <v:path arrowok="t"/>
                <v:fill type="solid"/>
              </v:shape>
            </v:group>
            <v:group style="position:absolute;left:12186;top:6216;width:10;height:20" coordorigin="12186,6216" coordsize="10,20">
              <v:shape style="position:absolute;left:12186;top:6216;width:10;height:20" coordorigin="12186,6216" coordsize="10,20" path="m12186,6235l12195,6235,12195,6216,12186,6216,12186,6235xe" filled="true" fillcolor="#000000" stroked="false">
                <v:path arrowok="t"/>
                <v:fill type="solid"/>
              </v:shape>
            </v:group>
            <v:group style="position:absolute;left:12186;top:6235;width:10;height:20" coordorigin="12186,6235" coordsize="10,20">
              <v:shape style="position:absolute;left:12186;top:6235;width:10;height:20" coordorigin="12186,6235" coordsize="10,20" path="m12186,6254l12195,6254,12195,6235,12186,6235,12186,6254xe" filled="true" fillcolor="#000000" stroked="false">
                <v:path arrowok="t"/>
                <v:fill type="solid"/>
              </v:shape>
            </v:group>
            <v:group style="position:absolute;left:12186;top:6254;width:10;height:20" coordorigin="12186,6254" coordsize="10,20">
              <v:shape style="position:absolute;left:12186;top:6254;width:10;height:20" coordorigin="12186,6254" coordsize="10,20" path="m12186,6273l12195,6273,12195,6254,12186,6254,12186,6273xe" filled="true" fillcolor="#000000" stroked="false">
                <v:path arrowok="t"/>
                <v:fill type="solid"/>
              </v:shape>
            </v:group>
            <v:group style="position:absolute;left:12186;top:6273;width:10;height:20" coordorigin="12186,6273" coordsize="10,20">
              <v:shape style="position:absolute;left:12186;top:6273;width:10;height:20" coordorigin="12186,6273" coordsize="10,20" path="m12186,6292l12195,6292,12195,6273,12186,6273,12186,6292xe" filled="true" fillcolor="#000000" stroked="false">
                <v:path arrowok="t"/>
                <v:fill type="solid"/>
              </v:shape>
            </v:group>
            <v:group style="position:absolute;left:12186;top:6292;width:10;height:20" coordorigin="12186,6292" coordsize="10,20">
              <v:shape style="position:absolute;left:12186;top:6292;width:10;height:20" coordorigin="12186,6292" coordsize="10,20" path="m12186,6312l12195,6312,12195,6292,12186,6292,12186,6312xe" filled="true" fillcolor="#000000" stroked="false">
                <v:path arrowok="t"/>
                <v:fill type="solid"/>
              </v:shape>
            </v:group>
            <v:group style="position:absolute;left:12186;top:6312;width:10;height:20" coordorigin="12186,6312" coordsize="10,20">
              <v:shape style="position:absolute;left:12186;top:6312;width:10;height:20" coordorigin="12186,6312" coordsize="10,20" path="m12186,6331l12195,6331,12195,6312,12186,6312,12186,6331xe" filled="true" fillcolor="#000000" stroked="false">
                <v:path arrowok="t"/>
                <v:fill type="solid"/>
              </v:shape>
            </v:group>
            <v:group style="position:absolute;left:12186;top:6331;width:10;height:20" coordorigin="12186,6331" coordsize="10,20">
              <v:shape style="position:absolute;left:12186;top:6331;width:10;height:20" coordorigin="12186,6331" coordsize="10,20" path="m12186,6350l12195,6350,12195,6331,12186,6331,12186,6350xe" filled="true" fillcolor="#000000" stroked="false">
                <v:path arrowok="t"/>
                <v:fill type="solid"/>
              </v:shape>
            </v:group>
            <v:group style="position:absolute;left:12186;top:6350;width:10;height:20" coordorigin="12186,6350" coordsize="10,20">
              <v:shape style="position:absolute;left:12186;top:6350;width:10;height:20" coordorigin="12186,6350" coordsize="10,20" path="m12186,6369l12195,6369,12195,6350,12186,6350,12186,6369xe" filled="true" fillcolor="#000000" stroked="false">
                <v:path arrowok="t"/>
                <v:fill type="solid"/>
              </v:shape>
            </v:group>
            <v:group style="position:absolute;left:12186;top:6369;width:10;height:20" coordorigin="12186,6369" coordsize="10,20">
              <v:shape style="position:absolute;left:12186;top:6369;width:10;height:20" coordorigin="12186,6369" coordsize="10,20" path="m12186,6388l12195,6388,12195,6369,12186,6369,12186,6388xe" filled="true" fillcolor="#000000" stroked="false">
                <v:path arrowok="t"/>
                <v:fill type="solid"/>
              </v:shape>
            </v:group>
            <v:group style="position:absolute;left:12186;top:6388;width:10;height:20" coordorigin="12186,6388" coordsize="10,20">
              <v:shape style="position:absolute;left:12186;top:6388;width:10;height:20" coordorigin="12186,6388" coordsize="10,20" path="m12186,6408l12195,6408,12195,6388,12186,6388,12186,6408xe" filled="true" fillcolor="#000000" stroked="false">
                <v:path arrowok="t"/>
                <v:fill type="solid"/>
              </v:shape>
            </v:group>
            <v:group style="position:absolute;left:12186;top:6408;width:10;height:20" coordorigin="12186,6408" coordsize="10,20">
              <v:shape style="position:absolute;left:12186;top:6408;width:10;height:20" coordorigin="12186,6408" coordsize="10,20" path="m12186,6427l12195,6427,12195,6408,12186,6408,12186,6427xe" filled="true" fillcolor="#000000" stroked="false">
                <v:path arrowok="t"/>
                <v:fill type="solid"/>
              </v:shape>
            </v:group>
            <v:group style="position:absolute;left:12186;top:6427;width:10;height:20" coordorigin="12186,6427" coordsize="10,20">
              <v:shape style="position:absolute;left:12186;top:6427;width:10;height:20" coordorigin="12186,6427" coordsize="10,20" path="m12186,6446l12195,6446,12195,6427,12186,6427,12186,6446xe" filled="true" fillcolor="#000000" stroked="false">
                <v:path arrowok="t"/>
                <v:fill type="solid"/>
              </v:shape>
            </v:group>
            <v:group style="position:absolute;left:12186;top:6446;width:10;height:20" coordorigin="12186,6446" coordsize="10,20">
              <v:shape style="position:absolute;left:12186;top:6446;width:10;height:20" coordorigin="12186,6446" coordsize="10,20" path="m12186,6465l12195,6465,12195,6446,12186,6446,12186,6465xe" filled="true" fillcolor="#000000" stroked="false">
                <v:path arrowok="t"/>
                <v:fill type="solid"/>
              </v:shape>
            </v:group>
            <v:group style="position:absolute;left:12186;top:6465;width:10;height:20" coordorigin="12186,6465" coordsize="10,20">
              <v:shape style="position:absolute;left:12186;top:6465;width:10;height:20" coordorigin="12186,6465" coordsize="10,20" path="m12186,6484l12195,6484,12195,6465,12186,6465,12186,6484xe" filled="true" fillcolor="#000000" stroked="false">
                <v:path arrowok="t"/>
                <v:fill type="solid"/>
              </v:shape>
            </v:group>
            <v:group style="position:absolute;left:12186;top:6484;width:10;height:20" coordorigin="12186,6484" coordsize="10,20">
              <v:shape style="position:absolute;left:12186;top:6484;width:10;height:20" coordorigin="12186,6484" coordsize="10,20" path="m12186,6504l12195,6504,12195,6484,12186,6484,12186,6504xe" filled="true" fillcolor="#000000" stroked="false">
                <v:path arrowok="t"/>
                <v:fill type="solid"/>
              </v:shape>
            </v:group>
            <v:group style="position:absolute;left:12186;top:6504;width:10;height:20" coordorigin="12186,6504" coordsize="10,20">
              <v:shape style="position:absolute;left:12186;top:6504;width:10;height:20" coordorigin="12186,6504" coordsize="10,20" path="m12186,6523l12195,6523,12195,6504,12186,6504,12186,6523xe" filled="true" fillcolor="#000000" stroked="false">
                <v:path arrowok="t"/>
                <v:fill type="solid"/>
              </v:shape>
            </v:group>
            <v:group style="position:absolute;left:12186;top:6523;width:10;height:20" coordorigin="12186,6523" coordsize="10,20">
              <v:shape style="position:absolute;left:12186;top:6523;width:10;height:20" coordorigin="12186,6523" coordsize="10,20" path="m12186,6542l12195,6542,12195,6523,12186,6523,12186,6542xe" filled="true" fillcolor="#000000" stroked="false">
                <v:path arrowok="t"/>
                <v:fill type="solid"/>
              </v:shape>
            </v:group>
            <v:group style="position:absolute;left:12186;top:6542;width:10;height:20" coordorigin="12186,6542" coordsize="10,20">
              <v:shape style="position:absolute;left:12186;top:6542;width:10;height:20" coordorigin="12186,6542" coordsize="10,20" path="m12186,6561l12195,6561,12195,6542,12186,6542,12186,6561xe" filled="true" fillcolor="#000000" stroked="false">
                <v:path arrowok="t"/>
                <v:fill type="solid"/>
              </v:shape>
            </v:group>
            <v:group style="position:absolute;left:12186;top:6561;width:10;height:20" coordorigin="12186,6561" coordsize="10,20">
              <v:shape style="position:absolute;left:12186;top:6561;width:10;height:20" coordorigin="12186,6561" coordsize="10,20" path="m12186,6580l12195,6580,12195,6561,12186,6561,12186,6580xe" filled="true" fillcolor="#000000" stroked="false">
                <v:path arrowok="t"/>
                <v:fill type="solid"/>
              </v:shape>
            </v:group>
            <v:group style="position:absolute;left:12186;top:6580;width:10;height:20" coordorigin="12186,6580" coordsize="10,20">
              <v:shape style="position:absolute;left:12186;top:6580;width:10;height:20" coordorigin="12186,6580" coordsize="10,20" path="m12186,6600l12195,6600,12195,6580,12186,6580,12186,6600xe" filled="true" fillcolor="#000000" stroked="false">
                <v:path arrowok="t"/>
                <v:fill type="solid"/>
              </v:shape>
            </v:group>
            <v:group style="position:absolute;left:12186;top:6600;width:10;height:20" coordorigin="12186,6600" coordsize="10,20">
              <v:shape style="position:absolute;left:12186;top:6600;width:10;height:20" coordorigin="12186,6600" coordsize="10,20" path="m12186,6619l12195,6619,12195,6600,12186,6600,12186,6619xe" filled="true" fillcolor="#000000" stroked="false">
                <v:path arrowok="t"/>
                <v:fill type="solid"/>
              </v:shape>
            </v:group>
            <v:group style="position:absolute;left:12186;top:6619;width:10;height:20" coordorigin="12186,6619" coordsize="10,20">
              <v:shape style="position:absolute;left:12186;top:6619;width:10;height:20" coordorigin="12186,6619" coordsize="10,20" path="m12186,6638l12195,6638,12195,6619,12186,6619,12186,6638xe" filled="true" fillcolor="#000000" stroked="false">
                <v:path arrowok="t"/>
                <v:fill type="solid"/>
              </v:shape>
            </v:group>
            <v:group style="position:absolute;left:12186;top:6638;width:10;height:20" coordorigin="12186,6638" coordsize="10,20">
              <v:shape style="position:absolute;left:12186;top:6638;width:10;height:20" coordorigin="12186,6638" coordsize="10,20" path="m12186,6657l12195,6657,12195,6638,12186,6638,12186,6657xe" filled="true" fillcolor="#000000" stroked="false">
                <v:path arrowok="t"/>
                <v:fill type="solid"/>
              </v:shape>
            </v:group>
            <v:group style="position:absolute;left:12186;top:6657;width:10;height:20" coordorigin="12186,6657" coordsize="10,20">
              <v:shape style="position:absolute;left:12186;top:6657;width:10;height:20" coordorigin="12186,6657" coordsize="10,20" path="m12186,6676l12195,6676,12195,6657,12186,6657,12186,6676xe" filled="true" fillcolor="#000000" stroked="false">
                <v:path arrowok="t"/>
                <v:fill type="solid"/>
              </v:shape>
            </v:group>
            <v:group style="position:absolute;left:12186;top:6676;width:10;height:20" coordorigin="12186,6676" coordsize="10,20">
              <v:shape style="position:absolute;left:12186;top:6676;width:10;height:20" coordorigin="12186,6676" coordsize="10,20" path="m12186,6696l12195,6696,12195,6676,12186,6676,12186,6696xe" filled="true" fillcolor="#000000" stroked="false">
                <v:path arrowok="t"/>
                <v:fill type="solid"/>
              </v:shape>
            </v:group>
            <v:group style="position:absolute;left:12186;top:6696;width:10;height:20" coordorigin="12186,6696" coordsize="10,20">
              <v:shape style="position:absolute;left:12186;top:6696;width:10;height:20" coordorigin="12186,6696" coordsize="10,20" path="m12186,6715l12195,6715,12195,6696,12186,6696,12186,6715xe" filled="true" fillcolor="#000000" stroked="false">
                <v:path arrowok="t"/>
                <v:fill type="solid"/>
              </v:shape>
            </v:group>
            <v:group style="position:absolute;left:12186;top:6715;width:10;height:20" coordorigin="12186,6715" coordsize="10,20">
              <v:shape style="position:absolute;left:12186;top:6715;width:10;height:20" coordorigin="12186,6715" coordsize="10,20" path="m12186,6734l12195,6734,12195,6715,12186,6715,12186,6734xe" filled="true" fillcolor="#000000" stroked="false">
                <v:path arrowok="t"/>
                <v:fill type="solid"/>
              </v:shape>
            </v:group>
            <v:group style="position:absolute;left:12186;top:6734;width:10;height:20" coordorigin="12186,6734" coordsize="10,20">
              <v:shape style="position:absolute;left:12186;top:6734;width:10;height:20" coordorigin="12186,6734" coordsize="10,20" path="m12186,6753l12195,6753,12195,6734,12186,6734,12186,6753xe" filled="true" fillcolor="#000000" stroked="false">
                <v:path arrowok="t"/>
                <v:fill type="solid"/>
              </v:shape>
            </v:group>
            <v:group style="position:absolute;left:12186;top:6753;width:10;height:20" coordorigin="12186,6753" coordsize="10,20">
              <v:shape style="position:absolute;left:12186;top:6753;width:10;height:20" coordorigin="12186,6753" coordsize="10,20" path="m12186,6772l12195,6772,12195,6753,12186,6753,12186,6772xe" filled="true" fillcolor="#000000" stroked="false">
                <v:path arrowok="t"/>
                <v:fill type="solid"/>
              </v:shape>
            </v:group>
            <v:group style="position:absolute;left:12186;top:6772;width:10;height:20" coordorigin="12186,6772" coordsize="10,20">
              <v:shape style="position:absolute;left:12186;top:6772;width:10;height:20" coordorigin="12186,6772" coordsize="10,20" path="m12186,6792l12195,6792,12195,6772,12186,6772,12186,6792xe" filled="true" fillcolor="#000000" stroked="false">
                <v:path arrowok="t"/>
                <v:fill type="solid"/>
              </v:shape>
            </v:group>
            <v:group style="position:absolute;left:12186;top:6792;width:10;height:20" coordorigin="12186,6792" coordsize="10,20">
              <v:shape style="position:absolute;left:12186;top:6792;width:10;height:20" coordorigin="12186,6792" coordsize="10,20" path="m12186,6811l12195,6811,12195,6792,12186,6792,12186,6811xe" filled="true" fillcolor="#000000" stroked="false">
                <v:path arrowok="t"/>
                <v:fill type="solid"/>
              </v:shape>
            </v:group>
            <v:group style="position:absolute;left:12186;top:6811;width:10;height:20" coordorigin="12186,6811" coordsize="10,20">
              <v:shape style="position:absolute;left:12186;top:6811;width:10;height:20" coordorigin="12186,6811" coordsize="10,20" path="m12186,6830l12195,6830,12195,6811,12186,6811,12186,6830xe" filled="true" fillcolor="#000000" stroked="false">
                <v:path arrowok="t"/>
                <v:fill type="solid"/>
              </v:shape>
            </v:group>
            <v:group style="position:absolute;left:12186;top:6830;width:10;height:20" coordorigin="12186,6830" coordsize="10,20">
              <v:shape style="position:absolute;left:12186;top:6830;width:10;height:20" coordorigin="12186,6830" coordsize="10,20" path="m12186,6849l12195,6849,12195,6830,12186,6830,12186,6849xe" filled="true" fillcolor="#000000" stroked="false">
                <v:path arrowok="t"/>
                <v:fill type="solid"/>
              </v:shape>
            </v:group>
            <v:group style="position:absolute;left:12186;top:6849;width:10;height:20" coordorigin="12186,6849" coordsize="10,20">
              <v:shape style="position:absolute;left:12186;top:6849;width:10;height:20" coordorigin="12186,6849" coordsize="10,20" path="m12186,6868l12195,6868,12195,6849,12186,6849,12186,6868xe" filled="true" fillcolor="#000000" stroked="false">
                <v:path arrowok="t"/>
                <v:fill type="solid"/>
              </v:shape>
            </v:group>
            <v:group style="position:absolute;left:12186;top:6868;width:10;height:20" coordorigin="12186,6868" coordsize="10,20">
              <v:shape style="position:absolute;left:12186;top:6868;width:10;height:20" coordorigin="12186,6868" coordsize="10,20" path="m12186,6888l12195,6888,12195,6868,12186,6868,12186,6888xe" filled="true" fillcolor="#000000" stroked="false">
                <v:path arrowok="t"/>
                <v:fill type="solid"/>
              </v:shape>
            </v:group>
            <v:group style="position:absolute;left:13518;top:5332;width:10;height:20" coordorigin="13518,5332" coordsize="10,20">
              <v:shape style="position:absolute;left:13518;top:5332;width:10;height:20" coordorigin="13518,5332" coordsize="10,20" path="m13518,5352l13527,5352,13527,5332,13518,5332,13518,5352xe" filled="true" fillcolor="#000000" stroked="false">
                <v:path arrowok="t"/>
                <v:fill type="solid"/>
              </v:shape>
            </v:group>
            <v:group style="position:absolute;left:13518;top:5352;width:10;height:20" coordorigin="13518,5352" coordsize="10,20">
              <v:shape style="position:absolute;left:13518;top:5352;width:10;height:20" coordorigin="13518,5352" coordsize="10,20" path="m13518,5371l13527,5371,13527,5352,13518,5352,13518,5371xe" filled="true" fillcolor="#000000" stroked="false">
                <v:path arrowok="t"/>
                <v:fill type="solid"/>
              </v:shape>
            </v:group>
            <v:group style="position:absolute;left:13518;top:5371;width:10;height:20" coordorigin="13518,5371" coordsize="10,20">
              <v:shape style="position:absolute;left:13518;top:5371;width:10;height:20" coordorigin="13518,5371" coordsize="10,20" path="m13518,5390l13527,5390,13527,5371,13518,5371,13518,5390xe" filled="true" fillcolor="#000000" stroked="false">
                <v:path arrowok="t"/>
                <v:fill type="solid"/>
              </v:shape>
            </v:group>
            <v:group style="position:absolute;left:13518;top:5390;width:10;height:20" coordorigin="13518,5390" coordsize="10,20">
              <v:shape style="position:absolute;left:13518;top:5390;width:10;height:20" coordorigin="13518,5390" coordsize="10,20" path="m13518,5409l13527,5409,13527,5390,13518,5390,13518,5409xe" filled="true" fillcolor="#000000" stroked="false">
                <v:path arrowok="t"/>
                <v:fill type="solid"/>
              </v:shape>
            </v:group>
            <v:group style="position:absolute;left:13518;top:5409;width:10;height:20" coordorigin="13518,5409" coordsize="10,20">
              <v:shape style="position:absolute;left:13518;top:5409;width:10;height:20" coordorigin="13518,5409" coordsize="10,20" path="m13518,5428l13527,5428,13527,5409,13518,5409,13518,5428xe" filled="true" fillcolor="#000000" stroked="false">
                <v:path arrowok="t"/>
                <v:fill type="solid"/>
              </v:shape>
            </v:group>
            <v:group style="position:absolute;left:13518;top:5428;width:10;height:20" coordorigin="13518,5428" coordsize="10,20">
              <v:shape style="position:absolute;left:13518;top:5428;width:10;height:20" coordorigin="13518,5428" coordsize="10,20" path="m13518,5448l13527,5448,13527,5428,13518,5428,13518,5448xe" filled="true" fillcolor="#000000" stroked="false">
                <v:path arrowok="t"/>
                <v:fill type="solid"/>
              </v:shape>
            </v:group>
            <v:group style="position:absolute;left:13518;top:5448;width:10;height:20" coordorigin="13518,5448" coordsize="10,20">
              <v:shape style="position:absolute;left:13518;top:5448;width:10;height:20" coordorigin="13518,5448" coordsize="10,20" path="m13518,5467l13527,5467,13527,5448,13518,5448,13518,5467xe" filled="true" fillcolor="#000000" stroked="false">
                <v:path arrowok="t"/>
                <v:fill type="solid"/>
              </v:shape>
            </v:group>
            <v:group style="position:absolute;left:13518;top:5467;width:10;height:20" coordorigin="13518,5467" coordsize="10,20">
              <v:shape style="position:absolute;left:13518;top:5467;width:10;height:20" coordorigin="13518,5467" coordsize="10,20" path="m13518,5486l13527,5486,13527,5467,13518,5467,13518,5486xe" filled="true" fillcolor="#000000" stroked="false">
                <v:path arrowok="t"/>
                <v:fill type="solid"/>
              </v:shape>
            </v:group>
            <v:group style="position:absolute;left:13518;top:5486;width:10;height:20" coordorigin="13518,5486" coordsize="10,20">
              <v:shape style="position:absolute;left:13518;top:5486;width:10;height:20" coordorigin="13518,5486" coordsize="10,20" path="m13518,5505l13527,5505,13527,5486,13518,5486,13518,5505xe" filled="true" fillcolor="#000000" stroked="false">
                <v:path arrowok="t"/>
                <v:fill type="solid"/>
              </v:shape>
            </v:group>
            <v:group style="position:absolute;left:13518;top:5505;width:10;height:20" coordorigin="13518,5505" coordsize="10,20">
              <v:shape style="position:absolute;left:13518;top:5505;width:10;height:20" coordorigin="13518,5505" coordsize="10,20" path="m13518,5524l13527,5524,13527,5505,13518,5505,13518,5524xe" filled="true" fillcolor="#000000" stroked="false">
                <v:path arrowok="t"/>
                <v:fill type="solid"/>
              </v:shape>
            </v:group>
            <v:group style="position:absolute;left:13518;top:5524;width:10;height:20" coordorigin="13518,5524" coordsize="10,20">
              <v:shape style="position:absolute;left:13518;top:5524;width:10;height:20" coordorigin="13518,5524" coordsize="10,20" path="m13518,5544l13527,5544,13527,5524,13518,5524,13518,5544xe" filled="true" fillcolor="#000000" stroked="false">
                <v:path arrowok="t"/>
                <v:fill type="solid"/>
              </v:shape>
            </v:group>
            <v:group style="position:absolute;left:13518;top:5544;width:10;height:20" coordorigin="13518,5544" coordsize="10,20">
              <v:shape style="position:absolute;left:13518;top:5544;width:10;height:20" coordorigin="13518,5544" coordsize="10,20" path="m13518,5563l13527,5563,13527,5544,13518,5544,13518,5563xe" filled="true" fillcolor="#000000" stroked="false">
                <v:path arrowok="t"/>
                <v:fill type="solid"/>
              </v:shape>
            </v:group>
            <v:group style="position:absolute;left:13518;top:5563;width:10;height:20" coordorigin="13518,5563" coordsize="10,20">
              <v:shape style="position:absolute;left:13518;top:5563;width:10;height:20" coordorigin="13518,5563" coordsize="10,20" path="m13518,5582l13527,5582,13527,5563,13518,5563,13518,5582xe" filled="true" fillcolor="#000000" stroked="false">
                <v:path arrowok="t"/>
                <v:fill type="solid"/>
              </v:shape>
            </v:group>
            <v:group style="position:absolute;left:13518;top:5582;width:10;height:20" coordorigin="13518,5582" coordsize="10,20">
              <v:shape style="position:absolute;left:13518;top:5582;width:10;height:20" coordorigin="13518,5582" coordsize="10,20" path="m13518,5601l13527,5601,13527,5582,13518,5582,13518,5601xe" filled="true" fillcolor="#000000" stroked="false">
                <v:path arrowok="t"/>
                <v:fill type="solid"/>
              </v:shape>
            </v:group>
            <v:group style="position:absolute;left:13518;top:5601;width:10;height:20" coordorigin="13518,5601" coordsize="10,20">
              <v:shape style="position:absolute;left:13518;top:5601;width:10;height:20" coordorigin="13518,5601" coordsize="10,20" path="m13518,5620l13527,5620,13527,5601,13518,5601,13518,5620xe" filled="true" fillcolor="#000000" stroked="false">
                <v:path arrowok="t"/>
                <v:fill type="solid"/>
              </v:shape>
            </v:group>
            <v:group style="position:absolute;left:13518;top:5620;width:10;height:20" coordorigin="13518,5620" coordsize="10,20">
              <v:shape style="position:absolute;left:13518;top:5620;width:10;height:20" coordorigin="13518,5620" coordsize="10,20" path="m13518,5640l13527,5640,13527,5620,13518,5620,13518,5640xe" filled="true" fillcolor="#000000" stroked="false">
                <v:path arrowok="t"/>
                <v:fill type="solid"/>
              </v:shape>
            </v:group>
            <v:group style="position:absolute;left:13518;top:5640;width:10;height:20" coordorigin="13518,5640" coordsize="10,20">
              <v:shape style="position:absolute;left:13518;top:5640;width:10;height:20" coordorigin="13518,5640" coordsize="10,20" path="m13518,5659l13527,5659,13527,5640,13518,5640,13518,5659xe" filled="true" fillcolor="#000000" stroked="false">
                <v:path arrowok="t"/>
                <v:fill type="solid"/>
              </v:shape>
            </v:group>
            <v:group style="position:absolute;left:13518;top:5659;width:10;height:20" coordorigin="13518,5659" coordsize="10,20">
              <v:shape style="position:absolute;left:13518;top:5659;width:10;height:20" coordorigin="13518,5659" coordsize="10,20" path="m13518,5678l13527,5678,13527,5659,13518,5659,13518,5678xe" filled="true" fillcolor="#000000" stroked="false">
                <v:path arrowok="t"/>
                <v:fill type="solid"/>
              </v:shape>
            </v:group>
            <v:group style="position:absolute;left:13518;top:5678;width:10;height:20" coordorigin="13518,5678" coordsize="10,20">
              <v:shape style="position:absolute;left:13518;top:5678;width:10;height:20" coordorigin="13518,5678" coordsize="10,20" path="m13518,5697l13527,5697,13527,5678,13518,5678,13518,5697xe" filled="true" fillcolor="#000000" stroked="false">
                <v:path arrowok="t"/>
                <v:fill type="solid"/>
              </v:shape>
            </v:group>
            <v:group style="position:absolute;left:13518;top:5697;width:10;height:20" coordorigin="13518,5697" coordsize="10,20">
              <v:shape style="position:absolute;left:13518;top:5697;width:10;height:20" coordorigin="13518,5697" coordsize="10,20" path="m13518,5716l13527,5716,13527,5697,13518,5697,13518,5716xe" filled="true" fillcolor="#000000" stroked="false">
                <v:path arrowok="t"/>
                <v:fill type="solid"/>
              </v:shape>
            </v:group>
            <v:group style="position:absolute;left:13518;top:5716;width:10;height:20" coordorigin="13518,5716" coordsize="10,20">
              <v:shape style="position:absolute;left:13518;top:5716;width:10;height:20" coordorigin="13518,5716" coordsize="10,20" path="m13518,5736l13527,5736,13527,5716,13518,5716,13518,5736xe" filled="true" fillcolor="#000000" stroked="false">
                <v:path arrowok="t"/>
                <v:fill type="solid"/>
              </v:shape>
            </v:group>
            <v:group style="position:absolute;left:13518;top:5736;width:10;height:20" coordorigin="13518,5736" coordsize="10,20">
              <v:shape style="position:absolute;left:13518;top:5736;width:10;height:20" coordorigin="13518,5736" coordsize="10,20" path="m13518,5755l13527,5755,13527,5736,13518,5736,13518,5755xe" filled="true" fillcolor="#000000" stroked="false">
                <v:path arrowok="t"/>
                <v:fill type="solid"/>
              </v:shape>
            </v:group>
            <v:group style="position:absolute;left:13518;top:5755;width:10;height:20" coordorigin="13518,5755" coordsize="10,20">
              <v:shape style="position:absolute;left:13518;top:5755;width:10;height:20" coordorigin="13518,5755" coordsize="10,20" path="m13518,5774l13527,5774,13527,5755,13518,5755,13518,5774xe" filled="true" fillcolor="#000000" stroked="false">
                <v:path arrowok="t"/>
                <v:fill type="solid"/>
              </v:shape>
            </v:group>
            <v:group style="position:absolute;left:13518;top:5774;width:10;height:20" coordorigin="13518,5774" coordsize="10,20">
              <v:shape style="position:absolute;left:13518;top:5774;width:10;height:20" coordorigin="13518,5774" coordsize="10,20" path="m13518,5793l13527,5793,13527,5774,13518,5774,13518,5793xe" filled="true" fillcolor="#000000" stroked="false">
                <v:path arrowok="t"/>
                <v:fill type="solid"/>
              </v:shape>
            </v:group>
            <v:group style="position:absolute;left:13518;top:5793;width:10;height:20" coordorigin="13518,5793" coordsize="10,20">
              <v:shape style="position:absolute;left:13518;top:5793;width:10;height:20" coordorigin="13518,5793" coordsize="10,20" path="m13518,5812l13527,5812,13527,5793,13518,5793,13518,5812xe" filled="true" fillcolor="#000000" stroked="false">
                <v:path arrowok="t"/>
                <v:fill type="solid"/>
              </v:shape>
            </v:group>
            <v:group style="position:absolute;left:13518;top:5812;width:10;height:20" coordorigin="13518,5812" coordsize="10,20">
              <v:shape style="position:absolute;left:13518;top:5812;width:10;height:20" coordorigin="13518,5812" coordsize="10,20" path="m13518,5832l13527,5832,13527,5812,13518,5812,13518,5832xe" filled="true" fillcolor="#000000" stroked="false">
                <v:path arrowok="t"/>
                <v:fill type="solid"/>
              </v:shape>
            </v:group>
            <v:group style="position:absolute;left:13518;top:5832;width:10;height:20" coordorigin="13518,5832" coordsize="10,20">
              <v:shape style="position:absolute;left:13518;top:5832;width:10;height:20" coordorigin="13518,5832" coordsize="10,20" path="m13518,5851l13527,5851,13527,5832,13518,5832,13518,5851xe" filled="true" fillcolor="#000000" stroked="false">
                <v:path arrowok="t"/>
                <v:fill type="solid"/>
              </v:shape>
            </v:group>
            <v:group style="position:absolute;left:13518;top:5851;width:10;height:20" coordorigin="13518,5851" coordsize="10,20">
              <v:shape style="position:absolute;left:13518;top:5851;width:10;height:20" coordorigin="13518,5851" coordsize="10,20" path="m13518,5870l13527,5870,13527,5851,13518,5851,13518,5870xe" filled="true" fillcolor="#000000" stroked="false">
                <v:path arrowok="t"/>
                <v:fill type="solid"/>
              </v:shape>
            </v:group>
            <v:group style="position:absolute;left:13518;top:5870;width:10;height:20" coordorigin="13518,5870" coordsize="10,20">
              <v:shape style="position:absolute;left:13518;top:5870;width:10;height:20" coordorigin="13518,5870" coordsize="10,20" path="m13518,5889l13527,5889,13527,5870,13518,5870,13518,5889xe" filled="true" fillcolor="#000000" stroked="false">
                <v:path arrowok="t"/>
                <v:fill type="solid"/>
              </v:shape>
            </v:group>
            <v:group style="position:absolute;left:13518;top:5889;width:10;height:20" coordorigin="13518,5889" coordsize="10,20">
              <v:shape style="position:absolute;left:13518;top:5889;width:10;height:20" coordorigin="13518,5889" coordsize="10,20" path="m13518,5908l13527,5908,13527,5889,13518,5889,13518,5908xe" filled="true" fillcolor="#000000" stroked="false">
                <v:path arrowok="t"/>
                <v:fill type="solid"/>
              </v:shape>
            </v:group>
            <v:group style="position:absolute;left:13518;top:5908;width:10;height:20" coordorigin="13518,5908" coordsize="10,20">
              <v:shape style="position:absolute;left:13518;top:5908;width:10;height:20" coordorigin="13518,5908" coordsize="10,20" path="m13518,5928l13527,5928,13527,5908,13518,5908,13518,5928xe" filled="true" fillcolor="#000000" stroked="false">
                <v:path arrowok="t"/>
                <v:fill type="solid"/>
              </v:shape>
            </v:group>
            <v:group style="position:absolute;left:13518;top:5928;width:10;height:20" coordorigin="13518,5928" coordsize="10,20">
              <v:shape style="position:absolute;left:13518;top:5928;width:10;height:20" coordorigin="13518,5928" coordsize="10,20" path="m13518,5947l13527,5947,13527,5928,13518,5928,13518,5947xe" filled="true" fillcolor="#000000" stroked="false">
                <v:path arrowok="t"/>
                <v:fill type="solid"/>
              </v:shape>
            </v:group>
            <v:group style="position:absolute;left:13518;top:5947;width:10;height:20" coordorigin="13518,5947" coordsize="10,20">
              <v:shape style="position:absolute;left:13518;top:5947;width:10;height:20" coordorigin="13518,5947" coordsize="10,20" path="m13518,5966l13527,5966,13527,5947,13518,5947,13518,5966xe" filled="true" fillcolor="#000000" stroked="false">
                <v:path arrowok="t"/>
                <v:fill type="solid"/>
              </v:shape>
            </v:group>
            <v:group style="position:absolute;left:13518;top:5966;width:10;height:20" coordorigin="13518,5966" coordsize="10,20">
              <v:shape style="position:absolute;left:13518;top:5966;width:10;height:20" coordorigin="13518,5966" coordsize="10,20" path="m13518,5985l13527,5985,13527,5966,13518,5966,13518,5985xe" filled="true" fillcolor="#000000" stroked="false">
                <v:path arrowok="t"/>
                <v:fill type="solid"/>
              </v:shape>
            </v:group>
            <v:group style="position:absolute;left:13518;top:5985;width:10;height:20" coordorigin="13518,5985" coordsize="10,20">
              <v:shape style="position:absolute;left:13518;top:5985;width:10;height:20" coordorigin="13518,5985" coordsize="10,20" path="m13518,6004l13527,6004,13527,5985,13518,5985,13518,6004xe" filled="true" fillcolor="#000000" stroked="false">
                <v:path arrowok="t"/>
                <v:fill type="solid"/>
              </v:shape>
            </v:group>
            <v:group style="position:absolute;left:13518;top:6004;width:10;height:20" coordorigin="13518,6004" coordsize="10,20">
              <v:shape style="position:absolute;left:13518;top:6004;width:10;height:20" coordorigin="13518,6004" coordsize="10,20" path="m13518,6024l13527,6024,13527,6004,13518,6004,13518,6024xe" filled="true" fillcolor="#000000" stroked="false">
                <v:path arrowok="t"/>
                <v:fill type="solid"/>
              </v:shape>
            </v:group>
            <v:group style="position:absolute;left:13518;top:6024;width:10;height:20" coordorigin="13518,6024" coordsize="10,20">
              <v:shape style="position:absolute;left:13518;top:6024;width:10;height:20" coordorigin="13518,6024" coordsize="10,20" path="m13518,6043l13527,6043,13527,6024,13518,6024,13518,6043xe" filled="true" fillcolor="#000000" stroked="false">
                <v:path arrowok="t"/>
                <v:fill type="solid"/>
              </v:shape>
            </v:group>
            <v:group style="position:absolute;left:13518;top:6043;width:10;height:20" coordorigin="13518,6043" coordsize="10,20">
              <v:shape style="position:absolute;left:13518;top:6043;width:10;height:20" coordorigin="13518,6043" coordsize="10,20" path="m13518,6062l13527,6062,13527,6043,13518,6043,13518,6062xe" filled="true" fillcolor="#000000" stroked="false">
                <v:path arrowok="t"/>
                <v:fill type="solid"/>
              </v:shape>
            </v:group>
            <v:group style="position:absolute;left:13518;top:6062;width:10;height:20" coordorigin="13518,6062" coordsize="10,20">
              <v:shape style="position:absolute;left:13518;top:6062;width:10;height:20" coordorigin="13518,6062" coordsize="10,20" path="m13518,6081l13527,6081,13527,6062,13518,6062,13518,6081xe" filled="true" fillcolor="#000000" stroked="false">
                <v:path arrowok="t"/>
                <v:fill type="solid"/>
              </v:shape>
            </v:group>
            <v:group style="position:absolute;left:13518;top:6081;width:10;height:20" coordorigin="13518,6081" coordsize="10,20">
              <v:shape style="position:absolute;left:13518;top:6081;width:10;height:20" coordorigin="13518,6081" coordsize="10,20" path="m13518,6100l13527,6100,13527,6081,13518,6081,13518,6100xe" filled="true" fillcolor="#000000" stroked="false">
                <v:path arrowok="t"/>
                <v:fill type="solid"/>
              </v:shape>
            </v:group>
            <v:group style="position:absolute;left:13518;top:6100;width:10;height:20" coordorigin="13518,6100" coordsize="10,20">
              <v:shape style="position:absolute;left:13518;top:6100;width:10;height:20" coordorigin="13518,6100" coordsize="10,20" path="m13518,6120l13527,6120,13527,6100,13518,6100,13518,6120xe" filled="true" fillcolor="#000000" stroked="false">
                <v:path arrowok="t"/>
                <v:fill type="solid"/>
              </v:shape>
            </v:group>
            <v:group style="position:absolute;left:13518;top:6120;width:10;height:20" coordorigin="13518,6120" coordsize="10,20">
              <v:shape style="position:absolute;left:13518;top:6120;width:10;height:20" coordorigin="13518,6120" coordsize="10,20" path="m13518,6139l13527,6139,13527,6120,13518,6120,13518,6139xe" filled="true" fillcolor="#000000" stroked="false">
                <v:path arrowok="t"/>
                <v:fill type="solid"/>
              </v:shape>
            </v:group>
            <v:group style="position:absolute;left:13518;top:6139;width:10;height:20" coordorigin="13518,6139" coordsize="10,20">
              <v:shape style="position:absolute;left:13518;top:6139;width:10;height:20" coordorigin="13518,6139" coordsize="10,20" path="m13518,6158l13527,6158,13527,6139,13518,6139,13518,6158xe" filled="true" fillcolor="#000000" stroked="false">
                <v:path arrowok="t"/>
                <v:fill type="solid"/>
              </v:shape>
            </v:group>
            <v:group style="position:absolute;left:13518;top:6158;width:10;height:20" coordorigin="13518,6158" coordsize="10,20">
              <v:shape style="position:absolute;left:13518;top:6158;width:10;height:20" coordorigin="13518,6158" coordsize="10,20" path="m13518,6177l13527,6177,13527,6158,13518,6158,13518,6177xe" filled="true" fillcolor="#000000" stroked="false">
                <v:path arrowok="t"/>
                <v:fill type="solid"/>
              </v:shape>
            </v:group>
            <v:group style="position:absolute;left:13518;top:6177;width:10;height:20" coordorigin="13518,6177" coordsize="10,20">
              <v:shape style="position:absolute;left:13518;top:6177;width:10;height:20" coordorigin="13518,6177" coordsize="10,20" path="m13518,6196l13527,6196,13527,6177,13518,6177,13518,6196xe" filled="true" fillcolor="#000000" stroked="false">
                <v:path arrowok="t"/>
                <v:fill type="solid"/>
              </v:shape>
            </v:group>
            <v:group style="position:absolute;left:13518;top:6196;width:10;height:20" coordorigin="13518,6196" coordsize="10,20">
              <v:shape style="position:absolute;left:13518;top:6196;width:10;height:20" coordorigin="13518,6196" coordsize="10,20" path="m13518,6216l13527,6216,13527,6196,13518,6196,13518,6216xe" filled="true" fillcolor="#000000" stroked="false">
                <v:path arrowok="t"/>
                <v:fill type="solid"/>
              </v:shape>
            </v:group>
            <v:group style="position:absolute;left:13518;top:6216;width:10;height:20" coordorigin="13518,6216" coordsize="10,20">
              <v:shape style="position:absolute;left:13518;top:6216;width:10;height:20" coordorigin="13518,6216" coordsize="10,20" path="m13518,6235l13527,6235,13527,6216,13518,6216,13518,6235xe" filled="true" fillcolor="#000000" stroked="false">
                <v:path arrowok="t"/>
                <v:fill type="solid"/>
              </v:shape>
            </v:group>
            <v:group style="position:absolute;left:13518;top:6235;width:10;height:20" coordorigin="13518,6235" coordsize="10,20">
              <v:shape style="position:absolute;left:13518;top:6235;width:10;height:20" coordorigin="13518,6235" coordsize="10,20" path="m13518,6254l13527,6254,13527,6235,13518,6235,13518,6254xe" filled="true" fillcolor="#000000" stroked="false">
                <v:path arrowok="t"/>
                <v:fill type="solid"/>
              </v:shape>
            </v:group>
            <v:group style="position:absolute;left:13518;top:6254;width:10;height:20" coordorigin="13518,6254" coordsize="10,20">
              <v:shape style="position:absolute;left:13518;top:6254;width:10;height:20" coordorigin="13518,6254" coordsize="10,20" path="m13518,6273l13527,6273,13527,6254,13518,6254,13518,6273xe" filled="true" fillcolor="#000000" stroked="false">
                <v:path arrowok="t"/>
                <v:fill type="solid"/>
              </v:shape>
            </v:group>
            <v:group style="position:absolute;left:13518;top:6273;width:10;height:20" coordorigin="13518,6273" coordsize="10,20">
              <v:shape style="position:absolute;left:13518;top:6273;width:10;height:20" coordorigin="13518,6273" coordsize="10,20" path="m13518,6292l13527,6292,13527,6273,13518,6273,13518,6292xe" filled="true" fillcolor="#000000" stroked="false">
                <v:path arrowok="t"/>
                <v:fill type="solid"/>
              </v:shape>
            </v:group>
            <v:group style="position:absolute;left:13518;top:6292;width:10;height:20" coordorigin="13518,6292" coordsize="10,20">
              <v:shape style="position:absolute;left:13518;top:6292;width:10;height:20" coordorigin="13518,6292" coordsize="10,20" path="m13518,6312l13527,6312,13527,6292,13518,6292,13518,6312xe" filled="true" fillcolor="#000000" stroked="false">
                <v:path arrowok="t"/>
                <v:fill type="solid"/>
              </v:shape>
            </v:group>
            <v:group style="position:absolute;left:13518;top:6312;width:10;height:20" coordorigin="13518,6312" coordsize="10,20">
              <v:shape style="position:absolute;left:13518;top:6312;width:10;height:20" coordorigin="13518,6312" coordsize="10,20" path="m13518,6331l13527,6331,13527,6312,13518,6312,13518,6331xe" filled="true" fillcolor="#000000" stroked="false">
                <v:path arrowok="t"/>
                <v:fill type="solid"/>
              </v:shape>
            </v:group>
            <v:group style="position:absolute;left:13518;top:6331;width:10;height:20" coordorigin="13518,6331" coordsize="10,20">
              <v:shape style="position:absolute;left:13518;top:6331;width:10;height:20" coordorigin="13518,6331" coordsize="10,20" path="m13518,6350l13527,6350,13527,6331,13518,6331,13518,6350xe" filled="true" fillcolor="#000000" stroked="false">
                <v:path arrowok="t"/>
                <v:fill type="solid"/>
              </v:shape>
            </v:group>
            <v:group style="position:absolute;left:13518;top:6350;width:10;height:20" coordorigin="13518,6350" coordsize="10,20">
              <v:shape style="position:absolute;left:13518;top:6350;width:10;height:20" coordorigin="13518,6350" coordsize="10,20" path="m13518,6369l13527,6369,13527,6350,13518,6350,13518,6369xe" filled="true" fillcolor="#000000" stroked="false">
                <v:path arrowok="t"/>
                <v:fill type="solid"/>
              </v:shape>
            </v:group>
            <v:group style="position:absolute;left:13518;top:6369;width:10;height:20" coordorigin="13518,6369" coordsize="10,20">
              <v:shape style="position:absolute;left:13518;top:6369;width:10;height:20" coordorigin="13518,6369" coordsize="10,20" path="m13518,6388l13527,6388,13527,6369,13518,6369,13518,6388xe" filled="true" fillcolor="#000000" stroked="false">
                <v:path arrowok="t"/>
                <v:fill type="solid"/>
              </v:shape>
            </v:group>
            <v:group style="position:absolute;left:13518;top:6388;width:10;height:20" coordorigin="13518,6388" coordsize="10,20">
              <v:shape style="position:absolute;left:13518;top:6388;width:10;height:20" coordorigin="13518,6388" coordsize="10,20" path="m13518,6408l13527,6408,13527,6388,13518,6388,13518,6408xe" filled="true" fillcolor="#000000" stroked="false">
                <v:path arrowok="t"/>
                <v:fill type="solid"/>
              </v:shape>
            </v:group>
            <v:group style="position:absolute;left:13518;top:6408;width:10;height:20" coordorigin="13518,6408" coordsize="10,20">
              <v:shape style="position:absolute;left:13518;top:6408;width:10;height:20" coordorigin="13518,6408" coordsize="10,20" path="m13518,6427l13527,6427,13527,6408,13518,6408,13518,6427xe" filled="true" fillcolor="#000000" stroked="false">
                <v:path arrowok="t"/>
                <v:fill type="solid"/>
              </v:shape>
            </v:group>
            <v:group style="position:absolute;left:13518;top:6427;width:10;height:20" coordorigin="13518,6427" coordsize="10,20">
              <v:shape style="position:absolute;left:13518;top:6427;width:10;height:20" coordorigin="13518,6427" coordsize="10,20" path="m13518,6446l13527,6446,13527,6427,13518,6427,13518,6446xe" filled="true" fillcolor="#000000" stroked="false">
                <v:path arrowok="t"/>
                <v:fill type="solid"/>
              </v:shape>
            </v:group>
            <v:group style="position:absolute;left:13518;top:6446;width:10;height:20" coordorigin="13518,6446" coordsize="10,20">
              <v:shape style="position:absolute;left:13518;top:6446;width:10;height:20" coordorigin="13518,6446" coordsize="10,20" path="m13518,6465l13527,6465,13527,6446,13518,6446,13518,6465xe" filled="true" fillcolor="#000000" stroked="false">
                <v:path arrowok="t"/>
                <v:fill type="solid"/>
              </v:shape>
            </v:group>
            <v:group style="position:absolute;left:13518;top:6465;width:10;height:20" coordorigin="13518,6465" coordsize="10,20">
              <v:shape style="position:absolute;left:13518;top:6465;width:10;height:20" coordorigin="13518,6465" coordsize="10,20" path="m13518,6484l13527,6484,13527,6465,13518,6465,13518,6484xe" filled="true" fillcolor="#000000" stroked="false">
                <v:path arrowok="t"/>
                <v:fill type="solid"/>
              </v:shape>
            </v:group>
            <v:group style="position:absolute;left:13518;top:6484;width:10;height:20" coordorigin="13518,6484" coordsize="10,20">
              <v:shape style="position:absolute;left:13518;top:6484;width:10;height:20" coordorigin="13518,6484" coordsize="10,20" path="m13518,6504l13527,6504,13527,6484,13518,6484,13518,6504xe" filled="true" fillcolor="#000000" stroked="false">
                <v:path arrowok="t"/>
                <v:fill type="solid"/>
              </v:shape>
            </v:group>
            <v:group style="position:absolute;left:13518;top:6504;width:10;height:20" coordorigin="13518,6504" coordsize="10,20">
              <v:shape style="position:absolute;left:13518;top:6504;width:10;height:20" coordorigin="13518,6504" coordsize="10,20" path="m13518,6523l13527,6523,13527,6504,13518,6504,13518,6523xe" filled="true" fillcolor="#000000" stroked="false">
                <v:path arrowok="t"/>
                <v:fill type="solid"/>
              </v:shape>
            </v:group>
            <v:group style="position:absolute;left:13518;top:6523;width:10;height:20" coordorigin="13518,6523" coordsize="10,20">
              <v:shape style="position:absolute;left:13518;top:6523;width:10;height:20" coordorigin="13518,6523" coordsize="10,20" path="m13518,6542l13527,6542,13527,6523,13518,6523,13518,6542xe" filled="true" fillcolor="#000000" stroked="false">
                <v:path arrowok="t"/>
                <v:fill type="solid"/>
              </v:shape>
            </v:group>
            <v:group style="position:absolute;left:13518;top:6542;width:10;height:20" coordorigin="13518,6542" coordsize="10,20">
              <v:shape style="position:absolute;left:13518;top:6542;width:10;height:20" coordorigin="13518,6542" coordsize="10,20" path="m13518,6561l13527,6561,13527,6542,13518,6542,13518,6561xe" filled="true" fillcolor="#000000" stroked="false">
                <v:path arrowok="t"/>
                <v:fill type="solid"/>
              </v:shape>
            </v:group>
            <v:group style="position:absolute;left:13518;top:6561;width:10;height:20" coordorigin="13518,6561" coordsize="10,20">
              <v:shape style="position:absolute;left:13518;top:6561;width:10;height:20" coordorigin="13518,6561" coordsize="10,20" path="m13518,6580l13527,6580,13527,6561,13518,6561,13518,6580xe" filled="true" fillcolor="#000000" stroked="false">
                <v:path arrowok="t"/>
                <v:fill type="solid"/>
              </v:shape>
            </v:group>
            <v:group style="position:absolute;left:13518;top:6580;width:10;height:20" coordorigin="13518,6580" coordsize="10,20">
              <v:shape style="position:absolute;left:13518;top:6580;width:10;height:20" coordorigin="13518,6580" coordsize="10,20" path="m13518,6600l13527,6600,13527,6580,13518,6580,13518,6600xe" filled="true" fillcolor="#000000" stroked="false">
                <v:path arrowok="t"/>
                <v:fill type="solid"/>
              </v:shape>
            </v:group>
            <v:group style="position:absolute;left:13518;top:6600;width:10;height:20" coordorigin="13518,6600" coordsize="10,20">
              <v:shape style="position:absolute;left:13518;top:6600;width:10;height:20" coordorigin="13518,6600" coordsize="10,20" path="m13518,6619l13527,6619,13527,6600,13518,6600,13518,6619xe" filled="true" fillcolor="#000000" stroked="false">
                <v:path arrowok="t"/>
                <v:fill type="solid"/>
              </v:shape>
            </v:group>
            <v:group style="position:absolute;left:13518;top:6619;width:10;height:20" coordorigin="13518,6619" coordsize="10,20">
              <v:shape style="position:absolute;left:13518;top:6619;width:10;height:20" coordorigin="13518,6619" coordsize="10,20" path="m13518,6638l13527,6638,13527,6619,13518,6619,13518,6638xe" filled="true" fillcolor="#000000" stroked="false">
                <v:path arrowok="t"/>
                <v:fill type="solid"/>
              </v:shape>
            </v:group>
            <v:group style="position:absolute;left:13518;top:6638;width:10;height:20" coordorigin="13518,6638" coordsize="10,20">
              <v:shape style="position:absolute;left:13518;top:6638;width:10;height:20" coordorigin="13518,6638" coordsize="10,20" path="m13518,6657l13527,6657,13527,6638,13518,6638,13518,6657xe" filled="true" fillcolor="#000000" stroked="false">
                <v:path arrowok="t"/>
                <v:fill type="solid"/>
              </v:shape>
            </v:group>
            <v:group style="position:absolute;left:13518;top:6657;width:10;height:20" coordorigin="13518,6657" coordsize="10,20">
              <v:shape style="position:absolute;left:13518;top:6657;width:10;height:20" coordorigin="13518,6657" coordsize="10,20" path="m13518,6676l13527,6676,13527,6657,13518,6657,13518,6676xe" filled="true" fillcolor="#000000" stroked="false">
                <v:path arrowok="t"/>
                <v:fill type="solid"/>
              </v:shape>
            </v:group>
            <v:group style="position:absolute;left:13518;top:6676;width:10;height:20" coordorigin="13518,6676" coordsize="10,20">
              <v:shape style="position:absolute;left:13518;top:6676;width:10;height:20" coordorigin="13518,6676" coordsize="10,20" path="m13518,6696l13527,6696,13527,6676,13518,6676,13518,6696xe" filled="true" fillcolor="#000000" stroked="false">
                <v:path arrowok="t"/>
                <v:fill type="solid"/>
              </v:shape>
            </v:group>
            <v:group style="position:absolute;left:13518;top:6696;width:10;height:20" coordorigin="13518,6696" coordsize="10,20">
              <v:shape style="position:absolute;left:13518;top:6696;width:10;height:20" coordorigin="13518,6696" coordsize="10,20" path="m13518,6715l13527,6715,13527,6696,13518,6696,13518,6715xe" filled="true" fillcolor="#000000" stroked="false">
                <v:path arrowok="t"/>
                <v:fill type="solid"/>
              </v:shape>
            </v:group>
            <v:group style="position:absolute;left:13518;top:6715;width:10;height:20" coordorigin="13518,6715" coordsize="10,20">
              <v:shape style="position:absolute;left:13518;top:6715;width:10;height:20" coordorigin="13518,6715" coordsize="10,20" path="m13518,6734l13527,6734,13527,6715,13518,6715,13518,6734xe" filled="true" fillcolor="#000000" stroked="false">
                <v:path arrowok="t"/>
                <v:fill type="solid"/>
              </v:shape>
            </v:group>
            <v:group style="position:absolute;left:13518;top:6734;width:10;height:20" coordorigin="13518,6734" coordsize="10,20">
              <v:shape style="position:absolute;left:13518;top:6734;width:10;height:20" coordorigin="13518,6734" coordsize="10,20" path="m13518,6753l13527,6753,13527,6734,13518,6734,13518,6753xe" filled="true" fillcolor="#000000" stroked="false">
                <v:path arrowok="t"/>
                <v:fill type="solid"/>
              </v:shape>
            </v:group>
            <v:group style="position:absolute;left:13518;top:6753;width:10;height:20" coordorigin="13518,6753" coordsize="10,20">
              <v:shape style="position:absolute;left:13518;top:6753;width:10;height:20" coordorigin="13518,6753" coordsize="10,20" path="m13518,6772l13527,6772,13527,6753,13518,6753,13518,6772xe" filled="true" fillcolor="#000000" stroked="false">
                <v:path arrowok="t"/>
                <v:fill type="solid"/>
              </v:shape>
            </v:group>
            <v:group style="position:absolute;left:13518;top:6772;width:10;height:20" coordorigin="13518,6772" coordsize="10,20">
              <v:shape style="position:absolute;left:13518;top:6772;width:10;height:20" coordorigin="13518,6772" coordsize="10,20" path="m13518,6792l13527,6792,13527,6772,13518,6772,13518,6792xe" filled="true" fillcolor="#000000" stroked="false">
                <v:path arrowok="t"/>
                <v:fill type="solid"/>
              </v:shape>
            </v:group>
            <v:group style="position:absolute;left:13518;top:6792;width:10;height:20" coordorigin="13518,6792" coordsize="10,20">
              <v:shape style="position:absolute;left:13518;top:6792;width:10;height:20" coordorigin="13518,6792" coordsize="10,20" path="m13518,6811l13527,6811,13527,6792,13518,6792,13518,6811xe" filled="true" fillcolor="#000000" stroked="false">
                <v:path arrowok="t"/>
                <v:fill type="solid"/>
              </v:shape>
            </v:group>
            <v:group style="position:absolute;left:13518;top:6811;width:10;height:20" coordorigin="13518,6811" coordsize="10,20">
              <v:shape style="position:absolute;left:13518;top:6811;width:10;height:20" coordorigin="13518,6811" coordsize="10,20" path="m13518,6830l13527,6830,13527,6811,13518,6811,13518,6830xe" filled="true" fillcolor="#000000" stroked="false">
                <v:path arrowok="t"/>
                <v:fill type="solid"/>
              </v:shape>
            </v:group>
            <v:group style="position:absolute;left:13518;top:6830;width:10;height:20" coordorigin="13518,6830" coordsize="10,20">
              <v:shape style="position:absolute;left:13518;top:6830;width:10;height:20" coordorigin="13518,6830" coordsize="10,20" path="m13518,6849l13527,6849,13527,6830,13518,6830,13518,6849xe" filled="true" fillcolor="#000000" stroked="false">
                <v:path arrowok="t"/>
                <v:fill type="solid"/>
              </v:shape>
            </v:group>
            <v:group style="position:absolute;left:13518;top:6849;width:10;height:20" coordorigin="13518,6849" coordsize="10,20">
              <v:shape style="position:absolute;left:13518;top:6849;width:10;height:20" coordorigin="13518,6849" coordsize="10,20" path="m13518,6868l13527,6868,13527,6849,13518,6849,13518,6868xe" filled="true" fillcolor="#000000" stroked="false">
                <v:path arrowok="t"/>
                <v:fill type="solid"/>
              </v:shape>
            </v:group>
            <v:group style="position:absolute;left:13518;top:6868;width:10;height:20" coordorigin="13518,6868" coordsize="10,20">
              <v:shape style="position:absolute;left:13518;top:6868;width:10;height:20" coordorigin="13518,6868" coordsize="10,20" path="m13518,6888l13527,6888,13527,6868,13518,6868,13518,6888xe" filled="true" fillcolor="#000000" stroked="false">
                <v:path arrowok="t"/>
                <v:fill type="solid"/>
              </v:shape>
            </v:group>
            <v:group style="position:absolute;left:14687;top:5332;width:10;height:20" coordorigin="14687,5332" coordsize="10,20">
              <v:shape style="position:absolute;left:14687;top:5332;width:10;height:20" coordorigin="14687,5332" coordsize="10,20" path="m14687,5352l14696,5352,14696,5332,14687,5332,14687,5352xe" filled="true" fillcolor="#000000" stroked="false">
                <v:path arrowok="t"/>
                <v:fill type="solid"/>
              </v:shape>
            </v:group>
            <v:group style="position:absolute;left:14687;top:5352;width:10;height:20" coordorigin="14687,5352" coordsize="10,20">
              <v:shape style="position:absolute;left:14687;top:5352;width:10;height:20" coordorigin="14687,5352" coordsize="10,20" path="m14687,5371l14696,5371,14696,5352,14687,5352,14687,5371xe" filled="true" fillcolor="#000000" stroked="false">
                <v:path arrowok="t"/>
                <v:fill type="solid"/>
              </v:shape>
            </v:group>
            <v:group style="position:absolute;left:14687;top:5371;width:10;height:20" coordorigin="14687,5371" coordsize="10,20">
              <v:shape style="position:absolute;left:14687;top:5371;width:10;height:20" coordorigin="14687,5371" coordsize="10,20" path="m14687,5390l14696,5390,14696,5371,14687,5371,14687,5390xe" filled="true" fillcolor="#000000" stroked="false">
                <v:path arrowok="t"/>
                <v:fill type="solid"/>
              </v:shape>
            </v:group>
            <v:group style="position:absolute;left:14687;top:5390;width:10;height:20" coordorigin="14687,5390" coordsize="10,20">
              <v:shape style="position:absolute;left:14687;top:5390;width:10;height:20" coordorigin="14687,5390" coordsize="10,20" path="m14687,5409l14696,5409,14696,5390,14687,5390,14687,5409xe" filled="true" fillcolor="#000000" stroked="false">
                <v:path arrowok="t"/>
                <v:fill type="solid"/>
              </v:shape>
            </v:group>
            <v:group style="position:absolute;left:14687;top:5409;width:10;height:20" coordorigin="14687,5409" coordsize="10,20">
              <v:shape style="position:absolute;left:14687;top:5409;width:10;height:20" coordorigin="14687,5409" coordsize="10,20" path="m14687,5428l14696,5428,14696,5409,14687,5409,14687,5428xe" filled="true" fillcolor="#000000" stroked="false">
                <v:path arrowok="t"/>
                <v:fill type="solid"/>
              </v:shape>
            </v:group>
            <v:group style="position:absolute;left:14687;top:5428;width:10;height:20" coordorigin="14687,5428" coordsize="10,20">
              <v:shape style="position:absolute;left:14687;top:5428;width:10;height:20" coordorigin="14687,5428" coordsize="10,20" path="m14687,5448l14696,5448,14696,5428,14687,5428,14687,5448xe" filled="true" fillcolor="#000000" stroked="false">
                <v:path arrowok="t"/>
                <v:fill type="solid"/>
              </v:shape>
            </v:group>
            <v:group style="position:absolute;left:14687;top:5448;width:10;height:20" coordorigin="14687,5448" coordsize="10,20">
              <v:shape style="position:absolute;left:14687;top:5448;width:10;height:20" coordorigin="14687,5448" coordsize="10,20" path="m14687,5467l14696,5467,14696,5448,14687,5448,14687,5467xe" filled="true" fillcolor="#000000" stroked="false">
                <v:path arrowok="t"/>
                <v:fill type="solid"/>
              </v:shape>
            </v:group>
            <v:group style="position:absolute;left:14687;top:5467;width:10;height:20" coordorigin="14687,5467" coordsize="10,20">
              <v:shape style="position:absolute;left:14687;top:5467;width:10;height:20" coordorigin="14687,5467" coordsize="10,20" path="m14687,5486l14696,5486,14696,5467,14687,5467,14687,5486xe" filled="true" fillcolor="#000000" stroked="false">
                <v:path arrowok="t"/>
                <v:fill type="solid"/>
              </v:shape>
            </v:group>
            <v:group style="position:absolute;left:14687;top:5486;width:10;height:20" coordorigin="14687,5486" coordsize="10,20">
              <v:shape style="position:absolute;left:14687;top:5486;width:10;height:20" coordorigin="14687,5486" coordsize="10,20" path="m14687,5505l14696,5505,14696,5486,14687,5486,14687,5505xe" filled="true" fillcolor="#000000" stroked="false">
                <v:path arrowok="t"/>
                <v:fill type="solid"/>
              </v:shape>
            </v:group>
            <v:group style="position:absolute;left:14687;top:5505;width:10;height:20" coordorigin="14687,5505" coordsize="10,20">
              <v:shape style="position:absolute;left:14687;top:5505;width:10;height:20" coordorigin="14687,5505" coordsize="10,20" path="m14687,5524l14696,5524,14696,5505,14687,5505,14687,5524xe" filled="true" fillcolor="#000000" stroked="false">
                <v:path arrowok="t"/>
                <v:fill type="solid"/>
              </v:shape>
            </v:group>
            <v:group style="position:absolute;left:14687;top:5524;width:10;height:20" coordorigin="14687,5524" coordsize="10,20">
              <v:shape style="position:absolute;left:14687;top:5524;width:10;height:20" coordorigin="14687,5524" coordsize="10,20" path="m14687,5544l14696,5544,14696,5524,14687,5524,14687,5544xe" filled="true" fillcolor="#000000" stroked="false">
                <v:path arrowok="t"/>
                <v:fill type="solid"/>
              </v:shape>
            </v:group>
            <v:group style="position:absolute;left:14687;top:5544;width:10;height:20" coordorigin="14687,5544" coordsize="10,20">
              <v:shape style="position:absolute;left:14687;top:5544;width:10;height:20" coordorigin="14687,5544" coordsize="10,20" path="m14687,5563l14696,5563,14696,5544,14687,5544,14687,5563xe" filled="true" fillcolor="#000000" stroked="false">
                <v:path arrowok="t"/>
                <v:fill type="solid"/>
              </v:shape>
            </v:group>
            <v:group style="position:absolute;left:14687;top:5563;width:10;height:20" coordorigin="14687,5563" coordsize="10,20">
              <v:shape style="position:absolute;left:14687;top:5563;width:10;height:20" coordorigin="14687,5563" coordsize="10,20" path="m14687,5582l14696,5582,14696,5563,14687,5563,14687,5582xe" filled="true" fillcolor="#000000" stroked="false">
                <v:path arrowok="t"/>
                <v:fill type="solid"/>
              </v:shape>
            </v:group>
            <v:group style="position:absolute;left:14687;top:5582;width:10;height:20" coordorigin="14687,5582" coordsize="10,20">
              <v:shape style="position:absolute;left:14687;top:5582;width:10;height:20" coordorigin="14687,5582" coordsize="10,20" path="m14687,5601l14696,5601,14696,5582,14687,5582,14687,5601xe" filled="true" fillcolor="#000000" stroked="false">
                <v:path arrowok="t"/>
                <v:fill type="solid"/>
              </v:shape>
            </v:group>
            <v:group style="position:absolute;left:14687;top:5601;width:10;height:20" coordorigin="14687,5601" coordsize="10,20">
              <v:shape style="position:absolute;left:14687;top:5601;width:10;height:20" coordorigin="14687,5601" coordsize="10,20" path="m14687,5620l14696,5620,14696,5601,14687,5601,14687,5620xe" filled="true" fillcolor="#000000" stroked="false">
                <v:path arrowok="t"/>
                <v:fill type="solid"/>
              </v:shape>
            </v:group>
            <v:group style="position:absolute;left:14687;top:5620;width:10;height:20" coordorigin="14687,5620" coordsize="10,20">
              <v:shape style="position:absolute;left:14687;top:5620;width:10;height:20" coordorigin="14687,5620" coordsize="10,20" path="m14687,5640l14696,5640,14696,5620,14687,5620,14687,5640xe" filled="true" fillcolor="#000000" stroked="false">
                <v:path arrowok="t"/>
                <v:fill type="solid"/>
              </v:shape>
            </v:group>
            <v:group style="position:absolute;left:14687;top:5640;width:10;height:20" coordorigin="14687,5640" coordsize="10,20">
              <v:shape style="position:absolute;left:14687;top:5640;width:10;height:20" coordorigin="14687,5640" coordsize="10,20" path="m14687,5659l14696,5659,14696,5640,14687,5640,14687,5659xe" filled="true" fillcolor="#000000" stroked="false">
                <v:path arrowok="t"/>
                <v:fill type="solid"/>
              </v:shape>
            </v:group>
            <v:group style="position:absolute;left:14687;top:5659;width:10;height:20" coordorigin="14687,5659" coordsize="10,20">
              <v:shape style="position:absolute;left:14687;top:5659;width:10;height:20" coordorigin="14687,5659" coordsize="10,20" path="m14687,5678l14696,5678,14696,5659,14687,5659,14687,5678xe" filled="true" fillcolor="#000000" stroked="false">
                <v:path arrowok="t"/>
                <v:fill type="solid"/>
              </v:shape>
            </v:group>
            <v:group style="position:absolute;left:14687;top:5678;width:10;height:20" coordorigin="14687,5678" coordsize="10,20">
              <v:shape style="position:absolute;left:14687;top:5678;width:10;height:20" coordorigin="14687,5678" coordsize="10,20" path="m14687,5697l14696,5697,14696,5678,14687,5678,14687,5697xe" filled="true" fillcolor="#000000" stroked="false">
                <v:path arrowok="t"/>
                <v:fill type="solid"/>
              </v:shape>
            </v:group>
            <v:group style="position:absolute;left:14687;top:5697;width:10;height:20" coordorigin="14687,5697" coordsize="10,20">
              <v:shape style="position:absolute;left:14687;top:5697;width:10;height:20" coordorigin="14687,5697" coordsize="10,20" path="m14687,5716l14696,5716,14696,5697,14687,5697,14687,5716xe" filled="true" fillcolor="#000000" stroked="false">
                <v:path arrowok="t"/>
                <v:fill type="solid"/>
              </v:shape>
            </v:group>
            <v:group style="position:absolute;left:14687;top:5716;width:10;height:20" coordorigin="14687,5716" coordsize="10,20">
              <v:shape style="position:absolute;left:14687;top:5716;width:10;height:20" coordorigin="14687,5716" coordsize="10,20" path="m14687,5736l14696,5736,14696,5716,14687,5716,14687,5736xe" filled="true" fillcolor="#000000" stroked="false">
                <v:path arrowok="t"/>
                <v:fill type="solid"/>
              </v:shape>
            </v:group>
            <v:group style="position:absolute;left:14687;top:5736;width:10;height:20" coordorigin="14687,5736" coordsize="10,20">
              <v:shape style="position:absolute;left:14687;top:5736;width:10;height:20" coordorigin="14687,5736" coordsize="10,20" path="m14687,5755l14696,5755,14696,5736,14687,5736,14687,5755xe" filled="true" fillcolor="#000000" stroked="false">
                <v:path arrowok="t"/>
                <v:fill type="solid"/>
              </v:shape>
            </v:group>
            <v:group style="position:absolute;left:14687;top:5755;width:10;height:20" coordorigin="14687,5755" coordsize="10,20">
              <v:shape style="position:absolute;left:14687;top:5755;width:10;height:20" coordorigin="14687,5755" coordsize="10,20" path="m14687,5774l14696,5774,14696,5755,14687,5755,14687,5774xe" filled="true" fillcolor="#000000" stroked="false">
                <v:path arrowok="t"/>
                <v:fill type="solid"/>
              </v:shape>
            </v:group>
            <v:group style="position:absolute;left:14687;top:5774;width:10;height:20" coordorigin="14687,5774" coordsize="10,20">
              <v:shape style="position:absolute;left:14687;top:5774;width:10;height:20" coordorigin="14687,5774" coordsize="10,20" path="m14687,5793l14696,5793,14696,5774,14687,5774,14687,5793xe" filled="true" fillcolor="#000000" stroked="false">
                <v:path arrowok="t"/>
                <v:fill type="solid"/>
              </v:shape>
            </v:group>
            <v:group style="position:absolute;left:14687;top:5793;width:10;height:20" coordorigin="14687,5793" coordsize="10,20">
              <v:shape style="position:absolute;left:14687;top:5793;width:10;height:20" coordorigin="14687,5793" coordsize="10,20" path="m14687,5812l14696,5812,14696,5793,14687,5793,14687,5812xe" filled="true" fillcolor="#000000" stroked="false">
                <v:path arrowok="t"/>
                <v:fill type="solid"/>
              </v:shape>
            </v:group>
            <v:group style="position:absolute;left:14687;top:5812;width:10;height:20" coordorigin="14687,5812" coordsize="10,20">
              <v:shape style="position:absolute;left:14687;top:5812;width:10;height:20" coordorigin="14687,5812" coordsize="10,20" path="m14687,5832l14696,5832,14696,5812,14687,5812,14687,5832xe" filled="true" fillcolor="#000000" stroked="false">
                <v:path arrowok="t"/>
                <v:fill type="solid"/>
              </v:shape>
            </v:group>
            <v:group style="position:absolute;left:14687;top:5832;width:10;height:20" coordorigin="14687,5832" coordsize="10,20">
              <v:shape style="position:absolute;left:14687;top:5832;width:10;height:20" coordorigin="14687,5832" coordsize="10,20" path="m14687,5851l14696,5851,14696,5832,14687,5832,14687,5851xe" filled="true" fillcolor="#000000" stroked="false">
                <v:path arrowok="t"/>
                <v:fill type="solid"/>
              </v:shape>
            </v:group>
            <v:group style="position:absolute;left:14687;top:5851;width:10;height:20" coordorigin="14687,5851" coordsize="10,20">
              <v:shape style="position:absolute;left:14687;top:5851;width:10;height:20" coordorigin="14687,5851" coordsize="10,20" path="m14687,5870l14696,5870,14696,5851,14687,5851,14687,5870xe" filled="true" fillcolor="#000000" stroked="false">
                <v:path arrowok="t"/>
                <v:fill type="solid"/>
              </v:shape>
            </v:group>
            <v:group style="position:absolute;left:14687;top:5870;width:10;height:20" coordorigin="14687,5870" coordsize="10,20">
              <v:shape style="position:absolute;left:14687;top:5870;width:10;height:20" coordorigin="14687,5870" coordsize="10,20" path="m14687,5889l14696,5889,14696,5870,14687,5870,14687,5889xe" filled="true" fillcolor="#000000" stroked="false">
                <v:path arrowok="t"/>
                <v:fill type="solid"/>
              </v:shape>
            </v:group>
            <v:group style="position:absolute;left:14687;top:5889;width:10;height:20" coordorigin="14687,5889" coordsize="10,20">
              <v:shape style="position:absolute;left:14687;top:5889;width:10;height:20" coordorigin="14687,5889" coordsize="10,20" path="m14687,5908l14696,5908,14696,5889,14687,5889,14687,5908xe" filled="true" fillcolor="#000000" stroked="false">
                <v:path arrowok="t"/>
                <v:fill type="solid"/>
              </v:shape>
            </v:group>
            <v:group style="position:absolute;left:14687;top:5908;width:10;height:20" coordorigin="14687,5908" coordsize="10,20">
              <v:shape style="position:absolute;left:14687;top:5908;width:10;height:20" coordorigin="14687,5908" coordsize="10,20" path="m14687,5928l14696,5928,14696,5908,14687,5908,14687,5928xe" filled="true" fillcolor="#000000" stroked="false">
                <v:path arrowok="t"/>
                <v:fill type="solid"/>
              </v:shape>
            </v:group>
            <v:group style="position:absolute;left:14687;top:5928;width:10;height:20" coordorigin="14687,5928" coordsize="10,20">
              <v:shape style="position:absolute;left:14687;top:5928;width:10;height:20" coordorigin="14687,5928" coordsize="10,20" path="m14687,5947l14696,5947,14696,5928,14687,5928,14687,5947xe" filled="true" fillcolor="#000000" stroked="false">
                <v:path arrowok="t"/>
                <v:fill type="solid"/>
              </v:shape>
            </v:group>
            <v:group style="position:absolute;left:14687;top:5947;width:10;height:20" coordorigin="14687,5947" coordsize="10,20">
              <v:shape style="position:absolute;left:14687;top:5947;width:10;height:20" coordorigin="14687,5947" coordsize="10,20" path="m14687,5966l14696,5966,14696,5947,14687,5947,14687,5966xe" filled="true" fillcolor="#000000" stroked="false">
                <v:path arrowok="t"/>
                <v:fill type="solid"/>
              </v:shape>
            </v:group>
            <v:group style="position:absolute;left:14687;top:5966;width:10;height:20" coordorigin="14687,5966" coordsize="10,20">
              <v:shape style="position:absolute;left:14687;top:5966;width:10;height:20" coordorigin="14687,5966" coordsize="10,20" path="m14687,5985l14696,5985,14696,5966,14687,5966,14687,5985xe" filled="true" fillcolor="#000000" stroked="false">
                <v:path arrowok="t"/>
                <v:fill type="solid"/>
              </v:shape>
            </v:group>
            <v:group style="position:absolute;left:14687;top:5985;width:10;height:20" coordorigin="14687,5985" coordsize="10,20">
              <v:shape style="position:absolute;left:14687;top:5985;width:10;height:20" coordorigin="14687,5985" coordsize="10,20" path="m14687,6004l14696,6004,14696,5985,14687,5985,14687,6004xe" filled="true" fillcolor="#000000" stroked="false">
                <v:path arrowok="t"/>
                <v:fill type="solid"/>
              </v:shape>
            </v:group>
            <v:group style="position:absolute;left:14687;top:6004;width:10;height:20" coordorigin="14687,6004" coordsize="10,20">
              <v:shape style="position:absolute;left:14687;top:6004;width:10;height:20" coordorigin="14687,6004" coordsize="10,20" path="m14687,6024l14696,6024,14696,6004,14687,6004,14687,6024xe" filled="true" fillcolor="#000000" stroked="false">
                <v:path arrowok="t"/>
                <v:fill type="solid"/>
              </v:shape>
            </v:group>
            <v:group style="position:absolute;left:14687;top:6024;width:10;height:20" coordorigin="14687,6024" coordsize="10,20">
              <v:shape style="position:absolute;left:14687;top:6024;width:10;height:20" coordorigin="14687,6024" coordsize="10,20" path="m14687,6043l14696,6043,14696,6024,14687,6024,14687,6043xe" filled="true" fillcolor="#000000" stroked="false">
                <v:path arrowok="t"/>
                <v:fill type="solid"/>
              </v:shape>
            </v:group>
            <v:group style="position:absolute;left:14687;top:6043;width:10;height:20" coordorigin="14687,6043" coordsize="10,20">
              <v:shape style="position:absolute;left:14687;top:6043;width:10;height:20" coordorigin="14687,6043" coordsize="10,20" path="m14687,6062l14696,6062,14696,6043,14687,6043,14687,6062xe" filled="true" fillcolor="#000000" stroked="false">
                <v:path arrowok="t"/>
                <v:fill type="solid"/>
              </v:shape>
            </v:group>
            <v:group style="position:absolute;left:14687;top:6062;width:10;height:20" coordorigin="14687,6062" coordsize="10,20">
              <v:shape style="position:absolute;left:14687;top:6062;width:10;height:20" coordorigin="14687,6062" coordsize="10,20" path="m14687,6081l14696,6081,14696,6062,14687,6062,14687,6081xe" filled="true" fillcolor="#000000" stroked="false">
                <v:path arrowok="t"/>
                <v:fill type="solid"/>
              </v:shape>
            </v:group>
            <v:group style="position:absolute;left:14687;top:6081;width:10;height:20" coordorigin="14687,6081" coordsize="10,20">
              <v:shape style="position:absolute;left:14687;top:6081;width:10;height:20" coordorigin="14687,6081" coordsize="10,20" path="m14687,6100l14696,6100,14696,6081,14687,6081,14687,6100xe" filled="true" fillcolor="#000000" stroked="false">
                <v:path arrowok="t"/>
                <v:fill type="solid"/>
              </v:shape>
            </v:group>
            <v:group style="position:absolute;left:14687;top:6100;width:10;height:20" coordorigin="14687,6100" coordsize="10,20">
              <v:shape style="position:absolute;left:14687;top:6100;width:10;height:20" coordorigin="14687,6100" coordsize="10,20" path="m14687,6120l14696,6120,14696,6100,14687,6100,14687,6120xe" filled="true" fillcolor="#000000" stroked="false">
                <v:path arrowok="t"/>
                <v:fill type="solid"/>
              </v:shape>
            </v:group>
            <v:group style="position:absolute;left:14687;top:6120;width:10;height:20" coordorigin="14687,6120" coordsize="10,20">
              <v:shape style="position:absolute;left:14687;top:6120;width:10;height:20" coordorigin="14687,6120" coordsize="10,20" path="m14687,6139l14696,6139,14696,6120,14687,6120,14687,6139xe" filled="true" fillcolor="#000000" stroked="false">
                <v:path arrowok="t"/>
                <v:fill type="solid"/>
              </v:shape>
            </v:group>
            <v:group style="position:absolute;left:14687;top:6139;width:10;height:20" coordorigin="14687,6139" coordsize="10,20">
              <v:shape style="position:absolute;left:14687;top:6139;width:10;height:20" coordorigin="14687,6139" coordsize="10,20" path="m14687,6158l14696,6158,14696,6139,14687,6139,14687,6158xe" filled="true" fillcolor="#000000" stroked="false">
                <v:path arrowok="t"/>
                <v:fill type="solid"/>
              </v:shape>
            </v:group>
            <v:group style="position:absolute;left:14687;top:6158;width:10;height:20" coordorigin="14687,6158" coordsize="10,20">
              <v:shape style="position:absolute;left:14687;top:6158;width:10;height:20" coordorigin="14687,6158" coordsize="10,20" path="m14687,6177l14696,6177,14696,6158,14687,6158,14687,6177xe" filled="true" fillcolor="#000000" stroked="false">
                <v:path arrowok="t"/>
                <v:fill type="solid"/>
              </v:shape>
            </v:group>
            <v:group style="position:absolute;left:14687;top:6177;width:10;height:20" coordorigin="14687,6177" coordsize="10,20">
              <v:shape style="position:absolute;left:14687;top:6177;width:10;height:20" coordorigin="14687,6177" coordsize="10,20" path="m14687,6196l14696,6196,14696,6177,14687,6177,14687,6196xe" filled="true" fillcolor="#000000" stroked="false">
                <v:path arrowok="t"/>
                <v:fill type="solid"/>
              </v:shape>
            </v:group>
            <v:group style="position:absolute;left:14687;top:6196;width:10;height:20" coordorigin="14687,6196" coordsize="10,20">
              <v:shape style="position:absolute;left:14687;top:6196;width:10;height:20" coordorigin="14687,6196" coordsize="10,20" path="m14687,6216l14696,6216,14696,6196,14687,6196,14687,6216xe" filled="true" fillcolor="#000000" stroked="false">
                <v:path arrowok="t"/>
                <v:fill type="solid"/>
              </v:shape>
            </v:group>
            <v:group style="position:absolute;left:14687;top:6216;width:10;height:20" coordorigin="14687,6216" coordsize="10,20">
              <v:shape style="position:absolute;left:14687;top:6216;width:10;height:20" coordorigin="14687,6216" coordsize="10,20" path="m14687,6235l14696,6235,14696,6216,14687,6216,14687,6235xe" filled="true" fillcolor="#000000" stroked="false">
                <v:path arrowok="t"/>
                <v:fill type="solid"/>
              </v:shape>
            </v:group>
            <v:group style="position:absolute;left:14687;top:6235;width:10;height:20" coordorigin="14687,6235" coordsize="10,20">
              <v:shape style="position:absolute;left:14687;top:6235;width:10;height:20" coordorigin="14687,6235" coordsize="10,20" path="m14687,6254l14696,6254,14696,6235,14687,6235,14687,6254xe" filled="true" fillcolor="#000000" stroked="false">
                <v:path arrowok="t"/>
                <v:fill type="solid"/>
              </v:shape>
            </v:group>
            <v:group style="position:absolute;left:14687;top:6254;width:10;height:20" coordorigin="14687,6254" coordsize="10,20">
              <v:shape style="position:absolute;left:14687;top:6254;width:10;height:20" coordorigin="14687,6254" coordsize="10,20" path="m14687,6273l14696,6273,14696,6254,14687,6254,14687,6273xe" filled="true" fillcolor="#000000" stroked="false">
                <v:path arrowok="t"/>
                <v:fill type="solid"/>
              </v:shape>
            </v:group>
            <v:group style="position:absolute;left:14687;top:6273;width:10;height:20" coordorigin="14687,6273" coordsize="10,20">
              <v:shape style="position:absolute;left:14687;top:6273;width:10;height:20" coordorigin="14687,6273" coordsize="10,20" path="m14687,6292l14696,6292,14696,6273,14687,6273,14687,6292xe" filled="true" fillcolor="#000000" stroked="false">
                <v:path arrowok="t"/>
                <v:fill type="solid"/>
              </v:shape>
            </v:group>
            <v:group style="position:absolute;left:14687;top:6292;width:10;height:20" coordorigin="14687,6292" coordsize="10,20">
              <v:shape style="position:absolute;left:14687;top:6292;width:10;height:20" coordorigin="14687,6292" coordsize="10,20" path="m14687,6312l14696,6312,14696,6292,14687,6292,14687,6312xe" filled="true" fillcolor="#000000" stroked="false">
                <v:path arrowok="t"/>
                <v:fill type="solid"/>
              </v:shape>
            </v:group>
            <v:group style="position:absolute;left:14687;top:6312;width:10;height:20" coordorigin="14687,6312" coordsize="10,20">
              <v:shape style="position:absolute;left:14687;top:6312;width:10;height:20" coordorigin="14687,6312" coordsize="10,20" path="m14687,6331l14696,6331,14696,6312,14687,6312,14687,6331xe" filled="true" fillcolor="#000000" stroked="false">
                <v:path arrowok="t"/>
                <v:fill type="solid"/>
              </v:shape>
            </v:group>
            <v:group style="position:absolute;left:14687;top:6331;width:10;height:20" coordorigin="14687,6331" coordsize="10,20">
              <v:shape style="position:absolute;left:14687;top:6331;width:10;height:20" coordorigin="14687,6331" coordsize="10,20" path="m14687,6350l14696,6350,14696,6331,14687,6331,14687,6350xe" filled="true" fillcolor="#000000" stroked="false">
                <v:path arrowok="t"/>
                <v:fill type="solid"/>
              </v:shape>
            </v:group>
            <v:group style="position:absolute;left:14687;top:6350;width:10;height:20" coordorigin="14687,6350" coordsize="10,20">
              <v:shape style="position:absolute;left:14687;top:6350;width:10;height:20" coordorigin="14687,6350" coordsize="10,20" path="m14687,6369l14696,6369,14696,6350,14687,6350,14687,6369xe" filled="true" fillcolor="#000000" stroked="false">
                <v:path arrowok="t"/>
                <v:fill type="solid"/>
              </v:shape>
            </v:group>
            <v:group style="position:absolute;left:14687;top:6369;width:10;height:20" coordorigin="14687,6369" coordsize="10,20">
              <v:shape style="position:absolute;left:14687;top:6369;width:10;height:20" coordorigin="14687,6369" coordsize="10,20" path="m14687,6388l14696,6388,14696,6369,14687,6369,14687,6388xe" filled="true" fillcolor="#000000" stroked="false">
                <v:path arrowok="t"/>
                <v:fill type="solid"/>
              </v:shape>
            </v:group>
            <v:group style="position:absolute;left:14687;top:6388;width:10;height:20" coordorigin="14687,6388" coordsize="10,20">
              <v:shape style="position:absolute;left:14687;top:6388;width:10;height:20" coordorigin="14687,6388" coordsize="10,20" path="m14687,6408l14696,6408,14696,6388,14687,6388,14687,6408xe" filled="true" fillcolor="#000000" stroked="false">
                <v:path arrowok="t"/>
                <v:fill type="solid"/>
              </v:shape>
            </v:group>
            <v:group style="position:absolute;left:14687;top:6408;width:10;height:20" coordorigin="14687,6408" coordsize="10,20">
              <v:shape style="position:absolute;left:14687;top:6408;width:10;height:20" coordorigin="14687,6408" coordsize="10,20" path="m14687,6427l14696,6427,14696,6408,14687,6408,14687,6427xe" filled="true" fillcolor="#000000" stroked="false">
                <v:path arrowok="t"/>
                <v:fill type="solid"/>
              </v:shape>
            </v:group>
            <v:group style="position:absolute;left:14687;top:6427;width:10;height:20" coordorigin="14687,6427" coordsize="10,20">
              <v:shape style="position:absolute;left:14687;top:6427;width:10;height:20" coordorigin="14687,6427" coordsize="10,20" path="m14687,6446l14696,6446,14696,6427,14687,6427,14687,6446xe" filled="true" fillcolor="#000000" stroked="false">
                <v:path arrowok="t"/>
                <v:fill type="solid"/>
              </v:shape>
            </v:group>
            <v:group style="position:absolute;left:14687;top:6446;width:10;height:20" coordorigin="14687,6446" coordsize="10,20">
              <v:shape style="position:absolute;left:14687;top:6446;width:10;height:20" coordorigin="14687,6446" coordsize="10,20" path="m14687,6465l14696,6465,14696,6446,14687,6446,14687,6465xe" filled="true" fillcolor="#000000" stroked="false">
                <v:path arrowok="t"/>
                <v:fill type="solid"/>
              </v:shape>
            </v:group>
            <v:group style="position:absolute;left:14687;top:6465;width:10;height:20" coordorigin="14687,6465" coordsize="10,20">
              <v:shape style="position:absolute;left:14687;top:6465;width:10;height:20" coordorigin="14687,6465" coordsize="10,20" path="m14687,6484l14696,6484,14696,6465,14687,6465,14687,6484xe" filled="true" fillcolor="#000000" stroked="false">
                <v:path arrowok="t"/>
                <v:fill type="solid"/>
              </v:shape>
            </v:group>
            <v:group style="position:absolute;left:14687;top:6484;width:10;height:20" coordorigin="14687,6484" coordsize="10,20">
              <v:shape style="position:absolute;left:14687;top:6484;width:10;height:20" coordorigin="14687,6484" coordsize="10,20" path="m14687,6504l14696,6504,14696,6484,14687,6484,14687,6504xe" filled="true" fillcolor="#000000" stroked="false">
                <v:path arrowok="t"/>
                <v:fill type="solid"/>
              </v:shape>
            </v:group>
            <v:group style="position:absolute;left:14687;top:6504;width:10;height:20" coordorigin="14687,6504" coordsize="10,20">
              <v:shape style="position:absolute;left:14687;top:6504;width:10;height:20" coordorigin="14687,6504" coordsize="10,20" path="m14687,6523l14696,6523,14696,6504,14687,6504,14687,6523xe" filled="true" fillcolor="#000000" stroked="false">
                <v:path arrowok="t"/>
                <v:fill type="solid"/>
              </v:shape>
            </v:group>
            <v:group style="position:absolute;left:14687;top:6523;width:10;height:20" coordorigin="14687,6523" coordsize="10,20">
              <v:shape style="position:absolute;left:14687;top:6523;width:10;height:20" coordorigin="14687,6523" coordsize="10,20" path="m14687,6542l14696,6542,14696,6523,14687,6523,14687,6542xe" filled="true" fillcolor="#000000" stroked="false">
                <v:path arrowok="t"/>
                <v:fill type="solid"/>
              </v:shape>
            </v:group>
            <v:group style="position:absolute;left:14687;top:6542;width:10;height:20" coordorigin="14687,6542" coordsize="10,20">
              <v:shape style="position:absolute;left:14687;top:6542;width:10;height:20" coordorigin="14687,6542" coordsize="10,20" path="m14687,6561l14696,6561,14696,6542,14687,6542,14687,6561xe" filled="true" fillcolor="#000000" stroked="false">
                <v:path arrowok="t"/>
                <v:fill type="solid"/>
              </v:shape>
            </v:group>
            <v:group style="position:absolute;left:14687;top:6561;width:10;height:20" coordorigin="14687,6561" coordsize="10,20">
              <v:shape style="position:absolute;left:14687;top:6561;width:10;height:20" coordorigin="14687,6561" coordsize="10,20" path="m14687,6580l14696,6580,14696,6561,14687,6561,14687,6580xe" filled="true" fillcolor="#000000" stroked="false">
                <v:path arrowok="t"/>
                <v:fill type="solid"/>
              </v:shape>
            </v:group>
            <v:group style="position:absolute;left:14687;top:6580;width:10;height:20" coordorigin="14687,6580" coordsize="10,20">
              <v:shape style="position:absolute;left:14687;top:6580;width:10;height:20" coordorigin="14687,6580" coordsize="10,20" path="m14687,6600l14696,6600,14696,6580,14687,6580,14687,6600xe" filled="true" fillcolor="#000000" stroked="false">
                <v:path arrowok="t"/>
                <v:fill type="solid"/>
              </v:shape>
            </v:group>
            <v:group style="position:absolute;left:14687;top:6600;width:10;height:20" coordorigin="14687,6600" coordsize="10,20">
              <v:shape style="position:absolute;left:14687;top:6600;width:10;height:20" coordorigin="14687,6600" coordsize="10,20" path="m14687,6619l14696,6619,14696,6600,14687,6600,14687,6619xe" filled="true" fillcolor="#000000" stroked="false">
                <v:path arrowok="t"/>
                <v:fill type="solid"/>
              </v:shape>
            </v:group>
            <v:group style="position:absolute;left:14687;top:6619;width:10;height:20" coordorigin="14687,6619" coordsize="10,20">
              <v:shape style="position:absolute;left:14687;top:6619;width:10;height:20" coordorigin="14687,6619" coordsize="10,20" path="m14687,6638l14696,6638,14696,6619,14687,6619,14687,6638xe" filled="true" fillcolor="#000000" stroked="false">
                <v:path arrowok="t"/>
                <v:fill type="solid"/>
              </v:shape>
            </v:group>
            <v:group style="position:absolute;left:14687;top:6638;width:10;height:20" coordorigin="14687,6638" coordsize="10,20">
              <v:shape style="position:absolute;left:14687;top:6638;width:10;height:20" coordorigin="14687,6638" coordsize="10,20" path="m14687,6657l14696,6657,14696,6638,14687,6638,14687,6657xe" filled="true" fillcolor="#000000" stroked="false">
                <v:path arrowok="t"/>
                <v:fill type="solid"/>
              </v:shape>
            </v:group>
            <v:group style="position:absolute;left:14687;top:6657;width:10;height:20" coordorigin="14687,6657" coordsize="10,20">
              <v:shape style="position:absolute;left:14687;top:6657;width:10;height:20" coordorigin="14687,6657" coordsize="10,20" path="m14687,6676l14696,6676,14696,6657,14687,6657,14687,6676xe" filled="true" fillcolor="#000000" stroked="false">
                <v:path arrowok="t"/>
                <v:fill type="solid"/>
              </v:shape>
            </v:group>
            <v:group style="position:absolute;left:14687;top:6676;width:10;height:20" coordorigin="14687,6676" coordsize="10,20">
              <v:shape style="position:absolute;left:14687;top:6676;width:10;height:20" coordorigin="14687,6676" coordsize="10,20" path="m14687,6696l14696,6696,14696,6676,14687,6676,14687,6696xe" filled="true" fillcolor="#000000" stroked="false">
                <v:path arrowok="t"/>
                <v:fill type="solid"/>
              </v:shape>
            </v:group>
            <v:group style="position:absolute;left:14687;top:6696;width:10;height:20" coordorigin="14687,6696" coordsize="10,20">
              <v:shape style="position:absolute;left:14687;top:6696;width:10;height:20" coordorigin="14687,6696" coordsize="10,20" path="m14687,6715l14696,6715,14696,6696,14687,6696,14687,6715xe" filled="true" fillcolor="#000000" stroked="false">
                <v:path arrowok="t"/>
                <v:fill type="solid"/>
              </v:shape>
            </v:group>
            <v:group style="position:absolute;left:14687;top:6715;width:10;height:20" coordorigin="14687,6715" coordsize="10,20">
              <v:shape style="position:absolute;left:14687;top:6715;width:10;height:20" coordorigin="14687,6715" coordsize="10,20" path="m14687,6734l14696,6734,14696,6715,14687,6715,14687,6734xe" filled="true" fillcolor="#000000" stroked="false">
                <v:path arrowok="t"/>
                <v:fill type="solid"/>
              </v:shape>
            </v:group>
            <v:group style="position:absolute;left:14687;top:6734;width:10;height:20" coordorigin="14687,6734" coordsize="10,20">
              <v:shape style="position:absolute;left:14687;top:6734;width:10;height:20" coordorigin="14687,6734" coordsize="10,20" path="m14687,6753l14696,6753,14696,6734,14687,6734,14687,6753xe" filled="true" fillcolor="#000000" stroked="false">
                <v:path arrowok="t"/>
                <v:fill type="solid"/>
              </v:shape>
            </v:group>
            <v:group style="position:absolute;left:14687;top:6753;width:10;height:20" coordorigin="14687,6753" coordsize="10,20">
              <v:shape style="position:absolute;left:14687;top:6753;width:10;height:20" coordorigin="14687,6753" coordsize="10,20" path="m14687,6772l14696,6772,14696,6753,14687,6753,14687,6772xe" filled="true" fillcolor="#000000" stroked="false">
                <v:path arrowok="t"/>
                <v:fill type="solid"/>
              </v:shape>
            </v:group>
            <v:group style="position:absolute;left:14687;top:6772;width:10;height:20" coordorigin="14687,6772" coordsize="10,20">
              <v:shape style="position:absolute;left:14687;top:6772;width:10;height:20" coordorigin="14687,6772" coordsize="10,20" path="m14687,6792l14696,6792,14696,6772,14687,6772,14687,6792xe" filled="true" fillcolor="#000000" stroked="false">
                <v:path arrowok="t"/>
                <v:fill type="solid"/>
              </v:shape>
            </v:group>
            <v:group style="position:absolute;left:14687;top:6792;width:10;height:20" coordorigin="14687,6792" coordsize="10,20">
              <v:shape style="position:absolute;left:14687;top:6792;width:10;height:20" coordorigin="14687,6792" coordsize="10,20" path="m14687,6811l14696,6811,14696,6792,14687,6792,14687,6811xe" filled="true" fillcolor="#000000" stroked="false">
                <v:path arrowok="t"/>
                <v:fill type="solid"/>
              </v:shape>
            </v:group>
            <v:group style="position:absolute;left:14687;top:6811;width:10;height:20" coordorigin="14687,6811" coordsize="10,20">
              <v:shape style="position:absolute;left:14687;top:6811;width:10;height:20" coordorigin="14687,6811" coordsize="10,20" path="m14687,6830l14696,6830,14696,6811,14687,6811,14687,6830xe" filled="true" fillcolor="#000000" stroked="false">
                <v:path arrowok="t"/>
                <v:fill type="solid"/>
              </v:shape>
            </v:group>
            <v:group style="position:absolute;left:14687;top:6830;width:10;height:20" coordorigin="14687,6830" coordsize="10,20">
              <v:shape style="position:absolute;left:14687;top:6830;width:10;height:20" coordorigin="14687,6830" coordsize="10,20" path="m14687,6849l14696,6849,14696,6830,14687,6830,14687,6849xe" filled="true" fillcolor="#000000" stroked="false">
                <v:path arrowok="t"/>
                <v:fill type="solid"/>
              </v:shape>
            </v:group>
            <v:group style="position:absolute;left:14687;top:6849;width:10;height:20" coordorigin="14687,6849" coordsize="10,20">
              <v:shape style="position:absolute;left:14687;top:6849;width:10;height:20" coordorigin="14687,6849" coordsize="10,20" path="m14687,6868l14696,6868,14696,6849,14687,6849,14687,6868xe" filled="true" fillcolor="#000000" stroked="false">
                <v:path arrowok="t"/>
                <v:fill type="solid"/>
              </v:shape>
            </v:group>
            <v:group style="position:absolute;left:14687;top:6868;width:10;height:20" coordorigin="14687,6868" coordsize="10,20">
              <v:shape style="position:absolute;left:14687;top:6868;width:10;height:20" coordorigin="14687,6868" coordsize="10,20" path="m14687,6888l14696,6888,14696,6868,14687,6868,14687,6888xe" filled="true" fillcolor="#000000" stroked="false">
                <v:path arrowok="t"/>
                <v:fill type="solid"/>
              </v:shape>
            </v:group>
            <v:group style="position:absolute;left:1332;top:6891;width:1663;height:333" coordorigin="1332,6891" coordsize="1663,333">
              <v:shape style="position:absolute;left:1332;top:6891;width:1663;height:333" coordorigin="1332,6891" coordsize="1663,333" path="m1332,7224l2994,7224,2994,6891,1332,6891,1332,7224xe" filled="true" fillcolor="#d2d2d2" stroked="false">
                <v:path arrowok="t"/>
                <v:fill type="solid"/>
              </v:shape>
              <v:shape style="position:absolute;left:2985;top:6888;width:29;height:24" type="#_x0000_t75" stroked="false">
                <v:imagedata r:id="rId135" o:title=""/>
              </v:shape>
            </v:group>
            <v:group style="position:absolute;left:6374;top:6891;width:10;height:20" coordorigin="6374,6891" coordsize="10,20">
              <v:shape style="position:absolute;left:6374;top:6891;width:10;height:20" coordorigin="6374,6891" coordsize="10,20" path="m6374,6910l6383,6910,6383,6891,6374,6891,6374,6910xe" filled="true" fillcolor="#000000" stroked="false">
                <v:path arrowok="t"/>
                <v:fill type="solid"/>
              </v:shape>
              <v:shape style="position:absolute;left:6374;top:6888;width:10;height:24" type="#_x0000_t75" stroked="false">
                <v:imagedata r:id="rId136" o:title=""/>
              </v:shape>
            </v:group>
            <v:group style="position:absolute;left:7857;top:6891;width:10;height:20" coordorigin="7857,6891" coordsize="10,20">
              <v:shape style="position:absolute;left:7857;top:6891;width:10;height:20" coordorigin="7857,6891" coordsize="10,20" path="m7857,6910l7866,6910,7866,6891,7857,6891,7857,6910xe" filled="true" fillcolor="#000000" stroked="false">
                <v:path arrowok="t"/>
                <v:fill type="solid"/>
              </v:shape>
              <v:shape style="position:absolute;left:7857;top:6888;width:10;height:24" type="#_x0000_t75" stroked="false">
                <v:imagedata r:id="rId136" o:title=""/>
              </v:shape>
            </v:group>
            <v:group style="position:absolute;left:12186;top:6891;width:10;height:20" coordorigin="12186,6891" coordsize="10,20">
              <v:shape style="position:absolute;left:12186;top:6891;width:10;height:20" coordorigin="12186,6891" coordsize="10,20" path="m12186,6910l12195,6910,12195,6891,12186,6891,12186,6910xe" filled="true" fillcolor="#000000" stroked="false">
                <v:path arrowok="t"/>
                <v:fill type="solid"/>
              </v:shape>
              <v:shape style="position:absolute;left:12186;top:6888;width:10;height:24" type="#_x0000_t75" stroked="false">
                <v:imagedata r:id="rId136" o:title=""/>
              </v:shape>
            </v:group>
            <v:group style="position:absolute;left:13518;top:6891;width:10;height:20" coordorigin="13518,6891" coordsize="10,20">
              <v:shape style="position:absolute;left:13518;top:6891;width:10;height:20" coordorigin="13518,6891" coordsize="10,20" path="m13518,6910l13527,6910,13527,6891,13518,6891,13518,6910xe" filled="true" fillcolor="#000000" stroked="false">
                <v:path arrowok="t"/>
                <v:fill type="solid"/>
              </v:shape>
              <v:shape style="position:absolute;left:13518;top:6888;width:10;height:24" type="#_x0000_t75" stroked="false">
                <v:imagedata r:id="rId136" o:title=""/>
              </v:shape>
            </v:group>
            <v:group style="position:absolute;left:14687;top:6891;width:10;height:20" coordorigin="14687,6891" coordsize="10,20">
              <v:shape style="position:absolute;left:14687;top:6891;width:10;height:20" coordorigin="14687,6891" coordsize="10,20" path="m14687,6910l14696,6910,14696,6891,14687,6891,14687,6910xe" filled="true" fillcolor="#000000" stroked="false">
                <v:path arrowok="t"/>
                <v:fill type="solid"/>
              </v:shape>
              <v:shape style="position:absolute;left:14687;top:6888;width:10;height:24" type="#_x0000_t75" stroked="false">
                <v:imagedata r:id="rId136" o:title=""/>
              </v:shape>
            </v:group>
            <v:group style="position:absolute;left:2994;top:6912;width:10;height:20" coordorigin="2994,6912" coordsize="10,20">
              <v:shape style="position:absolute;left:2994;top:6912;width:10;height:20" coordorigin="2994,6912" coordsize="10,20" path="m2994,6931l3004,6931,3004,6912,2994,6912,2994,6931xe" filled="true" fillcolor="#000000" stroked="false">
                <v:path arrowok="t"/>
                <v:fill type="solid"/>
              </v:shape>
            </v:group>
            <v:group style="position:absolute;left:2994;top:6931;width:10;height:20" coordorigin="2994,6931" coordsize="10,20">
              <v:shape style="position:absolute;left:2994;top:6931;width:10;height:20" coordorigin="2994,6931" coordsize="10,20" path="m2994,6950l3004,6950,3004,6931,2994,6931,2994,6950xe" filled="true" fillcolor="#000000" stroked="false">
                <v:path arrowok="t"/>
                <v:fill type="solid"/>
              </v:shape>
            </v:group>
            <v:group style="position:absolute;left:2994;top:6950;width:10;height:20" coordorigin="2994,6950" coordsize="10,20">
              <v:shape style="position:absolute;left:2994;top:6950;width:10;height:20" coordorigin="2994,6950" coordsize="10,20" path="m2994,6969l3004,6969,3004,6950,2994,6950,2994,6969xe" filled="true" fillcolor="#000000" stroked="false">
                <v:path arrowok="t"/>
                <v:fill type="solid"/>
              </v:shape>
            </v:group>
            <v:group style="position:absolute;left:2994;top:6969;width:10;height:20" coordorigin="2994,6969" coordsize="10,20">
              <v:shape style="position:absolute;left:2994;top:6969;width:10;height:20" coordorigin="2994,6969" coordsize="10,20" path="m2994,6988l3004,6988,3004,6969,2994,6969,2994,6988xe" filled="true" fillcolor="#000000" stroked="false">
                <v:path arrowok="t"/>
                <v:fill type="solid"/>
              </v:shape>
            </v:group>
            <v:group style="position:absolute;left:2994;top:6988;width:10;height:20" coordorigin="2994,6988" coordsize="10,20">
              <v:shape style="position:absolute;left:2994;top:6988;width:10;height:20" coordorigin="2994,6988" coordsize="10,20" path="m2994,7008l3004,7008,3004,6988,2994,6988,2994,7008xe" filled="true" fillcolor="#000000" stroked="false">
                <v:path arrowok="t"/>
                <v:fill type="solid"/>
              </v:shape>
            </v:group>
            <v:group style="position:absolute;left:2994;top:7008;width:10;height:20" coordorigin="2994,7008" coordsize="10,20">
              <v:shape style="position:absolute;left:2994;top:7008;width:10;height:20" coordorigin="2994,7008" coordsize="10,20" path="m2994,7027l3004,7027,3004,7008,2994,7008,2994,7027xe" filled="true" fillcolor="#000000" stroked="false">
                <v:path arrowok="t"/>
                <v:fill type="solid"/>
              </v:shape>
            </v:group>
            <v:group style="position:absolute;left:2994;top:7027;width:10;height:20" coordorigin="2994,7027" coordsize="10,20">
              <v:shape style="position:absolute;left:2994;top:7027;width:10;height:20" coordorigin="2994,7027" coordsize="10,20" path="m2994,7046l3004,7046,3004,7027,2994,7027,2994,7046xe" filled="true" fillcolor="#000000" stroked="false">
                <v:path arrowok="t"/>
                <v:fill type="solid"/>
              </v:shape>
            </v:group>
            <v:group style="position:absolute;left:2994;top:7046;width:10;height:20" coordorigin="2994,7046" coordsize="10,20">
              <v:shape style="position:absolute;left:2994;top:7046;width:10;height:20" coordorigin="2994,7046" coordsize="10,20" path="m2994,7065l3004,7065,3004,7046,2994,7046,2994,7065xe" filled="true" fillcolor="#000000" stroked="false">
                <v:path arrowok="t"/>
                <v:fill type="solid"/>
              </v:shape>
            </v:group>
            <v:group style="position:absolute;left:2994;top:7065;width:10;height:20" coordorigin="2994,7065" coordsize="10,20">
              <v:shape style="position:absolute;left:2994;top:7065;width:10;height:20" coordorigin="2994,7065" coordsize="10,20" path="m2994,7084l3004,7084,3004,7065,2994,7065,2994,7084xe" filled="true" fillcolor="#000000" stroked="false">
                <v:path arrowok="t"/>
                <v:fill type="solid"/>
              </v:shape>
            </v:group>
            <v:group style="position:absolute;left:2994;top:7084;width:10;height:20" coordorigin="2994,7084" coordsize="10,20">
              <v:shape style="position:absolute;left:2994;top:7084;width:10;height:20" coordorigin="2994,7084" coordsize="10,20" path="m2994,7104l3004,7104,3004,7084,2994,7084,2994,7104xe" filled="true" fillcolor="#000000" stroked="false">
                <v:path arrowok="t"/>
                <v:fill type="solid"/>
              </v:shape>
            </v:group>
            <v:group style="position:absolute;left:2994;top:7104;width:10;height:20" coordorigin="2994,7104" coordsize="10,20">
              <v:shape style="position:absolute;left:2994;top:7104;width:10;height:20" coordorigin="2994,7104" coordsize="10,20" path="m2994,7123l3004,7123,3004,7104,2994,7104,2994,7123xe" filled="true" fillcolor="#000000" stroked="false">
                <v:path arrowok="t"/>
                <v:fill type="solid"/>
              </v:shape>
            </v:group>
            <v:group style="position:absolute;left:2994;top:7123;width:10;height:20" coordorigin="2994,7123" coordsize="10,20">
              <v:shape style="position:absolute;left:2994;top:7123;width:10;height:20" coordorigin="2994,7123" coordsize="10,20" path="m2994,7142l3004,7142,3004,7123,2994,7123,2994,7142xe" filled="true" fillcolor="#000000" stroked="false">
                <v:path arrowok="t"/>
                <v:fill type="solid"/>
              </v:shape>
            </v:group>
            <v:group style="position:absolute;left:2994;top:7142;width:10;height:20" coordorigin="2994,7142" coordsize="10,20">
              <v:shape style="position:absolute;left:2994;top:7142;width:10;height:20" coordorigin="2994,7142" coordsize="10,20" path="m2994,7161l3004,7161,3004,7142,2994,7142,2994,7161xe" filled="true" fillcolor="#000000" stroked="false">
                <v:path arrowok="t"/>
                <v:fill type="solid"/>
              </v:shape>
            </v:group>
            <v:group style="position:absolute;left:2994;top:7161;width:10;height:20" coordorigin="2994,7161" coordsize="10,20">
              <v:shape style="position:absolute;left:2994;top:7161;width:10;height:20" coordorigin="2994,7161" coordsize="10,20" path="m2994,7180l3004,7180,3004,7161,2994,7161,2994,7180xe" filled="true" fillcolor="#000000" stroked="false">
                <v:path arrowok="t"/>
                <v:fill type="solid"/>
              </v:shape>
            </v:group>
            <v:group style="position:absolute;left:2994;top:7180;width:10;height:20" coordorigin="2994,7180" coordsize="10,20">
              <v:shape style="position:absolute;left:2994;top:7180;width:10;height:20" coordorigin="2994,7180" coordsize="10,20" path="m2994,7200l3004,7200,3004,7180,2994,7180,2994,7200xe" filled="true" fillcolor="#000000" stroked="false">
                <v:path arrowok="t"/>
                <v:fill type="solid"/>
              </v:shape>
            </v:group>
            <v:group style="position:absolute;left:2994;top:7200;width:10;height:20" coordorigin="2994,7200" coordsize="10,20">
              <v:shape style="position:absolute;left:2994;top:7200;width:10;height:20" coordorigin="2994,7200" coordsize="10,20" path="m2994,7219l3004,7219,3004,7200,2994,7200,2994,7219xe" filled="true" fillcolor="#000000" stroked="false">
                <v:path arrowok="t"/>
                <v:fill type="solid"/>
              </v:shape>
            </v:group>
            <v:group style="position:absolute;left:6374;top:6912;width:10;height:20" coordorigin="6374,6912" coordsize="10,20">
              <v:shape style="position:absolute;left:6374;top:6912;width:10;height:20" coordorigin="6374,6912" coordsize="10,20" path="m6374,6931l6383,6931,6383,6912,6374,6912,6374,6931xe" filled="true" fillcolor="#000000" stroked="false">
                <v:path arrowok="t"/>
                <v:fill type="solid"/>
              </v:shape>
            </v:group>
            <v:group style="position:absolute;left:6374;top:6931;width:10;height:20" coordorigin="6374,6931" coordsize="10,20">
              <v:shape style="position:absolute;left:6374;top:6931;width:10;height:20" coordorigin="6374,6931" coordsize="10,20" path="m6374,6950l6383,6950,6383,6931,6374,6931,6374,6950xe" filled="true" fillcolor="#000000" stroked="false">
                <v:path arrowok="t"/>
                <v:fill type="solid"/>
              </v:shape>
            </v:group>
            <v:group style="position:absolute;left:6374;top:6950;width:10;height:20" coordorigin="6374,6950" coordsize="10,20">
              <v:shape style="position:absolute;left:6374;top:6950;width:10;height:20" coordorigin="6374,6950" coordsize="10,20" path="m6374,6969l6383,6969,6383,6950,6374,6950,6374,6969xe" filled="true" fillcolor="#000000" stroked="false">
                <v:path arrowok="t"/>
                <v:fill type="solid"/>
              </v:shape>
            </v:group>
            <v:group style="position:absolute;left:6374;top:6969;width:10;height:20" coordorigin="6374,6969" coordsize="10,20">
              <v:shape style="position:absolute;left:6374;top:6969;width:10;height:20" coordorigin="6374,6969" coordsize="10,20" path="m6374,6988l6383,6988,6383,6969,6374,6969,6374,6988xe" filled="true" fillcolor="#000000" stroked="false">
                <v:path arrowok="t"/>
                <v:fill type="solid"/>
              </v:shape>
            </v:group>
            <v:group style="position:absolute;left:6374;top:6988;width:10;height:20" coordorigin="6374,6988" coordsize="10,20">
              <v:shape style="position:absolute;left:6374;top:6988;width:10;height:20" coordorigin="6374,6988" coordsize="10,20" path="m6374,7008l6383,7008,6383,6988,6374,6988,6374,7008xe" filled="true" fillcolor="#000000" stroked="false">
                <v:path arrowok="t"/>
                <v:fill type="solid"/>
              </v:shape>
            </v:group>
            <v:group style="position:absolute;left:6374;top:7008;width:10;height:20" coordorigin="6374,7008" coordsize="10,20">
              <v:shape style="position:absolute;left:6374;top:7008;width:10;height:20" coordorigin="6374,7008" coordsize="10,20" path="m6374,7027l6383,7027,6383,7008,6374,7008,6374,7027xe" filled="true" fillcolor="#000000" stroked="false">
                <v:path arrowok="t"/>
                <v:fill type="solid"/>
              </v:shape>
            </v:group>
            <v:group style="position:absolute;left:6374;top:7027;width:10;height:20" coordorigin="6374,7027" coordsize="10,20">
              <v:shape style="position:absolute;left:6374;top:7027;width:10;height:20" coordorigin="6374,7027" coordsize="10,20" path="m6374,7046l6383,7046,6383,7027,6374,7027,6374,7046xe" filled="true" fillcolor="#000000" stroked="false">
                <v:path arrowok="t"/>
                <v:fill type="solid"/>
              </v:shape>
            </v:group>
            <v:group style="position:absolute;left:6374;top:7046;width:10;height:20" coordorigin="6374,7046" coordsize="10,20">
              <v:shape style="position:absolute;left:6374;top:7046;width:10;height:20" coordorigin="6374,7046" coordsize="10,20" path="m6374,7065l6383,7065,6383,7046,6374,7046,6374,7065xe" filled="true" fillcolor="#000000" stroked="false">
                <v:path arrowok="t"/>
                <v:fill type="solid"/>
              </v:shape>
            </v:group>
            <v:group style="position:absolute;left:6374;top:7065;width:10;height:20" coordorigin="6374,7065" coordsize="10,20">
              <v:shape style="position:absolute;left:6374;top:7065;width:10;height:20" coordorigin="6374,7065" coordsize="10,20" path="m6374,7084l6383,7084,6383,7065,6374,7065,6374,7084xe" filled="true" fillcolor="#000000" stroked="false">
                <v:path arrowok="t"/>
                <v:fill type="solid"/>
              </v:shape>
            </v:group>
            <v:group style="position:absolute;left:6374;top:7084;width:10;height:20" coordorigin="6374,7084" coordsize="10,20">
              <v:shape style="position:absolute;left:6374;top:7084;width:10;height:20" coordorigin="6374,7084" coordsize="10,20" path="m6374,7104l6383,7104,6383,7084,6374,7084,6374,7104xe" filled="true" fillcolor="#000000" stroked="false">
                <v:path arrowok="t"/>
                <v:fill type="solid"/>
              </v:shape>
            </v:group>
            <v:group style="position:absolute;left:6374;top:7104;width:10;height:20" coordorigin="6374,7104" coordsize="10,20">
              <v:shape style="position:absolute;left:6374;top:7104;width:10;height:20" coordorigin="6374,7104" coordsize="10,20" path="m6374,7123l6383,7123,6383,7104,6374,7104,6374,7123xe" filled="true" fillcolor="#000000" stroked="false">
                <v:path arrowok="t"/>
                <v:fill type="solid"/>
              </v:shape>
            </v:group>
            <v:group style="position:absolute;left:6374;top:7123;width:10;height:20" coordorigin="6374,7123" coordsize="10,20">
              <v:shape style="position:absolute;left:6374;top:7123;width:10;height:20" coordorigin="6374,7123" coordsize="10,20" path="m6374,7142l6383,7142,6383,7123,6374,7123,6374,7142xe" filled="true" fillcolor="#000000" stroked="false">
                <v:path arrowok="t"/>
                <v:fill type="solid"/>
              </v:shape>
            </v:group>
            <v:group style="position:absolute;left:6374;top:7142;width:10;height:20" coordorigin="6374,7142" coordsize="10,20">
              <v:shape style="position:absolute;left:6374;top:7142;width:10;height:20" coordorigin="6374,7142" coordsize="10,20" path="m6374,7161l6383,7161,6383,7142,6374,7142,6374,7161xe" filled="true" fillcolor="#000000" stroked="false">
                <v:path arrowok="t"/>
                <v:fill type="solid"/>
              </v:shape>
            </v:group>
            <v:group style="position:absolute;left:6374;top:7161;width:10;height:20" coordorigin="6374,7161" coordsize="10,20">
              <v:shape style="position:absolute;left:6374;top:7161;width:10;height:20" coordorigin="6374,7161" coordsize="10,20" path="m6374,7180l6383,7180,6383,7161,6374,7161,6374,7180xe" filled="true" fillcolor="#000000" stroked="false">
                <v:path arrowok="t"/>
                <v:fill type="solid"/>
              </v:shape>
            </v:group>
            <v:group style="position:absolute;left:6374;top:7180;width:10;height:20" coordorigin="6374,7180" coordsize="10,20">
              <v:shape style="position:absolute;left:6374;top:7180;width:10;height:20" coordorigin="6374,7180" coordsize="10,20" path="m6374,7200l6383,7200,6383,7180,6374,7180,6374,7200xe" filled="true" fillcolor="#000000" stroked="false">
                <v:path arrowok="t"/>
                <v:fill type="solid"/>
              </v:shape>
            </v:group>
            <v:group style="position:absolute;left:6374;top:7200;width:10;height:20" coordorigin="6374,7200" coordsize="10,20">
              <v:shape style="position:absolute;left:6374;top:7200;width:10;height:20" coordorigin="6374,7200" coordsize="10,20" path="m6374,7219l6383,7219,6383,7200,6374,7200,6374,7219xe" filled="true" fillcolor="#000000" stroked="false">
                <v:path arrowok="t"/>
                <v:fill type="solid"/>
              </v:shape>
            </v:group>
            <v:group style="position:absolute;left:7857;top:6912;width:10;height:20" coordorigin="7857,6912" coordsize="10,20">
              <v:shape style="position:absolute;left:7857;top:6912;width:10;height:20" coordorigin="7857,6912" coordsize="10,20" path="m7857,6931l7866,6931,7866,6912,7857,6912,7857,6931xe" filled="true" fillcolor="#000000" stroked="false">
                <v:path arrowok="t"/>
                <v:fill type="solid"/>
              </v:shape>
            </v:group>
            <v:group style="position:absolute;left:7857;top:6931;width:10;height:20" coordorigin="7857,6931" coordsize="10,20">
              <v:shape style="position:absolute;left:7857;top:6931;width:10;height:20" coordorigin="7857,6931" coordsize="10,20" path="m7857,6950l7866,6950,7866,6931,7857,6931,7857,6950xe" filled="true" fillcolor="#000000" stroked="false">
                <v:path arrowok="t"/>
                <v:fill type="solid"/>
              </v:shape>
            </v:group>
            <v:group style="position:absolute;left:7857;top:6950;width:10;height:20" coordorigin="7857,6950" coordsize="10,20">
              <v:shape style="position:absolute;left:7857;top:6950;width:10;height:20" coordorigin="7857,6950" coordsize="10,20" path="m7857,6969l7866,6969,7866,6950,7857,6950,7857,6969xe" filled="true" fillcolor="#000000" stroked="false">
                <v:path arrowok="t"/>
                <v:fill type="solid"/>
              </v:shape>
            </v:group>
            <v:group style="position:absolute;left:7857;top:6969;width:10;height:20" coordorigin="7857,6969" coordsize="10,20">
              <v:shape style="position:absolute;left:7857;top:6969;width:10;height:20" coordorigin="7857,6969" coordsize="10,20" path="m7857,6988l7866,6988,7866,6969,7857,6969,7857,6988xe" filled="true" fillcolor="#000000" stroked="false">
                <v:path arrowok="t"/>
                <v:fill type="solid"/>
              </v:shape>
            </v:group>
            <v:group style="position:absolute;left:7857;top:6988;width:10;height:20" coordorigin="7857,6988" coordsize="10,20">
              <v:shape style="position:absolute;left:7857;top:6988;width:10;height:20" coordorigin="7857,6988" coordsize="10,20" path="m7857,7008l7866,7008,7866,6988,7857,6988,7857,7008xe" filled="true" fillcolor="#000000" stroked="false">
                <v:path arrowok="t"/>
                <v:fill type="solid"/>
              </v:shape>
            </v:group>
            <v:group style="position:absolute;left:7857;top:7008;width:10;height:20" coordorigin="7857,7008" coordsize="10,20">
              <v:shape style="position:absolute;left:7857;top:7008;width:10;height:20" coordorigin="7857,7008" coordsize="10,20" path="m7857,7027l7866,7027,7866,7008,7857,7008,7857,7027xe" filled="true" fillcolor="#000000" stroked="false">
                <v:path arrowok="t"/>
                <v:fill type="solid"/>
              </v:shape>
            </v:group>
            <v:group style="position:absolute;left:7857;top:7027;width:10;height:20" coordorigin="7857,7027" coordsize="10,20">
              <v:shape style="position:absolute;left:7857;top:7027;width:10;height:20" coordorigin="7857,7027" coordsize="10,20" path="m7857,7046l7866,7046,7866,7027,7857,7027,7857,7046xe" filled="true" fillcolor="#000000" stroked="false">
                <v:path arrowok="t"/>
                <v:fill type="solid"/>
              </v:shape>
            </v:group>
            <v:group style="position:absolute;left:7857;top:7046;width:10;height:20" coordorigin="7857,7046" coordsize="10,20">
              <v:shape style="position:absolute;left:7857;top:7046;width:10;height:20" coordorigin="7857,7046" coordsize="10,20" path="m7857,7065l7866,7065,7866,7046,7857,7046,7857,7065xe" filled="true" fillcolor="#000000" stroked="false">
                <v:path arrowok="t"/>
                <v:fill type="solid"/>
              </v:shape>
            </v:group>
            <v:group style="position:absolute;left:7857;top:7065;width:10;height:20" coordorigin="7857,7065" coordsize="10,20">
              <v:shape style="position:absolute;left:7857;top:7065;width:10;height:20" coordorigin="7857,7065" coordsize="10,20" path="m7857,7084l7866,7084,7866,7065,7857,7065,7857,7084xe" filled="true" fillcolor="#000000" stroked="false">
                <v:path arrowok="t"/>
                <v:fill type="solid"/>
              </v:shape>
            </v:group>
            <v:group style="position:absolute;left:7857;top:7084;width:10;height:20" coordorigin="7857,7084" coordsize="10,20">
              <v:shape style="position:absolute;left:7857;top:7084;width:10;height:20" coordorigin="7857,7084" coordsize="10,20" path="m7857,7104l7866,7104,7866,7084,7857,7084,7857,7104xe" filled="true" fillcolor="#000000" stroked="false">
                <v:path arrowok="t"/>
                <v:fill type="solid"/>
              </v:shape>
            </v:group>
            <v:group style="position:absolute;left:7857;top:7104;width:10;height:20" coordorigin="7857,7104" coordsize="10,20">
              <v:shape style="position:absolute;left:7857;top:7104;width:10;height:20" coordorigin="7857,7104" coordsize="10,20" path="m7857,7123l7866,7123,7866,7104,7857,7104,7857,7123xe" filled="true" fillcolor="#000000" stroked="false">
                <v:path arrowok="t"/>
                <v:fill type="solid"/>
              </v:shape>
            </v:group>
            <v:group style="position:absolute;left:7857;top:7123;width:10;height:20" coordorigin="7857,7123" coordsize="10,20">
              <v:shape style="position:absolute;left:7857;top:7123;width:10;height:20" coordorigin="7857,7123" coordsize="10,20" path="m7857,7142l7866,7142,7866,7123,7857,7123,7857,7142xe" filled="true" fillcolor="#000000" stroked="false">
                <v:path arrowok="t"/>
                <v:fill type="solid"/>
              </v:shape>
            </v:group>
            <v:group style="position:absolute;left:7857;top:7142;width:10;height:20" coordorigin="7857,7142" coordsize="10,20">
              <v:shape style="position:absolute;left:7857;top:7142;width:10;height:20" coordorigin="7857,7142" coordsize="10,20" path="m7857,7161l7866,7161,7866,7142,7857,7142,7857,7161xe" filled="true" fillcolor="#000000" stroked="false">
                <v:path arrowok="t"/>
                <v:fill type="solid"/>
              </v:shape>
            </v:group>
            <v:group style="position:absolute;left:7857;top:7161;width:10;height:20" coordorigin="7857,7161" coordsize="10,20">
              <v:shape style="position:absolute;left:7857;top:7161;width:10;height:20" coordorigin="7857,7161" coordsize="10,20" path="m7857,7180l7866,7180,7866,7161,7857,7161,7857,7180xe" filled="true" fillcolor="#000000" stroked="false">
                <v:path arrowok="t"/>
                <v:fill type="solid"/>
              </v:shape>
            </v:group>
            <v:group style="position:absolute;left:7857;top:7180;width:10;height:20" coordorigin="7857,7180" coordsize="10,20">
              <v:shape style="position:absolute;left:7857;top:7180;width:10;height:20" coordorigin="7857,7180" coordsize="10,20" path="m7857,7200l7866,7200,7866,7180,7857,7180,7857,7200xe" filled="true" fillcolor="#000000" stroked="false">
                <v:path arrowok="t"/>
                <v:fill type="solid"/>
              </v:shape>
            </v:group>
            <v:group style="position:absolute;left:7857;top:7200;width:10;height:20" coordorigin="7857,7200" coordsize="10,20">
              <v:shape style="position:absolute;left:7857;top:7200;width:10;height:20" coordorigin="7857,7200" coordsize="10,20" path="m7857,7219l7866,7219,7866,7200,7857,7200,7857,7219xe" filled="true" fillcolor="#000000" stroked="false">
                <v:path arrowok="t"/>
                <v:fill type="solid"/>
              </v:shape>
            </v:group>
            <v:group style="position:absolute;left:12186;top:6912;width:10;height:20" coordorigin="12186,6912" coordsize="10,20">
              <v:shape style="position:absolute;left:12186;top:6912;width:10;height:20" coordorigin="12186,6912" coordsize="10,20" path="m12186,6931l12195,6931,12195,6912,12186,6912,12186,6931xe" filled="true" fillcolor="#000000" stroked="false">
                <v:path arrowok="t"/>
                <v:fill type="solid"/>
              </v:shape>
            </v:group>
            <v:group style="position:absolute;left:12186;top:6931;width:10;height:20" coordorigin="12186,6931" coordsize="10,20">
              <v:shape style="position:absolute;left:12186;top:6931;width:10;height:20" coordorigin="12186,6931" coordsize="10,20" path="m12186,6950l12195,6950,12195,6931,12186,6931,12186,6950xe" filled="true" fillcolor="#000000" stroked="false">
                <v:path arrowok="t"/>
                <v:fill type="solid"/>
              </v:shape>
            </v:group>
            <v:group style="position:absolute;left:12186;top:6950;width:10;height:20" coordorigin="12186,6950" coordsize="10,20">
              <v:shape style="position:absolute;left:12186;top:6950;width:10;height:20" coordorigin="12186,6950" coordsize="10,20" path="m12186,6969l12195,6969,12195,6950,12186,6950,12186,6969xe" filled="true" fillcolor="#000000" stroked="false">
                <v:path arrowok="t"/>
                <v:fill type="solid"/>
              </v:shape>
            </v:group>
            <v:group style="position:absolute;left:12186;top:6969;width:10;height:20" coordorigin="12186,6969" coordsize="10,20">
              <v:shape style="position:absolute;left:12186;top:6969;width:10;height:20" coordorigin="12186,6969" coordsize="10,20" path="m12186,6988l12195,6988,12195,6969,12186,6969,12186,6988xe" filled="true" fillcolor="#000000" stroked="false">
                <v:path arrowok="t"/>
                <v:fill type="solid"/>
              </v:shape>
            </v:group>
            <v:group style="position:absolute;left:12186;top:6988;width:10;height:20" coordorigin="12186,6988" coordsize="10,20">
              <v:shape style="position:absolute;left:12186;top:6988;width:10;height:20" coordorigin="12186,6988" coordsize="10,20" path="m12186,7008l12195,7008,12195,6988,12186,6988,12186,7008xe" filled="true" fillcolor="#000000" stroked="false">
                <v:path arrowok="t"/>
                <v:fill type="solid"/>
              </v:shape>
            </v:group>
            <v:group style="position:absolute;left:12186;top:7008;width:10;height:20" coordorigin="12186,7008" coordsize="10,20">
              <v:shape style="position:absolute;left:12186;top:7008;width:10;height:20" coordorigin="12186,7008" coordsize="10,20" path="m12186,7027l12195,7027,12195,7008,12186,7008,12186,7027xe" filled="true" fillcolor="#000000" stroked="false">
                <v:path arrowok="t"/>
                <v:fill type="solid"/>
              </v:shape>
            </v:group>
            <v:group style="position:absolute;left:12186;top:7027;width:10;height:20" coordorigin="12186,7027" coordsize="10,20">
              <v:shape style="position:absolute;left:12186;top:7027;width:10;height:20" coordorigin="12186,7027" coordsize="10,20" path="m12186,7046l12195,7046,12195,7027,12186,7027,12186,7046xe" filled="true" fillcolor="#000000" stroked="false">
                <v:path arrowok="t"/>
                <v:fill type="solid"/>
              </v:shape>
            </v:group>
            <v:group style="position:absolute;left:12186;top:7046;width:10;height:20" coordorigin="12186,7046" coordsize="10,20">
              <v:shape style="position:absolute;left:12186;top:7046;width:10;height:20" coordorigin="12186,7046" coordsize="10,20" path="m12186,7065l12195,7065,12195,7046,12186,7046,12186,7065xe" filled="true" fillcolor="#000000" stroked="false">
                <v:path arrowok="t"/>
                <v:fill type="solid"/>
              </v:shape>
            </v:group>
            <v:group style="position:absolute;left:12186;top:7065;width:10;height:20" coordorigin="12186,7065" coordsize="10,20">
              <v:shape style="position:absolute;left:12186;top:7065;width:10;height:20" coordorigin="12186,7065" coordsize="10,20" path="m12186,7084l12195,7084,12195,7065,12186,7065,12186,7084xe" filled="true" fillcolor="#000000" stroked="false">
                <v:path arrowok="t"/>
                <v:fill type="solid"/>
              </v:shape>
            </v:group>
            <v:group style="position:absolute;left:12186;top:7084;width:10;height:20" coordorigin="12186,7084" coordsize="10,20">
              <v:shape style="position:absolute;left:12186;top:7084;width:10;height:20" coordorigin="12186,7084" coordsize="10,20" path="m12186,7104l12195,7104,12195,7084,12186,7084,12186,7104xe" filled="true" fillcolor="#000000" stroked="false">
                <v:path arrowok="t"/>
                <v:fill type="solid"/>
              </v:shape>
            </v:group>
            <v:group style="position:absolute;left:12186;top:7104;width:10;height:20" coordorigin="12186,7104" coordsize="10,20">
              <v:shape style="position:absolute;left:12186;top:7104;width:10;height:20" coordorigin="12186,7104" coordsize="10,20" path="m12186,7123l12195,7123,12195,7104,12186,7104,12186,7123xe" filled="true" fillcolor="#000000" stroked="false">
                <v:path arrowok="t"/>
                <v:fill type="solid"/>
              </v:shape>
            </v:group>
            <v:group style="position:absolute;left:12186;top:7123;width:10;height:20" coordorigin="12186,7123" coordsize="10,20">
              <v:shape style="position:absolute;left:12186;top:7123;width:10;height:20" coordorigin="12186,7123" coordsize="10,20" path="m12186,7142l12195,7142,12195,7123,12186,7123,12186,7142xe" filled="true" fillcolor="#000000" stroked="false">
                <v:path arrowok="t"/>
                <v:fill type="solid"/>
              </v:shape>
            </v:group>
            <v:group style="position:absolute;left:12186;top:7142;width:10;height:20" coordorigin="12186,7142" coordsize="10,20">
              <v:shape style="position:absolute;left:12186;top:7142;width:10;height:20" coordorigin="12186,7142" coordsize="10,20" path="m12186,7161l12195,7161,12195,7142,12186,7142,12186,7161xe" filled="true" fillcolor="#000000" stroked="false">
                <v:path arrowok="t"/>
                <v:fill type="solid"/>
              </v:shape>
            </v:group>
            <v:group style="position:absolute;left:12186;top:7161;width:10;height:20" coordorigin="12186,7161" coordsize="10,20">
              <v:shape style="position:absolute;left:12186;top:7161;width:10;height:20" coordorigin="12186,7161" coordsize="10,20" path="m12186,7180l12195,7180,12195,7161,12186,7161,12186,7180xe" filled="true" fillcolor="#000000" stroked="false">
                <v:path arrowok="t"/>
                <v:fill type="solid"/>
              </v:shape>
            </v:group>
            <v:group style="position:absolute;left:12186;top:7180;width:10;height:20" coordorigin="12186,7180" coordsize="10,20">
              <v:shape style="position:absolute;left:12186;top:7180;width:10;height:20" coordorigin="12186,7180" coordsize="10,20" path="m12186,7200l12195,7200,12195,7180,12186,7180,12186,7200xe" filled="true" fillcolor="#000000" stroked="false">
                <v:path arrowok="t"/>
                <v:fill type="solid"/>
              </v:shape>
            </v:group>
            <v:group style="position:absolute;left:12186;top:7200;width:10;height:20" coordorigin="12186,7200" coordsize="10,20">
              <v:shape style="position:absolute;left:12186;top:7200;width:10;height:20" coordorigin="12186,7200" coordsize="10,20" path="m12186,7219l12195,7219,12195,7200,12186,7200,12186,7219xe" filled="true" fillcolor="#000000" stroked="false">
                <v:path arrowok="t"/>
                <v:fill type="solid"/>
              </v:shape>
            </v:group>
            <v:group style="position:absolute;left:13518;top:6912;width:10;height:20" coordorigin="13518,6912" coordsize="10,20">
              <v:shape style="position:absolute;left:13518;top:6912;width:10;height:20" coordorigin="13518,6912" coordsize="10,20" path="m13518,6931l13527,6931,13527,6912,13518,6912,13518,6931xe" filled="true" fillcolor="#000000" stroked="false">
                <v:path arrowok="t"/>
                <v:fill type="solid"/>
              </v:shape>
            </v:group>
            <v:group style="position:absolute;left:13518;top:6931;width:10;height:20" coordorigin="13518,6931" coordsize="10,20">
              <v:shape style="position:absolute;left:13518;top:6931;width:10;height:20" coordorigin="13518,6931" coordsize="10,20" path="m13518,6950l13527,6950,13527,6931,13518,6931,13518,6950xe" filled="true" fillcolor="#000000" stroked="false">
                <v:path arrowok="t"/>
                <v:fill type="solid"/>
              </v:shape>
            </v:group>
            <v:group style="position:absolute;left:13518;top:6950;width:10;height:20" coordorigin="13518,6950" coordsize="10,20">
              <v:shape style="position:absolute;left:13518;top:6950;width:10;height:20" coordorigin="13518,6950" coordsize="10,20" path="m13518,6969l13527,6969,13527,6950,13518,6950,13518,6969xe" filled="true" fillcolor="#000000" stroked="false">
                <v:path arrowok="t"/>
                <v:fill type="solid"/>
              </v:shape>
            </v:group>
            <v:group style="position:absolute;left:13518;top:6969;width:10;height:20" coordorigin="13518,6969" coordsize="10,20">
              <v:shape style="position:absolute;left:13518;top:6969;width:10;height:20" coordorigin="13518,6969" coordsize="10,20" path="m13518,6988l13527,6988,13527,6969,13518,6969,13518,6988xe" filled="true" fillcolor="#000000" stroked="false">
                <v:path arrowok="t"/>
                <v:fill type="solid"/>
              </v:shape>
            </v:group>
            <v:group style="position:absolute;left:13518;top:6988;width:10;height:20" coordorigin="13518,6988" coordsize="10,20">
              <v:shape style="position:absolute;left:13518;top:6988;width:10;height:20" coordorigin="13518,6988" coordsize="10,20" path="m13518,7008l13527,7008,13527,6988,13518,6988,13518,7008xe" filled="true" fillcolor="#000000" stroked="false">
                <v:path arrowok="t"/>
                <v:fill type="solid"/>
              </v:shape>
            </v:group>
            <v:group style="position:absolute;left:13518;top:7008;width:10;height:20" coordorigin="13518,7008" coordsize="10,20">
              <v:shape style="position:absolute;left:13518;top:7008;width:10;height:20" coordorigin="13518,7008" coordsize="10,20" path="m13518,7027l13527,7027,13527,7008,13518,7008,13518,7027xe" filled="true" fillcolor="#000000" stroked="false">
                <v:path arrowok="t"/>
                <v:fill type="solid"/>
              </v:shape>
            </v:group>
            <v:group style="position:absolute;left:13518;top:7027;width:10;height:20" coordorigin="13518,7027" coordsize="10,20">
              <v:shape style="position:absolute;left:13518;top:7027;width:10;height:20" coordorigin="13518,7027" coordsize="10,20" path="m13518,7046l13527,7046,13527,7027,13518,7027,13518,7046xe" filled="true" fillcolor="#000000" stroked="false">
                <v:path arrowok="t"/>
                <v:fill type="solid"/>
              </v:shape>
            </v:group>
            <v:group style="position:absolute;left:13518;top:7046;width:10;height:20" coordorigin="13518,7046" coordsize="10,20">
              <v:shape style="position:absolute;left:13518;top:7046;width:10;height:20" coordorigin="13518,7046" coordsize="10,20" path="m13518,7065l13527,7065,13527,7046,13518,7046,13518,7065xe" filled="true" fillcolor="#000000" stroked="false">
                <v:path arrowok="t"/>
                <v:fill type="solid"/>
              </v:shape>
            </v:group>
            <v:group style="position:absolute;left:13518;top:7065;width:10;height:20" coordorigin="13518,7065" coordsize="10,20">
              <v:shape style="position:absolute;left:13518;top:7065;width:10;height:20" coordorigin="13518,7065" coordsize="10,20" path="m13518,7084l13527,7084,13527,7065,13518,7065,13518,7084xe" filled="true" fillcolor="#000000" stroked="false">
                <v:path arrowok="t"/>
                <v:fill type="solid"/>
              </v:shape>
            </v:group>
            <v:group style="position:absolute;left:13518;top:7084;width:10;height:20" coordorigin="13518,7084" coordsize="10,20">
              <v:shape style="position:absolute;left:13518;top:7084;width:10;height:20" coordorigin="13518,7084" coordsize="10,20" path="m13518,7104l13527,7104,13527,7084,13518,7084,13518,7104xe" filled="true" fillcolor="#000000" stroked="false">
                <v:path arrowok="t"/>
                <v:fill type="solid"/>
              </v:shape>
            </v:group>
            <v:group style="position:absolute;left:13518;top:7104;width:10;height:20" coordorigin="13518,7104" coordsize="10,20">
              <v:shape style="position:absolute;left:13518;top:7104;width:10;height:20" coordorigin="13518,7104" coordsize="10,20" path="m13518,7123l13527,7123,13527,7104,13518,7104,13518,7123xe" filled="true" fillcolor="#000000" stroked="false">
                <v:path arrowok="t"/>
                <v:fill type="solid"/>
              </v:shape>
            </v:group>
            <v:group style="position:absolute;left:13518;top:7123;width:10;height:20" coordorigin="13518,7123" coordsize="10,20">
              <v:shape style="position:absolute;left:13518;top:7123;width:10;height:20" coordorigin="13518,7123" coordsize="10,20" path="m13518,7142l13527,7142,13527,7123,13518,7123,13518,7142xe" filled="true" fillcolor="#000000" stroked="false">
                <v:path arrowok="t"/>
                <v:fill type="solid"/>
              </v:shape>
            </v:group>
            <v:group style="position:absolute;left:13518;top:7142;width:10;height:20" coordorigin="13518,7142" coordsize="10,20">
              <v:shape style="position:absolute;left:13518;top:7142;width:10;height:20" coordorigin="13518,7142" coordsize="10,20" path="m13518,7161l13527,7161,13527,7142,13518,7142,13518,7161xe" filled="true" fillcolor="#000000" stroked="false">
                <v:path arrowok="t"/>
                <v:fill type="solid"/>
              </v:shape>
            </v:group>
            <v:group style="position:absolute;left:13518;top:7161;width:10;height:20" coordorigin="13518,7161" coordsize="10,20">
              <v:shape style="position:absolute;left:13518;top:7161;width:10;height:20" coordorigin="13518,7161" coordsize="10,20" path="m13518,7180l13527,7180,13527,7161,13518,7161,13518,7180xe" filled="true" fillcolor="#000000" stroked="false">
                <v:path arrowok="t"/>
                <v:fill type="solid"/>
              </v:shape>
            </v:group>
            <v:group style="position:absolute;left:13518;top:7180;width:10;height:20" coordorigin="13518,7180" coordsize="10,20">
              <v:shape style="position:absolute;left:13518;top:7180;width:10;height:20" coordorigin="13518,7180" coordsize="10,20" path="m13518,7200l13527,7200,13527,7180,13518,7180,13518,7200xe" filled="true" fillcolor="#000000" stroked="false">
                <v:path arrowok="t"/>
                <v:fill type="solid"/>
              </v:shape>
            </v:group>
            <v:group style="position:absolute;left:13518;top:7200;width:10;height:20" coordorigin="13518,7200" coordsize="10,20">
              <v:shape style="position:absolute;left:13518;top:7200;width:10;height:20" coordorigin="13518,7200" coordsize="10,20" path="m13518,7219l13527,7219,13527,7200,13518,7200,13518,7219xe" filled="true" fillcolor="#000000" stroked="false">
                <v:path arrowok="t"/>
                <v:fill type="solid"/>
              </v:shape>
            </v:group>
            <v:group style="position:absolute;left:14687;top:6912;width:10;height:20" coordorigin="14687,6912" coordsize="10,20">
              <v:shape style="position:absolute;left:14687;top:6912;width:10;height:20" coordorigin="14687,6912" coordsize="10,20" path="m14687,6931l14696,6931,14696,6912,14687,6912,14687,6931xe" filled="true" fillcolor="#000000" stroked="false">
                <v:path arrowok="t"/>
                <v:fill type="solid"/>
              </v:shape>
            </v:group>
            <v:group style="position:absolute;left:14687;top:6931;width:10;height:20" coordorigin="14687,6931" coordsize="10,20">
              <v:shape style="position:absolute;left:14687;top:6931;width:10;height:20" coordorigin="14687,6931" coordsize="10,20" path="m14687,6950l14696,6950,14696,6931,14687,6931,14687,6950xe" filled="true" fillcolor="#000000" stroked="false">
                <v:path arrowok="t"/>
                <v:fill type="solid"/>
              </v:shape>
            </v:group>
            <v:group style="position:absolute;left:14687;top:6950;width:10;height:20" coordorigin="14687,6950" coordsize="10,20">
              <v:shape style="position:absolute;left:14687;top:6950;width:10;height:20" coordorigin="14687,6950" coordsize="10,20" path="m14687,6969l14696,6969,14696,6950,14687,6950,14687,6969xe" filled="true" fillcolor="#000000" stroked="false">
                <v:path arrowok="t"/>
                <v:fill type="solid"/>
              </v:shape>
            </v:group>
            <v:group style="position:absolute;left:14687;top:6969;width:10;height:20" coordorigin="14687,6969" coordsize="10,20">
              <v:shape style="position:absolute;left:14687;top:6969;width:10;height:20" coordorigin="14687,6969" coordsize="10,20" path="m14687,6988l14696,6988,14696,6969,14687,6969,14687,6988xe" filled="true" fillcolor="#000000" stroked="false">
                <v:path arrowok="t"/>
                <v:fill type="solid"/>
              </v:shape>
            </v:group>
            <v:group style="position:absolute;left:14687;top:6988;width:10;height:20" coordorigin="14687,6988" coordsize="10,20">
              <v:shape style="position:absolute;left:14687;top:6988;width:10;height:20" coordorigin="14687,6988" coordsize="10,20" path="m14687,7008l14696,7008,14696,6988,14687,6988,14687,7008xe" filled="true" fillcolor="#000000" stroked="false">
                <v:path arrowok="t"/>
                <v:fill type="solid"/>
              </v:shape>
            </v:group>
            <v:group style="position:absolute;left:14687;top:7008;width:10;height:20" coordorigin="14687,7008" coordsize="10,20">
              <v:shape style="position:absolute;left:14687;top:7008;width:10;height:20" coordorigin="14687,7008" coordsize="10,20" path="m14687,7027l14696,7027,14696,7008,14687,7008,14687,7027xe" filled="true" fillcolor="#000000" stroked="false">
                <v:path arrowok="t"/>
                <v:fill type="solid"/>
              </v:shape>
            </v:group>
            <v:group style="position:absolute;left:14687;top:7027;width:10;height:20" coordorigin="14687,7027" coordsize="10,20">
              <v:shape style="position:absolute;left:14687;top:7027;width:10;height:20" coordorigin="14687,7027" coordsize="10,20" path="m14687,7046l14696,7046,14696,7027,14687,7027,14687,7046xe" filled="true" fillcolor="#000000" stroked="false">
                <v:path arrowok="t"/>
                <v:fill type="solid"/>
              </v:shape>
            </v:group>
            <v:group style="position:absolute;left:14687;top:7046;width:10;height:20" coordorigin="14687,7046" coordsize="10,20">
              <v:shape style="position:absolute;left:14687;top:7046;width:10;height:20" coordorigin="14687,7046" coordsize="10,20" path="m14687,7065l14696,7065,14696,7046,14687,7046,14687,7065xe" filled="true" fillcolor="#000000" stroked="false">
                <v:path arrowok="t"/>
                <v:fill type="solid"/>
              </v:shape>
            </v:group>
            <v:group style="position:absolute;left:14687;top:7065;width:10;height:20" coordorigin="14687,7065" coordsize="10,20">
              <v:shape style="position:absolute;left:14687;top:7065;width:10;height:20" coordorigin="14687,7065" coordsize="10,20" path="m14687,7084l14696,7084,14696,7065,14687,7065,14687,7084xe" filled="true" fillcolor="#000000" stroked="false">
                <v:path arrowok="t"/>
                <v:fill type="solid"/>
              </v:shape>
            </v:group>
            <v:group style="position:absolute;left:14687;top:7084;width:10;height:20" coordorigin="14687,7084" coordsize="10,20">
              <v:shape style="position:absolute;left:14687;top:7084;width:10;height:20" coordorigin="14687,7084" coordsize="10,20" path="m14687,7104l14696,7104,14696,7084,14687,7084,14687,7104xe" filled="true" fillcolor="#000000" stroked="false">
                <v:path arrowok="t"/>
                <v:fill type="solid"/>
              </v:shape>
            </v:group>
            <v:group style="position:absolute;left:14687;top:7104;width:10;height:20" coordorigin="14687,7104" coordsize="10,20">
              <v:shape style="position:absolute;left:14687;top:7104;width:10;height:20" coordorigin="14687,7104" coordsize="10,20" path="m14687,7123l14696,7123,14696,7104,14687,7104,14687,7123xe" filled="true" fillcolor="#000000" stroked="false">
                <v:path arrowok="t"/>
                <v:fill type="solid"/>
              </v:shape>
            </v:group>
            <v:group style="position:absolute;left:14687;top:7123;width:10;height:20" coordorigin="14687,7123" coordsize="10,20">
              <v:shape style="position:absolute;left:14687;top:7123;width:10;height:20" coordorigin="14687,7123" coordsize="10,20" path="m14687,7142l14696,7142,14696,7123,14687,7123,14687,7142xe" filled="true" fillcolor="#000000" stroked="false">
                <v:path arrowok="t"/>
                <v:fill type="solid"/>
              </v:shape>
            </v:group>
            <v:group style="position:absolute;left:14687;top:7142;width:10;height:20" coordorigin="14687,7142" coordsize="10,20">
              <v:shape style="position:absolute;left:14687;top:7142;width:10;height:20" coordorigin="14687,7142" coordsize="10,20" path="m14687,7161l14696,7161,14696,7142,14687,7142,14687,7161xe" filled="true" fillcolor="#000000" stroked="false">
                <v:path arrowok="t"/>
                <v:fill type="solid"/>
              </v:shape>
            </v:group>
            <v:group style="position:absolute;left:14687;top:7161;width:10;height:20" coordorigin="14687,7161" coordsize="10,20">
              <v:shape style="position:absolute;left:14687;top:7161;width:10;height:20" coordorigin="14687,7161" coordsize="10,20" path="m14687,7180l14696,7180,14696,7161,14687,7161,14687,7180xe" filled="true" fillcolor="#000000" stroked="false">
                <v:path arrowok="t"/>
                <v:fill type="solid"/>
              </v:shape>
            </v:group>
            <v:group style="position:absolute;left:14687;top:7180;width:10;height:20" coordorigin="14687,7180" coordsize="10,20">
              <v:shape style="position:absolute;left:14687;top:7180;width:10;height:20" coordorigin="14687,7180" coordsize="10,20" path="m14687,7200l14696,7200,14696,7180,14687,7180,14687,7200xe" filled="true" fillcolor="#000000" stroked="false">
                <v:path arrowok="t"/>
                <v:fill type="solid"/>
              </v:shape>
            </v:group>
            <v:group style="position:absolute;left:14687;top:7200;width:10;height:20" coordorigin="14687,7200" coordsize="10,20">
              <v:shape style="position:absolute;left:14687;top:7200;width:10;height:20" coordorigin="14687,7200" coordsize="10,20" path="m14687,7219l14696,7219,14696,7200,14687,7200,14687,7219xe" filled="true" fillcolor="#000000" stroked="false">
                <v:path arrowok="t"/>
                <v:fill type="solid"/>
              </v:shape>
            </v:group>
            <v:group style="position:absolute;left:1332;top:7224;width:1663;height:1269" coordorigin="1332,7224" coordsize="1663,1269">
              <v:shape style="position:absolute;left:1332;top:7224;width:1663;height:1269" coordorigin="1332,7224" coordsize="1663,1269" path="m1332,8492l2994,8492,2994,7224,1332,7224,1332,8492xe" filled="true" fillcolor="#d2d2d2" stroked="false">
                <v:path arrowok="t"/>
                <v:fill type="solid"/>
              </v:shape>
              <v:shape style="position:absolute;left:2985;top:7219;width:29;height:25" type="#_x0000_t75" stroked="false">
                <v:imagedata r:id="rId137" o:title=""/>
              </v:shape>
            </v:group>
            <v:group style="position:absolute;left:6374;top:7224;width:10;height:20" coordorigin="6374,7224" coordsize="10,20">
              <v:shape style="position:absolute;left:6374;top:7224;width:10;height:20" coordorigin="6374,7224" coordsize="10,20" path="m6374,7243l6383,7243,6383,7224,6374,7224,6374,7243xe" filled="true" fillcolor="#000000" stroked="false">
                <v:path arrowok="t"/>
                <v:fill type="solid"/>
              </v:shape>
              <v:shape style="position:absolute;left:6374;top:7219;width:10;height:25" type="#_x0000_t75" stroked="false">
                <v:imagedata r:id="rId138" o:title=""/>
              </v:shape>
            </v:group>
            <v:group style="position:absolute;left:7857;top:7224;width:10;height:20" coordorigin="7857,7224" coordsize="10,20">
              <v:shape style="position:absolute;left:7857;top:7224;width:10;height:20" coordorigin="7857,7224" coordsize="10,20" path="m7857,7243l7866,7243,7866,7224,7857,7224,7857,7243xe" filled="true" fillcolor="#000000" stroked="false">
                <v:path arrowok="t"/>
                <v:fill type="solid"/>
              </v:shape>
              <v:shape style="position:absolute;left:7857;top:7219;width:10;height:25" type="#_x0000_t75" stroked="false">
                <v:imagedata r:id="rId138" o:title=""/>
              </v:shape>
            </v:group>
            <v:group style="position:absolute;left:12186;top:7224;width:10;height:20" coordorigin="12186,7224" coordsize="10,20">
              <v:shape style="position:absolute;left:12186;top:7224;width:10;height:20" coordorigin="12186,7224" coordsize="10,20" path="m12186,7243l12195,7243,12195,7224,12186,7224,12186,7243xe" filled="true" fillcolor="#000000" stroked="false">
                <v:path arrowok="t"/>
                <v:fill type="solid"/>
              </v:shape>
              <v:shape style="position:absolute;left:12186;top:7219;width:10;height:25" type="#_x0000_t75" stroked="false">
                <v:imagedata r:id="rId138" o:title=""/>
              </v:shape>
            </v:group>
            <v:group style="position:absolute;left:13518;top:7224;width:10;height:20" coordorigin="13518,7224" coordsize="10,20">
              <v:shape style="position:absolute;left:13518;top:7224;width:10;height:20" coordorigin="13518,7224" coordsize="10,20" path="m13518,7243l13527,7243,13527,7224,13518,7224,13518,7243xe" filled="true" fillcolor="#000000" stroked="false">
                <v:path arrowok="t"/>
                <v:fill type="solid"/>
              </v:shape>
              <v:shape style="position:absolute;left:13518;top:7219;width:10;height:25" type="#_x0000_t75" stroked="false">
                <v:imagedata r:id="rId138" o:title=""/>
              </v:shape>
            </v:group>
            <v:group style="position:absolute;left:14687;top:7224;width:10;height:20" coordorigin="14687,7224" coordsize="10,20">
              <v:shape style="position:absolute;left:14687;top:7224;width:10;height:20" coordorigin="14687,7224" coordsize="10,20" path="m14687,7243l14696,7243,14696,7224,14687,7224,14687,7243xe" filled="true" fillcolor="#000000" stroked="false">
                <v:path arrowok="t"/>
                <v:fill type="solid"/>
              </v:shape>
              <v:shape style="position:absolute;left:14687;top:7219;width:10;height:25" type="#_x0000_t75" stroked="false">
                <v:imagedata r:id="rId138" o:title=""/>
              </v:shape>
            </v:group>
            <v:group style="position:absolute;left:2994;top:7244;width:10;height:20" coordorigin="2994,7244" coordsize="10,20">
              <v:shape style="position:absolute;left:2994;top:7244;width:10;height:20" coordorigin="2994,7244" coordsize="10,20" path="m2994,7263l3004,7263,3004,7244,2994,7244,2994,7263xe" filled="true" fillcolor="#000000" stroked="false">
                <v:path arrowok="t"/>
                <v:fill type="solid"/>
              </v:shape>
            </v:group>
            <v:group style="position:absolute;left:2994;top:7263;width:10;height:20" coordorigin="2994,7263" coordsize="10,20">
              <v:shape style="position:absolute;left:2994;top:7263;width:10;height:20" coordorigin="2994,7263" coordsize="10,20" path="m2994,7282l3004,7282,3004,7263,2994,7263,2994,7282xe" filled="true" fillcolor="#000000" stroked="false">
                <v:path arrowok="t"/>
                <v:fill type="solid"/>
              </v:shape>
            </v:group>
            <v:group style="position:absolute;left:2994;top:7282;width:10;height:20" coordorigin="2994,7282" coordsize="10,20">
              <v:shape style="position:absolute;left:2994;top:7282;width:10;height:20" coordorigin="2994,7282" coordsize="10,20" path="m2994,7302l3004,7302,3004,7282,2994,7282,2994,7302xe" filled="true" fillcolor="#000000" stroked="false">
                <v:path arrowok="t"/>
                <v:fill type="solid"/>
              </v:shape>
            </v:group>
            <v:group style="position:absolute;left:2994;top:7302;width:10;height:20" coordorigin="2994,7302" coordsize="10,20">
              <v:shape style="position:absolute;left:2994;top:7302;width:10;height:20" coordorigin="2994,7302" coordsize="10,20" path="m2994,7321l3004,7321,3004,7302,2994,7302,2994,7321xe" filled="true" fillcolor="#000000" stroked="false">
                <v:path arrowok="t"/>
                <v:fill type="solid"/>
              </v:shape>
            </v:group>
            <v:group style="position:absolute;left:2994;top:7321;width:10;height:20" coordorigin="2994,7321" coordsize="10,20">
              <v:shape style="position:absolute;left:2994;top:7321;width:10;height:20" coordorigin="2994,7321" coordsize="10,20" path="m2994,7340l3004,7340,3004,7321,2994,7321,2994,7340xe" filled="true" fillcolor="#000000" stroked="false">
                <v:path arrowok="t"/>
                <v:fill type="solid"/>
              </v:shape>
            </v:group>
            <v:group style="position:absolute;left:2994;top:7340;width:10;height:20" coordorigin="2994,7340" coordsize="10,20">
              <v:shape style="position:absolute;left:2994;top:7340;width:10;height:20" coordorigin="2994,7340" coordsize="10,20" path="m2994,7359l3004,7359,3004,7340,2994,7340,2994,7359xe" filled="true" fillcolor="#000000" stroked="false">
                <v:path arrowok="t"/>
                <v:fill type="solid"/>
              </v:shape>
            </v:group>
            <v:group style="position:absolute;left:2994;top:7359;width:10;height:20" coordorigin="2994,7359" coordsize="10,20">
              <v:shape style="position:absolute;left:2994;top:7359;width:10;height:20" coordorigin="2994,7359" coordsize="10,20" path="m2994,7378l3004,7378,3004,7359,2994,7359,2994,7378xe" filled="true" fillcolor="#000000" stroked="false">
                <v:path arrowok="t"/>
                <v:fill type="solid"/>
              </v:shape>
            </v:group>
            <v:group style="position:absolute;left:2994;top:7378;width:10;height:20" coordorigin="2994,7378" coordsize="10,20">
              <v:shape style="position:absolute;left:2994;top:7378;width:10;height:20" coordorigin="2994,7378" coordsize="10,20" path="m2994,7398l3004,7398,3004,7378,2994,7378,2994,7398xe" filled="true" fillcolor="#000000" stroked="false">
                <v:path arrowok="t"/>
                <v:fill type="solid"/>
              </v:shape>
            </v:group>
            <v:group style="position:absolute;left:2994;top:7398;width:10;height:20" coordorigin="2994,7398" coordsize="10,20">
              <v:shape style="position:absolute;left:2994;top:7398;width:10;height:20" coordorigin="2994,7398" coordsize="10,20" path="m2994,7417l3004,7417,3004,7398,2994,7398,2994,7417xe" filled="true" fillcolor="#000000" stroked="false">
                <v:path arrowok="t"/>
                <v:fill type="solid"/>
              </v:shape>
            </v:group>
            <v:group style="position:absolute;left:2994;top:7417;width:10;height:20" coordorigin="2994,7417" coordsize="10,20">
              <v:shape style="position:absolute;left:2994;top:7417;width:10;height:20" coordorigin="2994,7417" coordsize="10,20" path="m2994,7436l3004,7436,3004,7417,2994,7417,2994,7436xe" filled="true" fillcolor="#000000" stroked="false">
                <v:path arrowok="t"/>
                <v:fill type="solid"/>
              </v:shape>
            </v:group>
            <v:group style="position:absolute;left:2994;top:7436;width:10;height:20" coordorigin="2994,7436" coordsize="10,20">
              <v:shape style="position:absolute;left:2994;top:7436;width:10;height:20" coordorigin="2994,7436" coordsize="10,20" path="m2994,7455l3004,7455,3004,7436,2994,7436,2994,7455xe" filled="true" fillcolor="#000000" stroked="false">
                <v:path arrowok="t"/>
                <v:fill type="solid"/>
              </v:shape>
            </v:group>
            <v:group style="position:absolute;left:2994;top:7455;width:10;height:20" coordorigin="2994,7455" coordsize="10,20">
              <v:shape style="position:absolute;left:2994;top:7455;width:10;height:20" coordorigin="2994,7455" coordsize="10,20" path="m2994,7474l3004,7474,3004,7455,2994,7455,2994,7474xe" filled="true" fillcolor="#000000" stroked="false">
                <v:path arrowok="t"/>
                <v:fill type="solid"/>
              </v:shape>
            </v:group>
            <v:group style="position:absolute;left:2994;top:7474;width:10;height:20" coordorigin="2994,7474" coordsize="10,20">
              <v:shape style="position:absolute;left:2994;top:7474;width:10;height:20" coordorigin="2994,7474" coordsize="10,20" path="m2994,7494l3004,7494,3004,7474,2994,7474,2994,7494xe" filled="true" fillcolor="#000000" stroked="false">
                <v:path arrowok="t"/>
                <v:fill type="solid"/>
              </v:shape>
            </v:group>
            <v:group style="position:absolute;left:2994;top:7494;width:10;height:20" coordorigin="2994,7494" coordsize="10,20">
              <v:shape style="position:absolute;left:2994;top:7494;width:10;height:20" coordorigin="2994,7494" coordsize="10,20" path="m2994,7513l3004,7513,3004,7494,2994,7494,2994,7513xe" filled="true" fillcolor="#000000" stroked="false">
                <v:path arrowok="t"/>
                <v:fill type="solid"/>
              </v:shape>
            </v:group>
            <v:group style="position:absolute;left:2994;top:7513;width:10;height:20" coordorigin="2994,7513" coordsize="10,20">
              <v:shape style="position:absolute;left:2994;top:7513;width:10;height:20" coordorigin="2994,7513" coordsize="10,20" path="m2994,7532l3004,7532,3004,7513,2994,7513,2994,7532xe" filled="true" fillcolor="#000000" stroked="false">
                <v:path arrowok="t"/>
                <v:fill type="solid"/>
              </v:shape>
            </v:group>
            <v:group style="position:absolute;left:2994;top:7532;width:10;height:20" coordorigin="2994,7532" coordsize="10,20">
              <v:shape style="position:absolute;left:2994;top:7532;width:10;height:20" coordorigin="2994,7532" coordsize="10,20" path="m2994,7551l3004,7551,3004,7532,2994,7532,2994,7551xe" filled="true" fillcolor="#000000" stroked="false">
                <v:path arrowok="t"/>
                <v:fill type="solid"/>
              </v:shape>
            </v:group>
            <v:group style="position:absolute;left:2994;top:7551;width:10;height:20" coordorigin="2994,7551" coordsize="10,20">
              <v:shape style="position:absolute;left:2994;top:7551;width:10;height:20" coordorigin="2994,7551" coordsize="10,20" path="m2994,7570l3004,7570,3004,7551,2994,7551,2994,7570xe" filled="true" fillcolor="#000000" stroked="false">
                <v:path arrowok="t"/>
                <v:fill type="solid"/>
              </v:shape>
            </v:group>
            <v:group style="position:absolute;left:2994;top:7570;width:10;height:20" coordorigin="2994,7570" coordsize="10,20">
              <v:shape style="position:absolute;left:2994;top:7570;width:10;height:20" coordorigin="2994,7570" coordsize="10,20" path="m2994,7590l3004,7590,3004,7570,2994,7570,2994,7590xe" filled="true" fillcolor="#000000" stroked="false">
                <v:path arrowok="t"/>
                <v:fill type="solid"/>
              </v:shape>
            </v:group>
            <v:group style="position:absolute;left:2994;top:7590;width:10;height:20" coordorigin="2994,7590" coordsize="10,20">
              <v:shape style="position:absolute;left:2994;top:7590;width:10;height:20" coordorigin="2994,7590" coordsize="10,20" path="m2994,7609l3004,7609,3004,7590,2994,7590,2994,7609xe" filled="true" fillcolor="#000000" stroked="false">
                <v:path arrowok="t"/>
                <v:fill type="solid"/>
              </v:shape>
            </v:group>
            <v:group style="position:absolute;left:2994;top:7609;width:10;height:20" coordorigin="2994,7609" coordsize="10,20">
              <v:shape style="position:absolute;left:2994;top:7609;width:10;height:20" coordorigin="2994,7609" coordsize="10,20" path="m2994,7628l3004,7628,3004,7609,2994,7609,2994,7628xe" filled="true" fillcolor="#000000" stroked="false">
                <v:path arrowok="t"/>
                <v:fill type="solid"/>
              </v:shape>
            </v:group>
            <v:group style="position:absolute;left:2994;top:7628;width:10;height:20" coordorigin="2994,7628" coordsize="10,20">
              <v:shape style="position:absolute;left:2994;top:7628;width:10;height:20" coordorigin="2994,7628" coordsize="10,20" path="m2994,7647l3004,7647,3004,7628,2994,7628,2994,7647xe" filled="true" fillcolor="#000000" stroked="false">
                <v:path arrowok="t"/>
                <v:fill type="solid"/>
              </v:shape>
            </v:group>
            <v:group style="position:absolute;left:2994;top:7647;width:10;height:20" coordorigin="2994,7647" coordsize="10,20">
              <v:shape style="position:absolute;left:2994;top:7647;width:10;height:20" coordorigin="2994,7647" coordsize="10,20" path="m2994,7666l3004,7666,3004,7647,2994,7647,2994,7666xe" filled="true" fillcolor="#000000" stroked="false">
                <v:path arrowok="t"/>
                <v:fill type="solid"/>
              </v:shape>
            </v:group>
            <v:group style="position:absolute;left:2994;top:7666;width:10;height:20" coordorigin="2994,7666" coordsize="10,20">
              <v:shape style="position:absolute;left:2994;top:7666;width:10;height:20" coordorigin="2994,7666" coordsize="10,20" path="m2994,7686l3004,7686,3004,7666,2994,7666,2994,7686xe" filled="true" fillcolor="#000000" stroked="false">
                <v:path arrowok="t"/>
                <v:fill type="solid"/>
              </v:shape>
            </v:group>
            <v:group style="position:absolute;left:2994;top:7686;width:10;height:20" coordorigin="2994,7686" coordsize="10,20">
              <v:shape style="position:absolute;left:2994;top:7686;width:10;height:20" coordorigin="2994,7686" coordsize="10,20" path="m2994,7705l3004,7705,3004,7686,2994,7686,2994,7705xe" filled="true" fillcolor="#000000" stroked="false">
                <v:path arrowok="t"/>
                <v:fill type="solid"/>
              </v:shape>
            </v:group>
            <v:group style="position:absolute;left:2994;top:7705;width:10;height:20" coordorigin="2994,7705" coordsize="10,20">
              <v:shape style="position:absolute;left:2994;top:7705;width:10;height:20" coordorigin="2994,7705" coordsize="10,20" path="m2994,7724l3004,7724,3004,7705,2994,7705,2994,7724xe" filled="true" fillcolor="#000000" stroked="false">
                <v:path arrowok="t"/>
                <v:fill type="solid"/>
              </v:shape>
            </v:group>
            <v:group style="position:absolute;left:2994;top:7724;width:10;height:20" coordorigin="2994,7724" coordsize="10,20">
              <v:shape style="position:absolute;left:2994;top:7724;width:10;height:20" coordorigin="2994,7724" coordsize="10,20" path="m2994,7743l3004,7743,3004,7724,2994,7724,2994,7743xe" filled="true" fillcolor="#000000" stroked="false">
                <v:path arrowok="t"/>
                <v:fill type="solid"/>
              </v:shape>
            </v:group>
            <v:group style="position:absolute;left:2994;top:7743;width:10;height:20" coordorigin="2994,7743" coordsize="10,20">
              <v:shape style="position:absolute;left:2994;top:7743;width:10;height:20" coordorigin="2994,7743" coordsize="10,20" path="m2994,7762l3004,7762,3004,7743,2994,7743,2994,7762xe" filled="true" fillcolor="#000000" stroked="false">
                <v:path arrowok="t"/>
                <v:fill type="solid"/>
              </v:shape>
            </v:group>
            <v:group style="position:absolute;left:2994;top:7762;width:10;height:20" coordorigin="2994,7762" coordsize="10,20">
              <v:shape style="position:absolute;left:2994;top:7762;width:10;height:20" coordorigin="2994,7762" coordsize="10,20" path="m2994,7782l3004,7782,3004,7762,2994,7762,2994,7782xe" filled="true" fillcolor="#000000" stroked="false">
                <v:path arrowok="t"/>
                <v:fill type="solid"/>
              </v:shape>
            </v:group>
            <v:group style="position:absolute;left:2994;top:7782;width:10;height:20" coordorigin="2994,7782" coordsize="10,20">
              <v:shape style="position:absolute;left:2994;top:7782;width:10;height:20" coordorigin="2994,7782" coordsize="10,20" path="m2994,7801l3004,7801,3004,7782,2994,7782,2994,7801xe" filled="true" fillcolor="#000000" stroked="false">
                <v:path arrowok="t"/>
                <v:fill type="solid"/>
              </v:shape>
            </v:group>
            <v:group style="position:absolute;left:2994;top:7801;width:10;height:20" coordorigin="2994,7801" coordsize="10,20">
              <v:shape style="position:absolute;left:2994;top:7801;width:10;height:20" coordorigin="2994,7801" coordsize="10,20" path="m2994,7820l3004,7820,3004,7801,2994,7801,2994,7820xe" filled="true" fillcolor="#000000" stroked="false">
                <v:path arrowok="t"/>
                <v:fill type="solid"/>
              </v:shape>
            </v:group>
            <v:group style="position:absolute;left:2994;top:7820;width:10;height:20" coordorigin="2994,7820" coordsize="10,20">
              <v:shape style="position:absolute;left:2994;top:7820;width:10;height:20" coordorigin="2994,7820" coordsize="10,20" path="m2994,7839l3004,7839,3004,7820,2994,7820,2994,7839xe" filled="true" fillcolor="#000000" stroked="false">
                <v:path arrowok="t"/>
                <v:fill type="solid"/>
              </v:shape>
            </v:group>
            <v:group style="position:absolute;left:2994;top:7839;width:10;height:20" coordorigin="2994,7839" coordsize="10,20">
              <v:shape style="position:absolute;left:2994;top:7839;width:10;height:20" coordorigin="2994,7839" coordsize="10,20" path="m2994,7858l3004,7858,3004,7839,2994,7839,2994,7858xe" filled="true" fillcolor="#000000" stroked="false">
                <v:path arrowok="t"/>
                <v:fill type="solid"/>
              </v:shape>
            </v:group>
            <v:group style="position:absolute;left:2994;top:7858;width:10;height:20" coordorigin="2994,7858" coordsize="10,20">
              <v:shape style="position:absolute;left:2994;top:7858;width:10;height:20" coordorigin="2994,7858" coordsize="10,20" path="m2994,7878l3004,7878,3004,7858,2994,7858,2994,7878xe" filled="true" fillcolor="#000000" stroked="false">
                <v:path arrowok="t"/>
                <v:fill type="solid"/>
              </v:shape>
            </v:group>
            <v:group style="position:absolute;left:2994;top:7878;width:10;height:20" coordorigin="2994,7878" coordsize="10,20">
              <v:shape style="position:absolute;left:2994;top:7878;width:10;height:20" coordorigin="2994,7878" coordsize="10,20" path="m2994,7897l3004,7897,3004,7878,2994,7878,2994,7897xe" filled="true" fillcolor="#000000" stroked="false">
                <v:path arrowok="t"/>
                <v:fill type="solid"/>
              </v:shape>
            </v:group>
            <v:group style="position:absolute;left:2994;top:7897;width:10;height:20" coordorigin="2994,7897" coordsize="10,20">
              <v:shape style="position:absolute;left:2994;top:7897;width:10;height:20" coordorigin="2994,7897" coordsize="10,20" path="m2994,7916l3004,7916,3004,7897,2994,7897,2994,7916xe" filled="true" fillcolor="#000000" stroked="false">
                <v:path arrowok="t"/>
                <v:fill type="solid"/>
              </v:shape>
            </v:group>
            <v:group style="position:absolute;left:2994;top:7916;width:10;height:20" coordorigin="2994,7916" coordsize="10,20">
              <v:shape style="position:absolute;left:2994;top:7916;width:10;height:20" coordorigin="2994,7916" coordsize="10,20" path="m2994,7935l3004,7935,3004,7916,2994,7916,2994,7935xe" filled="true" fillcolor="#000000" stroked="false">
                <v:path arrowok="t"/>
                <v:fill type="solid"/>
              </v:shape>
            </v:group>
            <v:group style="position:absolute;left:2994;top:7935;width:10;height:20" coordorigin="2994,7935" coordsize="10,20">
              <v:shape style="position:absolute;left:2994;top:7935;width:10;height:20" coordorigin="2994,7935" coordsize="10,20" path="m2994,7954l3004,7954,3004,7935,2994,7935,2994,7954xe" filled="true" fillcolor="#000000" stroked="false">
                <v:path arrowok="t"/>
                <v:fill type="solid"/>
              </v:shape>
            </v:group>
            <v:group style="position:absolute;left:2994;top:7954;width:10;height:20" coordorigin="2994,7954" coordsize="10,20">
              <v:shape style="position:absolute;left:2994;top:7954;width:10;height:20" coordorigin="2994,7954" coordsize="10,20" path="m2994,7974l3004,7974,3004,7954,2994,7954,2994,7974xe" filled="true" fillcolor="#000000" stroked="false">
                <v:path arrowok="t"/>
                <v:fill type="solid"/>
              </v:shape>
            </v:group>
            <v:group style="position:absolute;left:2994;top:7974;width:10;height:20" coordorigin="2994,7974" coordsize="10,20">
              <v:shape style="position:absolute;left:2994;top:7974;width:10;height:20" coordorigin="2994,7974" coordsize="10,20" path="m2994,7993l3004,7993,3004,7974,2994,7974,2994,7993xe" filled="true" fillcolor="#000000" stroked="false">
                <v:path arrowok="t"/>
                <v:fill type="solid"/>
              </v:shape>
            </v:group>
            <v:group style="position:absolute;left:2994;top:7993;width:10;height:20" coordorigin="2994,7993" coordsize="10,20">
              <v:shape style="position:absolute;left:2994;top:7993;width:10;height:20" coordorigin="2994,7993" coordsize="10,20" path="m2994,8012l3004,8012,3004,7993,2994,7993,2994,8012xe" filled="true" fillcolor="#000000" stroked="false">
                <v:path arrowok="t"/>
                <v:fill type="solid"/>
              </v:shape>
            </v:group>
            <v:group style="position:absolute;left:2994;top:8012;width:10;height:20" coordorigin="2994,8012" coordsize="10,20">
              <v:shape style="position:absolute;left:2994;top:8012;width:10;height:20" coordorigin="2994,8012" coordsize="10,20" path="m2994,8031l3004,8031,3004,8012,2994,8012,2994,8031xe" filled="true" fillcolor="#000000" stroked="false">
                <v:path arrowok="t"/>
                <v:fill type="solid"/>
              </v:shape>
            </v:group>
            <v:group style="position:absolute;left:2994;top:8031;width:10;height:20" coordorigin="2994,8031" coordsize="10,20">
              <v:shape style="position:absolute;left:2994;top:8031;width:10;height:20" coordorigin="2994,8031" coordsize="10,20" path="m2994,8050l3004,8050,3004,8031,2994,8031,2994,8050xe" filled="true" fillcolor="#000000" stroked="false">
                <v:path arrowok="t"/>
                <v:fill type="solid"/>
              </v:shape>
            </v:group>
            <v:group style="position:absolute;left:2994;top:8050;width:10;height:20" coordorigin="2994,8050" coordsize="10,20">
              <v:shape style="position:absolute;left:2994;top:8050;width:10;height:20" coordorigin="2994,8050" coordsize="10,20" path="m2994,8070l3004,8070,3004,8050,2994,8050,2994,8070xe" filled="true" fillcolor="#000000" stroked="false">
                <v:path arrowok="t"/>
                <v:fill type="solid"/>
              </v:shape>
            </v:group>
            <v:group style="position:absolute;left:2994;top:8070;width:10;height:20" coordorigin="2994,8070" coordsize="10,20">
              <v:shape style="position:absolute;left:2994;top:8070;width:10;height:20" coordorigin="2994,8070" coordsize="10,20" path="m2994,8089l3004,8089,3004,8070,2994,8070,2994,8089xe" filled="true" fillcolor="#000000" stroked="false">
                <v:path arrowok="t"/>
                <v:fill type="solid"/>
              </v:shape>
            </v:group>
            <v:group style="position:absolute;left:2994;top:8089;width:10;height:20" coordorigin="2994,8089" coordsize="10,20">
              <v:shape style="position:absolute;left:2994;top:8089;width:10;height:20" coordorigin="2994,8089" coordsize="10,20" path="m2994,8108l3004,8108,3004,8089,2994,8089,2994,8108xe" filled="true" fillcolor="#000000" stroked="false">
                <v:path arrowok="t"/>
                <v:fill type="solid"/>
              </v:shape>
            </v:group>
            <v:group style="position:absolute;left:2994;top:8108;width:10;height:20" coordorigin="2994,8108" coordsize="10,20">
              <v:shape style="position:absolute;left:2994;top:8108;width:10;height:20" coordorigin="2994,8108" coordsize="10,20" path="m2994,8128l3004,8128,3004,8108,2994,8108,2994,8128xe" filled="true" fillcolor="#000000" stroked="false">
                <v:path arrowok="t"/>
                <v:fill type="solid"/>
              </v:shape>
            </v:group>
            <v:group style="position:absolute;left:2994;top:8128;width:10;height:20" coordorigin="2994,8128" coordsize="10,20">
              <v:shape style="position:absolute;left:2994;top:8128;width:10;height:20" coordorigin="2994,8128" coordsize="10,20" path="m2994,8147l3004,8147,3004,8128,2994,8128,2994,8147xe" filled="true" fillcolor="#000000" stroked="false">
                <v:path arrowok="t"/>
                <v:fill type="solid"/>
              </v:shape>
            </v:group>
            <v:group style="position:absolute;left:2994;top:8147;width:10;height:20" coordorigin="2994,8147" coordsize="10,20">
              <v:shape style="position:absolute;left:2994;top:8147;width:10;height:20" coordorigin="2994,8147" coordsize="10,20" path="m2994,8166l3004,8166,3004,8147,2994,8147,2994,8166xe" filled="true" fillcolor="#000000" stroked="false">
                <v:path arrowok="t"/>
                <v:fill type="solid"/>
              </v:shape>
            </v:group>
            <v:group style="position:absolute;left:2994;top:8166;width:10;height:20" coordorigin="2994,8166" coordsize="10,20">
              <v:shape style="position:absolute;left:2994;top:8166;width:10;height:20" coordorigin="2994,8166" coordsize="10,20" path="m2994,8185l3004,8185,3004,8166,2994,8166,2994,8185xe" filled="true" fillcolor="#000000" stroked="false">
                <v:path arrowok="t"/>
                <v:fill type="solid"/>
              </v:shape>
            </v:group>
            <v:group style="position:absolute;left:2994;top:8185;width:10;height:20" coordorigin="2994,8185" coordsize="10,20">
              <v:shape style="position:absolute;left:2994;top:8185;width:10;height:20" coordorigin="2994,8185" coordsize="10,20" path="m2994,8204l3004,8204,3004,8185,2994,8185,2994,8204xe" filled="true" fillcolor="#000000" stroked="false">
                <v:path arrowok="t"/>
                <v:fill type="solid"/>
              </v:shape>
            </v:group>
            <v:group style="position:absolute;left:2994;top:8204;width:10;height:20" coordorigin="2994,8204" coordsize="10,20">
              <v:shape style="position:absolute;left:2994;top:8204;width:10;height:20" coordorigin="2994,8204" coordsize="10,20" path="m2994,8224l3004,8224,3004,8204,2994,8204,2994,8224xe" filled="true" fillcolor="#000000" stroked="false">
                <v:path arrowok="t"/>
                <v:fill type="solid"/>
              </v:shape>
            </v:group>
            <v:group style="position:absolute;left:2994;top:8224;width:10;height:20" coordorigin="2994,8224" coordsize="10,20">
              <v:shape style="position:absolute;left:2994;top:8224;width:10;height:20" coordorigin="2994,8224" coordsize="10,20" path="m2994,8243l3004,8243,3004,8224,2994,8224,2994,8243xe" filled="true" fillcolor="#000000" stroked="false">
                <v:path arrowok="t"/>
                <v:fill type="solid"/>
              </v:shape>
            </v:group>
            <v:group style="position:absolute;left:2994;top:8243;width:10;height:20" coordorigin="2994,8243" coordsize="10,20">
              <v:shape style="position:absolute;left:2994;top:8243;width:10;height:20" coordorigin="2994,8243" coordsize="10,20" path="m2994,8262l3004,8262,3004,8243,2994,8243,2994,8262xe" filled="true" fillcolor="#000000" stroked="false">
                <v:path arrowok="t"/>
                <v:fill type="solid"/>
              </v:shape>
            </v:group>
            <v:group style="position:absolute;left:2994;top:8262;width:10;height:20" coordorigin="2994,8262" coordsize="10,20">
              <v:shape style="position:absolute;left:2994;top:8262;width:10;height:20" coordorigin="2994,8262" coordsize="10,20" path="m2994,8281l3004,8281,3004,8262,2994,8262,2994,8281xe" filled="true" fillcolor="#000000" stroked="false">
                <v:path arrowok="t"/>
                <v:fill type="solid"/>
              </v:shape>
            </v:group>
            <v:group style="position:absolute;left:2994;top:8281;width:10;height:20" coordorigin="2994,8281" coordsize="10,20">
              <v:shape style="position:absolute;left:2994;top:8281;width:10;height:20" coordorigin="2994,8281" coordsize="10,20" path="m2994,8300l3004,8300,3004,8281,2994,8281,2994,8300xe" filled="true" fillcolor="#000000" stroked="false">
                <v:path arrowok="t"/>
                <v:fill type="solid"/>
              </v:shape>
            </v:group>
            <v:group style="position:absolute;left:2994;top:8300;width:10;height:20" coordorigin="2994,8300" coordsize="10,20">
              <v:shape style="position:absolute;left:2994;top:8300;width:10;height:20" coordorigin="2994,8300" coordsize="10,20" path="m2994,8320l3004,8320,3004,8300,2994,8300,2994,8320xe" filled="true" fillcolor="#000000" stroked="false">
                <v:path arrowok="t"/>
                <v:fill type="solid"/>
              </v:shape>
            </v:group>
            <v:group style="position:absolute;left:2994;top:8320;width:10;height:20" coordorigin="2994,8320" coordsize="10,20">
              <v:shape style="position:absolute;left:2994;top:8320;width:10;height:20" coordorigin="2994,8320" coordsize="10,20" path="m2994,8339l3004,8339,3004,8320,2994,8320,2994,8339xe" filled="true" fillcolor="#000000" stroked="false">
                <v:path arrowok="t"/>
                <v:fill type="solid"/>
              </v:shape>
            </v:group>
            <v:group style="position:absolute;left:2994;top:8339;width:10;height:20" coordorigin="2994,8339" coordsize="10,20">
              <v:shape style="position:absolute;left:2994;top:8339;width:10;height:20" coordorigin="2994,8339" coordsize="10,20" path="m2994,8358l3004,8358,3004,8339,2994,8339,2994,8358xe" filled="true" fillcolor="#000000" stroked="false">
                <v:path arrowok="t"/>
                <v:fill type="solid"/>
              </v:shape>
            </v:group>
            <v:group style="position:absolute;left:2994;top:8358;width:10;height:20" coordorigin="2994,8358" coordsize="10,20">
              <v:shape style="position:absolute;left:2994;top:8358;width:10;height:20" coordorigin="2994,8358" coordsize="10,20" path="m2994,8377l3004,8377,3004,8358,2994,8358,2994,8377xe" filled="true" fillcolor="#000000" stroked="false">
                <v:path arrowok="t"/>
                <v:fill type="solid"/>
              </v:shape>
            </v:group>
            <v:group style="position:absolute;left:2994;top:8377;width:10;height:20" coordorigin="2994,8377" coordsize="10,20">
              <v:shape style="position:absolute;left:2994;top:8377;width:10;height:20" coordorigin="2994,8377" coordsize="10,20" path="m2994,8396l3004,8396,3004,8377,2994,8377,2994,8396xe" filled="true" fillcolor="#000000" stroked="false">
                <v:path arrowok="t"/>
                <v:fill type="solid"/>
              </v:shape>
            </v:group>
            <v:group style="position:absolute;left:2994;top:8396;width:10;height:20" coordorigin="2994,8396" coordsize="10,20">
              <v:shape style="position:absolute;left:2994;top:8396;width:10;height:20" coordorigin="2994,8396" coordsize="10,20" path="m2994,8416l3004,8416,3004,8396,2994,8396,2994,8416xe" filled="true" fillcolor="#000000" stroked="false">
                <v:path arrowok="t"/>
                <v:fill type="solid"/>
              </v:shape>
            </v:group>
            <v:group style="position:absolute;left:2994;top:8416;width:10;height:20" coordorigin="2994,8416" coordsize="10,20">
              <v:shape style="position:absolute;left:2994;top:8416;width:10;height:20" coordorigin="2994,8416" coordsize="10,20" path="m2994,8435l3004,8435,3004,8416,2994,8416,2994,8435xe" filled="true" fillcolor="#000000" stroked="false">
                <v:path arrowok="t"/>
                <v:fill type="solid"/>
              </v:shape>
            </v:group>
            <v:group style="position:absolute;left:2994;top:8435;width:10;height:20" coordorigin="2994,8435" coordsize="10,20">
              <v:shape style="position:absolute;left:2994;top:8435;width:10;height:20" coordorigin="2994,8435" coordsize="10,20" path="m2994,8454l3004,8454,3004,8435,2994,8435,2994,8454xe" filled="true" fillcolor="#000000" stroked="false">
                <v:path arrowok="t"/>
                <v:fill type="solid"/>
              </v:shape>
            </v:group>
            <v:group style="position:absolute;left:2994;top:8454;width:10;height:20" coordorigin="2994,8454" coordsize="10,20">
              <v:shape style="position:absolute;left:2994;top:8454;width:10;height:20" coordorigin="2994,8454" coordsize="10,20" path="m2994,8473l3004,8473,3004,8454,2994,8454,2994,8473xe" filled="true" fillcolor="#000000" stroked="false">
                <v:path arrowok="t"/>
                <v:fill type="solid"/>
              </v:shape>
            </v:group>
            <v:group style="position:absolute;left:2994;top:8473;width:10;height:20" coordorigin="2994,8473" coordsize="10,20">
              <v:shape style="position:absolute;left:2994;top:8473;width:10;height:20" coordorigin="2994,8473" coordsize="10,20" path="m2994,8492l3004,8492,3004,8473,2994,8473,2994,8492xe" filled="true" fillcolor="#000000" stroked="false">
                <v:path arrowok="t"/>
                <v:fill type="solid"/>
              </v:shape>
            </v:group>
            <v:group style="position:absolute;left:6374;top:7244;width:10;height:20" coordorigin="6374,7244" coordsize="10,20">
              <v:shape style="position:absolute;left:6374;top:7244;width:10;height:20" coordorigin="6374,7244" coordsize="10,20" path="m6374,7263l6383,7263,6383,7244,6374,7244,6374,7263xe" filled="true" fillcolor="#000000" stroked="false">
                <v:path arrowok="t"/>
                <v:fill type="solid"/>
              </v:shape>
            </v:group>
            <v:group style="position:absolute;left:6374;top:7263;width:10;height:20" coordorigin="6374,7263" coordsize="10,20">
              <v:shape style="position:absolute;left:6374;top:7263;width:10;height:20" coordorigin="6374,7263" coordsize="10,20" path="m6374,7282l6383,7282,6383,7263,6374,7263,6374,7282xe" filled="true" fillcolor="#000000" stroked="false">
                <v:path arrowok="t"/>
                <v:fill type="solid"/>
              </v:shape>
            </v:group>
            <v:group style="position:absolute;left:6374;top:7282;width:10;height:20" coordorigin="6374,7282" coordsize="10,20">
              <v:shape style="position:absolute;left:6374;top:7282;width:10;height:20" coordorigin="6374,7282" coordsize="10,20" path="m6374,7302l6383,7302,6383,7282,6374,7282,6374,7302xe" filled="true" fillcolor="#000000" stroked="false">
                <v:path arrowok="t"/>
                <v:fill type="solid"/>
              </v:shape>
            </v:group>
            <v:group style="position:absolute;left:6374;top:7302;width:10;height:20" coordorigin="6374,7302" coordsize="10,20">
              <v:shape style="position:absolute;left:6374;top:7302;width:10;height:20" coordorigin="6374,7302" coordsize="10,20" path="m6374,7321l6383,7321,6383,7302,6374,7302,6374,7321xe" filled="true" fillcolor="#000000" stroked="false">
                <v:path arrowok="t"/>
                <v:fill type="solid"/>
              </v:shape>
            </v:group>
            <v:group style="position:absolute;left:6374;top:7321;width:10;height:20" coordorigin="6374,7321" coordsize="10,20">
              <v:shape style="position:absolute;left:6374;top:7321;width:10;height:20" coordorigin="6374,7321" coordsize="10,20" path="m6374,7340l6383,7340,6383,7321,6374,7321,6374,7340xe" filled="true" fillcolor="#000000" stroked="false">
                <v:path arrowok="t"/>
                <v:fill type="solid"/>
              </v:shape>
            </v:group>
            <v:group style="position:absolute;left:6374;top:7340;width:10;height:20" coordorigin="6374,7340" coordsize="10,20">
              <v:shape style="position:absolute;left:6374;top:7340;width:10;height:20" coordorigin="6374,7340" coordsize="10,20" path="m6374,7359l6383,7359,6383,7340,6374,7340,6374,7359xe" filled="true" fillcolor="#000000" stroked="false">
                <v:path arrowok="t"/>
                <v:fill type="solid"/>
              </v:shape>
            </v:group>
            <v:group style="position:absolute;left:6374;top:7359;width:10;height:20" coordorigin="6374,7359" coordsize="10,20">
              <v:shape style="position:absolute;left:6374;top:7359;width:10;height:20" coordorigin="6374,7359" coordsize="10,20" path="m6374,7378l6383,7378,6383,7359,6374,7359,6374,7378xe" filled="true" fillcolor="#000000" stroked="false">
                <v:path arrowok="t"/>
                <v:fill type="solid"/>
              </v:shape>
            </v:group>
            <v:group style="position:absolute;left:6374;top:7378;width:10;height:20" coordorigin="6374,7378" coordsize="10,20">
              <v:shape style="position:absolute;left:6374;top:7378;width:10;height:20" coordorigin="6374,7378" coordsize="10,20" path="m6374,7398l6383,7398,6383,7378,6374,7378,6374,7398xe" filled="true" fillcolor="#000000" stroked="false">
                <v:path arrowok="t"/>
                <v:fill type="solid"/>
              </v:shape>
            </v:group>
            <v:group style="position:absolute;left:6374;top:7398;width:10;height:20" coordorigin="6374,7398" coordsize="10,20">
              <v:shape style="position:absolute;left:6374;top:7398;width:10;height:20" coordorigin="6374,7398" coordsize="10,20" path="m6374,7417l6383,7417,6383,7398,6374,7398,6374,7417xe" filled="true" fillcolor="#000000" stroked="false">
                <v:path arrowok="t"/>
                <v:fill type="solid"/>
              </v:shape>
            </v:group>
            <v:group style="position:absolute;left:6374;top:7417;width:10;height:20" coordorigin="6374,7417" coordsize="10,20">
              <v:shape style="position:absolute;left:6374;top:7417;width:10;height:20" coordorigin="6374,7417" coordsize="10,20" path="m6374,7436l6383,7436,6383,7417,6374,7417,6374,7436xe" filled="true" fillcolor="#000000" stroked="false">
                <v:path arrowok="t"/>
                <v:fill type="solid"/>
              </v:shape>
            </v:group>
            <v:group style="position:absolute;left:6374;top:7436;width:10;height:20" coordorigin="6374,7436" coordsize="10,20">
              <v:shape style="position:absolute;left:6374;top:7436;width:10;height:20" coordorigin="6374,7436" coordsize="10,20" path="m6374,7455l6383,7455,6383,7436,6374,7436,6374,7455xe" filled="true" fillcolor="#000000" stroked="false">
                <v:path arrowok="t"/>
                <v:fill type="solid"/>
              </v:shape>
            </v:group>
            <v:group style="position:absolute;left:6374;top:7455;width:10;height:20" coordorigin="6374,7455" coordsize="10,20">
              <v:shape style="position:absolute;left:6374;top:7455;width:10;height:20" coordorigin="6374,7455" coordsize="10,20" path="m6374,7474l6383,7474,6383,7455,6374,7455,6374,7474xe" filled="true" fillcolor="#000000" stroked="false">
                <v:path arrowok="t"/>
                <v:fill type="solid"/>
              </v:shape>
            </v:group>
            <v:group style="position:absolute;left:6374;top:7474;width:10;height:20" coordorigin="6374,7474" coordsize="10,20">
              <v:shape style="position:absolute;left:6374;top:7474;width:10;height:20" coordorigin="6374,7474" coordsize="10,20" path="m6374,7494l6383,7494,6383,7474,6374,7474,6374,7494xe" filled="true" fillcolor="#000000" stroked="false">
                <v:path arrowok="t"/>
                <v:fill type="solid"/>
              </v:shape>
            </v:group>
            <v:group style="position:absolute;left:6374;top:7494;width:10;height:20" coordorigin="6374,7494" coordsize="10,20">
              <v:shape style="position:absolute;left:6374;top:7494;width:10;height:20" coordorigin="6374,7494" coordsize="10,20" path="m6374,7513l6383,7513,6383,7494,6374,7494,6374,7513xe" filled="true" fillcolor="#000000" stroked="false">
                <v:path arrowok="t"/>
                <v:fill type="solid"/>
              </v:shape>
            </v:group>
            <v:group style="position:absolute;left:6374;top:7513;width:10;height:20" coordorigin="6374,7513" coordsize="10,20">
              <v:shape style="position:absolute;left:6374;top:7513;width:10;height:20" coordorigin="6374,7513" coordsize="10,20" path="m6374,7532l6383,7532,6383,7513,6374,7513,6374,7532xe" filled="true" fillcolor="#000000" stroked="false">
                <v:path arrowok="t"/>
                <v:fill type="solid"/>
              </v:shape>
            </v:group>
            <v:group style="position:absolute;left:6374;top:7532;width:10;height:20" coordorigin="6374,7532" coordsize="10,20">
              <v:shape style="position:absolute;left:6374;top:7532;width:10;height:20" coordorigin="6374,7532" coordsize="10,20" path="m6374,7551l6383,7551,6383,7532,6374,7532,6374,7551xe" filled="true" fillcolor="#000000" stroked="false">
                <v:path arrowok="t"/>
                <v:fill type="solid"/>
              </v:shape>
            </v:group>
            <v:group style="position:absolute;left:6374;top:7551;width:10;height:20" coordorigin="6374,7551" coordsize="10,20">
              <v:shape style="position:absolute;left:6374;top:7551;width:10;height:20" coordorigin="6374,7551" coordsize="10,20" path="m6374,7570l6383,7570,6383,7551,6374,7551,6374,7570xe" filled="true" fillcolor="#000000" stroked="false">
                <v:path arrowok="t"/>
                <v:fill type="solid"/>
              </v:shape>
            </v:group>
            <v:group style="position:absolute;left:6374;top:7570;width:10;height:20" coordorigin="6374,7570" coordsize="10,20">
              <v:shape style="position:absolute;left:6374;top:7570;width:10;height:20" coordorigin="6374,7570" coordsize="10,20" path="m6374,7590l6383,7590,6383,7570,6374,7570,6374,7590xe" filled="true" fillcolor="#000000" stroked="false">
                <v:path arrowok="t"/>
                <v:fill type="solid"/>
              </v:shape>
            </v:group>
            <v:group style="position:absolute;left:6374;top:7590;width:10;height:20" coordorigin="6374,7590" coordsize="10,20">
              <v:shape style="position:absolute;left:6374;top:7590;width:10;height:20" coordorigin="6374,7590" coordsize="10,20" path="m6374,7609l6383,7609,6383,7590,6374,7590,6374,7609xe" filled="true" fillcolor="#000000" stroked="false">
                <v:path arrowok="t"/>
                <v:fill type="solid"/>
              </v:shape>
            </v:group>
            <v:group style="position:absolute;left:6374;top:7609;width:10;height:20" coordorigin="6374,7609" coordsize="10,20">
              <v:shape style="position:absolute;left:6374;top:7609;width:10;height:20" coordorigin="6374,7609" coordsize="10,20" path="m6374,7628l6383,7628,6383,7609,6374,7609,6374,7628xe" filled="true" fillcolor="#000000" stroked="false">
                <v:path arrowok="t"/>
                <v:fill type="solid"/>
              </v:shape>
            </v:group>
            <v:group style="position:absolute;left:6374;top:7628;width:10;height:20" coordorigin="6374,7628" coordsize="10,20">
              <v:shape style="position:absolute;left:6374;top:7628;width:10;height:20" coordorigin="6374,7628" coordsize="10,20" path="m6374,7647l6383,7647,6383,7628,6374,7628,6374,7647xe" filled="true" fillcolor="#000000" stroked="false">
                <v:path arrowok="t"/>
                <v:fill type="solid"/>
              </v:shape>
            </v:group>
            <v:group style="position:absolute;left:6374;top:7647;width:10;height:20" coordorigin="6374,7647" coordsize="10,20">
              <v:shape style="position:absolute;left:6374;top:7647;width:10;height:20" coordorigin="6374,7647" coordsize="10,20" path="m6374,7666l6383,7666,6383,7647,6374,7647,6374,7666xe" filled="true" fillcolor="#000000" stroked="false">
                <v:path arrowok="t"/>
                <v:fill type="solid"/>
              </v:shape>
            </v:group>
            <v:group style="position:absolute;left:6374;top:7666;width:10;height:20" coordorigin="6374,7666" coordsize="10,20">
              <v:shape style="position:absolute;left:6374;top:7666;width:10;height:20" coordorigin="6374,7666" coordsize="10,20" path="m6374,7686l6383,7686,6383,7666,6374,7666,6374,7686xe" filled="true" fillcolor="#000000" stroked="false">
                <v:path arrowok="t"/>
                <v:fill type="solid"/>
              </v:shape>
            </v:group>
            <v:group style="position:absolute;left:6374;top:7686;width:10;height:20" coordorigin="6374,7686" coordsize="10,20">
              <v:shape style="position:absolute;left:6374;top:7686;width:10;height:20" coordorigin="6374,7686" coordsize="10,20" path="m6374,7705l6383,7705,6383,7686,6374,7686,6374,7705xe" filled="true" fillcolor="#000000" stroked="false">
                <v:path arrowok="t"/>
                <v:fill type="solid"/>
              </v:shape>
            </v:group>
            <v:group style="position:absolute;left:6374;top:7705;width:10;height:20" coordorigin="6374,7705" coordsize="10,20">
              <v:shape style="position:absolute;left:6374;top:7705;width:10;height:20" coordorigin="6374,7705" coordsize="10,20" path="m6374,7724l6383,7724,6383,7705,6374,7705,6374,7724xe" filled="true" fillcolor="#000000" stroked="false">
                <v:path arrowok="t"/>
                <v:fill type="solid"/>
              </v:shape>
            </v:group>
            <v:group style="position:absolute;left:6374;top:7724;width:10;height:20" coordorigin="6374,7724" coordsize="10,20">
              <v:shape style="position:absolute;left:6374;top:7724;width:10;height:20" coordorigin="6374,7724" coordsize="10,20" path="m6374,7743l6383,7743,6383,7724,6374,7724,6374,7743xe" filled="true" fillcolor="#000000" stroked="false">
                <v:path arrowok="t"/>
                <v:fill type="solid"/>
              </v:shape>
            </v:group>
            <v:group style="position:absolute;left:6374;top:7743;width:10;height:20" coordorigin="6374,7743" coordsize="10,20">
              <v:shape style="position:absolute;left:6374;top:7743;width:10;height:20" coordorigin="6374,7743" coordsize="10,20" path="m6374,7762l6383,7762,6383,7743,6374,7743,6374,7762xe" filled="true" fillcolor="#000000" stroked="false">
                <v:path arrowok="t"/>
                <v:fill type="solid"/>
              </v:shape>
            </v:group>
            <v:group style="position:absolute;left:6374;top:7762;width:10;height:20" coordorigin="6374,7762" coordsize="10,20">
              <v:shape style="position:absolute;left:6374;top:7762;width:10;height:20" coordorigin="6374,7762" coordsize="10,20" path="m6374,7782l6383,7782,6383,7762,6374,7762,6374,7782xe" filled="true" fillcolor="#000000" stroked="false">
                <v:path arrowok="t"/>
                <v:fill type="solid"/>
              </v:shape>
            </v:group>
            <v:group style="position:absolute;left:6374;top:7782;width:10;height:20" coordorigin="6374,7782" coordsize="10,20">
              <v:shape style="position:absolute;left:6374;top:7782;width:10;height:20" coordorigin="6374,7782" coordsize="10,20" path="m6374,7801l6383,7801,6383,7782,6374,7782,6374,7801xe" filled="true" fillcolor="#000000" stroked="false">
                <v:path arrowok="t"/>
                <v:fill type="solid"/>
              </v:shape>
            </v:group>
            <v:group style="position:absolute;left:6374;top:7801;width:10;height:20" coordorigin="6374,7801" coordsize="10,20">
              <v:shape style="position:absolute;left:6374;top:7801;width:10;height:20" coordorigin="6374,7801" coordsize="10,20" path="m6374,7820l6383,7820,6383,7801,6374,7801,6374,7820xe" filled="true" fillcolor="#000000" stroked="false">
                <v:path arrowok="t"/>
                <v:fill type="solid"/>
              </v:shape>
            </v:group>
            <v:group style="position:absolute;left:6374;top:7820;width:10;height:20" coordorigin="6374,7820" coordsize="10,20">
              <v:shape style="position:absolute;left:6374;top:7820;width:10;height:20" coordorigin="6374,7820" coordsize="10,20" path="m6374,7839l6383,7839,6383,7820,6374,7820,6374,7839xe" filled="true" fillcolor="#000000" stroked="false">
                <v:path arrowok="t"/>
                <v:fill type="solid"/>
              </v:shape>
            </v:group>
            <v:group style="position:absolute;left:6374;top:7839;width:10;height:20" coordorigin="6374,7839" coordsize="10,20">
              <v:shape style="position:absolute;left:6374;top:7839;width:10;height:20" coordorigin="6374,7839" coordsize="10,20" path="m6374,7858l6383,7858,6383,7839,6374,7839,6374,7858xe" filled="true" fillcolor="#000000" stroked="false">
                <v:path arrowok="t"/>
                <v:fill type="solid"/>
              </v:shape>
            </v:group>
            <v:group style="position:absolute;left:6374;top:7858;width:10;height:20" coordorigin="6374,7858" coordsize="10,20">
              <v:shape style="position:absolute;left:6374;top:7858;width:10;height:20" coordorigin="6374,7858" coordsize="10,20" path="m6374,7878l6383,7878,6383,7858,6374,7858,6374,7878xe" filled="true" fillcolor="#000000" stroked="false">
                <v:path arrowok="t"/>
                <v:fill type="solid"/>
              </v:shape>
            </v:group>
            <v:group style="position:absolute;left:6374;top:7878;width:10;height:20" coordorigin="6374,7878" coordsize="10,20">
              <v:shape style="position:absolute;left:6374;top:7878;width:10;height:20" coordorigin="6374,7878" coordsize="10,20" path="m6374,7897l6383,7897,6383,7878,6374,7878,6374,7897xe" filled="true" fillcolor="#000000" stroked="false">
                <v:path arrowok="t"/>
                <v:fill type="solid"/>
              </v:shape>
            </v:group>
            <v:group style="position:absolute;left:6374;top:7897;width:10;height:20" coordorigin="6374,7897" coordsize="10,20">
              <v:shape style="position:absolute;left:6374;top:7897;width:10;height:20" coordorigin="6374,7897" coordsize="10,20" path="m6374,7916l6383,7916,6383,7897,6374,7897,6374,7916xe" filled="true" fillcolor="#000000" stroked="false">
                <v:path arrowok="t"/>
                <v:fill type="solid"/>
              </v:shape>
            </v:group>
            <v:group style="position:absolute;left:6374;top:7916;width:10;height:20" coordorigin="6374,7916" coordsize="10,20">
              <v:shape style="position:absolute;left:6374;top:7916;width:10;height:20" coordorigin="6374,7916" coordsize="10,20" path="m6374,7935l6383,7935,6383,7916,6374,7916,6374,7935xe" filled="true" fillcolor="#000000" stroked="false">
                <v:path arrowok="t"/>
                <v:fill type="solid"/>
              </v:shape>
            </v:group>
            <v:group style="position:absolute;left:6374;top:7935;width:10;height:20" coordorigin="6374,7935" coordsize="10,20">
              <v:shape style="position:absolute;left:6374;top:7935;width:10;height:20" coordorigin="6374,7935" coordsize="10,20" path="m6374,7954l6383,7954,6383,7935,6374,7935,6374,7954xe" filled="true" fillcolor="#000000" stroked="false">
                <v:path arrowok="t"/>
                <v:fill type="solid"/>
              </v:shape>
            </v:group>
            <v:group style="position:absolute;left:6374;top:7954;width:10;height:20" coordorigin="6374,7954" coordsize="10,20">
              <v:shape style="position:absolute;left:6374;top:7954;width:10;height:20" coordorigin="6374,7954" coordsize="10,20" path="m6374,7974l6383,7974,6383,7954,6374,7954,6374,7974xe" filled="true" fillcolor="#000000" stroked="false">
                <v:path arrowok="t"/>
                <v:fill type="solid"/>
              </v:shape>
            </v:group>
            <v:group style="position:absolute;left:6374;top:7974;width:10;height:20" coordorigin="6374,7974" coordsize="10,20">
              <v:shape style="position:absolute;left:6374;top:7974;width:10;height:20" coordorigin="6374,7974" coordsize="10,20" path="m6374,7993l6383,7993,6383,7974,6374,7974,6374,7993xe" filled="true" fillcolor="#000000" stroked="false">
                <v:path arrowok="t"/>
                <v:fill type="solid"/>
              </v:shape>
            </v:group>
            <v:group style="position:absolute;left:6374;top:7993;width:10;height:20" coordorigin="6374,7993" coordsize="10,20">
              <v:shape style="position:absolute;left:6374;top:7993;width:10;height:20" coordorigin="6374,7993" coordsize="10,20" path="m6374,8012l6383,8012,6383,7993,6374,7993,6374,8012xe" filled="true" fillcolor="#000000" stroked="false">
                <v:path arrowok="t"/>
                <v:fill type="solid"/>
              </v:shape>
            </v:group>
            <v:group style="position:absolute;left:6374;top:8012;width:10;height:20" coordorigin="6374,8012" coordsize="10,20">
              <v:shape style="position:absolute;left:6374;top:8012;width:10;height:20" coordorigin="6374,8012" coordsize="10,20" path="m6374,8031l6383,8031,6383,8012,6374,8012,6374,8031xe" filled="true" fillcolor="#000000" stroked="false">
                <v:path arrowok="t"/>
                <v:fill type="solid"/>
              </v:shape>
            </v:group>
            <v:group style="position:absolute;left:6374;top:8031;width:10;height:20" coordorigin="6374,8031" coordsize="10,20">
              <v:shape style="position:absolute;left:6374;top:8031;width:10;height:20" coordorigin="6374,8031" coordsize="10,20" path="m6374,8050l6383,8050,6383,8031,6374,8031,6374,8050xe" filled="true" fillcolor="#000000" stroked="false">
                <v:path arrowok="t"/>
                <v:fill type="solid"/>
              </v:shape>
            </v:group>
            <v:group style="position:absolute;left:6374;top:8050;width:10;height:20" coordorigin="6374,8050" coordsize="10,20">
              <v:shape style="position:absolute;left:6374;top:8050;width:10;height:20" coordorigin="6374,8050" coordsize="10,20" path="m6374,8070l6383,8070,6383,8050,6374,8050,6374,8070xe" filled="true" fillcolor="#000000" stroked="false">
                <v:path arrowok="t"/>
                <v:fill type="solid"/>
              </v:shape>
            </v:group>
            <v:group style="position:absolute;left:6374;top:8070;width:10;height:20" coordorigin="6374,8070" coordsize="10,20">
              <v:shape style="position:absolute;left:6374;top:8070;width:10;height:20" coordorigin="6374,8070" coordsize="10,20" path="m6374,8089l6383,8089,6383,8070,6374,8070,6374,8089xe" filled="true" fillcolor="#000000" stroked="false">
                <v:path arrowok="t"/>
                <v:fill type="solid"/>
              </v:shape>
            </v:group>
            <v:group style="position:absolute;left:6374;top:8089;width:10;height:20" coordorigin="6374,8089" coordsize="10,20">
              <v:shape style="position:absolute;left:6374;top:8089;width:10;height:20" coordorigin="6374,8089" coordsize="10,20" path="m6374,8108l6383,8108,6383,8089,6374,8089,6374,8108xe" filled="true" fillcolor="#000000" stroked="false">
                <v:path arrowok="t"/>
                <v:fill type="solid"/>
              </v:shape>
            </v:group>
            <v:group style="position:absolute;left:6374;top:8108;width:10;height:20" coordorigin="6374,8108" coordsize="10,20">
              <v:shape style="position:absolute;left:6374;top:8108;width:10;height:20" coordorigin="6374,8108" coordsize="10,20" path="m6374,8128l6383,8128,6383,8108,6374,8108,6374,8128xe" filled="true" fillcolor="#000000" stroked="false">
                <v:path arrowok="t"/>
                <v:fill type="solid"/>
              </v:shape>
            </v:group>
            <v:group style="position:absolute;left:6374;top:8128;width:10;height:20" coordorigin="6374,8128" coordsize="10,20">
              <v:shape style="position:absolute;left:6374;top:8128;width:10;height:20" coordorigin="6374,8128" coordsize="10,20" path="m6374,8147l6383,8147,6383,8128,6374,8128,6374,8147xe" filled="true" fillcolor="#000000" stroked="false">
                <v:path arrowok="t"/>
                <v:fill type="solid"/>
              </v:shape>
            </v:group>
            <v:group style="position:absolute;left:6374;top:8147;width:10;height:20" coordorigin="6374,8147" coordsize="10,20">
              <v:shape style="position:absolute;left:6374;top:8147;width:10;height:20" coordorigin="6374,8147" coordsize="10,20" path="m6374,8166l6383,8166,6383,8147,6374,8147,6374,8166xe" filled="true" fillcolor="#000000" stroked="false">
                <v:path arrowok="t"/>
                <v:fill type="solid"/>
              </v:shape>
            </v:group>
            <v:group style="position:absolute;left:6374;top:8166;width:10;height:20" coordorigin="6374,8166" coordsize="10,20">
              <v:shape style="position:absolute;left:6374;top:8166;width:10;height:20" coordorigin="6374,8166" coordsize="10,20" path="m6374,8185l6383,8185,6383,8166,6374,8166,6374,8185xe" filled="true" fillcolor="#000000" stroked="false">
                <v:path arrowok="t"/>
                <v:fill type="solid"/>
              </v:shape>
            </v:group>
            <v:group style="position:absolute;left:6374;top:8185;width:10;height:20" coordorigin="6374,8185" coordsize="10,20">
              <v:shape style="position:absolute;left:6374;top:8185;width:10;height:20" coordorigin="6374,8185" coordsize="10,20" path="m6374,8204l6383,8204,6383,8185,6374,8185,6374,8204xe" filled="true" fillcolor="#000000" stroked="false">
                <v:path arrowok="t"/>
                <v:fill type="solid"/>
              </v:shape>
            </v:group>
            <v:group style="position:absolute;left:6374;top:8204;width:10;height:20" coordorigin="6374,8204" coordsize="10,20">
              <v:shape style="position:absolute;left:6374;top:8204;width:10;height:20" coordorigin="6374,8204" coordsize="10,20" path="m6374,8224l6383,8224,6383,8204,6374,8204,6374,8224xe" filled="true" fillcolor="#000000" stroked="false">
                <v:path arrowok="t"/>
                <v:fill type="solid"/>
              </v:shape>
            </v:group>
            <v:group style="position:absolute;left:6374;top:8224;width:10;height:20" coordorigin="6374,8224" coordsize="10,20">
              <v:shape style="position:absolute;left:6374;top:8224;width:10;height:20" coordorigin="6374,8224" coordsize="10,20" path="m6374,8243l6383,8243,6383,8224,6374,8224,6374,8243xe" filled="true" fillcolor="#000000" stroked="false">
                <v:path arrowok="t"/>
                <v:fill type="solid"/>
              </v:shape>
            </v:group>
            <v:group style="position:absolute;left:6374;top:8243;width:10;height:20" coordorigin="6374,8243" coordsize="10,20">
              <v:shape style="position:absolute;left:6374;top:8243;width:10;height:20" coordorigin="6374,8243" coordsize="10,20" path="m6374,8262l6383,8262,6383,8243,6374,8243,6374,8262xe" filled="true" fillcolor="#000000" stroked="false">
                <v:path arrowok="t"/>
                <v:fill type="solid"/>
              </v:shape>
            </v:group>
            <v:group style="position:absolute;left:6374;top:8262;width:10;height:20" coordorigin="6374,8262" coordsize="10,20">
              <v:shape style="position:absolute;left:6374;top:8262;width:10;height:20" coordorigin="6374,8262" coordsize="10,20" path="m6374,8281l6383,8281,6383,8262,6374,8262,6374,8281xe" filled="true" fillcolor="#000000" stroked="false">
                <v:path arrowok="t"/>
                <v:fill type="solid"/>
              </v:shape>
            </v:group>
            <v:group style="position:absolute;left:6374;top:8281;width:10;height:20" coordorigin="6374,8281" coordsize="10,20">
              <v:shape style="position:absolute;left:6374;top:8281;width:10;height:20" coordorigin="6374,8281" coordsize="10,20" path="m6374,8300l6383,8300,6383,8281,6374,8281,6374,8300xe" filled="true" fillcolor="#000000" stroked="false">
                <v:path arrowok="t"/>
                <v:fill type="solid"/>
              </v:shape>
            </v:group>
            <v:group style="position:absolute;left:6374;top:8300;width:10;height:20" coordorigin="6374,8300" coordsize="10,20">
              <v:shape style="position:absolute;left:6374;top:8300;width:10;height:20" coordorigin="6374,8300" coordsize="10,20" path="m6374,8320l6383,8320,6383,8300,6374,8300,6374,8320xe" filled="true" fillcolor="#000000" stroked="false">
                <v:path arrowok="t"/>
                <v:fill type="solid"/>
              </v:shape>
            </v:group>
            <v:group style="position:absolute;left:6374;top:8320;width:10;height:20" coordorigin="6374,8320" coordsize="10,20">
              <v:shape style="position:absolute;left:6374;top:8320;width:10;height:20" coordorigin="6374,8320" coordsize="10,20" path="m6374,8339l6383,8339,6383,8320,6374,8320,6374,8339xe" filled="true" fillcolor="#000000" stroked="false">
                <v:path arrowok="t"/>
                <v:fill type="solid"/>
              </v:shape>
            </v:group>
            <v:group style="position:absolute;left:6374;top:8339;width:10;height:20" coordorigin="6374,8339" coordsize="10,20">
              <v:shape style="position:absolute;left:6374;top:8339;width:10;height:20" coordorigin="6374,8339" coordsize="10,20" path="m6374,8358l6383,8358,6383,8339,6374,8339,6374,8358xe" filled="true" fillcolor="#000000" stroked="false">
                <v:path arrowok="t"/>
                <v:fill type="solid"/>
              </v:shape>
            </v:group>
            <v:group style="position:absolute;left:6374;top:8358;width:10;height:20" coordorigin="6374,8358" coordsize="10,20">
              <v:shape style="position:absolute;left:6374;top:8358;width:10;height:20" coordorigin="6374,8358" coordsize="10,20" path="m6374,8377l6383,8377,6383,8358,6374,8358,6374,8377xe" filled="true" fillcolor="#000000" stroked="false">
                <v:path arrowok="t"/>
                <v:fill type="solid"/>
              </v:shape>
            </v:group>
            <v:group style="position:absolute;left:6374;top:8377;width:10;height:20" coordorigin="6374,8377" coordsize="10,20">
              <v:shape style="position:absolute;left:6374;top:8377;width:10;height:20" coordorigin="6374,8377" coordsize="10,20" path="m6374,8396l6383,8396,6383,8377,6374,8377,6374,8396xe" filled="true" fillcolor="#000000" stroked="false">
                <v:path arrowok="t"/>
                <v:fill type="solid"/>
              </v:shape>
            </v:group>
            <v:group style="position:absolute;left:6374;top:8396;width:10;height:20" coordorigin="6374,8396" coordsize="10,20">
              <v:shape style="position:absolute;left:6374;top:8396;width:10;height:20" coordorigin="6374,8396" coordsize="10,20" path="m6374,8416l6383,8416,6383,8396,6374,8396,6374,8416xe" filled="true" fillcolor="#000000" stroked="false">
                <v:path arrowok="t"/>
                <v:fill type="solid"/>
              </v:shape>
            </v:group>
            <v:group style="position:absolute;left:6374;top:8416;width:10;height:20" coordorigin="6374,8416" coordsize="10,20">
              <v:shape style="position:absolute;left:6374;top:8416;width:10;height:20" coordorigin="6374,8416" coordsize="10,20" path="m6374,8435l6383,8435,6383,8416,6374,8416,6374,8435xe" filled="true" fillcolor="#000000" stroked="false">
                <v:path arrowok="t"/>
                <v:fill type="solid"/>
              </v:shape>
            </v:group>
            <v:group style="position:absolute;left:6374;top:8435;width:10;height:20" coordorigin="6374,8435" coordsize="10,20">
              <v:shape style="position:absolute;left:6374;top:8435;width:10;height:20" coordorigin="6374,8435" coordsize="10,20" path="m6374,8454l6383,8454,6383,8435,6374,8435,6374,8454xe" filled="true" fillcolor="#000000" stroked="false">
                <v:path arrowok="t"/>
                <v:fill type="solid"/>
              </v:shape>
            </v:group>
            <v:group style="position:absolute;left:6374;top:8454;width:10;height:20" coordorigin="6374,8454" coordsize="10,20">
              <v:shape style="position:absolute;left:6374;top:8454;width:10;height:20" coordorigin="6374,8454" coordsize="10,20" path="m6374,8473l6383,8473,6383,8454,6374,8454,6374,8473xe" filled="true" fillcolor="#000000" stroked="false">
                <v:path arrowok="t"/>
                <v:fill type="solid"/>
              </v:shape>
            </v:group>
            <v:group style="position:absolute;left:6374;top:8473;width:10;height:20" coordorigin="6374,8473" coordsize="10,20">
              <v:shape style="position:absolute;left:6374;top:8473;width:10;height:20" coordorigin="6374,8473" coordsize="10,20" path="m6374,8492l6383,8492,6383,8473,6374,8473,6374,8492xe" filled="true" fillcolor="#000000" stroked="false">
                <v:path arrowok="t"/>
                <v:fill type="solid"/>
              </v:shape>
            </v:group>
            <v:group style="position:absolute;left:7857;top:7244;width:10;height:20" coordorigin="7857,7244" coordsize="10,20">
              <v:shape style="position:absolute;left:7857;top:7244;width:10;height:20" coordorigin="7857,7244" coordsize="10,20" path="m7857,7263l7866,7263,7866,7244,7857,7244,7857,7263xe" filled="true" fillcolor="#000000" stroked="false">
                <v:path arrowok="t"/>
                <v:fill type="solid"/>
              </v:shape>
            </v:group>
            <v:group style="position:absolute;left:7857;top:7263;width:10;height:20" coordorigin="7857,7263" coordsize="10,20">
              <v:shape style="position:absolute;left:7857;top:7263;width:10;height:20" coordorigin="7857,7263" coordsize="10,20" path="m7857,7282l7866,7282,7866,7263,7857,7263,7857,7282xe" filled="true" fillcolor="#000000" stroked="false">
                <v:path arrowok="t"/>
                <v:fill type="solid"/>
              </v:shape>
            </v:group>
            <v:group style="position:absolute;left:7857;top:7282;width:10;height:20" coordorigin="7857,7282" coordsize="10,20">
              <v:shape style="position:absolute;left:7857;top:7282;width:10;height:20" coordorigin="7857,7282" coordsize="10,20" path="m7857,7302l7866,7302,7866,7282,7857,7282,7857,7302xe" filled="true" fillcolor="#000000" stroked="false">
                <v:path arrowok="t"/>
                <v:fill type="solid"/>
              </v:shape>
            </v:group>
            <v:group style="position:absolute;left:7857;top:7302;width:10;height:20" coordorigin="7857,7302" coordsize="10,20">
              <v:shape style="position:absolute;left:7857;top:7302;width:10;height:20" coordorigin="7857,7302" coordsize="10,20" path="m7857,7321l7866,7321,7866,7302,7857,7302,7857,7321xe" filled="true" fillcolor="#000000" stroked="false">
                <v:path arrowok="t"/>
                <v:fill type="solid"/>
              </v:shape>
            </v:group>
            <v:group style="position:absolute;left:7857;top:7321;width:10;height:20" coordorigin="7857,7321" coordsize="10,20">
              <v:shape style="position:absolute;left:7857;top:7321;width:10;height:20" coordorigin="7857,7321" coordsize="10,20" path="m7857,7340l7866,7340,7866,7321,7857,7321,7857,7340xe" filled="true" fillcolor="#000000" stroked="false">
                <v:path arrowok="t"/>
                <v:fill type="solid"/>
              </v:shape>
            </v:group>
            <v:group style="position:absolute;left:7857;top:7340;width:10;height:20" coordorigin="7857,7340" coordsize="10,20">
              <v:shape style="position:absolute;left:7857;top:7340;width:10;height:20" coordorigin="7857,7340" coordsize="10,20" path="m7857,7359l7866,7359,7866,7340,7857,7340,7857,7359xe" filled="true" fillcolor="#000000" stroked="false">
                <v:path arrowok="t"/>
                <v:fill type="solid"/>
              </v:shape>
            </v:group>
            <v:group style="position:absolute;left:7857;top:7359;width:10;height:20" coordorigin="7857,7359" coordsize="10,20">
              <v:shape style="position:absolute;left:7857;top:7359;width:10;height:20" coordorigin="7857,7359" coordsize="10,20" path="m7857,7378l7866,7378,7866,7359,7857,7359,7857,7378xe" filled="true" fillcolor="#000000" stroked="false">
                <v:path arrowok="t"/>
                <v:fill type="solid"/>
              </v:shape>
            </v:group>
            <v:group style="position:absolute;left:7857;top:7378;width:10;height:20" coordorigin="7857,7378" coordsize="10,20">
              <v:shape style="position:absolute;left:7857;top:7378;width:10;height:20" coordorigin="7857,7378" coordsize="10,20" path="m7857,7398l7866,7398,7866,7378,7857,7378,7857,7398xe" filled="true" fillcolor="#000000" stroked="false">
                <v:path arrowok="t"/>
                <v:fill type="solid"/>
              </v:shape>
            </v:group>
            <v:group style="position:absolute;left:7857;top:7398;width:10;height:20" coordorigin="7857,7398" coordsize="10,20">
              <v:shape style="position:absolute;left:7857;top:7398;width:10;height:20" coordorigin="7857,7398" coordsize="10,20" path="m7857,7417l7866,7417,7866,7398,7857,7398,7857,7417xe" filled="true" fillcolor="#000000" stroked="false">
                <v:path arrowok="t"/>
                <v:fill type="solid"/>
              </v:shape>
            </v:group>
            <v:group style="position:absolute;left:7857;top:7417;width:10;height:20" coordorigin="7857,7417" coordsize="10,20">
              <v:shape style="position:absolute;left:7857;top:7417;width:10;height:20" coordorigin="7857,7417" coordsize="10,20" path="m7857,7436l7866,7436,7866,7417,7857,7417,7857,7436xe" filled="true" fillcolor="#000000" stroked="false">
                <v:path arrowok="t"/>
                <v:fill type="solid"/>
              </v:shape>
            </v:group>
            <v:group style="position:absolute;left:7857;top:7436;width:10;height:20" coordorigin="7857,7436" coordsize="10,20">
              <v:shape style="position:absolute;left:7857;top:7436;width:10;height:20" coordorigin="7857,7436" coordsize="10,20" path="m7857,7455l7866,7455,7866,7436,7857,7436,7857,7455xe" filled="true" fillcolor="#000000" stroked="false">
                <v:path arrowok="t"/>
                <v:fill type="solid"/>
              </v:shape>
            </v:group>
            <v:group style="position:absolute;left:7857;top:7455;width:10;height:20" coordorigin="7857,7455" coordsize="10,20">
              <v:shape style="position:absolute;left:7857;top:7455;width:10;height:20" coordorigin="7857,7455" coordsize="10,20" path="m7857,7474l7866,7474,7866,7455,7857,7455,7857,7474xe" filled="true" fillcolor="#000000" stroked="false">
                <v:path arrowok="t"/>
                <v:fill type="solid"/>
              </v:shape>
            </v:group>
            <v:group style="position:absolute;left:7857;top:7474;width:10;height:20" coordorigin="7857,7474" coordsize="10,20">
              <v:shape style="position:absolute;left:7857;top:7474;width:10;height:20" coordorigin="7857,7474" coordsize="10,20" path="m7857,7494l7866,7494,7866,7474,7857,7474,7857,7494xe" filled="true" fillcolor="#000000" stroked="false">
                <v:path arrowok="t"/>
                <v:fill type="solid"/>
              </v:shape>
            </v:group>
            <v:group style="position:absolute;left:7857;top:7494;width:10;height:20" coordorigin="7857,7494" coordsize="10,20">
              <v:shape style="position:absolute;left:7857;top:7494;width:10;height:20" coordorigin="7857,7494" coordsize="10,20" path="m7857,7513l7866,7513,7866,7494,7857,7494,7857,7513xe" filled="true" fillcolor="#000000" stroked="false">
                <v:path arrowok="t"/>
                <v:fill type="solid"/>
              </v:shape>
            </v:group>
            <v:group style="position:absolute;left:7857;top:7513;width:10;height:20" coordorigin="7857,7513" coordsize="10,20">
              <v:shape style="position:absolute;left:7857;top:7513;width:10;height:20" coordorigin="7857,7513" coordsize="10,20" path="m7857,7532l7866,7532,7866,7513,7857,7513,7857,7532xe" filled="true" fillcolor="#000000" stroked="false">
                <v:path arrowok="t"/>
                <v:fill type="solid"/>
              </v:shape>
            </v:group>
            <v:group style="position:absolute;left:7857;top:7532;width:10;height:20" coordorigin="7857,7532" coordsize="10,20">
              <v:shape style="position:absolute;left:7857;top:7532;width:10;height:20" coordorigin="7857,7532" coordsize="10,20" path="m7857,7551l7866,7551,7866,7532,7857,7532,7857,7551xe" filled="true" fillcolor="#000000" stroked="false">
                <v:path arrowok="t"/>
                <v:fill type="solid"/>
              </v:shape>
            </v:group>
            <v:group style="position:absolute;left:7857;top:7551;width:10;height:20" coordorigin="7857,7551" coordsize="10,20">
              <v:shape style="position:absolute;left:7857;top:7551;width:10;height:20" coordorigin="7857,7551" coordsize="10,20" path="m7857,7570l7866,7570,7866,7551,7857,7551,7857,7570xe" filled="true" fillcolor="#000000" stroked="false">
                <v:path arrowok="t"/>
                <v:fill type="solid"/>
              </v:shape>
            </v:group>
            <v:group style="position:absolute;left:7857;top:7570;width:10;height:20" coordorigin="7857,7570" coordsize="10,20">
              <v:shape style="position:absolute;left:7857;top:7570;width:10;height:20" coordorigin="7857,7570" coordsize="10,20" path="m7857,7590l7866,7590,7866,7570,7857,7570,7857,7590xe" filled="true" fillcolor="#000000" stroked="false">
                <v:path arrowok="t"/>
                <v:fill type="solid"/>
              </v:shape>
            </v:group>
            <v:group style="position:absolute;left:7857;top:7590;width:10;height:20" coordorigin="7857,7590" coordsize="10,20">
              <v:shape style="position:absolute;left:7857;top:7590;width:10;height:20" coordorigin="7857,7590" coordsize="10,20" path="m7857,7609l7866,7609,7866,7590,7857,7590,7857,7609xe" filled="true" fillcolor="#000000" stroked="false">
                <v:path arrowok="t"/>
                <v:fill type="solid"/>
              </v:shape>
            </v:group>
            <v:group style="position:absolute;left:7857;top:7609;width:10;height:20" coordorigin="7857,7609" coordsize="10,20">
              <v:shape style="position:absolute;left:7857;top:7609;width:10;height:20" coordorigin="7857,7609" coordsize="10,20" path="m7857,7628l7866,7628,7866,7609,7857,7609,7857,7628xe" filled="true" fillcolor="#000000" stroked="false">
                <v:path arrowok="t"/>
                <v:fill type="solid"/>
              </v:shape>
            </v:group>
            <v:group style="position:absolute;left:7857;top:7628;width:10;height:20" coordorigin="7857,7628" coordsize="10,20">
              <v:shape style="position:absolute;left:7857;top:7628;width:10;height:20" coordorigin="7857,7628" coordsize="10,20" path="m7857,7647l7866,7647,7866,7628,7857,7628,7857,7647xe" filled="true" fillcolor="#000000" stroked="false">
                <v:path arrowok="t"/>
                <v:fill type="solid"/>
              </v:shape>
            </v:group>
            <v:group style="position:absolute;left:7857;top:7647;width:10;height:20" coordorigin="7857,7647" coordsize="10,20">
              <v:shape style="position:absolute;left:7857;top:7647;width:10;height:20" coordorigin="7857,7647" coordsize="10,20" path="m7857,7666l7866,7666,7866,7647,7857,7647,7857,7666xe" filled="true" fillcolor="#000000" stroked="false">
                <v:path arrowok="t"/>
                <v:fill type="solid"/>
              </v:shape>
            </v:group>
            <v:group style="position:absolute;left:7857;top:7666;width:10;height:20" coordorigin="7857,7666" coordsize="10,20">
              <v:shape style="position:absolute;left:7857;top:7666;width:10;height:20" coordorigin="7857,7666" coordsize="10,20" path="m7857,7686l7866,7686,7866,7666,7857,7666,7857,7686xe" filled="true" fillcolor="#000000" stroked="false">
                <v:path arrowok="t"/>
                <v:fill type="solid"/>
              </v:shape>
            </v:group>
            <v:group style="position:absolute;left:7857;top:7686;width:10;height:20" coordorigin="7857,7686" coordsize="10,20">
              <v:shape style="position:absolute;left:7857;top:7686;width:10;height:20" coordorigin="7857,7686" coordsize="10,20" path="m7857,7705l7866,7705,7866,7686,7857,7686,7857,7705xe" filled="true" fillcolor="#000000" stroked="false">
                <v:path arrowok="t"/>
                <v:fill type="solid"/>
              </v:shape>
            </v:group>
            <v:group style="position:absolute;left:7857;top:7705;width:10;height:20" coordorigin="7857,7705" coordsize="10,20">
              <v:shape style="position:absolute;left:7857;top:7705;width:10;height:20" coordorigin="7857,7705" coordsize="10,20" path="m7857,7724l7866,7724,7866,7705,7857,7705,7857,7724xe" filled="true" fillcolor="#000000" stroked="false">
                <v:path arrowok="t"/>
                <v:fill type="solid"/>
              </v:shape>
            </v:group>
            <v:group style="position:absolute;left:7857;top:7724;width:10;height:20" coordorigin="7857,7724" coordsize="10,20">
              <v:shape style="position:absolute;left:7857;top:7724;width:10;height:20" coordorigin="7857,7724" coordsize="10,20" path="m7857,7743l7866,7743,7866,7724,7857,7724,7857,7743xe" filled="true" fillcolor="#000000" stroked="false">
                <v:path arrowok="t"/>
                <v:fill type="solid"/>
              </v:shape>
            </v:group>
            <v:group style="position:absolute;left:7857;top:7743;width:10;height:20" coordorigin="7857,7743" coordsize="10,20">
              <v:shape style="position:absolute;left:7857;top:7743;width:10;height:20" coordorigin="7857,7743" coordsize="10,20" path="m7857,7762l7866,7762,7866,7743,7857,7743,7857,7762xe" filled="true" fillcolor="#000000" stroked="false">
                <v:path arrowok="t"/>
                <v:fill type="solid"/>
              </v:shape>
            </v:group>
            <v:group style="position:absolute;left:7857;top:7762;width:10;height:20" coordorigin="7857,7762" coordsize="10,20">
              <v:shape style="position:absolute;left:7857;top:7762;width:10;height:20" coordorigin="7857,7762" coordsize="10,20" path="m7857,7782l7866,7782,7866,7762,7857,7762,7857,7782xe" filled="true" fillcolor="#000000" stroked="false">
                <v:path arrowok="t"/>
                <v:fill type="solid"/>
              </v:shape>
            </v:group>
            <v:group style="position:absolute;left:7857;top:7782;width:10;height:20" coordorigin="7857,7782" coordsize="10,20">
              <v:shape style="position:absolute;left:7857;top:7782;width:10;height:20" coordorigin="7857,7782" coordsize="10,20" path="m7857,7801l7866,7801,7866,7782,7857,7782,7857,7801xe" filled="true" fillcolor="#000000" stroked="false">
                <v:path arrowok="t"/>
                <v:fill type="solid"/>
              </v:shape>
            </v:group>
            <v:group style="position:absolute;left:7857;top:7801;width:10;height:20" coordorigin="7857,7801" coordsize="10,20">
              <v:shape style="position:absolute;left:7857;top:7801;width:10;height:20" coordorigin="7857,7801" coordsize="10,20" path="m7857,7820l7866,7820,7866,7801,7857,7801,7857,7820xe" filled="true" fillcolor="#000000" stroked="false">
                <v:path arrowok="t"/>
                <v:fill type="solid"/>
              </v:shape>
            </v:group>
            <v:group style="position:absolute;left:7857;top:7820;width:10;height:20" coordorigin="7857,7820" coordsize="10,20">
              <v:shape style="position:absolute;left:7857;top:7820;width:10;height:20" coordorigin="7857,7820" coordsize="10,20" path="m7857,7839l7866,7839,7866,7820,7857,7820,7857,7839xe" filled="true" fillcolor="#000000" stroked="false">
                <v:path arrowok="t"/>
                <v:fill type="solid"/>
              </v:shape>
            </v:group>
            <v:group style="position:absolute;left:7857;top:7839;width:10;height:20" coordorigin="7857,7839" coordsize="10,20">
              <v:shape style="position:absolute;left:7857;top:7839;width:10;height:20" coordorigin="7857,7839" coordsize="10,20" path="m7857,7858l7866,7858,7866,7839,7857,7839,7857,7858xe" filled="true" fillcolor="#000000" stroked="false">
                <v:path arrowok="t"/>
                <v:fill type="solid"/>
              </v:shape>
            </v:group>
            <v:group style="position:absolute;left:7857;top:7858;width:10;height:20" coordorigin="7857,7858" coordsize="10,20">
              <v:shape style="position:absolute;left:7857;top:7858;width:10;height:20" coordorigin="7857,7858" coordsize="10,20" path="m7857,7878l7866,7878,7866,7858,7857,7858,7857,7878xe" filled="true" fillcolor="#000000" stroked="false">
                <v:path arrowok="t"/>
                <v:fill type="solid"/>
              </v:shape>
            </v:group>
            <v:group style="position:absolute;left:7857;top:7878;width:10;height:20" coordorigin="7857,7878" coordsize="10,20">
              <v:shape style="position:absolute;left:7857;top:7878;width:10;height:20" coordorigin="7857,7878" coordsize="10,20" path="m7857,7897l7866,7897,7866,7878,7857,7878,7857,7897xe" filled="true" fillcolor="#000000" stroked="false">
                <v:path arrowok="t"/>
                <v:fill type="solid"/>
              </v:shape>
            </v:group>
            <v:group style="position:absolute;left:7857;top:7897;width:10;height:20" coordorigin="7857,7897" coordsize="10,20">
              <v:shape style="position:absolute;left:7857;top:7897;width:10;height:20" coordorigin="7857,7897" coordsize="10,20" path="m7857,7916l7866,7916,7866,7897,7857,7897,7857,7916xe" filled="true" fillcolor="#000000" stroked="false">
                <v:path arrowok="t"/>
                <v:fill type="solid"/>
              </v:shape>
            </v:group>
            <v:group style="position:absolute;left:7857;top:7916;width:10;height:20" coordorigin="7857,7916" coordsize="10,20">
              <v:shape style="position:absolute;left:7857;top:7916;width:10;height:20" coordorigin="7857,7916" coordsize="10,20" path="m7857,7935l7866,7935,7866,7916,7857,7916,7857,7935xe" filled="true" fillcolor="#000000" stroked="false">
                <v:path arrowok="t"/>
                <v:fill type="solid"/>
              </v:shape>
            </v:group>
            <v:group style="position:absolute;left:7857;top:7935;width:10;height:20" coordorigin="7857,7935" coordsize="10,20">
              <v:shape style="position:absolute;left:7857;top:7935;width:10;height:20" coordorigin="7857,7935" coordsize="10,20" path="m7857,7954l7866,7954,7866,7935,7857,7935,7857,7954xe" filled="true" fillcolor="#000000" stroked="false">
                <v:path arrowok="t"/>
                <v:fill type="solid"/>
              </v:shape>
            </v:group>
            <v:group style="position:absolute;left:7857;top:7954;width:10;height:20" coordorigin="7857,7954" coordsize="10,20">
              <v:shape style="position:absolute;left:7857;top:7954;width:10;height:20" coordorigin="7857,7954" coordsize="10,20" path="m7857,7974l7866,7974,7866,7954,7857,7954,7857,7974xe" filled="true" fillcolor="#000000" stroked="false">
                <v:path arrowok="t"/>
                <v:fill type="solid"/>
              </v:shape>
            </v:group>
            <v:group style="position:absolute;left:7857;top:7974;width:10;height:20" coordorigin="7857,7974" coordsize="10,20">
              <v:shape style="position:absolute;left:7857;top:7974;width:10;height:20" coordorigin="7857,7974" coordsize="10,20" path="m7857,7993l7866,7993,7866,7974,7857,7974,7857,7993xe" filled="true" fillcolor="#000000" stroked="false">
                <v:path arrowok="t"/>
                <v:fill type="solid"/>
              </v:shape>
            </v:group>
            <v:group style="position:absolute;left:7857;top:7993;width:10;height:20" coordorigin="7857,7993" coordsize="10,20">
              <v:shape style="position:absolute;left:7857;top:7993;width:10;height:20" coordorigin="7857,7993" coordsize="10,20" path="m7857,8012l7866,8012,7866,7993,7857,7993,7857,8012xe" filled="true" fillcolor="#000000" stroked="false">
                <v:path arrowok="t"/>
                <v:fill type="solid"/>
              </v:shape>
            </v:group>
            <v:group style="position:absolute;left:7857;top:8012;width:10;height:20" coordorigin="7857,8012" coordsize="10,20">
              <v:shape style="position:absolute;left:7857;top:8012;width:10;height:20" coordorigin="7857,8012" coordsize="10,20" path="m7857,8031l7866,8031,7866,8012,7857,8012,7857,8031xe" filled="true" fillcolor="#000000" stroked="false">
                <v:path arrowok="t"/>
                <v:fill type="solid"/>
              </v:shape>
            </v:group>
            <v:group style="position:absolute;left:7857;top:8031;width:10;height:20" coordorigin="7857,8031" coordsize="10,20">
              <v:shape style="position:absolute;left:7857;top:8031;width:10;height:20" coordorigin="7857,8031" coordsize="10,20" path="m7857,8050l7866,8050,7866,8031,7857,8031,7857,8050xe" filled="true" fillcolor="#000000" stroked="false">
                <v:path arrowok="t"/>
                <v:fill type="solid"/>
              </v:shape>
            </v:group>
            <v:group style="position:absolute;left:7857;top:8050;width:10;height:20" coordorigin="7857,8050" coordsize="10,20">
              <v:shape style="position:absolute;left:7857;top:8050;width:10;height:20" coordorigin="7857,8050" coordsize="10,20" path="m7857,8070l7866,8070,7866,8050,7857,8050,7857,8070xe" filled="true" fillcolor="#000000" stroked="false">
                <v:path arrowok="t"/>
                <v:fill type="solid"/>
              </v:shape>
            </v:group>
            <v:group style="position:absolute;left:7857;top:8070;width:10;height:20" coordorigin="7857,8070" coordsize="10,20">
              <v:shape style="position:absolute;left:7857;top:8070;width:10;height:20" coordorigin="7857,8070" coordsize="10,20" path="m7857,8089l7866,8089,7866,8070,7857,8070,7857,8089xe" filled="true" fillcolor="#000000" stroked="false">
                <v:path arrowok="t"/>
                <v:fill type="solid"/>
              </v:shape>
            </v:group>
            <v:group style="position:absolute;left:7857;top:8089;width:10;height:20" coordorigin="7857,8089" coordsize="10,20">
              <v:shape style="position:absolute;left:7857;top:8089;width:10;height:20" coordorigin="7857,8089" coordsize="10,20" path="m7857,8108l7866,8108,7866,8089,7857,8089,7857,8108xe" filled="true" fillcolor="#000000" stroked="false">
                <v:path arrowok="t"/>
                <v:fill type="solid"/>
              </v:shape>
            </v:group>
            <v:group style="position:absolute;left:7857;top:8108;width:10;height:20" coordorigin="7857,8108" coordsize="10,20">
              <v:shape style="position:absolute;left:7857;top:8108;width:10;height:20" coordorigin="7857,8108" coordsize="10,20" path="m7857,8128l7866,8128,7866,8108,7857,8108,7857,8128xe" filled="true" fillcolor="#000000" stroked="false">
                <v:path arrowok="t"/>
                <v:fill type="solid"/>
              </v:shape>
            </v:group>
            <v:group style="position:absolute;left:7857;top:8128;width:10;height:20" coordorigin="7857,8128" coordsize="10,20">
              <v:shape style="position:absolute;left:7857;top:8128;width:10;height:20" coordorigin="7857,8128" coordsize="10,20" path="m7857,8147l7866,8147,7866,8128,7857,8128,7857,8147xe" filled="true" fillcolor="#000000" stroked="false">
                <v:path arrowok="t"/>
                <v:fill type="solid"/>
              </v:shape>
            </v:group>
            <v:group style="position:absolute;left:7857;top:8147;width:10;height:20" coordorigin="7857,8147" coordsize="10,20">
              <v:shape style="position:absolute;left:7857;top:8147;width:10;height:20" coordorigin="7857,8147" coordsize="10,20" path="m7857,8166l7866,8166,7866,8147,7857,8147,7857,8166xe" filled="true" fillcolor="#000000" stroked="false">
                <v:path arrowok="t"/>
                <v:fill type="solid"/>
              </v:shape>
            </v:group>
            <v:group style="position:absolute;left:7857;top:8166;width:10;height:20" coordorigin="7857,8166" coordsize="10,20">
              <v:shape style="position:absolute;left:7857;top:8166;width:10;height:20" coordorigin="7857,8166" coordsize="10,20" path="m7857,8185l7866,8185,7866,8166,7857,8166,7857,8185xe" filled="true" fillcolor="#000000" stroked="false">
                <v:path arrowok="t"/>
                <v:fill type="solid"/>
              </v:shape>
            </v:group>
            <v:group style="position:absolute;left:7857;top:8185;width:10;height:20" coordorigin="7857,8185" coordsize="10,20">
              <v:shape style="position:absolute;left:7857;top:8185;width:10;height:20" coordorigin="7857,8185" coordsize="10,20" path="m7857,8204l7866,8204,7866,8185,7857,8185,7857,8204xe" filled="true" fillcolor="#000000" stroked="false">
                <v:path arrowok="t"/>
                <v:fill type="solid"/>
              </v:shape>
            </v:group>
            <v:group style="position:absolute;left:7857;top:8204;width:10;height:20" coordorigin="7857,8204" coordsize="10,20">
              <v:shape style="position:absolute;left:7857;top:8204;width:10;height:20" coordorigin="7857,8204" coordsize="10,20" path="m7857,8224l7866,8224,7866,8204,7857,8204,7857,8224xe" filled="true" fillcolor="#000000" stroked="false">
                <v:path arrowok="t"/>
                <v:fill type="solid"/>
              </v:shape>
            </v:group>
            <v:group style="position:absolute;left:7857;top:8224;width:10;height:20" coordorigin="7857,8224" coordsize="10,20">
              <v:shape style="position:absolute;left:7857;top:8224;width:10;height:20" coordorigin="7857,8224" coordsize="10,20" path="m7857,8243l7866,8243,7866,8224,7857,8224,7857,8243xe" filled="true" fillcolor="#000000" stroked="false">
                <v:path arrowok="t"/>
                <v:fill type="solid"/>
              </v:shape>
            </v:group>
            <v:group style="position:absolute;left:7857;top:8243;width:10;height:20" coordorigin="7857,8243" coordsize="10,20">
              <v:shape style="position:absolute;left:7857;top:8243;width:10;height:20" coordorigin="7857,8243" coordsize="10,20" path="m7857,8262l7866,8262,7866,8243,7857,8243,7857,8262xe" filled="true" fillcolor="#000000" stroked="false">
                <v:path arrowok="t"/>
                <v:fill type="solid"/>
              </v:shape>
            </v:group>
            <v:group style="position:absolute;left:7857;top:8262;width:10;height:20" coordorigin="7857,8262" coordsize="10,20">
              <v:shape style="position:absolute;left:7857;top:8262;width:10;height:20" coordorigin="7857,8262" coordsize="10,20" path="m7857,8281l7866,8281,7866,8262,7857,8262,7857,8281xe" filled="true" fillcolor="#000000" stroked="false">
                <v:path arrowok="t"/>
                <v:fill type="solid"/>
              </v:shape>
            </v:group>
            <v:group style="position:absolute;left:7857;top:8281;width:10;height:20" coordorigin="7857,8281" coordsize="10,20">
              <v:shape style="position:absolute;left:7857;top:8281;width:10;height:20" coordorigin="7857,8281" coordsize="10,20" path="m7857,8300l7866,8300,7866,8281,7857,8281,7857,8300xe" filled="true" fillcolor="#000000" stroked="false">
                <v:path arrowok="t"/>
                <v:fill type="solid"/>
              </v:shape>
            </v:group>
            <v:group style="position:absolute;left:7857;top:8300;width:10;height:20" coordorigin="7857,8300" coordsize="10,20">
              <v:shape style="position:absolute;left:7857;top:8300;width:10;height:20" coordorigin="7857,8300" coordsize="10,20" path="m7857,8320l7866,8320,7866,8300,7857,8300,7857,8320xe" filled="true" fillcolor="#000000" stroked="false">
                <v:path arrowok="t"/>
                <v:fill type="solid"/>
              </v:shape>
            </v:group>
            <v:group style="position:absolute;left:7857;top:8320;width:10;height:20" coordorigin="7857,8320" coordsize="10,20">
              <v:shape style="position:absolute;left:7857;top:8320;width:10;height:20" coordorigin="7857,8320" coordsize="10,20" path="m7857,8339l7866,8339,7866,8320,7857,8320,7857,8339xe" filled="true" fillcolor="#000000" stroked="false">
                <v:path arrowok="t"/>
                <v:fill type="solid"/>
              </v:shape>
            </v:group>
            <v:group style="position:absolute;left:7857;top:8339;width:10;height:20" coordorigin="7857,8339" coordsize="10,20">
              <v:shape style="position:absolute;left:7857;top:8339;width:10;height:20" coordorigin="7857,8339" coordsize="10,20" path="m7857,8358l7866,8358,7866,8339,7857,8339,7857,8358xe" filled="true" fillcolor="#000000" stroked="false">
                <v:path arrowok="t"/>
                <v:fill type="solid"/>
              </v:shape>
            </v:group>
            <v:group style="position:absolute;left:7857;top:8358;width:10;height:20" coordorigin="7857,8358" coordsize="10,20">
              <v:shape style="position:absolute;left:7857;top:8358;width:10;height:20" coordorigin="7857,8358" coordsize="10,20" path="m7857,8377l7866,8377,7866,8358,7857,8358,7857,8377xe" filled="true" fillcolor="#000000" stroked="false">
                <v:path arrowok="t"/>
                <v:fill type="solid"/>
              </v:shape>
            </v:group>
            <v:group style="position:absolute;left:7857;top:8377;width:10;height:20" coordorigin="7857,8377" coordsize="10,20">
              <v:shape style="position:absolute;left:7857;top:8377;width:10;height:20" coordorigin="7857,8377" coordsize="10,20" path="m7857,8396l7866,8396,7866,8377,7857,8377,7857,8396xe" filled="true" fillcolor="#000000" stroked="false">
                <v:path arrowok="t"/>
                <v:fill type="solid"/>
              </v:shape>
            </v:group>
            <v:group style="position:absolute;left:7857;top:8396;width:10;height:20" coordorigin="7857,8396" coordsize="10,20">
              <v:shape style="position:absolute;left:7857;top:8396;width:10;height:20" coordorigin="7857,8396" coordsize="10,20" path="m7857,8416l7866,8416,7866,8396,7857,8396,7857,8416xe" filled="true" fillcolor="#000000" stroked="false">
                <v:path arrowok="t"/>
                <v:fill type="solid"/>
              </v:shape>
            </v:group>
            <v:group style="position:absolute;left:7857;top:8416;width:10;height:20" coordorigin="7857,8416" coordsize="10,20">
              <v:shape style="position:absolute;left:7857;top:8416;width:10;height:20" coordorigin="7857,8416" coordsize="10,20" path="m7857,8435l7866,8435,7866,8416,7857,8416,7857,8435xe" filled="true" fillcolor="#000000" stroked="false">
                <v:path arrowok="t"/>
                <v:fill type="solid"/>
              </v:shape>
            </v:group>
            <v:group style="position:absolute;left:7857;top:8435;width:10;height:20" coordorigin="7857,8435" coordsize="10,20">
              <v:shape style="position:absolute;left:7857;top:8435;width:10;height:20" coordorigin="7857,8435" coordsize="10,20" path="m7857,8454l7866,8454,7866,8435,7857,8435,7857,8454xe" filled="true" fillcolor="#000000" stroked="false">
                <v:path arrowok="t"/>
                <v:fill type="solid"/>
              </v:shape>
            </v:group>
            <v:group style="position:absolute;left:7857;top:8454;width:10;height:20" coordorigin="7857,8454" coordsize="10,20">
              <v:shape style="position:absolute;left:7857;top:8454;width:10;height:20" coordorigin="7857,8454" coordsize="10,20" path="m7857,8473l7866,8473,7866,8454,7857,8454,7857,8473xe" filled="true" fillcolor="#000000" stroked="false">
                <v:path arrowok="t"/>
                <v:fill type="solid"/>
              </v:shape>
            </v:group>
            <v:group style="position:absolute;left:7857;top:8473;width:10;height:20" coordorigin="7857,8473" coordsize="10,20">
              <v:shape style="position:absolute;left:7857;top:8473;width:10;height:20" coordorigin="7857,8473" coordsize="10,20" path="m7857,8492l7866,8492,7866,8473,7857,8473,7857,8492xe" filled="true" fillcolor="#000000" stroked="false">
                <v:path arrowok="t"/>
                <v:fill type="solid"/>
              </v:shape>
            </v:group>
            <v:group style="position:absolute;left:12186;top:7244;width:10;height:20" coordorigin="12186,7244" coordsize="10,20">
              <v:shape style="position:absolute;left:12186;top:7244;width:10;height:20" coordorigin="12186,7244" coordsize="10,20" path="m12186,7263l12195,7263,12195,7244,12186,7244,12186,7263xe" filled="true" fillcolor="#000000" stroked="false">
                <v:path arrowok="t"/>
                <v:fill type="solid"/>
              </v:shape>
            </v:group>
            <v:group style="position:absolute;left:12186;top:7263;width:10;height:20" coordorigin="12186,7263" coordsize="10,20">
              <v:shape style="position:absolute;left:12186;top:7263;width:10;height:20" coordorigin="12186,7263" coordsize="10,20" path="m12186,7282l12195,7282,12195,7263,12186,7263,12186,7282xe" filled="true" fillcolor="#000000" stroked="false">
                <v:path arrowok="t"/>
                <v:fill type="solid"/>
              </v:shape>
            </v:group>
            <v:group style="position:absolute;left:12186;top:7282;width:10;height:20" coordorigin="12186,7282" coordsize="10,20">
              <v:shape style="position:absolute;left:12186;top:7282;width:10;height:20" coordorigin="12186,7282" coordsize="10,20" path="m12186,7302l12195,7302,12195,7282,12186,7282,12186,7302xe" filled="true" fillcolor="#000000" stroked="false">
                <v:path arrowok="t"/>
                <v:fill type="solid"/>
              </v:shape>
            </v:group>
            <v:group style="position:absolute;left:12186;top:7302;width:10;height:20" coordorigin="12186,7302" coordsize="10,20">
              <v:shape style="position:absolute;left:12186;top:7302;width:10;height:20" coordorigin="12186,7302" coordsize="10,20" path="m12186,7321l12195,7321,12195,7302,12186,7302,12186,7321xe" filled="true" fillcolor="#000000" stroked="false">
                <v:path arrowok="t"/>
                <v:fill type="solid"/>
              </v:shape>
            </v:group>
            <v:group style="position:absolute;left:12186;top:7321;width:10;height:20" coordorigin="12186,7321" coordsize="10,20">
              <v:shape style="position:absolute;left:12186;top:7321;width:10;height:20" coordorigin="12186,7321" coordsize="10,20" path="m12186,7340l12195,7340,12195,7321,12186,7321,12186,7340xe" filled="true" fillcolor="#000000" stroked="false">
                <v:path arrowok="t"/>
                <v:fill type="solid"/>
              </v:shape>
            </v:group>
            <v:group style="position:absolute;left:12186;top:7340;width:10;height:20" coordorigin="12186,7340" coordsize="10,20">
              <v:shape style="position:absolute;left:12186;top:7340;width:10;height:20" coordorigin="12186,7340" coordsize="10,20" path="m12186,7359l12195,7359,12195,7340,12186,7340,12186,7359xe" filled="true" fillcolor="#000000" stroked="false">
                <v:path arrowok="t"/>
                <v:fill type="solid"/>
              </v:shape>
            </v:group>
            <v:group style="position:absolute;left:12186;top:7359;width:10;height:20" coordorigin="12186,7359" coordsize="10,20">
              <v:shape style="position:absolute;left:12186;top:7359;width:10;height:20" coordorigin="12186,7359" coordsize="10,20" path="m12186,7378l12195,7378,12195,7359,12186,7359,12186,7378xe" filled="true" fillcolor="#000000" stroked="false">
                <v:path arrowok="t"/>
                <v:fill type="solid"/>
              </v:shape>
            </v:group>
            <v:group style="position:absolute;left:12186;top:7378;width:10;height:20" coordorigin="12186,7378" coordsize="10,20">
              <v:shape style="position:absolute;left:12186;top:7378;width:10;height:20" coordorigin="12186,7378" coordsize="10,20" path="m12186,7398l12195,7398,12195,7378,12186,7378,12186,7398xe" filled="true" fillcolor="#000000" stroked="false">
                <v:path arrowok="t"/>
                <v:fill type="solid"/>
              </v:shape>
            </v:group>
            <v:group style="position:absolute;left:12186;top:7398;width:10;height:20" coordorigin="12186,7398" coordsize="10,20">
              <v:shape style="position:absolute;left:12186;top:7398;width:10;height:20" coordorigin="12186,7398" coordsize="10,20" path="m12186,7417l12195,7417,12195,7398,12186,7398,12186,7417xe" filled="true" fillcolor="#000000" stroked="false">
                <v:path arrowok="t"/>
                <v:fill type="solid"/>
              </v:shape>
            </v:group>
            <v:group style="position:absolute;left:12186;top:7417;width:10;height:20" coordorigin="12186,7417" coordsize="10,20">
              <v:shape style="position:absolute;left:12186;top:7417;width:10;height:20" coordorigin="12186,7417" coordsize="10,20" path="m12186,7436l12195,7436,12195,7417,12186,7417,12186,7436xe" filled="true" fillcolor="#000000" stroked="false">
                <v:path arrowok="t"/>
                <v:fill type="solid"/>
              </v:shape>
            </v:group>
            <v:group style="position:absolute;left:12186;top:7436;width:10;height:20" coordorigin="12186,7436" coordsize="10,20">
              <v:shape style="position:absolute;left:12186;top:7436;width:10;height:20" coordorigin="12186,7436" coordsize="10,20" path="m12186,7455l12195,7455,12195,7436,12186,7436,12186,7455xe" filled="true" fillcolor="#000000" stroked="false">
                <v:path arrowok="t"/>
                <v:fill type="solid"/>
              </v:shape>
            </v:group>
            <v:group style="position:absolute;left:12186;top:7455;width:10;height:20" coordorigin="12186,7455" coordsize="10,20">
              <v:shape style="position:absolute;left:12186;top:7455;width:10;height:20" coordorigin="12186,7455" coordsize="10,20" path="m12186,7474l12195,7474,12195,7455,12186,7455,12186,7474xe" filled="true" fillcolor="#000000" stroked="false">
                <v:path arrowok="t"/>
                <v:fill type="solid"/>
              </v:shape>
            </v:group>
            <v:group style="position:absolute;left:12186;top:7474;width:10;height:20" coordorigin="12186,7474" coordsize="10,20">
              <v:shape style="position:absolute;left:12186;top:7474;width:10;height:20" coordorigin="12186,7474" coordsize="10,20" path="m12186,7494l12195,7494,12195,7474,12186,7474,12186,7494xe" filled="true" fillcolor="#000000" stroked="false">
                <v:path arrowok="t"/>
                <v:fill type="solid"/>
              </v:shape>
            </v:group>
            <v:group style="position:absolute;left:12186;top:7494;width:10;height:20" coordorigin="12186,7494" coordsize="10,20">
              <v:shape style="position:absolute;left:12186;top:7494;width:10;height:20" coordorigin="12186,7494" coordsize="10,20" path="m12186,7513l12195,7513,12195,7494,12186,7494,12186,7513xe" filled="true" fillcolor="#000000" stroked="false">
                <v:path arrowok="t"/>
                <v:fill type="solid"/>
              </v:shape>
            </v:group>
            <v:group style="position:absolute;left:12186;top:7513;width:10;height:20" coordorigin="12186,7513" coordsize="10,20">
              <v:shape style="position:absolute;left:12186;top:7513;width:10;height:20" coordorigin="12186,7513" coordsize="10,20" path="m12186,7532l12195,7532,12195,7513,12186,7513,12186,7532xe" filled="true" fillcolor="#000000" stroked="false">
                <v:path arrowok="t"/>
                <v:fill type="solid"/>
              </v:shape>
            </v:group>
            <v:group style="position:absolute;left:12186;top:7532;width:10;height:20" coordorigin="12186,7532" coordsize="10,20">
              <v:shape style="position:absolute;left:12186;top:7532;width:10;height:20" coordorigin="12186,7532" coordsize="10,20" path="m12186,7551l12195,7551,12195,7532,12186,7532,12186,7551xe" filled="true" fillcolor="#000000" stroked="false">
                <v:path arrowok="t"/>
                <v:fill type="solid"/>
              </v:shape>
            </v:group>
            <v:group style="position:absolute;left:12186;top:7551;width:10;height:20" coordorigin="12186,7551" coordsize="10,20">
              <v:shape style="position:absolute;left:12186;top:7551;width:10;height:20" coordorigin="12186,7551" coordsize="10,20" path="m12186,7570l12195,7570,12195,7551,12186,7551,12186,7570xe" filled="true" fillcolor="#000000" stroked="false">
                <v:path arrowok="t"/>
                <v:fill type="solid"/>
              </v:shape>
            </v:group>
            <v:group style="position:absolute;left:12186;top:7570;width:10;height:20" coordorigin="12186,7570" coordsize="10,20">
              <v:shape style="position:absolute;left:12186;top:7570;width:10;height:20" coordorigin="12186,7570" coordsize="10,20" path="m12186,7590l12195,7590,12195,7570,12186,7570,12186,7590xe" filled="true" fillcolor="#000000" stroked="false">
                <v:path arrowok="t"/>
                <v:fill type="solid"/>
              </v:shape>
            </v:group>
            <v:group style="position:absolute;left:12186;top:7590;width:10;height:20" coordorigin="12186,7590" coordsize="10,20">
              <v:shape style="position:absolute;left:12186;top:7590;width:10;height:20" coordorigin="12186,7590" coordsize="10,20" path="m12186,7609l12195,7609,12195,7590,12186,7590,12186,7609xe" filled="true" fillcolor="#000000" stroked="false">
                <v:path arrowok="t"/>
                <v:fill type="solid"/>
              </v:shape>
            </v:group>
            <v:group style="position:absolute;left:12186;top:7609;width:10;height:20" coordorigin="12186,7609" coordsize="10,20">
              <v:shape style="position:absolute;left:12186;top:7609;width:10;height:20" coordorigin="12186,7609" coordsize="10,20" path="m12186,7628l12195,7628,12195,7609,12186,7609,12186,7628xe" filled="true" fillcolor="#000000" stroked="false">
                <v:path arrowok="t"/>
                <v:fill type="solid"/>
              </v:shape>
            </v:group>
            <v:group style="position:absolute;left:12186;top:7628;width:10;height:20" coordorigin="12186,7628" coordsize="10,20">
              <v:shape style="position:absolute;left:12186;top:7628;width:10;height:20" coordorigin="12186,7628" coordsize="10,20" path="m12186,7647l12195,7647,12195,7628,12186,7628,12186,7647xe" filled="true" fillcolor="#000000" stroked="false">
                <v:path arrowok="t"/>
                <v:fill type="solid"/>
              </v:shape>
            </v:group>
            <v:group style="position:absolute;left:12186;top:7647;width:10;height:20" coordorigin="12186,7647" coordsize="10,20">
              <v:shape style="position:absolute;left:12186;top:7647;width:10;height:20" coordorigin="12186,7647" coordsize="10,20" path="m12186,7666l12195,7666,12195,7647,12186,7647,12186,7666xe" filled="true" fillcolor="#000000" stroked="false">
                <v:path arrowok="t"/>
                <v:fill type="solid"/>
              </v:shape>
            </v:group>
            <v:group style="position:absolute;left:12186;top:7666;width:10;height:20" coordorigin="12186,7666" coordsize="10,20">
              <v:shape style="position:absolute;left:12186;top:7666;width:10;height:20" coordorigin="12186,7666" coordsize="10,20" path="m12186,7686l12195,7686,12195,7666,12186,7666,12186,7686xe" filled="true" fillcolor="#000000" stroked="false">
                <v:path arrowok="t"/>
                <v:fill type="solid"/>
              </v:shape>
            </v:group>
            <v:group style="position:absolute;left:12186;top:7686;width:10;height:20" coordorigin="12186,7686" coordsize="10,20">
              <v:shape style="position:absolute;left:12186;top:7686;width:10;height:20" coordorigin="12186,7686" coordsize="10,20" path="m12186,7705l12195,7705,12195,7686,12186,7686,12186,7705xe" filled="true" fillcolor="#000000" stroked="false">
                <v:path arrowok="t"/>
                <v:fill type="solid"/>
              </v:shape>
            </v:group>
            <v:group style="position:absolute;left:12186;top:7705;width:10;height:20" coordorigin="12186,7705" coordsize="10,20">
              <v:shape style="position:absolute;left:12186;top:7705;width:10;height:20" coordorigin="12186,7705" coordsize="10,20" path="m12186,7724l12195,7724,12195,7705,12186,7705,12186,7724xe" filled="true" fillcolor="#000000" stroked="false">
                <v:path arrowok="t"/>
                <v:fill type="solid"/>
              </v:shape>
            </v:group>
            <v:group style="position:absolute;left:12186;top:7724;width:10;height:20" coordorigin="12186,7724" coordsize="10,20">
              <v:shape style="position:absolute;left:12186;top:7724;width:10;height:20" coordorigin="12186,7724" coordsize="10,20" path="m12186,7743l12195,7743,12195,7724,12186,7724,12186,7743xe" filled="true" fillcolor="#000000" stroked="false">
                <v:path arrowok="t"/>
                <v:fill type="solid"/>
              </v:shape>
            </v:group>
            <v:group style="position:absolute;left:12186;top:7743;width:10;height:20" coordorigin="12186,7743" coordsize="10,20">
              <v:shape style="position:absolute;left:12186;top:7743;width:10;height:20" coordorigin="12186,7743" coordsize="10,20" path="m12186,7762l12195,7762,12195,7743,12186,7743,12186,7762xe" filled="true" fillcolor="#000000" stroked="false">
                <v:path arrowok="t"/>
                <v:fill type="solid"/>
              </v:shape>
            </v:group>
            <v:group style="position:absolute;left:12186;top:7762;width:10;height:20" coordorigin="12186,7762" coordsize="10,20">
              <v:shape style="position:absolute;left:12186;top:7762;width:10;height:20" coordorigin="12186,7762" coordsize="10,20" path="m12186,7782l12195,7782,12195,7762,12186,7762,12186,7782xe" filled="true" fillcolor="#000000" stroked="false">
                <v:path arrowok="t"/>
                <v:fill type="solid"/>
              </v:shape>
            </v:group>
            <v:group style="position:absolute;left:12186;top:7782;width:10;height:20" coordorigin="12186,7782" coordsize="10,20">
              <v:shape style="position:absolute;left:12186;top:7782;width:10;height:20" coordorigin="12186,7782" coordsize="10,20" path="m12186,7801l12195,7801,12195,7782,12186,7782,12186,7801xe" filled="true" fillcolor="#000000" stroked="false">
                <v:path arrowok="t"/>
                <v:fill type="solid"/>
              </v:shape>
            </v:group>
            <v:group style="position:absolute;left:12186;top:7801;width:10;height:20" coordorigin="12186,7801" coordsize="10,20">
              <v:shape style="position:absolute;left:12186;top:7801;width:10;height:20" coordorigin="12186,7801" coordsize="10,20" path="m12186,7820l12195,7820,12195,7801,12186,7801,12186,7820xe" filled="true" fillcolor="#000000" stroked="false">
                <v:path arrowok="t"/>
                <v:fill type="solid"/>
              </v:shape>
            </v:group>
            <v:group style="position:absolute;left:12186;top:7820;width:10;height:20" coordorigin="12186,7820" coordsize="10,20">
              <v:shape style="position:absolute;left:12186;top:7820;width:10;height:20" coordorigin="12186,7820" coordsize="10,20" path="m12186,7839l12195,7839,12195,7820,12186,7820,12186,7839xe" filled="true" fillcolor="#000000" stroked="false">
                <v:path arrowok="t"/>
                <v:fill type="solid"/>
              </v:shape>
            </v:group>
            <v:group style="position:absolute;left:12186;top:7839;width:10;height:20" coordorigin="12186,7839" coordsize="10,20">
              <v:shape style="position:absolute;left:12186;top:7839;width:10;height:20" coordorigin="12186,7839" coordsize="10,20" path="m12186,7858l12195,7858,12195,7839,12186,7839,12186,7858xe" filled="true" fillcolor="#000000" stroked="false">
                <v:path arrowok="t"/>
                <v:fill type="solid"/>
              </v:shape>
            </v:group>
            <v:group style="position:absolute;left:12186;top:7858;width:10;height:20" coordorigin="12186,7858" coordsize="10,20">
              <v:shape style="position:absolute;left:12186;top:7858;width:10;height:20" coordorigin="12186,7858" coordsize="10,20" path="m12186,7878l12195,7878,12195,7858,12186,7858,12186,7878xe" filled="true" fillcolor="#000000" stroked="false">
                <v:path arrowok="t"/>
                <v:fill type="solid"/>
              </v:shape>
            </v:group>
            <v:group style="position:absolute;left:12186;top:7878;width:10;height:20" coordorigin="12186,7878" coordsize="10,20">
              <v:shape style="position:absolute;left:12186;top:7878;width:10;height:20" coordorigin="12186,7878" coordsize="10,20" path="m12186,7897l12195,7897,12195,7878,12186,7878,12186,7897xe" filled="true" fillcolor="#000000" stroked="false">
                <v:path arrowok="t"/>
                <v:fill type="solid"/>
              </v:shape>
            </v:group>
            <v:group style="position:absolute;left:12186;top:7897;width:10;height:20" coordorigin="12186,7897" coordsize="10,20">
              <v:shape style="position:absolute;left:12186;top:7897;width:10;height:20" coordorigin="12186,7897" coordsize="10,20" path="m12186,7916l12195,7916,12195,7897,12186,7897,12186,7916xe" filled="true" fillcolor="#000000" stroked="false">
                <v:path arrowok="t"/>
                <v:fill type="solid"/>
              </v:shape>
            </v:group>
            <v:group style="position:absolute;left:12186;top:7916;width:10;height:20" coordorigin="12186,7916" coordsize="10,20">
              <v:shape style="position:absolute;left:12186;top:7916;width:10;height:20" coordorigin="12186,7916" coordsize="10,20" path="m12186,7935l12195,7935,12195,7916,12186,7916,12186,7935xe" filled="true" fillcolor="#000000" stroked="false">
                <v:path arrowok="t"/>
                <v:fill type="solid"/>
              </v:shape>
            </v:group>
            <v:group style="position:absolute;left:12186;top:7935;width:10;height:20" coordorigin="12186,7935" coordsize="10,20">
              <v:shape style="position:absolute;left:12186;top:7935;width:10;height:20" coordorigin="12186,7935" coordsize="10,20" path="m12186,7954l12195,7954,12195,7935,12186,7935,12186,7954xe" filled="true" fillcolor="#000000" stroked="false">
                <v:path arrowok="t"/>
                <v:fill type="solid"/>
              </v:shape>
            </v:group>
            <v:group style="position:absolute;left:12186;top:7954;width:10;height:20" coordorigin="12186,7954" coordsize="10,20">
              <v:shape style="position:absolute;left:12186;top:7954;width:10;height:20" coordorigin="12186,7954" coordsize="10,20" path="m12186,7974l12195,7974,12195,7954,12186,7954,12186,7974xe" filled="true" fillcolor="#000000" stroked="false">
                <v:path arrowok="t"/>
                <v:fill type="solid"/>
              </v:shape>
            </v:group>
            <v:group style="position:absolute;left:12186;top:7974;width:10;height:20" coordorigin="12186,7974" coordsize="10,20">
              <v:shape style="position:absolute;left:12186;top:7974;width:10;height:20" coordorigin="12186,7974" coordsize="10,20" path="m12186,7993l12195,7993,12195,7974,12186,7974,12186,7993xe" filled="true" fillcolor="#000000" stroked="false">
                <v:path arrowok="t"/>
                <v:fill type="solid"/>
              </v:shape>
            </v:group>
            <v:group style="position:absolute;left:12186;top:7993;width:10;height:20" coordorigin="12186,7993" coordsize="10,20">
              <v:shape style="position:absolute;left:12186;top:7993;width:10;height:20" coordorigin="12186,7993" coordsize="10,20" path="m12186,8012l12195,8012,12195,7993,12186,7993,12186,8012xe" filled="true" fillcolor="#000000" stroked="false">
                <v:path arrowok="t"/>
                <v:fill type="solid"/>
              </v:shape>
            </v:group>
            <v:group style="position:absolute;left:12186;top:8012;width:10;height:20" coordorigin="12186,8012" coordsize="10,20">
              <v:shape style="position:absolute;left:12186;top:8012;width:10;height:20" coordorigin="12186,8012" coordsize="10,20" path="m12186,8031l12195,8031,12195,8012,12186,8012,12186,8031xe" filled="true" fillcolor="#000000" stroked="false">
                <v:path arrowok="t"/>
                <v:fill type="solid"/>
              </v:shape>
            </v:group>
            <v:group style="position:absolute;left:12186;top:8031;width:10;height:20" coordorigin="12186,8031" coordsize="10,20">
              <v:shape style="position:absolute;left:12186;top:8031;width:10;height:20" coordorigin="12186,8031" coordsize="10,20" path="m12186,8050l12195,8050,12195,8031,12186,8031,12186,8050xe" filled="true" fillcolor="#000000" stroked="false">
                <v:path arrowok="t"/>
                <v:fill type="solid"/>
              </v:shape>
            </v:group>
            <v:group style="position:absolute;left:12186;top:8050;width:10;height:20" coordorigin="12186,8050" coordsize="10,20">
              <v:shape style="position:absolute;left:12186;top:8050;width:10;height:20" coordorigin="12186,8050" coordsize="10,20" path="m12186,8070l12195,8070,12195,8050,12186,8050,12186,8070xe" filled="true" fillcolor="#000000" stroked="false">
                <v:path arrowok="t"/>
                <v:fill type="solid"/>
              </v:shape>
            </v:group>
            <v:group style="position:absolute;left:12186;top:8070;width:10;height:20" coordorigin="12186,8070" coordsize="10,20">
              <v:shape style="position:absolute;left:12186;top:8070;width:10;height:20" coordorigin="12186,8070" coordsize="10,20" path="m12186,8089l12195,8089,12195,8070,12186,8070,12186,8089xe" filled="true" fillcolor="#000000" stroked="false">
                <v:path arrowok="t"/>
                <v:fill type="solid"/>
              </v:shape>
            </v:group>
            <v:group style="position:absolute;left:12186;top:8089;width:10;height:20" coordorigin="12186,8089" coordsize="10,20">
              <v:shape style="position:absolute;left:12186;top:8089;width:10;height:20" coordorigin="12186,8089" coordsize="10,20" path="m12186,8108l12195,8108,12195,8089,12186,8089,12186,8108xe" filled="true" fillcolor="#000000" stroked="false">
                <v:path arrowok="t"/>
                <v:fill type="solid"/>
              </v:shape>
            </v:group>
            <v:group style="position:absolute;left:12186;top:8108;width:10;height:20" coordorigin="12186,8108" coordsize="10,20">
              <v:shape style="position:absolute;left:12186;top:8108;width:10;height:20" coordorigin="12186,8108" coordsize="10,20" path="m12186,8128l12195,8128,12195,8108,12186,8108,12186,8128xe" filled="true" fillcolor="#000000" stroked="false">
                <v:path arrowok="t"/>
                <v:fill type="solid"/>
              </v:shape>
            </v:group>
            <v:group style="position:absolute;left:12186;top:8128;width:10;height:20" coordorigin="12186,8128" coordsize="10,20">
              <v:shape style="position:absolute;left:12186;top:8128;width:10;height:20" coordorigin="12186,8128" coordsize="10,20" path="m12186,8147l12195,8147,12195,8128,12186,8128,12186,8147xe" filled="true" fillcolor="#000000" stroked="false">
                <v:path arrowok="t"/>
                <v:fill type="solid"/>
              </v:shape>
            </v:group>
            <v:group style="position:absolute;left:12186;top:8147;width:10;height:20" coordorigin="12186,8147" coordsize="10,20">
              <v:shape style="position:absolute;left:12186;top:8147;width:10;height:20" coordorigin="12186,8147" coordsize="10,20" path="m12186,8166l12195,8166,12195,8147,12186,8147,12186,8166xe" filled="true" fillcolor="#000000" stroked="false">
                <v:path arrowok="t"/>
                <v:fill type="solid"/>
              </v:shape>
            </v:group>
            <v:group style="position:absolute;left:12186;top:8166;width:10;height:20" coordorigin="12186,8166" coordsize="10,20">
              <v:shape style="position:absolute;left:12186;top:8166;width:10;height:20" coordorigin="12186,8166" coordsize="10,20" path="m12186,8185l12195,8185,12195,8166,12186,8166,12186,8185xe" filled="true" fillcolor="#000000" stroked="false">
                <v:path arrowok="t"/>
                <v:fill type="solid"/>
              </v:shape>
            </v:group>
            <v:group style="position:absolute;left:12186;top:8185;width:10;height:20" coordorigin="12186,8185" coordsize="10,20">
              <v:shape style="position:absolute;left:12186;top:8185;width:10;height:20" coordorigin="12186,8185" coordsize="10,20" path="m12186,8204l12195,8204,12195,8185,12186,8185,12186,8204xe" filled="true" fillcolor="#000000" stroked="false">
                <v:path arrowok="t"/>
                <v:fill type="solid"/>
              </v:shape>
            </v:group>
            <v:group style="position:absolute;left:12186;top:8204;width:10;height:20" coordorigin="12186,8204" coordsize="10,20">
              <v:shape style="position:absolute;left:12186;top:8204;width:10;height:20" coordorigin="12186,8204" coordsize="10,20" path="m12186,8224l12195,8224,12195,8204,12186,8204,12186,8224xe" filled="true" fillcolor="#000000" stroked="false">
                <v:path arrowok="t"/>
                <v:fill type="solid"/>
              </v:shape>
            </v:group>
            <v:group style="position:absolute;left:12186;top:8224;width:10;height:20" coordorigin="12186,8224" coordsize="10,20">
              <v:shape style="position:absolute;left:12186;top:8224;width:10;height:20" coordorigin="12186,8224" coordsize="10,20" path="m12186,8243l12195,8243,12195,8224,12186,8224,12186,8243xe" filled="true" fillcolor="#000000" stroked="false">
                <v:path arrowok="t"/>
                <v:fill type="solid"/>
              </v:shape>
            </v:group>
            <v:group style="position:absolute;left:12186;top:8243;width:10;height:20" coordorigin="12186,8243" coordsize="10,20">
              <v:shape style="position:absolute;left:12186;top:8243;width:10;height:20" coordorigin="12186,8243" coordsize="10,20" path="m12186,8262l12195,8262,12195,8243,12186,8243,12186,8262xe" filled="true" fillcolor="#000000" stroked="false">
                <v:path arrowok="t"/>
                <v:fill type="solid"/>
              </v:shape>
            </v:group>
            <v:group style="position:absolute;left:12186;top:8262;width:10;height:20" coordorigin="12186,8262" coordsize="10,20">
              <v:shape style="position:absolute;left:12186;top:8262;width:10;height:20" coordorigin="12186,8262" coordsize="10,20" path="m12186,8281l12195,8281,12195,8262,12186,8262,12186,8281xe" filled="true" fillcolor="#000000" stroked="false">
                <v:path arrowok="t"/>
                <v:fill type="solid"/>
              </v:shape>
            </v:group>
            <v:group style="position:absolute;left:12186;top:8281;width:10;height:20" coordorigin="12186,8281" coordsize="10,20">
              <v:shape style="position:absolute;left:12186;top:8281;width:10;height:20" coordorigin="12186,8281" coordsize="10,20" path="m12186,8300l12195,8300,12195,8281,12186,8281,12186,8300xe" filled="true" fillcolor="#000000" stroked="false">
                <v:path arrowok="t"/>
                <v:fill type="solid"/>
              </v:shape>
            </v:group>
            <v:group style="position:absolute;left:12186;top:8300;width:10;height:20" coordorigin="12186,8300" coordsize="10,20">
              <v:shape style="position:absolute;left:12186;top:8300;width:10;height:20" coordorigin="12186,8300" coordsize="10,20" path="m12186,8320l12195,8320,12195,8300,12186,8300,12186,8320xe" filled="true" fillcolor="#000000" stroked="false">
                <v:path arrowok="t"/>
                <v:fill type="solid"/>
              </v:shape>
            </v:group>
            <v:group style="position:absolute;left:12186;top:8320;width:10;height:20" coordorigin="12186,8320" coordsize="10,20">
              <v:shape style="position:absolute;left:12186;top:8320;width:10;height:20" coordorigin="12186,8320" coordsize="10,20" path="m12186,8339l12195,8339,12195,8320,12186,8320,12186,8339xe" filled="true" fillcolor="#000000" stroked="false">
                <v:path arrowok="t"/>
                <v:fill type="solid"/>
              </v:shape>
            </v:group>
            <v:group style="position:absolute;left:12186;top:8339;width:10;height:20" coordorigin="12186,8339" coordsize="10,20">
              <v:shape style="position:absolute;left:12186;top:8339;width:10;height:20" coordorigin="12186,8339" coordsize="10,20" path="m12186,8358l12195,8358,12195,8339,12186,8339,12186,8358xe" filled="true" fillcolor="#000000" stroked="false">
                <v:path arrowok="t"/>
                <v:fill type="solid"/>
              </v:shape>
            </v:group>
            <v:group style="position:absolute;left:12186;top:8358;width:10;height:20" coordorigin="12186,8358" coordsize="10,20">
              <v:shape style="position:absolute;left:12186;top:8358;width:10;height:20" coordorigin="12186,8358" coordsize="10,20" path="m12186,8377l12195,8377,12195,8358,12186,8358,12186,8377xe" filled="true" fillcolor="#000000" stroked="false">
                <v:path arrowok="t"/>
                <v:fill type="solid"/>
              </v:shape>
            </v:group>
            <v:group style="position:absolute;left:12186;top:8377;width:10;height:20" coordorigin="12186,8377" coordsize="10,20">
              <v:shape style="position:absolute;left:12186;top:8377;width:10;height:20" coordorigin="12186,8377" coordsize="10,20" path="m12186,8396l12195,8396,12195,8377,12186,8377,12186,8396xe" filled="true" fillcolor="#000000" stroked="false">
                <v:path arrowok="t"/>
                <v:fill type="solid"/>
              </v:shape>
            </v:group>
            <v:group style="position:absolute;left:12186;top:8396;width:10;height:20" coordorigin="12186,8396" coordsize="10,20">
              <v:shape style="position:absolute;left:12186;top:8396;width:10;height:20" coordorigin="12186,8396" coordsize="10,20" path="m12186,8416l12195,8416,12195,8396,12186,8396,12186,8416xe" filled="true" fillcolor="#000000" stroked="false">
                <v:path arrowok="t"/>
                <v:fill type="solid"/>
              </v:shape>
            </v:group>
            <v:group style="position:absolute;left:12186;top:8416;width:10;height:20" coordorigin="12186,8416" coordsize="10,20">
              <v:shape style="position:absolute;left:12186;top:8416;width:10;height:20" coordorigin="12186,8416" coordsize="10,20" path="m12186,8435l12195,8435,12195,8416,12186,8416,12186,8435xe" filled="true" fillcolor="#000000" stroked="false">
                <v:path arrowok="t"/>
                <v:fill type="solid"/>
              </v:shape>
            </v:group>
            <v:group style="position:absolute;left:12186;top:8435;width:10;height:20" coordorigin="12186,8435" coordsize="10,20">
              <v:shape style="position:absolute;left:12186;top:8435;width:10;height:20" coordorigin="12186,8435" coordsize="10,20" path="m12186,8454l12195,8454,12195,8435,12186,8435,12186,8454xe" filled="true" fillcolor="#000000" stroked="false">
                <v:path arrowok="t"/>
                <v:fill type="solid"/>
              </v:shape>
            </v:group>
            <v:group style="position:absolute;left:12186;top:8454;width:10;height:20" coordorigin="12186,8454" coordsize="10,20">
              <v:shape style="position:absolute;left:12186;top:8454;width:10;height:20" coordorigin="12186,8454" coordsize="10,20" path="m12186,8473l12195,8473,12195,8454,12186,8454,12186,8473xe" filled="true" fillcolor="#000000" stroked="false">
                <v:path arrowok="t"/>
                <v:fill type="solid"/>
              </v:shape>
            </v:group>
            <v:group style="position:absolute;left:12186;top:8473;width:10;height:20" coordorigin="12186,8473" coordsize="10,20">
              <v:shape style="position:absolute;left:12186;top:8473;width:10;height:20" coordorigin="12186,8473" coordsize="10,20" path="m12186,8492l12195,8492,12195,8473,12186,8473,12186,8492xe" filled="true" fillcolor="#000000" stroked="false">
                <v:path arrowok="t"/>
                <v:fill type="solid"/>
              </v:shape>
            </v:group>
            <v:group style="position:absolute;left:13518;top:7244;width:10;height:20" coordorigin="13518,7244" coordsize="10,20">
              <v:shape style="position:absolute;left:13518;top:7244;width:10;height:20" coordorigin="13518,7244" coordsize="10,20" path="m13518,7263l13527,7263,13527,7244,13518,7244,13518,7263xe" filled="true" fillcolor="#000000" stroked="false">
                <v:path arrowok="t"/>
                <v:fill type="solid"/>
              </v:shape>
            </v:group>
            <v:group style="position:absolute;left:13518;top:7263;width:10;height:20" coordorigin="13518,7263" coordsize="10,20">
              <v:shape style="position:absolute;left:13518;top:7263;width:10;height:20" coordorigin="13518,7263" coordsize="10,20" path="m13518,7282l13527,7282,13527,7263,13518,7263,13518,7282xe" filled="true" fillcolor="#000000" stroked="false">
                <v:path arrowok="t"/>
                <v:fill type="solid"/>
              </v:shape>
            </v:group>
            <v:group style="position:absolute;left:13518;top:7282;width:10;height:20" coordorigin="13518,7282" coordsize="10,20">
              <v:shape style="position:absolute;left:13518;top:7282;width:10;height:20" coordorigin="13518,7282" coordsize="10,20" path="m13518,7302l13527,7302,13527,7282,13518,7282,13518,7302xe" filled="true" fillcolor="#000000" stroked="false">
                <v:path arrowok="t"/>
                <v:fill type="solid"/>
              </v:shape>
            </v:group>
            <v:group style="position:absolute;left:13518;top:7302;width:10;height:20" coordorigin="13518,7302" coordsize="10,20">
              <v:shape style="position:absolute;left:13518;top:7302;width:10;height:20" coordorigin="13518,7302" coordsize="10,20" path="m13518,7321l13527,7321,13527,7302,13518,7302,13518,7321xe" filled="true" fillcolor="#000000" stroked="false">
                <v:path arrowok="t"/>
                <v:fill type="solid"/>
              </v:shape>
            </v:group>
            <v:group style="position:absolute;left:13518;top:7321;width:10;height:20" coordorigin="13518,7321" coordsize="10,20">
              <v:shape style="position:absolute;left:13518;top:7321;width:10;height:20" coordorigin="13518,7321" coordsize="10,20" path="m13518,7340l13527,7340,13527,7321,13518,7321,13518,7340xe" filled="true" fillcolor="#000000" stroked="false">
                <v:path arrowok="t"/>
                <v:fill type="solid"/>
              </v:shape>
            </v:group>
            <v:group style="position:absolute;left:13518;top:7340;width:10;height:20" coordorigin="13518,7340" coordsize="10,20">
              <v:shape style="position:absolute;left:13518;top:7340;width:10;height:20" coordorigin="13518,7340" coordsize="10,20" path="m13518,7359l13527,7359,13527,7340,13518,7340,13518,7359xe" filled="true" fillcolor="#000000" stroked="false">
                <v:path arrowok="t"/>
                <v:fill type="solid"/>
              </v:shape>
            </v:group>
            <v:group style="position:absolute;left:13518;top:7359;width:10;height:20" coordorigin="13518,7359" coordsize="10,20">
              <v:shape style="position:absolute;left:13518;top:7359;width:10;height:20" coordorigin="13518,7359" coordsize="10,20" path="m13518,7378l13527,7378,13527,7359,13518,7359,13518,7378xe" filled="true" fillcolor="#000000" stroked="false">
                <v:path arrowok="t"/>
                <v:fill type="solid"/>
              </v:shape>
            </v:group>
            <v:group style="position:absolute;left:13518;top:7378;width:10;height:20" coordorigin="13518,7378" coordsize="10,20">
              <v:shape style="position:absolute;left:13518;top:7378;width:10;height:20" coordorigin="13518,7378" coordsize="10,20" path="m13518,7398l13527,7398,13527,7378,13518,7378,13518,7398xe" filled="true" fillcolor="#000000" stroked="false">
                <v:path arrowok="t"/>
                <v:fill type="solid"/>
              </v:shape>
            </v:group>
            <v:group style="position:absolute;left:13518;top:7398;width:10;height:20" coordorigin="13518,7398" coordsize="10,20">
              <v:shape style="position:absolute;left:13518;top:7398;width:10;height:20" coordorigin="13518,7398" coordsize="10,20" path="m13518,7417l13527,7417,13527,7398,13518,7398,13518,7417xe" filled="true" fillcolor="#000000" stroked="false">
                <v:path arrowok="t"/>
                <v:fill type="solid"/>
              </v:shape>
            </v:group>
            <v:group style="position:absolute;left:13518;top:7417;width:10;height:20" coordorigin="13518,7417" coordsize="10,20">
              <v:shape style="position:absolute;left:13518;top:7417;width:10;height:20" coordorigin="13518,7417" coordsize="10,20" path="m13518,7436l13527,7436,13527,7417,13518,7417,13518,7436xe" filled="true" fillcolor="#000000" stroked="false">
                <v:path arrowok="t"/>
                <v:fill type="solid"/>
              </v:shape>
            </v:group>
            <v:group style="position:absolute;left:13518;top:7436;width:10;height:20" coordorigin="13518,7436" coordsize="10,20">
              <v:shape style="position:absolute;left:13518;top:7436;width:10;height:20" coordorigin="13518,7436" coordsize="10,20" path="m13518,7455l13527,7455,13527,7436,13518,7436,13518,7455xe" filled="true" fillcolor="#000000" stroked="false">
                <v:path arrowok="t"/>
                <v:fill type="solid"/>
              </v:shape>
            </v:group>
            <v:group style="position:absolute;left:13518;top:7455;width:10;height:20" coordorigin="13518,7455" coordsize="10,20">
              <v:shape style="position:absolute;left:13518;top:7455;width:10;height:20" coordorigin="13518,7455" coordsize="10,20" path="m13518,7474l13527,7474,13527,7455,13518,7455,13518,7474xe" filled="true" fillcolor="#000000" stroked="false">
                <v:path arrowok="t"/>
                <v:fill type="solid"/>
              </v:shape>
            </v:group>
            <v:group style="position:absolute;left:13518;top:7474;width:10;height:20" coordorigin="13518,7474" coordsize="10,20">
              <v:shape style="position:absolute;left:13518;top:7474;width:10;height:20" coordorigin="13518,7474" coordsize="10,20" path="m13518,7494l13527,7494,13527,7474,13518,7474,13518,7494xe" filled="true" fillcolor="#000000" stroked="false">
                <v:path arrowok="t"/>
                <v:fill type="solid"/>
              </v:shape>
            </v:group>
            <v:group style="position:absolute;left:13518;top:7494;width:10;height:20" coordorigin="13518,7494" coordsize="10,20">
              <v:shape style="position:absolute;left:13518;top:7494;width:10;height:20" coordorigin="13518,7494" coordsize="10,20" path="m13518,7513l13527,7513,13527,7494,13518,7494,13518,7513xe" filled="true" fillcolor="#000000" stroked="false">
                <v:path arrowok="t"/>
                <v:fill type="solid"/>
              </v:shape>
            </v:group>
            <v:group style="position:absolute;left:13518;top:7513;width:10;height:20" coordorigin="13518,7513" coordsize="10,20">
              <v:shape style="position:absolute;left:13518;top:7513;width:10;height:20" coordorigin="13518,7513" coordsize="10,20" path="m13518,7532l13527,7532,13527,7513,13518,7513,13518,7532xe" filled="true" fillcolor="#000000" stroked="false">
                <v:path arrowok="t"/>
                <v:fill type="solid"/>
              </v:shape>
            </v:group>
            <v:group style="position:absolute;left:13518;top:7532;width:10;height:20" coordorigin="13518,7532" coordsize="10,20">
              <v:shape style="position:absolute;left:13518;top:7532;width:10;height:20" coordorigin="13518,7532" coordsize="10,20" path="m13518,7551l13527,7551,13527,7532,13518,7532,13518,7551xe" filled="true" fillcolor="#000000" stroked="false">
                <v:path arrowok="t"/>
                <v:fill type="solid"/>
              </v:shape>
            </v:group>
            <v:group style="position:absolute;left:13518;top:7551;width:10;height:20" coordorigin="13518,7551" coordsize="10,20">
              <v:shape style="position:absolute;left:13518;top:7551;width:10;height:20" coordorigin="13518,7551" coordsize="10,20" path="m13518,7570l13527,7570,13527,7551,13518,7551,13518,7570xe" filled="true" fillcolor="#000000" stroked="false">
                <v:path arrowok="t"/>
                <v:fill type="solid"/>
              </v:shape>
            </v:group>
            <v:group style="position:absolute;left:13518;top:7570;width:10;height:20" coordorigin="13518,7570" coordsize="10,20">
              <v:shape style="position:absolute;left:13518;top:7570;width:10;height:20" coordorigin="13518,7570" coordsize="10,20" path="m13518,7590l13527,7590,13527,7570,13518,7570,13518,7590xe" filled="true" fillcolor="#000000" stroked="false">
                <v:path arrowok="t"/>
                <v:fill type="solid"/>
              </v:shape>
            </v:group>
            <v:group style="position:absolute;left:13518;top:7590;width:10;height:20" coordorigin="13518,7590" coordsize="10,20">
              <v:shape style="position:absolute;left:13518;top:7590;width:10;height:20" coordorigin="13518,7590" coordsize="10,20" path="m13518,7609l13527,7609,13527,7590,13518,7590,13518,7609xe" filled="true" fillcolor="#000000" stroked="false">
                <v:path arrowok="t"/>
                <v:fill type="solid"/>
              </v:shape>
            </v:group>
            <v:group style="position:absolute;left:13518;top:7609;width:10;height:20" coordorigin="13518,7609" coordsize="10,20">
              <v:shape style="position:absolute;left:13518;top:7609;width:10;height:20" coordorigin="13518,7609" coordsize="10,20" path="m13518,7628l13527,7628,13527,7609,13518,7609,13518,7628xe" filled="true" fillcolor="#000000" stroked="false">
                <v:path arrowok="t"/>
                <v:fill type="solid"/>
              </v:shape>
            </v:group>
            <v:group style="position:absolute;left:13518;top:7628;width:10;height:20" coordorigin="13518,7628" coordsize="10,20">
              <v:shape style="position:absolute;left:13518;top:7628;width:10;height:20" coordorigin="13518,7628" coordsize="10,20" path="m13518,7647l13527,7647,13527,7628,13518,7628,13518,7647xe" filled="true" fillcolor="#000000" stroked="false">
                <v:path arrowok="t"/>
                <v:fill type="solid"/>
              </v:shape>
            </v:group>
            <v:group style="position:absolute;left:13518;top:7647;width:10;height:20" coordorigin="13518,7647" coordsize="10,20">
              <v:shape style="position:absolute;left:13518;top:7647;width:10;height:20" coordorigin="13518,7647" coordsize="10,20" path="m13518,7666l13527,7666,13527,7647,13518,7647,13518,7666xe" filled="true" fillcolor="#000000" stroked="false">
                <v:path arrowok="t"/>
                <v:fill type="solid"/>
              </v:shape>
            </v:group>
            <v:group style="position:absolute;left:13518;top:7666;width:10;height:20" coordorigin="13518,7666" coordsize="10,20">
              <v:shape style="position:absolute;left:13518;top:7666;width:10;height:20" coordorigin="13518,7666" coordsize="10,20" path="m13518,7686l13527,7686,13527,7666,13518,7666,13518,7686xe" filled="true" fillcolor="#000000" stroked="false">
                <v:path arrowok="t"/>
                <v:fill type="solid"/>
              </v:shape>
            </v:group>
            <v:group style="position:absolute;left:13518;top:7686;width:10;height:20" coordorigin="13518,7686" coordsize="10,20">
              <v:shape style="position:absolute;left:13518;top:7686;width:10;height:20" coordorigin="13518,7686" coordsize="10,20" path="m13518,7705l13527,7705,13527,7686,13518,7686,13518,7705xe" filled="true" fillcolor="#000000" stroked="false">
                <v:path arrowok="t"/>
                <v:fill type="solid"/>
              </v:shape>
            </v:group>
            <v:group style="position:absolute;left:13518;top:7705;width:10;height:20" coordorigin="13518,7705" coordsize="10,20">
              <v:shape style="position:absolute;left:13518;top:7705;width:10;height:20" coordorigin="13518,7705" coordsize="10,20" path="m13518,7724l13527,7724,13527,7705,13518,7705,13518,7724xe" filled="true" fillcolor="#000000" stroked="false">
                <v:path arrowok="t"/>
                <v:fill type="solid"/>
              </v:shape>
            </v:group>
            <v:group style="position:absolute;left:13518;top:7724;width:10;height:20" coordorigin="13518,7724" coordsize="10,20">
              <v:shape style="position:absolute;left:13518;top:7724;width:10;height:20" coordorigin="13518,7724" coordsize="10,20" path="m13518,7743l13527,7743,13527,7724,13518,7724,13518,7743xe" filled="true" fillcolor="#000000" stroked="false">
                <v:path arrowok="t"/>
                <v:fill type="solid"/>
              </v:shape>
            </v:group>
            <v:group style="position:absolute;left:13518;top:7743;width:10;height:20" coordorigin="13518,7743" coordsize="10,20">
              <v:shape style="position:absolute;left:13518;top:7743;width:10;height:20" coordorigin="13518,7743" coordsize="10,20" path="m13518,7762l13527,7762,13527,7743,13518,7743,13518,7762xe" filled="true" fillcolor="#000000" stroked="false">
                <v:path arrowok="t"/>
                <v:fill type="solid"/>
              </v:shape>
            </v:group>
            <v:group style="position:absolute;left:13518;top:7762;width:10;height:20" coordorigin="13518,7762" coordsize="10,20">
              <v:shape style="position:absolute;left:13518;top:7762;width:10;height:20" coordorigin="13518,7762" coordsize="10,20" path="m13518,7782l13527,7782,13527,7762,13518,7762,13518,7782xe" filled="true" fillcolor="#000000" stroked="false">
                <v:path arrowok="t"/>
                <v:fill type="solid"/>
              </v:shape>
            </v:group>
            <v:group style="position:absolute;left:13518;top:7782;width:10;height:20" coordorigin="13518,7782" coordsize="10,20">
              <v:shape style="position:absolute;left:13518;top:7782;width:10;height:20" coordorigin="13518,7782" coordsize="10,20" path="m13518,7801l13527,7801,13527,7782,13518,7782,13518,7801xe" filled="true" fillcolor="#000000" stroked="false">
                <v:path arrowok="t"/>
                <v:fill type="solid"/>
              </v:shape>
            </v:group>
            <v:group style="position:absolute;left:13518;top:7801;width:10;height:20" coordorigin="13518,7801" coordsize="10,20">
              <v:shape style="position:absolute;left:13518;top:7801;width:10;height:20" coordorigin="13518,7801" coordsize="10,20" path="m13518,7820l13527,7820,13527,7801,13518,7801,13518,7820xe" filled="true" fillcolor="#000000" stroked="false">
                <v:path arrowok="t"/>
                <v:fill type="solid"/>
              </v:shape>
            </v:group>
            <v:group style="position:absolute;left:13518;top:7820;width:10;height:20" coordorigin="13518,7820" coordsize="10,20">
              <v:shape style="position:absolute;left:13518;top:7820;width:10;height:20" coordorigin="13518,7820" coordsize="10,20" path="m13518,7839l13527,7839,13527,7820,13518,7820,13518,7839xe" filled="true" fillcolor="#000000" stroked="false">
                <v:path arrowok="t"/>
                <v:fill type="solid"/>
              </v:shape>
            </v:group>
            <v:group style="position:absolute;left:13518;top:7839;width:10;height:20" coordorigin="13518,7839" coordsize="10,20">
              <v:shape style="position:absolute;left:13518;top:7839;width:10;height:20" coordorigin="13518,7839" coordsize="10,20" path="m13518,7858l13527,7858,13527,7839,13518,7839,13518,7858xe" filled="true" fillcolor="#000000" stroked="false">
                <v:path arrowok="t"/>
                <v:fill type="solid"/>
              </v:shape>
            </v:group>
            <v:group style="position:absolute;left:13518;top:7858;width:10;height:20" coordorigin="13518,7858" coordsize="10,20">
              <v:shape style="position:absolute;left:13518;top:7858;width:10;height:20" coordorigin="13518,7858" coordsize="10,20" path="m13518,7878l13527,7878,13527,7858,13518,7858,13518,7878xe" filled="true" fillcolor="#000000" stroked="false">
                <v:path arrowok="t"/>
                <v:fill type="solid"/>
              </v:shape>
            </v:group>
            <v:group style="position:absolute;left:13518;top:7878;width:10;height:20" coordorigin="13518,7878" coordsize="10,20">
              <v:shape style="position:absolute;left:13518;top:7878;width:10;height:20" coordorigin="13518,7878" coordsize="10,20" path="m13518,7897l13527,7897,13527,7878,13518,7878,13518,7897xe" filled="true" fillcolor="#000000" stroked="false">
                <v:path arrowok="t"/>
                <v:fill type="solid"/>
              </v:shape>
            </v:group>
            <v:group style="position:absolute;left:13518;top:7897;width:10;height:20" coordorigin="13518,7897" coordsize="10,20">
              <v:shape style="position:absolute;left:13518;top:7897;width:10;height:20" coordorigin="13518,7897" coordsize="10,20" path="m13518,7916l13527,7916,13527,7897,13518,7897,13518,7916xe" filled="true" fillcolor="#000000" stroked="false">
                <v:path arrowok="t"/>
                <v:fill type="solid"/>
              </v:shape>
            </v:group>
            <v:group style="position:absolute;left:13518;top:7916;width:10;height:20" coordorigin="13518,7916" coordsize="10,20">
              <v:shape style="position:absolute;left:13518;top:7916;width:10;height:20" coordorigin="13518,7916" coordsize="10,20" path="m13518,7935l13527,7935,13527,7916,13518,7916,13518,7935xe" filled="true" fillcolor="#000000" stroked="false">
                <v:path arrowok="t"/>
                <v:fill type="solid"/>
              </v:shape>
            </v:group>
            <v:group style="position:absolute;left:13518;top:7935;width:10;height:20" coordorigin="13518,7935" coordsize="10,20">
              <v:shape style="position:absolute;left:13518;top:7935;width:10;height:20" coordorigin="13518,7935" coordsize="10,20" path="m13518,7954l13527,7954,13527,7935,13518,7935,13518,7954xe" filled="true" fillcolor="#000000" stroked="false">
                <v:path arrowok="t"/>
                <v:fill type="solid"/>
              </v:shape>
            </v:group>
            <v:group style="position:absolute;left:13518;top:7954;width:10;height:20" coordorigin="13518,7954" coordsize="10,20">
              <v:shape style="position:absolute;left:13518;top:7954;width:10;height:20" coordorigin="13518,7954" coordsize="10,20" path="m13518,7974l13527,7974,13527,7954,13518,7954,13518,7974xe" filled="true" fillcolor="#000000" stroked="false">
                <v:path arrowok="t"/>
                <v:fill type="solid"/>
              </v:shape>
            </v:group>
            <v:group style="position:absolute;left:13518;top:7974;width:10;height:20" coordorigin="13518,7974" coordsize="10,20">
              <v:shape style="position:absolute;left:13518;top:7974;width:10;height:20" coordorigin="13518,7974" coordsize="10,20" path="m13518,7993l13527,7993,13527,7974,13518,7974,13518,7993xe" filled="true" fillcolor="#000000" stroked="false">
                <v:path arrowok="t"/>
                <v:fill type="solid"/>
              </v:shape>
            </v:group>
            <v:group style="position:absolute;left:13518;top:7993;width:10;height:20" coordorigin="13518,7993" coordsize="10,20">
              <v:shape style="position:absolute;left:13518;top:7993;width:10;height:20" coordorigin="13518,7993" coordsize="10,20" path="m13518,8012l13527,8012,13527,7993,13518,7993,13518,8012xe" filled="true" fillcolor="#000000" stroked="false">
                <v:path arrowok="t"/>
                <v:fill type="solid"/>
              </v:shape>
            </v:group>
            <v:group style="position:absolute;left:13518;top:8012;width:10;height:20" coordorigin="13518,8012" coordsize="10,20">
              <v:shape style="position:absolute;left:13518;top:8012;width:10;height:20" coordorigin="13518,8012" coordsize="10,20" path="m13518,8031l13527,8031,13527,8012,13518,8012,13518,8031xe" filled="true" fillcolor="#000000" stroked="false">
                <v:path arrowok="t"/>
                <v:fill type="solid"/>
              </v:shape>
            </v:group>
            <v:group style="position:absolute;left:13518;top:8031;width:10;height:20" coordorigin="13518,8031" coordsize="10,20">
              <v:shape style="position:absolute;left:13518;top:8031;width:10;height:20" coordorigin="13518,8031" coordsize="10,20" path="m13518,8050l13527,8050,13527,8031,13518,8031,13518,8050xe" filled="true" fillcolor="#000000" stroked="false">
                <v:path arrowok="t"/>
                <v:fill type="solid"/>
              </v:shape>
            </v:group>
            <v:group style="position:absolute;left:13518;top:8050;width:10;height:20" coordorigin="13518,8050" coordsize="10,20">
              <v:shape style="position:absolute;left:13518;top:8050;width:10;height:20" coordorigin="13518,8050" coordsize="10,20" path="m13518,8070l13527,8070,13527,8050,13518,8050,13518,8070xe" filled="true" fillcolor="#000000" stroked="false">
                <v:path arrowok="t"/>
                <v:fill type="solid"/>
              </v:shape>
            </v:group>
            <v:group style="position:absolute;left:13518;top:8070;width:10;height:20" coordorigin="13518,8070" coordsize="10,20">
              <v:shape style="position:absolute;left:13518;top:8070;width:10;height:20" coordorigin="13518,8070" coordsize="10,20" path="m13518,8089l13527,8089,13527,8070,13518,8070,13518,8089xe" filled="true" fillcolor="#000000" stroked="false">
                <v:path arrowok="t"/>
                <v:fill type="solid"/>
              </v:shape>
            </v:group>
            <v:group style="position:absolute;left:13518;top:8089;width:10;height:20" coordorigin="13518,8089" coordsize="10,20">
              <v:shape style="position:absolute;left:13518;top:8089;width:10;height:20" coordorigin="13518,8089" coordsize="10,20" path="m13518,8108l13527,8108,13527,8089,13518,8089,13518,8108xe" filled="true" fillcolor="#000000" stroked="false">
                <v:path arrowok="t"/>
                <v:fill type="solid"/>
              </v:shape>
            </v:group>
            <v:group style="position:absolute;left:13518;top:8108;width:10;height:20" coordorigin="13518,8108" coordsize="10,20">
              <v:shape style="position:absolute;left:13518;top:8108;width:10;height:20" coordorigin="13518,8108" coordsize="10,20" path="m13518,8128l13527,8128,13527,8108,13518,8108,13518,8128xe" filled="true" fillcolor="#000000" stroked="false">
                <v:path arrowok="t"/>
                <v:fill type="solid"/>
              </v:shape>
            </v:group>
            <v:group style="position:absolute;left:13518;top:8128;width:10;height:20" coordorigin="13518,8128" coordsize="10,20">
              <v:shape style="position:absolute;left:13518;top:8128;width:10;height:20" coordorigin="13518,8128" coordsize="10,20" path="m13518,8147l13527,8147,13527,8128,13518,8128,13518,8147xe" filled="true" fillcolor="#000000" stroked="false">
                <v:path arrowok="t"/>
                <v:fill type="solid"/>
              </v:shape>
            </v:group>
            <v:group style="position:absolute;left:13518;top:8147;width:10;height:20" coordorigin="13518,8147" coordsize="10,20">
              <v:shape style="position:absolute;left:13518;top:8147;width:10;height:20" coordorigin="13518,8147" coordsize="10,20" path="m13518,8166l13527,8166,13527,8147,13518,8147,13518,8166xe" filled="true" fillcolor="#000000" stroked="false">
                <v:path arrowok="t"/>
                <v:fill type="solid"/>
              </v:shape>
            </v:group>
            <v:group style="position:absolute;left:13518;top:8166;width:10;height:20" coordorigin="13518,8166" coordsize="10,20">
              <v:shape style="position:absolute;left:13518;top:8166;width:10;height:20" coordorigin="13518,8166" coordsize="10,20" path="m13518,8185l13527,8185,13527,8166,13518,8166,13518,8185xe" filled="true" fillcolor="#000000" stroked="false">
                <v:path arrowok="t"/>
                <v:fill type="solid"/>
              </v:shape>
            </v:group>
            <v:group style="position:absolute;left:13518;top:8185;width:10;height:20" coordorigin="13518,8185" coordsize="10,20">
              <v:shape style="position:absolute;left:13518;top:8185;width:10;height:20" coordorigin="13518,8185" coordsize="10,20" path="m13518,8204l13527,8204,13527,8185,13518,8185,13518,8204xe" filled="true" fillcolor="#000000" stroked="false">
                <v:path arrowok="t"/>
                <v:fill type="solid"/>
              </v:shape>
            </v:group>
            <v:group style="position:absolute;left:13518;top:8204;width:10;height:20" coordorigin="13518,8204" coordsize="10,20">
              <v:shape style="position:absolute;left:13518;top:8204;width:10;height:20" coordorigin="13518,8204" coordsize="10,20" path="m13518,8224l13527,8224,13527,8204,13518,8204,13518,8224xe" filled="true" fillcolor="#000000" stroked="false">
                <v:path arrowok="t"/>
                <v:fill type="solid"/>
              </v:shape>
            </v:group>
            <v:group style="position:absolute;left:13518;top:8224;width:10;height:20" coordorigin="13518,8224" coordsize="10,20">
              <v:shape style="position:absolute;left:13518;top:8224;width:10;height:20" coordorigin="13518,8224" coordsize="10,20" path="m13518,8243l13527,8243,13527,8224,13518,8224,13518,8243xe" filled="true" fillcolor="#000000" stroked="false">
                <v:path arrowok="t"/>
                <v:fill type="solid"/>
              </v:shape>
            </v:group>
            <v:group style="position:absolute;left:13518;top:8243;width:10;height:20" coordorigin="13518,8243" coordsize="10,20">
              <v:shape style="position:absolute;left:13518;top:8243;width:10;height:20" coordorigin="13518,8243" coordsize="10,20" path="m13518,8262l13527,8262,13527,8243,13518,8243,13518,8262xe" filled="true" fillcolor="#000000" stroked="false">
                <v:path arrowok="t"/>
                <v:fill type="solid"/>
              </v:shape>
            </v:group>
            <v:group style="position:absolute;left:13518;top:8262;width:10;height:20" coordorigin="13518,8262" coordsize="10,20">
              <v:shape style="position:absolute;left:13518;top:8262;width:10;height:20" coordorigin="13518,8262" coordsize="10,20" path="m13518,8281l13527,8281,13527,8262,13518,8262,13518,8281xe" filled="true" fillcolor="#000000" stroked="false">
                <v:path arrowok="t"/>
                <v:fill type="solid"/>
              </v:shape>
            </v:group>
            <v:group style="position:absolute;left:13518;top:8281;width:10;height:20" coordorigin="13518,8281" coordsize="10,20">
              <v:shape style="position:absolute;left:13518;top:8281;width:10;height:20" coordorigin="13518,8281" coordsize="10,20" path="m13518,8300l13527,8300,13527,8281,13518,8281,13518,8300xe" filled="true" fillcolor="#000000" stroked="false">
                <v:path arrowok="t"/>
                <v:fill type="solid"/>
              </v:shape>
            </v:group>
            <v:group style="position:absolute;left:13518;top:8300;width:10;height:20" coordorigin="13518,8300" coordsize="10,20">
              <v:shape style="position:absolute;left:13518;top:8300;width:10;height:20" coordorigin="13518,8300" coordsize="10,20" path="m13518,8320l13527,8320,13527,8300,13518,8300,13518,8320xe" filled="true" fillcolor="#000000" stroked="false">
                <v:path arrowok="t"/>
                <v:fill type="solid"/>
              </v:shape>
            </v:group>
            <v:group style="position:absolute;left:13518;top:8320;width:10;height:20" coordorigin="13518,8320" coordsize="10,20">
              <v:shape style="position:absolute;left:13518;top:8320;width:10;height:20" coordorigin="13518,8320" coordsize="10,20" path="m13518,8339l13527,8339,13527,8320,13518,8320,13518,8339xe" filled="true" fillcolor="#000000" stroked="false">
                <v:path arrowok="t"/>
                <v:fill type="solid"/>
              </v:shape>
            </v:group>
            <v:group style="position:absolute;left:13518;top:8339;width:10;height:20" coordorigin="13518,8339" coordsize="10,20">
              <v:shape style="position:absolute;left:13518;top:8339;width:10;height:20" coordorigin="13518,8339" coordsize="10,20" path="m13518,8358l13527,8358,13527,8339,13518,8339,13518,8358xe" filled="true" fillcolor="#000000" stroked="false">
                <v:path arrowok="t"/>
                <v:fill type="solid"/>
              </v:shape>
            </v:group>
            <v:group style="position:absolute;left:13518;top:8358;width:10;height:20" coordorigin="13518,8358" coordsize="10,20">
              <v:shape style="position:absolute;left:13518;top:8358;width:10;height:20" coordorigin="13518,8358" coordsize="10,20" path="m13518,8377l13527,8377,13527,8358,13518,8358,13518,8377xe" filled="true" fillcolor="#000000" stroked="false">
                <v:path arrowok="t"/>
                <v:fill type="solid"/>
              </v:shape>
            </v:group>
            <v:group style="position:absolute;left:13518;top:8377;width:10;height:20" coordorigin="13518,8377" coordsize="10,20">
              <v:shape style="position:absolute;left:13518;top:8377;width:10;height:20" coordorigin="13518,8377" coordsize="10,20" path="m13518,8396l13527,8396,13527,8377,13518,8377,13518,8396xe" filled="true" fillcolor="#000000" stroked="false">
                <v:path arrowok="t"/>
                <v:fill type="solid"/>
              </v:shape>
            </v:group>
            <v:group style="position:absolute;left:13518;top:8396;width:10;height:20" coordorigin="13518,8396" coordsize="10,20">
              <v:shape style="position:absolute;left:13518;top:8396;width:10;height:20" coordorigin="13518,8396" coordsize="10,20" path="m13518,8416l13527,8416,13527,8396,13518,8396,13518,8416xe" filled="true" fillcolor="#000000" stroked="false">
                <v:path arrowok="t"/>
                <v:fill type="solid"/>
              </v:shape>
            </v:group>
            <v:group style="position:absolute;left:13518;top:8416;width:10;height:20" coordorigin="13518,8416" coordsize="10,20">
              <v:shape style="position:absolute;left:13518;top:8416;width:10;height:20" coordorigin="13518,8416" coordsize="10,20" path="m13518,8435l13527,8435,13527,8416,13518,8416,13518,8435xe" filled="true" fillcolor="#000000" stroked="false">
                <v:path arrowok="t"/>
                <v:fill type="solid"/>
              </v:shape>
            </v:group>
            <v:group style="position:absolute;left:13518;top:8435;width:10;height:20" coordorigin="13518,8435" coordsize="10,20">
              <v:shape style="position:absolute;left:13518;top:8435;width:10;height:20" coordorigin="13518,8435" coordsize="10,20" path="m13518,8454l13527,8454,13527,8435,13518,8435,13518,8454xe" filled="true" fillcolor="#000000" stroked="false">
                <v:path arrowok="t"/>
                <v:fill type="solid"/>
              </v:shape>
            </v:group>
            <v:group style="position:absolute;left:13518;top:8454;width:10;height:20" coordorigin="13518,8454" coordsize="10,20">
              <v:shape style="position:absolute;left:13518;top:8454;width:10;height:20" coordorigin="13518,8454" coordsize="10,20" path="m13518,8473l13527,8473,13527,8454,13518,8454,13518,8473xe" filled="true" fillcolor="#000000" stroked="false">
                <v:path arrowok="t"/>
                <v:fill type="solid"/>
              </v:shape>
            </v:group>
            <v:group style="position:absolute;left:13518;top:8473;width:10;height:20" coordorigin="13518,8473" coordsize="10,20">
              <v:shape style="position:absolute;left:13518;top:8473;width:10;height:20" coordorigin="13518,8473" coordsize="10,20" path="m13518,8492l13527,8492,13527,8473,13518,8473,13518,8492xe" filled="true" fillcolor="#000000" stroked="false">
                <v:path arrowok="t"/>
                <v:fill type="solid"/>
              </v:shape>
            </v:group>
            <v:group style="position:absolute;left:14687;top:7244;width:10;height:20" coordorigin="14687,7244" coordsize="10,20">
              <v:shape style="position:absolute;left:14687;top:7244;width:10;height:20" coordorigin="14687,7244" coordsize="10,20" path="m14687,7263l14696,7263,14696,7244,14687,7244,14687,7263xe" filled="true" fillcolor="#000000" stroked="false">
                <v:path arrowok="t"/>
                <v:fill type="solid"/>
              </v:shape>
            </v:group>
            <v:group style="position:absolute;left:14687;top:7263;width:10;height:20" coordorigin="14687,7263" coordsize="10,20">
              <v:shape style="position:absolute;left:14687;top:7263;width:10;height:20" coordorigin="14687,7263" coordsize="10,20" path="m14687,7282l14696,7282,14696,7263,14687,7263,14687,7282xe" filled="true" fillcolor="#000000" stroked="false">
                <v:path arrowok="t"/>
                <v:fill type="solid"/>
              </v:shape>
            </v:group>
            <v:group style="position:absolute;left:14687;top:7282;width:10;height:20" coordorigin="14687,7282" coordsize="10,20">
              <v:shape style="position:absolute;left:14687;top:7282;width:10;height:20" coordorigin="14687,7282" coordsize="10,20" path="m14687,7302l14696,7302,14696,7282,14687,7282,14687,7302xe" filled="true" fillcolor="#000000" stroked="false">
                <v:path arrowok="t"/>
                <v:fill type="solid"/>
              </v:shape>
            </v:group>
            <v:group style="position:absolute;left:14687;top:7302;width:10;height:20" coordorigin="14687,7302" coordsize="10,20">
              <v:shape style="position:absolute;left:14687;top:7302;width:10;height:20" coordorigin="14687,7302" coordsize="10,20" path="m14687,7321l14696,7321,14696,7302,14687,7302,14687,7321xe" filled="true" fillcolor="#000000" stroked="false">
                <v:path arrowok="t"/>
                <v:fill type="solid"/>
              </v:shape>
            </v:group>
            <v:group style="position:absolute;left:14687;top:7321;width:10;height:20" coordorigin="14687,7321" coordsize="10,20">
              <v:shape style="position:absolute;left:14687;top:7321;width:10;height:20" coordorigin="14687,7321" coordsize="10,20" path="m14687,7340l14696,7340,14696,7321,14687,7321,14687,7340xe" filled="true" fillcolor="#000000" stroked="false">
                <v:path arrowok="t"/>
                <v:fill type="solid"/>
              </v:shape>
            </v:group>
            <v:group style="position:absolute;left:14687;top:7340;width:10;height:20" coordorigin="14687,7340" coordsize="10,20">
              <v:shape style="position:absolute;left:14687;top:7340;width:10;height:20" coordorigin="14687,7340" coordsize="10,20" path="m14687,7359l14696,7359,14696,7340,14687,7340,14687,7359xe" filled="true" fillcolor="#000000" stroked="false">
                <v:path arrowok="t"/>
                <v:fill type="solid"/>
              </v:shape>
            </v:group>
            <v:group style="position:absolute;left:14687;top:7359;width:10;height:20" coordorigin="14687,7359" coordsize="10,20">
              <v:shape style="position:absolute;left:14687;top:7359;width:10;height:20" coordorigin="14687,7359" coordsize="10,20" path="m14687,7378l14696,7378,14696,7359,14687,7359,14687,7378xe" filled="true" fillcolor="#000000" stroked="false">
                <v:path arrowok="t"/>
                <v:fill type="solid"/>
              </v:shape>
            </v:group>
            <v:group style="position:absolute;left:14687;top:7378;width:10;height:20" coordorigin="14687,7378" coordsize="10,20">
              <v:shape style="position:absolute;left:14687;top:7378;width:10;height:20" coordorigin="14687,7378" coordsize="10,20" path="m14687,7398l14696,7398,14696,7378,14687,7378,14687,7398xe" filled="true" fillcolor="#000000" stroked="false">
                <v:path arrowok="t"/>
                <v:fill type="solid"/>
              </v:shape>
            </v:group>
            <v:group style="position:absolute;left:14687;top:7398;width:10;height:20" coordorigin="14687,7398" coordsize="10,20">
              <v:shape style="position:absolute;left:14687;top:7398;width:10;height:20" coordorigin="14687,7398" coordsize="10,20" path="m14687,7417l14696,7417,14696,7398,14687,7398,14687,7417xe" filled="true" fillcolor="#000000" stroked="false">
                <v:path arrowok="t"/>
                <v:fill type="solid"/>
              </v:shape>
            </v:group>
            <v:group style="position:absolute;left:14687;top:7417;width:10;height:20" coordorigin="14687,7417" coordsize="10,20">
              <v:shape style="position:absolute;left:14687;top:7417;width:10;height:20" coordorigin="14687,7417" coordsize="10,20" path="m14687,7436l14696,7436,14696,7417,14687,7417,14687,7436xe" filled="true" fillcolor="#000000" stroked="false">
                <v:path arrowok="t"/>
                <v:fill type="solid"/>
              </v:shape>
            </v:group>
            <v:group style="position:absolute;left:14687;top:7436;width:10;height:20" coordorigin="14687,7436" coordsize="10,20">
              <v:shape style="position:absolute;left:14687;top:7436;width:10;height:20" coordorigin="14687,7436" coordsize="10,20" path="m14687,7455l14696,7455,14696,7436,14687,7436,14687,7455xe" filled="true" fillcolor="#000000" stroked="false">
                <v:path arrowok="t"/>
                <v:fill type="solid"/>
              </v:shape>
            </v:group>
            <v:group style="position:absolute;left:14687;top:7455;width:10;height:20" coordorigin="14687,7455" coordsize="10,20">
              <v:shape style="position:absolute;left:14687;top:7455;width:10;height:20" coordorigin="14687,7455" coordsize="10,20" path="m14687,7474l14696,7474,14696,7455,14687,7455,14687,7474xe" filled="true" fillcolor="#000000" stroked="false">
                <v:path arrowok="t"/>
                <v:fill type="solid"/>
              </v:shape>
            </v:group>
            <v:group style="position:absolute;left:14687;top:7474;width:10;height:20" coordorigin="14687,7474" coordsize="10,20">
              <v:shape style="position:absolute;left:14687;top:7474;width:10;height:20" coordorigin="14687,7474" coordsize="10,20" path="m14687,7494l14696,7494,14696,7474,14687,7474,14687,7494xe" filled="true" fillcolor="#000000" stroked="false">
                <v:path arrowok="t"/>
                <v:fill type="solid"/>
              </v:shape>
            </v:group>
            <v:group style="position:absolute;left:14687;top:7494;width:10;height:20" coordorigin="14687,7494" coordsize="10,20">
              <v:shape style="position:absolute;left:14687;top:7494;width:10;height:20" coordorigin="14687,7494" coordsize="10,20" path="m14687,7513l14696,7513,14696,7494,14687,7494,14687,7513xe" filled="true" fillcolor="#000000" stroked="false">
                <v:path arrowok="t"/>
                <v:fill type="solid"/>
              </v:shape>
            </v:group>
            <v:group style="position:absolute;left:14687;top:7513;width:10;height:20" coordorigin="14687,7513" coordsize="10,20">
              <v:shape style="position:absolute;left:14687;top:7513;width:10;height:20" coordorigin="14687,7513" coordsize="10,20" path="m14687,7532l14696,7532,14696,7513,14687,7513,14687,7532xe" filled="true" fillcolor="#000000" stroked="false">
                <v:path arrowok="t"/>
                <v:fill type="solid"/>
              </v:shape>
            </v:group>
            <v:group style="position:absolute;left:14687;top:7532;width:10;height:20" coordorigin="14687,7532" coordsize="10,20">
              <v:shape style="position:absolute;left:14687;top:7532;width:10;height:20" coordorigin="14687,7532" coordsize="10,20" path="m14687,7551l14696,7551,14696,7532,14687,7532,14687,7551xe" filled="true" fillcolor="#000000" stroked="false">
                <v:path arrowok="t"/>
                <v:fill type="solid"/>
              </v:shape>
            </v:group>
            <v:group style="position:absolute;left:14687;top:7551;width:10;height:20" coordorigin="14687,7551" coordsize="10,20">
              <v:shape style="position:absolute;left:14687;top:7551;width:10;height:20" coordorigin="14687,7551" coordsize="10,20" path="m14687,7570l14696,7570,14696,7551,14687,7551,14687,7570xe" filled="true" fillcolor="#000000" stroked="false">
                <v:path arrowok="t"/>
                <v:fill type="solid"/>
              </v:shape>
            </v:group>
            <v:group style="position:absolute;left:14687;top:7570;width:10;height:20" coordorigin="14687,7570" coordsize="10,20">
              <v:shape style="position:absolute;left:14687;top:7570;width:10;height:20" coordorigin="14687,7570" coordsize="10,20" path="m14687,7590l14696,7590,14696,7570,14687,7570,14687,7590xe" filled="true" fillcolor="#000000" stroked="false">
                <v:path arrowok="t"/>
                <v:fill type="solid"/>
              </v:shape>
            </v:group>
            <v:group style="position:absolute;left:14687;top:7590;width:10;height:20" coordorigin="14687,7590" coordsize="10,20">
              <v:shape style="position:absolute;left:14687;top:7590;width:10;height:20" coordorigin="14687,7590" coordsize="10,20" path="m14687,7609l14696,7609,14696,7590,14687,7590,14687,7609xe" filled="true" fillcolor="#000000" stroked="false">
                <v:path arrowok="t"/>
                <v:fill type="solid"/>
              </v:shape>
            </v:group>
            <v:group style="position:absolute;left:14687;top:7609;width:10;height:20" coordorigin="14687,7609" coordsize="10,20">
              <v:shape style="position:absolute;left:14687;top:7609;width:10;height:20" coordorigin="14687,7609" coordsize="10,20" path="m14687,7628l14696,7628,14696,7609,14687,7609,14687,7628xe" filled="true" fillcolor="#000000" stroked="false">
                <v:path arrowok="t"/>
                <v:fill type="solid"/>
              </v:shape>
            </v:group>
            <v:group style="position:absolute;left:14687;top:7628;width:10;height:20" coordorigin="14687,7628" coordsize="10,20">
              <v:shape style="position:absolute;left:14687;top:7628;width:10;height:20" coordorigin="14687,7628" coordsize="10,20" path="m14687,7647l14696,7647,14696,7628,14687,7628,14687,7647xe" filled="true" fillcolor="#000000" stroked="false">
                <v:path arrowok="t"/>
                <v:fill type="solid"/>
              </v:shape>
            </v:group>
            <v:group style="position:absolute;left:14687;top:7647;width:10;height:20" coordorigin="14687,7647" coordsize="10,20">
              <v:shape style="position:absolute;left:14687;top:7647;width:10;height:20" coordorigin="14687,7647" coordsize="10,20" path="m14687,7666l14696,7666,14696,7647,14687,7647,14687,7666xe" filled="true" fillcolor="#000000" stroked="false">
                <v:path arrowok="t"/>
                <v:fill type="solid"/>
              </v:shape>
            </v:group>
            <v:group style="position:absolute;left:14687;top:7666;width:10;height:20" coordorigin="14687,7666" coordsize="10,20">
              <v:shape style="position:absolute;left:14687;top:7666;width:10;height:20" coordorigin="14687,7666" coordsize="10,20" path="m14687,7686l14696,7686,14696,7666,14687,7666,14687,7686xe" filled="true" fillcolor="#000000" stroked="false">
                <v:path arrowok="t"/>
                <v:fill type="solid"/>
              </v:shape>
            </v:group>
            <v:group style="position:absolute;left:14687;top:7686;width:10;height:20" coordorigin="14687,7686" coordsize="10,20">
              <v:shape style="position:absolute;left:14687;top:7686;width:10;height:20" coordorigin="14687,7686" coordsize="10,20" path="m14687,7705l14696,7705,14696,7686,14687,7686,14687,7705xe" filled="true" fillcolor="#000000" stroked="false">
                <v:path arrowok="t"/>
                <v:fill type="solid"/>
              </v:shape>
            </v:group>
            <v:group style="position:absolute;left:14687;top:7705;width:10;height:20" coordorigin="14687,7705" coordsize="10,20">
              <v:shape style="position:absolute;left:14687;top:7705;width:10;height:20" coordorigin="14687,7705" coordsize="10,20" path="m14687,7724l14696,7724,14696,7705,14687,7705,14687,7724xe" filled="true" fillcolor="#000000" stroked="false">
                <v:path arrowok="t"/>
                <v:fill type="solid"/>
              </v:shape>
            </v:group>
            <v:group style="position:absolute;left:14687;top:7724;width:10;height:20" coordorigin="14687,7724" coordsize="10,20">
              <v:shape style="position:absolute;left:14687;top:7724;width:10;height:20" coordorigin="14687,7724" coordsize="10,20" path="m14687,7743l14696,7743,14696,7724,14687,7724,14687,7743xe" filled="true" fillcolor="#000000" stroked="false">
                <v:path arrowok="t"/>
                <v:fill type="solid"/>
              </v:shape>
            </v:group>
            <v:group style="position:absolute;left:14687;top:7743;width:10;height:20" coordorigin="14687,7743" coordsize="10,20">
              <v:shape style="position:absolute;left:14687;top:7743;width:10;height:20" coordorigin="14687,7743" coordsize="10,20" path="m14687,7762l14696,7762,14696,7743,14687,7743,14687,7762xe" filled="true" fillcolor="#000000" stroked="false">
                <v:path arrowok="t"/>
                <v:fill type="solid"/>
              </v:shape>
            </v:group>
            <v:group style="position:absolute;left:14687;top:7762;width:10;height:20" coordorigin="14687,7762" coordsize="10,20">
              <v:shape style="position:absolute;left:14687;top:7762;width:10;height:20" coordorigin="14687,7762" coordsize="10,20" path="m14687,7782l14696,7782,14696,7762,14687,7762,14687,7782xe" filled="true" fillcolor="#000000" stroked="false">
                <v:path arrowok="t"/>
                <v:fill type="solid"/>
              </v:shape>
            </v:group>
            <v:group style="position:absolute;left:14687;top:7782;width:10;height:20" coordorigin="14687,7782" coordsize="10,20">
              <v:shape style="position:absolute;left:14687;top:7782;width:10;height:20" coordorigin="14687,7782" coordsize="10,20" path="m14687,7801l14696,7801,14696,7782,14687,7782,14687,7801xe" filled="true" fillcolor="#000000" stroked="false">
                <v:path arrowok="t"/>
                <v:fill type="solid"/>
              </v:shape>
            </v:group>
            <v:group style="position:absolute;left:14687;top:7801;width:10;height:20" coordorigin="14687,7801" coordsize="10,20">
              <v:shape style="position:absolute;left:14687;top:7801;width:10;height:20" coordorigin="14687,7801" coordsize="10,20" path="m14687,7820l14696,7820,14696,7801,14687,7801,14687,7820xe" filled="true" fillcolor="#000000" stroked="false">
                <v:path arrowok="t"/>
                <v:fill type="solid"/>
              </v:shape>
            </v:group>
            <v:group style="position:absolute;left:14687;top:7820;width:10;height:20" coordorigin="14687,7820" coordsize="10,20">
              <v:shape style="position:absolute;left:14687;top:7820;width:10;height:20" coordorigin="14687,7820" coordsize="10,20" path="m14687,7839l14696,7839,14696,7820,14687,7820,14687,7839xe" filled="true" fillcolor="#000000" stroked="false">
                <v:path arrowok="t"/>
                <v:fill type="solid"/>
              </v:shape>
            </v:group>
            <v:group style="position:absolute;left:14687;top:7839;width:10;height:20" coordorigin="14687,7839" coordsize="10,20">
              <v:shape style="position:absolute;left:14687;top:7839;width:10;height:20" coordorigin="14687,7839" coordsize="10,20" path="m14687,7858l14696,7858,14696,7839,14687,7839,14687,7858xe" filled="true" fillcolor="#000000" stroked="false">
                <v:path arrowok="t"/>
                <v:fill type="solid"/>
              </v:shape>
            </v:group>
            <v:group style="position:absolute;left:14687;top:7858;width:10;height:20" coordorigin="14687,7858" coordsize="10,20">
              <v:shape style="position:absolute;left:14687;top:7858;width:10;height:20" coordorigin="14687,7858" coordsize="10,20" path="m14687,7878l14696,7878,14696,7858,14687,7858,14687,7878xe" filled="true" fillcolor="#000000" stroked="false">
                <v:path arrowok="t"/>
                <v:fill type="solid"/>
              </v:shape>
            </v:group>
            <v:group style="position:absolute;left:14687;top:7878;width:10;height:20" coordorigin="14687,7878" coordsize="10,20">
              <v:shape style="position:absolute;left:14687;top:7878;width:10;height:20" coordorigin="14687,7878" coordsize="10,20" path="m14687,7897l14696,7897,14696,7878,14687,7878,14687,7897xe" filled="true" fillcolor="#000000" stroked="false">
                <v:path arrowok="t"/>
                <v:fill type="solid"/>
              </v:shape>
            </v:group>
            <v:group style="position:absolute;left:14687;top:7897;width:10;height:20" coordorigin="14687,7897" coordsize="10,20">
              <v:shape style="position:absolute;left:14687;top:7897;width:10;height:20" coordorigin="14687,7897" coordsize="10,20" path="m14687,7916l14696,7916,14696,7897,14687,7897,14687,7916xe" filled="true" fillcolor="#000000" stroked="false">
                <v:path arrowok="t"/>
                <v:fill type="solid"/>
              </v:shape>
            </v:group>
            <v:group style="position:absolute;left:14687;top:7916;width:10;height:20" coordorigin="14687,7916" coordsize="10,20">
              <v:shape style="position:absolute;left:14687;top:7916;width:10;height:20" coordorigin="14687,7916" coordsize="10,20" path="m14687,7935l14696,7935,14696,7916,14687,7916,14687,7935xe" filled="true" fillcolor="#000000" stroked="false">
                <v:path arrowok="t"/>
                <v:fill type="solid"/>
              </v:shape>
            </v:group>
            <v:group style="position:absolute;left:14687;top:7935;width:10;height:20" coordorigin="14687,7935" coordsize="10,20">
              <v:shape style="position:absolute;left:14687;top:7935;width:10;height:20" coordorigin="14687,7935" coordsize="10,20" path="m14687,7954l14696,7954,14696,7935,14687,7935,14687,7954xe" filled="true" fillcolor="#000000" stroked="false">
                <v:path arrowok="t"/>
                <v:fill type="solid"/>
              </v:shape>
            </v:group>
            <v:group style="position:absolute;left:14687;top:7954;width:10;height:20" coordorigin="14687,7954" coordsize="10,20">
              <v:shape style="position:absolute;left:14687;top:7954;width:10;height:20" coordorigin="14687,7954" coordsize="10,20" path="m14687,7974l14696,7974,14696,7954,14687,7954,14687,7974xe" filled="true" fillcolor="#000000" stroked="false">
                <v:path arrowok="t"/>
                <v:fill type="solid"/>
              </v:shape>
            </v:group>
            <v:group style="position:absolute;left:14687;top:7974;width:10;height:20" coordorigin="14687,7974" coordsize="10,20">
              <v:shape style="position:absolute;left:14687;top:7974;width:10;height:20" coordorigin="14687,7974" coordsize="10,20" path="m14687,7993l14696,7993,14696,7974,14687,7974,14687,7993xe" filled="true" fillcolor="#000000" stroked="false">
                <v:path arrowok="t"/>
                <v:fill type="solid"/>
              </v:shape>
            </v:group>
            <v:group style="position:absolute;left:14687;top:7993;width:10;height:20" coordorigin="14687,7993" coordsize="10,20">
              <v:shape style="position:absolute;left:14687;top:7993;width:10;height:20" coordorigin="14687,7993" coordsize="10,20" path="m14687,8012l14696,8012,14696,7993,14687,7993,14687,8012xe" filled="true" fillcolor="#000000" stroked="false">
                <v:path arrowok="t"/>
                <v:fill type="solid"/>
              </v:shape>
            </v:group>
            <v:group style="position:absolute;left:14687;top:8012;width:10;height:20" coordorigin="14687,8012" coordsize="10,20">
              <v:shape style="position:absolute;left:14687;top:8012;width:10;height:20" coordorigin="14687,8012" coordsize="10,20" path="m14687,8031l14696,8031,14696,8012,14687,8012,14687,8031xe" filled="true" fillcolor="#000000" stroked="false">
                <v:path arrowok="t"/>
                <v:fill type="solid"/>
              </v:shape>
            </v:group>
            <v:group style="position:absolute;left:14687;top:8031;width:10;height:20" coordorigin="14687,8031" coordsize="10,20">
              <v:shape style="position:absolute;left:14687;top:8031;width:10;height:20" coordorigin="14687,8031" coordsize="10,20" path="m14687,8050l14696,8050,14696,8031,14687,8031,14687,8050xe" filled="true" fillcolor="#000000" stroked="false">
                <v:path arrowok="t"/>
                <v:fill type="solid"/>
              </v:shape>
            </v:group>
            <v:group style="position:absolute;left:14687;top:8050;width:10;height:20" coordorigin="14687,8050" coordsize="10,20">
              <v:shape style="position:absolute;left:14687;top:8050;width:10;height:20" coordorigin="14687,8050" coordsize="10,20" path="m14687,8070l14696,8070,14696,8050,14687,8050,14687,8070xe" filled="true" fillcolor="#000000" stroked="false">
                <v:path arrowok="t"/>
                <v:fill type="solid"/>
              </v:shape>
            </v:group>
            <v:group style="position:absolute;left:14687;top:8070;width:10;height:20" coordorigin="14687,8070" coordsize="10,20">
              <v:shape style="position:absolute;left:14687;top:8070;width:10;height:20" coordorigin="14687,8070" coordsize="10,20" path="m14687,8089l14696,8089,14696,8070,14687,8070,14687,8089xe" filled="true" fillcolor="#000000" stroked="false">
                <v:path arrowok="t"/>
                <v:fill type="solid"/>
              </v:shape>
            </v:group>
            <v:group style="position:absolute;left:14687;top:8089;width:10;height:20" coordorigin="14687,8089" coordsize="10,20">
              <v:shape style="position:absolute;left:14687;top:8089;width:10;height:20" coordorigin="14687,8089" coordsize="10,20" path="m14687,8108l14696,8108,14696,8089,14687,8089,14687,8108xe" filled="true" fillcolor="#000000" stroked="false">
                <v:path arrowok="t"/>
                <v:fill type="solid"/>
              </v:shape>
            </v:group>
            <v:group style="position:absolute;left:14687;top:8108;width:10;height:20" coordorigin="14687,8108" coordsize="10,20">
              <v:shape style="position:absolute;left:14687;top:8108;width:10;height:20" coordorigin="14687,8108" coordsize="10,20" path="m14687,8128l14696,8128,14696,8108,14687,8108,14687,8128xe" filled="true" fillcolor="#000000" stroked="false">
                <v:path arrowok="t"/>
                <v:fill type="solid"/>
              </v:shape>
            </v:group>
            <v:group style="position:absolute;left:14687;top:8128;width:10;height:20" coordorigin="14687,8128" coordsize="10,20">
              <v:shape style="position:absolute;left:14687;top:8128;width:10;height:20" coordorigin="14687,8128" coordsize="10,20" path="m14687,8147l14696,8147,14696,8128,14687,8128,14687,8147xe" filled="true" fillcolor="#000000" stroked="false">
                <v:path arrowok="t"/>
                <v:fill type="solid"/>
              </v:shape>
            </v:group>
            <v:group style="position:absolute;left:14687;top:8147;width:10;height:20" coordorigin="14687,8147" coordsize="10,20">
              <v:shape style="position:absolute;left:14687;top:8147;width:10;height:20" coordorigin="14687,8147" coordsize="10,20" path="m14687,8166l14696,8166,14696,8147,14687,8147,14687,8166xe" filled="true" fillcolor="#000000" stroked="false">
                <v:path arrowok="t"/>
                <v:fill type="solid"/>
              </v:shape>
            </v:group>
            <v:group style="position:absolute;left:14687;top:8166;width:10;height:20" coordorigin="14687,8166" coordsize="10,20">
              <v:shape style="position:absolute;left:14687;top:8166;width:10;height:20" coordorigin="14687,8166" coordsize="10,20" path="m14687,8185l14696,8185,14696,8166,14687,8166,14687,8185xe" filled="true" fillcolor="#000000" stroked="false">
                <v:path arrowok="t"/>
                <v:fill type="solid"/>
              </v:shape>
            </v:group>
            <v:group style="position:absolute;left:14687;top:8185;width:10;height:20" coordorigin="14687,8185" coordsize="10,20">
              <v:shape style="position:absolute;left:14687;top:8185;width:10;height:20" coordorigin="14687,8185" coordsize="10,20" path="m14687,8204l14696,8204,14696,8185,14687,8185,14687,8204xe" filled="true" fillcolor="#000000" stroked="false">
                <v:path arrowok="t"/>
                <v:fill type="solid"/>
              </v:shape>
            </v:group>
            <v:group style="position:absolute;left:14687;top:8204;width:10;height:20" coordorigin="14687,8204" coordsize="10,20">
              <v:shape style="position:absolute;left:14687;top:8204;width:10;height:20" coordorigin="14687,8204" coordsize="10,20" path="m14687,8224l14696,8224,14696,8204,14687,8204,14687,8224xe" filled="true" fillcolor="#000000" stroked="false">
                <v:path arrowok="t"/>
                <v:fill type="solid"/>
              </v:shape>
            </v:group>
            <v:group style="position:absolute;left:14687;top:8224;width:10;height:20" coordorigin="14687,8224" coordsize="10,20">
              <v:shape style="position:absolute;left:14687;top:8224;width:10;height:20" coordorigin="14687,8224" coordsize="10,20" path="m14687,8243l14696,8243,14696,8224,14687,8224,14687,8243xe" filled="true" fillcolor="#000000" stroked="false">
                <v:path arrowok="t"/>
                <v:fill type="solid"/>
              </v:shape>
            </v:group>
            <v:group style="position:absolute;left:14687;top:8243;width:10;height:20" coordorigin="14687,8243" coordsize="10,20">
              <v:shape style="position:absolute;left:14687;top:8243;width:10;height:20" coordorigin="14687,8243" coordsize="10,20" path="m14687,8262l14696,8262,14696,8243,14687,8243,14687,8262xe" filled="true" fillcolor="#000000" stroked="false">
                <v:path arrowok="t"/>
                <v:fill type="solid"/>
              </v:shape>
            </v:group>
            <v:group style="position:absolute;left:14687;top:8262;width:10;height:20" coordorigin="14687,8262" coordsize="10,20">
              <v:shape style="position:absolute;left:14687;top:8262;width:10;height:20" coordorigin="14687,8262" coordsize="10,20" path="m14687,8281l14696,8281,14696,8262,14687,8262,14687,8281xe" filled="true" fillcolor="#000000" stroked="false">
                <v:path arrowok="t"/>
                <v:fill type="solid"/>
              </v:shape>
            </v:group>
            <v:group style="position:absolute;left:14687;top:8281;width:10;height:20" coordorigin="14687,8281" coordsize="10,20">
              <v:shape style="position:absolute;left:14687;top:8281;width:10;height:20" coordorigin="14687,8281" coordsize="10,20" path="m14687,8300l14696,8300,14696,8281,14687,8281,14687,8300xe" filled="true" fillcolor="#000000" stroked="false">
                <v:path arrowok="t"/>
                <v:fill type="solid"/>
              </v:shape>
            </v:group>
            <v:group style="position:absolute;left:14687;top:8300;width:10;height:20" coordorigin="14687,8300" coordsize="10,20">
              <v:shape style="position:absolute;left:14687;top:8300;width:10;height:20" coordorigin="14687,8300" coordsize="10,20" path="m14687,8320l14696,8320,14696,8300,14687,8300,14687,8320xe" filled="true" fillcolor="#000000" stroked="false">
                <v:path arrowok="t"/>
                <v:fill type="solid"/>
              </v:shape>
            </v:group>
            <v:group style="position:absolute;left:14687;top:8320;width:10;height:20" coordorigin="14687,8320" coordsize="10,20">
              <v:shape style="position:absolute;left:14687;top:8320;width:10;height:20" coordorigin="14687,8320" coordsize="10,20" path="m14687,8339l14696,8339,14696,8320,14687,8320,14687,8339xe" filled="true" fillcolor="#000000" stroked="false">
                <v:path arrowok="t"/>
                <v:fill type="solid"/>
              </v:shape>
            </v:group>
            <v:group style="position:absolute;left:14687;top:8339;width:10;height:20" coordorigin="14687,8339" coordsize="10,20">
              <v:shape style="position:absolute;left:14687;top:8339;width:10;height:20" coordorigin="14687,8339" coordsize="10,20" path="m14687,8358l14696,8358,14696,8339,14687,8339,14687,8358xe" filled="true" fillcolor="#000000" stroked="false">
                <v:path arrowok="t"/>
                <v:fill type="solid"/>
              </v:shape>
            </v:group>
            <v:group style="position:absolute;left:14687;top:8358;width:10;height:20" coordorigin="14687,8358" coordsize="10,20">
              <v:shape style="position:absolute;left:14687;top:8358;width:10;height:20" coordorigin="14687,8358" coordsize="10,20" path="m14687,8377l14696,8377,14696,8358,14687,8358,14687,8377xe" filled="true" fillcolor="#000000" stroked="false">
                <v:path arrowok="t"/>
                <v:fill type="solid"/>
              </v:shape>
            </v:group>
            <v:group style="position:absolute;left:14687;top:8377;width:10;height:20" coordorigin="14687,8377" coordsize="10,20">
              <v:shape style="position:absolute;left:14687;top:8377;width:10;height:20" coordorigin="14687,8377" coordsize="10,20" path="m14687,8396l14696,8396,14696,8377,14687,8377,14687,8396xe" filled="true" fillcolor="#000000" stroked="false">
                <v:path arrowok="t"/>
                <v:fill type="solid"/>
              </v:shape>
            </v:group>
            <v:group style="position:absolute;left:14687;top:8396;width:10;height:20" coordorigin="14687,8396" coordsize="10,20">
              <v:shape style="position:absolute;left:14687;top:8396;width:10;height:20" coordorigin="14687,8396" coordsize="10,20" path="m14687,8416l14696,8416,14696,8396,14687,8396,14687,8416xe" filled="true" fillcolor="#000000" stroked="false">
                <v:path arrowok="t"/>
                <v:fill type="solid"/>
              </v:shape>
            </v:group>
            <v:group style="position:absolute;left:14687;top:8416;width:10;height:20" coordorigin="14687,8416" coordsize="10,20">
              <v:shape style="position:absolute;left:14687;top:8416;width:10;height:20" coordorigin="14687,8416" coordsize="10,20" path="m14687,8435l14696,8435,14696,8416,14687,8416,14687,8435xe" filled="true" fillcolor="#000000" stroked="false">
                <v:path arrowok="t"/>
                <v:fill type="solid"/>
              </v:shape>
            </v:group>
            <v:group style="position:absolute;left:14687;top:8435;width:10;height:20" coordorigin="14687,8435" coordsize="10,20">
              <v:shape style="position:absolute;left:14687;top:8435;width:10;height:20" coordorigin="14687,8435" coordsize="10,20" path="m14687,8454l14696,8454,14696,8435,14687,8435,14687,8454xe" filled="true" fillcolor="#000000" stroked="false">
                <v:path arrowok="t"/>
                <v:fill type="solid"/>
              </v:shape>
            </v:group>
            <v:group style="position:absolute;left:14687;top:8454;width:10;height:20" coordorigin="14687,8454" coordsize="10,20">
              <v:shape style="position:absolute;left:14687;top:8454;width:10;height:20" coordorigin="14687,8454" coordsize="10,20" path="m14687,8473l14696,8473,14696,8454,14687,8454,14687,8473xe" filled="true" fillcolor="#000000" stroked="false">
                <v:path arrowok="t"/>
                <v:fill type="solid"/>
              </v:shape>
            </v:group>
            <v:group style="position:absolute;left:14687;top:8473;width:10;height:20" coordorigin="14687,8473" coordsize="10,20">
              <v:shape style="position:absolute;left:14687;top:8473;width:10;height:20" coordorigin="14687,8473" coordsize="10,20" path="m14687,8492l14696,8492,14696,8473,14687,8473,14687,8492xe" filled="true" fillcolor="#000000" stroked="false">
                <v:path arrowok="t"/>
                <v:fill type="solid"/>
              </v:shape>
            </v:group>
            <v:group style="position:absolute;left:1332;top:8491;width:1663;height:957" coordorigin="1332,8491" coordsize="1663,957">
              <v:shape style="position:absolute;left:1332;top:8491;width:1663;height:957" coordorigin="1332,8491" coordsize="1663,957" path="m1332,9448l2994,9448,2994,8491,1332,8491,1332,9448xe" filled="true" fillcolor="#d2d2d2" stroked="false">
                <v:path arrowok="t"/>
                <v:fill type="solid"/>
              </v:shape>
              <v:shape style="position:absolute;left:2985;top:8492;width:29;height:20" type="#_x0000_t75" stroked="false">
                <v:imagedata r:id="rId129" o:title=""/>
              </v:shape>
            </v:group>
            <v:group style="position:absolute;left:6374;top:8492;width:10;height:20" coordorigin="6374,8492" coordsize="10,20">
              <v:shape style="position:absolute;left:6374;top:8492;width:10;height:20" coordorigin="6374,8492" coordsize="10,20" path="m6374,8512l6383,8512,6383,8492,6374,8492,6374,8512xe" filled="true" fillcolor="#000000" stroked="false">
                <v:path arrowok="t"/>
                <v:fill type="solid"/>
              </v:shape>
              <v:shape style="position:absolute;left:6374;top:8512;width:10;height:2" type="#_x0000_t75" stroked="false">
                <v:imagedata r:id="rId139" o:title=""/>
              </v:shape>
            </v:group>
            <v:group style="position:absolute;left:7857;top:8492;width:10;height:20" coordorigin="7857,8492" coordsize="10,20">
              <v:shape style="position:absolute;left:7857;top:8492;width:10;height:20" coordorigin="7857,8492" coordsize="10,20" path="m7857,8512l7866,8512,7866,8492,7857,8492,7857,8512xe" filled="true" fillcolor="#000000" stroked="false">
                <v:path arrowok="t"/>
                <v:fill type="solid"/>
              </v:shape>
              <v:shape style="position:absolute;left:7857;top:8512;width:10;height:2" type="#_x0000_t75" stroked="false">
                <v:imagedata r:id="rId139" o:title=""/>
              </v:shape>
            </v:group>
            <v:group style="position:absolute;left:12186;top:8492;width:10;height:20" coordorigin="12186,8492" coordsize="10,20">
              <v:shape style="position:absolute;left:12186;top:8492;width:10;height:20" coordorigin="12186,8492" coordsize="10,20" path="m12186,8512l12195,8512,12195,8492,12186,8492,12186,8512xe" filled="true" fillcolor="#000000" stroked="false">
                <v:path arrowok="t"/>
                <v:fill type="solid"/>
              </v:shape>
              <v:shape style="position:absolute;left:12186;top:8512;width:10;height:2" type="#_x0000_t75" stroked="false">
                <v:imagedata r:id="rId139" o:title=""/>
              </v:shape>
            </v:group>
            <v:group style="position:absolute;left:13518;top:8492;width:10;height:20" coordorigin="13518,8492" coordsize="10,20">
              <v:shape style="position:absolute;left:13518;top:8492;width:10;height:20" coordorigin="13518,8492" coordsize="10,20" path="m13518,8512l13527,8512,13527,8492,13518,8492,13518,8512xe" filled="true" fillcolor="#000000" stroked="false">
                <v:path arrowok="t"/>
                <v:fill type="solid"/>
              </v:shape>
              <v:shape style="position:absolute;left:13518;top:8512;width:10;height:2" type="#_x0000_t75" stroked="false">
                <v:imagedata r:id="rId139" o:title=""/>
              </v:shape>
            </v:group>
            <v:group style="position:absolute;left:14687;top:8492;width:10;height:20" coordorigin="14687,8492" coordsize="10,20">
              <v:shape style="position:absolute;left:14687;top:8492;width:10;height:20" coordorigin="14687,8492" coordsize="10,20" path="m14687,8512l14696,8512,14696,8492,14687,8492,14687,8512xe" filled="true" fillcolor="#000000" stroked="false">
                <v:path arrowok="t"/>
                <v:fill type="solid"/>
              </v:shape>
              <v:shape style="position:absolute;left:14687;top:8512;width:10;height:2" type="#_x0000_t75" stroked="false">
                <v:imagedata r:id="rId139" o:title=""/>
              </v:shape>
            </v:group>
            <v:group style="position:absolute;left:1332;top:9458;width:1663;height:2" coordorigin="1332,9458" coordsize="1663,2">
              <v:shape style="position:absolute;left:1332;top:9458;width:1663;height:2" coordorigin="1332,9458" coordsize="1663,0" path="m1332,9458l2994,9458e" filled="false" stroked="true" strokeweight=".96pt" strokecolor="#000000">
                <v:path arrowok="t"/>
              </v:shape>
            </v:group>
            <v:group style="position:absolute;left:2994;top:8513;width:10;height:20" coordorigin="2994,8513" coordsize="10,20">
              <v:shape style="position:absolute;left:2994;top:8513;width:10;height:20" coordorigin="2994,8513" coordsize="10,20" path="m2994,8532l3004,8532,3004,8513,2994,8513,2994,8532xe" filled="true" fillcolor="#000000" stroked="false">
                <v:path arrowok="t"/>
                <v:fill type="solid"/>
              </v:shape>
            </v:group>
            <v:group style="position:absolute;left:2994;top:8532;width:10;height:20" coordorigin="2994,8532" coordsize="10,20">
              <v:shape style="position:absolute;left:2994;top:8532;width:10;height:20" coordorigin="2994,8532" coordsize="10,20" path="m2994,8551l3004,8551,3004,8532,2994,8532,2994,8551xe" filled="true" fillcolor="#000000" stroked="false">
                <v:path arrowok="t"/>
                <v:fill type="solid"/>
              </v:shape>
            </v:group>
            <v:group style="position:absolute;left:2994;top:8551;width:10;height:20" coordorigin="2994,8551" coordsize="10,20">
              <v:shape style="position:absolute;left:2994;top:8551;width:10;height:20" coordorigin="2994,8551" coordsize="10,20" path="m2994,8570l3004,8570,3004,8551,2994,8551,2994,8570xe" filled="true" fillcolor="#000000" stroked="false">
                <v:path arrowok="t"/>
                <v:fill type="solid"/>
              </v:shape>
            </v:group>
            <v:group style="position:absolute;left:2994;top:8570;width:10;height:20" coordorigin="2994,8570" coordsize="10,20">
              <v:shape style="position:absolute;left:2994;top:8570;width:10;height:20" coordorigin="2994,8570" coordsize="10,20" path="m2994,8590l3004,8590,3004,8570,2994,8570,2994,8590xe" filled="true" fillcolor="#000000" stroked="false">
                <v:path arrowok="t"/>
                <v:fill type="solid"/>
              </v:shape>
            </v:group>
            <v:group style="position:absolute;left:2994;top:8590;width:10;height:20" coordorigin="2994,8590" coordsize="10,20">
              <v:shape style="position:absolute;left:2994;top:8590;width:10;height:20" coordorigin="2994,8590" coordsize="10,20" path="m2994,8609l3004,8609,3004,8590,2994,8590,2994,8609xe" filled="true" fillcolor="#000000" stroked="false">
                <v:path arrowok="t"/>
                <v:fill type="solid"/>
              </v:shape>
            </v:group>
            <v:group style="position:absolute;left:2994;top:8609;width:10;height:20" coordorigin="2994,8609" coordsize="10,20">
              <v:shape style="position:absolute;left:2994;top:8609;width:10;height:20" coordorigin="2994,8609" coordsize="10,20" path="m2994,8628l3004,8628,3004,8609,2994,8609,2994,8628xe" filled="true" fillcolor="#000000" stroked="false">
                <v:path arrowok="t"/>
                <v:fill type="solid"/>
              </v:shape>
            </v:group>
            <v:group style="position:absolute;left:2994;top:8628;width:10;height:20" coordorigin="2994,8628" coordsize="10,20">
              <v:shape style="position:absolute;left:2994;top:8628;width:10;height:20" coordorigin="2994,8628" coordsize="10,20" path="m2994,8647l3004,8647,3004,8628,2994,8628,2994,8647xe" filled="true" fillcolor="#000000" stroked="false">
                <v:path arrowok="t"/>
                <v:fill type="solid"/>
              </v:shape>
            </v:group>
            <v:group style="position:absolute;left:2994;top:8647;width:10;height:20" coordorigin="2994,8647" coordsize="10,20">
              <v:shape style="position:absolute;left:2994;top:8647;width:10;height:20" coordorigin="2994,8647" coordsize="10,20" path="m2994,8666l3004,8666,3004,8647,2994,8647,2994,8666xe" filled="true" fillcolor="#000000" stroked="false">
                <v:path arrowok="t"/>
                <v:fill type="solid"/>
              </v:shape>
            </v:group>
            <v:group style="position:absolute;left:2994;top:8666;width:10;height:20" coordorigin="2994,8666" coordsize="10,20">
              <v:shape style="position:absolute;left:2994;top:8666;width:10;height:20" coordorigin="2994,8666" coordsize="10,20" path="m2994,8686l3004,8686,3004,8666,2994,8666,2994,8686xe" filled="true" fillcolor="#000000" stroked="false">
                <v:path arrowok="t"/>
                <v:fill type="solid"/>
              </v:shape>
            </v:group>
            <v:group style="position:absolute;left:2994;top:8686;width:10;height:20" coordorigin="2994,8686" coordsize="10,20">
              <v:shape style="position:absolute;left:2994;top:8686;width:10;height:20" coordorigin="2994,8686" coordsize="10,20" path="m2994,8705l3004,8705,3004,8686,2994,8686,2994,8705xe" filled="true" fillcolor="#000000" stroked="false">
                <v:path arrowok="t"/>
                <v:fill type="solid"/>
              </v:shape>
            </v:group>
            <v:group style="position:absolute;left:2994;top:8705;width:10;height:20" coordorigin="2994,8705" coordsize="10,20">
              <v:shape style="position:absolute;left:2994;top:8705;width:10;height:20" coordorigin="2994,8705" coordsize="10,20" path="m2994,8724l3004,8724,3004,8705,2994,8705,2994,8724xe" filled="true" fillcolor="#000000" stroked="false">
                <v:path arrowok="t"/>
                <v:fill type="solid"/>
              </v:shape>
            </v:group>
            <v:group style="position:absolute;left:2994;top:8724;width:10;height:20" coordorigin="2994,8724" coordsize="10,20">
              <v:shape style="position:absolute;left:2994;top:8724;width:10;height:20" coordorigin="2994,8724" coordsize="10,20" path="m2994,8743l3004,8743,3004,8724,2994,8724,2994,8743xe" filled="true" fillcolor="#000000" stroked="false">
                <v:path arrowok="t"/>
                <v:fill type="solid"/>
              </v:shape>
            </v:group>
            <v:group style="position:absolute;left:2994;top:8743;width:10;height:20" coordorigin="2994,8743" coordsize="10,20">
              <v:shape style="position:absolute;left:2994;top:8743;width:10;height:20" coordorigin="2994,8743" coordsize="10,20" path="m2994,8762l3004,8762,3004,8743,2994,8743,2994,8762xe" filled="true" fillcolor="#000000" stroked="false">
                <v:path arrowok="t"/>
                <v:fill type="solid"/>
              </v:shape>
            </v:group>
            <v:group style="position:absolute;left:2994;top:8762;width:10;height:20" coordorigin="2994,8762" coordsize="10,20">
              <v:shape style="position:absolute;left:2994;top:8762;width:10;height:20" coordorigin="2994,8762" coordsize="10,20" path="m2994,8782l3004,8782,3004,8762,2994,8762,2994,8782xe" filled="true" fillcolor="#000000" stroked="false">
                <v:path arrowok="t"/>
                <v:fill type="solid"/>
              </v:shape>
            </v:group>
            <v:group style="position:absolute;left:2994;top:8782;width:10;height:20" coordorigin="2994,8782" coordsize="10,20">
              <v:shape style="position:absolute;left:2994;top:8782;width:10;height:20" coordorigin="2994,8782" coordsize="10,20" path="m2994,8801l3004,8801,3004,8782,2994,8782,2994,8801xe" filled="true" fillcolor="#000000" stroked="false">
                <v:path arrowok="t"/>
                <v:fill type="solid"/>
              </v:shape>
            </v:group>
            <v:group style="position:absolute;left:2994;top:8801;width:10;height:20" coordorigin="2994,8801" coordsize="10,20">
              <v:shape style="position:absolute;left:2994;top:8801;width:10;height:20" coordorigin="2994,8801" coordsize="10,20" path="m2994,8820l3004,8820,3004,8801,2994,8801,2994,8820xe" filled="true" fillcolor="#000000" stroked="false">
                <v:path arrowok="t"/>
                <v:fill type="solid"/>
              </v:shape>
            </v:group>
            <v:group style="position:absolute;left:2994;top:8820;width:10;height:20" coordorigin="2994,8820" coordsize="10,20">
              <v:shape style="position:absolute;left:2994;top:8820;width:10;height:20" coordorigin="2994,8820" coordsize="10,20" path="m2994,8839l3004,8839,3004,8820,2994,8820,2994,8839xe" filled="true" fillcolor="#000000" stroked="false">
                <v:path arrowok="t"/>
                <v:fill type="solid"/>
              </v:shape>
            </v:group>
            <v:group style="position:absolute;left:2994;top:8839;width:10;height:20" coordorigin="2994,8839" coordsize="10,20">
              <v:shape style="position:absolute;left:2994;top:8839;width:10;height:20" coordorigin="2994,8839" coordsize="10,20" path="m2994,8858l3004,8858,3004,8839,2994,8839,2994,8858xe" filled="true" fillcolor="#000000" stroked="false">
                <v:path arrowok="t"/>
                <v:fill type="solid"/>
              </v:shape>
            </v:group>
            <v:group style="position:absolute;left:2994;top:8858;width:10;height:20" coordorigin="2994,8858" coordsize="10,20">
              <v:shape style="position:absolute;left:2994;top:8858;width:10;height:20" coordorigin="2994,8858" coordsize="10,20" path="m2994,8878l3004,8878,3004,8858,2994,8858,2994,8878xe" filled="true" fillcolor="#000000" stroked="false">
                <v:path arrowok="t"/>
                <v:fill type="solid"/>
              </v:shape>
            </v:group>
            <v:group style="position:absolute;left:2994;top:8878;width:10;height:20" coordorigin="2994,8878" coordsize="10,20">
              <v:shape style="position:absolute;left:2994;top:8878;width:10;height:20" coordorigin="2994,8878" coordsize="10,20" path="m2994,8897l3004,8897,3004,8878,2994,8878,2994,8897xe" filled="true" fillcolor="#000000" stroked="false">
                <v:path arrowok="t"/>
                <v:fill type="solid"/>
              </v:shape>
            </v:group>
            <v:group style="position:absolute;left:2994;top:8897;width:10;height:20" coordorigin="2994,8897" coordsize="10,20">
              <v:shape style="position:absolute;left:2994;top:8897;width:10;height:20" coordorigin="2994,8897" coordsize="10,20" path="m2994,8916l3004,8916,3004,8897,2994,8897,2994,8916xe" filled="true" fillcolor="#000000" stroked="false">
                <v:path arrowok="t"/>
                <v:fill type="solid"/>
              </v:shape>
            </v:group>
            <v:group style="position:absolute;left:2994;top:8916;width:10;height:20" coordorigin="2994,8916" coordsize="10,20">
              <v:shape style="position:absolute;left:2994;top:8916;width:10;height:20" coordorigin="2994,8916" coordsize="10,20" path="m2994,8935l3004,8935,3004,8916,2994,8916,2994,8935xe" filled="true" fillcolor="#000000" stroked="false">
                <v:path arrowok="t"/>
                <v:fill type="solid"/>
              </v:shape>
            </v:group>
            <v:group style="position:absolute;left:2994;top:8935;width:10;height:20" coordorigin="2994,8935" coordsize="10,20">
              <v:shape style="position:absolute;left:2994;top:8935;width:10;height:20" coordorigin="2994,8935" coordsize="10,20" path="m2994,8954l3004,8954,3004,8935,2994,8935,2994,8954xe" filled="true" fillcolor="#000000" stroked="false">
                <v:path arrowok="t"/>
                <v:fill type="solid"/>
              </v:shape>
            </v:group>
            <v:group style="position:absolute;left:2994;top:8954;width:10;height:20" coordorigin="2994,8954" coordsize="10,20">
              <v:shape style="position:absolute;left:2994;top:8954;width:10;height:20" coordorigin="2994,8954" coordsize="10,20" path="m2994,8974l3004,8974,3004,8954,2994,8954,2994,8974xe" filled="true" fillcolor="#000000" stroked="false">
                <v:path arrowok="t"/>
                <v:fill type="solid"/>
              </v:shape>
            </v:group>
            <v:group style="position:absolute;left:2994;top:8974;width:10;height:20" coordorigin="2994,8974" coordsize="10,20">
              <v:shape style="position:absolute;left:2994;top:8974;width:10;height:20" coordorigin="2994,8974" coordsize="10,20" path="m2994,8993l3004,8993,3004,8974,2994,8974,2994,8993xe" filled="true" fillcolor="#000000" stroked="false">
                <v:path arrowok="t"/>
                <v:fill type="solid"/>
              </v:shape>
            </v:group>
            <v:group style="position:absolute;left:2994;top:8993;width:10;height:20" coordorigin="2994,8993" coordsize="10,20">
              <v:shape style="position:absolute;left:2994;top:8993;width:10;height:20" coordorigin="2994,8993" coordsize="10,20" path="m2994,9012l3004,9012,3004,8993,2994,8993,2994,9012xe" filled="true" fillcolor="#000000" stroked="false">
                <v:path arrowok="t"/>
                <v:fill type="solid"/>
              </v:shape>
            </v:group>
            <v:group style="position:absolute;left:2994;top:9012;width:10;height:20" coordorigin="2994,9012" coordsize="10,20">
              <v:shape style="position:absolute;left:2994;top:9012;width:10;height:20" coordorigin="2994,9012" coordsize="10,20" path="m2994,9031l3004,9031,3004,9012,2994,9012,2994,9031xe" filled="true" fillcolor="#000000" stroked="false">
                <v:path arrowok="t"/>
                <v:fill type="solid"/>
              </v:shape>
            </v:group>
            <v:group style="position:absolute;left:2994;top:9031;width:10;height:20" coordorigin="2994,9031" coordsize="10,20">
              <v:shape style="position:absolute;left:2994;top:9031;width:10;height:20" coordorigin="2994,9031" coordsize="10,20" path="m2994,9050l3004,9050,3004,9031,2994,9031,2994,9050xe" filled="true" fillcolor="#000000" stroked="false">
                <v:path arrowok="t"/>
                <v:fill type="solid"/>
              </v:shape>
            </v:group>
            <v:group style="position:absolute;left:2994;top:9050;width:10;height:20" coordorigin="2994,9050" coordsize="10,20">
              <v:shape style="position:absolute;left:2994;top:9050;width:10;height:20" coordorigin="2994,9050" coordsize="10,20" path="m2994,9070l3004,9070,3004,9050,2994,9050,2994,9070xe" filled="true" fillcolor="#000000" stroked="false">
                <v:path arrowok="t"/>
                <v:fill type="solid"/>
              </v:shape>
            </v:group>
            <v:group style="position:absolute;left:2994;top:9070;width:10;height:20" coordorigin="2994,9070" coordsize="10,20">
              <v:shape style="position:absolute;left:2994;top:9070;width:10;height:20" coordorigin="2994,9070" coordsize="10,20" path="m2994,9089l3004,9089,3004,9070,2994,9070,2994,9089xe" filled="true" fillcolor="#000000" stroked="false">
                <v:path arrowok="t"/>
                <v:fill type="solid"/>
              </v:shape>
            </v:group>
            <v:group style="position:absolute;left:2994;top:9089;width:10;height:20" coordorigin="2994,9089" coordsize="10,20">
              <v:shape style="position:absolute;left:2994;top:9089;width:10;height:20" coordorigin="2994,9089" coordsize="10,20" path="m2994,9108l3004,9108,3004,9089,2994,9089,2994,9108xe" filled="true" fillcolor="#000000" stroked="false">
                <v:path arrowok="t"/>
                <v:fill type="solid"/>
              </v:shape>
            </v:group>
            <v:group style="position:absolute;left:2994;top:9108;width:10;height:20" coordorigin="2994,9108" coordsize="10,20">
              <v:shape style="position:absolute;left:2994;top:9108;width:10;height:20" coordorigin="2994,9108" coordsize="10,20" path="m2994,9127l3004,9127,3004,9108,2994,9108,2994,9127xe" filled="true" fillcolor="#000000" stroked="false">
                <v:path arrowok="t"/>
                <v:fill type="solid"/>
              </v:shape>
            </v:group>
            <v:group style="position:absolute;left:2994;top:9127;width:10;height:20" coordorigin="2994,9127" coordsize="10,20">
              <v:shape style="position:absolute;left:2994;top:9127;width:10;height:20" coordorigin="2994,9127" coordsize="10,20" path="m2994,9146l3004,9146,3004,9127,2994,9127,2994,9146xe" filled="true" fillcolor="#000000" stroked="false">
                <v:path arrowok="t"/>
                <v:fill type="solid"/>
              </v:shape>
            </v:group>
            <v:group style="position:absolute;left:2994;top:9146;width:10;height:20" coordorigin="2994,9146" coordsize="10,20">
              <v:shape style="position:absolute;left:2994;top:9146;width:10;height:20" coordorigin="2994,9146" coordsize="10,20" path="m2994,9166l3004,9166,3004,9146,2994,9146,2994,9166xe" filled="true" fillcolor="#000000" stroked="false">
                <v:path arrowok="t"/>
                <v:fill type="solid"/>
              </v:shape>
            </v:group>
            <v:group style="position:absolute;left:2994;top:9166;width:10;height:20" coordorigin="2994,9166" coordsize="10,20">
              <v:shape style="position:absolute;left:2994;top:9166;width:10;height:20" coordorigin="2994,9166" coordsize="10,20" path="m2994,9185l3004,9185,3004,9166,2994,9166,2994,9185xe" filled="true" fillcolor="#000000" stroked="false">
                <v:path arrowok="t"/>
                <v:fill type="solid"/>
              </v:shape>
            </v:group>
            <v:group style="position:absolute;left:2994;top:9185;width:10;height:20" coordorigin="2994,9185" coordsize="10,20">
              <v:shape style="position:absolute;left:2994;top:9185;width:10;height:20" coordorigin="2994,9185" coordsize="10,20" path="m2994,9204l3004,9204,3004,9185,2994,9185,2994,9204xe" filled="true" fillcolor="#000000" stroked="false">
                <v:path arrowok="t"/>
                <v:fill type="solid"/>
              </v:shape>
            </v:group>
            <v:group style="position:absolute;left:2994;top:9204;width:10;height:20" coordorigin="2994,9204" coordsize="10,20">
              <v:shape style="position:absolute;left:2994;top:9204;width:10;height:20" coordorigin="2994,9204" coordsize="10,20" path="m2994,9223l3004,9223,3004,9204,2994,9204,2994,9223xe" filled="true" fillcolor="#000000" stroked="false">
                <v:path arrowok="t"/>
                <v:fill type="solid"/>
              </v:shape>
            </v:group>
            <v:group style="position:absolute;left:2994;top:9223;width:10;height:20" coordorigin="2994,9223" coordsize="10,20">
              <v:shape style="position:absolute;left:2994;top:9223;width:10;height:20" coordorigin="2994,9223" coordsize="10,20" path="m2994,9242l3004,9242,3004,9223,2994,9223,2994,9242xe" filled="true" fillcolor="#000000" stroked="false">
                <v:path arrowok="t"/>
                <v:fill type="solid"/>
              </v:shape>
            </v:group>
            <v:group style="position:absolute;left:2994;top:9242;width:10;height:20" coordorigin="2994,9242" coordsize="10,20">
              <v:shape style="position:absolute;left:2994;top:9242;width:10;height:20" coordorigin="2994,9242" coordsize="10,20" path="m2994,9262l3004,9262,3004,9242,2994,9242,2994,9262xe" filled="true" fillcolor="#000000" stroked="false">
                <v:path arrowok="t"/>
                <v:fill type="solid"/>
              </v:shape>
            </v:group>
            <v:group style="position:absolute;left:2994;top:9262;width:10;height:20" coordorigin="2994,9262" coordsize="10,20">
              <v:shape style="position:absolute;left:2994;top:9262;width:10;height:20" coordorigin="2994,9262" coordsize="10,20" path="m2994,9281l3004,9281,3004,9262,2994,9262,2994,9281xe" filled="true" fillcolor="#000000" stroked="false">
                <v:path arrowok="t"/>
                <v:fill type="solid"/>
              </v:shape>
            </v:group>
            <v:group style="position:absolute;left:2994;top:9281;width:10;height:20" coordorigin="2994,9281" coordsize="10,20">
              <v:shape style="position:absolute;left:2994;top:9281;width:10;height:20" coordorigin="2994,9281" coordsize="10,20" path="m2994,9300l3004,9300,3004,9281,2994,9281,2994,9300xe" filled="true" fillcolor="#000000" stroked="false">
                <v:path arrowok="t"/>
                <v:fill type="solid"/>
              </v:shape>
            </v:group>
            <v:group style="position:absolute;left:2994;top:9300;width:10;height:20" coordorigin="2994,9300" coordsize="10,20">
              <v:shape style="position:absolute;left:2994;top:9300;width:10;height:20" coordorigin="2994,9300" coordsize="10,20" path="m2994,9319l3004,9319,3004,9300,2994,9300,2994,9319xe" filled="true" fillcolor="#000000" stroked="false">
                <v:path arrowok="t"/>
                <v:fill type="solid"/>
              </v:shape>
            </v:group>
            <v:group style="position:absolute;left:2994;top:9319;width:10;height:20" coordorigin="2994,9319" coordsize="10,20">
              <v:shape style="position:absolute;left:2994;top:9319;width:10;height:20" coordorigin="2994,9319" coordsize="10,20" path="m2994,9338l3004,9338,3004,9319,2994,9319,2994,9338xe" filled="true" fillcolor="#000000" stroked="false">
                <v:path arrowok="t"/>
                <v:fill type="solid"/>
              </v:shape>
            </v:group>
            <v:group style="position:absolute;left:2994;top:9338;width:10;height:20" coordorigin="2994,9338" coordsize="10,20">
              <v:shape style="position:absolute;left:2994;top:9338;width:10;height:20" coordorigin="2994,9338" coordsize="10,20" path="m2994,9358l3004,9358,3004,9338,2994,9338,2994,9358xe" filled="true" fillcolor="#000000" stroked="false">
                <v:path arrowok="t"/>
                <v:fill type="solid"/>
              </v:shape>
            </v:group>
            <v:group style="position:absolute;left:2994;top:9358;width:10;height:20" coordorigin="2994,9358" coordsize="10,20">
              <v:shape style="position:absolute;left:2994;top:9358;width:10;height:20" coordorigin="2994,9358" coordsize="10,20" path="m2994,9377l3004,9377,3004,9358,2994,9358,2994,9377xe" filled="true" fillcolor="#000000" stroked="false">
                <v:path arrowok="t"/>
                <v:fill type="solid"/>
              </v:shape>
            </v:group>
            <v:group style="position:absolute;left:2994;top:9377;width:10;height:20" coordorigin="2994,9377" coordsize="10,20">
              <v:shape style="position:absolute;left:2994;top:9377;width:10;height:20" coordorigin="2994,9377" coordsize="10,20" path="m2994,9396l3004,9396,3004,9377,2994,9377,2994,9396xe" filled="true" fillcolor="#000000" stroked="false">
                <v:path arrowok="t"/>
                <v:fill type="solid"/>
              </v:shape>
            </v:group>
            <v:group style="position:absolute;left:2994;top:9396;width:10;height:20" coordorigin="2994,9396" coordsize="10,20">
              <v:shape style="position:absolute;left:2994;top:9396;width:10;height:20" coordorigin="2994,9396" coordsize="10,20" path="m2994,9415l3004,9415,3004,9396,2994,9396,2994,9415xe" filled="true" fillcolor="#000000" stroked="false">
                <v:path arrowok="t"/>
                <v:fill type="solid"/>
              </v:shape>
            </v:group>
            <v:group style="position:absolute;left:2994;top:9415;width:10;height:20" coordorigin="2994,9415" coordsize="10,20">
              <v:shape style="position:absolute;left:2994;top:9415;width:10;height:20" coordorigin="2994,9415" coordsize="10,20" path="m2994,9434l3004,9434,3004,9415,2994,9415,2994,9434xe" filled="true" fillcolor="#000000" stroked="false">
                <v:path arrowok="t"/>
                <v:fill type="solid"/>
              </v:shape>
            </v:group>
            <v:group style="position:absolute;left:2994;top:9442;width:10;height:2" coordorigin="2994,9442" coordsize="10,2">
              <v:shape style="position:absolute;left:2994;top:9442;width:10;height:2" coordorigin="2994,9442" coordsize="10,0" path="m2994,9442l3004,9442e" filled="false" stroked="true" strokeweight=".720001pt" strokecolor="#000000">
                <v:path arrowok="t"/>
              </v:shape>
            </v:group>
            <v:group style="position:absolute;left:2994;top:9458;width:20;height:2" coordorigin="2994,9458" coordsize="20,2">
              <v:shape style="position:absolute;left:2994;top:9458;width:20;height:2" coordorigin="2994,9458" coordsize="20,0" path="m2994,9458l3014,9458e" filled="false" stroked="true" strokeweight=".96pt" strokecolor="#000000">
                <v:path arrowok="t"/>
              </v:shape>
            </v:group>
            <v:group style="position:absolute;left:3014;top:9458;width:3360;height:2" coordorigin="3014,9458" coordsize="3360,2">
              <v:shape style="position:absolute;left:3014;top:9458;width:3360;height:2" coordorigin="3014,9458" coordsize="3360,0" path="m3014,9458l6374,9458e" filled="false" stroked="true" strokeweight=".96pt" strokecolor="#000000">
                <v:path arrowok="t"/>
              </v:shape>
            </v:group>
            <v:group style="position:absolute;left:6374;top:8513;width:10;height:20" coordorigin="6374,8513" coordsize="10,20">
              <v:shape style="position:absolute;left:6374;top:8513;width:10;height:20" coordorigin="6374,8513" coordsize="10,20" path="m6374,8532l6383,8532,6383,8513,6374,8513,6374,8532xe" filled="true" fillcolor="#000000" stroked="false">
                <v:path arrowok="t"/>
                <v:fill type="solid"/>
              </v:shape>
            </v:group>
            <v:group style="position:absolute;left:6374;top:8532;width:10;height:20" coordorigin="6374,8532" coordsize="10,20">
              <v:shape style="position:absolute;left:6374;top:8532;width:10;height:20" coordorigin="6374,8532" coordsize="10,20" path="m6374,8551l6383,8551,6383,8532,6374,8532,6374,8551xe" filled="true" fillcolor="#000000" stroked="false">
                <v:path arrowok="t"/>
                <v:fill type="solid"/>
              </v:shape>
            </v:group>
            <v:group style="position:absolute;left:6374;top:8551;width:10;height:20" coordorigin="6374,8551" coordsize="10,20">
              <v:shape style="position:absolute;left:6374;top:8551;width:10;height:20" coordorigin="6374,8551" coordsize="10,20" path="m6374,8570l6383,8570,6383,8551,6374,8551,6374,8570xe" filled="true" fillcolor="#000000" stroked="false">
                <v:path arrowok="t"/>
                <v:fill type="solid"/>
              </v:shape>
            </v:group>
            <v:group style="position:absolute;left:6374;top:8570;width:10;height:20" coordorigin="6374,8570" coordsize="10,20">
              <v:shape style="position:absolute;left:6374;top:8570;width:10;height:20" coordorigin="6374,8570" coordsize="10,20" path="m6374,8590l6383,8590,6383,8570,6374,8570,6374,8590xe" filled="true" fillcolor="#000000" stroked="false">
                <v:path arrowok="t"/>
                <v:fill type="solid"/>
              </v:shape>
            </v:group>
            <v:group style="position:absolute;left:6374;top:8590;width:10;height:20" coordorigin="6374,8590" coordsize="10,20">
              <v:shape style="position:absolute;left:6374;top:8590;width:10;height:20" coordorigin="6374,8590" coordsize="10,20" path="m6374,8609l6383,8609,6383,8590,6374,8590,6374,8609xe" filled="true" fillcolor="#000000" stroked="false">
                <v:path arrowok="t"/>
                <v:fill type="solid"/>
              </v:shape>
            </v:group>
            <v:group style="position:absolute;left:6374;top:8609;width:10;height:20" coordorigin="6374,8609" coordsize="10,20">
              <v:shape style="position:absolute;left:6374;top:8609;width:10;height:20" coordorigin="6374,8609" coordsize="10,20" path="m6374,8628l6383,8628,6383,8609,6374,8609,6374,8628xe" filled="true" fillcolor="#000000" stroked="false">
                <v:path arrowok="t"/>
                <v:fill type="solid"/>
              </v:shape>
            </v:group>
            <v:group style="position:absolute;left:6374;top:8628;width:10;height:20" coordorigin="6374,8628" coordsize="10,20">
              <v:shape style="position:absolute;left:6374;top:8628;width:10;height:20" coordorigin="6374,8628" coordsize="10,20" path="m6374,8647l6383,8647,6383,8628,6374,8628,6374,8647xe" filled="true" fillcolor="#000000" stroked="false">
                <v:path arrowok="t"/>
                <v:fill type="solid"/>
              </v:shape>
            </v:group>
            <v:group style="position:absolute;left:6374;top:8647;width:10;height:20" coordorigin="6374,8647" coordsize="10,20">
              <v:shape style="position:absolute;left:6374;top:8647;width:10;height:20" coordorigin="6374,8647" coordsize="10,20" path="m6374,8666l6383,8666,6383,8647,6374,8647,6374,8666xe" filled="true" fillcolor="#000000" stroked="false">
                <v:path arrowok="t"/>
                <v:fill type="solid"/>
              </v:shape>
            </v:group>
            <v:group style="position:absolute;left:6374;top:8666;width:10;height:20" coordorigin="6374,8666" coordsize="10,20">
              <v:shape style="position:absolute;left:6374;top:8666;width:10;height:20" coordorigin="6374,8666" coordsize="10,20" path="m6374,8686l6383,8686,6383,8666,6374,8666,6374,8686xe" filled="true" fillcolor="#000000" stroked="false">
                <v:path arrowok="t"/>
                <v:fill type="solid"/>
              </v:shape>
            </v:group>
            <v:group style="position:absolute;left:6374;top:8686;width:10;height:20" coordorigin="6374,8686" coordsize="10,20">
              <v:shape style="position:absolute;left:6374;top:8686;width:10;height:20" coordorigin="6374,8686" coordsize="10,20" path="m6374,8705l6383,8705,6383,8686,6374,8686,6374,8705xe" filled="true" fillcolor="#000000" stroked="false">
                <v:path arrowok="t"/>
                <v:fill type="solid"/>
              </v:shape>
            </v:group>
            <v:group style="position:absolute;left:6374;top:8705;width:10;height:20" coordorigin="6374,8705" coordsize="10,20">
              <v:shape style="position:absolute;left:6374;top:8705;width:10;height:20" coordorigin="6374,8705" coordsize="10,20" path="m6374,8724l6383,8724,6383,8705,6374,8705,6374,8724xe" filled="true" fillcolor="#000000" stroked="false">
                <v:path arrowok="t"/>
                <v:fill type="solid"/>
              </v:shape>
            </v:group>
            <v:group style="position:absolute;left:6374;top:8724;width:10;height:20" coordorigin="6374,8724" coordsize="10,20">
              <v:shape style="position:absolute;left:6374;top:8724;width:10;height:20" coordorigin="6374,8724" coordsize="10,20" path="m6374,8743l6383,8743,6383,8724,6374,8724,6374,8743xe" filled="true" fillcolor="#000000" stroked="false">
                <v:path arrowok="t"/>
                <v:fill type="solid"/>
              </v:shape>
            </v:group>
            <v:group style="position:absolute;left:6374;top:8743;width:10;height:20" coordorigin="6374,8743" coordsize="10,20">
              <v:shape style="position:absolute;left:6374;top:8743;width:10;height:20" coordorigin="6374,8743" coordsize="10,20" path="m6374,8762l6383,8762,6383,8743,6374,8743,6374,8762xe" filled="true" fillcolor="#000000" stroked="false">
                <v:path arrowok="t"/>
                <v:fill type="solid"/>
              </v:shape>
            </v:group>
            <v:group style="position:absolute;left:6374;top:8762;width:10;height:20" coordorigin="6374,8762" coordsize="10,20">
              <v:shape style="position:absolute;left:6374;top:8762;width:10;height:20" coordorigin="6374,8762" coordsize="10,20" path="m6374,8782l6383,8782,6383,8762,6374,8762,6374,8782xe" filled="true" fillcolor="#000000" stroked="false">
                <v:path arrowok="t"/>
                <v:fill type="solid"/>
              </v:shape>
            </v:group>
            <v:group style="position:absolute;left:6374;top:8782;width:10;height:20" coordorigin="6374,8782" coordsize="10,20">
              <v:shape style="position:absolute;left:6374;top:8782;width:10;height:20" coordorigin="6374,8782" coordsize="10,20" path="m6374,8801l6383,8801,6383,8782,6374,8782,6374,8801xe" filled="true" fillcolor="#000000" stroked="false">
                <v:path arrowok="t"/>
                <v:fill type="solid"/>
              </v:shape>
            </v:group>
            <v:group style="position:absolute;left:6374;top:8801;width:10;height:20" coordorigin="6374,8801" coordsize="10,20">
              <v:shape style="position:absolute;left:6374;top:8801;width:10;height:20" coordorigin="6374,8801" coordsize="10,20" path="m6374,8820l6383,8820,6383,8801,6374,8801,6374,8820xe" filled="true" fillcolor="#000000" stroked="false">
                <v:path arrowok="t"/>
                <v:fill type="solid"/>
              </v:shape>
            </v:group>
            <v:group style="position:absolute;left:6374;top:8820;width:10;height:20" coordorigin="6374,8820" coordsize="10,20">
              <v:shape style="position:absolute;left:6374;top:8820;width:10;height:20" coordorigin="6374,8820" coordsize="10,20" path="m6374,8839l6383,8839,6383,8820,6374,8820,6374,8839xe" filled="true" fillcolor="#000000" stroked="false">
                <v:path arrowok="t"/>
                <v:fill type="solid"/>
              </v:shape>
            </v:group>
            <v:group style="position:absolute;left:6374;top:8839;width:10;height:20" coordorigin="6374,8839" coordsize="10,20">
              <v:shape style="position:absolute;left:6374;top:8839;width:10;height:20" coordorigin="6374,8839" coordsize="10,20" path="m6374,8858l6383,8858,6383,8839,6374,8839,6374,8858xe" filled="true" fillcolor="#000000" stroked="false">
                <v:path arrowok="t"/>
                <v:fill type="solid"/>
              </v:shape>
            </v:group>
            <v:group style="position:absolute;left:6374;top:8858;width:10;height:20" coordorigin="6374,8858" coordsize="10,20">
              <v:shape style="position:absolute;left:6374;top:8858;width:10;height:20" coordorigin="6374,8858" coordsize="10,20" path="m6374,8878l6383,8878,6383,8858,6374,8858,6374,8878xe" filled="true" fillcolor="#000000" stroked="false">
                <v:path arrowok="t"/>
                <v:fill type="solid"/>
              </v:shape>
            </v:group>
            <v:group style="position:absolute;left:6374;top:8878;width:10;height:20" coordorigin="6374,8878" coordsize="10,20">
              <v:shape style="position:absolute;left:6374;top:8878;width:10;height:20" coordorigin="6374,8878" coordsize="10,20" path="m6374,8897l6383,8897,6383,8878,6374,8878,6374,8897xe" filled="true" fillcolor="#000000" stroked="false">
                <v:path arrowok="t"/>
                <v:fill type="solid"/>
              </v:shape>
            </v:group>
            <v:group style="position:absolute;left:6374;top:8897;width:10;height:20" coordorigin="6374,8897" coordsize="10,20">
              <v:shape style="position:absolute;left:6374;top:8897;width:10;height:20" coordorigin="6374,8897" coordsize="10,20" path="m6374,8916l6383,8916,6383,8897,6374,8897,6374,8916xe" filled="true" fillcolor="#000000" stroked="false">
                <v:path arrowok="t"/>
                <v:fill type="solid"/>
              </v:shape>
            </v:group>
            <v:group style="position:absolute;left:6374;top:8916;width:10;height:20" coordorigin="6374,8916" coordsize="10,20">
              <v:shape style="position:absolute;left:6374;top:8916;width:10;height:20" coordorigin="6374,8916" coordsize="10,20" path="m6374,8935l6383,8935,6383,8916,6374,8916,6374,8935xe" filled="true" fillcolor="#000000" stroked="false">
                <v:path arrowok="t"/>
                <v:fill type="solid"/>
              </v:shape>
            </v:group>
            <v:group style="position:absolute;left:6374;top:8935;width:10;height:20" coordorigin="6374,8935" coordsize="10,20">
              <v:shape style="position:absolute;left:6374;top:8935;width:10;height:20" coordorigin="6374,8935" coordsize="10,20" path="m6374,8954l6383,8954,6383,8935,6374,8935,6374,8954xe" filled="true" fillcolor="#000000" stroked="false">
                <v:path arrowok="t"/>
                <v:fill type="solid"/>
              </v:shape>
            </v:group>
            <v:group style="position:absolute;left:6374;top:8954;width:10;height:20" coordorigin="6374,8954" coordsize="10,20">
              <v:shape style="position:absolute;left:6374;top:8954;width:10;height:20" coordorigin="6374,8954" coordsize="10,20" path="m6374,8974l6383,8974,6383,8954,6374,8954,6374,8974xe" filled="true" fillcolor="#000000" stroked="false">
                <v:path arrowok="t"/>
                <v:fill type="solid"/>
              </v:shape>
            </v:group>
            <v:group style="position:absolute;left:6374;top:8974;width:10;height:20" coordorigin="6374,8974" coordsize="10,20">
              <v:shape style="position:absolute;left:6374;top:8974;width:10;height:20" coordorigin="6374,8974" coordsize="10,20" path="m6374,8993l6383,8993,6383,8974,6374,8974,6374,8993xe" filled="true" fillcolor="#000000" stroked="false">
                <v:path arrowok="t"/>
                <v:fill type="solid"/>
              </v:shape>
            </v:group>
            <v:group style="position:absolute;left:6374;top:8993;width:10;height:20" coordorigin="6374,8993" coordsize="10,20">
              <v:shape style="position:absolute;left:6374;top:8993;width:10;height:20" coordorigin="6374,8993" coordsize="10,20" path="m6374,9012l6383,9012,6383,8993,6374,8993,6374,9012xe" filled="true" fillcolor="#000000" stroked="false">
                <v:path arrowok="t"/>
                <v:fill type="solid"/>
              </v:shape>
            </v:group>
            <v:group style="position:absolute;left:6374;top:9012;width:10;height:20" coordorigin="6374,9012" coordsize="10,20">
              <v:shape style="position:absolute;left:6374;top:9012;width:10;height:20" coordorigin="6374,9012" coordsize="10,20" path="m6374,9031l6383,9031,6383,9012,6374,9012,6374,9031xe" filled="true" fillcolor="#000000" stroked="false">
                <v:path arrowok="t"/>
                <v:fill type="solid"/>
              </v:shape>
            </v:group>
            <v:group style="position:absolute;left:6374;top:9031;width:10;height:20" coordorigin="6374,9031" coordsize="10,20">
              <v:shape style="position:absolute;left:6374;top:9031;width:10;height:20" coordorigin="6374,9031" coordsize="10,20" path="m6374,9050l6383,9050,6383,9031,6374,9031,6374,9050xe" filled="true" fillcolor="#000000" stroked="false">
                <v:path arrowok="t"/>
                <v:fill type="solid"/>
              </v:shape>
            </v:group>
            <v:group style="position:absolute;left:6374;top:9050;width:10;height:20" coordorigin="6374,9050" coordsize="10,20">
              <v:shape style="position:absolute;left:6374;top:9050;width:10;height:20" coordorigin="6374,9050" coordsize="10,20" path="m6374,9070l6383,9070,6383,9050,6374,9050,6374,9070xe" filled="true" fillcolor="#000000" stroked="false">
                <v:path arrowok="t"/>
                <v:fill type="solid"/>
              </v:shape>
            </v:group>
            <v:group style="position:absolute;left:6374;top:9070;width:10;height:20" coordorigin="6374,9070" coordsize="10,20">
              <v:shape style="position:absolute;left:6374;top:9070;width:10;height:20" coordorigin="6374,9070" coordsize="10,20" path="m6374,9089l6383,9089,6383,9070,6374,9070,6374,9089xe" filled="true" fillcolor="#000000" stroked="false">
                <v:path arrowok="t"/>
                <v:fill type="solid"/>
              </v:shape>
            </v:group>
            <v:group style="position:absolute;left:6374;top:9089;width:10;height:20" coordorigin="6374,9089" coordsize="10,20">
              <v:shape style="position:absolute;left:6374;top:9089;width:10;height:20" coordorigin="6374,9089" coordsize="10,20" path="m6374,9108l6383,9108,6383,9089,6374,9089,6374,9108xe" filled="true" fillcolor="#000000" stroked="false">
                <v:path arrowok="t"/>
                <v:fill type="solid"/>
              </v:shape>
            </v:group>
            <v:group style="position:absolute;left:6374;top:9108;width:10;height:20" coordorigin="6374,9108" coordsize="10,20">
              <v:shape style="position:absolute;left:6374;top:9108;width:10;height:20" coordorigin="6374,9108" coordsize="10,20" path="m6374,9127l6383,9127,6383,9108,6374,9108,6374,9127xe" filled="true" fillcolor="#000000" stroked="false">
                <v:path arrowok="t"/>
                <v:fill type="solid"/>
              </v:shape>
            </v:group>
            <v:group style="position:absolute;left:6374;top:9127;width:10;height:20" coordorigin="6374,9127" coordsize="10,20">
              <v:shape style="position:absolute;left:6374;top:9127;width:10;height:20" coordorigin="6374,9127" coordsize="10,20" path="m6374,9146l6383,9146,6383,9127,6374,9127,6374,9146xe" filled="true" fillcolor="#000000" stroked="false">
                <v:path arrowok="t"/>
                <v:fill type="solid"/>
              </v:shape>
            </v:group>
            <v:group style="position:absolute;left:6374;top:9146;width:10;height:20" coordorigin="6374,9146" coordsize="10,20">
              <v:shape style="position:absolute;left:6374;top:9146;width:10;height:20" coordorigin="6374,9146" coordsize="10,20" path="m6374,9166l6383,9166,6383,9146,6374,9146,6374,9166xe" filled="true" fillcolor="#000000" stroked="false">
                <v:path arrowok="t"/>
                <v:fill type="solid"/>
              </v:shape>
            </v:group>
            <v:group style="position:absolute;left:6374;top:9166;width:10;height:20" coordorigin="6374,9166" coordsize="10,20">
              <v:shape style="position:absolute;left:6374;top:9166;width:10;height:20" coordorigin="6374,9166" coordsize="10,20" path="m6374,9185l6383,9185,6383,9166,6374,9166,6374,9185xe" filled="true" fillcolor="#000000" stroked="false">
                <v:path arrowok="t"/>
                <v:fill type="solid"/>
              </v:shape>
            </v:group>
            <v:group style="position:absolute;left:6374;top:9185;width:10;height:20" coordorigin="6374,9185" coordsize="10,20">
              <v:shape style="position:absolute;left:6374;top:9185;width:10;height:20" coordorigin="6374,9185" coordsize="10,20" path="m6374,9204l6383,9204,6383,9185,6374,9185,6374,9204xe" filled="true" fillcolor="#000000" stroked="false">
                <v:path arrowok="t"/>
                <v:fill type="solid"/>
              </v:shape>
            </v:group>
            <v:group style="position:absolute;left:6374;top:9204;width:10;height:20" coordorigin="6374,9204" coordsize="10,20">
              <v:shape style="position:absolute;left:6374;top:9204;width:10;height:20" coordorigin="6374,9204" coordsize="10,20" path="m6374,9223l6383,9223,6383,9204,6374,9204,6374,9223xe" filled="true" fillcolor="#000000" stroked="false">
                <v:path arrowok="t"/>
                <v:fill type="solid"/>
              </v:shape>
            </v:group>
            <v:group style="position:absolute;left:6374;top:9223;width:10;height:20" coordorigin="6374,9223" coordsize="10,20">
              <v:shape style="position:absolute;left:6374;top:9223;width:10;height:20" coordorigin="6374,9223" coordsize="10,20" path="m6374,9242l6383,9242,6383,9223,6374,9223,6374,9242xe" filled="true" fillcolor="#000000" stroked="false">
                <v:path arrowok="t"/>
                <v:fill type="solid"/>
              </v:shape>
            </v:group>
            <v:group style="position:absolute;left:6374;top:9242;width:10;height:20" coordorigin="6374,9242" coordsize="10,20">
              <v:shape style="position:absolute;left:6374;top:9242;width:10;height:20" coordorigin="6374,9242" coordsize="10,20" path="m6374,9262l6383,9262,6383,9242,6374,9242,6374,9262xe" filled="true" fillcolor="#000000" stroked="false">
                <v:path arrowok="t"/>
                <v:fill type="solid"/>
              </v:shape>
            </v:group>
            <v:group style="position:absolute;left:6374;top:9262;width:10;height:20" coordorigin="6374,9262" coordsize="10,20">
              <v:shape style="position:absolute;left:6374;top:9262;width:10;height:20" coordorigin="6374,9262" coordsize="10,20" path="m6374,9281l6383,9281,6383,9262,6374,9262,6374,9281xe" filled="true" fillcolor="#000000" stroked="false">
                <v:path arrowok="t"/>
                <v:fill type="solid"/>
              </v:shape>
            </v:group>
            <v:group style="position:absolute;left:6374;top:9281;width:10;height:20" coordorigin="6374,9281" coordsize="10,20">
              <v:shape style="position:absolute;left:6374;top:9281;width:10;height:20" coordorigin="6374,9281" coordsize="10,20" path="m6374,9300l6383,9300,6383,9281,6374,9281,6374,9300xe" filled="true" fillcolor="#000000" stroked="false">
                <v:path arrowok="t"/>
                <v:fill type="solid"/>
              </v:shape>
            </v:group>
            <v:group style="position:absolute;left:6374;top:9300;width:10;height:20" coordorigin="6374,9300" coordsize="10,20">
              <v:shape style="position:absolute;left:6374;top:9300;width:10;height:20" coordorigin="6374,9300" coordsize="10,20" path="m6374,9319l6383,9319,6383,9300,6374,9300,6374,9319xe" filled="true" fillcolor="#000000" stroked="false">
                <v:path arrowok="t"/>
                <v:fill type="solid"/>
              </v:shape>
            </v:group>
            <v:group style="position:absolute;left:6374;top:9319;width:10;height:20" coordorigin="6374,9319" coordsize="10,20">
              <v:shape style="position:absolute;left:6374;top:9319;width:10;height:20" coordorigin="6374,9319" coordsize="10,20" path="m6374,9338l6383,9338,6383,9319,6374,9319,6374,9338xe" filled="true" fillcolor="#000000" stroked="false">
                <v:path arrowok="t"/>
                <v:fill type="solid"/>
              </v:shape>
            </v:group>
            <v:group style="position:absolute;left:6374;top:9338;width:10;height:20" coordorigin="6374,9338" coordsize="10,20">
              <v:shape style="position:absolute;left:6374;top:9338;width:10;height:20" coordorigin="6374,9338" coordsize="10,20" path="m6374,9358l6383,9358,6383,9338,6374,9338,6374,9358xe" filled="true" fillcolor="#000000" stroked="false">
                <v:path arrowok="t"/>
                <v:fill type="solid"/>
              </v:shape>
            </v:group>
            <v:group style="position:absolute;left:6374;top:9358;width:10;height:20" coordorigin="6374,9358" coordsize="10,20">
              <v:shape style="position:absolute;left:6374;top:9358;width:10;height:20" coordorigin="6374,9358" coordsize="10,20" path="m6374,9377l6383,9377,6383,9358,6374,9358,6374,9377xe" filled="true" fillcolor="#000000" stroked="false">
                <v:path arrowok="t"/>
                <v:fill type="solid"/>
              </v:shape>
            </v:group>
            <v:group style="position:absolute;left:6374;top:9377;width:10;height:20" coordorigin="6374,9377" coordsize="10,20">
              <v:shape style="position:absolute;left:6374;top:9377;width:10;height:20" coordorigin="6374,9377" coordsize="10,20" path="m6374,9396l6383,9396,6383,9377,6374,9377,6374,9396xe" filled="true" fillcolor="#000000" stroked="false">
                <v:path arrowok="t"/>
                <v:fill type="solid"/>
              </v:shape>
            </v:group>
            <v:group style="position:absolute;left:6374;top:9396;width:10;height:20" coordorigin="6374,9396" coordsize="10,20">
              <v:shape style="position:absolute;left:6374;top:9396;width:10;height:20" coordorigin="6374,9396" coordsize="10,20" path="m6374,9415l6383,9415,6383,9396,6374,9396,6374,9415xe" filled="true" fillcolor="#000000" stroked="false">
                <v:path arrowok="t"/>
                <v:fill type="solid"/>
              </v:shape>
            </v:group>
            <v:group style="position:absolute;left:6374;top:9415;width:10;height:20" coordorigin="6374,9415" coordsize="10,20">
              <v:shape style="position:absolute;left:6374;top:9415;width:10;height:20" coordorigin="6374,9415" coordsize="10,20" path="m6374,9434l6383,9434,6383,9415,6374,9415,6374,9434xe" filled="true" fillcolor="#000000" stroked="false">
                <v:path arrowok="t"/>
                <v:fill type="solid"/>
              </v:shape>
            </v:group>
            <v:group style="position:absolute;left:6374;top:9442;width:10;height:2" coordorigin="6374,9442" coordsize="10,2">
              <v:shape style="position:absolute;left:6374;top:9442;width:10;height:2" coordorigin="6374,9442" coordsize="10,0" path="m6374,9442l6383,9442e" filled="false" stroked="true" strokeweight=".720001pt" strokecolor="#000000">
                <v:path arrowok="t"/>
              </v:shape>
            </v:group>
            <v:group style="position:absolute;left:6374;top:9458;width:20;height:2" coordorigin="6374,9458" coordsize="20,2">
              <v:shape style="position:absolute;left:6374;top:9458;width:20;height:2" coordorigin="6374,9458" coordsize="20,0" path="m6374,9458l6393,9458e" filled="false" stroked="true" strokeweight=".96pt" strokecolor="#000000">
                <v:path arrowok="t"/>
              </v:shape>
            </v:group>
            <v:group style="position:absolute;left:6393;top:9458;width:1464;height:2" coordorigin="6393,9458" coordsize="1464,2">
              <v:shape style="position:absolute;left:6393;top:9458;width:1464;height:2" coordorigin="6393,9458" coordsize="1464,0" path="m6393,9458l7857,9458e" filled="false" stroked="true" strokeweight=".96pt" strokecolor="#000000">
                <v:path arrowok="t"/>
              </v:shape>
            </v:group>
            <v:group style="position:absolute;left:7857;top:8513;width:10;height:20" coordorigin="7857,8513" coordsize="10,20">
              <v:shape style="position:absolute;left:7857;top:8513;width:10;height:20" coordorigin="7857,8513" coordsize="10,20" path="m7857,8532l7866,8532,7866,8513,7857,8513,7857,8532xe" filled="true" fillcolor="#000000" stroked="false">
                <v:path arrowok="t"/>
                <v:fill type="solid"/>
              </v:shape>
            </v:group>
            <v:group style="position:absolute;left:7857;top:8532;width:10;height:20" coordorigin="7857,8532" coordsize="10,20">
              <v:shape style="position:absolute;left:7857;top:8532;width:10;height:20" coordorigin="7857,8532" coordsize="10,20" path="m7857,8551l7866,8551,7866,8532,7857,8532,7857,8551xe" filled="true" fillcolor="#000000" stroked="false">
                <v:path arrowok="t"/>
                <v:fill type="solid"/>
              </v:shape>
            </v:group>
            <v:group style="position:absolute;left:7857;top:8551;width:10;height:20" coordorigin="7857,8551" coordsize="10,20">
              <v:shape style="position:absolute;left:7857;top:8551;width:10;height:20" coordorigin="7857,8551" coordsize="10,20" path="m7857,8570l7866,8570,7866,8551,7857,8551,7857,8570xe" filled="true" fillcolor="#000000" stroked="false">
                <v:path arrowok="t"/>
                <v:fill type="solid"/>
              </v:shape>
            </v:group>
            <v:group style="position:absolute;left:7857;top:8570;width:10;height:20" coordorigin="7857,8570" coordsize="10,20">
              <v:shape style="position:absolute;left:7857;top:8570;width:10;height:20" coordorigin="7857,8570" coordsize="10,20" path="m7857,8590l7866,8590,7866,8570,7857,8570,7857,8590xe" filled="true" fillcolor="#000000" stroked="false">
                <v:path arrowok="t"/>
                <v:fill type="solid"/>
              </v:shape>
            </v:group>
            <v:group style="position:absolute;left:7857;top:8590;width:10;height:20" coordorigin="7857,8590" coordsize="10,20">
              <v:shape style="position:absolute;left:7857;top:8590;width:10;height:20" coordorigin="7857,8590" coordsize="10,20" path="m7857,8609l7866,8609,7866,8590,7857,8590,7857,8609xe" filled="true" fillcolor="#000000" stroked="false">
                <v:path arrowok="t"/>
                <v:fill type="solid"/>
              </v:shape>
            </v:group>
            <v:group style="position:absolute;left:7857;top:8609;width:10;height:20" coordorigin="7857,8609" coordsize="10,20">
              <v:shape style="position:absolute;left:7857;top:8609;width:10;height:20" coordorigin="7857,8609" coordsize="10,20" path="m7857,8628l7866,8628,7866,8609,7857,8609,7857,8628xe" filled="true" fillcolor="#000000" stroked="false">
                <v:path arrowok="t"/>
                <v:fill type="solid"/>
              </v:shape>
            </v:group>
            <v:group style="position:absolute;left:7857;top:8628;width:10;height:20" coordorigin="7857,8628" coordsize="10,20">
              <v:shape style="position:absolute;left:7857;top:8628;width:10;height:20" coordorigin="7857,8628" coordsize="10,20" path="m7857,8647l7866,8647,7866,8628,7857,8628,7857,8647xe" filled="true" fillcolor="#000000" stroked="false">
                <v:path arrowok="t"/>
                <v:fill type="solid"/>
              </v:shape>
            </v:group>
            <v:group style="position:absolute;left:7857;top:8647;width:10;height:20" coordorigin="7857,8647" coordsize="10,20">
              <v:shape style="position:absolute;left:7857;top:8647;width:10;height:20" coordorigin="7857,8647" coordsize="10,20" path="m7857,8666l7866,8666,7866,8647,7857,8647,7857,8666xe" filled="true" fillcolor="#000000" stroked="false">
                <v:path arrowok="t"/>
                <v:fill type="solid"/>
              </v:shape>
            </v:group>
            <v:group style="position:absolute;left:7857;top:8666;width:10;height:20" coordorigin="7857,8666" coordsize="10,20">
              <v:shape style="position:absolute;left:7857;top:8666;width:10;height:20" coordorigin="7857,8666" coordsize="10,20" path="m7857,8686l7866,8686,7866,8666,7857,8666,7857,8686xe" filled="true" fillcolor="#000000" stroked="false">
                <v:path arrowok="t"/>
                <v:fill type="solid"/>
              </v:shape>
            </v:group>
            <v:group style="position:absolute;left:7857;top:8686;width:10;height:20" coordorigin="7857,8686" coordsize="10,20">
              <v:shape style="position:absolute;left:7857;top:8686;width:10;height:20" coordorigin="7857,8686" coordsize="10,20" path="m7857,8705l7866,8705,7866,8686,7857,8686,7857,8705xe" filled="true" fillcolor="#000000" stroked="false">
                <v:path arrowok="t"/>
                <v:fill type="solid"/>
              </v:shape>
            </v:group>
            <v:group style="position:absolute;left:7857;top:8705;width:10;height:20" coordorigin="7857,8705" coordsize="10,20">
              <v:shape style="position:absolute;left:7857;top:8705;width:10;height:20" coordorigin="7857,8705" coordsize="10,20" path="m7857,8724l7866,8724,7866,8705,7857,8705,7857,8724xe" filled="true" fillcolor="#000000" stroked="false">
                <v:path arrowok="t"/>
                <v:fill type="solid"/>
              </v:shape>
            </v:group>
            <v:group style="position:absolute;left:7857;top:8724;width:10;height:20" coordorigin="7857,8724" coordsize="10,20">
              <v:shape style="position:absolute;left:7857;top:8724;width:10;height:20" coordorigin="7857,8724" coordsize="10,20" path="m7857,8743l7866,8743,7866,8724,7857,8724,7857,8743xe" filled="true" fillcolor="#000000" stroked="false">
                <v:path arrowok="t"/>
                <v:fill type="solid"/>
              </v:shape>
            </v:group>
            <v:group style="position:absolute;left:7857;top:8743;width:10;height:20" coordorigin="7857,8743" coordsize="10,20">
              <v:shape style="position:absolute;left:7857;top:8743;width:10;height:20" coordorigin="7857,8743" coordsize="10,20" path="m7857,8762l7866,8762,7866,8743,7857,8743,7857,8762xe" filled="true" fillcolor="#000000" stroked="false">
                <v:path arrowok="t"/>
                <v:fill type="solid"/>
              </v:shape>
            </v:group>
            <v:group style="position:absolute;left:7857;top:8762;width:10;height:20" coordorigin="7857,8762" coordsize="10,20">
              <v:shape style="position:absolute;left:7857;top:8762;width:10;height:20" coordorigin="7857,8762" coordsize="10,20" path="m7857,8782l7866,8782,7866,8762,7857,8762,7857,8782xe" filled="true" fillcolor="#000000" stroked="false">
                <v:path arrowok="t"/>
                <v:fill type="solid"/>
              </v:shape>
            </v:group>
            <v:group style="position:absolute;left:7857;top:8782;width:10;height:20" coordorigin="7857,8782" coordsize="10,20">
              <v:shape style="position:absolute;left:7857;top:8782;width:10;height:20" coordorigin="7857,8782" coordsize="10,20" path="m7857,8801l7866,8801,7866,8782,7857,8782,7857,8801xe" filled="true" fillcolor="#000000" stroked="false">
                <v:path arrowok="t"/>
                <v:fill type="solid"/>
              </v:shape>
            </v:group>
            <v:group style="position:absolute;left:7857;top:8801;width:10;height:20" coordorigin="7857,8801" coordsize="10,20">
              <v:shape style="position:absolute;left:7857;top:8801;width:10;height:20" coordorigin="7857,8801" coordsize="10,20" path="m7857,8820l7866,8820,7866,8801,7857,8801,7857,8820xe" filled="true" fillcolor="#000000" stroked="false">
                <v:path arrowok="t"/>
                <v:fill type="solid"/>
              </v:shape>
            </v:group>
            <v:group style="position:absolute;left:7857;top:8820;width:10;height:20" coordorigin="7857,8820" coordsize="10,20">
              <v:shape style="position:absolute;left:7857;top:8820;width:10;height:20" coordorigin="7857,8820" coordsize="10,20" path="m7857,8839l7866,8839,7866,8820,7857,8820,7857,8839xe" filled="true" fillcolor="#000000" stroked="false">
                <v:path arrowok="t"/>
                <v:fill type="solid"/>
              </v:shape>
            </v:group>
            <v:group style="position:absolute;left:7857;top:8839;width:10;height:20" coordorigin="7857,8839" coordsize="10,20">
              <v:shape style="position:absolute;left:7857;top:8839;width:10;height:20" coordorigin="7857,8839" coordsize="10,20" path="m7857,8858l7866,8858,7866,8839,7857,8839,7857,8858xe" filled="true" fillcolor="#000000" stroked="false">
                <v:path arrowok="t"/>
                <v:fill type="solid"/>
              </v:shape>
            </v:group>
            <v:group style="position:absolute;left:7857;top:8858;width:10;height:20" coordorigin="7857,8858" coordsize="10,20">
              <v:shape style="position:absolute;left:7857;top:8858;width:10;height:20" coordorigin="7857,8858" coordsize="10,20" path="m7857,8878l7866,8878,7866,8858,7857,8858,7857,8878xe" filled="true" fillcolor="#000000" stroked="false">
                <v:path arrowok="t"/>
                <v:fill type="solid"/>
              </v:shape>
            </v:group>
            <v:group style="position:absolute;left:7857;top:8878;width:10;height:20" coordorigin="7857,8878" coordsize="10,20">
              <v:shape style="position:absolute;left:7857;top:8878;width:10;height:20" coordorigin="7857,8878" coordsize="10,20" path="m7857,8897l7866,8897,7866,8878,7857,8878,7857,8897xe" filled="true" fillcolor="#000000" stroked="false">
                <v:path arrowok="t"/>
                <v:fill type="solid"/>
              </v:shape>
            </v:group>
            <v:group style="position:absolute;left:7857;top:8897;width:10;height:20" coordorigin="7857,8897" coordsize="10,20">
              <v:shape style="position:absolute;left:7857;top:8897;width:10;height:20" coordorigin="7857,8897" coordsize="10,20" path="m7857,8916l7866,8916,7866,8897,7857,8897,7857,8916xe" filled="true" fillcolor="#000000" stroked="false">
                <v:path arrowok="t"/>
                <v:fill type="solid"/>
              </v:shape>
            </v:group>
            <v:group style="position:absolute;left:7857;top:8916;width:10;height:20" coordorigin="7857,8916" coordsize="10,20">
              <v:shape style="position:absolute;left:7857;top:8916;width:10;height:20" coordorigin="7857,8916" coordsize="10,20" path="m7857,8935l7866,8935,7866,8916,7857,8916,7857,8935xe" filled="true" fillcolor="#000000" stroked="false">
                <v:path arrowok="t"/>
                <v:fill type="solid"/>
              </v:shape>
            </v:group>
            <v:group style="position:absolute;left:7857;top:8935;width:10;height:20" coordorigin="7857,8935" coordsize="10,20">
              <v:shape style="position:absolute;left:7857;top:8935;width:10;height:20" coordorigin="7857,8935" coordsize="10,20" path="m7857,8954l7866,8954,7866,8935,7857,8935,7857,8954xe" filled="true" fillcolor="#000000" stroked="false">
                <v:path arrowok="t"/>
                <v:fill type="solid"/>
              </v:shape>
            </v:group>
            <v:group style="position:absolute;left:7857;top:8954;width:10;height:20" coordorigin="7857,8954" coordsize="10,20">
              <v:shape style="position:absolute;left:7857;top:8954;width:10;height:20" coordorigin="7857,8954" coordsize="10,20" path="m7857,8974l7866,8974,7866,8954,7857,8954,7857,8974xe" filled="true" fillcolor="#000000" stroked="false">
                <v:path arrowok="t"/>
                <v:fill type="solid"/>
              </v:shape>
            </v:group>
            <v:group style="position:absolute;left:7857;top:8974;width:10;height:20" coordorigin="7857,8974" coordsize="10,20">
              <v:shape style="position:absolute;left:7857;top:8974;width:10;height:20" coordorigin="7857,8974" coordsize="10,20" path="m7857,8993l7866,8993,7866,8974,7857,8974,7857,8993xe" filled="true" fillcolor="#000000" stroked="false">
                <v:path arrowok="t"/>
                <v:fill type="solid"/>
              </v:shape>
            </v:group>
            <v:group style="position:absolute;left:7857;top:8993;width:10;height:20" coordorigin="7857,8993" coordsize="10,20">
              <v:shape style="position:absolute;left:7857;top:8993;width:10;height:20" coordorigin="7857,8993" coordsize="10,20" path="m7857,9012l7866,9012,7866,8993,7857,8993,7857,9012xe" filled="true" fillcolor="#000000" stroked="false">
                <v:path arrowok="t"/>
                <v:fill type="solid"/>
              </v:shape>
            </v:group>
            <v:group style="position:absolute;left:7857;top:9012;width:10;height:20" coordorigin="7857,9012" coordsize="10,20">
              <v:shape style="position:absolute;left:7857;top:9012;width:10;height:20" coordorigin="7857,9012" coordsize="10,20" path="m7857,9031l7866,9031,7866,9012,7857,9012,7857,9031xe" filled="true" fillcolor="#000000" stroked="false">
                <v:path arrowok="t"/>
                <v:fill type="solid"/>
              </v:shape>
            </v:group>
            <v:group style="position:absolute;left:7857;top:9031;width:10;height:20" coordorigin="7857,9031" coordsize="10,20">
              <v:shape style="position:absolute;left:7857;top:9031;width:10;height:20" coordorigin="7857,9031" coordsize="10,20" path="m7857,9050l7866,9050,7866,9031,7857,9031,7857,9050xe" filled="true" fillcolor="#000000" stroked="false">
                <v:path arrowok="t"/>
                <v:fill type="solid"/>
              </v:shape>
            </v:group>
            <v:group style="position:absolute;left:7857;top:9050;width:10;height:20" coordorigin="7857,9050" coordsize="10,20">
              <v:shape style="position:absolute;left:7857;top:9050;width:10;height:20" coordorigin="7857,9050" coordsize="10,20" path="m7857,9070l7866,9070,7866,9050,7857,9050,7857,9070xe" filled="true" fillcolor="#000000" stroked="false">
                <v:path arrowok="t"/>
                <v:fill type="solid"/>
              </v:shape>
            </v:group>
            <v:group style="position:absolute;left:7857;top:9070;width:10;height:20" coordorigin="7857,9070" coordsize="10,20">
              <v:shape style="position:absolute;left:7857;top:9070;width:10;height:20" coordorigin="7857,9070" coordsize="10,20" path="m7857,9089l7866,9089,7866,9070,7857,9070,7857,9089xe" filled="true" fillcolor="#000000" stroked="false">
                <v:path arrowok="t"/>
                <v:fill type="solid"/>
              </v:shape>
            </v:group>
            <v:group style="position:absolute;left:7857;top:9089;width:10;height:20" coordorigin="7857,9089" coordsize="10,20">
              <v:shape style="position:absolute;left:7857;top:9089;width:10;height:20" coordorigin="7857,9089" coordsize="10,20" path="m7857,9108l7866,9108,7866,9089,7857,9089,7857,9108xe" filled="true" fillcolor="#000000" stroked="false">
                <v:path arrowok="t"/>
                <v:fill type="solid"/>
              </v:shape>
            </v:group>
            <v:group style="position:absolute;left:7857;top:9108;width:10;height:20" coordorigin="7857,9108" coordsize="10,20">
              <v:shape style="position:absolute;left:7857;top:9108;width:10;height:20" coordorigin="7857,9108" coordsize="10,20" path="m7857,9127l7866,9127,7866,9108,7857,9108,7857,9127xe" filled="true" fillcolor="#000000" stroked="false">
                <v:path arrowok="t"/>
                <v:fill type="solid"/>
              </v:shape>
            </v:group>
            <v:group style="position:absolute;left:7857;top:9127;width:10;height:20" coordorigin="7857,9127" coordsize="10,20">
              <v:shape style="position:absolute;left:7857;top:9127;width:10;height:20" coordorigin="7857,9127" coordsize="10,20" path="m7857,9146l7866,9146,7866,9127,7857,9127,7857,9146xe" filled="true" fillcolor="#000000" stroked="false">
                <v:path arrowok="t"/>
                <v:fill type="solid"/>
              </v:shape>
            </v:group>
            <v:group style="position:absolute;left:7857;top:9146;width:10;height:20" coordorigin="7857,9146" coordsize="10,20">
              <v:shape style="position:absolute;left:7857;top:9146;width:10;height:20" coordorigin="7857,9146" coordsize="10,20" path="m7857,9166l7866,9166,7866,9146,7857,9146,7857,9166xe" filled="true" fillcolor="#000000" stroked="false">
                <v:path arrowok="t"/>
                <v:fill type="solid"/>
              </v:shape>
            </v:group>
            <v:group style="position:absolute;left:7857;top:9166;width:10;height:20" coordorigin="7857,9166" coordsize="10,20">
              <v:shape style="position:absolute;left:7857;top:9166;width:10;height:20" coordorigin="7857,9166" coordsize="10,20" path="m7857,9185l7866,9185,7866,9166,7857,9166,7857,9185xe" filled="true" fillcolor="#000000" stroked="false">
                <v:path arrowok="t"/>
                <v:fill type="solid"/>
              </v:shape>
            </v:group>
            <v:group style="position:absolute;left:7857;top:9185;width:10;height:20" coordorigin="7857,9185" coordsize="10,20">
              <v:shape style="position:absolute;left:7857;top:9185;width:10;height:20" coordorigin="7857,9185" coordsize="10,20" path="m7857,9204l7866,9204,7866,9185,7857,9185,7857,9204xe" filled="true" fillcolor="#000000" stroked="false">
                <v:path arrowok="t"/>
                <v:fill type="solid"/>
              </v:shape>
            </v:group>
            <v:group style="position:absolute;left:7857;top:9204;width:10;height:20" coordorigin="7857,9204" coordsize="10,20">
              <v:shape style="position:absolute;left:7857;top:9204;width:10;height:20" coordorigin="7857,9204" coordsize="10,20" path="m7857,9223l7866,9223,7866,9204,7857,9204,7857,9223xe" filled="true" fillcolor="#000000" stroked="false">
                <v:path arrowok="t"/>
                <v:fill type="solid"/>
              </v:shape>
            </v:group>
            <v:group style="position:absolute;left:7857;top:9223;width:10;height:20" coordorigin="7857,9223" coordsize="10,20">
              <v:shape style="position:absolute;left:7857;top:9223;width:10;height:20" coordorigin="7857,9223" coordsize="10,20" path="m7857,9242l7866,9242,7866,9223,7857,9223,7857,9242xe" filled="true" fillcolor="#000000" stroked="false">
                <v:path arrowok="t"/>
                <v:fill type="solid"/>
              </v:shape>
            </v:group>
            <v:group style="position:absolute;left:7857;top:9242;width:10;height:20" coordorigin="7857,9242" coordsize="10,20">
              <v:shape style="position:absolute;left:7857;top:9242;width:10;height:20" coordorigin="7857,9242" coordsize="10,20" path="m7857,9262l7866,9262,7866,9242,7857,9242,7857,9262xe" filled="true" fillcolor="#000000" stroked="false">
                <v:path arrowok="t"/>
                <v:fill type="solid"/>
              </v:shape>
            </v:group>
            <v:group style="position:absolute;left:7857;top:9262;width:10;height:20" coordorigin="7857,9262" coordsize="10,20">
              <v:shape style="position:absolute;left:7857;top:9262;width:10;height:20" coordorigin="7857,9262" coordsize="10,20" path="m7857,9281l7866,9281,7866,9262,7857,9262,7857,9281xe" filled="true" fillcolor="#000000" stroked="false">
                <v:path arrowok="t"/>
                <v:fill type="solid"/>
              </v:shape>
            </v:group>
            <v:group style="position:absolute;left:7857;top:9281;width:10;height:20" coordorigin="7857,9281" coordsize="10,20">
              <v:shape style="position:absolute;left:7857;top:9281;width:10;height:20" coordorigin="7857,9281" coordsize="10,20" path="m7857,9300l7866,9300,7866,9281,7857,9281,7857,9300xe" filled="true" fillcolor="#000000" stroked="false">
                <v:path arrowok="t"/>
                <v:fill type="solid"/>
              </v:shape>
            </v:group>
            <v:group style="position:absolute;left:7857;top:9300;width:10;height:20" coordorigin="7857,9300" coordsize="10,20">
              <v:shape style="position:absolute;left:7857;top:9300;width:10;height:20" coordorigin="7857,9300" coordsize="10,20" path="m7857,9319l7866,9319,7866,9300,7857,9300,7857,9319xe" filled="true" fillcolor="#000000" stroked="false">
                <v:path arrowok="t"/>
                <v:fill type="solid"/>
              </v:shape>
            </v:group>
            <v:group style="position:absolute;left:7857;top:9319;width:10;height:20" coordorigin="7857,9319" coordsize="10,20">
              <v:shape style="position:absolute;left:7857;top:9319;width:10;height:20" coordorigin="7857,9319" coordsize="10,20" path="m7857,9338l7866,9338,7866,9319,7857,9319,7857,9338xe" filled="true" fillcolor="#000000" stroked="false">
                <v:path arrowok="t"/>
                <v:fill type="solid"/>
              </v:shape>
            </v:group>
            <v:group style="position:absolute;left:7857;top:9338;width:10;height:20" coordorigin="7857,9338" coordsize="10,20">
              <v:shape style="position:absolute;left:7857;top:9338;width:10;height:20" coordorigin="7857,9338" coordsize="10,20" path="m7857,9358l7866,9358,7866,9338,7857,9338,7857,9358xe" filled="true" fillcolor="#000000" stroked="false">
                <v:path arrowok="t"/>
                <v:fill type="solid"/>
              </v:shape>
            </v:group>
            <v:group style="position:absolute;left:7857;top:9358;width:10;height:20" coordorigin="7857,9358" coordsize="10,20">
              <v:shape style="position:absolute;left:7857;top:9358;width:10;height:20" coordorigin="7857,9358" coordsize="10,20" path="m7857,9377l7866,9377,7866,9358,7857,9358,7857,9377xe" filled="true" fillcolor="#000000" stroked="false">
                <v:path arrowok="t"/>
                <v:fill type="solid"/>
              </v:shape>
            </v:group>
            <v:group style="position:absolute;left:7857;top:9377;width:10;height:20" coordorigin="7857,9377" coordsize="10,20">
              <v:shape style="position:absolute;left:7857;top:9377;width:10;height:20" coordorigin="7857,9377" coordsize="10,20" path="m7857,9396l7866,9396,7866,9377,7857,9377,7857,9396xe" filled="true" fillcolor="#000000" stroked="false">
                <v:path arrowok="t"/>
                <v:fill type="solid"/>
              </v:shape>
            </v:group>
            <v:group style="position:absolute;left:7857;top:9396;width:10;height:20" coordorigin="7857,9396" coordsize="10,20">
              <v:shape style="position:absolute;left:7857;top:9396;width:10;height:20" coordorigin="7857,9396" coordsize="10,20" path="m7857,9415l7866,9415,7866,9396,7857,9396,7857,9415xe" filled="true" fillcolor="#000000" stroked="false">
                <v:path arrowok="t"/>
                <v:fill type="solid"/>
              </v:shape>
            </v:group>
            <v:group style="position:absolute;left:7857;top:9415;width:10;height:20" coordorigin="7857,9415" coordsize="10,20">
              <v:shape style="position:absolute;left:7857;top:9415;width:10;height:20" coordorigin="7857,9415" coordsize="10,20" path="m7857,9434l7866,9434,7866,9415,7857,9415,7857,9434xe" filled="true" fillcolor="#000000" stroked="false">
                <v:path arrowok="t"/>
                <v:fill type="solid"/>
              </v:shape>
            </v:group>
            <v:group style="position:absolute;left:7857;top:9442;width:10;height:2" coordorigin="7857,9442" coordsize="10,2">
              <v:shape style="position:absolute;left:7857;top:9442;width:10;height:2" coordorigin="7857,9442" coordsize="10,0" path="m7857,9442l7866,9442e" filled="false" stroked="true" strokeweight=".720001pt" strokecolor="#000000">
                <v:path arrowok="t"/>
              </v:shape>
            </v:group>
            <v:group style="position:absolute;left:7857;top:9458;width:10;height:2" coordorigin="7857,9458" coordsize="10,2">
              <v:shape style="position:absolute;left:7857;top:9458;width:10;height:2" coordorigin="7857,9458" coordsize="10,0" path="m7857,9458l7866,9458e" filled="false" stroked="true" strokeweight=".96pt" strokecolor="#000000">
                <v:path arrowok="t"/>
              </v:shape>
            </v:group>
            <v:group style="position:absolute;left:12186;top:8513;width:10;height:20" coordorigin="12186,8513" coordsize="10,20">
              <v:shape style="position:absolute;left:12186;top:8513;width:10;height:20" coordorigin="12186,8513" coordsize="10,20" path="m12186,8532l12195,8532,12195,8513,12186,8513,12186,8532xe" filled="true" fillcolor="#000000" stroked="false">
                <v:path arrowok="t"/>
                <v:fill type="solid"/>
              </v:shape>
            </v:group>
            <v:group style="position:absolute;left:12186;top:8532;width:10;height:20" coordorigin="12186,8532" coordsize="10,20">
              <v:shape style="position:absolute;left:12186;top:8532;width:10;height:20" coordorigin="12186,8532" coordsize="10,20" path="m12186,8551l12195,8551,12195,8532,12186,8532,12186,8551xe" filled="true" fillcolor="#000000" stroked="false">
                <v:path arrowok="t"/>
                <v:fill type="solid"/>
              </v:shape>
            </v:group>
            <v:group style="position:absolute;left:12186;top:8551;width:10;height:20" coordorigin="12186,8551" coordsize="10,20">
              <v:shape style="position:absolute;left:12186;top:8551;width:10;height:20" coordorigin="12186,8551" coordsize="10,20" path="m12186,8570l12195,8570,12195,8551,12186,8551,12186,8570xe" filled="true" fillcolor="#000000" stroked="false">
                <v:path arrowok="t"/>
                <v:fill type="solid"/>
              </v:shape>
            </v:group>
            <v:group style="position:absolute;left:12186;top:8570;width:10;height:20" coordorigin="12186,8570" coordsize="10,20">
              <v:shape style="position:absolute;left:12186;top:8570;width:10;height:20" coordorigin="12186,8570" coordsize="10,20" path="m12186,8590l12195,8590,12195,8570,12186,8570,12186,8590xe" filled="true" fillcolor="#000000" stroked="false">
                <v:path arrowok="t"/>
                <v:fill type="solid"/>
              </v:shape>
            </v:group>
            <v:group style="position:absolute;left:12186;top:8590;width:10;height:20" coordorigin="12186,8590" coordsize="10,20">
              <v:shape style="position:absolute;left:12186;top:8590;width:10;height:20" coordorigin="12186,8590" coordsize="10,20" path="m12186,8609l12195,8609,12195,8590,12186,8590,12186,8609xe" filled="true" fillcolor="#000000" stroked="false">
                <v:path arrowok="t"/>
                <v:fill type="solid"/>
              </v:shape>
            </v:group>
            <v:group style="position:absolute;left:12186;top:8609;width:10;height:20" coordorigin="12186,8609" coordsize="10,20">
              <v:shape style="position:absolute;left:12186;top:8609;width:10;height:20" coordorigin="12186,8609" coordsize="10,20" path="m12186,8628l12195,8628,12195,8609,12186,8609,12186,8628xe" filled="true" fillcolor="#000000" stroked="false">
                <v:path arrowok="t"/>
                <v:fill type="solid"/>
              </v:shape>
            </v:group>
            <v:group style="position:absolute;left:12186;top:8628;width:10;height:20" coordorigin="12186,8628" coordsize="10,20">
              <v:shape style="position:absolute;left:12186;top:8628;width:10;height:20" coordorigin="12186,8628" coordsize="10,20" path="m12186,8647l12195,8647,12195,8628,12186,8628,12186,8647xe" filled="true" fillcolor="#000000" stroked="false">
                <v:path arrowok="t"/>
                <v:fill type="solid"/>
              </v:shape>
            </v:group>
            <v:group style="position:absolute;left:12186;top:8647;width:10;height:20" coordorigin="12186,8647" coordsize="10,20">
              <v:shape style="position:absolute;left:12186;top:8647;width:10;height:20" coordorigin="12186,8647" coordsize="10,20" path="m12186,8666l12195,8666,12195,8647,12186,8647,12186,8666xe" filled="true" fillcolor="#000000" stroked="false">
                <v:path arrowok="t"/>
                <v:fill type="solid"/>
              </v:shape>
            </v:group>
            <v:group style="position:absolute;left:12186;top:8666;width:10;height:20" coordorigin="12186,8666" coordsize="10,20">
              <v:shape style="position:absolute;left:12186;top:8666;width:10;height:20" coordorigin="12186,8666" coordsize="10,20" path="m12186,8686l12195,8686,12195,8666,12186,8666,12186,8686xe" filled="true" fillcolor="#000000" stroked="false">
                <v:path arrowok="t"/>
                <v:fill type="solid"/>
              </v:shape>
            </v:group>
            <v:group style="position:absolute;left:12186;top:8686;width:10;height:20" coordorigin="12186,8686" coordsize="10,20">
              <v:shape style="position:absolute;left:12186;top:8686;width:10;height:20" coordorigin="12186,8686" coordsize="10,20" path="m12186,8705l12195,8705,12195,8686,12186,8686,12186,8705xe" filled="true" fillcolor="#000000" stroked="false">
                <v:path arrowok="t"/>
                <v:fill type="solid"/>
              </v:shape>
            </v:group>
            <v:group style="position:absolute;left:12186;top:8705;width:10;height:20" coordorigin="12186,8705" coordsize="10,20">
              <v:shape style="position:absolute;left:12186;top:8705;width:10;height:20" coordorigin="12186,8705" coordsize="10,20" path="m12186,8724l12195,8724,12195,8705,12186,8705,12186,8724xe" filled="true" fillcolor="#000000" stroked="false">
                <v:path arrowok="t"/>
                <v:fill type="solid"/>
              </v:shape>
            </v:group>
            <v:group style="position:absolute;left:12186;top:8724;width:10;height:20" coordorigin="12186,8724" coordsize="10,20">
              <v:shape style="position:absolute;left:12186;top:8724;width:10;height:20" coordorigin="12186,8724" coordsize="10,20" path="m12186,8743l12195,8743,12195,8724,12186,8724,12186,8743xe" filled="true" fillcolor="#000000" stroked="false">
                <v:path arrowok="t"/>
                <v:fill type="solid"/>
              </v:shape>
            </v:group>
            <v:group style="position:absolute;left:12186;top:8743;width:10;height:20" coordorigin="12186,8743" coordsize="10,20">
              <v:shape style="position:absolute;left:12186;top:8743;width:10;height:20" coordorigin="12186,8743" coordsize="10,20" path="m12186,8762l12195,8762,12195,8743,12186,8743,12186,8762xe" filled="true" fillcolor="#000000" stroked="false">
                <v:path arrowok="t"/>
                <v:fill type="solid"/>
              </v:shape>
            </v:group>
            <v:group style="position:absolute;left:12186;top:8762;width:10;height:20" coordorigin="12186,8762" coordsize="10,20">
              <v:shape style="position:absolute;left:12186;top:8762;width:10;height:20" coordorigin="12186,8762" coordsize="10,20" path="m12186,8782l12195,8782,12195,8762,12186,8762,12186,8782xe" filled="true" fillcolor="#000000" stroked="false">
                <v:path arrowok="t"/>
                <v:fill type="solid"/>
              </v:shape>
            </v:group>
            <v:group style="position:absolute;left:12186;top:8782;width:10;height:20" coordorigin="12186,8782" coordsize="10,20">
              <v:shape style="position:absolute;left:12186;top:8782;width:10;height:20" coordorigin="12186,8782" coordsize="10,20" path="m12186,8801l12195,8801,12195,8782,12186,8782,12186,8801xe" filled="true" fillcolor="#000000" stroked="false">
                <v:path arrowok="t"/>
                <v:fill type="solid"/>
              </v:shape>
            </v:group>
            <v:group style="position:absolute;left:12186;top:8801;width:10;height:20" coordorigin="12186,8801" coordsize="10,20">
              <v:shape style="position:absolute;left:12186;top:8801;width:10;height:20" coordorigin="12186,8801" coordsize="10,20" path="m12186,8820l12195,8820,12195,8801,12186,8801,12186,8820xe" filled="true" fillcolor="#000000" stroked="false">
                <v:path arrowok="t"/>
                <v:fill type="solid"/>
              </v:shape>
            </v:group>
            <v:group style="position:absolute;left:12186;top:8820;width:10;height:20" coordorigin="12186,8820" coordsize="10,20">
              <v:shape style="position:absolute;left:12186;top:8820;width:10;height:20" coordorigin="12186,8820" coordsize="10,20" path="m12186,8839l12195,8839,12195,8820,12186,8820,12186,8839xe" filled="true" fillcolor="#000000" stroked="false">
                <v:path arrowok="t"/>
                <v:fill type="solid"/>
              </v:shape>
            </v:group>
            <v:group style="position:absolute;left:12186;top:8839;width:10;height:20" coordorigin="12186,8839" coordsize="10,20">
              <v:shape style="position:absolute;left:12186;top:8839;width:10;height:20" coordorigin="12186,8839" coordsize="10,20" path="m12186,8858l12195,8858,12195,8839,12186,8839,12186,8858xe" filled="true" fillcolor="#000000" stroked="false">
                <v:path arrowok="t"/>
                <v:fill type="solid"/>
              </v:shape>
            </v:group>
            <v:group style="position:absolute;left:12186;top:8858;width:10;height:20" coordorigin="12186,8858" coordsize="10,20">
              <v:shape style="position:absolute;left:12186;top:8858;width:10;height:20" coordorigin="12186,8858" coordsize="10,20" path="m12186,8878l12195,8878,12195,8858,12186,8858,12186,8878xe" filled="true" fillcolor="#000000" stroked="false">
                <v:path arrowok="t"/>
                <v:fill type="solid"/>
              </v:shape>
            </v:group>
            <v:group style="position:absolute;left:12186;top:8878;width:10;height:20" coordorigin="12186,8878" coordsize="10,20">
              <v:shape style="position:absolute;left:12186;top:8878;width:10;height:20" coordorigin="12186,8878" coordsize="10,20" path="m12186,8897l12195,8897,12195,8878,12186,8878,12186,8897xe" filled="true" fillcolor="#000000" stroked="false">
                <v:path arrowok="t"/>
                <v:fill type="solid"/>
              </v:shape>
            </v:group>
            <v:group style="position:absolute;left:12186;top:8897;width:10;height:20" coordorigin="12186,8897" coordsize="10,20">
              <v:shape style="position:absolute;left:12186;top:8897;width:10;height:20" coordorigin="12186,8897" coordsize="10,20" path="m12186,8916l12195,8916,12195,8897,12186,8897,12186,8916xe" filled="true" fillcolor="#000000" stroked="false">
                <v:path arrowok="t"/>
                <v:fill type="solid"/>
              </v:shape>
            </v:group>
            <v:group style="position:absolute;left:12186;top:8916;width:10;height:20" coordorigin="12186,8916" coordsize="10,20">
              <v:shape style="position:absolute;left:12186;top:8916;width:10;height:20" coordorigin="12186,8916" coordsize="10,20" path="m12186,8935l12195,8935,12195,8916,12186,8916,12186,8935xe" filled="true" fillcolor="#000000" stroked="false">
                <v:path arrowok="t"/>
                <v:fill type="solid"/>
              </v:shape>
            </v:group>
            <v:group style="position:absolute;left:12186;top:8935;width:10;height:20" coordorigin="12186,8935" coordsize="10,20">
              <v:shape style="position:absolute;left:12186;top:8935;width:10;height:20" coordorigin="12186,8935" coordsize="10,20" path="m12186,8954l12195,8954,12195,8935,12186,8935,12186,8954xe" filled="true" fillcolor="#000000" stroked="false">
                <v:path arrowok="t"/>
                <v:fill type="solid"/>
              </v:shape>
            </v:group>
            <v:group style="position:absolute;left:12186;top:8954;width:10;height:20" coordorigin="12186,8954" coordsize="10,20">
              <v:shape style="position:absolute;left:12186;top:8954;width:10;height:20" coordorigin="12186,8954" coordsize="10,20" path="m12186,8974l12195,8974,12195,8954,12186,8954,12186,8974xe" filled="true" fillcolor="#000000" stroked="false">
                <v:path arrowok="t"/>
                <v:fill type="solid"/>
              </v:shape>
            </v:group>
            <v:group style="position:absolute;left:12186;top:8974;width:10;height:20" coordorigin="12186,8974" coordsize="10,20">
              <v:shape style="position:absolute;left:12186;top:8974;width:10;height:20" coordorigin="12186,8974" coordsize="10,20" path="m12186,8993l12195,8993,12195,8974,12186,8974,12186,8993xe" filled="true" fillcolor="#000000" stroked="false">
                <v:path arrowok="t"/>
                <v:fill type="solid"/>
              </v:shape>
            </v:group>
            <v:group style="position:absolute;left:12186;top:8993;width:10;height:20" coordorigin="12186,8993" coordsize="10,20">
              <v:shape style="position:absolute;left:12186;top:8993;width:10;height:20" coordorigin="12186,8993" coordsize="10,20" path="m12186,9012l12195,9012,12195,8993,12186,8993,12186,9012xe" filled="true" fillcolor="#000000" stroked="false">
                <v:path arrowok="t"/>
                <v:fill type="solid"/>
              </v:shape>
            </v:group>
            <v:group style="position:absolute;left:12186;top:9012;width:10;height:20" coordorigin="12186,9012" coordsize="10,20">
              <v:shape style="position:absolute;left:12186;top:9012;width:10;height:20" coordorigin="12186,9012" coordsize="10,20" path="m12186,9031l12195,9031,12195,9012,12186,9012,12186,9031xe" filled="true" fillcolor="#000000" stroked="false">
                <v:path arrowok="t"/>
                <v:fill type="solid"/>
              </v:shape>
            </v:group>
            <v:group style="position:absolute;left:12186;top:9031;width:10;height:20" coordorigin="12186,9031" coordsize="10,20">
              <v:shape style="position:absolute;left:12186;top:9031;width:10;height:20" coordorigin="12186,9031" coordsize="10,20" path="m12186,9050l12195,9050,12195,9031,12186,9031,12186,9050xe" filled="true" fillcolor="#000000" stroked="false">
                <v:path arrowok="t"/>
                <v:fill type="solid"/>
              </v:shape>
            </v:group>
            <v:group style="position:absolute;left:12186;top:9050;width:10;height:20" coordorigin="12186,9050" coordsize="10,20">
              <v:shape style="position:absolute;left:12186;top:9050;width:10;height:20" coordorigin="12186,9050" coordsize="10,20" path="m12186,9070l12195,9070,12195,9050,12186,9050,12186,9070xe" filled="true" fillcolor="#000000" stroked="false">
                <v:path arrowok="t"/>
                <v:fill type="solid"/>
              </v:shape>
            </v:group>
            <v:group style="position:absolute;left:12186;top:9070;width:10;height:20" coordorigin="12186,9070" coordsize="10,20">
              <v:shape style="position:absolute;left:12186;top:9070;width:10;height:20" coordorigin="12186,9070" coordsize="10,20" path="m12186,9089l12195,9089,12195,9070,12186,9070,12186,9089xe" filled="true" fillcolor="#000000" stroked="false">
                <v:path arrowok="t"/>
                <v:fill type="solid"/>
              </v:shape>
            </v:group>
            <v:group style="position:absolute;left:12186;top:9089;width:10;height:20" coordorigin="12186,9089" coordsize="10,20">
              <v:shape style="position:absolute;left:12186;top:9089;width:10;height:20" coordorigin="12186,9089" coordsize="10,20" path="m12186,9108l12195,9108,12195,9089,12186,9089,12186,9108xe" filled="true" fillcolor="#000000" stroked="false">
                <v:path arrowok="t"/>
                <v:fill type="solid"/>
              </v:shape>
            </v:group>
            <v:group style="position:absolute;left:12186;top:9108;width:10;height:20" coordorigin="12186,9108" coordsize="10,20">
              <v:shape style="position:absolute;left:12186;top:9108;width:10;height:20" coordorigin="12186,9108" coordsize="10,20" path="m12186,9127l12195,9127,12195,9108,12186,9108,12186,9127xe" filled="true" fillcolor="#000000" stroked="false">
                <v:path arrowok="t"/>
                <v:fill type="solid"/>
              </v:shape>
            </v:group>
            <v:group style="position:absolute;left:12186;top:9127;width:10;height:20" coordorigin="12186,9127" coordsize="10,20">
              <v:shape style="position:absolute;left:12186;top:9127;width:10;height:20" coordorigin="12186,9127" coordsize="10,20" path="m12186,9146l12195,9146,12195,9127,12186,9127,12186,9146xe" filled="true" fillcolor="#000000" stroked="false">
                <v:path arrowok="t"/>
                <v:fill type="solid"/>
              </v:shape>
            </v:group>
            <v:group style="position:absolute;left:12186;top:9146;width:10;height:20" coordorigin="12186,9146" coordsize="10,20">
              <v:shape style="position:absolute;left:12186;top:9146;width:10;height:20" coordorigin="12186,9146" coordsize="10,20" path="m12186,9166l12195,9166,12195,9146,12186,9146,12186,9166xe" filled="true" fillcolor="#000000" stroked="false">
                <v:path arrowok="t"/>
                <v:fill type="solid"/>
              </v:shape>
            </v:group>
            <v:group style="position:absolute;left:12186;top:9166;width:10;height:20" coordorigin="12186,9166" coordsize="10,20">
              <v:shape style="position:absolute;left:12186;top:9166;width:10;height:20" coordorigin="12186,9166" coordsize="10,20" path="m12186,9185l12195,9185,12195,9166,12186,9166,12186,9185xe" filled="true" fillcolor="#000000" stroked="false">
                <v:path arrowok="t"/>
                <v:fill type="solid"/>
              </v:shape>
            </v:group>
            <v:group style="position:absolute;left:12186;top:9185;width:10;height:20" coordorigin="12186,9185" coordsize="10,20">
              <v:shape style="position:absolute;left:12186;top:9185;width:10;height:20" coordorigin="12186,9185" coordsize="10,20" path="m12186,9204l12195,9204,12195,9185,12186,9185,12186,9204xe" filled="true" fillcolor="#000000" stroked="false">
                <v:path arrowok="t"/>
                <v:fill type="solid"/>
              </v:shape>
            </v:group>
            <v:group style="position:absolute;left:12186;top:9204;width:10;height:20" coordorigin="12186,9204" coordsize="10,20">
              <v:shape style="position:absolute;left:12186;top:9204;width:10;height:20" coordorigin="12186,9204" coordsize="10,20" path="m12186,9223l12195,9223,12195,9204,12186,9204,12186,9223xe" filled="true" fillcolor="#000000" stroked="false">
                <v:path arrowok="t"/>
                <v:fill type="solid"/>
              </v:shape>
            </v:group>
            <v:group style="position:absolute;left:12186;top:9223;width:10;height:20" coordorigin="12186,9223" coordsize="10,20">
              <v:shape style="position:absolute;left:12186;top:9223;width:10;height:20" coordorigin="12186,9223" coordsize="10,20" path="m12186,9242l12195,9242,12195,9223,12186,9223,12186,9242xe" filled="true" fillcolor="#000000" stroked="false">
                <v:path arrowok="t"/>
                <v:fill type="solid"/>
              </v:shape>
            </v:group>
            <v:group style="position:absolute;left:12186;top:9242;width:10;height:20" coordorigin="12186,9242" coordsize="10,20">
              <v:shape style="position:absolute;left:12186;top:9242;width:10;height:20" coordorigin="12186,9242" coordsize="10,20" path="m12186,9262l12195,9262,12195,9242,12186,9242,12186,9262xe" filled="true" fillcolor="#000000" stroked="false">
                <v:path arrowok="t"/>
                <v:fill type="solid"/>
              </v:shape>
            </v:group>
            <v:group style="position:absolute;left:12186;top:9262;width:10;height:20" coordorigin="12186,9262" coordsize="10,20">
              <v:shape style="position:absolute;left:12186;top:9262;width:10;height:20" coordorigin="12186,9262" coordsize="10,20" path="m12186,9281l12195,9281,12195,9262,12186,9262,12186,9281xe" filled="true" fillcolor="#000000" stroked="false">
                <v:path arrowok="t"/>
                <v:fill type="solid"/>
              </v:shape>
            </v:group>
            <v:group style="position:absolute;left:12186;top:9281;width:10;height:20" coordorigin="12186,9281" coordsize="10,20">
              <v:shape style="position:absolute;left:12186;top:9281;width:10;height:20" coordorigin="12186,9281" coordsize="10,20" path="m12186,9300l12195,9300,12195,9281,12186,9281,12186,9300xe" filled="true" fillcolor="#000000" stroked="false">
                <v:path arrowok="t"/>
                <v:fill type="solid"/>
              </v:shape>
            </v:group>
            <v:group style="position:absolute;left:12186;top:9300;width:10;height:20" coordorigin="12186,9300" coordsize="10,20">
              <v:shape style="position:absolute;left:12186;top:9300;width:10;height:20" coordorigin="12186,9300" coordsize="10,20" path="m12186,9319l12195,9319,12195,9300,12186,9300,12186,9319xe" filled="true" fillcolor="#000000" stroked="false">
                <v:path arrowok="t"/>
                <v:fill type="solid"/>
              </v:shape>
            </v:group>
            <v:group style="position:absolute;left:12186;top:9319;width:10;height:20" coordorigin="12186,9319" coordsize="10,20">
              <v:shape style="position:absolute;left:12186;top:9319;width:10;height:20" coordorigin="12186,9319" coordsize="10,20" path="m12186,9338l12195,9338,12195,9319,12186,9319,12186,9338xe" filled="true" fillcolor="#000000" stroked="false">
                <v:path arrowok="t"/>
                <v:fill type="solid"/>
              </v:shape>
            </v:group>
            <v:group style="position:absolute;left:12186;top:9338;width:10;height:20" coordorigin="12186,9338" coordsize="10,20">
              <v:shape style="position:absolute;left:12186;top:9338;width:10;height:20" coordorigin="12186,9338" coordsize="10,20" path="m12186,9358l12195,9358,12195,9338,12186,9338,12186,9358xe" filled="true" fillcolor="#000000" stroked="false">
                <v:path arrowok="t"/>
                <v:fill type="solid"/>
              </v:shape>
            </v:group>
            <v:group style="position:absolute;left:12186;top:9358;width:10;height:20" coordorigin="12186,9358" coordsize="10,20">
              <v:shape style="position:absolute;left:12186;top:9358;width:10;height:20" coordorigin="12186,9358" coordsize="10,20" path="m12186,9377l12195,9377,12195,9358,12186,9358,12186,9377xe" filled="true" fillcolor="#000000" stroked="false">
                <v:path arrowok="t"/>
                <v:fill type="solid"/>
              </v:shape>
            </v:group>
            <v:group style="position:absolute;left:12186;top:9377;width:10;height:20" coordorigin="12186,9377" coordsize="10,20">
              <v:shape style="position:absolute;left:12186;top:9377;width:10;height:20" coordorigin="12186,9377" coordsize="10,20" path="m12186,9396l12195,9396,12195,9377,12186,9377,12186,9396xe" filled="true" fillcolor="#000000" stroked="false">
                <v:path arrowok="t"/>
                <v:fill type="solid"/>
              </v:shape>
            </v:group>
            <v:group style="position:absolute;left:12186;top:9396;width:10;height:20" coordorigin="12186,9396" coordsize="10,20">
              <v:shape style="position:absolute;left:12186;top:9396;width:10;height:20" coordorigin="12186,9396" coordsize="10,20" path="m12186,9415l12195,9415,12195,9396,12186,9396,12186,9415xe" filled="true" fillcolor="#000000" stroked="false">
                <v:path arrowok="t"/>
                <v:fill type="solid"/>
              </v:shape>
            </v:group>
            <v:group style="position:absolute;left:12186;top:9415;width:10;height:20" coordorigin="12186,9415" coordsize="10,20">
              <v:shape style="position:absolute;left:12186;top:9415;width:10;height:20" coordorigin="12186,9415" coordsize="10,20" path="m12186,9434l12195,9434,12195,9415,12186,9415,12186,9434xe" filled="true" fillcolor="#000000" stroked="false">
                <v:path arrowok="t"/>
                <v:fill type="solid"/>
              </v:shape>
            </v:group>
            <v:group style="position:absolute;left:12186;top:9442;width:10;height:2" coordorigin="12186,9442" coordsize="10,2">
              <v:shape style="position:absolute;left:12186;top:9442;width:10;height:2" coordorigin="12186,9442" coordsize="10,0" path="m12186,9442l12195,9442e" filled="false" stroked="true" strokeweight=".720001pt" strokecolor="#000000">
                <v:path arrowok="t"/>
              </v:shape>
            </v:group>
            <v:group style="position:absolute;left:12186;top:9458;width:1332;height:2" coordorigin="12186,9458" coordsize="1332,2">
              <v:shape style="position:absolute;left:12186;top:9458;width:1332;height:2" coordorigin="12186,9458" coordsize="1332,0" path="m12186,9458l13518,9458e" filled="false" stroked="true" strokeweight=".96pt" strokecolor="#000000">
                <v:path arrowok="t"/>
              </v:shape>
            </v:group>
            <v:group style="position:absolute;left:13518;top:8513;width:10;height:20" coordorigin="13518,8513" coordsize="10,20">
              <v:shape style="position:absolute;left:13518;top:8513;width:10;height:20" coordorigin="13518,8513" coordsize="10,20" path="m13518,8532l13527,8532,13527,8513,13518,8513,13518,8532xe" filled="true" fillcolor="#000000" stroked="false">
                <v:path arrowok="t"/>
                <v:fill type="solid"/>
              </v:shape>
            </v:group>
            <v:group style="position:absolute;left:13518;top:8532;width:10;height:20" coordorigin="13518,8532" coordsize="10,20">
              <v:shape style="position:absolute;left:13518;top:8532;width:10;height:20" coordorigin="13518,8532" coordsize="10,20" path="m13518,8551l13527,8551,13527,8532,13518,8532,13518,8551xe" filled="true" fillcolor="#000000" stroked="false">
                <v:path arrowok="t"/>
                <v:fill type="solid"/>
              </v:shape>
            </v:group>
            <v:group style="position:absolute;left:13518;top:8551;width:10;height:20" coordorigin="13518,8551" coordsize="10,20">
              <v:shape style="position:absolute;left:13518;top:8551;width:10;height:20" coordorigin="13518,8551" coordsize="10,20" path="m13518,8570l13527,8570,13527,8551,13518,8551,13518,8570xe" filled="true" fillcolor="#000000" stroked="false">
                <v:path arrowok="t"/>
                <v:fill type="solid"/>
              </v:shape>
            </v:group>
            <v:group style="position:absolute;left:13518;top:8570;width:10;height:20" coordorigin="13518,8570" coordsize="10,20">
              <v:shape style="position:absolute;left:13518;top:8570;width:10;height:20" coordorigin="13518,8570" coordsize="10,20" path="m13518,8590l13527,8590,13527,8570,13518,8570,13518,8590xe" filled="true" fillcolor="#000000" stroked="false">
                <v:path arrowok="t"/>
                <v:fill type="solid"/>
              </v:shape>
            </v:group>
            <v:group style="position:absolute;left:13518;top:8590;width:10;height:20" coordorigin="13518,8590" coordsize="10,20">
              <v:shape style="position:absolute;left:13518;top:8590;width:10;height:20" coordorigin="13518,8590" coordsize="10,20" path="m13518,8609l13527,8609,13527,8590,13518,8590,13518,8609xe" filled="true" fillcolor="#000000" stroked="false">
                <v:path arrowok="t"/>
                <v:fill type="solid"/>
              </v:shape>
            </v:group>
            <v:group style="position:absolute;left:13518;top:8609;width:10;height:20" coordorigin="13518,8609" coordsize="10,20">
              <v:shape style="position:absolute;left:13518;top:8609;width:10;height:20" coordorigin="13518,8609" coordsize="10,20" path="m13518,8628l13527,8628,13527,8609,13518,8609,13518,8628xe" filled="true" fillcolor="#000000" stroked="false">
                <v:path arrowok="t"/>
                <v:fill type="solid"/>
              </v:shape>
            </v:group>
            <v:group style="position:absolute;left:13518;top:8628;width:10;height:20" coordorigin="13518,8628" coordsize="10,20">
              <v:shape style="position:absolute;left:13518;top:8628;width:10;height:20" coordorigin="13518,8628" coordsize="10,20" path="m13518,8647l13527,8647,13527,8628,13518,8628,13518,8647xe" filled="true" fillcolor="#000000" stroked="false">
                <v:path arrowok="t"/>
                <v:fill type="solid"/>
              </v:shape>
            </v:group>
            <v:group style="position:absolute;left:13518;top:8647;width:10;height:20" coordorigin="13518,8647" coordsize="10,20">
              <v:shape style="position:absolute;left:13518;top:8647;width:10;height:20" coordorigin="13518,8647" coordsize="10,20" path="m13518,8666l13527,8666,13527,8647,13518,8647,13518,8666xe" filled="true" fillcolor="#000000" stroked="false">
                <v:path arrowok="t"/>
                <v:fill type="solid"/>
              </v:shape>
            </v:group>
            <v:group style="position:absolute;left:13518;top:8666;width:10;height:20" coordorigin="13518,8666" coordsize="10,20">
              <v:shape style="position:absolute;left:13518;top:8666;width:10;height:20" coordorigin="13518,8666" coordsize="10,20" path="m13518,8686l13527,8686,13527,8666,13518,8666,13518,8686xe" filled="true" fillcolor="#000000" stroked="false">
                <v:path arrowok="t"/>
                <v:fill type="solid"/>
              </v:shape>
            </v:group>
            <v:group style="position:absolute;left:13518;top:8686;width:10;height:20" coordorigin="13518,8686" coordsize="10,20">
              <v:shape style="position:absolute;left:13518;top:8686;width:10;height:20" coordorigin="13518,8686" coordsize="10,20" path="m13518,8705l13527,8705,13527,8686,13518,8686,13518,8705xe" filled="true" fillcolor="#000000" stroked="false">
                <v:path arrowok="t"/>
                <v:fill type="solid"/>
              </v:shape>
            </v:group>
            <v:group style="position:absolute;left:13518;top:8705;width:10;height:20" coordorigin="13518,8705" coordsize="10,20">
              <v:shape style="position:absolute;left:13518;top:8705;width:10;height:20" coordorigin="13518,8705" coordsize="10,20" path="m13518,8724l13527,8724,13527,8705,13518,8705,13518,8724xe" filled="true" fillcolor="#000000" stroked="false">
                <v:path arrowok="t"/>
                <v:fill type="solid"/>
              </v:shape>
            </v:group>
            <v:group style="position:absolute;left:13518;top:8724;width:10;height:20" coordorigin="13518,8724" coordsize="10,20">
              <v:shape style="position:absolute;left:13518;top:8724;width:10;height:20" coordorigin="13518,8724" coordsize="10,20" path="m13518,8743l13527,8743,13527,8724,13518,8724,13518,8743xe" filled="true" fillcolor="#000000" stroked="false">
                <v:path arrowok="t"/>
                <v:fill type="solid"/>
              </v:shape>
            </v:group>
            <v:group style="position:absolute;left:13518;top:8743;width:10;height:20" coordorigin="13518,8743" coordsize="10,20">
              <v:shape style="position:absolute;left:13518;top:8743;width:10;height:20" coordorigin="13518,8743" coordsize="10,20" path="m13518,8762l13527,8762,13527,8743,13518,8743,13518,8762xe" filled="true" fillcolor="#000000" stroked="false">
                <v:path arrowok="t"/>
                <v:fill type="solid"/>
              </v:shape>
            </v:group>
            <v:group style="position:absolute;left:13518;top:8762;width:10;height:20" coordorigin="13518,8762" coordsize="10,20">
              <v:shape style="position:absolute;left:13518;top:8762;width:10;height:20" coordorigin="13518,8762" coordsize="10,20" path="m13518,8782l13527,8782,13527,8762,13518,8762,13518,8782xe" filled="true" fillcolor="#000000" stroked="false">
                <v:path arrowok="t"/>
                <v:fill type="solid"/>
              </v:shape>
            </v:group>
            <v:group style="position:absolute;left:13518;top:8782;width:10;height:20" coordorigin="13518,8782" coordsize="10,20">
              <v:shape style="position:absolute;left:13518;top:8782;width:10;height:20" coordorigin="13518,8782" coordsize="10,20" path="m13518,8801l13527,8801,13527,8782,13518,8782,13518,8801xe" filled="true" fillcolor="#000000" stroked="false">
                <v:path arrowok="t"/>
                <v:fill type="solid"/>
              </v:shape>
            </v:group>
            <v:group style="position:absolute;left:13518;top:8801;width:10;height:20" coordorigin="13518,8801" coordsize="10,20">
              <v:shape style="position:absolute;left:13518;top:8801;width:10;height:20" coordorigin="13518,8801" coordsize="10,20" path="m13518,8820l13527,8820,13527,8801,13518,8801,13518,8820xe" filled="true" fillcolor="#000000" stroked="false">
                <v:path arrowok="t"/>
                <v:fill type="solid"/>
              </v:shape>
            </v:group>
            <v:group style="position:absolute;left:13518;top:8820;width:10;height:20" coordorigin="13518,8820" coordsize="10,20">
              <v:shape style="position:absolute;left:13518;top:8820;width:10;height:20" coordorigin="13518,8820" coordsize="10,20" path="m13518,8839l13527,8839,13527,8820,13518,8820,13518,8839xe" filled="true" fillcolor="#000000" stroked="false">
                <v:path arrowok="t"/>
                <v:fill type="solid"/>
              </v:shape>
            </v:group>
            <v:group style="position:absolute;left:13518;top:8839;width:10;height:20" coordorigin="13518,8839" coordsize="10,20">
              <v:shape style="position:absolute;left:13518;top:8839;width:10;height:20" coordorigin="13518,8839" coordsize="10,20" path="m13518,8858l13527,8858,13527,8839,13518,8839,13518,8858xe" filled="true" fillcolor="#000000" stroked="false">
                <v:path arrowok="t"/>
                <v:fill type="solid"/>
              </v:shape>
            </v:group>
            <v:group style="position:absolute;left:13518;top:8858;width:10;height:20" coordorigin="13518,8858" coordsize="10,20">
              <v:shape style="position:absolute;left:13518;top:8858;width:10;height:20" coordorigin="13518,8858" coordsize="10,20" path="m13518,8878l13527,8878,13527,8858,13518,8858,13518,8878xe" filled="true" fillcolor="#000000" stroked="false">
                <v:path arrowok="t"/>
                <v:fill type="solid"/>
              </v:shape>
            </v:group>
            <v:group style="position:absolute;left:13518;top:8878;width:10;height:20" coordorigin="13518,8878" coordsize="10,20">
              <v:shape style="position:absolute;left:13518;top:8878;width:10;height:20" coordorigin="13518,8878" coordsize="10,20" path="m13518,8897l13527,8897,13527,8878,13518,8878,13518,8897xe" filled="true" fillcolor="#000000" stroked="false">
                <v:path arrowok="t"/>
                <v:fill type="solid"/>
              </v:shape>
            </v:group>
            <v:group style="position:absolute;left:13518;top:8897;width:10;height:20" coordorigin="13518,8897" coordsize="10,20">
              <v:shape style="position:absolute;left:13518;top:8897;width:10;height:20" coordorigin="13518,8897" coordsize="10,20" path="m13518,8916l13527,8916,13527,8897,13518,8897,13518,8916xe" filled="true" fillcolor="#000000" stroked="false">
                <v:path arrowok="t"/>
                <v:fill type="solid"/>
              </v:shape>
            </v:group>
            <v:group style="position:absolute;left:13518;top:8916;width:10;height:20" coordorigin="13518,8916" coordsize="10,20">
              <v:shape style="position:absolute;left:13518;top:8916;width:10;height:20" coordorigin="13518,8916" coordsize="10,20" path="m13518,8935l13527,8935,13527,8916,13518,8916,13518,8935xe" filled="true" fillcolor="#000000" stroked="false">
                <v:path arrowok="t"/>
                <v:fill type="solid"/>
              </v:shape>
            </v:group>
            <v:group style="position:absolute;left:13518;top:8935;width:10;height:20" coordorigin="13518,8935" coordsize="10,20">
              <v:shape style="position:absolute;left:13518;top:8935;width:10;height:20" coordorigin="13518,8935" coordsize="10,20" path="m13518,8954l13527,8954,13527,8935,13518,8935,13518,8954xe" filled="true" fillcolor="#000000" stroked="false">
                <v:path arrowok="t"/>
                <v:fill type="solid"/>
              </v:shape>
            </v:group>
            <v:group style="position:absolute;left:13518;top:8954;width:10;height:20" coordorigin="13518,8954" coordsize="10,20">
              <v:shape style="position:absolute;left:13518;top:8954;width:10;height:20" coordorigin="13518,8954" coordsize="10,20" path="m13518,8974l13527,8974,13527,8954,13518,8954,13518,8974xe" filled="true" fillcolor="#000000" stroked="false">
                <v:path arrowok="t"/>
                <v:fill type="solid"/>
              </v:shape>
            </v:group>
            <v:group style="position:absolute;left:13518;top:8974;width:10;height:20" coordorigin="13518,8974" coordsize="10,20">
              <v:shape style="position:absolute;left:13518;top:8974;width:10;height:20" coordorigin="13518,8974" coordsize="10,20" path="m13518,8993l13527,8993,13527,8974,13518,8974,13518,8993xe" filled="true" fillcolor="#000000" stroked="false">
                <v:path arrowok="t"/>
                <v:fill type="solid"/>
              </v:shape>
            </v:group>
            <v:group style="position:absolute;left:13518;top:8993;width:10;height:20" coordorigin="13518,8993" coordsize="10,20">
              <v:shape style="position:absolute;left:13518;top:8993;width:10;height:20" coordorigin="13518,8993" coordsize="10,20" path="m13518,9012l13527,9012,13527,8993,13518,8993,13518,9012xe" filled="true" fillcolor="#000000" stroked="false">
                <v:path arrowok="t"/>
                <v:fill type="solid"/>
              </v:shape>
            </v:group>
            <v:group style="position:absolute;left:13518;top:9012;width:10;height:20" coordorigin="13518,9012" coordsize="10,20">
              <v:shape style="position:absolute;left:13518;top:9012;width:10;height:20" coordorigin="13518,9012" coordsize="10,20" path="m13518,9031l13527,9031,13527,9012,13518,9012,13518,9031xe" filled="true" fillcolor="#000000" stroked="false">
                <v:path arrowok="t"/>
                <v:fill type="solid"/>
              </v:shape>
            </v:group>
            <v:group style="position:absolute;left:13518;top:9031;width:10;height:20" coordorigin="13518,9031" coordsize="10,20">
              <v:shape style="position:absolute;left:13518;top:9031;width:10;height:20" coordorigin="13518,9031" coordsize="10,20" path="m13518,9050l13527,9050,13527,9031,13518,9031,13518,9050xe" filled="true" fillcolor="#000000" stroked="false">
                <v:path arrowok="t"/>
                <v:fill type="solid"/>
              </v:shape>
            </v:group>
            <v:group style="position:absolute;left:13518;top:9050;width:10;height:20" coordorigin="13518,9050" coordsize="10,20">
              <v:shape style="position:absolute;left:13518;top:9050;width:10;height:20" coordorigin="13518,9050" coordsize="10,20" path="m13518,9070l13527,9070,13527,9050,13518,9050,13518,9070xe" filled="true" fillcolor="#000000" stroked="false">
                <v:path arrowok="t"/>
                <v:fill type="solid"/>
              </v:shape>
            </v:group>
            <v:group style="position:absolute;left:13518;top:9070;width:10;height:20" coordorigin="13518,9070" coordsize="10,20">
              <v:shape style="position:absolute;left:13518;top:9070;width:10;height:20" coordorigin="13518,9070" coordsize="10,20" path="m13518,9089l13527,9089,13527,9070,13518,9070,13518,9089xe" filled="true" fillcolor="#000000" stroked="false">
                <v:path arrowok="t"/>
                <v:fill type="solid"/>
              </v:shape>
            </v:group>
            <v:group style="position:absolute;left:13518;top:9089;width:10;height:20" coordorigin="13518,9089" coordsize="10,20">
              <v:shape style="position:absolute;left:13518;top:9089;width:10;height:20" coordorigin="13518,9089" coordsize="10,20" path="m13518,9108l13527,9108,13527,9089,13518,9089,13518,9108xe" filled="true" fillcolor="#000000" stroked="false">
                <v:path arrowok="t"/>
                <v:fill type="solid"/>
              </v:shape>
            </v:group>
            <v:group style="position:absolute;left:13518;top:9108;width:10;height:20" coordorigin="13518,9108" coordsize="10,20">
              <v:shape style="position:absolute;left:13518;top:9108;width:10;height:20" coordorigin="13518,9108" coordsize="10,20" path="m13518,9127l13527,9127,13527,9108,13518,9108,13518,9127xe" filled="true" fillcolor="#000000" stroked="false">
                <v:path arrowok="t"/>
                <v:fill type="solid"/>
              </v:shape>
            </v:group>
            <v:group style="position:absolute;left:13518;top:9127;width:10;height:20" coordorigin="13518,9127" coordsize="10,20">
              <v:shape style="position:absolute;left:13518;top:9127;width:10;height:20" coordorigin="13518,9127" coordsize="10,20" path="m13518,9146l13527,9146,13527,9127,13518,9127,13518,9146xe" filled="true" fillcolor="#000000" stroked="false">
                <v:path arrowok="t"/>
                <v:fill type="solid"/>
              </v:shape>
            </v:group>
            <v:group style="position:absolute;left:13518;top:9146;width:10;height:20" coordorigin="13518,9146" coordsize="10,20">
              <v:shape style="position:absolute;left:13518;top:9146;width:10;height:20" coordorigin="13518,9146" coordsize="10,20" path="m13518,9166l13527,9166,13527,9146,13518,9146,13518,9166xe" filled="true" fillcolor="#000000" stroked="false">
                <v:path arrowok="t"/>
                <v:fill type="solid"/>
              </v:shape>
            </v:group>
            <v:group style="position:absolute;left:13518;top:9166;width:10;height:20" coordorigin="13518,9166" coordsize="10,20">
              <v:shape style="position:absolute;left:13518;top:9166;width:10;height:20" coordorigin="13518,9166" coordsize="10,20" path="m13518,9185l13527,9185,13527,9166,13518,9166,13518,9185xe" filled="true" fillcolor="#000000" stroked="false">
                <v:path arrowok="t"/>
                <v:fill type="solid"/>
              </v:shape>
            </v:group>
            <v:group style="position:absolute;left:13518;top:9185;width:10;height:20" coordorigin="13518,9185" coordsize="10,20">
              <v:shape style="position:absolute;left:13518;top:9185;width:10;height:20" coordorigin="13518,9185" coordsize="10,20" path="m13518,9204l13527,9204,13527,9185,13518,9185,13518,9204xe" filled="true" fillcolor="#000000" stroked="false">
                <v:path arrowok="t"/>
                <v:fill type="solid"/>
              </v:shape>
            </v:group>
            <v:group style="position:absolute;left:13518;top:9204;width:10;height:20" coordorigin="13518,9204" coordsize="10,20">
              <v:shape style="position:absolute;left:13518;top:9204;width:10;height:20" coordorigin="13518,9204" coordsize="10,20" path="m13518,9223l13527,9223,13527,9204,13518,9204,13518,9223xe" filled="true" fillcolor="#000000" stroked="false">
                <v:path arrowok="t"/>
                <v:fill type="solid"/>
              </v:shape>
            </v:group>
            <v:group style="position:absolute;left:13518;top:9223;width:10;height:20" coordorigin="13518,9223" coordsize="10,20">
              <v:shape style="position:absolute;left:13518;top:9223;width:10;height:20" coordorigin="13518,9223" coordsize="10,20" path="m13518,9242l13527,9242,13527,9223,13518,9223,13518,9242xe" filled="true" fillcolor="#000000" stroked="false">
                <v:path arrowok="t"/>
                <v:fill type="solid"/>
              </v:shape>
            </v:group>
            <v:group style="position:absolute;left:13518;top:9242;width:10;height:20" coordorigin="13518,9242" coordsize="10,20">
              <v:shape style="position:absolute;left:13518;top:9242;width:10;height:20" coordorigin="13518,9242" coordsize="10,20" path="m13518,9262l13527,9262,13527,9242,13518,9242,13518,9262xe" filled="true" fillcolor="#000000" stroked="false">
                <v:path arrowok="t"/>
                <v:fill type="solid"/>
              </v:shape>
            </v:group>
            <v:group style="position:absolute;left:13518;top:9262;width:10;height:20" coordorigin="13518,9262" coordsize="10,20">
              <v:shape style="position:absolute;left:13518;top:9262;width:10;height:20" coordorigin="13518,9262" coordsize="10,20" path="m13518,9281l13527,9281,13527,9262,13518,9262,13518,9281xe" filled="true" fillcolor="#000000" stroked="false">
                <v:path arrowok="t"/>
                <v:fill type="solid"/>
              </v:shape>
            </v:group>
            <v:group style="position:absolute;left:13518;top:9281;width:10;height:20" coordorigin="13518,9281" coordsize="10,20">
              <v:shape style="position:absolute;left:13518;top:9281;width:10;height:20" coordorigin="13518,9281" coordsize="10,20" path="m13518,9300l13527,9300,13527,9281,13518,9281,13518,9300xe" filled="true" fillcolor="#000000" stroked="false">
                <v:path arrowok="t"/>
                <v:fill type="solid"/>
              </v:shape>
            </v:group>
            <v:group style="position:absolute;left:13518;top:9300;width:10;height:20" coordorigin="13518,9300" coordsize="10,20">
              <v:shape style="position:absolute;left:13518;top:9300;width:10;height:20" coordorigin="13518,9300" coordsize="10,20" path="m13518,9319l13527,9319,13527,9300,13518,9300,13518,9319xe" filled="true" fillcolor="#000000" stroked="false">
                <v:path arrowok="t"/>
                <v:fill type="solid"/>
              </v:shape>
            </v:group>
            <v:group style="position:absolute;left:13518;top:9319;width:10;height:20" coordorigin="13518,9319" coordsize="10,20">
              <v:shape style="position:absolute;left:13518;top:9319;width:10;height:20" coordorigin="13518,9319" coordsize="10,20" path="m13518,9338l13527,9338,13527,9319,13518,9319,13518,9338xe" filled="true" fillcolor="#000000" stroked="false">
                <v:path arrowok="t"/>
                <v:fill type="solid"/>
              </v:shape>
            </v:group>
            <v:group style="position:absolute;left:13518;top:9338;width:10;height:20" coordorigin="13518,9338" coordsize="10,20">
              <v:shape style="position:absolute;left:13518;top:9338;width:10;height:20" coordorigin="13518,9338" coordsize="10,20" path="m13518,9358l13527,9358,13527,9338,13518,9338,13518,9358xe" filled="true" fillcolor="#000000" stroked="false">
                <v:path arrowok="t"/>
                <v:fill type="solid"/>
              </v:shape>
            </v:group>
            <v:group style="position:absolute;left:13518;top:9358;width:10;height:20" coordorigin="13518,9358" coordsize="10,20">
              <v:shape style="position:absolute;left:13518;top:9358;width:10;height:20" coordorigin="13518,9358" coordsize="10,20" path="m13518,9377l13527,9377,13527,9358,13518,9358,13518,9377xe" filled="true" fillcolor="#000000" stroked="false">
                <v:path arrowok="t"/>
                <v:fill type="solid"/>
              </v:shape>
            </v:group>
            <v:group style="position:absolute;left:13518;top:9377;width:10;height:20" coordorigin="13518,9377" coordsize="10,20">
              <v:shape style="position:absolute;left:13518;top:9377;width:10;height:20" coordorigin="13518,9377" coordsize="10,20" path="m13518,9396l13527,9396,13527,9377,13518,9377,13518,9396xe" filled="true" fillcolor="#000000" stroked="false">
                <v:path arrowok="t"/>
                <v:fill type="solid"/>
              </v:shape>
            </v:group>
            <v:group style="position:absolute;left:13518;top:9396;width:10;height:20" coordorigin="13518,9396" coordsize="10,20">
              <v:shape style="position:absolute;left:13518;top:9396;width:10;height:20" coordorigin="13518,9396" coordsize="10,20" path="m13518,9415l13527,9415,13527,9396,13518,9396,13518,9415xe" filled="true" fillcolor="#000000" stroked="false">
                <v:path arrowok="t"/>
                <v:fill type="solid"/>
              </v:shape>
            </v:group>
            <v:group style="position:absolute;left:13518;top:9415;width:10;height:20" coordorigin="13518,9415" coordsize="10,20">
              <v:shape style="position:absolute;left:13518;top:9415;width:10;height:20" coordorigin="13518,9415" coordsize="10,20" path="m13518,9434l13527,9434,13527,9415,13518,9415,13518,9434xe" filled="true" fillcolor="#000000" stroked="false">
                <v:path arrowok="t"/>
                <v:fill type="solid"/>
              </v:shape>
            </v:group>
            <v:group style="position:absolute;left:13518;top:9442;width:10;height:2" coordorigin="13518,9442" coordsize="10,2">
              <v:shape style="position:absolute;left:13518;top:9442;width:10;height:2" coordorigin="13518,9442" coordsize="10,0" path="m13518,9442l13527,9442e" filled="false" stroked="true" strokeweight=".720001pt" strokecolor="#000000">
                <v:path arrowok="t"/>
              </v:shape>
            </v:group>
            <v:group style="position:absolute;left:13518;top:9458;width:20;height:2" coordorigin="13518,9458" coordsize="20,2">
              <v:shape style="position:absolute;left:13518;top:9458;width:20;height:2" coordorigin="13518,9458" coordsize="20,0" path="m13518,9458l13537,9458e" filled="false" stroked="true" strokeweight=".96pt" strokecolor="#000000">
                <v:path arrowok="t"/>
              </v:shape>
            </v:group>
            <v:group style="position:absolute;left:13537;top:9458;width:1150;height:2" coordorigin="13537,9458" coordsize="1150,2">
              <v:shape style="position:absolute;left:13537;top:9458;width:1150;height:2" coordorigin="13537,9458" coordsize="1150,0" path="m13537,9458l14687,9458e" filled="false" stroked="true" strokeweight=".96pt" strokecolor="#000000">
                <v:path arrowok="t"/>
              </v:shape>
            </v:group>
            <v:group style="position:absolute;left:14687;top:8513;width:10;height:20" coordorigin="14687,8513" coordsize="10,20">
              <v:shape style="position:absolute;left:14687;top:8513;width:10;height:20" coordorigin="14687,8513" coordsize="10,20" path="m14687,8532l14696,8532,14696,8513,14687,8513,14687,8532xe" filled="true" fillcolor="#000000" stroked="false">
                <v:path arrowok="t"/>
                <v:fill type="solid"/>
              </v:shape>
            </v:group>
            <v:group style="position:absolute;left:14687;top:8532;width:10;height:20" coordorigin="14687,8532" coordsize="10,20">
              <v:shape style="position:absolute;left:14687;top:8532;width:10;height:20" coordorigin="14687,8532" coordsize="10,20" path="m14687,8551l14696,8551,14696,8532,14687,8532,14687,8551xe" filled="true" fillcolor="#000000" stroked="false">
                <v:path arrowok="t"/>
                <v:fill type="solid"/>
              </v:shape>
            </v:group>
            <v:group style="position:absolute;left:14687;top:8551;width:10;height:20" coordorigin="14687,8551" coordsize="10,20">
              <v:shape style="position:absolute;left:14687;top:8551;width:10;height:20" coordorigin="14687,8551" coordsize="10,20" path="m14687,8570l14696,8570,14696,8551,14687,8551,14687,8570xe" filled="true" fillcolor="#000000" stroked="false">
                <v:path arrowok="t"/>
                <v:fill type="solid"/>
              </v:shape>
            </v:group>
            <v:group style="position:absolute;left:14687;top:8570;width:10;height:20" coordorigin="14687,8570" coordsize="10,20">
              <v:shape style="position:absolute;left:14687;top:8570;width:10;height:20" coordorigin="14687,8570" coordsize="10,20" path="m14687,8590l14696,8590,14696,8570,14687,8570,14687,8590xe" filled="true" fillcolor="#000000" stroked="false">
                <v:path arrowok="t"/>
                <v:fill type="solid"/>
              </v:shape>
            </v:group>
            <v:group style="position:absolute;left:14687;top:8590;width:10;height:20" coordorigin="14687,8590" coordsize="10,20">
              <v:shape style="position:absolute;left:14687;top:8590;width:10;height:20" coordorigin="14687,8590" coordsize="10,20" path="m14687,8609l14696,8609,14696,8590,14687,8590,14687,8609xe" filled="true" fillcolor="#000000" stroked="false">
                <v:path arrowok="t"/>
                <v:fill type="solid"/>
              </v:shape>
            </v:group>
            <v:group style="position:absolute;left:14687;top:8609;width:10;height:20" coordorigin="14687,8609" coordsize="10,20">
              <v:shape style="position:absolute;left:14687;top:8609;width:10;height:20" coordorigin="14687,8609" coordsize="10,20" path="m14687,8628l14696,8628,14696,8609,14687,8609,14687,8628xe" filled="true" fillcolor="#000000" stroked="false">
                <v:path arrowok="t"/>
                <v:fill type="solid"/>
              </v:shape>
            </v:group>
            <v:group style="position:absolute;left:14687;top:8628;width:10;height:20" coordorigin="14687,8628" coordsize="10,20">
              <v:shape style="position:absolute;left:14687;top:8628;width:10;height:20" coordorigin="14687,8628" coordsize="10,20" path="m14687,8647l14696,8647,14696,8628,14687,8628,14687,8647xe" filled="true" fillcolor="#000000" stroked="false">
                <v:path arrowok="t"/>
                <v:fill type="solid"/>
              </v:shape>
            </v:group>
            <v:group style="position:absolute;left:14687;top:8647;width:10;height:20" coordorigin="14687,8647" coordsize="10,20">
              <v:shape style="position:absolute;left:14687;top:8647;width:10;height:20" coordorigin="14687,8647" coordsize="10,20" path="m14687,8666l14696,8666,14696,8647,14687,8647,14687,8666xe" filled="true" fillcolor="#000000" stroked="false">
                <v:path arrowok="t"/>
                <v:fill type="solid"/>
              </v:shape>
            </v:group>
            <v:group style="position:absolute;left:14687;top:8666;width:10;height:20" coordorigin="14687,8666" coordsize="10,20">
              <v:shape style="position:absolute;left:14687;top:8666;width:10;height:20" coordorigin="14687,8666" coordsize="10,20" path="m14687,8686l14696,8686,14696,8666,14687,8666,14687,8686xe" filled="true" fillcolor="#000000" stroked="false">
                <v:path arrowok="t"/>
                <v:fill type="solid"/>
              </v:shape>
            </v:group>
            <v:group style="position:absolute;left:14687;top:8686;width:10;height:20" coordorigin="14687,8686" coordsize="10,20">
              <v:shape style="position:absolute;left:14687;top:8686;width:10;height:20" coordorigin="14687,8686" coordsize="10,20" path="m14687,8705l14696,8705,14696,8686,14687,8686,14687,8705xe" filled="true" fillcolor="#000000" stroked="false">
                <v:path arrowok="t"/>
                <v:fill type="solid"/>
              </v:shape>
            </v:group>
            <v:group style="position:absolute;left:14687;top:8705;width:10;height:20" coordorigin="14687,8705" coordsize="10,20">
              <v:shape style="position:absolute;left:14687;top:8705;width:10;height:20" coordorigin="14687,8705" coordsize="10,20" path="m14687,8724l14696,8724,14696,8705,14687,8705,14687,8724xe" filled="true" fillcolor="#000000" stroked="false">
                <v:path arrowok="t"/>
                <v:fill type="solid"/>
              </v:shape>
            </v:group>
            <v:group style="position:absolute;left:14687;top:8724;width:10;height:20" coordorigin="14687,8724" coordsize="10,20">
              <v:shape style="position:absolute;left:14687;top:8724;width:10;height:20" coordorigin="14687,8724" coordsize="10,20" path="m14687,8743l14696,8743,14696,8724,14687,8724,14687,8743xe" filled="true" fillcolor="#000000" stroked="false">
                <v:path arrowok="t"/>
                <v:fill type="solid"/>
              </v:shape>
            </v:group>
            <v:group style="position:absolute;left:14687;top:8743;width:10;height:20" coordorigin="14687,8743" coordsize="10,20">
              <v:shape style="position:absolute;left:14687;top:8743;width:10;height:20" coordorigin="14687,8743" coordsize="10,20" path="m14687,8762l14696,8762,14696,8743,14687,8743,14687,8762xe" filled="true" fillcolor="#000000" stroked="false">
                <v:path arrowok="t"/>
                <v:fill type="solid"/>
              </v:shape>
            </v:group>
            <v:group style="position:absolute;left:14687;top:8762;width:10;height:20" coordorigin="14687,8762" coordsize="10,20">
              <v:shape style="position:absolute;left:14687;top:8762;width:10;height:20" coordorigin="14687,8762" coordsize="10,20" path="m14687,8782l14696,8782,14696,8762,14687,8762,14687,8782xe" filled="true" fillcolor="#000000" stroked="false">
                <v:path arrowok="t"/>
                <v:fill type="solid"/>
              </v:shape>
            </v:group>
            <v:group style="position:absolute;left:14687;top:8782;width:10;height:20" coordorigin="14687,8782" coordsize="10,20">
              <v:shape style="position:absolute;left:14687;top:8782;width:10;height:20" coordorigin="14687,8782" coordsize="10,20" path="m14687,8801l14696,8801,14696,8782,14687,8782,14687,8801xe" filled="true" fillcolor="#000000" stroked="false">
                <v:path arrowok="t"/>
                <v:fill type="solid"/>
              </v:shape>
            </v:group>
            <v:group style="position:absolute;left:14687;top:8801;width:10;height:20" coordorigin="14687,8801" coordsize="10,20">
              <v:shape style="position:absolute;left:14687;top:8801;width:10;height:20" coordorigin="14687,8801" coordsize="10,20" path="m14687,8820l14696,8820,14696,8801,14687,8801,14687,8820xe" filled="true" fillcolor="#000000" stroked="false">
                <v:path arrowok="t"/>
                <v:fill type="solid"/>
              </v:shape>
            </v:group>
            <v:group style="position:absolute;left:14687;top:8820;width:10;height:20" coordorigin="14687,8820" coordsize="10,20">
              <v:shape style="position:absolute;left:14687;top:8820;width:10;height:20" coordorigin="14687,8820" coordsize="10,20" path="m14687,8839l14696,8839,14696,8820,14687,8820,14687,8839xe" filled="true" fillcolor="#000000" stroked="false">
                <v:path arrowok="t"/>
                <v:fill type="solid"/>
              </v:shape>
            </v:group>
            <v:group style="position:absolute;left:14687;top:8839;width:10;height:20" coordorigin="14687,8839" coordsize="10,20">
              <v:shape style="position:absolute;left:14687;top:8839;width:10;height:20" coordorigin="14687,8839" coordsize="10,20" path="m14687,8858l14696,8858,14696,8839,14687,8839,14687,8858xe" filled="true" fillcolor="#000000" stroked="false">
                <v:path arrowok="t"/>
                <v:fill type="solid"/>
              </v:shape>
            </v:group>
            <v:group style="position:absolute;left:14687;top:8858;width:10;height:20" coordorigin="14687,8858" coordsize="10,20">
              <v:shape style="position:absolute;left:14687;top:8858;width:10;height:20" coordorigin="14687,8858" coordsize="10,20" path="m14687,8878l14696,8878,14696,8858,14687,8858,14687,8878xe" filled="true" fillcolor="#000000" stroked="false">
                <v:path arrowok="t"/>
                <v:fill type="solid"/>
              </v:shape>
            </v:group>
            <v:group style="position:absolute;left:14687;top:8878;width:10;height:20" coordorigin="14687,8878" coordsize="10,20">
              <v:shape style="position:absolute;left:14687;top:8878;width:10;height:20" coordorigin="14687,8878" coordsize="10,20" path="m14687,8897l14696,8897,14696,8878,14687,8878,14687,8897xe" filled="true" fillcolor="#000000" stroked="false">
                <v:path arrowok="t"/>
                <v:fill type="solid"/>
              </v:shape>
            </v:group>
            <v:group style="position:absolute;left:14687;top:8897;width:10;height:20" coordorigin="14687,8897" coordsize="10,20">
              <v:shape style="position:absolute;left:14687;top:8897;width:10;height:20" coordorigin="14687,8897" coordsize="10,20" path="m14687,8916l14696,8916,14696,8897,14687,8897,14687,8916xe" filled="true" fillcolor="#000000" stroked="false">
                <v:path arrowok="t"/>
                <v:fill type="solid"/>
              </v:shape>
            </v:group>
            <v:group style="position:absolute;left:14687;top:8916;width:10;height:20" coordorigin="14687,8916" coordsize="10,20">
              <v:shape style="position:absolute;left:14687;top:8916;width:10;height:20" coordorigin="14687,8916" coordsize="10,20" path="m14687,8935l14696,8935,14696,8916,14687,8916,14687,8935xe" filled="true" fillcolor="#000000" stroked="false">
                <v:path arrowok="t"/>
                <v:fill type="solid"/>
              </v:shape>
            </v:group>
            <v:group style="position:absolute;left:14687;top:8935;width:10;height:20" coordorigin="14687,8935" coordsize="10,20">
              <v:shape style="position:absolute;left:14687;top:8935;width:10;height:20" coordorigin="14687,8935" coordsize="10,20" path="m14687,8954l14696,8954,14696,8935,14687,8935,14687,8954xe" filled="true" fillcolor="#000000" stroked="false">
                <v:path arrowok="t"/>
                <v:fill type="solid"/>
              </v:shape>
            </v:group>
            <v:group style="position:absolute;left:14687;top:8954;width:10;height:20" coordorigin="14687,8954" coordsize="10,20">
              <v:shape style="position:absolute;left:14687;top:8954;width:10;height:20" coordorigin="14687,8954" coordsize="10,20" path="m14687,8974l14696,8974,14696,8954,14687,8954,14687,8974xe" filled="true" fillcolor="#000000" stroked="false">
                <v:path arrowok="t"/>
                <v:fill type="solid"/>
              </v:shape>
            </v:group>
            <v:group style="position:absolute;left:14687;top:8974;width:10;height:20" coordorigin="14687,8974" coordsize="10,20">
              <v:shape style="position:absolute;left:14687;top:8974;width:10;height:20" coordorigin="14687,8974" coordsize="10,20" path="m14687,8993l14696,8993,14696,8974,14687,8974,14687,8993xe" filled="true" fillcolor="#000000" stroked="false">
                <v:path arrowok="t"/>
                <v:fill type="solid"/>
              </v:shape>
            </v:group>
            <v:group style="position:absolute;left:14687;top:8993;width:10;height:20" coordorigin="14687,8993" coordsize="10,20">
              <v:shape style="position:absolute;left:14687;top:8993;width:10;height:20" coordorigin="14687,8993" coordsize="10,20" path="m14687,9012l14696,9012,14696,8993,14687,8993,14687,9012xe" filled="true" fillcolor="#000000" stroked="false">
                <v:path arrowok="t"/>
                <v:fill type="solid"/>
              </v:shape>
            </v:group>
            <v:group style="position:absolute;left:14687;top:9012;width:10;height:20" coordorigin="14687,9012" coordsize="10,20">
              <v:shape style="position:absolute;left:14687;top:9012;width:10;height:20" coordorigin="14687,9012" coordsize="10,20" path="m14687,9031l14696,9031,14696,9012,14687,9012,14687,9031xe" filled="true" fillcolor="#000000" stroked="false">
                <v:path arrowok="t"/>
                <v:fill type="solid"/>
              </v:shape>
            </v:group>
            <v:group style="position:absolute;left:14687;top:9031;width:10;height:20" coordorigin="14687,9031" coordsize="10,20">
              <v:shape style="position:absolute;left:14687;top:9031;width:10;height:20" coordorigin="14687,9031" coordsize="10,20" path="m14687,9050l14696,9050,14696,9031,14687,9031,14687,9050xe" filled="true" fillcolor="#000000" stroked="false">
                <v:path arrowok="t"/>
                <v:fill type="solid"/>
              </v:shape>
            </v:group>
            <v:group style="position:absolute;left:14687;top:9050;width:10;height:20" coordorigin="14687,9050" coordsize="10,20">
              <v:shape style="position:absolute;left:14687;top:9050;width:10;height:20" coordorigin="14687,9050" coordsize="10,20" path="m14687,9070l14696,9070,14696,9050,14687,9050,14687,9070xe" filled="true" fillcolor="#000000" stroked="false">
                <v:path arrowok="t"/>
                <v:fill type="solid"/>
              </v:shape>
            </v:group>
            <v:group style="position:absolute;left:14687;top:9070;width:10;height:20" coordorigin="14687,9070" coordsize="10,20">
              <v:shape style="position:absolute;left:14687;top:9070;width:10;height:20" coordorigin="14687,9070" coordsize="10,20" path="m14687,9089l14696,9089,14696,9070,14687,9070,14687,9089xe" filled="true" fillcolor="#000000" stroked="false">
                <v:path arrowok="t"/>
                <v:fill type="solid"/>
              </v:shape>
            </v:group>
            <v:group style="position:absolute;left:14687;top:9089;width:10;height:20" coordorigin="14687,9089" coordsize="10,20">
              <v:shape style="position:absolute;left:14687;top:9089;width:10;height:20" coordorigin="14687,9089" coordsize="10,20" path="m14687,9108l14696,9108,14696,9089,14687,9089,14687,9108xe" filled="true" fillcolor="#000000" stroked="false">
                <v:path arrowok="t"/>
                <v:fill type="solid"/>
              </v:shape>
            </v:group>
            <v:group style="position:absolute;left:14687;top:9108;width:10;height:20" coordorigin="14687,9108" coordsize="10,20">
              <v:shape style="position:absolute;left:14687;top:9108;width:10;height:20" coordorigin="14687,9108" coordsize="10,20" path="m14687,9127l14696,9127,14696,9108,14687,9108,14687,9127xe" filled="true" fillcolor="#000000" stroked="false">
                <v:path arrowok="t"/>
                <v:fill type="solid"/>
              </v:shape>
            </v:group>
            <v:group style="position:absolute;left:14687;top:9127;width:10;height:20" coordorigin="14687,9127" coordsize="10,20">
              <v:shape style="position:absolute;left:14687;top:9127;width:10;height:20" coordorigin="14687,9127" coordsize="10,20" path="m14687,9146l14696,9146,14696,9127,14687,9127,14687,9146xe" filled="true" fillcolor="#000000" stroked="false">
                <v:path arrowok="t"/>
                <v:fill type="solid"/>
              </v:shape>
            </v:group>
            <v:group style="position:absolute;left:14687;top:9146;width:10;height:20" coordorigin="14687,9146" coordsize="10,20">
              <v:shape style="position:absolute;left:14687;top:9146;width:10;height:20" coordorigin="14687,9146" coordsize="10,20" path="m14687,9166l14696,9166,14696,9146,14687,9146,14687,9166xe" filled="true" fillcolor="#000000" stroked="false">
                <v:path arrowok="t"/>
                <v:fill type="solid"/>
              </v:shape>
            </v:group>
            <v:group style="position:absolute;left:14687;top:9166;width:10;height:20" coordorigin="14687,9166" coordsize="10,20">
              <v:shape style="position:absolute;left:14687;top:9166;width:10;height:20" coordorigin="14687,9166" coordsize="10,20" path="m14687,9185l14696,9185,14696,9166,14687,9166,14687,9185xe" filled="true" fillcolor="#000000" stroked="false">
                <v:path arrowok="t"/>
                <v:fill type="solid"/>
              </v:shape>
            </v:group>
            <v:group style="position:absolute;left:14687;top:9185;width:10;height:20" coordorigin="14687,9185" coordsize="10,20">
              <v:shape style="position:absolute;left:14687;top:9185;width:10;height:20" coordorigin="14687,9185" coordsize="10,20" path="m14687,9204l14696,9204,14696,9185,14687,9185,14687,9204xe" filled="true" fillcolor="#000000" stroked="false">
                <v:path arrowok="t"/>
                <v:fill type="solid"/>
              </v:shape>
            </v:group>
            <v:group style="position:absolute;left:14687;top:9204;width:10;height:20" coordorigin="14687,9204" coordsize="10,20">
              <v:shape style="position:absolute;left:14687;top:9204;width:10;height:20" coordorigin="14687,9204" coordsize="10,20" path="m14687,9223l14696,9223,14696,9204,14687,9204,14687,9223xe" filled="true" fillcolor="#000000" stroked="false">
                <v:path arrowok="t"/>
                <v:fill type="solid"/>
              </v:shape>
            </v:group>
            <v:group style="position:absolute;left:14687;top:9223;width:10;height:20" coordorigin="14687,9223" coordsize="10,20">
              <v:shape style="position:absolute;left:14687;top:9223;width:10;height:20" coordorigin="14687,9223" coordsize="10,20" path="m14687,9242l14696,9242,14696,9223,14687,9223,14687,9242xe" filled="true" fillcolor="#000000" stroked="false">
                <v:path arrowok="t"/>
                <v:fill type="solid"/>
              </v:shape>
            </v:group>
            <v:group style="position:absolute;left:14687;top:9242;width:10;height:20" coordorigin="14687,9242" coordsize="10,20">
              <v:shape style="position:absolute;left:14687;top:9242;width:10;height:20" coordorigin="14687,9242" coordsize="10,20" path="m14687,9262l14696,9262,14696,9242,14687,9242,14687,9262xe" filled="true" fillcolor="#000000" stroked="false">
                <v:path arrowok="t"/>
                <v:fill type="solid"/>
              </v:shape>
            </v:group>
            <v:group style="position:absolute;left:14687;top:9262;width:10;height:20" coordorigin="14687,9262" coordsize="10,20">
              <v:shape style="position:absolute;left:14687;top:9262;width:10;height:20" coordorigin="14687,9262" coordsize="10,20" path="m14687,9281l14696,9281,14696,9262,14687,9262,14687,9281xe" filled="true" fillcolor="#000000" stroked="false">
                <v:path arrowok="t"/>
                <v:fill type="solid"/>
              </v:shape>
            </v:group>
            <v:group style="position:absolute;left:14687;top:9281;width:10;height:20" coordorigin="14687,9281" coordsize="10,20">
              <v:shape style="position:absolute;left:14687;top:9281;width:10;height:20" coordorigin="14687,9281" coordsize="10,20" path="m14687,9300l14696,9300,14696,9281,14687,9281,14687,9300xe" filled="true" fillcolor="#000000" stroked="false">
                <v:path arrowok="t"/>
                <v:fill type="solid"/>
              </v:shape>
            </v:group>
            <v:group style="position:absolute;left:14687;top:9300;width:10;height:20" coordorigin="14687,9300" coordsize="10,20">
              <v:shape style="position:absolute;left:14687;top:9300;width:10;height:20" coordorigin="14687,9300" coordsize="10,20" path="m14687,9319l14696,9319,14696,9300,14687,9300,14687,9319xe" filled="true" fillcolor="#000000" stroked="false">
                <v:path arrowok="t"/>
                <v:fill type="solid"/>
              </v:shape>
            </v:group>
            <v:group style="position:absolute;left:14687;top:9319;width:10;height:20" coordorigin="14687,9319" coordsize="10,20">
              <v:shape style="position:absolute;left:14687;top:9319;width:10;height:20" coordorigin="14687,9319" coordsize="10,20" path="m14687,9338l14696,9338,14696,9319,14687,9319,14687,9338xe" filled="true" fillcolor="#000000" stroked="false">
                <v:path arrowok="t"/>
                <v:fill type="solid"/>
              </v:shape>
            </v:group>
            <v:group style="position:absolute;left:14687;top:9338;width:10;height:20" coordorigin="14687,9338" coordsize="10,20">
              <v:shape style="position:absolute;left:14687;top:9338;width:10;height:20" coordorigin="14687,9338" coordsize="10,20" path="m14687,9358l14696,9358,14696,9338,14687,9338,14687,9358xe" filled="true" fillcolor="#000000" stroked="false">
                <v:path arrowok="t"/>
                <v:fill type="solid"/>
              </v:shape>
            </v:group>
            <v:group style="position:absolute;left:14687;top:9358;width:10;height:20" coordorigin="14687,9358" coordsize="10,20">
              <v:shape style="position:absolute;left:14687;top:9358;width:10;height:20" coordorigin="14687,9358" coordsize="10,20" path="m14687,9377l14696,9377,14696,9358,14687,9358,14687,9377xe" filled="true" fillcolor="#000000" stroked="false">
                <v:path arrowok="t"/>
                <v:fill type="solid"/>
              </v:shape>
            </v:group>
            <v:group style="position:absolute;left:14687;top:9377;width:10;height:20" coordorigin="14687,9377" coordsize="10,20">
              <v:shape style="position:absolute;left:14687;top:9377;width:10;height:20" coordorigin="14687,9377" coordsize="10,20" path="m14687,9396l14696,9396,14696,9377,14687,9377,14687,9396xe" filled="true" fillcolor="#000000" stroked="false">
                <v:path arrowok="t"/>
                <v:fill type="solid"/>
              </v:shape>
            </v:group>
            <v:group style="position:absolute;left:14687;top:9396;width:10;height:20" coordorigin="14687,9396" coordsize="10,20">
              <v:shape style="position:absolute;left:14687;top:9396;width:10;height:20" coordorigin="14687,9396" coordsize="10,20" path="m14687,9415l14696,9415,14696,9396,14687,9396,14687,9415xe" filled="true" fillcolor="#000000" stroked="false">
                <v:path arrowok="t"/>
                <v:fill type="solid"/>
              </v:shape>
            </v:group>
            <v:group style="position:absolute;left:14687;top:9415;width:10;height:20" coordorigin="14687,9415" coordsize="10,20">
              <v:shape style="position:absolute;left:14687;top:9415;width:10;height:20" coordorigin="14687,9415" coordsize="10,20" path="m14687,9434l14696,9434,14696,9415,14687,9415,14687,9434xe" filled="true" fillcolor="#000000" stroked="false">
                <v:path arrowok="t"/>
                <v:fill type="solid"/>
              </v:shape>
            </v:group>
            <v:group style="position:absolute;left:14687;top:9442;width:10;height:2" coordorigin="14687,9442" coordsize="10,2">
              <v:shape style="position:absolute;left:14687;top:9442;width:10;height:2" coordorigin="14687,9442" coordsize="10,0" path="m14687,9442l14696,9442e" filled="false" stroked="true" strokeweight=".720001pt" strokecolor="#000000">
                <v:path arrowok="t"/>
              </v:shape>
            </v:group>
            <v:group style="position:absolute;left:14687;top:9458;width:20;height:2" coordorigin="14687,9458" coordsize="20,2">
              <v:shape style="position:absolute;left:14687;top:9458;width:20;height:2" coordorigin="14687,9458" coordsize="20,0" path="m14687,9458l14706,9458e" filled="false" stroked="true" strokeweight=".96pt" strokecolor="#000000">
                <v:path arrowok="t"/>
              </v:shape>
            </v:group>
            <v:group style="position:absolute;left:14706;top:9458;width:802;height:2" coordorigin="14706,9458" coordsize="802,2">
              <v:shape style="position:absolute;left:14706;top:9458;width:802;height:2" coordorigin="14706,9458" coordsize="802,0" path="m14706,9458l15508,9458e" filled="false" stroked="true" strokeweight=".96pt" strokecolor="#000000">
                <v:path arrowok="t"/>
              </v:shape>
            </v:group>
            <w10:wrap type="none"/>
          </v:group>
        </w:pict>
      </w:r>
    </w:p>
    <w:tbl>
      <w:tblPr>
        <w:tblW w:w="0" w:type="auto"/>
        <w:jc w:val="left"/>
        <w:tblInd w:w="6549" w:type="dxa"/>
        <w:tblLayout w:type="fixed"/>
        <w:tblCellMar>
          <w:top w:w="0" w:type="dxa"/>
          <w:left w:w="0" w:type="dxa"/>
          <w:bottom w:w="0" w:type="dxa"/>
          <w:right w:w="0" w:type="dxa"/>
        </w:tblCellMar>
        <w:tblLook w:val="01E0"/>
      </w:tblPr>
      <w:tblGrid>
        <w:gridCol w:w="4540"/>
      </w:tblGrid>
      <w:tr>
        <w:trPr>
          <w:trHeight w:val="267"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独立于承诺人所拥有控制权的其他经营主体。</w:t>
            </w:r>
          </w:p>
        </w:tc>
      </w:tr>
      <w:tr>
        <w:trPr>
          <w:trHeight w:val="6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00" w:lineRule="auto" w:before="31"/>
              <w:ind w:left="200"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保证中元华电不与承诺人所拥有控制权的其他经营 主体共用一个银行账户。</w:t>
            </w:r>
          </w:p>
        </w:tc>
      </w:tr>
      <w:tr>
        <w:trPr>
          <w:trHeight w:val="956"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09" w:lineRule="auto" w:before="20"/>
              <w:ind w:left="200" w:right="225"/>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保证承诺人所拥有控制权的其他经营主体不通过违 </w:t>
            </w:r>
            <w:r>
              <w:rPr>
                <w:rFonts w:ascii="宋体" w:hAnsi="宋体" w:cs="宋体" w:eastAsia="宋体" w:hint="default"/>
                <w:spacing w:val="-2"/>
                <w:sz w:val="18"/>
                <w:szCs w:val="18"/>
              </w:rPr>
              <w:t>法、违规的方式干预中元华电的独立财务决策和资金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使用调度。</w:t>
            </w:r>
          </w:p>
        </w:tc>
      </w:tr>
      <w:tr>
        <w:trPr>
          <w:trHeight w:val="644"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00" w:lineRule="auto" w:before="20"/>
              <w:ind w:left="200"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保证中元华电的税款缴纳独立于承诺人所拥有控制 权的其他经营主体。</w:t>
            </w:r>
          </w:p>
        </w:tc>
      </w:tr>
      <w:tr>
        <w:trPr>
          <w:trHeight w:val="33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（四）机构独立</w:t>
            </w:r>
          </w:p>
        </w:tc>
      </w:tr>
      <w:tr>
        <w:trPr>
          <w:trHeight w:val="1268"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12" w:lineRule="auto" w:before="20"/>
              <w:ind w:left="200" w:right="19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保证承诺人所拥有控制权的其他经营主体与中元华 电之间不发生机构混同的情形，促使中元华电建立、 </w:t>
            </w:r>
            <w:r>
              <w:rPr>
                <w:rFonts w:ascii="宋体" w:hAnsi="宋体" w:cs="宋体" w:eastAsia="宋体" w:hint="default"/>
                <w:spacing w:val="-2"/>
                <w:sz w:val="18"/>
                <w:szCs w:val="18"/>
              </w:rPr>
              <w:t>健全股份公司法人治理结构，并拥有独立、完整的组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织机构。</w:t>
            </w:r>
          </w:p>
        </w:tc>
      </w:tr>
      <w:tr>
        <w:trPr>
          <w:trHeight w:val="1580"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除依法行使股东权利和按照在中元华电所任职务</w:t>
            </w:r>
          </w:p>
          <w:p>
            <w:pPr>
              <w:pStyle w:val="TableParagraph"/>
              <w:spacing w:line="316" w:lineRule="auto" w:before="63"/>
              <w:ind w:left="200" w:right="198"/>
              <w:jc w:val="both"/>
              <w:rPr>
                <w:rFonts w:ascii="宋体" w:hAnsi="宋体" w:cs="宋体" w:eastAsia="宋体" w:hint="default"/>
                <w:sz w:val="18"/>
                <w:szCs w:val="18"/>
              </w:rPr>
            </w:pPr>
            <w:r>
              <w:rPr>
                <w:rFonts w:ascii="宋体" w:hAnsi="宋体" w:cs="宋体" w:eastAsia="宋体" w:hint="default"/>
                <w:spacing w:val="-2"/>
                <w:sz w:val="18"/>
                <w:szCs w:val="18"/>
              </w:rPr>
              <w:t>（如有）行使相应职权外，保证不通过违法、违规的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方式干涉中元华电的股东大会、董事会、独立董事、 </w:t>
            </w:r>
            <w:r>
              <w:rPr>
                <w:rFonts w:ascii="宋体" w:hAnsi="宋体" w:cs="宋体" w:eastAsia="宋体" w:hint="default"/>
                <w:spacing w:val="-2"/>
                <w:sz w:val="18"/>
                <w:szCs w:val="18"/>
              </w:rPr>
              <w:t>监事会、总经理等依照法律、法规和公司章程独立行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使其职权。</w:t>
            </w:r>
          </w:p>
        </w:tc>
      </w:tr>
      <w:tr>
        <w:trPr>
          <w:trHeight w:val="33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（五）业务独立</w:t>
            </w:r>
          </w:p>
        </w:tc>
      </w:tr>
      <w:tr>
        <w:trPr>
          <w:trHeight w:val="1268"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12" w:lineRule="auto" w:before="20"/>
              <w:ind w:left="200"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保证中元华电开展经营活动的资产、人员、资质不 </w:t>
            </w:r>
            <w:r>
              <w:rPr>
                <w:rFonts w:ascii="宋体" w:hAnsi="宋体" w:cs="宋体" w:eastAsia="宋体" w:hint="default"/>
                <w:spacing w:val="-2"/>
                <w:sz w:val="18"/>
                <w:szCs w:val="18"/>
              </w:rPr>
              <w:t>与承诺人所拥有控制权的其他经营主体发生混同，促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使中元华电不断提高其面向市场独立自主持续经营 的能力。</w:t>
            </w:r>
          </w:p>
        </w:tc>
      </w:tr>
      <w:tr>
        <w:trPr>
          <w:trHeight w:val="880"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309" w:lineRule="auto" w:before="20"/>
              <w:ind w:left="200" w:right="22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保证承诺人除依法行使股东权利和按照在中元华电 </w:t>
            </w:r>
            <w:r>
              <w:rPr>
                <w:rFonts w:ascii="宋体" w:hAnsi="宋体" w:cs="宋体" w:eastAsia="宋体" w:hint="default"/>
                <w:spacing w:val="-2"/>
                <w:sz w:val="18"/>
                <w:szCs w:val="18"/>
              </w:rPr>
              <w:t>所任职务（如有）行使相应职权之外，不对中元华电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的业务活动进行干预。</w:t>
            </w:r>
          </w:p>
        </w:tc>
      </w:tr>
    </w:tbl>
    <w:p>
      <w:pPr>
        <w:spacing w:after="0" w:line="309" w:lineRule="auto"/>
        <w:jc w:val="both"/>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392.839996pt;margin-top:165.200043pt;width:.480022pt;height:1.74pt;mso-position-horizontal-relative:page;mso-position-vertical-relative:page;z-index:23344" type="#_x0000_t75" stroked="false">
            <v:imagedata r:id="rId140" o:title=""/>
          </v:shape>
        </w:pict>
      </w:r>
      <w:r>
        <w:rPr/>
        <w:pict>
          <v:shape style="position:absolute;margin-left:609.280029pt;margin-top:165.200043pt;width:.479992pt;height:1.74pt;mso-position-horizontal-relative:page;mso-position-vertical-relative:page;z-index:23368" type="#_x0000_t75" stroked="false">
            <v:imagedata r:id="rId140" o:title=""/>
          </v:shape>
        </w:pict>
      </w:r>
    </w:p>
    <w:tbl>
      <w:tblPr>
        <w:tblW w:w="0" w:type="auto"/>
        <w:jc w:val="left"/>
        <w:tblInd w:w="102" w:type="dxa"/>
        <w:tblLayout w:type="fixed"/>
        <w:tblCellMar>
          <w:top w:w="0" w:type="dxa"/>
          <w:left w:w="0" w:type="dxa"/>
          <w:bottom w:w="0" w:type="dxa"/>
          <w:right w:w="0" w:type="dxa"/>
        </w:tblCellMar>
        <w:tblLook w:val="01E0"/>
      </w:tblPr>
      <w:tblGrid>
        <w:gridCol w:w="1667"/>
        <w:gridCol w:w="3379"/>
        <w:gridCol w:w="1483"/>
        <w:gridCol w:w="4329"/>
        <w:gridCol w:w="1332"/>
        <w:gridCol w:w="1169"/>
        <w:gridCol w:w="738"/>
        <w:gridCol w:w="78"/>
      </w:tblGrid>
      <w:tr>
        <w:trPr>
          <w:trHeight w:val="2211" w:hRule="exact"/>
        </w:trPr>
        <w:tc>
          <w:tcPr>
            <w:tcW w:w="1667" w:type="dxa"/>
            <w:vMerge w:val="restart"/>
            <w:tcBorders>
              <w:top w:val="single" w:sz="6" w:space="0" w:color="000000"/>
              <w:left w:val="nil" w:sz="6" w:space="0" w:color="auto"/>
              <w:right w:val="single" w:sz="4" w:space="0" w:color="000000"/>
            </w:tcBorders>
            <w:shd w:val="clear" w:color="auto" w:fill="D2D2D2"/>
          </w:tcPr>
          <w:p>
            <w:pPr/>
          </w:p>
        </w:tc>
        <w:tc>
          <w:tcPr>
            <w:tcW w:w="3379" w:type="dxa"/>
            <w:tcBorders>
              <w:top w:val="single" w:sz="6" w:space="0" w:color="000000"/>
              <w:left w:val="single" w:sz="4" w:space="0" w:color="000000"/>
              <w:bottom w:val="single" w:sz="8" w:space="0" w:color="000000"/>
              <w:right w:val="single" w:sz="4" w:space="0" w:color="000000"/>
            </w:tcBorders>
          </w:tcPr>
          <w:p>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329" w:type="dxa"/>
            <w:tcBorders>
              <w:top w:val="single" w:sz="6" w:space="0" w:color="000000"/>
              <w:left w:val="single" w:sz="4" w:space="0" w:color="000000"/>
              <w:bottom w:val="single" w:sz="4" w:space="0" w:color="000000"/>
              <w:right w:val="single" w:sz="4" w:space="0" w:color="000000"/>
            </w:tcBorders>
          </w:tcPr>
          <w:p>
            <w:pPr>
              <w:pStyle w:val="TableParagraph"/>
              <w:spacing w:line="309" w:lineRule="auto" w:before="25"/>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保证尽量减少承诺人所拥有控制权的其他经营主体 </w:t>
            </w:r>
            <w:r>
              <w:rPr>
                <w:rFonts w:ascii="宋体" w:hAnsi="宋体" w:cs="宋体" w:eastAsia="宋体" w:hint="default"/>
                <w:spacing w:val="-2"/>
                <w:sz w:val="18"/>
                <w:szCs w:val="18"/>
              </w:rPr>
              <w:t>与中元华电的关联交易，无法避免的关联交易则按照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公开、公平、公正</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的原则依法进行，承诺人并将严 格遵守承诺人所出具的《关于规范关联交易的承诺 函》。</w:t>
            </w:r>
          </w:p>
          <w:p>
            <w:pPr>
              <w:pStyle w:val="TableParagraph"/>
              <w:spacing w:line="316" w:lineRule="auto" w:before="24"/>
              <w:ind w:left="103" w:right="101"/>
              <w:jc w:val="left"/>
              <w:rPr>
                <w:rFonts w:ascii="宋体" w:hAnsi="宋体" w:cs="宋体" w:eastAsia="宋体" w:hint="default"/>
                <w:sz w:val="18"/>
                <w:szCs w:val="18"/>
              </w:rPr>
            </w:pPr>
            <w:r>
              <w:rPr>
                <w:rFonts w:ascii="宋体" w:hAnsi="宋体" w:cs="宋体" w:eastAsia="宋体" w:hint="default"/>
                <w:spacing w:val="-2"/>
                <w:sz w:val="18"/>
                <w:szCs w:val="18"/>
              </w:rPr>
              <w:t>（六）保证中元华电在其他方面与承诺人所拥有控制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权的其他经营主体保持独立。</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69" w:type="dxa"/>
            <w:tcBorders>
              <w:top w:val="single" w:sz="6" w:space="0" w:color="000000"/>
              <w:left w:val="single" w:sz="4" w:space="0" w:color="000000"/>
              <w:bottom w:val="single" w:sz="8" w:space="0" w:color="000000"/>
              <w:right w:val="single" w:sz="4" w:space="0" w:color="000000"/>
            </w:tcBorders>
          </w:tcPr>
          <w:p>
            <w:pPr/>
          </w:p>
        </w:tc>
        <w:tc>
          <w:tcPr>
            <w:tcW w:w="738" w:type="dxa"/>
            <w:tcBorders>
              <w:top w:val="single" w:sz="6" w:space="0" w:color="000000"/>
              <w:left w:val="single" w:sz="4" w:space="0" w:color="000000"/>
              <w:bottom w:val="single" w:sz="8" w:space="0" w:color="000000"/>
              <w:right w:val="nil" w:sz="6" w:space="0" w:color="auto"/>
            </w:tcBorders>
          </w:tcPr>
          <w:p>
            <w:pPr/>
          </w:p>
        </w:tc>
        <w:tc>
          <w:tcPr>
            <w:tcW w:w="78" w:type="dxa"/>
            <w:tcBorders>
              <w:top w:val="nil" w:sz="6" w:space="0" w:color="auto"/>
              <w:left w:val="nil" w:sz="6" w:space="0" w:color="auto"/>
              <w:bottom w:val="single" w:sz="8" w:space="0" w:color="000000"/>
              <w:right w:val="nil" w:sz="6" w:space="0" w:color="auto"/>
            </w:tcBorders>
          </w:tcPr>
          <w:p>
            <w:pPr/>
          </w:p>
        </w:tc>
      </w:tr>
      <w:tr>
        <w:trPr>
          <w:trHeight w:val="7202" w:hRule="exact"/>
        </w:trPr>
        <w:tc>
          <w:tcPr>
            <w:tcW w:w="1667" w:type="dxa"/>
            <w:vMerge/>
            <w:tcBorders>
              <w:left w:val="nil" w:sz="6" w:space="0" w:color="auto"/>
              <w:bottom w:val="single" w:sz="8" w:space="0" w:color="000000"/>
              <w:right w:val="single" w:sz="4" w:space="0" w:color="000000"/>
            </w:tcBorders>
            <w:shd w:val="clear" w:color="auto" w:fill="D2D2D2"/>
          </w:tcPr>
          <w:p>
            <w:pPr/>
          </w:p>
        </w:tc>
        <w:tc>
          <w:tcPr>
            <w:tcW w:w="337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103" w:right="10"/>
              <w:jc w:val="left"/>
              <w:rPr>
                <w:rFonts w:ascii="宋体" w:hAnsi="宋体" w:cs="宋体" w:eastAsia="宋体" w:hint="default"/>
                <w:sz w:val="18"/>
                <w:szCs w:val="18"/>
              </w:rPr>
            </w:pPr>
            <w:r>
              <w:rPr>
                <w:rFonts w:ascii="宋体" w:hAnsi="宋体" w:cs="宋体" w:eastAsia="宋体" w:hint="default"/>
                <w:spacing w:val="-9"/>
                <w:sz w:val="18"/>
                <w:szCs w:val="18"/>
              </w:rPr>
              <w:t>凌伟民；邵久刚；奚文路；靖松；赵金龙；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李刚明；傅多；周慧艳；魏东；晏政振； </w:t>
            </w:r>
            <w:r>
              <w:rPr>
                <w:rFonts w:ascii="宋体" w:hAnsi="宋体" w:cs="宋体" w:eastAsia="宋体" w:hint="default"/>
                <w:spacing w:val="-9"/>
                <w:sz w:val="18"/>
                <w:szCs w:val="18"/>
              </w:rPr>
              <w:t>胡玉青；蒋琴琴；解海鹏；邢强；陈江生；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钱伟红；李洪刚；宋启飞；李卓君；徐福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轩；刘波；刘椿；吴桂华；缪东荣；钱树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良；深圳长润创新投资企业（有限合伙）；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江苏拓邦投资有限公司；江苏科泉高新创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业投资有限公司；常州文化科技创意发展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有限公司；常州龙城英才创业投资有限公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4" w:space="0" w:color="000000"/>
              <w:left w:val="single" w:sz="4" w:space="0" w:color="000000"/>
              <w:bottom w:val="single" w:sz="8" w:space="0" w:color="000000"/>
              <w:right w:val="single" w:sz="4" w:space="0" w:color="000000"/>
            </w:tcBorders>
          </w:tcPr>
          <w:p>
            <w:pPr>
              <w:pStyle w:val="TableParagraph"/>
              <w:spacing w:line="314" w:lineRule="auto" w:before="21"/>
              <w:ind w:left="103" w:right="75"/>
              <w:jc w:val="left"/>
              <w:rPr>
                <w:rFonts w:ascii="宋体" w:hAnsi="宋体" w:cs="宋体" w:eastAsia="宋体" w:hint="default"/>
                <w:sz w:val="18"/>
                <w:szCs w:val="18"/>
              </w:rPr>
            </w:pPr>
            <w:r>
              <w:rPr>
                <w:rFonts w:ascii="宋体" w:hAnsi="宋体" w:cs="宋体" w:eastAsia="宋体" w:hint="default"/>
                <w:sz w:val="18"/>
                <w:szCs w:val="18"/>
              </w:rPr>
              <w:t>提供信息真实、准确、完整的承诺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）承诺人已向中 </w:t>
            </w:r>
            <w:r>
              <w:rPr>
                <w:rFonts w:ascii="宋体" w:hAnsi="宋体" w:cs="宋体" w:eastAsia="宋体" w:hint="default"/>
                <w:spacing w:val="-2"/>
                <w:sz w:val="18"/>
                <w:szCs w:val="18"/>
              </w:rPr>
              <w:t>元华电及为本次交易提供审计、评估、法律及财务顾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问专业服务的中介机构提供了承诺人有关本次交易 </w:t>
            </w:r>
            <w:r>
              <w:rPr>
                <w:rFonts w:ascii="宋体" w:hAnsi="宋体" w:cs="宋体" w:eastAsia="宋体" w:hint="default"/>
                <w:spacing w:val="-2"/>
                <w:sz w:val="18"/>
                <w:szCs w:val="18"/>
              </w:rPr>
              <w:t>的相关信息和文件（包括但不限于原始书面材料、副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本材料或口头证言等），承诺人保证所提供的文件资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料的副本或复印件与正本或原件一致，且该等文件资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料的签字与印章都是真实的，该等文件的签署人业经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合法授权并有效签署该文件；保证所提供信息真实、 </w:t>
            </w:r>
            <w:r>
              <w:rPr>
                <w:rFonts w:ascii="宋体" w:hAnsi="宋体" w:cs="宋体" w:eastAsia="宋体" w:hint="default"/>
                <w:spacing w:val="-2"/>
                <w:sz w:val="18"/>
                <w:szCs w:val="18"/>
              </w:rPr>
              <w:t>准确和完整，保证不存在虚假记载、误导性陈述或者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重大遗漏，并对所提供信息的真实性、准确性和完整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）在本次交易过 </w:t>
            </w:r>
            <w:r>
              <w:rPr>
                <w:rFonts w:ascii="宋体" w:hAnsi="宋体" w:cs="宋体" w:eastAsia="宋体" w:hint="default"/>
                <w:spacing w:val="-2"/>
                <w:sz w:val="18"/>
                <w:szCs w:val="18"/>
              </w:rPr>
              <w:t>程中，承诺人将依照相关法律、法规、规章、中国证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监会和深圳证券交易所的有关规定，及时向中元华电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披露有关本次交易的信息，并保证该等信息的真实、 </w:t>
            </w:r>
            <w:r>
              <w:rPr>
                <w:rFonts w:ascii="宋体" w:hAnsi="宋体" w:cs="宋体" w:eastAsia="宋体" w:hint="default"/>
                <w:spacing w:val="-2"/>
                <w:sz w:val="18"/>
                <w:szCs w:val="18"/>
              </w:rPr>
              <w:t>准确和完整，保证该等信息不存在虚假记载、误导性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陈述或者重大遗漏，并对所提供信息的真实性、准确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性和完整性承担个别和连带的法律责任。（</w:t>
            </w:r>
            <w:r>
              <w:rPr>
                <w:rFonts w:ascii="Times New Roman" w:hAnsi="Times New Roman" w:cs="Times New Roman" w:eastAsia="Times New Roman" w:hint="default"/>
                <w:sz w:val="18"/>
                <w:szCs w:val="18"/>
              </w:rPr>
              <w:t>3</w:t>
            </w:r>
            <w:r>
              <w:rPr>
                <w:rFonts w:ascii="宋体" w:hAnsi="宋体" w:cs="宋体" w:eastAsia="宋体" w:hint="default"/>
                <w:sz w:val="18"/>
                <w:szCs w:val="18"/>
              </w:rPr>
              <w:t>）若因 承诺人提供的本次交易的相关信息和文件有虚假记 </w:t>
            </w:r>
            <w:r>
              <w:rPr>
                <w:rFonts w:ascii="宋体" w:hAnsi="宋体" w:cs="宋体" w:eastAsia="宋体" w:hint="default"/>
                <w:spacing w:val="-2"/>
                <w:sz w:val="18"/>
                <w:szCs w:val="18"/>
              </w:rPr>
              <w:t>载、误导性陈述或者重大遗漏，致使中元华电或投资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者遭受损失的，将依法承担赔偿责任。如本次交易因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涉嫌所提供或者披露的信息存在虚假记载、误导性陈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述或者重大遗漏，被司法机关立案侦查或者被中国证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监会立案调查的，在案件调查结论明确之前，将暂停</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7"/>
        <w:rPr>
          <w:rFonts w:ascii="Times New Roman" w:hAnsi="Times New Roman" w:cs="Times New Roman" w:eastAsia="Times New Roman" w:hint="default"/>
          <w:sz w:val="5"/>
          <w:szCs w:val="5"/>
        </w:rPr>
      </w:pPr>
      <w:r>
        <w:rPr/>
        <w:pict>
          <v:group style="position:absolute;margin-left:149.479996pt;margin-top:56.700008pt;width:460.55pt;height:1.45pt;mso-position-horizontal-relative:page;mso-position-vertical-relative:page;z-index:-1512664" coordorigin="2990,1134" coordsize="9211,29">
            <v:shape style="position:absolute;left:2994;top:1134;width:10;height:10" type="#_x0000_t75" stroked="false">
              <v:imagedata r:id="rId139" o:title=""/>
            </v:shape>
            <v:group style="position:absolute;left:2994;top:1139;width:3380;height:2" coordorigin="2994,1139" coordsize="3380,2">
              <v:shape style="position:absolute;left:2994;top:1139;width:3380;height:2" coordorigin="2994,1139" coordsize="3380,0" path="m2994,1139l6374,1139e" filled="false" stroked="true" strokeweight=".48pt" strokecolor="#ffffff">
                <v:path arrowok="t"/>
              </v:shape>
              <v:shape style="position:absolute;left:6374;top:1134;width:10;height:10" type="#_x0000_t75" stroked="false">
                <v:imagedata r:id="rId139" o:title=""/>
              </v:shape>
            </v:group>
            <v:group style="position:absolute;left:6374;top:1139;width:1484;height:2" coordorigin="6374,1139" coordsize="1484,2">
              <v:shape style="position:absolute;left:6374;top:1139;width:1484;height:2" coordorigin="6374,1139" coordsize="1484,0" path="m6374,1139l7857,1139e" filled="false" stroked="true" strokeweight=".48pt" strokecolor="#ffffff">
                <v:path arrowok="t"/>
              </v:shape>
            </v:group>
            <v:group style="position:absolute;left:7857;top:1139;width:4329;height:2" coordorigin="7857,1139" coordsize="4329,2">
              <v:shape style="position:absolute;left:7857;top:1139;width:4329;height:2" coordorigin="7857,1139" coordsize="4329,0" path="m7857,1139l12186,1139e" filled="false" stroked="true" strokeweight=".48pt" strokecolor="#000000">
                <v:path arrowok="t"/>
              </v:shape>
            </v:group>
            <v:group style="position:absolute;left:12186;top:1139;width:10;height:2" coordorigin="12186,1139" coordsize="10,2">
              <v:shape style="position:absolute;left:12186;top:1139;width:10;height:2" coordorigin="12186,1139" coordsize="10,0" path="m12186,1139l12195,1139e" filled="false" stroked="true" strokeweight=".48pt" strokecolor="#000000">
                <v:path arrowok="t"/>
              </v:shape>
            </v:group>
            <v:group style="position:absolute;left:2994;top:1144;width:10;height:20" coordorigin="2994,1144" coordsize="10,20">
              <v:shape style="position:absolute;left:2994;top:1144;width:10;height:20" coordorigin="2994,1144" coordsize="10,20" path="m2994,1163l3004,1163,3004,1144,2994,1144,2994,1163xe" filled="true" fillcolor="#000000" stroked="false">
                <v:path arrowok="t"/>
                <v:fill type="solid"/>
              </v:shape>
            </v:group>
            <w10:wrap type="none"/>
          </v:group>
        </w:pict>
      </w:r>
      <w:r>
        <w:rPr/>
        <w:pict>
          <v:group style="position:absolute;margin-left:675.640015pt;margin-top:56.700008pt;width:100pt;height:.5pt;mso-position-horizontal-relative:page;mso-position-vertical-relative:page;z-index:-1512640" coordorigin="13513,1134" coordsize="2000,10">
            <v:shape style="position:absolute;left:13518;top:1134;width:10;height:10" type="#_x0000_t75" stroked="false">
              <v:imagedata r:id="rId139" o:title=""/>
            </v:shape>
            <v:group style="position:absolute;left:13518;top:1139;width:1170;height:2" coordorigin="13518,1139" coordsize="1170,2">
              <v:shape style="position:absolute;left:13518;top:1139;width:1170;height:2" coordorigin="13518,1139" coordsize="1170,0" path="m13518,1139l14687,1139e" filled="false" stroked="true" strokeweight=".48pt" strokecolor="#ffffff">
                <v:path arrowok="t"/>
              </v:shape>
              <v:shape style="position:absolute;left:14687;top:1134;width:10;height:10" type="#_x0000_t75" stroked="false">
                <v:imagedata r:id="rId139" o:title=""/>
              </v:shape>
            </v:group>
            <v:group style="position:absolute;left:14687;top:1139;width:821;height:2" coordorigin="14687,1139" coordsize="821,2">
              <v:shape style="position:absolute;left:14687;top:1139;width:821;height:2" coordorigin="14687,1139" coordsize="821,0" path="m14687,1139l15508,1139e" filled="false" stroked="true" strokeweight=".48pt" strokecolor="#ffffff">
                <v:path arrowok="t"/>
              </v:shape>
            </v:group>
            <w10:wrap type="none"/>
          </v:group>
        </w:pict>
      </w:r>
      <w:r>
        <w:rPr/>
        <w:pict>
          <v:shape style="position:absolute;margin-left:318.679993pt;margin-top:229.76001pt;width:.48003pt;height:.1pt;mso-position-horizontal-relative:page;mso-position-vertical-relative:page;z-index:23440" type="#_x0000_t75" stroked="false">
            <v:imagedata r:id="rId139" o:title=""/>
          </v:shape>
        </w:pict>
      </w:r>
      <w:r>
        <w:rPr/>
        <w:pict>
          <v:shape style="position:absolute;margin-left:392.839996pt;margin-top:229.76001pt;width:.48003pt;height:.1pt;mso-position-horizontal-relative:page;mso-position-vertical-relative:page;z-index:23464" type="#_x0000_t75" stroked="false">
            <v:imagedata r:id="rId139" o:title=""/>
          </v:shape>
        </w:pict>
      </w:r>
      <w:r>
        <w:rPr/>
        <w:pict>
          <v:shape style="position:absolute;margin-left:609.280029pt;margin-top:229.76001pt;width:.48pt;height:.1pt;mso-position-horizontal-relative:page;mso-position-vertical-relative:page;z-index:23488" type="#_x0000_t75" stroked="false">
            <v:imagedata r:id="rId139" o:title=""/>
          </v:shape>
        </w:pict>
      </w:r>
      <w:r>
        <w:rPr/>
        <w:pict>
          <v:shape style="position:absolute;margin-left:675.880005pt;margin-top:229.76001pt;width:.48pt;height:.1pt;mso-position-horizontal-relative:page;mso-position-vertical-relative:page;z-index:23512" type="#_x0000_t75" stroked="false">
            <v:imagedata r:id="rId139" o:title=""/>
          </v:shape>
        </w:pict>
      </w:r>
      <w:r>
        <w:rPr/>
        <w:pict>
          <v:shape style="position:absolute;margin-left:734.339966pt;margin-top:229.76001pt;width:.48pt;height:.1pt;mso-position-horizontal-relative:page;mso-position-vertical-relative:page;z-index:23536" type="#_x0000_t75" stroked="false">
            <v:imagedata r:id="rId139" o:title=""/>
          </v:shape>
        </w:pict>
      </w:r>
      <w:r>
        <w:rPr/>
        <w:pict>
          <v:shape style="position:absolute;margin-left:318.679993pt;margin-top:418.019989pt;width:.48003pt;height:.1pt;mso-position-horizontal-relative:page;mso-position-vertical-relative:page;z-index:23560" type="#_x0000_t75" stroked="false">
            <v:imagedata r:id="rId139" o:title=""/>
          </v:shape>
        </w:pict>
      </w:r>
      <w:r>
        <w:rPr/>
        <w:pict>
          <v:shape style="position:absolute;margin-left:392.839996pt;margin-top:418.019989pt;width:.48003pt;height:.1pt;mso-position-horizontal-relative:page;mso-position-vertical-relative:page;z-index:23584" type="#_x0000_t75" stroked="false">
            <v:imagedata r:id="rId139" o:title=""/>
          </v:shape>
        </w:pict>
      </w:r>
      <w:r>
        <w:rPr/>
        <w:pict>
          <v:shape style="position:absolute;margin-left:609.280029pt;margin-top:418.019989pt;width:.48pt;height:.1pt;mso-position-horizontal-relative:page;mso-position-vertical-relative:page;z-index:23608" type="#_x0000_t75" stroked="false">
            <v:imagedata r:id="rId139" o:title=""/>
          </v:shape>
        </w:pict>
      </w:r>
      <w:r>
        <w:rPr/>
        <w:pict>
          <v:shape style="position:absolute;margin-left:675.880005pt;margin-top:418.019989pt;width:.48pt;height:.1pt;mso-position-horizontal-relative:page;mso-position-vertical-relative:page;z-index:23632" type="#_x0000_t75" stroked="false">
            <v:imagedata r:id="rId139" o:title=""/>
          </v:shape>
        </w:pict>
      </w:r>
      <w:r>
        <w:rPr/>
        <w:pict>
          <v:shape style="position:absolute;margin-left:734.339966pt;margin-top:418.019989pt;width:.48pt;height:.1pt;mso-position-horizontal-relative:page;mso-position-vertical-relative:page;z-index:23656" type="#_x0000_t75" stroked="false">
            <v:imagedata r:id="rId139" o:title=""/>
          </v:shape>
        </w:pict>
      </w:r>
      <w:r>
        <w:rPr/>
        <w:pict>
          <v:shape style="position:absolute;margin-left:318.679993pt;margin-top:481.440002pt;width:.48003pt;height:.1pt;mso-position-horizontal-relative:page;mso-position-vertical-relative:page;z-index:23680" type="#_x0000_t75" stroked="false">
            <v:imagedata r:id="rId139" o:title=""/>
          </v:shape>
        </w:pict>
      </w:r>
      <w:r>
        <w:rPr/>
        <w:pict>
          <v:shape style="position:absolute;margin-left:392.839996pt;margin-top:481.440002pt;width:.48003pt;height:.1pt;mso-position-horizontal-relative:page;mso-position-vertical-relative:page;z-index:23704" type="#_x0000_t75" stroked="false">
            <v:imagedata r:id="rId139" o:title=""/>
          </v:shape>
        </w:pict>
      </w:r>
      <w:r>
        <w:rPr/>
        <w:pict>
          <v:shape style="position:absolute;margin-left:609.280029pt;margin-top:481.440002pt;width:.48pt;height:.1pt;mso-position-horizontal-relative:page;mso-position-vertical-relative:page;z-index:23728" type="#_x0000_t75" stroked="false">
            <v:imagedata r:id="rId139" o:title=""/>
          </v:shape>
        </w:pict>
      </w:r>
      <w:r>
        <w:rPr/>
        <w:pict>
          <v:shape style="position:absolute;margin-left:675.880005pt;margin-top:481.440002pt;width:.48pt;height:.1pt;mso-position-horizontal-relative:page;mso-position-vertical-relative:page;z-index:23752" type="#_x0000_t75" stroked="false">
            <v:imagedata r:id="rId139" o:title=""/>
          </v:shape>
        </w:pict>
      </w:r>
      <w:r>
        <w:rPr/>
        <w:pict>
          <v:shape style="position:absolute;margin-left:734.339966pt;margin-top:481.440002pt;width:.48pt;height:.1pt;mso-position-horizontal-relative:page;mso-position-vertical-relative:page;z-index:23776" type="#_x0000_t75" stroked="false">
            <v:imagedata r:id="rId139"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816"/>
      </w:tblGrid>
      <w:tr>
        <w:trPr>
          <w:trHeight w:val="3447"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2" w:lineRule="auto" w:before="34"/>
              <w:ind w:left="103" w:right="75"/>
              <w:jc w:val="left"/>
              <w:rPr>
                <w:rFonts w:ascii="宋体" w:hAnsi="宋体" w:cs="宋体" w:eastAsia="宋体" w:hint="default"/>
                <w:sz w:val="18"/>
                <w:szCs w:val="18"/>
              </w:rPr>
            </w:pPr>
            <w:r>
              <w:rPr>
                <w:rFonts w:ascii="宋体" w:hAnsi="宋体" w:cs="宋体" w:eastAsia="宋体" w:hint="default"/>
                <w:sz w:val="18"/>
                <w:szCs w:val="18"/>
              </w:rPr>
              <w:t>转让其在中元华电拥有权益的股份。（</w:t>
            </w:r>
            <w:r>
              <w:rPr>
                <w:rFonts w:ascii="Times New Roman" w:hAnsi="Times New Roman" w:cs="Times New Roman" w:eastAsia="Times New Roman" w:hint="default"/>
                <w:sz w:val="18"/>
                <w:szCs w:val="18"/>
              </w:rPr>
              <w:t>4</w:t>
            </w:r>
            <w:r>
              <w:rPr>
                <w:rFonts w:ascii="宋体" w:hAnsi="宋体" w:cs="宋体" w:eastAsia="宋体" w:hint="default"/>
                <w:sz w:val="18"/>
                <w:szCs w:val="18"/>
              </w:rPr>
              <w:t>）为确保上 </w:t>
            </w:r>
            <w:r>
              <w:rPr>
                <w:rFonts w:ascii="宋体" w:hAnsi="宋体" w:cs="宋体" w:eastAsia="宋体" w:hint="default"/>
                <w:spacing w:val="-2"/>
                <w:sz w:val="18"/>
                <w:szCs w:val="18"/>
              </w:rPr>
              <w:t>述承诺履行，在上述事实被中国证监会、证券交易所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或有权司法机关认定后，且承诺人履行上述承诺前， 承诺人将中止从中元华电处领取应向承诺人发放的 税后工资、现金红利</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；亦不通过任何方式转让 承诺人直接或间接所持的中元华电的股份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，但 为履行上述承诺而进行的转让除外。（</w:t>
            </w:r>
            <w:r>
              <w:rPr>
                <w:rFonts w:ascii="Times New Roman" w:hAnsi="Times New Roman" w:cs="Times New Roman" w:eastAsia="Times New Roman" w:hint="default"/>
                <w:sz w:val="18"/>
                <w:szCs w:val="18"/>
              </w:rPr>
              <w:t>5</w:t>
            </w:r>
            <w:r>
              <w:rPr>
                <w:rFonts w:ascii="宋体" w:hAnsi="宋体" w:cs="宋体" w:eastAsia="宋体" w:hint="default"/>
                <w:sz w:val="18"/>
                <w:szCs w:val="18"/>
              </w:rPr>
              <w:t>）本承诺函 为承诺人的真实意思表示，对承诺人具有法律约束 </w:t>
            </w:r>
            <w:r>
              <w:rPr>
                <w:rFonts w:ascii="宋体" w:hAnsi="宋体" w:cs="宋体" w:eastAsia="宋体" w:hint="default"/>
                <w:spacing w:val="-2"/>
                <w:sz w:val="18"/>
                <w:szCs w:val="18"/>
              </w:rPr>
              <w:t>力。承诺人将自愿接受监管机关、社会公众及投资者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的监督，积极采取合法措施履行本承诺，并依法承担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相应责任。</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816"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r>
      <w:tr>
        <w:trPr>
          <w:trHeight w:val="3765" w:hRule="exact"/>
        </w:trPr>
        <w:tc>
          <w:tcPr>
            <w:tcW w:w="1662" w:type="dxa"/>
            <w:vMerge/>
            <w:tcBorders>
              <w:left w:val="nil" w:sz="6" w:space="0" w:color="auto"/>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12953"/>
                  <wp:effectExtent l="0" t="0" r="0" b="0"/>
                  <wp:docPr id="527" name="image107.png" descr=""/>
                  <wp:cNvGraphicFramePr>
                    <a:graphicFrameLocks noChangeAspect="1"/>
                  </wp:cNvGraphicFramePr>
                  <a:graphic>
                    <a:graphicData uri="http://schemas.openxmlformats.org/drawingml/2006/picture">
                      <pic:pic>
                        <pic:nvPicPr>
                          <pic:cNvPr id="528" name="image107.png"/>
                          <pic:cNvPicPr/>
                        </pic:nvPicPr>
                        <pic:blipFill>
                          <a:blip r:embed="rId125" cstate="print"/>
                          <a:stretch>
                            <a:fillRect/>
                          </a:stretch>
                        </pic:blipFill>
                        <pic:spPr>
                          <a:xfrm>
                            <a:off x="0" y="0"/>
                            <a:ext cx="6095"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108" w:right="12"/>
              <w:jc w:val="both"/>
              <w:rPr>
                <w:rFonts w:ascii="宋体" w:hAnsi="宋体" w:cs="宋体" w:eastAsia="宋体" w:hint="default"/>
                <w:sz w:val="18"/>
                <w:szCs w:val="18"/>
              </w:rPr>
            </w:pPr>
            <w:r>
              <w:rPr>
                <w:rFonts w:ascii="宋体" w:hAnsi="宋体" w:cs="宋体" w:eastAsia="宋体" w:hint="default"/>
                <w:spacing w:val="-9"/>
                <w:sz w:val="18"/>
                <w:szCs w:val="18"/>
              </w:rPr>
              <w:t>邓志刚；王永业；张小波；施闯；袁建国；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陈西平；尹力光；姚弄潮；黄伟兵；尹健；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陈志兵</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4" w:lineRule="auto" w:before="11"/>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关于本次交易的信息披露和申请文件无虚假记载、误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导性陈述或者重大遗漏的承诺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）中元华电为本次 </w:t>
            </w:r>
            <w:r>
              <w:rPr>
                <w:rFonts w:ascii="宋体" w:hAnsi="宋体" w:cs="宋体" w:eastAsia="宋体" w:hint="default"/>
                <w:spacing w:val="-2"/>
                <w:sz w:val="18"/>
                <w:szCs w:val="18"/>
              </w:rPr>
              <w:t>交易所提供或者披露的信息、申请文件不存在虚假记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）若中元华电因 </w:t>
            </w:r>
            <w:r>
              <w:rPr>
                <w:rFonts w:ascii="宋体" w:hAnsi="宋体" w:cs="宋体" w:eastAsia="宋体" w:hint="default"/>
                <w:spacing w:val="-2"/>
                <w:sz w:val="18"/>
                <w:szCs w:val="18"/>
              </w:rPr>
              <w:t>涉嫌在本次交易中提供或者披露的信息、申请文件存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在虚假记载、误导性陈述或者重大遗漏，被司法机关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立案侦查或者被中国证监会立案调查的，在案件调查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结论明确之前，承诺人将暂停转让所持有的中元华电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股票。（</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）本承诺函为承诺人的真实意思表示，对 承诺人具有法律约束力。承诺人将自愿接受监管机 </w:t>
            </w:r>
            <w:r>
              <w:rPr>
                <w:rFonts w:ascii="宋体" w:hAnsi="宋体" w:cs="宋体" w:eastAsia="宋体" w:hint="default"/>
                <w:spacing w:val="-2"/>
                <w:sz w:val="18"/>
                <w:szCs w:val="18"/>
              </w:rPr>
              <w:t>关、社会公众及投资者的监督，积极采取合法措施履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行本承诺，并依法承担相应责任。</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9" w:lineRule="auto"/>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1268" w:hRule="exact"/>
        </w:trPr>
        <w:tc>
          <w:tcPr>
            <w:tcW w:w="1662" w:type="dxa"/>
            <w:vMerge/>
            <w:tcBorders>
              <w:left w:val="nil" w:sz="6" w:space="0" w:color="auto"/>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2954"/>
                  <wp:effectExtent l="0" t="0" r="0" b="0"/>
                  <wp:docPr id="529" name="image107.png" descr=""/>
                  <wp:cNvGraphicFramePr>
                    <a:graphicFrameLocks noChangeAspect="1"/>
                  </wp:cNvGraphicFramePr>
                  <a:graphic>
                    <a:graphicData uri="http://schemas.openxmlformats.org/drawingml/2006/picture">
                      <pic:pic>
                        <pic:nvPicPr>
                          <pic:cNvPr id="530" name="image107.png"/>
                          <pic:cNvPicPr/>
                        </pic:nvPicPr>
                        <pic:blipFill>
                          <a:blip r:embed="rId125" cstate="print"/>
                          <a:stretch>
                            <a:fillRect/>
                          </a:stretch>
                        </pic:blipFill>
                        <pic:spPr>
                          <a:xfrm>
                            <a:off x="0" y="0"/>
                            <a:ext cx="6096" cy="12954"/>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8" w:right="0"/>
              <w:jc w:val="left"/>
              <w:rPr>
                <w:rFonts w:ascii="宋体" w:hAnsi="宋体" w:cs="宋体" w:eastAsia="宋体" w:hint="default"/>
                <w:sz w:val="18"/>
                <w:szCs w:val="18"/>
              </w:rPr>
            </w:pPr>
            <w:r>
              <w:rPr>
                <w:rFonts w:ascii="宋体" w:hAnsi="宋体" w:cs="宋体" w:eastAsia="宋体" w:hint="default"/>
                <w:sz w:val="18"/>
                <w:szCs w:val="18"/>
              </w:rPr>
              <w:t>江苏世轩科技股份有限公司</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本次交易申请文件中承诺人披露或提供的信息是真 </w:t>
            </w:r>
            <w:r>
              <w:rPr>
                <w:rFonts w:ascii="宋体" w:hAnsi="宋体" w:cs="宋体" w:eastAsia="宋体" w:hint="default"/>
                <w:spacing w:val="-2"/>
                <w:sz w:val="18"/>
                <w:szCs w:val="18"/>
              </w:rPr>
              <w:t>实、准确、完整的，若该等信息存在虚假记载、误导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性陈述或重大遗漏的，承诺人依法承担相应的法律责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956"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2953"/>
                  <wp:effectExtent l="0" t="0" r="0" b="0"/>
                  <wp:docPr id="531" name="image107.png" descr=""/>
                  <wp:cNvGraphicFramePr>
                    <a:graphicFrameLocks noChangeAspect="1"/>
                  </wp:cNvGraphicFramePr>
                  <a:graphic>
                    <a:graphicData uri="http://schemas.openxmlformats.org/drawingml/2006/picture">
                      <pic:pic>
                        <pic:nvPicPr>
                          <pic:cNvPr id="532" name="image107.png"/>
                          <pic:cNvPicPr/>
                        </pic:nvPicPr>
                        <pic:blipFill>
                          <a:blip r:embed="rId125" cstate="print"/>
                          <a:stretch>
                            <a:fillRect/>
                          </a:stretch>
                        </pic:blipFill>
                        <pic:spPr>
                          <a:xfrm>
                            <a:off x="0" y="0"/>
                            <a:ext cx="6096"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徐福轩</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世轩科技与常州市鼎泰投资实业有限公司协商解除</w:t>
            </w:r>
          </w:p>
          <w:p>
            <w:pPr>
              <w:pStyle w:val="TableParagraph"/>
              <w:spacing w:line="316" w:lineRule="auto" w:before="76"/>
              <w:ind w:left="103" w:right="11"/>
              <w:jc w:val="left"/>
              <w:rPr>
                <w:rFonts w:ascii="宋体" w:hAnsi="宋体" w:cs="宋体" w:eastAsia="宋体" w:hint="default"/>
                <w:sz w:val="18"/>
                <w:szCs w:val="18"/>
              </w:rPr>
            </w:pPr>
            <w:r>
              <w:rPr>
                <w:rFonts w:ascii="宋体" w:hAnsi="宋体" w:cs="宋体" w:eastAsia="宋体" w:hint="default"/>
                <w:spacing w:val="-12"/>
                <w:sz w:val="18"/>
                <w:szCs w:val="18"/>
              </w:rPr>
              <w:t>《房产买卖意向书》，并已就解约事宜签署《协议书》，</w:t>
            </w:r>
            <w:r>
              <w:rPr>
                <w:rFonts w:ascii="宋体" w:hAnsi="宋体" w:cs="宋体" w:eastAsia="宋体" w:hint="default"/>
                <w:sz w:val="18"/>
                <w:szCs w:val="18"/>
              </w:rPr>
              <w:t> 鼎泰实业根据《协议书》之约定应向世轩科技返还购</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318.679993pt;margin-top:244.899979pt;width:.479786pt;height:.1pt;mso-position-horizontal-relative:page;mso-position-vertical-relative:page;z-index:23800" type="#_x0000_t75" stroked="false">
            <v:imagedata r:id="rId139" o:title=""/>
          </v:shape>
        </w:pict>
      </w:r>
      <w:r>
        <w:rPr/>
        <w:pict>
          <v:shape style="position:absolute;margin-left:392.839996pt;margin-top:244.899979pt;width:.479786pt;height:.1pt;mso-position-horizontal-relative:page;mso-position-vertical-relative:page;z-index:23824" type="#_x0000_t75" stroked="false">
            <v:imagedata r:id="rId139" o:title=""/>
          </v:shape>
        </w:pict>
      </w:r>
      <w:r>
        <w:rPr/>
        <w:pict>
          <v:shape style="position:absolute;margin-left:609.280029pt;margin-top:244.899979pt;width:.479756pt;height:.1pt;mso-position-horizontal-relative:page;mso-position-vertical-relative:page;z-index:23848" type="#_x0000_t75" stroked="false">
            <v:imagedata r:id="rId139" o:title=""/>
          </v:shape>
        </w:pict>
      </w:r>
      <w:r>
        <w:rPr/>
        <w:pict>
          <v:shape style="position:absolute;margin-left:675.880005pt;margin-top:244.899979pt;width:.479756pt;height:.1pt;mso-position-horizontal-relative:page;mso-position-vertical-relative:page;z-index:23872" type="#_x0000_t75" stroked="false">
            <v:imagedata r:id="rId139" o:title=""/>
          </v:shape>
        </w:pict>
      </w:r>
      <w:r>
        <w:rPr/>
        <w:pict>
          <v:shape style="position:absolute;margin-left:734.339966pt;margin-top:244.899979pt;width:.479756pt;height:.1pt;mso-position-horizontal-relative:page;mso-position-vertical-relative:page;z-index:23896" type="#_x0000_t75" stroked="false">
            <v:imagedata r:id="rId139"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3776"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00" w:lineRule="auto" w:before="25"/>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房预付款人民币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万元。基于上述事实，徐福轩 作为世轩科技的股东，作出如下承诺：（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）如鼎泰 </w:t>
            </w:r>
            <w:r>
              <w:rPr>
                <w:rFonts w:ascii="宋体" w:hAnsi="宋体" w:cs="宋体" w:eastAsia="宋体" w:hint="default"/>
                <w:spacing w:val="-7"/>
                <w:sz w:val="18"/>
                <w:szCs w:val="18"/>
              </w:rPr>
              <w:t>实业未能于《协议书》中约定的第一次还款日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即</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2015</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前向世轩科技全额支付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万元，本</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人保证就鼎泰实业应付未付款项由本人于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日前向世轩科技清偿完毕。（</w:t>
            </w:r>
            <w:r>
              <w:rPr>
                <w:rFonts w:ascii="Times New Roman" w:hAnsi="Times New Roman" w:cs="Times New Roman" w:eastAsia="Times New Roman" w:hint="default"/>
                <w:sz w:val="18"/>
                <w:szCs w:val="18"/>
              </w:rPr>
              <w:t>2</w:t>
            </w:r>
            <w:r>
              <w:rPr>
                <w:rFonts w:ascii="宋体" w:hAnsi="宋体" w:cs="宋体" w:eastAsia="宋体" w:hint="default"/>
                <w:sz w:val="18"/>
                <w:szCs w:val="18"/>
              </w:rPr>
              <w:t>）如鼎泰实业未</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能于《协议书》中约定的第二次还款日</w:t>
            </w:r>
            <w:r>
              <w:rPr>
                <w:rFonts w:ascii="Times New Roman" w:hAnsi="Times New Roman" w:cs="Times New Roman" w:eastAsia="Times New Roman" w:hint="default"/>
                <w:sz w:val="18"/>
                <w:szCs w:val="18"/>
              </w:rPr>
              <w:t>(</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前向世轩科技全额支付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万元，本人保证</w:t>
            </w:r>
          </w:p>
          <w:p>
            <w:pPr>
              <w:pStyle w:val="TableParagraph"/>
              <w:spacing w:line="307" w:lineRule="auto" w:before="63"/>
              <w:ind w:left="103" w:right="11"/>
              <w:jc w:val="left"/>
              <w:rPr>
                <w:rFonts w:ascii="宋体" w:hAnsi="宋体" w:cs="宋体" w:eastAsia="宋体" w:hint="default"/>
                <w:sz w:val="18"/>
                <w:szCs w:val="18"/>
              </w:rPr>
            </w:pPr>
            <w:r>
              <w:rPr>
                <w:rFonts w:ascii="宋体" w:hAnsi="宋体" w:cs="宋体" w:eastAsia="宋体" w:hint="default"/>
                <w:sz w:val="18"/>
                <w:szCs w:val="18"/>
              </w:rPr>
              <w:t>就鼎泰实业应付未付款项由本人于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2"/>
                <w:sz w:val="18"/>
                <w:szCs w:val="18"/>
              </w:rPr>
              <w:t>日前向世轩科技清偿完毕。（</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）本函一经本人签署，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即对本人构成有效的、合法的、不可撤销的、具有约</w:t>
            </w:r>
            <w:r>
              <w:rPr>
                <w:rFonts w:ascii="宋体" w:hAnsi="宋体" w:cs="宋体" w:eastAsia="宋体" w:hint="default"/>
                <w:sz w:val="18"/>
                <w:szCs w:val="18"/>
              </w:rPr>
              <w:t> 束力的责任。</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tc>
        <w:tc>
          <w:tcPr>
            <w:tcW w:w="78" w:type="dxa"/>
            <w:tcBorders>
              <w:top w:val="nil" w:sz="6" w:space="0" w:color="auto"/>
              <w:left w:val="nil" w:sz="6" w:space="0" w:color="auto"/>
              <w:bottom w:val="single" w:sz="8" w:space="0" w:color="000000"/>
              <w:right w:val="nil" w:sz="6" w:space="0" w:color="auto"/>
            </w:tcBorders>
          </w:tcPr>
          <w:p>
            <w:pPr/>
          </w:p>
        </w:tc>
      </w:tr>
      <w:tr>
        <w:trPr>
          <w:trHeight w:val="4389"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nil" w:sz="6" w:space="0" w:color="auto"/>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2953"/>
                  <wp:effectExtent l="0" t="0" r="0" b="0"/>
                  <wp:docPr id="533" name="image107.png" descr=""/>
                  <wp:cNvGraphicFramePr>
                    <a:graphicFrameLocks noChangeAspect="1"/>
                  </wp:cNvGraphicFramePr>
                  <a:graphic>
                    <a:graphicData uri="http://schemas.openxmlformats.org/drawingml/2006/picture">
                      <pic:pic>
                        <pic:nvPicPr>
                          <pic:cNvPr id="534" name="image107.png"/>
                          <pic:cNvPicPr/>
                        </pic:nvPicPr>
                        <pic:blipFill>
                          <a:blip r:embed="rId125" cstate="print"/>
                          <a:stretch>
                            <a:fillRect/>
                          </a:stretch>
                        </pic:blipFill>
                        <pic:spPr>
                          <a:xfrm>
                            <a:off x="0" y="0"/>
                            <a:ext cx="6096"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108" w:right="101"/>
              <w:jc w:val="both"/>
              <w:rPr>
                <w:rFonts w:ascii="宋体" w:hAnsi="宋体" w:cs="宋体" w:eastAsia="宋体" w:hint="default"/>
                <w:sz w:val="18"/>
                <w:szCs w:val="18"/>
              </w:rPr>
            </w:pPr>
            <w:r>
              <w:rPr>
                <w:rFonts w:ascii="宋体" w:hAnsi="宋体" w:cs="宋体" w:eastAsia="宋体" w:hint="default"/>
                <w:spacing w:val="-5"/>
                <w:sz w:val="18"/>
                <w:szCs w:val="18"/>
              </w:rPr>
              <w:t>邓志刚；王永业；张小波；陈西平；尹力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光；姚弄潮；黄伟兵；尹健；刘屹；卢春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明；陈志兵</w:t>
            </w:r>
          </w:p>
        </w:tc>
        <w:tc>
          <w:tcPr>
            <w:tcW w:w="1483"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00"/>
              <w:jc w:val="left"/>
              <w:rPr>
                <w:rFonts w:ascii="宋体" w:hAnsi="宋体" w:cs="宋体" w:eastAsia="宋体" w:hint="default"/>
                <w:sz w:val="18"/>
                <w:szCs w:val="18"/>
              </w:rPr>
            </w:pPr>
            <w:r>
              <w:rPr>
                <w:rFonts w:ascii="宋体" w:hAnsi="宋体" w:cs="宋体" w:eastAsia="宋体" w:hint="default"/>
                <w:spacing w:val="-2"/>
                <w:sz w:val="18"/>
                <w:szCs w:val="18"/>
              </w:rPr>
              <w:t>如本次交易所提供或披露的信息涉嫌虚假记载、误导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性陈述或者重大遗漏，被司法机关立案侦查或者被中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国证监会立案调查的，在形成调查结论以前，不转让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在该中元华电拥有权益的股份，并于收到立案稽查通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知的两个交易日内将暂停转让的书面申请和股票账 </w:t>
            </w:r>
            <w:r>
              <w:rPr>
                <w:rFonts w:ascii="宋体" w:hAnsi="宋体" w:cs="宋体" w:eastAsia="宋体" w:hint="default"/>
                <w:spacing w:val="-2"/>
                <w:sz w:val="18"/>
                <w:szCs w:val="18"/>
              </w:rPr>
              <w:t>户提交中元华电董事会，由董事会代本人向证券交易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所和登记结算公司申请锁定；若未能在两个交易日内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提交锁定申请的，授权董事会核实后直接向证券交易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所和登记结算公司报送本人的身份信息和账户信息 </w:t>
            </w:r>
            <w:r>
              <w:rPr>
                <w:rFonts w:ascii="宋体" w:hAnsi="宋体" w:cs="宋体" w:eastAsia="宋体" w:hint="default"/>
                <w:spacing w:val="-2"/>
                <w:sz w:val="18"/>
                <w:szCs w:val="18"/>
              </w:rPr>
              <w:t>并申请锁定；若董事会未向证券交易所和登记结算公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司报送本人的身份信息和账户信息的，授权证券交易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所和登记结算公司直接锁定相关股份。如调查结论发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现存在违法违规情节，本人承诺锁定股份自愿用于相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关投资者赔偿安排。</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318.679993pt;margin-top:276.100006pt;width:.48003pt;height:.1pt;mso-position-horizontal-relative:page;mso-position-vertical-relative:page;z-index:23920" type="#_x0000_t75" stroked="false">
            <v:imagedata r:id="rId141" o:title=""/>
          </v:shape>
        </w:pict>
      </w:r>
      <w:r>
        <w:rPr/>
        <w:pict>
          <v:shape style="position:absolute;margin-left:392.839996pt;margin-top:276.100006pt;width:.48003pt;height:.1pt;mso-position-horizontal-relative:page;mso-position-vertical-relative:page;z-index:23944" type="#_x0000_t75" stroked="false">
            <v:imagedata r:id="rId141" o:title=""/>
          </v:shape>
        </w:pict>
      </w:r>
      <w:r>
        <w:rPr/>
        <w:pict>
          <v:shape style="position:absolute;margin-left:609.280029pt;margin-top:276.100006pt;width:.48pt;height:.1pt;mso-position-horizontal-relative:page;mso-position-vertical-relative:page;z-index:23968" type="#_x0000_t75" stroked="false">
            <v:imagedata r:id="rId141" o:title=""/>
          </v:shape>
        </w:pict>
      </w:r>
      <w:r>
        <w:rPr/>
        <w:pict>
          <v:shape style="position:absolute;margin-left:675.880005pt;margin-top:276.100006pt;width:.48pt;height:.1pt;mso-position-horizontal-relative:page;mso-position-vertical-relative:page;z-index:23992" type="#_x0000_t75" stroked="false">
            <v:imagedata r:id="rId141" o:title=""/>
          </v:shape>
        </w:pict>
      </w:r>
      <w:r>
        <w:rPr/>
        <w:pict>
          <v:shape style="position:absolute;margin-left:734.339966pt;margin-top:276.100006pt;width:.48pt;height:.1pt;mso-position-horizontal-relative:page;mso-position-vertical-relative:page;z-index:24016" type="#_x0000_t75" stroked="false">
            <v:imagedata r:id="rId141"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4400"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6" w:lineRule="auto"/>
              <w:ind w:left="108" w:right="10"/>
              <w:jc w:val="left"/>
              <w:rPr>
                <w:rFonts w:ascii="宋体" w:hAnsi="宋体" w:cs="宋体" w:eastAsia="宋体" w:hint="default"/>
                <w:sz w:val="18"/>
                <w:szCs w:val="18"/>
              </w:rPr>
            </w:pPr>
            <w:r>
              <w:rPr>
                <w:rFonts w:ascii="宋体" w:hAnsi="宋体" w:cs="宋体" w:eastAsia="宋体" w:hint="default"/>
                <w:sz w:val="18"/>
                <w:szCs w:val="18"/>
              </w:rPr>
              <w:t>凌伟民；邵久刚；奚文路；靖松；傅多； </w:t>
            </w:r>
            <w:r>
              <w:rPr>
                <w:rFonts w:ascii="宋体" w:hAnsi="宋体" w:cs="宋体" w:eastAsia="宋体" w:hint="default"/>
                <w:spacing w:val="-9"/>
                <w:sz w:val="18"/>
                <w:szCs w:val="18"/>
              </w:rPr>
              <w:t>赵金龙；李刚明；周慧艳；魏东；晏政振；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胡玉青；蒋琴琴；解海鹏；邢强；陈江生；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钱伟红；李洪刚；宋启飞；李卓君；徐福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轩；刘波；刘椿；吴桂华；缪东荣；钱树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良；深圳长润创新投资企业（有限合伙）；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江苏拓邦投资有限公司；江苏科泉高新创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业投资有限公司；常州文化科技创意发展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有限公司；常州龙城英才创业投资有限公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6" w:lineRule="auto" w:before="25"/>
              <w:ind w:left="103" w:right="100"/>
              <w:jc w:val="left"/>
              <w:rPr>
                <w:rFonts w:ascii="宋体" w:hAnsi="宋体" w:cs="宋体" w:eastAsia="宋体" w:hint="default"/>
                <w:sz w:val="18"/>
                <w:szCs w:val="18"/>
              </w:rPr>
            </w:pPr>
            <w:r>
              <w:rPr>
                <w:rFonts w:ascii="宋体" w:hAnsi="宋体" w:cs="宋体" w:eastAsia="宋体" w:hint="default"/>
                <w:spacing w:val="-2"/>
                <w:sz w:val="18"/>
                <w:szCs w:val="18"/>
              </w:rPr>
              <w:t>如本次交易所提供或披露的信息涉嫌虚假记载、误导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性陈述或者重大遗漏，被司法机关立案侦查或者被中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国证监会立案调查的，在形成调查结论以前，不转让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在该中元华电拥有权益的股份，并于收到立案稽查通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知的两个交易日内将暂停转让的书面申请和股票账 </w:t>
            </w:r>
            <w:r>
              <w:rPr>
                <w:rFonts w:ascii="宋体" w:hAnsi="宋体" w:cs="宋体" w:eastAsia="宋体" w:hint="default"/>
                <w:spacing w:val="-2"/>
                <w:sz w:val="18"/>
                <w:szCs w:val="18"/>
              </w:rPr>
              <w:t>户提交中元华电董事会，由董事会代本人向证券交易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所和登记结算公司申请锁定；若未能在两个交易日内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提交锁定申请的，授权董事会核实后直接向证券交易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所和登记结算公司报送本人的身份信息和账户信息 </w:t>
            </w:r>
            <w:r>
              <w:rPr>
                <w:rFonts w:ascii="宋体" w:hAnsi="宋体" w:cs="宋体" w:eastAsia="宋体" w:hint="default"/>
                <w:spacing w:val="-2"/>
                <w:sz w:val="18"/>
                <w:szCs w:val="18"/>
              </w:rPr>
              <w:t>并申请锁定；若董事会未向证券交易所和登记结算公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司报送本人的身份信息和账户信息的，授权证券交易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所和登记结算公司直接锁定相关股份。如调查结论发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现存在违法违规情节，本人承诺锁定股份自愿用于相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关投资者赔偿安排。</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78" w:type="dxa"/>
            <w:tcBorders>
              <w:top w:val="nil" w:sz="6" w:space="0" w:color="auto"/>
              <w:left w:val="nil" w:sz="6" w:space="0" w:color="auto"/>
              <w:bottom w:val="single" w:sz="8" w:space="0" w:color="000000"/>
              <w:right w:val="nil" w:sz="6" w:space="0" w:color="auto"/>
            </w:tcBorders>
          </w:tcPr>
          <w:p>
            <w:pPr/>
          </w:p>
        </w:tc>
      </w:tr>
      <w:tr>
        <w:trPr>
          <w:trHeight w:val="3453"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2953"/>
                  <wp:effectExtent l="0" t="0" r="0" b="0"/>
                  <wp:docPr id="535" name="image107.png" descr=""/>
                  <wp:cNvGraphicFramePr>
                    <a:graphicFrameLocks noChangeAspect="1"/>
                  </wp:cNvGraphicFramePr>
                  <a:graphic>
                    <a:graphicData uri="http://schemas.openxmlformats.org/drawingml/2006/picture">
                      <pic:pic>
                        <pic:nvPicPr>
                          <pic:cNvPr id="536" name="image107.png"/>
                          <pic:cNvPicPr/>
                        </pic:nvPicPr>
                        <pic:blipFill>
                          <a:blip r:embed="rId125" cstate="print"/>
                          <a:stretch>
                            <a:fillRect/>
                          </a:stretch>
                        </pic:blipFill>
                        <pic:spPr>
                          <a:xfrm>
                            <a:off x="0" y="0"/>
                            <a:ext cx="6096"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徐福轩；傅多</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103" w:right="108"/>
              <w:jc w:val="left"/>
              <w:rPr>
                <w:rFonts w:ascii="宋体" w:hAnsi="宋体" w:cs="宋体" w:eastAsia="宋体" w:hint="default"/>
                <w:sz w:val="18"/>
                <w:szCs w:val="18"/>
              </w:rPr>
            </w:pPr>
            <w:r>
              <w:rPr>
                <w:rFonts w:ascii="宋体" w:hAnsi="宋体" w:cs="宋体" w:eastAsia="宋体" w:hint="default"/>
                <w:sz w:val="18"/>
                <w:szCs w:val="18"/>
              </w:rPr>
              <w:t>业绩承诺及补偿 安排</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07" w:lineRule="auto" w:before="1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4,687.50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 诺净利润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5,859.40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 </w:t>
            </w:r>
            <w:r>
              <w:rPr>
                <w:rFonts w:ascii="Times New Roman" w:hAnsi="Times New Roman" w:cs="Times New Roman" w:eastAsia="Times New Roman" w:hint="default"/>
                <w:sz w:val="18"/>
                <w:szCs w:val="18"/>
              </w:rPr>
              <w:t>7,324.20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万元如目标公司在业绩承诺年度内实际净利 润未达到当年度承诺净利润的，徐福轩、傅多应对中 </w:t>
            </w:r>
            <w:r>
              <w:rPr>
                <w:rFonts w:ascii="宋体" w:hAnsi="宋体" w:cs="宋体" w:eastAsia="宋体" w:hint="default"/>
                <w:spacing w:val="-2"/>
                <w:sz w:val="18"/>
                <w:szCs w:val="18"/>
              </w:rPr>
              <w:t>元华电进行业绩补偿，补偿的方式及次序如下：（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股份补偿；（</w:t>
            </w:r>
            <w:r>
              <w:rPr>
                <w:rFonts w:ascii="Times New Roman" w:hAnsi="Times New Roman" w:cs="Times New Roman" w:eastAsia="Times New Roman" w:hint="default"/>
                <w:sz w:val="18"/>
                <w:szCs w:val="18"/>
              </w:rPr>
              <w:t>2</w:t>
            </w:r>
            <w:r>
              <w:rPr>
                <w:rFonts w:ascii="宋体" w:hAnsi="宋体" w:cs="宋体" w:eastAsia="宋体" w:hint="default"/>
                <w:sz w:val="18"/>
                <w:szCs w:val="18"/>
              </w:rPr>
              <w:t>）现金补偿。股份补偿是指徐福轩、 傅多以其本次认购的股份进行补偿，即中元华电以总 价人民币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元的价格回购徐福轩、傅多应予补偿的股 份。现金补偿是指如徐福轩、傅多届时持有的本次认 购的股份不足以补偿中元华电，对于差额部分，徐福 轩、傅多将以现金方式对中元华电予以补偿。</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149.720001pt;margin-top:321.700012pt;width:.479998pt;height:1.26pt;mso-position-horizontal-relative:page;mso-position-vertical-relative:page;z-index:24040" type="#_x0000_t75" stroked="false">
            <v:imagedata r:id="rId138" o:title=""/>
          </v:shape>
        </w:pict>
      </w:r>
      <w:r>
        <w:rPr/>
        <w:pict>
          <v:shape style="position:absolute;margin-left:318.679993pt;margin-top:321.700012pt;width:.480013pt;height:1.26pt;mso-position-horizontal-relative:page;mso-position-vertical-relative:page;z-index:24064" type="#_x0000_t75" stroked="false">
            <v:imagedata r:id="rId138" o:title=""/>
          </v:shape>
        </w:pict>
      </w:r>
      <w:r>
        <w:rPr/>
        <w:pict>
          <v:shape style="position:absolute;margin-left:392.839996pt;margin-top:321.700012pt;width:.480013pt;height:1.26pt;mso-position-horizontal-relative:page;mso-position-vertical-relative:page;z-index:24088" type="#_x0000_t75" stroked="false">
            <v:imagedata r:id="rId138" o:title=""/>
          </v:shape>
        </w:pict>
      </w:r>
      <w:r>
        <w:rPr/>
        <w:pict>
          <v:shape style="position:absolute;margin-left:609.280029pt;margin-top:321.700012pt;width:.479983pt;height:1.26pt;mso-position-horizontal-relative:page;mso-position-vertical-relative:page;z-index:24112" type="#_x0000_t75" stroked="false">
            <v:imagedata r:id="rId138" o:title=""/>
          </v:shape>
        </w:pict>
      </w:r>
      <w:r>
        <w:rPr/>
        <w:pict>
          <v:shape style="position:absolute;margin-left:675.880005pt;margin-top:321.700012pt;width:.479983pt;height:1.26pt;mso-position-horizontal-relative:page;mso-position-vertical-relative:page;z-index:24136" type="#_x0000_t75" stroked="false">
            <v:imagedata r:id="rId138" o:title=""/>
          </v:shape>
        </w:pict>
      </w:r>
      <w:r>
        <w:rPr/>
        <w:pict>
          <v:shape style="position:absolute;margin-left:734.339966pt;margin-top:321.700012pt;width:.479983pt;height:1.26pt;mso-position-horizontal-relative:page;mso-position-vertical-relative:page;z-index:24160" type="#_x0000_t75" stroked="false">
            <v:imagedata r:id="rId138" o:title=""/>
          </v:shape>
        </w:pict>
      </w:r>
      <w:r>
        <w:rPr/>
        <w:pict>
          <v:shape style="position:absolute;margin-left:149.720001pt;margin-top:400.720032pt;width:.479998pt;height:1.26pt;mso-position-horizontal-relative:page;mso-position-vertical-relative:page;z-index:24184" type="#_x0000_t75" stroked="false">
            <v:imagedata r:id="rId138" o:title=""/>
          </v:shape>
        </w:pict>
      </w:r>
      <w:r>
        <w:rPr/>
        <w:pict>
          <v:shape style="position:absolute;margin-left:318.679993pt;margin-top:400.720032pt;width:.480013pt;height:1.26pt;mso-position-horizontal-relative:page;mso-position-vertical-relative:page;z-index:24208" type="#_x0000_t75" stroked="false">
            <v:imagedata r:id="rId138" o:title=""/>
          </v:shape>
        </w:pict>
      </w:r>
      <w:r>
        <w:rPr/>
        <w:pict>
          <v:shape style="position:absolute;margin-left:392.839996pt;margin-top:400.720032pt;width:.480013pt;height:1.26pt;mso-position-horizontal-relative:page;mso-position-vertical-relative:page;z-index:24232" type="#_x0000_t75" stroked="false">
            <v:imagedata r:id="rId138" o:title=""/>
          </v:shape>
        </w:pict>
      </w:r>
      <w:r>
        <w:rPr/>
        <w:pict>
          <v:shape style="position:absolute;margin-left:609.280029pt;margin-top:400.720032pt;width:.479983pt;height:1.26pt;mso-position-horizontal-relative:page;mso-position-vertical-relative:page;z-index:24256" type="#_x0000_t75" stroked="false">
            <v:imagedata r:id="rId138" o:title=""/>
          </v:shape>
        </w:pict>
      </w:r>
      <w:r>
        <w:rPr/>
        <w:pict>
          <v:shape style="position:absolute;margin-left:675.880005pt;margin-top:400.720032pt;width:.479983pt;height:1.26pt;mso-position-horizontal-relative:page;mso-position-vertical-relative:page;z-index:24280" type="#_x0000_t75" stroked="false">
            <v:imagedata r:id="rId138" o:title=""/>
          </v:shape>
        </w:pict>
      </w:r>
      <w:r>
        <w:rPr/>
        <w:pict>
          <v:shape style="position:absolute;margin-left:734.339966pt;margin-top:400.720032pt;width:.479983pt;height:1.26pt;mso-position-horizontal-relative:page;mso-position-vertical-relative:page;z-index:24304" type="#_x0000_t75" stroked="false">
            <v:imagedata r:id="rId138" o:title=""/>
          </v:shape>
        </w:pict>
      </w:r>
      <w:r>
        <w:rPr/>
        <w:pict>
          <v:shape style="position:absolute;margin-left:149.720001pt;margin-top:479.76001pt;width:.479997pt;height:1.2pt;mso-position-horizontal-relative:page;mso-position-vertical-relative:page;z-index:24328" type="#_x0000_t75" stroked="false">
            <v:imagedata r:id="rId136" o:title=""/>
          </v:shape>
        </w:pict>
      </w:r>
      <w:r>
        <w:rPr/>
        <w:pict>
          <v:shape style="position:absolute;margin-left:318.679993pt;margin-top:479.76001pt;width:.480012pt;height:1.2pt;mso-position-horizontal-relative:page;mso-position-vertical-relative:page;z-index:24352" type="#_x0000_t75" stroked="false">
            <v:imagedata r:id="rId136" o:title=""/>
          </v:shape>
        </w:pict>
      </w:r>
      <w:r>
        <w:rPr/>
        <w:pict>
          <v:shape style="position:absolute;margin-left:392.839996pt;margin-top:479.76001pt;width:.480012pt;height:1.2pt;mso-position-horizontal-relative:page;mso-position-vertical-relative:page;z-index:24376" type="#_x0000_t75" stroked="false">
            <v:imagedata r:id="rId136" o:title=""/>
          </v:shape>
        </w:pict>
      </w:r>
      <w:r>
        <w:rPr/>
        <w:pict>
          <v:shape style="position:absolute;margin-left:609.280029pt;margin-top:479.76001pt;width:.479982pt;height:1.2pt;mso-position-horizontal-relative:page;mso-position-vertical-relative:page;z-index:24400" type="#_x0000_t75" stroked="false">
            <v:imagedata r:id="rId136" o:title=""/>
          </v:shape>
        </w:pict>
      </w:r>
      <w:r>
        <w:rPr/>
        <w:pict>
          <v:shape style="position:absolute;margin-left:675.880005pt;margin-top:479.76001pt;width:.479982pt;height:1.2pt;mso-position-horizontal-relative:page;mso-position-vertical-relative:page;z-index:24424" type="#_x0000_t75" stroked="false">
            <v:imagedata r:id="rId136" o:title=""/>
          </v:shape>
        </w:pict>
      </w:r>
      <w:r>
        <w:rPr/>
        <w:pict>
          <v:shape style="position:absolute;margin-left:734.339966pt;margin-top:479.76001pt;width:.479982pt;height:1.2pt;mso-position-horizontal-relative:page;mso-position-vertical-relative:page;z-index:24448" type="#_x0000_t75" stroked="false">
            <v:imagedata r:id="rId136"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5336" w:hRule="exact"/>
        </w:trPr>
        <w:tc>
          <w:tcPr>
            <w:tcW w:w="1662" w:type="dxa"/>
            <w:vMerge w:val="restart"/>
            <w:tcBorders>
              <w:top w:val="single" w:sz="6"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108" w:right="12"/>
              <w:jc w:val="left"/>
              <w:rPr>
                <w:rFonts w:ascii="宋体" w:hAnsi="宋体" w:cs="宋体" w:eastAsia="宋体" w:hint="default"/>
                <w:sz w:val="18"/>
                <w:szCs w:val="18"/>
              </w:rPr>
            </w:pPr>
            <w:r>
              <w:rPr>
                <w:rFonts w:ascii="宋体" w:hAnsi="宋体" w:cs="宋体" w:eastAsia="宋体" w:hint="default"/>
                <w:spacing w:val="-9"/>
                <w:sz w:val="18"/>
                <w:szCs w:val="18"/>
              </w:rPr>
              <w:t>陈西平；邓志刚；刘屹；卢春明；王永业；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尹健；尹力光；张小波</w:t>
            </w: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103" w:right="108"/>
              <w:jc w:val="left"/>
              <w:rPr>
                <w:rFonts w:ascii="宋体" w:hAnsi="宋体" w:cs="宋体" w:eastAsia="宋体" w:hint="default"/>
                <w:sz w:val="18"/>
                <w:szCs w:val="18"/>
              </w:rPr>
            </w:pPr>
            <w:r>
              <w:rPr>
                <w:rFonts w:ascii="宋体" w:hAnsi="宋体" w:cs="宋体" w:eastAsia="宋体" w:hint="default"/>
                <w:sz w:val="18"/>
                <w:szCs w:val="18"/>
              </w:rPr>
              <w:t>关于同业竞争的 承诺</w:t>
            </w: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4" w:lineRule="auto" w:before="2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、本人及本人控制和可以施加重大影响的其他企业 目前没有以任何形式从事与发行人及发行人控股企 业的主营业务构成或可能构成直接或间接竞争关系 的业务或活动；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、本人在作为发行人的实际控制人 </w:t>
            </w:r>
            <w:r>
              <w:rPr>
                <w:rFonts w:ascii="宋体" w:hAnsi="宋体" w:cs="宋体" w:eastAsia="宋体" w:hint="default"/>
                <w:spacing w:val="-2"/>
                <w:sz w:val="18"/>
                <w:szCs w:val="18"/>
              </w:rPr>
              <w:t>期间，保证本人及本人控制和可以施加重大影响的其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他企业不在中国境内外以任何形式直接或间接从事 与发行人主营业务或者主营产品相竞争或者构成竞 争威胁的业务活动，包括但不限于在中国境内外投 </w:t>
            </w:r>
            <w:r>
              <w:rPr>
                <w:rFonts w:ascii="宋体" w:hAnsi="宋体" w:cs="宋体" w:eastAsia="宋体" w:hint="default"/>
                <w:spacing w:val="-2"/>
                <w:sz w:val="18"/>
                <w:szCs w:val="18"/>
              </w:rPr>
              <w:t>资、收购、兼并与发行人主营业务或者主要产品相同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或者相似的公司、企业或者其他经济组织；</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w:t>
            </w:r>
            <w:r>
              <w:rPr>
                <w:rFonts w:ascii="宋体" w:hAnsi="宋体" w:cs="宋体" w:eastAsia="宋体" w:hint="default"/>
                <w:spacing w:val="-2"/>
                <w:sz w:val="18"/>
                <w:szCs w:val="18"/>
              </w:rPr>
              <w:t>将不会利用实际控制人地位，通过其他任何途径或方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式损害发行人及发行人其他股东的合法利益。签字承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诺人兹同意：签字承诺人因违反上述承诺而所获的利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益及权益将归发行人及其控股企业所有；签字承诺人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同意承担并赔偿因违反上述承诺而给发行人及其控 </w:t>
            </w:r>
            <w:r>
              <w:rPr>
                <w:rFonts w:ascii="宋体" w:hAnsi="宋体" w:cs="宋体" w:eastAsia="宋体" w:hint="default"/>
                <w:spacing w:val="-2"/>
                <w:sz w:val="18"/>
                <w:szCs w:val="18"/>
              </w:rPr>
              <w:t>股企业造成的一切经济损失，以及发行人及其控股企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业为主张其经济损失而支出的所有费用。</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103" w:right="89"/>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78" w:type="dxa"/>
            <w:tcBorders>
              <w:top w:val="nil" w:sz="6" w:space="0" w:color="auto"/>
              <w:left w:val="nil" w:sz="6" w:space="0" w:color="auto"/>
              <w:bottom w:val="single" w:sz="8" w:space="0" w:color="000000"/>
              <w:right w:val="nil" w:sz="6" w:space="0" w:color="auto"/>
            </w:tcBorders>
          </w:tcPr>
          <w:p>
            <w:pPr/>
          </w:p>
        </w:tc>
      </w:tr>
      <w:tr>
        <w:trPr>
          <w:trHeight w:val="1580"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8" w:right="101"/>
              <w:jc w:val="left"/>
              <w:rPr>
                <w:rFonts w:ascii="宋体" w:hAnsi="宋体" w:cs="宋体" w:eastAsia="宋体" w:hint="default"/>
                <w:sz w:val="18"/>
                <w:szCs w:val="18"/>
              </w:rPr>
            </w:pPr>
            <w:r>
              <w:rPr>
                <w:rFonts w:ascii="宋体" w:hAnsi="宋体" w:cs="宋体" w:eastAsia="宋体" w:hint="default"/>
                <w:spacing w:val="-5"/>
                <w:sz w:val="18"/>
                <w:szCs w:val="18"/>
              </w:rPr>
              <w:t>陈西平；邓志刚；王永业；尹力光；张小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波</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r>
              <w:rPr>
                <w:rFonts w:ascii="宋体" w:hAnsi="宋体" w:cs="宋体" w:eastAsia="宋体" w:hint="default"/>
                <w:sz w:val="18"/>
                <w:szCs w:val="18"/>
              </w:rPr>
              <w:t> 司股份总数的百分之二十五；在离职后六个月内，不 转让所持有的公司股份。</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1580" w:hRule="exact"/>
        </w:trPr>
        <w:tc>
          <w:tcPr>
            <w:tcW w:w="1662" w:type="dxa"/>
            <w:vMerge w:val="restart"/>
            <w:tcBorders>
              <w:top w:val="single" w:sz="8" w:space="0" w:color="000000"/>
              <w:left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尹力光</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r>
              <w:rPr>
                <w:rFonts w:ascii="宋体" w:hAnsi="宋体" w:cs="宋体" w:eastAsia="宋体" w:hint="default"/>
                <w:sz w:val="18"/>
                <w:szCs w:val="18"/>
              </w:rPr>
              <w:t> 司股份总数的百分之二十五；在离职后六个月内，不 转让所持有的公司股份。</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958"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尹健</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4"/>
        <w:rPr>
          <w:rFonts w:ascii="Times New Roman" w:hAnsi="Times New Roman" w:cs="Times New Roman" w:eastAsia="Times New Roman" w:hint="default"/>
          <w:sz w:val="3"/>
          <w:szCs w:val="3"/>
        </w:rPr>
      </w:pPr>
      <w:r>
        <w:rPr/>
        <w:pict>
          <v:shape style="position:absolute;margin-left:318.679993pt;margin-top:104.180008pt;width:.48003pt;height:.1pt;mso-position-horizontal-relative:page;mso-position-vertical-relative:page;z-index:24472" type="#_x0000_t75" stroked="false">
            <v:imagedata r:id="rId142" o:title=""/>
          </v:shape>
        </w:pict>
      </w:r>
      <w:r>
        <w:rPr/>
        <w:pict>
          <v:shape style="position:absolute;margin-left:392.839996pt;margin-top:104.180008pt;width:.48003pt;height:.1pt;mso-position-horizontal-relative:page;mso-position-vertical-relative:page;z-index:24496" type="#_x0000_t75" stroked="false">
            <v:imagedata r:id="rId142" o:title=""/>
          </v:shape>
        </w:pict>
      </w:r>
      <w:r>
        <w:rPr/>
        <w:pict>
          <v:shape style="position:absolute;margin-left:609.280029pt;margin-top:104.180008pt;width:.48pt;height:.1pt;mso-position-horizontal-relative:page;mso-position-vertical-relative:page;z-index:24520" type="#_x0000_t75" stroked="false">
            <v:imagedata r:id="rId142" o:title=""/>
          </v:shape>
        </w:pict>
      </w:r>
      <w:r>
        <w:rPr/>
        <w:pict>
          <v:shape style="position:absolute;margin-left:675.880005pt;margin-top:104.180008pt;width:.48pt;height:.1pt;mso-position-horizontal-relative:page;mso-position-vertical-relative:page;z-index:24544" type="#_x0000_t75" stroked="false">
            <v:imagedata r:id="rId142" o:title=""/>
          </v:shape>
        </w:pict>
      </w:r>
      <w:r>
        <w:rPr/>
        <w:pict>
          <v:shape style="position:absolute;margin-left:734.339966pt;margin-top:104.180008pt;width:.48pt;height:.1pt;mso-position-horizontal-relative:page;mso-position-vertical-relative:page;z-index:24568" type="#_x0000_t75" stroked="false">
            <v:imagedata r:id="rId142" o:title=""/>
          </v:shape>
        </w:pict>
      </w:r>
      <w:r>
        <w:rPr/>
        <w:pict>
          <v:shape style="position:absolute;margin-left:149.720001pt;margin-top:182.000015pt;width:.479998pt;height:1.26pt;mso-position-horizontal-relative:page;mso-position-vertical-relative:page;z-index:24592" type="#_x0000_t75" stroked="false">
            <v:imagedata r:id="rId138" o:title=""/>
          </v:shape>
        </w:pict>
      </w:r>
      <w:r>
        <w:rPr/>
        <w:pict>
          <v:shape style="position:absolute;margin-left:318.679993pt;margin-top:182.000015pt;width:.480013pt;height:1.26pt;mso-position-horizontal-relative:page;mso-position-vertical-relative:page;z-index:24616" type="#_x0000_t75" stroked="false">
            <v:imagedata r:id="rId138" o:title=""/>
          </v:shape>
        </w:pict>
      </w:r>
      <w:r>
        <w:rPr/>
        <w:pict>
          <v:shape style="position:absolute;margin-left:392.839996pt;margin-top:182.000015pt;width:.480013pt;height:1.26pt;mso-position-horizontal-relative:page;mso-position-vertical-relative:page;z-index:24640" type="#_x0000_t75" stroked="false">
            <v:imagedata r:id="rId138" o:title=""/>
          </v:shape>
        </w:pict>
      </w:r>
      <w:r>
        <w:rPr/>
        <w:pict>
          <v:shape style="position:absolute;margin-left:609.280029pt;margin-top:182.000015pt;width:.479983pt;height:1.26pt;mso-position-horizontal-relative:page;mso-position-vertical-relative:page;z-index:24664" type="#_x0000_t75" stroked="false">
            <v:imagedata r:id="rId138" o:title=""/>
          </v:shape>
        </w:pict>
      </w:r>
      <w:r>
        <w:rPr/>
        <w:pict>
          <v:shape style="position:absolute;margin-left:675.880005pt;margin-top:182.000015pt;width:.479983pt;height:1.26pt;mso-position-horizontal-relative:page;mso-position-vertical-relative:page;z-index:24688" type="#_x0000_t75" stroked="false">
            <v:imagedata r:id="rId138" o:title=""/>
          </v:shape>
        </w:pict>
      </w:r>
      <w:r>
        <w:rPr/>
        <w:pict>
          <v:shape style="position:absolute;margin-left:734.339966pt;margin-top:182.000015pt;width:.479983pt;height:1.26pt;mso-position-horizontal-relative:page;mso-position-vertical-relative:page;z-index:24712" type="#_x0000_t75" stroked="false">
            <v:imagedata r:id="rId138" o:title=""/>
          </v:shape>
        </w:pict>
      </w:r>
      <w:r>
        <w:rPr/>
        <w:pict>
          <v:shape style="position:absolute;margin-left:149.720001pt;margin-top:261.040009pt;width:.479997pt;height:1.2pt;mso-position-horizontal-relative:page;mso-position-vertical-relative:page;z-index:24736" type="#_x0000_t75" stroked="false">
            <v:imagedata r:id="rId136" o:title=""/>
          </v:shape>
        </w:pict>
      </w:r>
      <w:r>
        <w:rPr/>
        <w:pict>
          <v:shape style="position:absolute;margin-left:318.679993pt;margin-top:261.040009pt;width:.480012pt;height:1.2pt;mso-position-horizontal-relative:page;mso-position-vertical-relative:page;z-index:24760" type="#_x0000_t75" stroked="false">
            <v:imagedata r:id="rId136" o:title=""/>
          </v:shape>
        </w:pict>
      </w:r>
      <w:r>
        <w:rPr/>
        <w:pict>
          <v:shape style="position:absolute;margin-left:392.839996pt;margin-top:261.040009pt;width:.480012pt;height:1.2pt;mso-position-horizontal-relative:page;mso-position-vertical-relative:page;z-index:24784" type="#_x0000_t75" stroked="false">
            <v:imagedata r:id="rId136" o:title=""/>
          </v:shape>
        </w:pict>
      </w:r>
      <w:r>
        <w:rPr/>
        <w:pict>
          <v:shape style="position:absolute;margin-left:609.280029pt;margin-top:261.040009pt;width:.479982pt;height:1.2pt;mso-position-horizontal-relative:page;mso-position-vertical-relative:page;z-index:24808" type="#_x0000_t75" stroked="false">
            <v:imagedata r:id="rId136" o:title=""/>
          </v:shape>
        </w:pict>
      </w:r>
      <w:r>
        <w:rPr/>
        <w:pict>
          <v:shape style="position:absolute;margin-left:675.880005pt;margin-top:261.040009pt;width:.479982pt;height:1.2pt;mso-position-horizontal-relative:page;mso-position-vertical-relative:page;z-index:24832" type="#_x0000_t75" stroked="false">
            <v:imagedata r:id="rId136" o:title=""/>
          </v:shape>
        </w:pict>
      </w:r>
      <w:r>
        <w:rPr/>
        <w:pict>
          <v:shape style="position:absolute;margin-left:734.339966pt;margin-top:261.040009pt;width:.479982pt;height:1.2pt;mso-position-horizontal-relative:page;mso-position-vertical-relative:page;z-index:24856" type="#_x0000_t75" stroked="false">
            <v:imagedata r:id="rId136" o:title=""/>
          </v:shape>
        </w:pict>
      </w:r>
      <w:r>
        <w:rPr/>
        <w:pict>
          <v:shape style="position:absolute;margin-left:318.679993pt;margin-top:340.000031pt;width:.480031pt;height:.24pt;mso-position-horizontal-relative:page;mso-position-vertical-relative:page;z-index:24880" type="#_x0000_t75" stroked="false">
            <v:imagedata r:id="rId142" o:title=""/>
          </v:shape>
        </w:pict>
      </w:r>
      <w:r>
        <w:rPr/>
        <w:pict>
          <v:shape style="position:absolute;margin-left:392.839996pt;margin-top:340.000031pt;width:.480031pt;height:.24pt;mso-position-horizontal-relative:page;mso-position-vertical-relative:page;z-index:24904" type="#_x0000_t75" stroked="false">
            <v:imagedata r:id="rId142" o:title=""/>
          </v:shape>
        </w:pict>
      </w:r>
      <w:r>
        <w:rPr/>
        <w:pict>
          <v:shape style="position:absolute;margin-left:609.280029pt;margin-top:340.000031pt;width:.48pt;height:.24pt;mso-position-horizontal-relative:page;mso-position-vertical-relative:page;z-index:24928" type="#_x0000_t75" stroked="false">
            <v:imagedata r:id="rId142" o:title=""/>
          </v:shape>
        </w:pict>
      </w:r>
      <w:r>
        <w:rPr/>
        <w:pict>
          <v:shape style="position:absolute;margin-left:675.880005pt;margin-top:340.000031pt;width:.48pt;height:.24pt;mso-position-horizontal-relative:page;mso-position-vertical-relative:page;z-index:24952" type="#_x0000_t75" stroked="false">
            <v:imagedata r:id="rId142" o:title=""/>
          </v:shape>
        </w:pict>
      </w:r>
      <w:r>
        <w:rPr/>
        <w:pict>
          <v:shape style="position:absolute;margin-left:734.339966pt;margin-top:340.000031pt;width:.48pt;height:.24pt;mso-position-horizontal-relative:page;mso-position-vertical-relative:page;z-index:24976" type="#_x0000_t75" stroked="false">
            <v:imagedata r:id="rId142" o:title=""/>
          </v:shape>
        </w:pict>
      </w:r>
      <w:r>
        <w:rPr/>
        <w:pict>
          <v:group style="position:absolute;margin-left:149.720001pt;margin-top:340.000031pt;width:.5pt;height:23.35pt;mso-position-horizontal-relative:page;mso-position-vertical-relative:page;z-index:-1511056" coordorigin="2994,6800" coordsize="10,467">
            <v:shape style="position:absolute;left:2994;top:6800;width:10;height:25" type="#_x0000_t75" stroked="false">
              <v:imagedata r:id="rId79" o:title=""/>
            </v:shape>
            <v:group style="position:absolute;left:2994;top:6844;width:10;height:20" coordorigin="2994,6844" coordsize="10,20">
              <v:shape style="position:absolute;left:2994;top:6844;width:10;height:20" coordorigin="2994,6844" coordsize="10,20" path="m2994,6864l3004,6864,3004,6844,2994,6844,2994,6864xe" filled="true" fillcolor="#000000" stroked="false">
                <v:path arrowok="t"/>
                <v:fill type="solid"/>
              </v:shape>
            </v:group>
            <v:group style="position:absolute;left:2994;top:6864;width:10;height:20" coordorigin="2994,6864" coordsize="10,20">
              <v:shape style="position:absolute;left:2994;top:6864;width:10;height:20" coordorigin="2994,6864" coordsize="10,20" path="m2994,6883l3004,6883,3004,6864,2994,6864,2994,6883xe" filled="true" fillcolor="#000000" stroked="false">
                <v:path arrowok="t"/>
                <v:fill type="solid"/>
              </v:shape>
            </v:group>
            <v:group style="position:absolute;left:2994;top:6883;width:10;height:20" coordorigin="2994,6883" coordsize="10,20">
              <v:shape style="position:absolute;left:2994;top:6883;width:10;height:20" coordorigin="2994,6883" coordsize="10,20" path="m2994,6902l3004,6902,3004,6883,2994,6883,2994,6902xe" filled="true" fillcolor="#000000" stroked="false">
                <v:path arrowok="t"/>
                <v:fill type="solid"/>
              </v:shape>
            </v:group>
            <v:group style="position:absolute;left:2994;top:6902;width:10;height:20" coordorigin="2994,6902" coordsize="10,20">
              <v:shape style="position:absolute;left:2994;top:6902;width:10;height:20" coordorigin="2994,6902" coordsize="10,20" path="m2994,6921l3004,6921,3004,6902,2994,6902,2994,6921xe" filled="true" fillcolor="#000000" stroked="false">
                <v:path arrowok="t"/>
                <v:fill type="solid"/>
              </v:shape>
            </v:group>
            <v:group style="position:absolute;left:2994;top:6921;width:10;height:20" coordorigin="2994,6921" coordsize="10,20">
              <v:shape style="position:absolute;left:2994;top:6921;width:10;height:20" coordorigin="2994,6921" coordsize="10,20" path="m2994,6940l3004,6940,3004,6921,2994,6921,2994,6940xe" filled="true" fillcolor="#000000" stroked="false">
                <v:path arrowok="t"/>
                <v:fill type="solid"/>
              </v:shape>
            </v:group>
            <v:group style="position:absolute;left:2994;top:6940;width:10;height:20" coordorigin="2994,6940" coordsize="10,20">
              <v:shape style="position:absolute;left:2994;top:6940;width:10;height:20" coordorigin="2994,6940" coordsize="10,20" path="m2994,6960l3004,6960,3004,6940,2994,6940,2994,6960xe" filled="true" fillcolor="#000000" stroked="false">
                <v:path arrowok="t"/>
                <v:fill type="solid"/>
              </v:shape>
            </v:group>
            <v:group style="position:absolute;left:2994;top:6960;width:10;height:20" coordorigin="2994,6960" coordsize="10,20">
              <v:shape style="position:absolute;left:2994;top:6960;width:10;height:20" coordorigin="2994,6960" coordsize="10,20" path="m2994,6979l3004,6979,3004,6960,2994,6960,2994,6979xe" filled="true" fillcolor="#000000" stroked="false">
                <v:path arrowok="t"/>
                <v:fill type="solid"/>
              </v:shape>
            </v:group>
            <v:group style="position:absolute;left:2994;top:6979;width:10;height:20" coordorigin="2994,6979" coordsize="10,20">
              <v:shape style="position:absolute;left:2994;top:6979;width:10;height:20" coordorigin="2994,6979" coordsize="10,20" path="m2994,6998l3004,6998,3004,6979,2994,6979,2994,6998xe" filled="true" fillcolor="#000000" stroked="false">
                <v:path arrowok="t"/>
                <v:fill type="solid"/>
              </v:shape>
            </v:group>
            <v:group style="position:absolute;left:2994;top:6998;width:10;height:20" coordorigin="2994,6998" coordsize="10,20">
              <v:shape style="position:absolute;left:2994;top:6998;width:10;height:20" coordorigin="2994,6998" coordsize="10,20" path="m2994,7017l3004,7017,3004,6998,2994,6998,2994,7017xe" filled="true" fillcolor="#000000" stroked="false">
                <v:path arrowok="t"/>
                <v:fill type="solid"/>
              </v:shape>
            </v:group>
            <v:group style="position:absolute;left:2994;top:7017;width:10;height:20" coordorigin="2994,7017" coordsize="10,20">
              <v:shape style="position:absolute;left:2994;top:7017;width:10;height:20" coordorigin="2994,7017" coordsize="10,20" path="m2994,7036l3004,7036,3004,7017,2994,7017,2994,7036xe" filled="true" fillcolor="#000000" stroked="false">
                <v:path arrowok="t"/>
                <v:fill type="solid"/>
              </v:shape>
            </v:group>
            <v:group style="position:absolute;left:2994;top:7036;width:10;height:20" coordorigin="2994,7036" coordsize="10,20">
              <v:shape style="position:absolute;left:2994;top:7036;width:10;height:20" coordorigin="2994,7036" coordsize="10,20" path="m2994,7056l3004,7056,3004,7036,2994,7036,2994,7056xe" filled="true" fillcolor="#000000" stroked="false">
                <v:path arrowok="t"/>
                <v:fill type="solid"/>
              </v:shape>
            </v:group>
            <v:group style="position:absolute;left:2994;top:7056;width:10;height:20" coordorigin="2994,7056" coordsize="10,20">
              <v:shape style="position:absolute;left:2994;top:7056;width:10;height:20" coordorigin="2994,7056" coordsize="10,20" path="m2994,7075l3004,7075,3004,7056,2994,7056,2994,7075xe" filled="true" fillcolor="#000000" stroked="false">
                <v:path arrowok="t"/>
                <v:fill type="solid"/>
              </v:shape>
            </v:group>
            <v:group style="position:absolute;left:2994;top:7075;width:10;height:20" coordorigin="2994,7075" coordsize="10,20">
              <v:shape style="position:absolute;left:2994;top:7075;width:10;height:20" coordorigin="2994,7075" coordsize="10,20" path="m2994,7094l3004,7094,3004,7075,2994,7075,2994,7094xe" filled="true" fillcolor="#000000" stroked="false">
                <v:path arrowok="t"/>
                <v:fill type="solid"/>
              </v:shape>
            </v:group>
            <v:group style="position:absolute;left:2994;top:7094;width:10;height:20" coordorigin="2994,7094" coordsize="10,20">
              <v:shape style="position:absolute;left:2994;top:7094;width:10;height:20" coordorigin="2994,7094" coordsize="10,20" path="m2994,7113l3004,7113,3004,7094,2994,7094,2994,7113xe" filled="true" fillcolor="#000000" stroked="false">
                <v:path arrowok="t"/>
                <v:fill type="solid"/>
              </v:shape>
            </v:group>
            <v:group style="position:absolute;left:2994;top:7113;width:10;height:20" coordorigin="2994,7113" coordsize="10,20">
              <v:shape style="position:absolute;left:2994;top:7113;width:10;height:20" coordorigin="2994,7113" coordsize="10,20" path="m2994,7132l3004,7132,3004,7113,2994,7113,2994,7132xe" filled="true" fillcolor="#000000" stroked="false">
                <v:path arrowok="t"/>
                <v:fill type="solid"/>
              </v:shape>
            </v:group>
            <v:group style="position:absolute;left:2994;top:7132;width:10;height:20" coordorigin="2994,7132" coordsize="10,20">
              <v:shape style="position:absolute;left:2994;top:7132;width:10;height:20" coordorigin="2994,7132" coordsize="10,20" path="m2994,7152l3004,7152,3004,7132,2994,7132,2994,7152xe" filled="true" fillcolor="#000000" stroked="false">
                <v:path arrowok="t"/>
                <v:fill type="solid"/>
              </v:shape>
            </v:group>
            <v:group style="position:absolute;left:2994;top:7152;width:10;height:20" coordorigin="2994,7152" coordsize="10,20">
              <v:shape style="position:absolute;left:2994;top:7152;width:10;height:20" coordorigin="2994,7152" coordsize="10,20" path="m2994,7171l3004,7171,3004,7152,2994,7152,2994,7171xe" filled="true" fillcolor="#000000" stroked="false">
                <v:path arrowok="t"/>
                <v:fill type="solid"/>
              </v:shape>
            </v:group>
            <v:group style="position:absolute;left:2994;top:7171;width:10;height:20" coordorigin="2994,7171" coordsize="10,20">
              <v:shape style="position:absolute;left:2994;top:7171;width:10;height:20" coordorigin="2994,7171" coordsize="10,20" path="m2994,7190l3004,7190,3004,7171,2994,7171,2994,7190xe" filled="true" fillcolor="#000000" stroked="false">
                <v:path arrowok="t"/>
                <v:fill type="solid"/>
              </v:shape>
            </v:group>
            <v:group style="position:absolute;left:2994;top:7190;width:10;height:20" coordorigin="2994,7190" coordsize="10,20">
              <v:shape style="position:absolute;left:2994;top:7190;width:10;height:20" coordorigin="2994,7190" coordsize="10,20" path="m2994,7209l3004,7209,3004,7190,2994,7190,2994,7209xe" filled="true" fillcolor="#000000" stroked="false">
                <v:path arrowok="t"/>
                <v:fill type="solid"/>
              </v:shape>
            </v:group>
            <v:group style="position:absolute;left:2994;top:7209;width:10;height:20" coordorigin="2994,7209" coordsize="10,20">
              <v:shape style="position:absolute;left:2994;top:7209;width:10;height:20" coordorigin="2994,7209" coordsize="10,20" path="m2994,7228l3004,7228,3004,7209,2994,7209,2994,7228xe" filled="true" fillcolor="#000000" stroked="false">
                <v:path arrowok="t"/>
                <v:fill type="solid"/>
              </v:shape>
            </v:group>
            <v:group style="position:absolute;left:2994;top:7228;width:10;height:20" coordorigin="2994,7228" coordsize="10,20">
              <v:shape style="position:absolute;left:2994;top:7228;width:10;height:20" coordorigin="2994,7228" coordsize="10,20" path="m2994,7248l3004,7248,3004,7228,2994,7228,2994,7248xe" filled="true" fillcolor="#000000" stroked="false">
                <v:path arrowok="t"/>
                <v:fill type="solid"/>
              </v:shape>
            </v:group>
            <v:group style="position:absolute;left:2994;top:7248;width:10;height:20" coordorigin="2994,7248" coordsize="10,20">
              <v:shape style="position:absolute;left:2994;top:7248;width:10;height:20" coordorigin="2994,7248" coordsize="10,20" path="m2994,7267l3004,7267,3004,7248,2994,7248,2994,7267xe" filled="true" fillcolor="#000000" stroked="false">
                <v:path arrowok="t"/>
                <v:fill type="solid"/>
              </v:shape>
            </v:group>
            <w10:wrap type="none"/>
          </v:group>
        </w:pict>
      </w:r>
      <w:r>
        <w:rPr/>
        <w:pict>
          <v:shape style="position:absolute;margin-left:149.720001pt;margin-top:364.299988pt;width:.479991pt;height:1.2pt;mso-position-horizontal-relative:page;mso-position-vertical-relative:page;z-index:25024" type="#_x0000_t75" stroked="false">
            <v:imagedata r:id="rId136" o:title=""/>
          </v:shape>
        </w:pict>
      </w:r>
    </w:p>
    <w:tbl>
      <w:tblPr>
        <w:tblW w:w="0" w:type="auto"/>
        <w:jc w:val="left"/>
        <w:tblInd w:w="102" w:type="dxa"/>
        <w:tblLayout w:type="fixed"/>
        <w:tblCellMar>
          <w:top w:w="0" w:type="dxa"/>
          <w:left w:w="0" w:type="dxa"/>
          <w:bottom w:w="0" w:type="dxa"/>
          <w:right w:w="0" w:type="dxa"/>
        </w:tblCellMar>
        <w:tblLook w:val="01E0"/>
      </w:tblPr>
      <w:tblGrid>
        <w:gridCol w:w="1662"/>
        <w:gridCol w:w="3384"/>
        <w:gridCol w:w="1483"/>
        <w:gridCol w:w="4329"/>
        <w:gridCol w:w="1332"/>
        <w:gridCol w:w="1169"/>
        <w:gridCol w:w="738"/>
        <w:gridCol w:w="78"/>
      </w:tblGrid>
      <w:tr>
        <w:trPr>
          <w:trHeight w:val="962" w:hRule="exact"/>
        </w:trPr>
        <w:tc>
          <w:tcPr>
            <w:tcW w:w="1662" w:type="dxa"/>
            <w:vMerge w:val="restart"/>
            <w:tcBorders>
              <w:top w:val="single" w:sz="6" w:space="0" w:color="000000"/>
              <w:left w:val="nil" w:sz="6" w:space="0" w:color="auto"/>
              <w:right w:val="single" w:sz="4" w:space="0" w:color="000000"/>
            </w:tcBorders>
            <w:shd w:val="clear" w:color="auto" w:fill="D2D2D2"/>
          </w:tcPr>
          <w:p>
            <w:pPr/>
          </w:p>
        </w:tc>
        <w:tc>
          <w:tcPr>
            <w:tcW w:w="338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1483"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4329" w:type="dxa"/>
            <w:tcBorders>
              <w:top w:val="single" w:sz="6" w:space="0" w:color="000000"/>
              <w:left w:val="single" w:sz="4" w:space="0" w:color="000000"/>
              <w:bottom w:val="single" w:sz="8" w:space="0" w:color="000000"/>
              <w:right w:val="single" w:sz="4" w:space="0" w:color="000000"/>
            </w:tcBorders>
          </w:tcPr>
          <w:p>
            <w:pPr>
              <w:pStyle w:val="TableParagraph"/>
              <w:spacing w:line="319" w:lineRule="auto" w:before="25"/>
              <w:ind w:left="103" w:right="100"/>
              <w:jc w:val="left"/>
              <w:rPr>
                <w:rFonts w:ascii="宋体" w:hAnsi="宋体" w:cs="宋体" w:eastAsia="宋体" w:hint="default"/>
                <w:sz w:val="18"/>
                <w:szCs w:val="18"/>
              </w:rPr>
            </w:pPr>
            <w:r>
              <w:rPr>
                <w:rFonts w:ascii="宋体" w:hAnsi="宋体" w:cs="宋体" w:eastAsia="宋体" w:hint="default"/>
                <w:spacing w:val="-2"/>
                <w:sz w:val="18"/>
                <w:szCs w:val="18"/>
              </w:rPr>
              <w:t>司股份总数的百分之二十五；在离职后六个月内，不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转让所持有的公司股份。</w:t>
            </w:r>
          </w:p>
        </w:tc>
        <w:tc>
          <w:tcPr>
            <w:tcW w:w="1332"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116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738" w:type="dxa"/>
            <w:tcBorders>
              <w:top w:val="single" w:sz="6"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tc>
        <w:tc>
          <w:tcPr>
            <w:tcW w:w="78" w:type="dxa"/>
            <w:tcBorders>
              <w:top w:val="nil" w:sz="6" w:space="0" w:color="auto"/>
              <w:left w:val="nil" w:sz="6" w:space="0" w:color="auto"/>
              <w:bottom w:val="single" w:sz="8" w:space="0" w:color="000000"/>
              <w:right w:val="nil" w:sz="6" w:space="0" w:color="auto"/>
            </w:tcBorders>
          </w:tcPr>
          <w:p>
            <w:pPr/>
          </w:p>
        </w:tc>
      </w:tr>
      <w:tr>
        <w:trPr>
          <w:trHeight w:val="1580" w:hRule="exact"/>
        </w:trPr>
        <w:tc>
          <w:tcPr>
            <w:tcW w:w="1662" w:type="dxa"/>
            <w:vMerge/>
            <w:tcBorders>
              <w:left w:val="nil" w:sz="6" w:space="0" w:color="auto"/>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12953"/>
                  <wp:effectExtent l="0" t="0" r="0" b="0"/>
                  <wp:docPr id="537" name="image107.png" descr=""/>
                  <wp:cNvGraphicFramePr>
                    <a:graphicFrameLocks noChangeAspect="1"/>
                  </wp:cNvGraphicFramePr>
                  <a:graphic>
                    <a:graphicData uri="http://schemas.openxmlformats.org/drawingml/2006/picture">
                      <pic:pic>
                        <pic:nvPicPr>
                          <pic:cNvPr id="538" name="image107.png"/>
                          <pic:cNvPicPr/>
                        </pic:nvPicPr>
                        <pic:blipFill>
                          <a:blip r:embed="rId125" cstate="print"/>
                          <a:stretch>
                            <a:fillRect/>
                          </a:stretch>
                        </pic:blipFill>
                        <pic:spPr>
                          <a:xfrm>
                            <a:off x="0" y="0"/>
                            <a:ext cx="6096" cy="1295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熊金梅</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r>
              <w:rPr>
                <w:rFonts w:ascii="宋体" w:hAnsi="宋体" w:cs="宋体" w:eastAsia="宋体" w:hint="default"/>
                <w:sz w:val="18"/>
                <w:szCs w:val="18"/>
              </w:rPr>
              <w:t> 司股份总数的百分之二十五；在离职后六个月内，不 转让所持有的公司股份。</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3" w:right="167"/>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1580" w:hRule="exact"/>
        </w:trPr>
        <w:tc>
          <w:tcPr>
            <w:tcW w:w="1662" w:type="dxa"/>
            <w:vMerge/>
            <w:tcBorders>
              <w:left w:val="nil" w:sz="6" w:space="0" w:color="auto"/>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董志刚</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9" w:lineRule="auto" w:before="10"/>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r>
              <w:rPr>
                <w:rFonts w:ascii="宋体" w:hAnsi="宋体" w:cs="宋体" w:eastAsia="宋体" w:hint="default"/>
                <w:sz w:val="18"/>
                <w:szCs w:val="18"/>
              </w:rPr>
              <w:t> 司股份总数的百分之二十五；在离职后六个月内，不 转让所持有的公司股份。</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tc>
      </w:tr>
      <w:tr>
        <w:trPr>
          <w:trHeight w:val="1580" w:hRule="exact"/>
        </w:trPr>
        <w:tc>
          <w:tcPr>
            <w:tcW w:w="1662" w:type="dxa"/>
            <w:vMerge/>
            <w:tcBorders>
              <w:left w:val="nil" w:sz="6" w:space="0" w:color="auto"/>
              <w:bottom w:val="single" w:sz="8" w:space="0" w:color="000000"/>
              <w:right w:val="single" w:sz="4" w:space="0" w:color="000000"/>
            </w:tcBorders>
            <w:shd w:val="clear" w:color="auto" w:fill="D2D2D2"/>
          </w:tcPr>
          <w:p>
            <w:pPr/>
          </w:p>
        </w:tc>
        <w:tc>
          <w:tcPr>
            <w:tcW w:w="33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卢春明</w:t>
            </w:r>
          </w:p>
        </w:tc>
        <w:tc>
          <w:tcPr>
            <w:tcW w:w="148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329" w:type="dxa"/>
            <w:tcBorders>
              <w:top w:val="single" w:sz="8" w:space="0" w:color="000000"/>
              <w:left w:val="single" w:sz="4" w:space="0" w:color="000000"/>
              <w:bottom w:val="single" w:sz="8"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pacing w:val="-5"/>
                <w:sz w:val="18"/>
                <w:szCs w:val="18"/>
              </w:rPr>
              <w:t>遵守《公司法》和深圳证券交易所关于上市公司董事、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监事与高级管理人员买卖本公司股份行为的相关规 定，在任职期间每年转让的股份不超过本人所持有公</w:t>
            </w:r>
            <w:r>
              <w:rPr>
                <w:rFonts w:ascii="宋体" w:hAnsi="宋体" w:cs="宋体" w:eastAsia="宋体" w:hint="default"/>
                <w:sz w:val="18"/>
                <w:szCs w:val="18"/>
              </w:rPr>
              <w:t> 司股份总数的百分之二十五；在离职后六个月内，不 转让所持有的公司股份。</w:t>
            </w:r>
          </w:p>
        </w:tc>
        <w:tc>
          <w:tcPr>
            <w:tcW w:w="13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16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16" w:type="dxa"/>
            <w:gridSpan w:val="2"/>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tc>
      </w:tr>
      <w:tr>
        <w:trPr>
          <w:trHeight w:val="485" w:hRule="exact"/>
        </w:trPr>
        <w:tc>
          <w:tcPr>
            <w:tcW w:w="1662"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513" w:type="dxa"/>
            <w:gridSpan w:val="7"/>
            <w:tcBorders>
              <w:top w:val="single" w:sz="8"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836" w:hRule="exact"/>
        </w:trPr>
        <w:tc>
          <w:tcPr>
            <w:tcW w:w="1662" w:type="dxa"/>
            <w:tcBorders>
              <w:top w:val="single" w:sz="8" w:space="0" w:color="000000"/>
              <w:left w:val="nil" w:sz="6" w:space="0" w:color="auto"/>
              <w:bottom w:val="single" w:sz="8"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108" w:right="107"/>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12513" w:type="dxa"/>
            <w:gridSpan w:val="7"/>
            <w:tcBorders>
              <w:top w:val="single" w:sz="8"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220" w:right="0"/>
        </w:sectPr>
      </w:pPr>
    </w:p>
    <w:p>
      <w:pPr>
        <w:spacing w:line="240" w:lineRule="auto" w:before="5"/>
        <w:rPr>
          <w:rFonts w:ascii="Times New Roman" w:hAnsi="Times New Roman" w:cs="Times New Roman" w:eastAsia="Times New Roman" w:hint="default"/>
          <w:sz w:val="22"/>
          <w:szCs w:val="22"/>
        </w:rPr>
      </w:pPr>
    </w:p>
    <w:p>
      <w:pPr>
        <w:pStyle w:val="Heading2"/>
        <w:spacing w:line="314" w:lineRule="exact" w:before="55"/>
        <w:ind w:right="1033"/>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w:t>
      </w:r>
      <w:r>
        <w:rPr>
          <w:spacing w:val="4"/>
          <w:w w:val="95"/>
        </w:rPr>
        <w:t> </w:t>
      </w:r>
      <w:r>
        <w:rPr>
          <w:spacing w:val="4"/>
          <w:w w:val="95"/>
        </w:rPr>
      </w:r>
      <w:r>
        <w:rPr/>
        <w:t>盈利预测及其原因做出说明</w:t>
      </w:r>
      <w:r>
        <w:rPr>
          <w:b w:val="0"/>
          <w:bCs w:val="0"/>
        </w:rPr>
      </w:r>
    </w:p>
    <w:p>
      <w:pPr>
        <w:spacing w:line="240" w:lineRule="auto" w:before="13"/>
        <w:rPr>
          <w:rFonts w:ascii="宋体" w:hAnsi="宋体" w:cs="宋体" w:eastAsia="宋体" w:hint="default"/>
          <w:b/>
          <w:bCs/>
          <w:sz w:val="28"/>
          <w:szCs w:val="28"/>
        </w:rPr>
      </w:pPr>
    </w:p>
    <w:p>
      <w:pPr>
        <w:spacing w:line="456" w:lineRule="auto" w:before="0"/>
        <w:ind w:left="1134" w:right="439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三、控股股东及其关联方对上市公司的非经营性占用资金情况" w:id="71"/>
      <w:bookmarkEnd w:id="71"/>
      <w:r>
        <w:rPr>
          <w:rFonts w:ascii="宋体" w:hAnsi="宋体" w:cs="宋体" w:eastAsia="宋体" w:hint="default"/>
          <w:sz w:val="24"/>
          <w:szCs w:val="24"/>
        </w:rPr>
      </w:r>
      <w:r>
        <w:rPr>
          <w:rFonts w:ascii="宋体" w:hAnsi="宋体" w:cs="宋体" w:eastAsia="宋体" w:hint="default"/>
          <w:b/>
          <w:bCs/>
          <w:w w:val="95"/>
          <w:sz w:val="24"/>
          <w:szCs w:val="24"/>
        </w:rPr>
        <w:t>三、控股股东及其关联方对上市公司的非经营性占用资金情况</w:t>
      </w:r>
      <w:r>
        <w:rPr>
          <w:rFonts w:ascii="宋体" w:hAnsi="宋体" w:cs="宋体" w:eastAsia="宋体" w:hint="default"/>
          <w:sz w:val="24"/>
          <w:szCs w:val="24"/>
        </w:rPr>
      </w:r>
    </w:p>
    <w:p>
      <w:pPr>
        <w:pStyle w:val="BodyText"/>
        <w:spacing w:line="345" w:lineRule="auto" w:before="193"/>
        <w:ind w:left="1614" w:right="2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公司报告期不存在控股股东及其关联方对上市公司的非经营性占用资金。</w:t>
      </w:r>
    </w:p>
    <w:p>
      <w:pPr>
        <w:pStyle w:val="Heading2"/>
        <w:spacing w:line="240" w:lineRule="auto" w:before="210"/>
        <w:ind w:left="1133" w:right="1033"/>
        <w:jc w:val="left"/>
        <w:rPr>
          <w:b w:val="0"/>
          <w:bCs w:val="0"/>
        </w:rPr>
      </w:pPr>
      <w:bookmarkStart w:name="四、董事会对最近一期“非标准审计报告”相关情况的说明" w:id="72"/>
      <w:bookmarkEnd w:id="72"/>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9"/>
          <w:szCs w:val="29"/>
        </w:rPr>
      </w:pPr>
    </w:p>
    <w:p>
      <w:pPr>
        <w:spacing w:line="456" w:lineRule="auto" w:before="0"/>
        <w:ind w:left="1134" w:right="10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五、董事会、监事会、独立董事（如有）对会计师事务所本报告期“非标准审计报告”的说" w:id="73"/>
      <w:bookmarkEnd w:id="73"/>
      <w:r>
        <w:rPr>
          <w:rFonts w:ascii="宋体" w:hAnsi="宋体" w:cs="宋体" w:eastAsia="宋体" w:hint="default"/>
          <w:sz w:val="24"/>
          <w:szCs w:val="24"/>
        </w:rPr>
      </w:r>
      <w:r>
        <w:rPr>
          <w:rFonts w:ascii="宋体" w:hAnsi="宋体" w:cs="宋体" w:eastAsia="宋体" w:hint="default"/>
          <w:b/>
          <w:bCs/>
          <w:w w:val="95"/>
          <w:sz w:val="24"/>
          <w:szCs w:val="24"/>
        </w:rPr>
        <w:t>五、董事会、监事会、独立董事（如有）对会计师事务所本报告期</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非标准审计报告</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的说明</w:t>
      </w:r>
      <w:r>
        <w:rPr>
          <w:rFonts w:ascii="宋体" w:hAnsi="宋体" w:cs="宋体" w:eastAsia="宋体" w:hint="default"/>
          <w:sz w:val="24"/>
          <w:szCs w:val="24"/>
        </w:rPr>
      </w:r>
    </w:p>
    <w:p>
      <w:pPr>
        <w:spacing w:line="456" w:lineRule="auto" w:before="151"/>
        <w:ind w:left="1134" w:right="10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六、董事会关于报告期会计政策、会计估计变更或重大会计差错更正的说明" w:id="74"/>
      <w:bookmarkEnd w:id="74"/>
      <w:r>
        <w:rPr>
          <w:rFonts w:ascii="宋体" w:hAnsi="宋体" w:cs="宋体" w:eastAsia="宋体" w:hint="default"/>
          <w:sz w:val="24"/>
          <w:szCs w:val="24"/>
        </w:rPr>
      </w:r>
      <w:r>
        <w:rPr>
          <w:rFonts w:ascii="宋体" w:hAnsi="宋体" w:cs="宋体" w:eastAsia="宋体" w:hint="default"/>
          <w:b/>
          <w:bCs/>
          <w:w w:val="95"/>
          <w:sz w:val="24"/>
          <w:szCs w:val="24"/>
        </w:rPr>
        <w:t>六、董事会关于报告期会计政策、会计估计变更或重大会计差错更正的说明</w:t>
      </w:r>
      <w:r>
        <w:rPr>
          <w:rFonts w:ascii="宋体" w:hAnsi="宋体" w:cs="宋体" w:eastAsia="宋体" w:hint="default"/>
          <w:sz w:val="24"/>
          <w:szCs w:val="24"/>
        </w:rPr>
      </w:r>
    </w:p>
    <w:p>
      <w:pPr>
        <w:pStyle w:val="BodyText"/>
        <w:spacing w:line="240" w:lineRule="auto" w:before="194"/>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006" w:type="dxa"/>
        <w:tblLayout w:type="fixed"/>
        <w:tblCellMar>
          <w:top w:w="0" w:type="dxa"/>
          <w:left w:w="0" w:type="dxa"/>
          <w:bottom w:w="0" w:type="dxa"/>
          <w:right w:w="0" w:type="dxa"/>
        </w:tblCellMar>
        <w:tblLook w:val="01E0"/>
      </w:tblPr>
      <w:tblGrid>
        <w:gridCol w:w="4238"/>
        <w:gridCol w:w="5632"/>
      </w:tblGrid>
      <w:tr>
        <w:trPr>
          <w:trHeight w:val="402"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177"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w:t>
            </w:r>
            <w:r>
              <w:rPr>
                <w:rFonts w:ascii="宋体" w:hAnsi="宋体" w:cs="宋体" w:eastAsia="宋体" w:hint="default"/>
                <w:sz w:val="21"/>
                <w:szCs w:val="21"/>
              </w:rPr>
            </w:r>
          </w:p>
        </w:tc>
        <w:tc>
          <w:tcPr>
            <w:tcW w:w="5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b/>
                <w:bCs/>
                <w:sz w:val="21"/>
                <w:szCs w:val="21"/>
              </w:rPr>
              <w:t>调整项目</w:t>
            </w:r>
            <w:r>
              <w:rPr>
                <w:rFonts w:ascii="宋体" w:hAnsi="宋体" w:cs="宋体" w:eastAsia="宋体" w:hint="default"/>
                <w:sz w:val="21"/>
                <w:szCs w:val="21"/>
              </w:rPr>
            </w:r>
          </w:p>
        </w:tc>
      </w:tr>
      <w:tr>
        <w:trPr>
          <w:trHeight w:val="1650"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利润表新增</w:t>
            </w:r>
            <w:r>
              <w:rPr>
                <w:rFonts w:ascii="Times New Roman" w:hAnsi="Times New Roman" w:cs="Times New Roman" w:eastAsia="Times New Roman" w:hint="default"/>
                <w:sz w:val="21"/>
                <w:szCs w:val="21"/>
              </w:rPr>
              <w:t>"</w:t>
            </w:r>
            <w:r>
              <w:rPr>
                <w:rFonts w:ascii="宋体" w:hAnsi="宋体" w:cs="宋体" w:eastAsia="宋体" w:hint="default"/>
                <w:sz w:val="21"/>
                <w:szCs w:val="21"/>
              </w:rPr>
              <w:t>资产处置收益</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tc>
        <w:tc>
          <w:tcPr>
            <w:tcW w:w="5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调减上年合并营业外收入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90,360.39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元，调减上年合并营业</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外支出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89,289.50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元及调增上年资产处置收益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1,070.89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调减上年母公司营业外收入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5,109.00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元，调减上年母公司营</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业外支出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1,787.31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元及调增上年母公司资产处置收益</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3,321.69 </w:t>
            </w:r>
            <w:r>
              <w:rPr>
                <w:rFonts w:ascii="宋体" w:hAnsi="宋体" w:cs="宋体" w:eastAsia="宋体" w:hint="default"/>
                <w:sz w:val="21"/>
                <w:szCs w:val="21"/>
              </w:rPr>
              <w:t>元。</w:t>
            </w:r>
          </w:p>
        </w:tc>
      </w:tr>
      <w:tr>
        <w:trPr>
          <w:trHeight w:val="1026" w:hRule="exact"/>
        </w:trPr>
        <w:tc>
          <w:tcPr>
            <w:tcW w:w="423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122" w:right="118"/>
              <w:jc w:val="left"/>
              <w:rPr>
                <w:rFonts w:ascii="宋体" w:hAnsi="宋体" w:cs="宋体" w:eastAsia="宋体" w:hint="default"/>
                <w:sz w:val="21"/>
                <w:szCs w:val="21"/>
              </w:rPr>
            </w:pPr>
            <w:r>
              <w:rPr>
                <w:rFonts w:ascii="宋体" w:hAnsi="宋体" w:cs="宋体" w:eastAsia="宋体" w:hint="default"/>
                <w:sz w:val="21"/>
                <w:szCs w:val="21"/>
              </w:rPr>
              <w:t>将与企业日常生产经营活动相关的政府补助 记入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r>
              <w:rPr>
                <w:rFonts w:ascii="宋体" w:hAnsi="宋体" w:cs="宋体" w:eastAsia="宋体" w:hint="default"/>
                <w:sz w:val="21"/>
                <w:szCs w:val="21"/>
              </w:rPr>
              <w:t>科目核算</w:t>
            </w:r>
          </w:p>
        </w:tc>
        <w:tc>
          <w:tcPr>
            <w:tcW w:w="5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调增合并其他收益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21,264,049.09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元，调减合并营业外收入</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21,264,049.09 </w:t>
            </w:r>
            <w:r>
              <w:rPr>
                <w:rFonts w:ascii="宋体" w:hAnsi="宋体" w:cs="宋体" w:eastAsia="宋体" w:hint="default"/>
                <w:sz w:val="21"/>
                <w:szCs w:val="21"/>
              </w:rPr>
              <w:t>元；调增母公司其他收益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85,400.00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元，调减</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母公司营业外收入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85,400.00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日，财政部以财会</w:t>
      </w:r>
      <w:r>
        <w:rPr>
          <w:rFonts w:ascii="Times New Roman" w:hAnsi="Times New Roman" w:cs="Times New Roman" w:eastAsia="Times New Roman" w:hint="default"/>
        </w:rPr>
        <w:t>[2017]13</w:t>
      </w:r>
      <w:r>
        <w:rPr>
          <w:rFonts w:ascii="Times New Roman" w:hAnsi="Times New Roman" w:cs="Times New Roman" w:eastAsia="Times New Roman" w:hint="default"/>
          <w:spacing w:val="-1"/>
        </w:rPr>
        <w:t> </w:t>
      </w:r>
      <w:r>
        <w:rPr/>
        <w:t>号发布了《企业会计准则第</w:t>
      </w:r>
      <w:r>
        <w:rPr>
          <w:spacing w:val="-6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w:t>
      </w:r>
    </w:p>
    <w:p>
      <w:pPr>
        <w:pStyle w:val="BodyText"/>
        <w:spacing w:line="240" w:lineRule="auto" w:before="107"/>
        <w:ind w:right="0"/>
        <w:jc w:val="both"/>
      </w:pPr>
      <w:r>
        <w:rPr/>
        <w:t>售的非流动资产</w:t>
      </w:r>
      <w:r>
        <w:rPr>
          <w:spacing w:val="-6"/>
        </w:rPr>
        <w:t>、</w:t>
      </w:r>
      <w:r>
        <w:rPr/>
        <w:t>处置组和终止经营</w:t>
      </w:r>
      <w:r>
        <w:rPr>
          <w:spacing w:val="-120"/>
        </w:rPr>
        <w:t>》</w:t>
      </w:r>
      <w:r>
        <w:rPr>
          <w:spacing w:val="-6"/>
        </w:rPr>
        <w:t>，</w:t>
      </w:r>
      <w:r>
        <w:rPr/>
        <w:t>自</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日起实施</w:t>
      </w:r>
      <w:r>
        <w:rPr>
          <w:spacing w:val="-6"/>
        </w:rPr>
        <w:t>。</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t>日</w:t>
      </w:r>
      <w:r>
        <w:rPr>
          <w:spacing w:val="-5"/>
        </w:rPr>
        <w:t>，</w:t>
      </w:r>
      <w:r>
        <w:rPr/>
        <w:t>财</w:t>
      </w:r>
    </w:p>
    <w:p>
      <w:pPr>
        <w:pStyle w:val="BodyText"/>
        <w:spacing w:line="240" w:lineRule="auto" w:before="108"/>
        <w:ind w:right="0"/>
        <w:jc w:val="both"/>
        <w:rPr>
          <w:rFonts w:ascii="Times New Roman" w:hAnsi="Times New Roman" w:cs="Times New Roman" w:eastAsia="Times New Roman" w:hint="default"/>
        </w:rPr>
      </w:pPr>
      <w:r>
        <w:rPr/>
        <w:t>政部以财会</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号发布</w:t>
      </w:r>
      <w:r>
        <w:rPr>
          <w:spacing w:val="-62"/>
        </w:rPr>
        <w:t>了</w:t>
      </w:r>
      <w:r>
        <w:rPr/>
        <w:t>《企业会计准则第</w:t>
      </w:r>
      <w:r>
        <w:rPr>
          <w:spacing w:val="-60"/>
        </w:rPr>
        <w:t>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w:t>
      </w:r>
      <w:r>
        <w:rPr>
          <w:spacing w:val="-62"/>
        </w:rPr>
        <w:t>助</w:t>
      </w:r>
      <w:r>
        <w:rPr/>
        <w:t>（</w:t>
      </w:r>
      <w:r>
        <w:rPr>
          <w:rFonts w:ascii="Times New Roman" w:hAnsi="Times New Roman" w:cs="Times New Roman" w:eastAsia="Times New Roman" w:hint="default"/>
        </w:rPr>
        <w:t>2017 </w:t>
      </w:r>
      <w:r>
        <w:rPr/>
        <w:t>年修订</w:t>
      </w:r>
      <w:r>
        <w:rPr>
          <w:spacing w:val="-120"/>
        </w:rPr>
        <w:t>）》</w:t>
      </w:r>
      <w:r>
        <w:rPr>
          <w:spacing w:val="-62"/>
        </w:rPr>
        <w:t>，</w:t>
      </w:r>
      <w:r>
        <w:rPr/>
        <w:t>自</w:t>
      </w:r>
      <w:r>
        <w:rPr>
          <w:spacing w:val="-60"/>
        </w:rPr>
        <w:t> </w:t>
      </w:r>
      <w:r>
        <w:rPr>
          <w:rFonts w:ascii="Times New Roman" w:hAnsi="Times New Roman" w:cs="Times New Roman" w:eastAsia="Times New Roman" w:hint="default"/>
        </w:rPr>
        <w:t>2017</w:t>
      </w:r>
    </w:p>
    <w:p>
      <w:pPr>
        <w:pStyle w:val="BodyText"/>
        <w:spacing w:line="319" w:lineRule="auto" w:before="108"/>
        <w:ind w:left="1134" w:right="1189"/>
        <w:jc w:val="both"/>
      </w:pP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12 </w:t>
      </w:r>
      <w:r>
        <w:rPr/>
        <w:t>日起实施。</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25 </w:t>
      </w:r>
      <w:r>
        <w:rPr/>
        <w:t>日财政部修订并发布了《财政部关于修订印发一般企 </w:t>
      </w:r>
      <w:r>
        <w:rPr>
          <w:spacing w:val="-6"/>
        </w:rPr>
        <w:t>业财务报表格式的通知》（财会</w:t>
      </w:r>
      <w:r>
        <w:rPr>
          <w:rFonts w:ascii="Times New Roman" w:hAnsi="Times New Roman" w:cs="Times New Roman" w:eastAsia="Times New Roman" w:hint="default"/>
          <w:spacing w:val="-6"/>
        </w:rPr>
        <w:t>[2017]30</w:t>
      </w:r>
      <w:r>
        <w:rPr>
          <w:rFonts w:ascii="Times New Roman" w:hAnsi="Times New Roman" w:cs="Times New Roman" w:eastAsia="Times New Roman" w:hint="default"/>
          <w:spacing w:val="26"/>
        </w:rPr>
        <w:t> </w:t>
      </w:r>
      <w:r>
        <w:rPr>
          <w:spacing w:val="-6"/>
        </w:rPr>
        <w:t>号），要求执行企业会计准则的企业应按照企业会计</w:t>
      </w:r>
      <w:r>
        <w:rPr>
          <w:spacing w:val="-117"/>
        </w:rPr>
        <w:t> </w:t>
      </w:r>
      <w:r>
        <w:rPr>
          <w:spacing w:val="-117"/>
        </w:rPr>
      </w:r>
      <w:r>
        <w:rPr/>
        <w:t>准则和该通知要求编制</w:t>
      </w:r>
      <w:r>
        <w:rPr>
          <w:spacing w:val="-60"/>
        </w:rPr>
        <w:t> </w:t>
      </w:r>
      <w:r>
        <w:rPr>
          <w:rFonts w:ascii="Times New Roman" w:hAnsi="Times New Roman" w:cs="Times New Roman" w:eastAsia="Times New Roman" w:hint="default"/>
        </w:rPr>
        <w:t>2017 </w:t>
      </w:r>
      <w:r>
        <w:rPr/>
        <w:t>年度及以后期间的财务报表。</w:t>
      </w:r>
    </w:p>
    <w:p>
      <w:pPr>
        <w:pStyle w:val="BodyText"/>
        <w:spacing w:line="240" w:lineRule="auto" w:before="59"/>
        <w:ind w:left="1613" w:right="1033"/>
        <w:jc w:val="left"/>
      </w:pPr>
      <w:r>
        <w:rPr/>
        <w:t>《企业会计准则第</w:t>
      </w:r>
      <w:r>
        <w:rPr>
          <w:spacing w:val="-58"/>
        </w:rPr>
        <w:t> </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持有待售的非流动资产、处置组和终止经营》准则规范了持</w:t>
      </w:r>
    </w:p>
    <w:p>
      <w:pPr>
        <w:spacing w:after="0" w:line="240" w:lineRule="auto"/>
        <w:jc w:val="left"/>
        <w:sectPr>
          <w:headerReference w:type="default" r:id="rId143"/>
          <w:footerReference w:type="default" r:id="rId144"/>
          <w:pgSz w:w="11910" w:h="16840"/>
          <w:pgMar w:header="877" w:footer="979" w:top="1100" w:bottom="1160" w:left="0" w:right="0"/>
          <w:pgNumType w:start="61"/>
        </w:sectPr>
      </w:pPr>
    </w:p>
    <w:p>
      <w:pPr>
        <w:spacing w:line="240" w:lineRule="auto" w:before="12"/>
        <w:rPr>
          <w:rFonts w:ascii="宋体" w:hAnsi="宋体" w:cs="宋体" w:eastAsia="宋体" w:hint="default"/>
          <w:sz w:val="27"/>
          <w:szCs w:val="27"/>
        </w:rPr>
      </w:pPr>
    </w:p>
    <w:p>
      <w:pPr>
        <w:pStyle w:val="BodyText"/>
        <w:spacing w:line="326" w:lineRule="auto"/>
        <w:ind w:right="1170"/>
        <w:jc w:val="both"/>
      </w:pPr>
      <w:r>
        <w:rPr/>
        <w:t>有待售的非流动资产或处置组的分类、计量和列报，以及终止经营的列报。本财务报表已按 该准则对实施日（</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日）存在的终止经营对可比年度财务报表列报和附注的披 露进行了相应调整。</w:t>
      </w:r>
    </w:p>
    <w:p>
      <w:pPr>
        <w:pStyle w:val="BodyText"/>
        <w:spacing w:line="326" w:lineRule="auto" w:before="78"/>
        <w:ind w:right="1132" w:firstLine="480"/>
        <w:jc w:val="both"/>
        <w:rPr>
          <w:rFonts w:ascii="Times New Roman" w:hAnsi="Times New Roman" w:cs="Times New Roman" w:eastAsia="Times New Roman" w:hint="default"/>
        </w:rPr>
      </w:pPr>
      <w:r>
        <w:rPr>
          <w:spacing w:val="-1"/>
        </w:rPr>
        <w:t>执行《企业会计准则第</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
        </w:rPr>
        <w:t> </w:t>
      </w:r>
      <w:r>
        <w:rPr>
          <w:spacing w:val="-8"/>
        </w:rPr>
        <w:t>年修订）》之前，本公司将取得的政府</w:t>
      </w:r>
      <w:r>
        <w:rPr/>
        <w:t> 补助计入营业外收入；与资产相关的政府补助确认为递延收益，在资产使用寿命内平均摊销 计入当期损益。执行《企业会计准则第</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年修订）》之后，对</w:t>
      </w:r>
      <w:r>
        <w:rPr>
          <w:spacing w:val="-60"/>
        </w:rPr>
        <w:t> </w:t>
      </w:r>
      <w:r>
        <w:rPr>
          <w:rFonts w:ascii="Times New Roman" w:hAnsi="Times New Roman" w:cs="Times New Roman" w:eastAsia="Times New Roman" w:hint="default"/>
        </w:rPr>
        <w:t>2017</w:t>
      </w:r>
    </w:p>
    <w:p>
      <w:pPr>
        <w:pStyle w:val="BodyText"/>
        <w:spacing w:line="319" w:lineRule="auto" w:before="11"/>
        <w:ind w:right="1195"/>
        <w:jc w:val="both"/>
      </w:pP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日之后发生的与日常活动相关的政府补助，计入其他收益；与日常活动无关的政府 补助，计入营业外收支。</w:t>
      </w:r>
    </w:p>
    <w:p>
      <w:pPr>
        <w:spacing w:line="240" w:lineRule="auto" w:before="1"/>
        <w:rPr>
          <w:rFonts w:ascii="宋体" w:hAnsi="宋体" w:cs="宋体" w:eastAsia="宋体" w:hint="default"/>
          <w:sz w:val="18"/>
          <w:szCs w:val="18"/>
        </w:rPr>
      </w:pPr>
    </w:p>
    <w:p>
      <w:pPr>
        <w:pStyle w:val="Heading2"/>
        <w:spacing w:line="240" w:lineRule="auto"/>
        <w:ind w:left="1133" w:right="0"/>
        <w:jc w:val="both"/>
        <w:rPr>
          <w:b w:val="0"/>
          <w:bCs w:val="0"/>
        </w:rPr>
      </w:pPr>
      <w:bookmarkStart w:name="七、与上年度财务报告相比，合并报表范围发生变化的情况说明" w:id="75"/>
      <w:bookmarkEnd w:id="75"/>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31"/>
          <w:szCs w:val="31"/>
        </w:rPr>
      </w:pPr>
    </w:p>
    <w:p>
      <w:pPr>
        <w:pStyle w:val="BodyText"/>
        <w:spacing w:line="345" w:lineRule="auto" w:before="0"/>
        <w:ind w:left="1614"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公司报告期无合并报表范围发生变化的情况。</w:t>
      </w:r>
    </w:p>
    <w:p>
      <w:pPr>
        <w:spacing w:line="552" w:lineRule="auto" w:before="210"/>
        <w:ind w:left="1613" w:right="6192" w:hanging="480"/>
        <w:jc w:val="left"/>
        <w:rPr>
          <w:rFonts w:ascii="宋体" w:hAnsi="宋体" w:cs="宋体" w:eastAsia="宋体" w:hint="default"/>
          <w:sz w:val="24"/>
          <w:szCs w:val="24"/>
        </w:rPr>
      </w:pPr>
      <w:r>
        <w:rPr/>
        <w:pict>
          <v:shape style="position:absolute;margin-left:56.459999pt;margin-top:66.995613pt;width:479.2pt;height:116.7pt;mso-position-horizontal-relative:page;mso-position-vertical-relative:paragraph;z-index:25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2"/>
                    <w:gridCol w:w="4776"/>
                  </w:tblGrid>
                  <w:tr>
                    <w:trPr>
                      <w:trHeight w:val="403" w:hRule="exact"/>
                    </w:trPr>
                    <w:tc>
                      <w:tcPr>
                        <w:tcW w:w="47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77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r>
                  <w:tr>
                    <w:trPr>
                      <w:trHeight w:val="402" w:hRule="exact"/>
                    </w:trPr>
                    <w:tc>
                      <w:tcPr>
                        <w:tcW w:w="47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
                          <w:ind w:left="27" w:right="0"/>
                          <w:jc w:val="left"/>
                          <w:rPr>
                            <w:rFonts w:ascii="宋体" w:hAnsi="宋体" w:cs="宋体" w:eastAsia="宋体" w:hint="default"/>
                            <w:sz w:val="24"/>
                            <w:szCs w:val="24"/>
                          </w:rPr>
                        </w:pPr>
                        <w:r>
                          <w:rPr>
                            <w:rFonts w:ascii="宋体" w:hAnsi="宋体" w:cs="宋体" w:eastAsia="宋体" w:hint="default"/>
                            <w:sz w:val="24"/>
                            <w:szCs w:val="24"/>
                          </w:rPr>
                          <w:t>境内会计师事务所报酬（万元）</w:t>
                        </w:r>
                      </w:p>
                    </w:tc>
                    <w:tc>
                      <w:tcPr>
                        <w:tcW w:w="477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80</w:t>
                        </w:r>
                      </w:p>
                    </w:tc>
                  </w:tr>
                  <w:tr>
                    <w:trPr>
                      <w:trHeight w:val="402" w:hRule="exact"/>
                    </w:trPr>
                    <w:tc>
                      <w:tcPr>
                        <w:tcW w:w="47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
                          <w:ind w:left="27" w:right="0"/>
                          <w:jc w:val="left"/>
                          <w:rPr>
                            <w:rFonts w:ascii="宋体" w:hAnsi="宋体" w:cs="宋体" w:eastAsia="宋体" w:hint="default"/>
                            <w:sz w:val="24"/>
                            <w:szCs w:val="24"/>
                          </w:rPr>
                        </w:pPr>
                        <w:r>
                          <w:rPr>
                            <w:rFonts w:ascii="宋体" w:hAnsi="宋体" w:cs="宋体" w:eastAsia="宋体" w:hint="default"/>
                            <w:sz w:val="24"/>
                            <w:szCs w:val="24"/>
                          </w:rPr>
                          <w:t>境内会计师事务所审计服务的连续年限</w:t>
                        </w:r>
                      </w:p>
                    </w:tc>
                    <w:tc>
                      <w:tcPr>
                        <w:tcW w:w="477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5</w:t>
                        </w:r>
                      </w:p>
                    </w:tc>
                  </w:tr>
                  <w:tr>
                    <w:trPr>
                      <w:trHeight w:val="402" w:hRule="exact"/>
                    </w:trPr>
                    <w:tc>
                      <w:tcPr>
                        <w:tcW w:w="47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
                          <w:ind w:left="27" w:right="0"/>
                          <w:jc w:val="left"/>
                          <w:rPr>
                            <w:rFonts w:ascii="宋体" w:hAnsi="宋体" w:cs="宋体" w:eastAsia="宋体" w:hint="default"/>
                            <w:sz w:val="24"/>
                            <w:szCs w:val="24"/>
                          </w:rPr>
                        </w:pPr>
                        <w:r>
                          <w:rPr>
                            <w:rFonts w:ascii="宋体" w:hAnsi="宋体" w:cs="宋体" w:eastAsia="宋体" w:hint="default"/>
                            <w:sz w:val="24"/>
                            <w:szCs w:val="24"/>
                          </w:rPr>
                          <w:t>境内会计师事务所注册会计师姓名</w:t>
                        </w:r>
                      </w:p>
                    </w:tc>
                    <w:tc>
                      <w:tcPr>
                        <w:tcW w:w="477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27" w:right="0"/>
                          <w:jc w:val="left"/>
                          <w:rPr>
                            <w:rFonts w:ascii="宋体" w:hAnsi="宋体" w:cs="宋体" w:eastAsia="宋体" w:hint="default"/>
                            <w:sz w:val="24"/>
                            <w:szCs w:val="24"/>
                          </w:rPr>
                        </w:pPr>
                        <w:r>
                          <w:rPr>
                            <w:rFonts w:ascii="宋体" w:hAnsi="宋体" w:cs="宋体" w:eastAsia="宋体" w:hint="default"/>
                            <w:sz w:val="24"/>
                            <w:szCs w:val="24"/>
                          </w:rPr>
                          <w:t>罗军、王文杰</w:t>
                        </w:r>
                      </w:p>
                    </w:tc>
                  </w:tr>
                  <w:tr>
                    <w:trPr>
                      <w:trHeight w:val="715" w:hRule="exact"/>
                    </w:trPr>
                    <w:tc>
                      <w:tcPr>
                        <w:tcW w:w="47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2" w:lineRule="exact" w:before="33"/>
                          <w:ind w:left="27" w:right="202"/>
                          <w:jc w:val="left"/>
                          <w:rPr>
                            <w:rFonts w:ascii="宋体" w:hAnsi="宋体" w:cs="宋体" w:eastAsia="宋体" w:hint="default"/>
                            <w:sz w:val="24"/>
                            <w:szCs w:val="24"/>
                          </w:rPr>
                        </w:pPr>
                        <w:r>
                          <w:rPr>
                            <w:rFonts w:ascii="宋体" w:hAnsi="宋体" w:cs="宋体" w:eastAsia="宋体" w:hint="default"/>
                            <w:sz w:val="24"/>
                            <w:szCs w:val="24"/>
                          </w:rPr>
                          <w:t>境内会计师事务所注册会计师审计服务的连 续年限</w:t>
                        </w:r>
                      </w:p>
                    </w:tc>
                    <w:tc>
                      <w:tcPr>
                        <w:tcW w:w="4776" w:type="dxa"/>
                        <w:tcBorders>
                          <w:top w:val="single" w:sz="4" w:space="0" w:color="000000"/>
                          <w:left w:val="nil" w:sz="6" w:space="0" w:color="auto"/>
                          <w:bottom w:val="single" w:sz="4" w:space="0" w:color="000000"/>
                          <w:right w:val="nil" w:sz="6" w:space="0" w:color="auto"/>
                        </w:tcBorders>
                      </w:tcPr>
                      <w:p>
                        <w:pPr>
                          <w:pStyle w:val="TableParagraph"/>
                          <w:spacing w:line="240" w:lineRule="auto" w:before="214"/>
                          <w:ind w:left="27" w:right="0"/>
                          <w:jc w:val="left"/>
                          <w:rPr>
                            <w:rFonts w:ascii="Times New Roman" w:hAnsi="Times New Roman" w:cs="Times New Roman" w:eastAsia="Times New Roman" w:hint="default"/>
                            <w:sz w:val="24"/>
                            <w:szCs w:val="24"/>
                          </w:rPr>
                        </w:pPr>
                        <w:r>
                          <w:rPr>
                            <w:rFonts w:ascii="Times New Roman"/>
                            <w:sz w:val="24"/>
                          </w:rPr>
                          <w:t>1</w:t>
                        </w:r>
                      </w:p>
                    </w:tc>
                  </w:tr>
                </w:tbl>
                <w:p>
                  <w:pPr/>
                </w:p>
              </w:txbxContent>
            </v:textbox>
            <w10:wrap type="none"/>
          </v:shape>
        </w:pict>
      </w:r>
      <w:bookmarkStart w:name="八、聘任、解聘会计师事务所情况" w:id="76"/>
      <w:bookmarkEnd w:id="76"/>
      <w:r>
        <w:rPr/>
      </w:r>
      <w:r>
        <w:rPr>
          <w:rFonts w:ascii="宋体" w:hAnsi="宋体" w:cs="宋体" w:eastAsia="宋体" w:hint="default"/>
          <w:b/>
          <w:bCs/>
          <w:w w:val="95"/>
          <w:sz w:val="24"/>
          <w:szCs w:val="24"/>
        </w:rPr>
        <w:t>八、聘任、解聘会计师事务所情况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1614" w:right="1033"/>
        <w:jc w:val="left"/>
      </w:pPr>
      <w:r>
        <w:rPr/>
        <w:t>是否改聘会计师事务所</w:t>
      </w:r>
    </w:p>
    <w:p>
      <w:pPr>
        <w:pStyle w:val="BodyText"/>
        <w:spacing w:line="345" w:lineRule="auto" w:before="166"/>
        <w:ind w:left="1614"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spacing w:line="456" w:lineRule="auto" w:before="60"/>
        <w:ind w:left="1134" w:right="439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年度报告披露后面临暂停上市和终止上市情况" w:id="77"/>
      <w:bookmarkEnd w:id="77"/>
      <w:r>
        <w:rPr>
          <w:rFonts w:ascii="宋体" w:hAnsi="宋体" w:cs="宋体" w:eastAsia="宋体" w:hint="default"/>
          <w:sz w:val="24"/>
          <w:szCs w:val="24"/>
        </w:rPr>
      </w:r>
      <w:r>
        <w:rPr>
          <w:rFonts w:ascii="宋体" w:hAnsi="宋体" w:cs="宋体" w:eastAsia="宋体" w:hint="default"/>
          <w:b/>
          <w:bCs/>
          <w:w w:val="95"/>
          <w:sz w:val="24"/>
          <w:szCs w:val="24"/>
        </w:rPr>
        <w:t>九、年度报告披露后面临暂停上市和终止上市情况</w:t>
      </w:r>
      <w:r>
        <w:rPr>
          <w:rFonts w:ascii="宋体" w:hAnsi="宋体" w:cs="宋体" w:eastAsia="宋体" w:hint="default"/>
          <w:sz w:val="24"/>
          <w:szCs w:val="24"/>
        </w:rPr>
      </w:r>
    </w:p>
    <w:p>
      <w:pPr>
        <w:spacing w:line="456" w:lineRule="auto" w:before="193"/>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十、破产重整相关事项" w:id="78"/>
      <w:bookmarkEnd w:id="78"/>
      <w:r>
        <w:rPr>
          <w:rFonts w:ascii="宋体" w:hAnsi="宋体" w:cs="宋体" w:eastAsia="宋体" w:hint="default"/>
          <w:sz w:val="24"/>
          <w:szCs w:val="24"/>
        </w:rPr>
      </w:r>
      <w:r>
        <w:rPr>
          <w:rFonts w:ascii="宋体" w:hAnsi="宋体" w:cs="宋体" w:eastAsia="宋体" w:hint="default"/>
          <w:b/>
          <w:bCs/>
          <w:w w:val="95"/>
          <w:sz w:val="24"/>
          <w:szCs w:val="24"/>
        </w:rPr>
        <w:t>十、破产重整相关事项</w:t>
      </w:r>
      <w:r>
        <w:rPr>
          <w:rFonts w:ascii="宋体" w:hAnsi="宋体" w:cs="宋体" w:eastAsia="宋体" w:hint="default"/>
          <w:sz w:val="24"/>
          <w:szCs w:val="24"/>
        </w:rPr>
      </w:r>
    </w:p>
    <w:p>
      <w:pPr>
        <w:pStyle w:val="BodyText"/>
        <w:spacing w:line="240" w:lineRule="auto" w:before="193"/>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spacing w:line="482" w:lineRule="auto" w:before="26"/>
        <w:ind w:left="1133" w:right="6193" w:firstLine="480"/>
        <w:jc w:val="left"/>
        <w:rPr>
          <w:rFonts w:ascii="宋体" w:hAnsi="宋体" w:cs="宋体" w:eastAsia="宋体" w:hint="default"/>
          <w:sz w:val="24"/>
          <w:szCs w:val="24"/>
        </w:rPr>
      </w:pPr>
      <w:r>
        <w:rPr>
          <w:rFonts w:ascii="宋体" w:hAnsi="宋体" w:cs="宋体" w:eastAsia="宋体" w:hint="default"/>
          <w:sz w:val="24"/>
          <w:szCs w:val="24"/>
        </w:rPr>
        <w:t>公司报告期未发生破产重整相关事项。 </w:t>
      </w:r>
      <w:bookmarkStart w:name="十一、重大诉讼、仲裁事项" w:id="79"/>
      <w:bookmarkEnd w:id="79"/>
      <w:r>
        <w:rPr>
          <w:rFonts w:ascii="宋体" w:hAnsi="宋体" w:cs="宋体" w:eastAsia="宋体" w:hint="default"/>
          <w:sz w:val="24"/>
          <w:szCs w:val="24"/>
        </w:rPr>
      </w: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456" w:lineRule="auto" w:before="167"/>
        <w:ind w:left="1134"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bookmarkStart w:name="十二、处罚及整改情况" w:id="80"/>
      <w:bookmarkEnd w:id="80"/>
      <w:r>
        <w:rPr>
          <w:rFonts w:ascii="宋体" w:hAnsi="宋体" w:cs="宋体" w:eastAsia="宋体" w:hint="default"/>
          <w:sz w:val="24"/>
          <w:szCs w:val="24"/>
        </w:rPr>
      </w:r>
      <w:r>
        <w:rPr>
          <w:rFonts w:ascii="宋体" w:hAnsi="宋体" w:cs="宋体" w:eastAsia="宋体" w:hint="default"/>
          <w:b/>
          <w:bCs/>
          <w:w w:val="95"/>
          <w:sz w:val="24"/>
          <w:szCs w:val="24"/>
        </w:rPr>
        <w:t>十二、处罚及整改情况</w:t>
      </w:r>
      <w:r>
        <w:rPr>
          <w:rFonts w:ascii="宋体" w:hAnsi="宋体" w:cs="宋体" w:eastAsia="宋体" w:hint="default"/>
          <w:sz w:val="24"/>
          <w:szCs w:val="24"/>
        </w:rPr>
      </w:r>
    </w:p>
    <w:p>
      <w:pPr>
        <w:pStyle w:val="BodyText"/>
        <w:spacing w:line="345" w:lineRule="auto" w:before="192"/>
        <w:ind w:left="161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公司报告期不存在处罚及整改情况。</w:t>
      </w:r>
    </w:p>
    <w:p>
      <w:pPr>
        <w:pStyle w:val="Heading2"/>
        <w:spacing w:line="240" w:lineRule="auto" w:before="210"/>
        <w:ind w:right="0"/>
        <w:jc w:val="both"/>
        <w:rPr>
          <w:b w:val="0"/>
          <w:bCs w:val="0"/>
        </w:rPr>
      </w:pPr>
      <w:bookmarkStart w:name="十三、公司及其控股股东、实际控制人的诚信状况" w:id="81"/>
      <w:bookmarkEnd w:id="81"/>
      <w:r>
        <w:rPr>
          <w:b w:val="0"/>
          <w:bCs w:val="0"/>
        </w:rPr>
      </w:r>
      <w:r>
        <w:rPr/>
        <w:t>十三、公司及其控股股东、实际控制人的诚信状况</w:t>
      </w:r>
      <w:r>
        <w:rPr>
          <w:b w:val="0"/>
          <w:bCs w:val="0"/>
        </w:rPr>
      </w:r>
    </w:p>
    <w:p>
      <w:pPr>
        <w:spacing w:line="240" w:lineRule="auto" w:before="4"/>
        <w:rPr>
          <w:rFonts w:ascii="宋体" w:hAnsi="宋体" w:cs="宋体" w:eastAsia="宋体" w:hint="default"/>
          <w:b/>
          <w:bCs/>
          <w:sz w:val="31"/>
          <w:szCs w:val="31"/>
        </w:rPr>
      </w:pPr>
    </w:p>
    <w:p>
      <w:pPr>
        <w:spacing w:line="456" w:lineRule="auto" w:before="0"/>
        <w:ind w:left="1134" w:right="307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宋体" w:hAnsi="宋体" w:cs="宋体" w:eastAsia="宋体" w:hint="default"/>
          <w:sz w:val="24"/>
          <w:szCs w:val="24"/>
        </w:rPr>
        <w:t>不适用 </w:t>
      </w:r>
      <w:bookmarkStart w:name="十四、公司股权激励计划、员工持股计划或其他员工激励措施的实施情况" w:id="82"/>
      <w:bookmarkEnd w:id="82"/>
      <w:r>
        <w:rPr>
          <w:rFonts w:ascii="宋体" w:hAnsi="宋体" w:cs="宋体" w:eastAsia="宋体" w:hint="default"/>
          <w:sz w:val="24"/>
          <w:szCs w:val="24"/>
        </w:rPr>
      </w:r>
      <w:r>
        <w:rPr>
          <w:rFonts w:ascii="宋体" w:hAnsi="宋体" w:cs="宋体" w:eastAsia="宋体" w:hint="default"/>
          <w:b/>
          <w:bCs/>
          <w:w w:val="95"/>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240" w:lineRule="auto" w:before="193"/>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6"/>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t>日，公司分别召开第三届董事会第十七次（临时）会议、第三届监事会</w:t>
      </w:r>
    </w:p>
    <w:p>
      <w:pPr>
        <w:pStyle w:val="BodyText"/>
        <w:spacing w:line="316" w:lineRule="auto" w:before="108"/>
        <w:ind w:right="1131"/>
        <w:jc w:val="both"/>
      </w:pPr>
      <w:r>
        <w:rPr/>
        <w:t>第十四次（临时）会议审议通过了《关于审议</w:t>
      </w:r>
      <w:r>
        <w:rPr>
          <w:rFonts w:ascii="Times New Roman" w:hAnsi="Times New Roman" w:cs="Times New Roman" w:eastAsia="Times New Roman" w:hint="default"/>
        </w:rPr>
        <w:t>&lt;</w:t>
      </w:r>
      <w:r>
        <w:rPr/>
        <w:t>武汉中元华电科技股份有限公司</w:t>
      </w:r>
      <w:r>
        <w:rPr>
          <w:spacing w:val="-60"/>
        </w:rPr>
        <w:t> </w:t>
      </w:r>
      <w:r>
        <w:rPr>
          <w:rFonts w:ascii="Times New Roman" w:hAnsi="Times New Roman" w:cs="Times New Roman" w:eastAsia="Times New Roman" w:hint="default"/>
        </w:rPr>
        <w:t>2017 </w:t>
      </w:r>
      <w:r>
        <w:rPr/>
        <w:t>年限制 </w:t>
      </w:r>
      <w:r>
        <w:rPr>
          <w:spacing w:val="-3"/>
        </w:rPr>
        <w:t>性股票激励计划（草案）</w:t>
      </w:r>
      <w:r>
        <w:rPr>
          <w:rFonts w:ascii="Times New Roman" w:hAnsi="Times New Roman" w:cs="Times New Roman" w:eastAsia="Times New Roman" w:hint="default"/>
          <w:spacing w:val="-3"/>
        </w:rPr>
        <w:t>&gt;</w:t>
      </w:r>
      <w:r>
        <w:rPr>
          <w:spacing w:val="-3"/>
        </w:rPr>
        <w:t>及其摘要的议案》等相关议案。本次股权激励计划拟授予的限制性</w:t>
      </w:r>
      <w:r>
        <w:rPr>
          <w:spacing w:val="-95"/>
        </w:rPr>
        <w:t> </w:t>
      </w:r>
      <w:r>
        <w:rPr>
          <w:spacing w:val="-95"/>
        </w:rPr>
      </w:r>
      <w:r>
        <w:rPr/>
        <w:t>股票数量为</w:t>
      </w:r>
      <w:r>
        <w:rPr>
          <w:spacing w:val="-60"/>
        </w:rPr>
        <w:t> </w:t>
      </w:r>
      <w:r>
        <w:rPr>
          <w:rFonts w:ascii="Times New Roman" w:hAnsi="Times New Roman" w:cs="Times New Roman" w:eastAsia="Times New Roman" w:hint="default"/>
        </w:rPr>
        <w:t>812 </w:t>
      </w:r>
      <w:r>
        <w:rPr/>
        <w:t>万股；其中，首次授予</w:t>
      </w:r>
      <w:r>
        <w:rPr>
          <w:spacing w:val="-60"/>
        </w:rPr>
        <w:t> </w:t>
      </w:r>
      <w:r>
        <w:rPr>
          <w:rFonts w:ascii="Times New Roman" w:hAnsi="Times New Roman" w:cs="Times New Roman" w:eastAsia="Times New Roman" w:hint="default"/>
        </w:rPr>
        <w:t>650 </w:t>
      </w:r>
      <w:r>
        <w:rPr/>
        <w:t>万股，预留</w:t>
      </w:r>
      <w:r>
        <w:rPr>
          <w:spacing w:val="-60"/>
        </w:rPr>
        <w:t> </w:t>
      </w:r>
      <w:r>
        <w:rPr>
          <w:rFonts w:ascii="Times New Roman" w:hAnsi="Times New Roman" w:cs="Times New Roman" w:eastAsia="Times New Roman" w:hint="default"/>
        </w:rPr>
        <w:t>162 </w:t>
      </w:r>
      <w:r>
        <w:rPr/>
        <w:t>万股。首次授予限制性股票的授</w:t>
      </w:r>
    </w:p>
    <w:p>
      <w:pPr>
        <w:pStyle w:val="BodyText"/>
        <w:spacing w:line="240" w:lineRule="auto" w:before="24"/>
        <w:ind w:right="0"/>
        <w:jc w:val="both"/>
      </w:pPr>
      <w:r>
        <w:rPr/>
        <w:t>予的价格为</w:t>
      </w:r>
      <w:r>
        <w:rPr>
          <w:spacing w:val="-60"/>
        </w:rPr>
        <w:t> </w:t>
      </w:r>
      <w:r>
        <w:rPr>
          <w:rFonts w:ascii="Times New Roman" w:hAnsi="Times New Roman" w:cs="Times New Roman" w:eastAsia="Times New Roman" w:hint="default"/>
        </w:rPr>
        <w:t>5.69 </w:t>
      </w:r>
      <w:r>
        <w:rPr/>
        <w:t>元</w:t>
      </w:r>
      <w:r>
        <w:rPr>
          <w:rFonts w:ascii="Times New Roman" w:hAnsi="Times New Roman" w:cs="Times New Roman" w:eastAsia="Times New Roman" w:hint="default"/>
        </w:rPr>
        <w:t>/</w:t>
      </w:r>
      <w:r>
        <w:rPr/>
        <w:t>股。公司独立董事就本次股权激励计划发表了独立意见。</w:t>
      </w:r>
    </w:p>
    <w:p>
      <w:pPr>
        <w:pStyle w:val="BodyText"/>
        <w:spacing w:line="326" w:lineRule="auto" w:before="146"/>
        <w:ind w:right="1213" w:firstLine="480"/>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日，公司召开</w:t>
      </w:r>
      <w:r>
        <w:rPr>
          <w:spacing w:val="-60"/>
        </w:rPr>
        <w:t> </w:t>
      </w:r>
      <w:r>
        <w:rPr>
          <w:rFonts w:ascii="Times New Roman" w:hAnsi="Times New Roman" w:cs="Times New Roman" w:eastAsia="Times New Roman" w:hint="default"/>
        </w:rPr>
        <w:t>2017 </w:t>
      </w:r>
      <w:r>
        <w:rPr/>
        <w:t>年第一次临时股东大会，审议通过了</w:t>
      </w:r>
      <w:r>
        <w:rPr>
          <w:spacing w:val="-60"/>
        </w:rPr>
        <w:t> </w:t>
      </w:r>
      <w:r>
        <w:rPr>
          <w:rFonts w:ascii="Times New Roman" w:hAnsi="Times New Roman" w:cs="Times New Roman" w:eastAsia="Times New Roman" w:hint="default"/>
        </w:rPr>
        <w:t>2017 </w:t>
      </w:r>
      <w:r>
        <w:rPr/>
        <w:t>年限制性 股票激励计划并授权董事会确定限制性股票授予日及办理授予限制性股票所必须的全部事 宜。</w:t>
      </w:r>
    </w:p>
    <w:p>
      <w:pPr>
        <w:pStyle w:val="BodyText"/>
        <w:spacing w:line="240" w:lineRule="auto" w:before="78"/>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日，公司第三届董事会第二十次（临时）会议及第三届监事会第十七次</w:t>
      </w:r>
    </w:p>
    <w:p>
      <w:pPr>
        <w:pStyle w:val="BodyText"/>
        <w:spacing w:line="316" w:lineRule="auto" w:before="108"/>
        <w:ind w:right="1130"/>
        <w:jc w:val="both"/>
        <w:rPr>
          <w:rFonts w:ascii="Times New Roman" w:hAnsi="Times New Roman" w:cs="Times New Roman" w:eastAsia="Times New Roman" w:hint="default"/>
        </w:rPr>
      </w:pPr>
      <w:r>
        <w:rPr/>
        <w:t>（临时</w:t>
      </w:r>
      <w:r>
        <w:rPr>
          <w:spacing w:val="-18"/>
        </w:rPr>
        <w:t>）</w:t>
      </w:r>
      <w:r>
        <w:rPr/>
        <w:t>会议审议通</w:t>
      </w:r>
      <w:r>
        <w:rPr>
          <w:spacing w:val="-18"/>
        </w:rPr>
        <w:t>过</w:t>
      </w:r>
      <w:r>
        <w:rPr/>
        <w:t>《关于对</w:t>
      </w:r>
      <w:r>
        <w:rPr>
          <w:rFonts w:ascii="Times New Roman" w:hAnsi="Times New Roman" w:cs="Times New Roman" w:eastAsia="Times New Roman" w:hint="default"/>
        </w:rPr>
        <w:t>&lt;2017 </w:t>
      </w:r>
      <w:r>
        <w:rPr/>
        <w:t>年限制性股票激励计划</w:t>
      </w:r>
      <w:r>
        <w:rPr>
          <w:rFonts w:ascii="Times New Roman" w:hAnsi="Times New Roman" w:cs="Times New Roman" w:eastAsia="Times New Roman" w:hint="default"/>
        </w:rPr>
        <w:t>&gt;</w:t>
      </w:r>
      <w:r>
        <w:rPr/>
        <w:t>进行调整的议案</w:t>
      </w:r>
      <w:r>
        <w:rPr>
          <w:spacing w:val="-120"/>
        </w:rPr>
        <w:t>》</w:t>
      </w:r>
      <w:r>
        <w:rPr>
          <w:spacing w:val="-138"/>
        </w:rPr>
        <w:t>、</w:t>
      </w:r>
      <w:r>
        <w:rPr/>
        <w:t>《关于向激</w:t>
      </w:r>
      <w:r>
        <w:rPr/>
        <w:t> 励对象授予限制性股票的议案</w:t>
      </w:r>
      <w:r>
        <w:rPr>
          <w:spacing w:val="-120"/>
        </w:rPr>
        <w:t>》</w:t>
      </w:r>
      <w:r>
        <w:rPr>
          <w:spacing w:val="-22"/>
        </w:rPr>
        <w:t>，</w:t>
      </w:r>
      <w:r>
        <w:rPr/>
        <w:t>同意激励计划首次授予的激励对象人数由</w:t>
      </w:r>
      <w:r>
        <w:rPr>
          <w:spacing w:val="-59"/>
        </w:rPr>
        <w:t> </w:t>
      </w:r>
      <w:r>
        <w:rPr>
          <w:rFonts w:ascii="Times New Roman" w:hAnsi="Times New Roman" w:cs="Times New Roman" w:eastAsia="Times New Roman" w:hint="default"/>
        </w:rPr>
        <w:t>184 </w:t>
      </w:r>
      <w:r>
        <w:rPr/>
        <w:t>名调整为</w:t>
      </w:r>
      <w:r>
        <w:rPr>
          <w:spacing w:val="-60"/>
        </w:rPr>
        <w:t> </w:t>
      </w:r>
      <w:r>
        <w:rPr>
          <w:rFonts w:ascii="Times New Roman" w:hAnsi="Times New Roman" w:cs="Times New Roman" w:eastAsia="Times New Roman" w:hint="default"/>
        </w:rPr>
        <w:t>174</w:t>
      </w:r>
    </w:p>
    <w:p>
      <w:pPr>
        <w:pStyle w:val="BodyText"/>
        <w:spacing w:line="319" w:lineRule="auto" w:before="23"/>
        <w:ind w:left="1134" w:right="1130"/>
        <w:jc w:val="both"/>
      </w:pPr>
      <w:r>
        <w:rPr>
          <w:spacing w:val="-7"/>
        </w:rPr>
        <w:t>名、首次授予的限制性股票由</w:t>
      </w:r>
      <w:r>
        <w:rPr>
          <w:spacing w:val="-60"/>
        </w:rPr>
        <w:t> </w:t>
      </w:r>
      <w:r>
        <w:rPr>
          <w:rFonts w:ascii="Times New Roman" w:hAnsi="Times New Roman" w:cs="Times New Roman" w:eastAsia="Times New Roman" w:hint="default"/>
        </w:rPr>
        <w:t>650.00 </w:t>
      </w:r>
      <w:r>
        <w:rPr/>
        <w:t>万股调整为</w:t>
      </w:r>
      <w:r>
        <w:rPr>
          <w:spacing w:val="-60"/>
        </w:rPr>
        <w:t> </w:t>
      </w:r>
      <w:r>
        <w:rPr>
          <w:rFonts w:ascii="Times New Roman" w:hAnsi="Times New Roman" w:cs="Times New Roman" w:eastAsia="Times New Roman" w:hint="default"/>
        </w:rPr>
        <w:t>628.50 </w:t>
      </w:r>
      <w:r>
        <w:rPr/>
        <w:t>万股并确定</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日为本次 激励计划的首次授予日。公司独立董事就会议相关议案发表了独立意见。</w:t>
      </w:r>
    </w:p>
    <w:p>
      <w:pPr>
        <w:pStyle w:val="BodyText"/>
        <w:spacing w:line="345" w:lineRule="auto" w:before="86"/>
        <w:ind w:left="1613" w:right="997"/>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日，公司完成</w:t>
      </w:r>
      <w:r>
        <w:rPr>
          <w:spacing w:val="-60"/>
        </w:rPr>
        <w:t> </w:t>
      </w:r>
      <w:r>
        <w:rPr>
          <w:rFonts w:ascii="Times New Roman" w:hAnsi="Times New Roman" w:cs="Times New Roman" w:eastAsia="Times New Roman" w:hint="default"/>
        </w:rPr>
        <w:t>2017 </w:t>
      </w:r>
      <w:r>
        <w:rPr/>
        <w:t>年限制性股票激励计划首次授予登记工作。 </w:t>
      </w:r>
      <w:r>
        <w:rPr>
          <w:spacing w:val="-4"/>
        </w:rPr>
        <w:t>根据公司《</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0"/>
        </w:rPr>
        <w:t> </w:t>
      </w:r>
      <w:r>
        <w:rPr>
          <w:spacing w:val="-4"/>
        </w:rPr>
        <w:t>年限制性股票激励计划》及《上市公司股权激励管理办法》等相关规定，</w:t>
      </w:r>
    </w:p>
    <w:p>
      <w:pPr>
        <w:pStyle w:val="BodyText"/>
        <w:spacing w:line="322" w:lineRule="exact" w:before="0"/>
        <w:ind w:right="0"/>
        <w:jc w:val="both"/>
      </w:pPr>
      <w:r>
        <w:rPr/>
        <w:t>预留权益授予的激励对象由激励计划经股东大会审议通过后</w:t>
      </w:r>
      <w:r>
        <w:rPr>
          <w:spacing w:val="-60"/>
        </w:rPr>
        <w:t> </w:t>
      </w:r>
      <w:r>
        <w:rPr>
          <w:rFonts w:ascii="Times New Roman" w:hAnsi="Times New Roman" w:cs="Times New Roman" w:eastAsia="Times New Roman" w:hint="default"/>
        </w:rPr>
        <w:t>12 </w:t>
      </w:r>
      <w:r>
        <w:rPr/>
        <w:t>个月内确定，超过</w:t>
      </w:r>
      <w:r>
        <w:rPr>
          <w:spacing w:val="-60"/>
        </w:rPr>
        <w:t> </w:t>
      </w:r>
      <w:r>
        <w:rPr>
          <w:rFonts w:ascii="Times New Roman" w:hAnsi="Times New Roman" w:cs="Times New Roman" w:eastAsia="Times New Roman" w:hint="default"/>
        </w:rPr>
        <w:t>12 </w:t>
      </w:r>
      <w:r>
        <w:rPr/>
        <w:t>个月未</w:t>
      </w:r>
    </w:p>
    <w:p>
      <w:pPr>
        <w:spacing w:after="0" w:line="322" w:lineRule="exact"/>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240" w:lineRule="auto"/>
        <w:ind w:right="0"/>
        <w:jc w:val="left"/>
      </w:pPr>
      <w:r>
        <w:rPr/>
        <w:t>明确激励对象的</w:t>
      </w:r>
      <w:r>
        <w:rPr>
          <w:spacing w:val="-101"/>
        </w:rPr>
        <w:t>，</w:t>
      </w:r>
      <w:r>
        <w:rPr/>
        <w:t>预留权益失效</w:t>
      </w:r>
      <w:r>
        <w:rPr>
          <w:spacing w:val="-101"/>
        </w:rPr>
        <w:t>。</w:t>
      </w:r>
      <w:r>
        <w:rPr/>
        <w:t>公司于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日召开</w:t>
      </w:r>
      <w:r>
        <w:rPr>
          <w:spacing w:val="-60"/>
        </w:rPr>
        <w:t> </w:t>
      </w:r>
      <w:r>
        <w:rPr>
          <w:rFonts w:ascii="Times New Roman" w:hAnsi="Times New Roman" w:cs="Times New Roman" w:eastAsia="Times New Roman" w:hint="default"/>
        </w:rPr>
        <w:t>2017 </w:t>
      </w:r>
      <w:r>
        <w:rPr/>
        <w:t>年第一次临时股东大会，</w:t>
      </w:r>
    </w:p>
    <w:p>
      <w:pPr>
        <w:pStyle w:val="BodyText"/>
        <w:spacing w:line="240" w:lineRule="auto" w:before="108"/>
        <w:ind w:right="1033"/>
        <w:jc w:val="left"/>
      </w:pPr>
      <w:r>
        <w:rPr/>
        <w:t>审议通过本次激励计划，应当在</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日前明确激励对象。由于在该期限内，公司</w:t>
      </w:r>
    </w:p>
    <w:p>
      <w:pPr>
        <w:pStyle w:val="BodyText"/>
        <w:spacing w:line="319" w:lineRule="auto" w:before="107"/>
        <w:ind w:right="1152"/>
        <w:jc w:val="left"/>
      </w:pPr>
      <w:r>
        <w:rPr/>
        <w:t>没有可满足可授予条件的潜在激励对象明确，本次激励计划预留的</w:t>
      </w:r>
      <w:r>
        <w:rPr>
          <w:spacing w:val="-59"/>
        </w:rPr>
        <w:t> </w:t>
      </w:r>
      <w:r>
        <w:rPr>
          <w:rFonts w:ascii="Times New Roman" w:hAnsi="Times New Roman" w:cs="Times New Roman" w:eastAsia="Times New Roman" w:hint="default"/>
        </w:rPr>
        <w:t>162 </w:t>
      </w:r>
      <w:r>
        <w:rPr/>
        <w:t>万股限制性股票自动 失效。</w:t>
      </w:r>
    </w:p>
    <w:p>
      <w:pPr>
        <w:pStyle w:val="BodyText"/>
        <w:spacing w:line="240" w:lineRule="auto" w:before="85"/>
        <w:ind w:left="1614" w:right="1033"/>
        <w:jc w:val="left"/>
      </w:pPr>
      <w:r>
        <w:rPr>
          <w:spacing w:val="-7"/>
        </w:rPr>
        <w:t>详情可参见披露于巨潮咨询网（</w:t>
      </w:r>
      <w:hyperlink r:id="rId23">
        <w:r>
          <w:rPr>
            <w:rFonts w:ascii="Times New Roman" w:hAnsi="Times New Roman" w:cs="Times New Roman" w:eastAsia="Times New Roman" w:hint="default"/>
            <w:spacing w:val="-7"/>
          </w:rPr>
          <w:t>www.cninfo.com.cn</w:t>
        </w:r>
      </w:hyperlink>
      <w:r>
        <w:rPr>
          <w:spacing w:val="-7"/>
        </w:rPr>
        <w:t>）的《</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38"/>
        </w:rPr>
        <w:t> </w:t>
      </w:r>
      <w:r>
        <w:rPr>
          <w:spacing w:val="-6"/>
        </w:rPr>
        <w:t>年限制性股票激励计划（草</w:t>
      </w:r>
    </w:p>
    <w:p>
      <w:pPr>
        <w:pStyle w:val="BodyText"/>
        <w:spacing w:line="319" w:lineRule="auto" w:before="108"/>
        <w:ind w:right="1153"/>
        <w:jc w:val="left"/>
      </w:pPr>
      <w:r>
        <w:rPr/>
        <w:t>案</w:t>
      </w:r>
      <w:r>
        <w:rPr>
          <w:spacing w:val="-120"/>
        </w:rPr>
        <w:t>）》、</w:t>
      </w:r>
      <w:r>
        <w:rPr/>
        <w:t>《关于对</w:t>
      </w:r>
      <w:r>
        <w:rPr>
          <w:spacing w:val="-60"/>
        </w:rPr>
        <w:t> </w:t>
      </w:r>
      <w:r>
        <w:rPr>
          <w:rFonts w:ascii="Times New Roman" w:hAnsi="Times New Roman" w:cs="Times New Roman" w:eastAsia="Times New Roman" w:hint="default"/>
        </w:rPr>
        <w:t>2017 </w:t>
      </w:r>
      <w:r>
        <w:rPr/>
        <w:t>年限制性股票激励计划进行调整的公告</w:t>
      </w:r>
      <w:r>
        <w:rPr>
          <w:spacing w:val="-120"/>
        </w:rPr>
        <w:t>》、</w:t>
      </w:r>
      <w:r>
        <w:rPr/>
        <w:t>《关于向激励对象授予限制性</w:t>
      </w:r>
      <w:r>
        <w:rPr/>
        <w:t> 股票的公告</w:t>
      </w:r>
      <w:r>
        <w:rPr>
          <w:spacing w:val="-120"/>
        </w:rPr>
        <w:t>》、</w:t>
      </w:r>
      <w:r>
        <w:rPr/>
        <w:t>《关于限制性股票首次授予登记完成的公告》等相关公告。</w:t>
      </w:r>
    </w:p>
    <w:p>
      <w:pPr>
        <w:spacing w:line="240" w:lineRule="auto" w:before="1"/>
        <w:rPr>
          <w:rFonts w:ascii="宋体" w:hAnsi="宋体" w:cs="宋体" w:eastAsia="宋体" w:hint="default"/>
          <w:sz w:val="18"/>
          <w:szCs w:val="18"/>
        </w:rPr>
      </w:pPr>
    </w:p>
    <w:p>
      <w:pPr>
        <w:pStyle w:val="Heading2"/>
        <w:spacing w:line="240" w:lineRule="auto"/>
        <w:ind w:left="1133" w:right="1033"/>
        <w:jc w:val="left"/>
        <w:rPr>
          <w:b w:val="0"/>
          <w:bCs w:val="0"/>
        </w:rPr>
      </w:pPr>
      <w:bookmarkStart w:name="十五、重大关联交易" w:id="83"/>
      <w:bookmarkEnd w:id="83"/>
      <w:r>
        <w:rPr>
          <w:b w:val="0"/>
          <w:bCs w:val="0"/>
        </w:rPr>
      </w:r>
      <w:r>
        <w:rPr/>
        <w:t>十五、重大关联交易</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1614" w:right="5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公司报告期未发生与日常经营相关的关联交易。</w:t>
      </w:r>
    </w:p>
    <w:p>
      <w:pPr>
        <w:pStyle w:val="Heading2"/>
        <w:spacing w:line="240" w:lineRule="auto" w:before="210"/>
        <w:ind w:left="1133" w:right="1033"/>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2"/>
        <w:rPr>
          <w:rFonts w:ascii="宋体" w:hAnsi="宋体" w:cs="宋体" w:eastAsia="宋体" w:hint="default"/>
          <w:b/>
          <w:bCs/>
          <w:sz w:val="29"/>
          <w:szCs w:val="29"/>
        </w:rPr>
      </w:pPr>
    </w:p>
    <w:p>
      <w:pPr>
        <w:pStyle w:val="BodyText"/>
        <w:spacing w:line="348" w:lineRule="auto" w:before="0"/>
        <w:ind w:left="1614" w:right="4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公司报告期未发生资产或股权收购、出售的关联交易。</w:t>
      </w:r>
    </w:p>
    <w:p>
      <w:pPr>
        <w:pStyle w:val="Heading2"/>
        <w:spacing w:line="240" w:lineRule="auto" w:before="208"/>
        <w:ind w:left="1133" w:right="1033"/>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公司报告期未发生共同对外投资的关联交易。</w:t>
      </w:r>
    </w:p>
    <w:p>
      <w:pPr>
        <w:pStyle w:val="Heading2"/>
        <w:spacing w:line="240" w:lineRule="auto" w:before="210"/>
        <w:ind w:left="1133" w:right="1033"/>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1614" w:right="6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pStyle w:val="Heading2"/>
        <w:spacing w:line="240" w:lineRule="auto" w:before="210"/>
        <w:ind w:right="1033"/>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29"/>
          <w:szCs w:val="29"/>
        </w:rPr>
      </w:pPr>
    </w:p>
    <w:p>
      <w:pPr>
        <w:pStyle w:val="BodyText"/>
        <w:spacing w:line="348" w:lineRule="auto" w:before="0"/>
        <w:ind w:left="1614" w:right="6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spacing w:after="0" w:line="348"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十六、重大合同及其履行情况" w:id="89"/>
      <w:bookmarkEnd w:id="89"/>
      <w:r>
        <w:rPr>
          <w:b w:val="0"/>
          <w:bCs w:val="0"/>
        </w:rPr>
      </w:r>
      <w:r>
        <w:rPr/>
        <w:t>十六、重大合同及其履行情况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pStyle w:val="Heading2"/>
        <w:spacing w:line="240" w:lineRule="auto" w:before="210"/>
        <w:ind w:right="1033"/>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公司报告期不存在承包情况。</w:t>
      </w:r>
    </w:p>
    <w:p>
      <w:pPr>
        <w:pStyle w:val="Heading2"/>
        <w:spacing w:line="240" w:lineRule="auto" w:before="210"/>
        <w:ind w:right="1033"/>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pStyle w:val="Heading2"/>
        <w:spacing w:line="240" w:lineRule="auto" w:before="210"/>
        <w:ind w:right="1033"/>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公司报告期不存在担保情况。</w:t>
      </w:r>
    </w:p>
    <w:p>
      <w:pPr>
        <w:pStyle w:val="Heading2"/>
        <w:spacing w:line="240" w:lineRule="auto" w:before="210"/>
        <w:ind w:right="103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公司报告期不存在委托理财。</w:t>
      </w:r>
    </w:p>
    <w:p>
      <w:pPr>
        <w:pStyle w:val="Heading2"/>
        <w:spacing w:line="240" w:lineRule="auto" w:before="210"/>
        <w:ind w:right="103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pStyle w:val="Heading2"/>
        <w:spacing w:line="240" w:lineRule="auto" w:before="210"/>
        <w:ind w:right="103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spacing w:line="475" w:lineRule="auto" w:before="26"/>
        <w:ind w:left="1133" w:right="6673" w:firstLine="480"/>
        <w:jc w:val="left"/>
        <w:rPr>
          <w:rFonts w:ascii="宋体" w:hAnsi="宋体" w:cs="宋体" w:eastAsia="宋体" w:hint="default"/>
          <w:sz w:val="24"/>
          <w:szCs w:val="24"/>
        </w:rPr>
      </w:pPr>
      <w:r>
        <w:rPr>
          <w:rFonts w:ascii="宋体" w:hAnsi="宋体" w:cs="宋体" w:eastAsia="宋体" w:hint="default"/>
          <w:sz w:val="24"/>
          <w:szCs w:val="24"/>
        </w:rPr>
        <w:t>公司报告期不存在其他重大合同。 </w:t>
      </w:r>
      <w:bookmarkStart w:name="十七、社会责任情况" w:id="99"/>
      <w:bookmarkEnd w:id="99"/>
      <w:r>
        <w:rPr>
          <w:rFonts w:ascii="宋体" w:hAnsi="宋体" w:cs="宋体" w:eastAsia="宋体" w:hint="default"/>
          <w:sz w:val="24"/>
          <w:szCs w:val="24"/>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100"/>
      <w:bookmarkEnd w:id="100"/>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、履行社会责任情况</w:t>
      </w:r>
      <w:r>
        <w:rPr>
          <w:rFonts w:ascii="宋体" w:hAnsi="宋体" w:cs="宋体" w:eastAsia="宋体" w:hint="default"/>
          <w:sz w:val="24"/>
          <w:szCs w:val="24"/>
        </w:rPr>
      </w:r>
    </w:p>
    <w:p>
      <w:pPr>
        <w:pStyle w:val="BodyText"/>
        <w:spacing w:line="312" w:lineRule="exact" w:before="49"/>
        <w:ind w:right="1131" w:firstLine="480"/>
        <w:jc w:val="both"/>
      </w:pPr>
      <w:r>
        <w:rPr>
          <w:spacing w:val="-12"/>
        </w:rPr>
        <w:t>公司严格按《公司法》、《深圳证券交易所创业板股票上市规则》、《上市公司信息披露管</w:t>
      </w:r>
      <w:r>
        <w:rPr/>
        <w:t> 理办法》等相关法律法规规范要求，及时、准确、真实、完整进行信息披露工作；相关经济 活动严格规范操作；通过实地调研、电话、电子邮箱、公司网站和投资者关系互动平台等多 种方式与投资者进行沟通交流，提高了公司的透明度和诚信度。公司非常重视对投资者的合 </w:t>
      </w:r>
      <w:r>
        <w:rPr>
          <w:spacing w:val="-1"/>
        </w:rPr>
        <w:t>理回报，制定了《分红政策及未来三年（</w:t>
      </w:r>
      <w:r>
        <w:rPr>
          <w:rFonts w:ascii="Times New Roman" w:hAnsi="Times New Roman" w:cs="Times New Roman" w:eastAsia="Times New Roman" w:hint="default"/>
          <w:spacing w:val="-1"/>
        </w:rPr>
        <w:t>2015-2017</w:t>
      </w:r>
      <w:r>
        <w:rPr>
          <w:spacing w:val="-1"/>
        </w:rPr>
        <w:t>年）股东回报规划》以相对稳定的分红政</w:t>
      </w:r>
      <w:r>
        <w:rPr/>
        <w:t> 策来回报股东。</w:t>
      </w:r>
    </w:p>
    <w:p>
      <w:pPr>
        <w:pStyle w:val="BodyText"/>
        <w:spacing w:line="312" w:lineRule="exact" w:before="0"/>
        <w:ind w:right="1169" w:firstLine="480"/>
        <w:jc w:val="both"/>
      </w:pPr>
      <w:r>
        <w:rPr/>
        <w:t>公司一直坚持以人为本的人才理念，严格遵守国家及地方有关劳动法律、法规的规定， 制定完善的薪酬管理制度，实施公平的绩效考核机制，定期进行职业健康安全知识培训，为 员工提供良好的劳动环境。</w:t>
      </w:r>
    </w:p>
    <w:p>
      <w:pPr>
        <w:pStyle w:val="BodyText"/>
        <w:spacing w:line="302" w:lineRule="exact" w:before="0"/>
        <w:ind w:left="1613" w:right="1033"/>
        <w:jc w:val="left"/>
      </w:pPr>
      <w:r>
        <w:rPr/>
        <w:t>公司积极参与社会慈善事业，报告期内捐赠</w:t>
      </w:r>
      <w:r>
        <w:rPr>
          <w:rFonts w:ascii="Times New Roman" w:hAnsi="Times New Roman" w:cs="Times New Roman" w:eastAsia="Times New Roman" w:hint="default"/>
        </w:rPr>
        <w:t>190.00</w:t>
      </w:r>
      <w:r>
        <w:rPr/>
        <w:t>万元用于开展医疗事业服务。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spacing w:line="520" w:lineRule="auto" w:before="0"/>
        <w:ind w:left="1613" w:right="6433" w:hanging="480"/>
        <w:jc w:val="left"/>
        <w:rPr>
          <w:rFonts w:ascii="宋体" w:hAnsi="宋体" w:cs="宋体" w:eastAsia="宋体" w:hint="default"/>
          <w:sz w:val="24"/>
          <w:szCs w:val="24"/>
        </w:rPr>
      </w:pPr>
      <w:bookmarkStart w:name="2、履行精准扶贫社会责任情况" w:id="101"/>
      <w:bookmarkEnd w:id="101"/>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、履行精准扶贫社会责任情况</w:t>
      </w:r>
      <w:r>
        <w:rPr>
          <w:rFonts w:ascii="宋体" w:hAnsi="宋体" w:cs="宋体" w:eastAsia="宋体" w:hint="default"/>
          <w:b/>
          <w:bCs/>
          <w:w w:val="99"/>
          <w:sz w:val="24"/>
          <w:szCs w:val="24"/>
        </w:rPr>
        <w:t> </w:t>
      </w:r>
      <w:r>
        <w:rPr>
          <w:rFonts w:ascii="宋体" w:hAnsi="宋体" w:cs="宋体" w:eastAsia="宋体" w:hint="default"/>
          <w:sz w:val="24"/>
          <w:szCs w:val="24"/>
        </w:rPr>
        <w:t>公司年度报告未开展精准扶贫工作。</w:t>
      </w:r>
    </w:p>
    <w:p>
      <w:pPr>
        <w:pStyle w:val="Heading2"/>
        <w:spacing w:line="240" w:lineRule="auto" w:before="35"/>
        <w:ind w:right="1033"/>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1613" w:right="3553"/>
        <w:jc w:val="left"/>
      </w:pPr>
      <w:r>
        <w:rPr/>
        <w:t>上市公司及其子公司是否属于环境保护部门公布的重点排污单位 不适用 公司及公司子公司不属于环境保护部门公布的重点排污单位。</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133" w:right="1033"/>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3"/>
        <w:rPr>
          <w:rFonts w:ascii="宋体" w:hAnsi="宋体" w:cs="宋体" w:eastAsia="宋体" w:hint="default"/>
          <w:b/>
          <w:bCs/>
          <w:sz w:val="31"/>
          <w:szCs w:val="31"/>
        </w:rPr>
      </w:pPr>
    </w:p>
    <w:p>
      <w:pPr>
        <w:pStyle w:val="BodyText"/>
        <w:spacing w:line="345" w:lineRule="auto" w:before="0"/>
        <w:ind w:left="1614" w:right="2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报告期内，公司临时公告均在以下信息披露网站披露：巨潮资讯网，网址</w:t>
      </w:r>
    </w:p>
    <w:p>
      <w:pPr>
        <w:pStyle w:val="BodyText"/>
        <w:spacing w:line="319" w:lineRule="auto" w:before="19"/>
        <w:ind w:right="1136"/>
        <w:jc w:val="left"/>
      </w:pPr>
      <w:r>
        <w:rPr/>
        <w:pict>
          <v:shape style="position:absolute;margin-left:85.880005pt;margin-top:59.785664pt;width:.475869pt;height:1.725pt;mso-position-horizontal-relative:page;mso-position-vertical-relative:paragraph;z-index:25072" type="#_x0000_t75" stroked="false">
            <v:imagedata r:id="rId52" o:title=""/>
          </v:shape>
        </w:pict>
      </w:r>
      <w:r>
        <w:rPr/>
        <w:pict>
          <v:shape style="position:absolute;margin-left:471.899994pt;margin-top:59.785664pt;width:.475884pt;height:1.725pt;mso-position-horizontal-relative:page;mso-position-vertical-relative:paragraph;z-index:25096" type="#_x0000_t75" stroked="false">
            <v:imagedata r:id="rId52" o:title=""/>
          </v:shape>
        </w:pict>
      </w:r>
      <w:r>
        <w:rPr/>
        <w:pict>
          <v:shape style="position:absolute;margin-left:85.880005pt;margin-top:76.905594pt;width:.475848pt;height:1.725pt;mso-position-horizontal-relative:page;mso-position-vertical-relative:paragraph;z-index:25120" type="#_x0000_t75" stroked="false">
            <v:imagedata r:id="rId54" o:title=""/>
          </v:shape>
        </w:pict>
      </w:r>
      <w:r>
        <w:rPr/>
        <w:pict>
          <v:shape style="position:absolute;margin-left:471.899994pt;margin-top:76.905594pt;width:.475863pt;height:1.725pt;mso-position-horizontal-relative:page;mso-position-vertical-relative:paragraph;z-index:25144" type="#_x0000_t75" stroked="false">
            <v:imagedata r:id="rId53" o:title=""/>
          </v:shape>
        </w:pict>
      </w:r>
      <w:r>
        <w:rPr/>
        <w:pict>
          <v:shape style="position:absolute;margin-left:85.880005pt;margin-top:94.0056pt;width:.475852pt;height:1.725pt;mso-position-horizontal-relative:page;mso-position-vertical-relative:paragraph;z-index:25168" type="#_x0000_t75" stroked="false">
            <v:imagedata r:id="rId54" o:title=""/>
          </v:shape>
        </w:pict>
      </w:r>
      <w:r>
        <w:rPr/>
        <w:pict>
          <v:shape style="position:absolute;margin-left:471.899994pt;margin-top:94.0056pt;width:.475867pt;height:1.725pt;mso-position-horizontal-relative:page;mso-position-vertical-relative:paragraph;z-index:25192" type="#_x0000_t75" stroked="false">
            <v:imagedata r:id="rId53" o:title=""/>
          </v:shape>
        </w:pict>
      </w:r>
      <w:r>
        <w:rPr/>
        <w:pict>
          <v:shape style="position:absolute;margin-left:85.880005pt;margin-top:111.105652pt;width:.475865pt;height:1.725pt;mso-position-horizontal-relative:page;mso-position-vertical-relative:paragraph;z-index:25216" type="#_x0000_t75" stroked="false">
            <v:imagedata r:id="rId46" o:title=""/>
          </v:shape>
        </w:pict>
      </w:r>
      <w:r>
        <w:rPr/>
        <w:pict>
          <v:shape style="position:absolute;margin-left:471.899994pt;margin-top:111.105652pt;width:.47588pt;height:1.725pt;mso-position-horizontal-relative:page;mso-position-vertical-relative:paragraph;z-index:25240" type="#_x0000_t75" stroked="false">
            <v:imagedata r:id="rId46" o:title=""/>
          </v:shape>
        </w:pict>
      </w:r>
      <w:hyperlink r:id="rId23">
        <w:r>
          <w:rPr>
            <w:rFonts w:ascii="Times New Roman" w:hAnsi="Times New Roman" w:cs="Times New Roman" w:eastAsia="Times New Roman" w:hint="default"/>
            <w:spacing w:val="-2"/>
          </w:rPr>
          <w:t>www.cninfo.com.cn</w:t>
        </w:r>
      </w:hyperlink>
      <w:r>
        <w:rPr>
          <w:spacing w:val="-2"/>
        </w:rPr>
        <w:t>；中证网，网址</w:t>
      </w:r>
      <w:r>
        <w:rPr>
          <w:spacing w:val="-48"/>
        </w:rPr>
        <w:t> </w:t>
      </w:r>
      <w:hyperlink r:id="rId24">
        <w:r>
          <w:rPr>
            <w:rFonts w:ascii="Times New Roman" w:hAnsi="Times New Roman" w:cs="Times New Roman" w:eastAsia="Times New Roman" w:hint="default"/>
            <w:spacing w:val="-2"/>
          </w:rPr>
          <w:t>www.cs.com.cn</w:t>
        </w:r>
      </w:hyperlink>
      <w:r>
        <w:rPr>
          <w:spacing w:val="-2"/>
        </w:rPr>
        <w:t>；中国证券网，网址</w:t>
      </w:r>
      <w:r>
        <w:rPr>
          <w:spacing w:val="-48"/>
        </w:rPr>
        <w:t> </w:t>
      </w:r>
      <w:hyperlink r:id="rId25">
        <w:r>
          <w:rPr>
            <w:rFonts w:ascii="Times New Roman" w:hAnsi="Times New Roman" w:cs="Times New Roman" w:eastAsia="Times New Roman" w:hint="default"/>
            <w:spacing w:val="-2"/>
          </w:rPr>
          <w:t>www.cnstock.com</w:t>
        </w:r>
      </w:hyperlink>
      <w:r>
        <w:rPr>
          <w:spacing w:val="-2"/>
        </w:rPr>
        <w:t>；证</w:t>
      </w:r>
      <w:r>
        <w:rPr>
          <w:spacing w:val="-117"/>
        </w:rPr>
        <w:t> </w:t>
      </w:r>
      <w:r>
        <w:rPr/>
        <w:t>券时报网，网址</w:t>
      </w:r>
      <w:r>
        <w:rPr>
          <w:spacing w:val="-78"/>
        </w:rPr>
        <w:t> </w:t>
      </w:r>
      <w:hyperlink r:id="rId26">
        <w:r>
          <w:rPr>
            <w:rFonts w:ascii="Times New Roman" w:hAnsi="Times New Roman" w:cs="Times New Roman" w:eastAsia="Times New Roman" w:hint="default"/>
          </w:rPr>
          <w:t>www.secutimes.com</w:t>
        </w:r>
      </w:hyperlink>
      <w:r>
        <w:rPr/>
        <w:t>；中国资本证券网，网址</w:t>
      </w:r>
      <w:r>
        <w:rPr>
          <w:spacing w:val="-78"/>
        </w:rPr>
        <w:t> </w:t>
      </w:r>
      <w:hyperlink r:id="rId27">
        <w:r>
          <w:rPr>
            <w:rFonts w:ascii="Times New Roman" w:hAnsi="Times New Roman" w:cs="Times New Roman" w:eastAsia="Times New Roman" w:hint="default"/>
          </w:rPr>
          <w:t>www.ccstock.cn</w:t>
        </w:r>
      </w:hyperlink>
      <w:r>
        <w:rPr/>
        <w:t>。</w:t>
      </w:r>
    </w:p>
    <w:tbl>
      <w:tblPr>
        <w:tblW w:w="0" w:type="auto"/>
        <w:jc w:val="left"/>
        <w:tblInd w:w="1124" w:type="dxa"/>
        <w:tblLayout w:type="fixed"/>
        <w:tblCellMar>
          <w:top w:w="0" w:type="dxa"/>
          <w:left w:w="0" w:type="dxa"/>
          <w:bottom w:w="0" w:type="dxa"/>
          <w:right w:w="0" w:type="dxa"/>
        </w:tblCellMar>
        <w:tblLook w:val="01E0"/>
      </w:tblPr>
      <w:tblGrid>
        <w:gridCol w:w="593"/>
        <w:gridCol w:w="7720"/>
        <w:gridCol w:w="1336"/>
      </w:tblGrid>
      <w:tr>
        <w:trPr>
          <w:trHeight w:val="331"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8" w:lineRule="exact"/>
              <w:ind w:left="8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r>
      <w:tr>
        <w:trPr>
          <w:trHeight w:val="348"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1</w:t>
            </w:r>
          </w:p>
        </w:tc>
        <w:tc>
          <w:tcPr>
            <w:tcW w:w="7720" w:type="dxa"/>
            <w:tcBorders>
              <w:top w:val="single" w:sz="8" w:space="0" w:color="000000"/>
              <w:left w:val="single" w:sz="6" w:space="0" w:color="000000"/>
              <w:bottom w:val="single" w:sz="4" w:space="0" w:color="000000"/>
              <w:right w:val="single" w:sz="4" w:space="0" w:color="000000"/>
            </w:tcBorders>
          </w:tcPr>
          <w:p>
            <w:pPr>
              <w:pStyle w:val="TableParagraph"/>
              <w:spacing w:line="264"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关于对外投资设立控股孙公司并完成工商登记的公告</w:t>
            </w:r>
          </w:p>
        </w:tc>
        <w:tc>
          <w:tcPr>
            <w:tcW w:w="133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color w:val="333333"/>
                <w:sz w:val="21"/>
              </w:rPr>
              <w:t>2017-1-17</w:t>
            </w:r>
            <w:r>
              <w:rPr>
                <w:rFonts w:ascii="Times New Roman"/>
                <w:sz w:val="21"/>
              </w:rPr>
            </w:r>
          </w:p>
        </w:tc>
      </w:tr>
      <w:tr>
        <w:trPr>
          <w:trHeight w:val="342"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8"/>
              <w:ind w:right="2"/>
              <w:jc w:val="right"/>
              <w:rPr>
                <w:rFonts w:ascii="Times New Roman" w:hAnsi="Times New Roman" w:cs="Times New Roman" w:eastAsia="Times New Roman" w:hint="default"/>
                <w:sz w:val="21"/>
                <w:szCs w:val="21"/>
              </w:rPr>
            </w:pPr>
            <w:r>
              <w:rPr>
                <w:rFonts w:ascii="Times New Roman"/>
                <w:sz w:val="21"/>
              </w:rPr>
              <w:t>2</w:t>
            </w:r>
          </w:p>
        </w:tc>
        <w:tc>
          <w:tcPr>
            <w:tcW w:w="7720" w:type="dxa"/>
            <w:tcBorders>
              <w:top w:val="single" w:sz="4" w:space="0" w:color="000000"/>
              <w:left w:val="single" w:sz="6" w:space="0" w:color="000000"/>
              <w:bottom w:val="single" w:sz="4" w:space="0" w:color="000000"/>
              <w:right w:val="single" w:sz="4" w:space="0" w:color="000000"/>
            </w:tcBorders>
          </w:tcPr>
          <w:p>
            <w:pPr>
              <w:pStyle w:val="TableParagraph"/>
              <w:spacing w:line="28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年年度业绩预告</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color w:val="333333"/>
                <w:sz w:val="21"/>
              </w:rPr>
              <w:t>2017-1-17</w:t>
            </w:r>
            <w:r>
              <w:rPr>
                <w:rFonts w:ascii="Times New Roman"/>
                <w:sz w:val="21"/>
              </w:rPr>
            </w:r>
          </w:p>
        </w:tc>
      </w:tr>
      <w:tr>
        <w:trPr>
          <w:trHeight w:val="342"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8"/>
              <w:ind w:right="2"/>
              <w:jc w:val="right"/>
              <w:rPr>
                <w:rFonts w:ascii="Times New Roman" w:hAnsi="Times New Roman" w:cs="Times New Roman" w:eastAsia="Times New Roman" w:hint="default"/>
                <w:sz w:val="21"/>
                <w:szCs w:val="21"/>
              </w:rPr>
            </w:pPr>
            <w:r>
              <w:rPr>
                <w:rFonts w:ascii="Times New Roman"/>
                <w:sz w:val="21"/>
              </w:rPr>
              <w:t>3</w:t>
            </w:r>
          </w:p>
        </w:tc>
        <w:tc>
          <w:tcPr>
            <w:tcW w:w="7720" w:type="dxa"/>
            <w:tcBorders>
              <w:top w:val="single" w:sz="4" w:space="0" w:color="000000"/>
              <w:left w:val="single" w:sz="6" w:space="0" w:color="000000"/>
              <w:bottom w:val="single" w:sz="4" w:space="0" w:color="000000"/>
              <w:right w:val="single" w:sz="4" w:space="0" w:color="000000"/>
            </w:tcBorders>
          </w:tcPr>
          <w:p>
            <w:pPr>
              <w:pStyle w:val="TableParagraph"/>
              <w:spacing w:line="264"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第三届董事会第十七次（临时）会议决议公告</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color w:val="333333"/>
                <w:sz w:val="21"/>
              </w:rPr>
              <w:t>2017-1-23</w:t>
            </w:r>
            <w:r>
              <w:rPr>
                <w:rFonts w:ascii="Times New Roman"/>
                <w:sz w:val="21"/>
              </w:rPr>
            </w:r>
          </w:p>
        </w:tc>
      </w:tr>
      <w:tr>
        <w:trPr>
          <w:trHeight w:val="342"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8"/>
              <w:ind w:right="2"/>
              <w:jc w:val="right"/>
              <w:rPr>
                <w:rFonts w:ascii="Times New Roman" w:hAnsi="Times New Roman" w:cs="Times New Roman" w:eastAsia="Times New Roman" w:hint="default"/>
                <w:sz w:val="21"/>
                <w:szCs w:val="21"/>
              </w:rPr>
            </w:pPr>
            <w:r>
              <w:rPr>
                <w:rFonts w:ascii="Times New Roman"/>
                <w:sz w:val="21"/>
              </w:rPr>
              <w:t>4</w:t>
            </w:r>
          </w:p>
        </w:tc>
        <w:tc>
          <w:tcPr>
            <w:tcW w:w="7720" w:type="dxa"/>
            <w:tcBorders>
              <w:top w:val="single" w:sz="4" w:space="0" w:color="000000"/>
              <w:left w:val="single" w:sz="6" w:space="0" w:color="000000"/>
              <w:bottom w:val="single" w:sz="4" w:space="0" w:color="000000"/>
              <w:right w:val="single" w:sz="4" w:space="0" w:color="000000"/>
            </w:tcBorders>
          </w:tcPr>
          <w:p>
            <w:pPr>
              <w:pStyle w:val="TableParagraph"/>
              <w:spacing w:line="264"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第三届监事会第十四次（临时）会议决议公告</w:t>
            </w:r>
          </w:p>
        </w:tc>
        <w:tc>
          <w:tcPr>
            <w:tcW w:w="1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color w:val="333333"/>
                <w:sz w:val="21"/>
              </w:rPr>
              <w:t>2017-1-23</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85.880005pt;margin-top:72.47995pt;width:.479961pt;height:.54pt;mso-position-horizontal-relative:page;mso-position-vertical-relative:page;z-index:25264" type="#_x0000_t75" stroked="false">
            <v:imagedata r:id="rId145" o:title=""/>
          </v:shape>
        </w:pict>
      </w:r>
      <w:r>
        <w:rPr/>
        <w:pict>
          <v:shape style="position:absolute;margin-left:471.899994pt;margin-top:72.47995pt;width:.479976pt;height:.54pt;mso-position-horizontal-relative:page;mso-position-vertical-relative:page;z-index:25288" type="#_x0000_t75" stroked="false">
            <v:imagedata r:id="rId145" o:title=""/>
          </v:shape>
        </w:pict>
      </w:r>
      <w:r>
        <w:rPr/>
        <w:pict>
          <v:shape style="position:absolute;margin-left:85.880005pt;margin-top:88.380005pt;width:.475865pt;height:1.725pt;mso-position-horizontal-relative:page;mso-position-vertical-relative:page;z-index:25312" type="#_x0000_t75" stroked="false">
            <v:imagedata r:id="rId51" o:title=""/>
          </v:shape>
        </w:pict>
      </w:r>
      <w:r>
        <w:rPr/>
        <w:pict>
          <v:shape style="position:absolute;margin-left:471.899994pt;margin-top:88.380005pt;width:.47588pt;height:1.725pt;mso-position-horizontal-relative:page;mso-position-vertical-relative:page;z-index:25336" type="#_x0000_t75" stroked="false">
            <v:imagedata r:id="rId46" o:title=""/>
          </v:shape>
        </w:pict>
      </w:r>
      <w:r>
        <w:rPr/>
        <w:pict>
          <v:shape style="position:absolute;margin-left:85.880005pt;margin-top:105.47995pt;width:.475848pt;height:1.725pt;mso-position-horizontal-relative:page;mso-position-vertical-relative:page;z-index:25360" type="#_x0000_t75" stroked="false">
            <v:imagedata r:id="rId54" o:title=""/>
          </v:shape>
        </w:pict>
      </w:r>
      <w:r>
        <w:rPr/>
        <w:pict>
          <v:shape style="position:absolute;margin-left:471.899994pt;margin-top:105.47995pt;width:.475863pt;height:1.725pt;mso-position-horizontal-relative:page;mso-position-vertical-relative:page;z-index:25384" type="#_x0000_t75" stroked="false">
            <v:imagedata r:id="rId53" o:title=""/>
          </v:shape>
        </w:pict>
      </w:r>
      <w:r>
        <w:rPr/>
        <w:pict>
          <v:shape style="position:absolute;margin-left:85.880005pt;margin-top:122.580017pt;width:.475869pt;height:1.725pt;mso-position-horizontal-relative:page;mso-position-vertical-relative:page;z-index:25408" type="#_x0000_t75" stroked="false">
            <v:imagedata r:id="rId54" o:title=""/>
          </v:shape>
        </w:pict>
      </w:r>
      <w:r>
        <w:rPr/>
        <w:pict>
          <v:shape style="position:absolute;margin-left:471.899994pt;margin-top:122.580017pt;width:.475884pt;height:1.725pt;mso-position-horizontal-relative:page;mso-position-vertical-relative:page;z-index:25432" type="#_x0000_t75" stroked="false">
            <v:imagedata r:id="rId53" o:title=""/>
          </v:shape>
        </w:pict>
      </w:r>
      <w:r>
        <w:rPr/>
        <w:pict>
          <v:shape style="position:absolute;margin-left:85.880005pt;margin-top:139.679993pt;width:.480679pt;height:1.7625pt;mso-position-horizontal-relative:page;mso-position-vertical-relative:page;z-index:25456" type="#_x0000_t75" stroked="false">
            <v:imagedata r:id="rId46" o:title=""/>
          </v:shape>
        </w:pict>
      </w:r>
      <w:r>
        <w:rPr/>
        <w:pict>
          <v:shape style="position:absolute;margin-left:471.899994pt;margin-top:139.679993pt;width:.480694pt;height:1.7625pt;mso-position-horizontal-relative:page;mso-position-vertical-relative:page;z-index:25480" type="#_x0000_t75" stroked="false">
            <v:imagedata r:id="rId46" o:title=""/>
          </v:shape>
        </w:pict>
      </w:r>
      <w:r>
        <w:rPr/>
        <w:pict>
          <v:shape style="position:absolute;margin-left:85.880005pt;margin-top:156.799957pt;width:.475852pt;height:1.725pt;mso-position-horizontal-relative:page;mso-position-vertical-relative:page;z-index:25504" type="#_x0000_t75" stroked="false">
            <v:imagedata r:id="rId51" o:title=""/>
          </v:shape>
        </w:pict>
      </w:r>
      <w:r>
        <w:rPr/>
        <w:pict>
          <v:shape style="position:absolute;margin-left:471.899994pt;margin-top:156.799957pt;width:.475867pt;height:1.725pt;mso-position-horizontal-relative:page;mso-position-vertical-relative:page;z-index:25528" type="#_x0000_t75" stroked="false">
            <v:imagedata r:id="rId46" o:title=""/>
          </v:shape>
        </w:pict>
      </w:r>
      <w:r>
        <w:rPr/>
        <w:pict>
          <v:shape style="position:absolute;margin-left:85.880005pt;margin-top:173.899948pt;width:.475848pt;height:1.725pt;mso-position-horizontal-relative:page;mso-position-vertical-relative:page;z-index:25552" type="#_x0000_t75" stroked="false">
            <v:imagedata r:id="rId51" o:title=""/>
          </v:shape>
        </w:pict>
      </w:r>
      <w:r>
        <w:rPr/>
        <w:pict>
          <v:shape style="position:absolute;margin-left:471.899994pt;margin-top:173.899948pt;width:.475863pt;height:1.725pt;mso-position-horizontal-relative:page;mso-position-vertical-relative:page;z-index:25576" type="#_x0000_t75" stroked="false">
            <v:imagedata r:id="rId46" o:title=""/>
          </v:shape>
        </w:pict>
      </w:r>
      <w:r>
        <w:rPr/>
        <w:pict>
          <v:shape style="position:absolute;margin-left:85.880005pt;margin-top:190.999954pt;width:.475848pt;height:1.725pt;mso-position-horizontal-relative:page;mso-position-vertical-relative:page;z-index:25600" type="#_x0000_t75" stroked="false">
            <v:imagedata r:id="rId52" o:title=""/>
          </v:shape>
        </w:pict>
      </w:r>
      <w:r>
        <w:rPr/>
        <w:pict>
          <v:shape style="position:absolute;margin-left:471.899994pt;margin-top:190.999954pt;width:.475863pt;height:1.725pt;mso-position-horizontal-relative:page;mso-position-vertical-relative:page;z-index:25624" type="#_x0000_t75" stroked="false">
            <v:imagedata r:id="rId53" o:title=""/>
          </v:shape>
        </w:pict>
      </w:r>
      <w:r>
        <w:rPr/>
        <w:pict>
          <v:shape style="position:absolute;margin-left:85.880005pt;margin-top:208.100006pt;width:.475865pt;height:1.725pt;mso-position-horizontal-relative:page;mso-position-vertical-relative:page;z-index:25648" type="#_x0000_t75" stroked="false">
            <v:imagedata r:id="rId54" o:title=""/>
          </v:shape>
        </w:pict>
      </w:r>
      <w:r>
        <w:rPr/>
        <w:pict>
          <v:shape style="position:absolute;margin-left:471.899994pt;margin-top:208.100006pt;width:.47588pt;height:1.725pt;mso-position-horizontal-relative:page;mso-position-vertical-relative:page;z-index:25672" type="#_x0000_t75" stroked="false">
            <v:imagedata r:id="rId53" o:title=""/>
          </v:shape>
        </w:pict>
      </w:r>
      <w:r>
        <w:rPr/>
        <w:pict>
          <v:shape style="position:absolute;margin-left:85.880005pt;margin-top:225.200012pt;width:.475865pt;height:1.725pt;mso-position-horizontal-relative:page;mso-position-vertical-relative:page;z-index:25696" type="#_x0000_t75" stroked="false">
            <v:imagedata r:id="rId54" o:title=""/>
          </v:shape>
        </w:pict>
      </w:r>
      <w:r>
        <w:rPr/>
        <w:pict>
          <v:shape style="position:absolute;margin-left:471.899994pt;margin-top:225.200012pt;width:.47588pt;height:1.725pt;mso-position-horizontal-relative:page;mso-position-vertical-relative:page;z-index:25720" type="#_x0000_t75" stroked="false">
            <v:imagedata r:id="rId53" o:title=""/>
          </v:shape>
        </w:pict>
      </w:r>
      <w:r>
        <w:rPr/>
        <w:pict>
          <v:shape style="position:absolute;margin-left:85.880005pt;margin-top:242.299957pt;width:.475852pt;height:1.725pt;mso-position-horizontal-relative:page;mso-position-vertical-relative:page;z-index:25744" type="#_x0000_t75" stroked="false">
            <v:imagedata r:id="rId46" o:title=""/>
          </v:shape>
        </w:pict>
      </w:r>
      <w:r>
        <w:rPr/>
        <w:pict>
          <v:shape style="position:absolute;margin-left:471.899994pt;margin-top:242.299957pt;width:.475867pt;height:1.725pt;mso-position-horizontal-relative:page;mso-position-vertical-relative:page;z-index:25768" type="#_x0000_t75" stroked="false">
            <v:imagedata r:id="rId46" o:title=""/>
          </v:shape>
        </w:pict>
      </w:r>
      <w:r>
        <w:rPr/>
        <w:pict>
          <v:shape style="position:absolute;margin-left:85.880005pt;margin-top:259.399963pt;width:.479992pt;height:1.92pt;mso-position-horizontal-relative:page;mso-position-vertical-relative:page;z-index:25792" type="#_x0000_t75" stroked="false">
            <v:imagedata r:id="rId56" o:title=""/>
          </v:shape>
        </w:pict>
      </w:r>
      <w:r>
        <w:rPr/>
        <w:pict>
          <v:shape style="position:absolute;margin-left:85.880005pt;margin-top:274.759979pt;width:.479989pt;height:1.98pt;mso-position-horizontal-relative:page;mso-position-vertical-relative:page;z-index:25816" type="#_x0000_t75" stroked="false">
            <v:imagedata r:id="rId56" o:title=""/>
          </v:shape>
        </w:pict>
      </w:r>
      <w:r>
        <w:rPr/>
        <w:pict>
          <v:shape style="position:absolute;margin-left:471.899994pt;margin-top:276.200012pt;width:.480031pt;height:.54pt;mso-position-horizontal-relative:page;mso-position-vertical-relative:page;z-index:25840" type="#_x0000_t75" stroked="false">
            <v:imagedata r:id="rId145" o:title=""/>
          </v:shape>
        </w:pict>
      </w:r>
      <w:r>
        <w:rPr/>
        <w:pict>
          <v:shape style="position:absolute;margin-left:85.880005pt;margin-top:292.100037pt;width:.480004pt;height:1.92pt;mso-position-horizontal-relative:page;mso-position-vertical-relative:page;z-index:25864" type="#_x0000_t75" stroked="false">
            <v:imagedata r:id="rId56" o:title=""/>
          </v:shape>
        </w:pict>
      </w:r>
      <w:r>
        <w:rPr/>
        <w:pict>
          <v:shape style="position:absolute;margin-left:85.880005pt;margin-top:307.460022pt;width:.480004pt;height:1.98pt;mso-position-horizontal-relative:page;mso-position-vertical-relative:page;z-index:25888" type="#_x0000_t75" stroked="false">
            <v:imagedata r:id="rId56" o:title=""/>
          </v:shape>
        </w:pict>
      </w:r>
      <w:r>
        <w:rPr/>
        <w:pict>
          <v:shape style="position:absolute;margin-left:471.899994pt;margin-top:308.899933pt;width:.479976pt;height:.54pt;mso-position-horizontal-relative:page;mso-position-vertical-relative:page;z-index:25912" type="#_x0000_t75" stroked="false">
            <v:imagedata r:id="rId145" o:title=""/>
          </v:shape>
        </w:pict>
      </w:r>
      <w:r>
        <w:rPr/>
        <w:pict>
          <v:shape style="position:absolute;margin-left:85.880005pt;margin-top:324.800018pt;width:.475869pt;height:1.725pt;mso-position-horizontal-relative:page;mso-position-vertical-relative:page;z-index:25936" type="#_x0000_t75" stroked="false">
            <v:imagedata r:id="rId51" o:title=""/>
          </v:shape>
        </w:pict>
      </w:r>
      <w:r>
        <w:rPr/>
        <w:pict>
          <v:shape style="position:absolute;margin-left:471.899994pt;margin-top:324.800018pt;width:.475884pt;height:1.725pt;mso-position-horizontal-relative:page;mso-position-vertical-relative:page;z-index:25960" type="#_x0000_t75" stroked="false">
            <v:imagedata r:id="rId46" o:title=""/>
          </v:shape>
        </w:pict>
      </w:r>
      <w:r>
        <w:rPr/>
        <w:pict>
          <v:shape style="position:absolute;margin-left:85.880005pt;margin-top:341.899963pt;width:.475856pt;height:1.725pt;mso-position-horizontal-relative:page;mso-position-vertical-relative:page;z-index:25984" type="#_x0000_t75" stroked="false">
            <v:imagedata r:id="rId51" o:title=""/>
          </v:shape>
        </w:pict>
      </w:r>
      <w:r>
        <w:rPr/>
        <w:pict>
          <v:shape style="position:absolute;margin-left:471.899994pt;margin-top:341.899963pt;width:.475871pt;height:1.725pt;mso-position-horizontal-relative:page;mso-position-vertical-relative:page;z-index:26008" type="#_x0000_t75" stroked="false">
            <v:imagedata r:id="rId46" o:title=""/>
          </v:shape>
        </w:pict>
      </w:r>
      <w:r>
        <w:rPr/>
        <w:pict>
          <v:shape style="position:absolute;margin-left:85.880005pt;margin-top:359pt;width:.475856pt;height:1.725pt;mso-position-horizontal-relative:page;mso-position-vertical-relative:page;z-index:26032" type="#_x0000_t75" stroked="false">
            <v:imagedata r:id="rId52" o:title=""/>
          </v:shape>
        </w:pict>
      </w:r>
      <w:r>
        <w:rPr/>
        <w:pict>
          <v:shape style="position:absolute;margin-left:471.899994pt;margin-top:359pt;width:.475871pt;height:1.725pt;mso-position-horizontal-relative:page;mso-position-vertical-relative:page;z-index:26056" type="#_x0000_t75" stroked="false">
            <v:imagedata r:id="rId53" o:title=""/>
          </v:shape>
        </w:pict>
      </w:r>
      <w:r>
        <w:rPr/>
        <w:pict>
          <v:shape style="position:absolute;margin-left:85.880005pt;margin-top:376.099976pt;width:.475856pt;height:1.725pt;mso-position-horizontal-relative:page;mso-position-vertical-relative:page;z-index:26080" type="#_x0000_t75" stroked="false">
            <v:imagedata r:id="rId54" o:title=""/>
          </v:shape>
        </w:pict>
      </w:r>
      <w:r>
        <w:rPr/>
        <w:pict>
          <v:shape style="position:absolute;margin-left:471.899994pt;margin-top:376.099976pt;width:.475871pt;height:1.725pt;mso-position-horizontal-relative:page;mso-position-vertical-relative:page;z-index:26104" type="#_x0000_t75" stroked="false">
            <v:imagedata r:id="rId53" o:title=""/>
          </v:shape>
        </w:pict>
      </w:r>
      <w:r>
        <w:rPr/>
        <w:pict>
          <v:shape style="position:absolute;margin-left:85.880005pt;margin-top:393.199982pt;width:.475856pt;height:1.725pt;mso-position-horizontal-relative:page;mso-position-vertical-relative:page;z-index:26128" type="#_x0000_t75" stroked="false">
            <v:imagedata r:id="rId54" o:title=""/>
          </v:shape>
        </w:pict>
      </w:r>
      <w:r>
        <w:rPr/>
        <w:pict>
          <v:shape style="position:absolute;margin-left:471.899994pt;margin-top:393.199982pt;width:.475871pt;height:1.725pt;mso-position-horizontal-relative:page;mso-position-vertical-relative:page;z-index:26152" type="#_x0000_t75" stroked="false">
            <v:imagedata r:id="rId53" o:title=""/>
          </v:shape>
        </w:pict>
      </w:r>
      <w:r>
        <w:rPr/>
        <w:pict>
          <v:shape style="position:absolute;margin-left:85.880005pt;margin-top:410.299988pt;width:.47586pt;height:1.725pt;mso-position-horizontal-relative:page;mso-position-vertical-relative:page;z-index:26176" type="#_x0000_t75" stroked="false">
            <v:imagedata r:id="rId46" o:title=""/>
          </v:shape>
        </w:pict>
      </w:r>
      <w:r>
        <w:rPr/>
        <w:pict>
          <v:shape style="position:absolute;margin-left:471.899994pt;margin-top:410.299988pt;width:.475876pt;height:1.725pt;mso-position-horizontal-relative:page;mso-position-vertical-relative:page;z-index:26200" type="#_x0000_t75" stroked="false">
            <v:imagedata r:id="rId46" o:title=""/>
          </v:shape>
        </w:pict>
      </w:r>
      <w:r>
        <w:rPr/>
        <w:pict>
          <v:shape style="position:absolute;margin-left:85.880005pt;margin-top:427.419983pt;width:.475856pt;height:1.725pt;mso-position-horizontal-relative:page;mso-position-vertical-relative:page;z-index:26224" type="#_x0000_t75" stroked="false">
            <v:imagedata r:id="rId51" o:title=""/>
          </v:shape>
        </w:pict>
      </w:r>
      <w:r>
        <w:rPr/>
        <w:pict>
          <v:shape style="position:absolute;margin-left:471.899994pt;margin-top:427.419983pt;width:.475871pt;height:1.725pt;mso-position-horizontal-relative:page;mso-position-vertical-relative:page;z-index:26248" type="#_x0000_t75" stroked="false">
            <v:imagedata r:id="rId46" o:title=""/>
          </v:shape>
        </w:pict>
      </w:r>
      <w:r>
        <w:rPr/>
        <w:pict>
          <v:shape style="position:absolute;margin-left:85.880005pt;margin-top:444.519989pt;width:.47586pt;height:1.725pt;mso-position-horizontal-relative:page;mso-position-vertical-relative:page;z-index:26272" type="#_x0000_t75" stroked="false">
            <v:imagedata r:id="rId59" o:title=""/>
          </v:shape>
        </w:pict>
      </w:r>
      <w:r>
        <w:rPr/>
        <w:pict>
          <v:shape style="position:absolute;margin-left:471.899994pt;margin-top:444.519989pt;width:.475876pt;height:1.725pt;mso-position-horizontal-relative:page;mso-position-vertical-relative:page;z-index:26296" type="#_x0000_t75" stroked="false">
            <v:imagedata r:id="rId53" o:title=""/>
          </v:shape>
        </w:pict>
      </w:r>
      <w:r>
        <w:rPr/>
        <w:pict>
          <v:shape style="position:absolute;margin-left:85.880005pt;margin-top:461.619995pt;width:.475856pt;height:1.725pt;mso-position-horizontal-relative:page;mso-position-vertical-relative:page;z-index:26320" type="#_x0000_t75" stroked="false">
            <v:imagedata r:id="rId54" o:title=""/>
          </v:shape>
        </w:pict>
      </w:r>
      <w:r>
        <w:rPr/>
        <w:pict>
          <v:shape style="position:absolute;margin-left:471.899994pt;margin-top:461.619995pt;width:.475871pt;height:1.725pt;mso-position-horizontal-relative:page;mso-position-vertical-relative:page;z-index:26344" type="#_x0000_t75" stroked="false">
            <v:imagedata r:id="rId53" o:title=""/>
          </v:shape>
        </w:pict>
      </w:r>
      <w:r>
        <w:rPr/>
        <w:pict>
          <v:shape style="position:absolute;margin-left:85.880005pt;margin-top:478.720001pt;width:.47586pt;height:1.725pt;mso-position-horizontal-relative:page;mso-position-vertical-relative:page;z-index:26368" type="#_x0000_t75" stroked="false">
            <v:imagedata r:id="rId54" o:title=""/>
          </v:shape>
        </w:pict>
      </w:r>
      <w:r>
        <w:rPr/>
        <w:pict>
          <v:shape style="position:absolute;margin-left:471.899994pt;margin-top:478.720001pt;width:.475876pt;height:1.725pt;mso-position-horizontal-relative:page;mso-position-vertical-relative:page;z-index:26392" type="#_x0000_t75" stroked="false">
            <v:imagedata r:id="rId53" o:title=""/>
          </v:shape>
        </w:pict>
      </w:r>
      <w:r>
        <w:rPr/>
        <w:pict>
          <v:shape style="position:absolute;margin-left:85.880005pt;margin-top:495.819977pt;width:.475856pt;height:1.725pt;mso-position-horizontal-relative:page;mso-position-vertical-relative:page;z-index:26416" type="#_x0000_t75" stroked="false">
            <v:imagedata r:id="rId46" o:title=""/>
          </v:shape>
        </w:pict>
      </w:r>
      <w:r>
        <w:rPr/>
        <w:pict>
          <v:shape style="position:absolute;margin-left:471.899994pt;margin-top:495.819977pt;width:.475871pt;height:1.725pt;mso-position-horizontal-relative:page;mso-position-vertical-relative:page;z-index:26440" type="#_x0000_t75" stroked="false">
            <v:imagedata r:id="rId46" o:title=""/>
          </v:shape>
        </w:pict>
      </w:r>
      <w:r>
        <w:rPr/>
        <w:pict>
          <v:shape style="position:absolute;margin-left:85.880005pt;margin-top:512.919983pt;width:.475848pt;height:1.725pt;mso-position-horizontal-relative:page;mso-position-vertical-relative:page;z-index:26464" type="#_x0000_t75" stroked="false">
            <v:imagedata r:id="rId51" o:title=""/>
          </v:shape>
        </w:pict>
      </w:r>
      <w:r>
        <w:rPr/>
        <w:pict>
          <v:shape style="position:absolute;margin-left:471.899994pt;margin-top:512.919983pt;width:.475863pt;height:1.725pt;mso-position-horizontal-relative:page;mso-position-vertical-relative:page;z-index:26488" type="#_x0000_t75" stroked="false">
            <v:imagedata r:id="rId46" o:title=""/>
          </v:shape>
        </w:pict>
      </w:r>
      <w:r>
        <w:rPr/>
        <w:pict>
          <v:shape style="position:absolute;margin-left:85.880005pt;margin-top:530.020020pt;width:.475869pt;height:1.725pt;mso-position-horizontal-relative:page;mso-position-vertical-relative:page;z-index:26512" type="#_x0000_t75" stroked="false">
            <v:imagedata r:id="rId51" o:title=""/>
          </v:shape>
        </w:pict>
      </w:r>
      <w:r>
        <w:rPr/>
        <w:pict>
          <v:shape style="position:absolute;margin-left:471.899994pt;margin-top:530.020020pt;width:.475884pt;height:1.725pt;mso-position-horizontal-relative:page;mso-position-vertical-relative:page;z-index:26536" type="#_x0000_t75" stroked="false">
            <v:imagedata r:id="rId46" o:title=""/>
          </v:shape>
        </w:pict>
      </w:r>
      <w:r>
        <w:rPr/>
        <w:pict>
          <v:shape style="position:absolute;margin-left:85.880005pt;margin-top:547.119934pt;width:.475848pt;height:1.725pt;mso-position-horizontal-relative:page;mso-position-vertical-relative:page;z-index:26560" type="#_x0000_t75" stroked="false">
            <v:imagedata r:id="rId54" o:title=""/>
          </v:shape>
        </w:pict>
      </w:r>
      <w:r>
        <w:rPr/>
        <w:pict>
          <v:shape style="position:absolute;margin-left:471.899994pt;margin-top:547.119934pt;width:.475863pt;height:1.725pt;mso-position-horizontal-relative:page;mso-position-vertical-relative:page;z-index:26584" type="#_x0000_t75" stroked="false">
            <v:imagedata r:id="rId53" o:title=""/>
          </v:shape>
        </w:pict>
      </w:r>
      <w:r>
        <w:rPr/>
        <w:pict>
          <v:shape style="position:absolute;margin-left:85.880005pt;margin-top:564.219971pt;width:.475852pt;height:1.725pt;mso-position-horizontal-relative:page;mso-position-vertical-relative:page;z-index:26608" type="#_x0000_t75" stroked="false">
            <v:imagedata r:id="rId54" o:title=""/>
          </v:shape>
        </w:pict>
      </w:r>
      <w:r>
        <w:rPr/>
        <w:pict>
          <v:shape style="position:absolute;margin-left:471.899994pt;margin-top:564.219971pt;width:.475867pt;height:1.725pt;mso-position-horizontal-relative:page;mso-position-vertical-relative:page;z-index:26632" type="#_x0000_t75" stroked="false">
            <v:imagedata r:id="rId53" o:title=""/>
          </v:shape>
        </w:pict>
      </w:r>
      <w:r>
        <w:rPr/>
        <w:pict>
          <v:shape style="position:absolute;margin-left:85.880005pt;margin-top:581.320007pt;width:.475865pt;height:1.725pt;mso-position-horizontal-relative:page;mso-position-vertical-relative:page;z-index:26656" type="#_x0000_t75" stroked="false">
            <v:imagedata r:id="rId46" o:title=""/>
          </v:shape>
        </w:pict>
      </w:r>
      <w:r>
        <w:rPr/>
        <w:pict>
          <v:shape style="position:absolute;margin-left:471.899994pt;margin-top:581.320007pt;width:.47588pt;height:1.725pt;mso-position-horizontal-relative:page;mso-position-vertical-relative:page;z-index:26680" type="#_x0000_t75" stroked="false">
            <v:imagedata r:id="rId46" o:title=""/>
          </v:shape>
        </w:pict>
      </w:r>
      <w:r>
        <w:rPr/>
        <w:pict>
          <v:shape style="position:absolute;margin-left:85.880005pt;margin-top:598.419983pt;width:.475848pt;height:1.725pt;mso-position-horizontal-relative:page;mso-position-vertical-relative:page;z-index:26704" type="#_x0000_t75" stroked="false">
            <v:imagedata r:id="rId51" o:title=""/>
          </v:shape>
        </w:pict>
      </w:r>
      <w:r>
        <w:rPr/>
        <w:pict>
          <v:shape style="position:absolute;margin-left:471.899994pt;margin-top:598.419983pt;width:.475863pt;height:1.725pt;mso-position-horizontal-relative:page;mso-position-vertical-relative:page;z-index:26728" type="#_x0000_t75" stroked="false">
            <v:imagedata r:id="rId46" o:title=""/>
          </v:shape>
        </w:pict>
      </w:r>
      <w:r>
        <w:rPr/>
        <w:pict>
          <v:shape style="position:absolute;margin-left:85.880005pt;margin-top:615.520020pt;width:.475869pt;height:1.725pt;mso-position-horizontal-relative:page;mso-position-vertical-relative:page;z-index:26752" type="#_x0000_t75" stroked="false">
            <v:imagedata r:id="rId51" o:title=""/>
          </v:shape>
        </w:pict>
      </w:r>
      <w:r>
        <w:rPr/>
        <w:pict>
          <v:shape style="position:absolute;margin-left:471.899994pt;margin-top:615.520020pt;width:.475884pt;height:1.725pt;mso-position-horizontal-relative:page;mso-position-vertical-relative:page;z-index:26776" type="#_x0000_t75" stroked="false">
            <v:imagedata r:id="rId46" o:title=""/>
          </v:shape>
        </w:pict>
      </w:r>
      <w:r>
        <w:rPr/>
        <w:pict>
          <v:shape style="position:absolute;margin-left:85.880005pt;margin-top:632.619934pt;width:.475848pt;height:1.725pt;mso-position-horizontal-relative:page;mso-position-vertical-relative:page;z-index:26800" type="#_x0000_t75" stroked="false">
            <v:imagedata r:id="rId52" o:title=""/>
          </v:shape>
        </w:pict>
      </w:r>
      <w:r>
        <w:rPr/>
        <w:pict>
          <v:shape style="position:absolute;margin-left:471.899994pt;margin-top:632.619934pt;width:.475863pt;height:1.725pt;mso-position-horizontal-relative:page;mso-position-vertical-relative:page;z-index:26824" type="#_x0000_t75" stroked="false">
            <v:imagedata r:id="rId53" o:title=""/>
          </v:shape>
        </w:pict>
      </w:r>
      <w:r>
        <w:rPr/>
        <w:pict>
          <v:shape style="position:absolute;margin-left:85.880005pt;margin-top:649.719971pt;width:.475852pt;height:1.725pt;mso-position-horizontal-relative:page;mso-position-vertical-relative:page;z-index:26848" type="#_x0000_t75" stroked="false">
            <v:imagedata r:id="rId54" o:title=""/>
          </v:shape>
        </w:pict>
      </w:r>
      <w:r>
        <w:rPr/>
        <w:pict>
          <v:shape style="position:absolute;margin-left:471.899994pt;margin-top:649.719971pt;width:.475867pt;height:1.725pt;mso-position-horizontal-relative:page;mso-position-vertical-relative:page;z-index:26872" type="#_x0000_t75" stroked="false">
            <v:imagedata r:id="rId53" o:title=""/>
          </v:shape>
        </w:pict>
      </w:r>
      <w:r>
        <w:rPr/>
        <w:pict>
          <v:shape style="position:absolute;margin-left:85.880005pt;margin-top:666.820007pt;width:.475865pt;height:1.725pt;mso-position-horizontal-relative:page;mso-position-vertical-relative:page;z-index:26896" type="#_x0000_t75" stroked="false">
            <v:imagedata r:id="rId54" o:title=""/>
          </v:shape>
        </w:pict>
      </w:r>
      <w:r>
        <w:rPr/>
        <w:pict>
          <v:shape style="position:absolute;margin-left:471.899994pt;margin-top:666.820007pt;width:.47588pt;height:1.725pt;mso-position-horizontal-relative:page;mso-position-vertical-relative:page;z-index:26920" type="#_x0000_t75" stroked="false">
            <v:imagedata r:id="rId53" o:title=""/>
          </v:shape>
        </w:pict>
      </w:r>
      <w:r>
        <w:rPr/>
        <w:pict>
          <v:shape style="position:absolute;margin-left:85.880005pt;margin-top:683.919983pt;width:.475848pt;height:1.725pt;mso-position-horizontal-relative:page;mso-position-vertical-relative:page;z-index:26944" type="#_x0000_t75" stroked="false">
            <v:imagedata r:id="rId46" o:title=""/>
          </v:shape>
        </w:pict>
      </w:r>
      <w:r>
        <w:rPr/>
        <w:pict>
          <v:shape style="position:absolute;margin-left:471.899994pt;margin-top:683.919983pt;width:.475863pt;height:1.725pt;mso-position-horizontal-relative:page;mso-position-vertical-relative:page;z-index:26968" type="#_x0000_t75" stroked="false">
            <v:imagedata r:id="rId46" o:title=""/>
          </v:shape>
        </w:pict>
      </w:r>
      <w:r>
        <w:rPr/>
        <w:pict>
          <v:shape style="position:absolute;margin-left:85.880005pt;margin-top:701.039978pt;width:.475848pt;height:1.725pt;mso-position-horizontal-relative:page;mso-position-vertical-relative:page;z-index:26992" type="#_x0000_t75" stroked="false">
            <v:imagedata r:id="rId51" o:title=""/>
          </v:shape>
        </w:pict>
      </w:r>
      <w:r>
        <w:rPr/>
        <w:pict>
          <v:shape style="position:absolute;margin-left:471.899994pt;margin-top:701.039978pt;width:.475863pt;height:1.725pt;mso-position-horizontal-relative:page;mso-position-vertical-relative:page;z-index:27016" type="#_x0000_t75" stroked="false">
            <v:imagedata r:id="rId46" o:title=""/>
          </v:shape>
        </w:pict>
      </w:r>
      <w:r>
        <w:rPr/>
        <w:pict>
          <v:shape style="position:absolute;margin-left:85.880005pt;margin-top:718.140015pt;width:.475865pt;height:1.725pt;mso-position-horizontal-relative:page;mso-position-vertical-relative:page;z-index:27040" type="#_x0000_t75" stroked="false">
            <v:imagedata r:id="rId59" o:title=""/>
          </v:shape>
        </w:pict>
      </w:r>
      <w:r>
        <w:rPr/>
        <w:pict>
          <v:shape style="position:absolute;margin-left:471.899994pt;margin-top:718.140015pt;width:.47588pt;height:1.725pt;mso-position-horizontal-relative:page;mso-position-vertical-relative:page;z-index:27064" type="#_x0000_t75" stroked="false">
            <v:imagedata r:id="rId53" o:title=""/>
          </v:shape>
        </w:pict>
      </w:r>
      <w:r>
        <w:rPr/>
        <w:pict>
          <v:shape style="position:absolute;margin-left:85.880005pt;margin-top:735.239929pt;width:.475848pt;height:1.725pt;mso-position-horizontal-relative:page;mso-position-vertical-relative:page;z-index:27088" type="#_x0000_t75" stroked="false">
            <v:imagedata r:id="rId54" o:title=""/>
          </v:shape>
        </w:pict>
      </w:r>
      <w:r>
        <w:rPr/>
        <w:pict>
          <v:shape style="position:absolute;margin-left:471.899994pt;margin-top:735.239929pt;width:.475863pt;height:1.725pt;mso-position-horizontal-relative:page;mso-position-vertical-relative:page;z-index:27112" type="#_x0000_t75" stroked="false">
            <v:imagedata r:id="rId53" o:title=""/>
          </v:shape>
        </w:pict>
      </w:r>
      <w:r>
        <w:rPr/>
        <w:pict>
          <v:shape style="position:absolute;margin-left:85.880005pt;margin-top:752.340027pt;width:.480015pt;height:.72pt;mso-position-horizontal-relative:page;mso-position-vertical-relative:page;z-index:27136" type="#_x0000_t75" stroked="false">
            <v:imagedata r:id="rId146" o:title=""/>
          </v:shape>
        </w:pict>
      </w:r>
      <w:r>
        <w:rPr/>
        <w:pict>
          <v:shape style="position:absolute;margin-left:471.899994pt;margin-top:752.340027pt;width:.480031pt;height:.72pt;mso-position-horizontal-relative:page;mso-position-vertical-relative:page;z-index:27160" type="#_x0000_t75" stroked="false">
            <v:imagedata r:id="rId146" o:title=""/>
          </v:shape>
        </w:pict>
      </w:r>
    </w:p>
    <w:tbl>
      <w:tblPr>
        <w:tblW w:w="0" w:type="auto"/>
        <w:jc w:val="left"/>
        <w:tblInd w:w="1119" w:type="dxa"/>
        <w:tblLayout w:type="fixed"/>
        <w:tblCellMar>
          <w:top w:w="0" w:type="dxa"/>
          <w:left w:w="0" w:type="dxa"/>
          <w:bottom w:w="0" w:type="dxa"/>
          <w:right w:w="0" w:type="dxa"/>
        </w:tblCellMar>
        <w:tblLook w:val="01E0"/>
      </w:tblPr>
      <w:tblGrid>
        <w:gridCol w:w="598"/>
        <w:gridCol w:w="7720"/>
        <w:gridCol w:w="1340"/>
      </w:tblGrid>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独立董事公开征集委托投票权报告书</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年第一次临时股东大会的通知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关于董事会秘书辞职及新聘副总经理、董事会秘书的公告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年限制性股票激励计划实施考核管理办法</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年限制性股票激励计划激励对象名单</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独立董事关于公司第三届董事会第十七次（临时）会议相关事项的独立意见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年限制性股票激励计划（草案）</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年限制性股票激励计划（草案）摘要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上市公司股权激励计划自查表</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2017-1-23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关于公司股东、监事会主席陈西平先生逝世的公告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4"/>
              <w:jc w:val="right"/>
              <w:rPr>
                <w:rFonts w:ascii="Times New Roman" w:hAnsi="Times New Roman" w:cs="Times New Roman" w:eastAsia="Times New Roman" w:hint="default"/>
                <w:sz w:val="21"/>
                <w:szCs w:val="21"/>
              </w:rPr>
            </w:pPr>
            <w:r>
              <w:rPr>
                <w:rFonts w:ascii="Times New Roman"/>
                <w:color w:val="333333"/>
                <w:spacing w:val="-1"/>
                <w:sz w:val="21"/>
              </w:rPr>
              <w:t>2017-2-3</w:t>
            </w:r>
            <w:r>
              <w:rPr>
                <w:rFonts w:ascii="Times New Roman"/>
                <w:spacing w:val="-1"/>
                <w:sz w:val="21"/>
              </w:rPr>
            </w:r>
          </w:p>
        </w:tc>
      </w:tr>
      <w:tr>
        <w:trPr>
          <w:trHeight w:val="654"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0"/>
              <w:jc w:val="left"/>
              <w:rPr>
                <w:rFonts w:ascii="宋体" w:hAnsi="宋体" w:cs="宋体" w:eastAsia="宋体" w:hint="default"/>
                <w:sz w:val="21"/>
                <w:szCs w:val="21"/>
              </w:rPr>
            </w:pPr>
            <w:r>
              <w:rPr>
                <w:rFonts w:ascii="宋体" w:hAnsi="宋体" w:cs="宋体" w:eastAsia="宋体" w:hint="default"/>
                <w:spacing w:val="3"/>
                <w:sz w:val="21"/>
                <w:szCs w:val="21"/>
              </w:rPr>
              <w:t>监事会关于公司</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年限制性股票激励计划激励对象名单的核查意见及公示情况的</w:t>
            </w:r>
            <w:r>
              <w:rPr>
                <w:rFonts w:ascii="宋体" w:hAnsi="宋体" w:cs="宋体" w:eastAsia="宋体" w:hint="default"/>
                <w:sz w:val="21"/>
                <w:szCs w:val="21"/>
              </w:rPr>
              <w:t> 说明</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4"/>
              <w:jc w:val="right"/>
              <w:rPr>
                <w:rFonts w:ascii="Times New Roman" w:hAnsi="Times New Roman" w:cs="Times New Roman" w:eastAsia="Times New Roman" w:hint="default"/>
                <w:sz w:val="21"/>
                <w:szCs w:val="21"/>
              </w:rPr>
            </w:pPr>
            <w:r>
              <w:rPr>
                <w:rFonts w:ascii="Times New Roman"/>
                <w:color w:val="333333"/>
                <w:spacing w:val="-1"/>
                <w:sz w:val="21"/>
              </w:rPr>
              <w:t>2017-2-7</w:t>
            </w:r>
            <w:r>
              <w:rPr>
                <w:rFonts w:ascii="Times New Roman"/>
                <w:spacing w:val="-1"/>
                <w:sz w:val="21"/>
              </w:rPr>
            </w:r>
          </w:p>
        </w:tc>
      </w:tr>
      <w:tr>
        <w:trPr>
          <w:trHeight w:val="654"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12"/>
              <w:jc w:val="left"/>
              <w:rPr>
                <w:rFonts w:ascii="宋体" w:hAnsi="宋体" w:cs="宋体" w:eastAsia="宋体" w:hint="default"/>
                <w:sz w:val="21"/>
                <w:szCs w:val="21"/>
              </w:rPr>
            </w:pPr>
            <w:r>
              <w:rPr>
                <w:rFonts w:ascii="宋体" w:hAnsi="宋体" w:cs="宋体" w:eastAsia="宋体" w:hint="default"/>
                <w:spacing w:val="3"/>
                <w:sz w:val="21"/>
                <w:szCs w:val="21"/>
              </w:rPr>
              <w:t>关于公司</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年限制性股票激励计划内幕信息知情人及激励对象买卖公司股票情况</w:t>
            </w:r>
            <w:r>
              <w:rPr>
                <w:rFonts w:ascii="宋体" w:hAnsi="宋体" w:cs="宋体" w:eastAsia="宋体" w:hint="default"/>
                <w:sz w:val="21"/>
                <w:szCs w:val="21"/>
              </w:rPr>
              <w:t> 的自查报告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2017-2-13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年第一次临时股东大会决议公告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2017-2-13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年度业绩快报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2017-2-27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关于重大资产重组业绩承诺情况的说明</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年年度募集资金存放与实际使用情况的专项报告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年年度报告及摘要披露的提示性公告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第三届董事会第十八次（临时）会议决议公告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年度网上业绩说明会的公告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关于补选股东代表监事的公告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独立董事关于公司第三届董事会第十八次（临时）会议相关事项的独立意见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年年度内部控制自我评价报告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年年度报告摘要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年年度股东大会的通知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年第一季度业绩预告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年年度工作报告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第三届监事会第十五次（临时）会议决议公告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33333"/>
                <w:spacing w:val="-1"/>
                <w:sz w:val="21"/>
              </w:rPr>
              <w:t>2017-3-17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关于变更公司监事的公告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2017-4-10</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年年度股东大会决议公告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2017-4-10</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年第一季度报告全文</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2017-4-12</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年第一季度报告披露的提示性公告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2017-4-12</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第三届董事会第十九次（临时）会议决议公告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2017-4-12</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第三届监事会第十六次（临时）会议决议公告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2017-4-12</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年限制性股票激励计划激励对象名单（调整后）</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独立董事关于公司第三届董事会第二十次（临时）会议相关事项的独立意见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第三届监事会第十七次（临时）会议决议公告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监事会关于公司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年限制性股票激励计划激励对象名单的核查意见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85.880005pt;margin-top:88.380005pt;width:.475865pt;height:1.725pt;mso-position-horizontal-relative:page;mso-position-vertical-relative:page;z-index:27184" type="#_x0000_t75" stroked="false">
            <v:imagedata r:id="rId51" o:title=""/>
          </v:shape>
        </w:pict>
      </w:r>
      <w:r>
        <w:rPr/>
        <w:pict>
          <v:shape style="position:absolute;margin-left:471.899994pt;margin-top:88.380005pt;width:.47588pt;height:1.725pt;mso-position-horizontal-relative:page;mso-position-vertical-relative:page;z-index:27208" type="#_x0000_t75" stroked="false">
            <v:imagedata r:id="rId46" o:title=""/>
          </v:shape>
        </w:pict>
      </w:r>
      <w:r>
        <w:rPr/>
        <w:pict>
          <v:shape style="position:absolute;margin-left:85.880005pt;margin-top:105.47995pt;width:.475848pt;height:1.725pt;mso-position-horizontal-relative:page;mso-position-vertical-relative:page;z-index:27232" type="#_x0000_t75" stroked="false">
            <v:imagedata r:id="rId54" o:title=""/>
          </v:shape>
        </w:pict>
      </w:r>
      <w:r>
        <w:rPr/>
        <w:pict>
          <v:shape style="position:absolute;margin-left:471.899994pt;margin-top:105.47995pt;width:.475863pt;height:1.725pt;mso-position-horizontal-relative:page;mso-position-vertical-relative:page;z-index:27256" type="#_x0000_t75" stroked="false">
            <v:imagedata r:id="rId53" o:title=""/>
          </v:shape>
        </w:pict>
      </w:r>
      <w:r>
        <w:rPr/>
        <w:pict>
          <v:shape style="position:absolute;margin-left:85.880005pt;margin-top:122.580017pt;width:.475869pt;height:1.725pt;mso-position-horizontal-relative:page;mso-position-vertical-relative:page;z-index:27280" type="#_x0000_t75" stroked="false">
            <v:imagedata r:id="rId54" o:title=""/>
          </v:shape>
        </w:pict>
      </w:r>
      <w:r>
        <w:rPr/>
        <w:pict>
          <v:shape style="position:absolute;margin-left:471.899994pt;margin-top:122.580017pt;width:.475884pt;height:1.725pt;mso-position-horizontal-relative:page;mso-position-vertical-relative:page;z-index:27304" type="#_x0000_t75" stroked="false">
            <v:imagedata r:id="rId53" o:title=""/>
          </v:shape>
        </w:pict>
      </w:r>
      <w:r>
        <w:rPr/>
        <w:pict>
          <v:shape style="position:absolute;margin-left:85.880005pt;margin-top:139.679993pt;width:.480679pt;height:1.7625pt;mso-position-horizontal-relative:page;mso-position-vertical-relative:page;z-index:27328" type="#_x0000_t75" stroked="false">
            <v:imagedata r:id="rId46" o:title=""/>
          </v:shape>
        </w:pict>
      </w:r>
      <w:r>
        <w:rPr/>
        <w:pict>
          <v:shape style="position:absolute;margin-left:471.899994pt;margin-top:139.679993pt;width:.480694pt;height:1.7625pt;mso-position-horizontal-relative:page;mso-position-vertical-relative:page;z-index:27352" type="#_x0000_t75" stroked="false">
            <v:imagedata r:id="rId46" o:title=""/>
          </v:shape>
        </w:pict>
      </w:r>
      <w:r>
        <w:rPr/>
        <w:pict>
          <v:shape style="position:absolute;margin-left:85.880005pt;margin-top:156.799957pt;width:.475852pt;height:1.725pt;mso-position-horizontal-relative:page;mso-position-vertical-relative:page;z-index:27376" type="#_x0000_t75" stroked="false">
            <v:imagedata r:id="rId51" o:title=""/>
          </v:shape>
        </w:pict>
      </w:r>
      <w:r>
        <w:rPr/>
        <w:pict>
          <v:shape style="position:absolute;margin-left:471.899994pt;margin-top:156.799957pt;width:.475867pt;height:1.725pt;mso-position-horizontal-relative:page;mso-position-vertical-relative:page;z-index:27400" type="#_x0000_t75" stroked="false">
            <v:imagedata r:id="rId46" o:title=""/>
          </v:shape>
        </w:pict>
      </w:r>
      <w:r>
        <w:rPr/>
        <w:pict>
          <v:shape style="position:absolute;margin-left:85.880005pt;margin-top:173.899948pt;width:.475848pt;height:1.725pt;mso-position-horizontal-relative:page;mso-position-vertical-relative:page;z-index:27424" type="#_x0000_t75" stroked="false">
            <v:imagedata r:id="rId51" o:title=""/>
          </v:shape>
        </w:pict>
      </w:r>
      <w:r>
        <w:rPr/>
        <w:pict>
          <v:shape style="position:absolute;margin-left:471.899994pt;margin-top:173.899948pt;width:.475863pt;height:1.725pt;mso-position-horizontal-relative:page;mso-position-vertical-relative:page;z-index:27448" type="#_x0000_t75" stroked="false">
            <v:imagedata r:id="rId46" o:title=""/>
          </v:shape>
        </w:pict>
      </w:r>
      <w:r>
        <w:rPr/>
        <w:pict>
          <v:shape style="position:absolute;margin-left:85.880005pt;margin-top:190.999954pt;width:.475848pt;height:1.725pt;mso-position-horizontal-relative:page;mso-position-vertical-relative:page;z-index:27472" type="#_x0000_t75" stroked="false">
            <v:imagedata r:id="rId52" o:title=""/>
          </v:shape>
        </w:pict>
      </w:r>
      <w:r>
        <w:rPr/>
        <w:pict>
          <v:shape style="position:absolute;margin-left:471.899994pt;margin-top:190.999954pt;width:.475863pt;height:1.725pt;mso-position-horizontal-relative:page;mso-position-vertical-relative:page;z-index:27496" type="#_x0000_t75" stroked="false">
            <v:imagedata r:id="rId53" o:title=""/>
          </v:shape>
        </w:pict>
      </w:r>
      <w:r>
        <w:rPr/>
        <w:pict>
          <v:shape style="position:absolute;margin-left:85.880005pt;margin-top:208.100006pt;width:.475865pt;height:1.725pt;mso-position-horizontal-relative:page;mso-position-vertical-relative:page;z-index:27520" type="#_x0000_t75" stroked="false">
            <v:imagedata r:id="rId54" o:title=""/>
          </v:shape>
        </w:pict>
      </w:r>
      <w:r>
        <w:rPr/>
        <w:pict>
          <v:shape style="position:absolute;margin-left:471.899994pt;margin-top:208.100006pt;width:.47588pt;height:1.725pt;mso-position-horizontal-relative:page;mso-position-vertical-relative:page;z-index:27544" type="#_x0000_t75" stroked="false">
            <v:imagedata r:id="rId53" o:title=""/>
          </v:shape>
        </w:pict>
      </w:r>
      <w:r>
        <w:rPr/>
        <w:pict>
          <v:shape style="position:absolute;margin-left:85.880005pt;margin-top:225.200012pt;width:.475865pt;height:1.725pt;mso-position-horizontal-relative:page;mso-position-vertical-relative:page;z-index:27568" type="#_x0000_t75" stroked="false">
            <v:imagedata r:id="rId54" o:title=""/>
          </v:shape>
        </w:pict>
      </w:r>
      <w:r>
        <w:rPr/>
        <w:pict>
          <v:shape style="position:absolute;margin-left:471.899994pt;margin-top:225.200012pt;width:.47588pt;height:1.725pt;mso-position-horizontal-relative:page;mso-position-vertical-relative:page;z-index:27592" type="#_x0000_t75" stroked="false">
            <v:imagedata r:id="rId53" o:title=""/>
          </v:shape>
        </w:pict>
      </w:r>
      <w:r>
        <w:rPr/>
        <w:pict>
          <v:shape style="position:absolute;margin-left:85.880005pt;margin-top:242.299957pt;width:.475852pt;height:1.725pt;mso-position-horizontal-relative:page;mso-position-vertical-relative:page;z-index:27616" type="#_x0000_t75" stroked="false">
            <v:imagedata r:id="rId46" o:title=""/>
          </v:shape>
        </w:pict>
      </w:r>
      <w:r>
        <w:rPr/>
        <w:pict>
          <v:shape style="position:absolute;margin-left:471.899994pt;margin-top:242.299957pt;width:.475867pt;height:1.725pt;mso-position-horizontal-relative:page;mso-position-vertical-relative:page;z-index:27640" type="#_x0000_t75" stroked="false">
            <v:imagedata r:id="rId46" o:title=""/>
          </v:shape>
        </w:pict>
      </w:r>
      <w:r>
        <w:rPr/>
        <w:pict>
          <v:shape style="position:absolute;margin-left:85.880005pt;margin-top:259.399933pt;width:.475848pt;height:1.725pt;mso-position-horizontal-relative:page;mso-position-vertical-relative:page;z-index:27664" type="#_x0000_t75" stroked="false">
            <v:imagedata r:id="rId51" o:title=""/>
          </v:shape>
        </w:pict>
      </w:r>
      <w:r>
        <w:rPr/>
        <w:pict>
          <v:shape style="position:absolute;margin-left:471.899994pt;margin-top:259.399933pt;width:.475863pt;height:1.725pt;mso-position-horizontal-relative:page;mso-position-vertical-relative:page;z-index:27688" type="#_x0000_t75" stroked="false">
            <v:imagedata r:id="rId46" o:title=""/>
          </v:shape>
        </w:pict>
      </w:r>
      <w:r>
        <w:rPr/>
        <w:pict>
          <v:shape style="position:absolute;margin-left:85.880005pt;margin-top:276.499969pt;width:.475848pt;height:1.725pt;mso-position-horizontal-relative:page;mso-position-vertical-relative:page;z-index:27712" type="#_x0000_t75" stroked="false">
            <v:imagedata r:id="rId59" o:title=""/>
          </v:shape>
        </w:pict>
      </w:r>
      <w:r>
        <w:rPr/>
        <w:pict>
          <v:shape style="position:absolute;margin-left:471.899994pt;margin-top:276.499969pt;width:.475863pt;height:1.725pt;mso-position-horizontal-relative:page;mso-position-vertical-relative:page;z-index:27736" type="#_x0000_t75" stroked="false">
            <v:imagedata r:id="rId53" o:title=""/>
          </v:shape>
        </w:pict>
      </w:r>
      <w:r>
        <w:rPr/>
        <w:pict>
          <v:shape style="position:absolute;margin-left:85.880005pt;margin-top:293.600006pt;width:.475865pt;height:1.725pt;mso-position-horizontal-relative:page;mso-position-vertical-relative:page;z-index:27760" type="#_x0000_t75" stroked="false">
            <v:imagedata r:id="rId54" o:title=""/>
          </v:shape>
        </w:pict>
      </w:r>
      <w:r>
        <w:rPr/>
        <w:pict>
          <v:shape style="position:absolute;margin-left:471.899994pt;margin-top:293.600006pt;width:.47588pt;height:1.725pt;mso-position-horizontal-relative:page;mso-position-vertical-relative:page;z-index:27784" type="#_x0000_t75" stroked="false">
            <v:imagedata r:id="rId53" o:title=""/>
          </v:shape>
        </w:pict>
      </w:r>
      <w:r>
        <w:rPr/>
        <w:pict>
          <v:shape style="position:absolute;margin-left:85.880005pt;margin-top:310.700012pt;width:.475865pt;height:1.725pt;mso-position-horizontal-relative:page;mso-position-vertical-relative:page;z-index:27808" type="#_x0000_t75" stroked="false">
            <v:imagedata r:id="rId54" o:title=""/>
          </v:shape>
        </w:pict>
      </w:r>
      <w:r>
        <w:rPr/>
        <w:pict>
          <v:shape style="position:absolute;margin-left:471.899994pt;margin-top:310.700012pt;width:.47588pt;height:1.725pt;mso-position-horizontal-relative:page;mso-position-vertical-relative:page;z-index:27832" type="#_x0000_t75" stroked="false">
            <v:imagedata r:id="rId53" o:title=""/>
          </v:shape>
        </w:pict>
      </w:r>
      <w:r>
        <w:rPr/>
        <w:pict>
          <v:shape style="position:absolute;margin-left:85.880005pt;margin-top:327.800018pt;width:.475869pt;height:1.725pt;mso-position-horizontal-relative:page;mso-position-vertical-relative:page;z-index:27856" type="#_x0000_t75" stroked="false">
            <v:imagedata r:id="rId46" o:title=""/>
          </v:shape>
        </w:pict>
      </w:r>
      <w:r>
        <w:rPr/>
        <w:pict>
          <v:shape style="position:absolute;margin-left:471.899994pt;margin-top:327.800018pt;width:.475884pt;height:1.725pt;mso-position-horizontal-relative:page;mso-position-vertical-relative:page;z-index:27880" type="#_x0000_t75" stroked="false">
            <v:imagedata r:id="rId46" o:title=""/>
          </v:shape>
        </w:pict>
      </w:r>
      <w:r>
        <w:rPr/>
        <w:pict>
          <v:shape style="position:absolute;margin-left:85.880005pt;margin-top:344.899963pt;width:.475856pt;height:1.725pt;mso-position-horizontal-relative:page;mso-position-vertical-relative:page;z-index:27904" type="#_x0000_t75" stroked="false">
            <v:imagedata r:id="rId51" o:title=""/>
          </v:shape>
        </w:pict>
      </w:r>
      <w:r>
        <w:rPr/>
        <w:pict>
          <v:shape style="position:absolute;margin-left:471.899994pt;margin-top:344.899963pt;width:.475871pt;height:1.725pt;mso-position-horizontal-relative:page;mso-position-vertical-relative:page;z-index:27928" type="#_x0000_t75" stroked="false">
            <v:imagedata r:id="rId46" o:title=""/>
          </v:shape>
        </w:pict>
      </w:r>
      <w:r>
        <w:rPr/>
        <w:pict>
          <v:shape style="position:absolute;margin-left:85.880005pt;margin-top:362pt;width:.475856pt;height:1.725pt;mso-position-horizontal-relative:page;mso-position-vertical-relative:page;z-index:27952" type="#_x0000_t75" stroked="false">
            <v:imagedata r:id="rId51" o:title=""/>
          </v:shape>
        </w:pict>
      </w:r>
      <w:r>
        <w:rPr/>
        <w:pict>
          <v:shape style="position:absolute;margin-left:471.899994pt;margin-top:362pt;width:.475871pt;height:1.725pt;mso-position-horizontal-relative:page;mso-position-vertical-relative:page;z-index:27976" type="#_x0000_t75" stroked="false">
            <v:imagedata r:id="rId46" o:title=""/>
          </v:shape>
        </w:pict>
      </w:r>
      <w:r>
        <w:rPr/>
        <w:pict>
          <v:shape style="position:absolute;margin-left:85.880005pt;margin-top:379.099976pt;width:.475856pt;height:1.725pt;mso-position-horizontal-relative:page;mso-position-vertical-relative:page;z-index:28000" type="#_x0000_t75" stroked="false">
            <v:imagedata r:id="rId54" o:title=""/>
          </v:shape>
        </w:pict>
      </w:r>
      <w:r>
        <w:rPr/>
        <w:pict>
          <v:shape style="position:absolute;margin-left:471.899994pt;margin-top:379.099976pt;width:.475871pt;height:1.725pt;mso-position-horizontal-relative:page;mso-position-vertical-relative:page;z-index:28024" type="#_x0000_t75" stroked="false">
            <v:imagedata r:id="rId53" o:title=""/>
          </v:shape>
        </w:pict>
      </w:r>
      <w:r>
        <w:rPr/>
        <w:pict>
          <v:shape style="position:absolute;margin-left:85.880005pt;margin-top:396.199982pt;width:.475856pt;height:1.725pt;mso-position-horizontal-relative:page;mso-position-vertical-relative:page;z-index:28048" type="#_x0000_t75" stroked="false">
            <v:imagedata r:id="rId54" o:title=""/>
          </v:shape>
        </w:pict>
      </w:r>
      <w:r>
        <w:rPr/>
        <w:pict>
          <v:shape style="position:absolute;margin-left:471.899994pt;margin-top:396.199982pt;width:.475871pt;height:1.725pt;mso-position-horizontal-relative:page;mso-position-vertical-relative:page;z-index:28072" type="#_x0000_t75" stroked="false">
            <v:imagedata r:id="rId53" o:title=""/>
          </v:shape>
        </w:pict>
      </w:r>
      <w:r>
        <w:rPr/>
        <w:pict>
          <v:shape style="position:absolute;margin-left:85.880005pt;margin-top:413.299988pt;width:.47586pt;height:1.725pt;mso-position-horizontal-relative:page;mso-position-vertical-relative:page;z-index:28096" type="#_x0000_t75" stroked="false">
            <v:imagedata r:id="rId46" o:title=""/>
          </v:shape>
        </w:pict>
      </w:r>
      <w:r>
        <w:rPr/>
        <w:pict>
          <v:shape style="position:absolute;margin-left:471.899994pt;margin-top:413.299988pt;width:.475876pt;height:1.725pt;mso-position-horizontal-relative:page;mso-position-vertical-relative:page;z-index:28120" type="#_x0000_t75" stroked="false">
            <v:imagedata r:id="rId46" o:title=""/>
          </v:shape>
        </w:pict>
      </w:r>
      <w:r>
        <w:rPr/>
        <w:pict>
          <v:shape style="position:absolute;margin-left:85.880005pt;margin-top:430.419983pt;width:.475856pt;height:1.725pt;mso-position-horizontal-relative:page;mso-position-vertical-relative:page;z-index:28144" type="#_x0000_t75" stroked="false">
            <v:imagedata r:id="rId51" o:title=""/>
          </v:shape>
        </w:pict>
      </w:r>
      <w:r>
        <w:rPr/>
        <w:pict>
          <v:shape style="position:absolute;margin-left:471.899994pt;margin-top:430.419983pt;width:.475871pt;height:1.725pt;mso-position-horizontal-relative:page;mso-position-vertical-relative:page;z-index:28168" type="#_x0000_t75" stroked="false">
            <v:imagedata r:id="rId46" o:title=""/>
          </v:shape>
        </w:pict>
      </w:r>
      <w:r>
        <w:rPr/>
        <w:pict>
          <v:shape style="position:absolute;margin-left:85.880005pt;margin-top:447.519989pt;width:.47586pt;height:1.725pt;mso-position-horizontal-relative:page;mso-position-vertical-relative:page;z-index:28192" type="#_x0000_t75" stroked="false">
            <v:imagedata r:id="rId51" o:title=""/>
          </v:shape>
        </w:pict>
      </w:r>
      <w:r>
        <w:rPr/>
        <w:pict>
          <v:shape style="position:absolute;margin-left:471.899994pt;margin-top:447.519989pt;width:.475876pt;height:1.725pt;mso-position-horizontal-relative:page;mso-position-vertical-relative:page;z-index:28216" type="#_x0000_t75" stroked="false">
            <v:imagedata r:id="rId46" o:title=""/>
          </v:shape>
        </w:pict>
      </w:r>
      <w:r>
        <w:rPr/>
        <w:pict>
          <v:shape style="position:absolute;margin-left:85.880005pt;margin-top:464.619995pt;width:.475856pt;height:1.725pt;mso-position-horizontal-relative:page;mso-position-vertical-relative:page;z-index:28240" type="#_x0000_t75" stroked="false">
            <v:imagedata r:id="rId52" o:title=""/>
          </v:shape>
        </w:pict>
      </w:r>
      <w:r>
        <w:rPr/>
        <w:pict>
          <v:shape style="position:absolute;margin-left:471.899994pt;margin-top:464.619995pt;width:.475871pt;height:1.725pt;mso-position-horizontal-relative:page;mso-position-vertical-relative:page;z-index:28264" type="#_x0000_t75" stroked="false">
            <v:imagedata r:id="rId53" o:title=""/>
          </v:shape>
        </w:pict>
      </w:r>
      <w:r>
        <w:rPr/>
        <w:pict>
          <v:shape style="position:absolute;margin-left:85.880005pt;margin-top:481.720001pt;width:.47586pt;height:1.725pt;mso-position-horizontal-relative:page;mso-position-vertical-relative:page;z-index:28288" type="#_x0000_t75" stroked="false">
            <v:imagedata r:id="rId54" o:title=""/>
          </v:shape>
        </w:pict>
      </w:r>
      <w:r>
        <w:rPr/>
        <w:pict>
          <v:shape style="position:absolute;margin-left:471.899994pt;margin-top:481.720001pt;width:.475876pt;height:1.725pt;mso-position-horizontal-relative:page;mso-position-vertical-relative:page;z-index:28312" type="#_x0000_t75" stroked="false">
            <v:imagedata r:id="rId53" o:title=""/>
          </v:shape>
        </w:pict>
      </w:r>
      <w:r>
        <w:rPr/>
        <w:pict>
          <v:shape style="position:absolute;margin-left:85.880005pt;margin-top:498.819977pt;width:.475856pt;height:1.725pt;mso-position-horizontal-relative:page;mso-position-vertical-relative:page;z-index:28336" type="#_x0000_t75" stroked="false">
            <v:imagedata r:id="rId54" o:title=""/>
          </v:shape>
        </w:pict>
      </w:r>
      <w:r>
        <w:rPr/>
        <w:pict>
          <v:shape style="position:absolute;margin-left:471.899994pt;margin-top:498.819977pt;width:.475871pt;height:1.725pt;mso-position-horizontal-relative:page;mso-position-vertical-relative:page;z-index:28360" type="#_x0000_t75" stroked="false">
            <v:imagedata r:id="rId53" o:title=""/>
          </v:shape>
        </w:pict>
      </w:r>
      <w:r>
        <w:rPr/>
        <w:pict>
          <v:shape style="position:absolute;margin-left:85.880005pt;margin-top:515.919983pt;width:.475848pt;height:1.725pt;mso-position-horizontal-relative:page;mso-position-vertical-relative:page;z-index:28384" type="#_x0000_t75" stroked="false">
            <v:imagedata r:id="rId46" o:title=""/>
          </v:shape>
        </w:pict>
      </w:r>
      <w:r>
        <w:rPr/>
        <w:pict>
          <v:shape style="position:absolute;margin-left:471.899994pt;margin-top:515.919983pt;width:.475863pt;height:1.725pt;mso-position-horizontal-relative:page;mso-position-vertical-relative:page;z-index:28408" type="#_x0000_t75" stroked="false">
            <v:imagedata r:id="rId46" o:title=""/>
          </v:shape>
        </w:pict>
      </w:r>
      <w:r>
        <w:rPr/>
        <w:pict>
          <v:shape style="position:absolute;margin-left:85.880005pt;margin-top:533.020020pt;width:.475869pt;height:1.725pt;mso-position-horizontal-relative:page;mso-position-vertical-relative:page;z-index:28432" type="#_x0000_t75" stroked="false">
            <v:imagedata r:id="rId51" o:title=""/>
          </v:shape>
        </w:pict>
      </w:r>
      <w:r>
        <w:rPr/>
        <w:pict>
          <v:shape style="position:absolute;margin-left:471.899994pt;margin-top:533.020020pt;width:.475884pt;height:1.725pt;mso-position-horizontal-relative:page;mso-position-vertical-relative:page;z-index:28456" type="#_x0000_t75" stroked="false">
            <v:imagedata r:id="rId46" o:title=""/>
          </v:shape>
        </w:pict>
      </w:r>
      <w:r>
        <w:rPr/>
        <w:pict>
          <v:shape style="position:absolute;margin-left:85.880005pt;margin-top:550.119934pt;width:.475848pt;height:1.725pt;mso-position-horizontal-relative:page;mso-position-vertical-relative:page;z-index:28480" type="#_x0000_t75" stroked="false">
            <v:imagedata r:id="rId59" o:title=""/>
          </v:shape>
        </w:pict>
      </w:r>
      <w:r>
        <w:rPr/>
        <w:pict>
          <v:shape style="position:absolute;margin-left:471.899994pt;margin-top:550.119934pt;width:.475863pt;height:1.725pt;mso-position-horizontal-relative:page;mso-position-vertical-relative:page;z-index:28504" type="#_x0000_t75" stroked="false">
            <v:imagedata r:id="rId53" o:title=""/>
          </v:shape>
        </w:pict>
      </w:r>
      <w:r>
        <w:rPr/>
        <w:pict>
          <v:shape style="position:absolute;margin-left:85.880005pt;margin-top:567.219971pt;width:.475852pt;height:1.725pt;mso-position-horizontal-relative:page;mso-position-vertical-relative:page;z-index:28528" type="#_x0000_t75" stroked="false">
            <v:imagedata r:id="rId54" o:title=""/>
          </v:shape>
        </w:pict>
      </w:r>
      <w:r>
        <w:rPr/>
        <w:pict>
          <v:shape style="position:absolute;margin-left:471.899994pt;margin-top:567.219971pt;width:.475867pt;height:1.725pt;mso-position-horizontal-relative:page;mso-position-vertical-relative:page;z-index:28552" type="#_x0000_t75" stroked="false">
            <v:imagedata r:id="rId53" o:title=""/>
          </v:shape>
        </w:pict>
      </w:r>
      <w:r>
        <w:rPr/>
        <w:pict>
          <v:shape style="position:absolute;margin-left:85.880005pt;margin-top:584.320007pt;width:.475865pt;height:1.725pt;mso-position-horizontal-relative:page;mso-position-vertical-relative:page;z-index:28576" type="#_x0000_t75" stroked="false">
            <v:imagedata r:id="rId54" o:title=""/>
          </v:shape>
        </w:pict>
      </w:r>
      <w:r>
        <w:rPr/>
        <w:pict>
          <v:shape style="position:absolute;margin-left:471.899994pt;margin-top:584.320007pt;width:.47588pt;height:1.725pt;mso-position-horizontal-relative:page;mso-position-vertical-relative:page;z-index:28600" type="#_x0000_t75" stroked="false">
            <v:imagedata r:id="rId53" o:title=""/>
          </v:shape>
        </w:pict>
      </w:r>
      <w:r>
        <w:rPr/>
        <w:pict>
          <v:shape style="position:absolute;margin-left:85.880005pt;margin-top:601.419983pt;width:.475848pt;height:1.725pt;mso-position-horizontal-relative:page;mso-position-vertical-relative:page;z-index:28624" type="#_x0000_t75" stroked="false">
            <v:imagedata r:id="rId46" o:title=""/>
          </v:shape>
        </w:pict>
      </w:r>
      <w:r>
        <w:rPr/>
        <w:pict>
          <v:shape style="position:absolute;margin-left:471.899994pt;margin-top:601.419983pt;width:.475863pt;height:1.725pt;mso-position-horizontal-relative:page;mso-position-vertical-relative:page;z-index:28648" type="#_x0000_t75" stroked="false">
            <v:imagedata r:id="rId46" o:title=""/>
          </v:shape>
        </w:pict>
      </w:r>
      <w:r>
        <w:rPr/>
        <w:pict>
          <v:shape style="position:absolute;margin-left:85.880005pt;margin-top:618.520020pt;width:.475869pt;height:1.725pt;mso-position-horizontal-relative:page;mso-position-vertical-relative:page;z-index:28672" type="#_x0000_t75" stroked="false">
            <v:imagedata r:id="rId51" o:title=""/>
          </v:shape>
        </w:pict>
      </w:r>
      <w:r>
        <w:rPr/>
        <w:pict>
          <v:shape style="position:absolute;margin-left:471.899994pt;margin-top:618.520020pt;width:.475884pt;height:1.725pt;mso-position-horizontal-relative:page;mso-position-vertical-relative:page;z-index:28696" type="#_x0000_t75" stroked="false">
            <v:imagedata r:id="rId46" o:title=""/>
          </v:shape>
        </w:pict>
      </w:r>
      <w:r>
        <w:rPr/>
        <w:pict>
          <v:shape style="position:absolute;margin-left:85.880005pt;margin-top:635.619934pt;width:.475848pt;height:1.725pt;mso-position-horizontal-relative:page;mso-position-vertical-relative:page;z-index:28720" type="#_x0000_t75" stroked="false">
            <v:imagedata r:id="rId51" o:title=""/>
          </v:shape>
        </w:pict>
      </w:r>
      <w:r>
        <w:rPr/>
        <w:pict>
          <v:shape style="position:absolute;margin-left:471.899994pt;margin-top:635.619934pt;width:.475863pt;height:1.725pt;mso-position-horizontal-relative:page;mso-position-vertical-relative:page;z-index:28744" type="#_x0000_t75" stroked="false">
            <v:imagedata r:id="rId46" o:title=""/>
          </v:shape>
        </w:pict>
      </w:r>
      <w:r>
        <w:rPr/>
        <w:pict>
          <v:shape style="position:absolute;margin-left:85.880005pt;margin-top:652.719971pt;width:.475852pt;height:1.725pt;mso-position-horizontal-relative:page;mso-position-vertical-relative:page;z-index:28768" type="#_x0000_t75" stroked="false">
            <v:imagedata r:id="rId54" o:title=""/>
          </v:shape>
        </w:pict>
      </w:r>
      <w:r>
        <w:rPr/>
        <w:pict>
          <v:shape style="position:absolute;margin-left:471.899994pt;margin-top:652.719971pt;width:.475867pt;height:1.725pt;mso-position-horizontal-relative:page;mso-position-vertical-relative:page;z-index:28792" type="#_x0000_t75" stroked="false">
            <v:imagedata r:id="rId53" o:title=""/>
          </v:shape>
        </w:pict>
      </w:r>
      <w:r>
        <w:rPr/>
        <w:pict>
          <v:shape style="position:absolute;margin-left:85.880005pt;margin-top:669.820007pt;width:.475865pt;height:1.725pt;mso-position-horizontal-relative:page;mso-position-vertical-relative:page;z-index:28816" type="#_x0000_t75" stroked="false">
            <v:imagedata r:id="rId54" o:title=""/>
          </v:shape>
        </w:pict>
      </w:r>
      <w:r>
        <w:rPr/>
        <w:pict>
          <v:shape style="position:absolute;margin-left:471.899994pt;margin-top:669.820007pt;width:.47588pt;height:1.725pt;mso-position-horizontal-relative:page;mso-position-vertical-relative:page;z-index:28840" type="#_x0000_t75" stroked="false">
            <v:imagedata r:id="rId53" o:title=""/>
          </v:shape>
        </w:pict>
      </w:r>
      <w:r>
        <w:rPr/>
        <w:pict>
          <v:shape style="position:absolute;margin-left:85.880005pt;margin-top:686.919983pt;width:.475848pt;height:1.725pt;mso-position-horizontal-relative:page;mso-position-vertical-relative:page;z-index:28864" type="#_x0000_t75" stroked="false">
            <v:imagedata r:id="rId46" o:title=""/>
          </v:shape>
        </w:pict>
      </w:r>
      <w:r>
        <w:rPr/>
        <w:pict>
          <v:shape style="position:absolute;margin-left:471.899994pt;margin-top:686.919983pt;width:.475863pt;height:1.725pt;mso-position-horizontal-relative:page;mso-position-vertical-relative:page;z-index:28888" type="#_x0000_t75" stroked="false">
            <v:imagedata r:id="rId46" o:title=""/>
          </v:shape>
        </w:pict>
      </w:r>
      <w:r>
        <w:rPr/>
        <w:pict>
          <v:shape style="position:absolute;margin-left:85.880005pt;margin-top:704.039978pt;width:.475848pt;height:1.725pt;mso-position-horizontal-relative:page;mso-position-vertical-relative:page;z-index:28912" type="#_x0000_t75" stroked="false">
            <v:imagedata r:id="rId51" o:title=""/>
          </v:shape>
        </w:pict>
      </w:r>
      <w:r>
        <w:rPr/>
        <w:pict>
          <v:shape style="position:absolute;margin-left:471.899994pt;margin-top:704.039978pt;width:.475863pt;height:1.725pt;mso-position-horizontal-relative:page;mso-position-vertical-relative:page;z-index:28936" type="#_x0000_t75" stroked="false">
            <v:imagedata r:id="rId46" o:title=""/>
          </v:shape>
        </w:pict>
      </w:r>
      <w:r>
        <w:rPr/>
        <w:pict>
          <v:shape style="position:absolute;margin-left:85.880005pt;margin-top:721.140015pt;width:.475865pt;height:1.725pt;mso-position-horizontal-relative:page;mso-position-vertical-relative:page;z-index:28960" type="#_x0000_t75" stroked="false">
            <v:imagedata r:id="rId51" o:title=""/>
          </v:shape>
        </w:pict>
      </w:r>
      <w:r>
        <w:rPr/>
        <w:pict>
          <v:shape style="position:absolute;margin-left:471.899994pt;margin-top:721.140015pt;width:.47588pt;height:1.725pt;mso-position-horizontal-relative:page;mso-position-vertical-relative:page;z-index:28984" type="#_x0000_t75" stroked="false">
            <v:imagedata r:id="rId46" o:title=""/>
          </v:shape>
        </w:pict>
      </w:r>
      <w:r>
        <w:rPr/>
        <w:pict>
          <v:shape style="position:absolute;margin-left:85.880005pt;margin-top:738.239929pt;width:.475848pt;height:1.725pt;mso-position-horizontal-relative:page;mso-position-vertical-relative:page;z-index:29008" type="#_x0000_t75" stroked="false">
            <v:imagedata r:id="rId52" o:title=""/>
          </v:shape>
        </w:pict>
      </w:r>
      <w:r>
        <w:rPr/>
        <w:pict>
          <v:shape style="position:absolute;margin-left:471.899994pt;margin-top:738.239929pt;width:.475863pt;height:1.725pt;mso-position-horizontal-relative:page;mso-position-vertical-relative:page;z-index:29032" type="#_x0000_t75" stroked="false">
            <v:imagedata r:id="rId53" o:title=""/>
          </v:shape>
        </w:pict>
      </w:r>
    </w:p>
    <w:tbl>
      <w:tblPr>
        <w:tblW w:w="0" w:type="auto"/>
        <w:jc w:val="left"/>
        <w:tblInd w:w="1119" w:type="dxa"/>
        <w:tblLayout w:type="fixed"/>
        <w:tblCellMar>
          <w:top w:w="0" w:type="dxa"/>
          <w:left w:w="0" w:type="dxa"/>
          <w:bottom w:w="0" w:type="dxa"/>
          <w:right w:w="0" w:type="dxa"/>
        </w:tblCellMar>
        <w:tblLook w:val="01E0"/>
      </w:tblPr>
      <w:tblGrid>
        <w:gridCol w:w="598"/>
        <w:gridCol w:w="7720"/>
        <w:gridCol w:w="1340"/>
      </w:tblGrid>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第三届董事会第二十次（临时）会议决议公告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关于对</w:t>
            </w:r>
            <w:r>
              <w:rPr>
                <w:rFonts w:ascii="Times New Roman" w:hAnsi="Times New Roman" w:cs="Times New Roman" w:eastAsia="Times New Roman" w:hint="default"/>
                <w:sz w:val="21"/>
                <w:szCs w:val="21"/>
              </w:rPr>
              <w:t>2017</w:t>
            </w:r>
            <w:r>
              <w:rPr>
                <w:rFonts w:ascii="宋体" w:hAnsi="宋体" w:cs="宋体" w:eastAsia="宋体" w:hint="default"/>
                <w:sz w:val="21"/>
                <w:szCs w:val="21"/>
              </w:rPr>
              <w:t>年限制性股票激励计划进行调整的公告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关于向激励对象授予限制性股票的公告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2017-4-17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关于限制性股票首次授予登记完成的公告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年第二次临时股东大会的通知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第三届董事会第二十一次（临时）会议决议公告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2017-4-28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年年度权益分派实施公告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2017-5-10</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年第二次临时股东大会决议公告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2017-5-16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关于公司股东股份质押的公告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2017-5-22</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关于子公司签署框架协议的公告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4"/>
              <w:jc w:val="right"/>
              <w:rPr>
                <w:rFonts w:ascii="Times New Roman" w:hAnsi="Times New Roman" w:cs="Times New Roman" w:eastAsia="Times New Roman" w:hint="default"/>
                <w:sz w:val="21"/>
                <w:szCs w:val="21"/>
              </w:rPr>
            </w:pPr>
            <w:r>
              <w:rPr>
                <w:rFonts w:ascii="Times New Roman"/>
                <w:color w:val="3E3E3E"/>
                <w:spacing w:val="-1"/>
                <w:sz w:val="21"/>
              </w:rPr>
              <w:t>2017-6-1</w:t>
            </w:r>
            <w:r>
              <w:rPr>
                <w:rFonts w:ascii="Times New Roman"/>
                <w:spacing w:val="-1"/>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关于收到发明专利证书的公告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2017-6-29</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关于湖北中元九派产业投资基金合伙企业（有限合伙）完成私募投资基金备案的公告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2017-6-29</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年半年度业绩预告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2017-7-13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关于全资子公司江苏世轩科技股份有限公司对外投资的公告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2017-8-16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hyperlink r:id="rId147">
              <w:r>
                <w:rPr>
                  <w:rFonts w:ascii="宋体" w:hAnsi="宋体" w:cs="宋体" w:eastAsia="宋体" w:hint="default"/>
                  <w:sz w:val="21"/>
                  <w:szCs w:val="21"/>
                </w:rPr>
                <w:t>第三届董事会第二十二次（临时）会议决议公告</w:t>
              </w:r>
            </w:hyperlink>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2017-8-16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关于终止子公司框架协议的公告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2017-8-18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年半年度报告摘要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关于会计政策变更的公告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年半年度报告披露的提示性公告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年半年度报告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第三届董事会第二十三次（临时）会议决议公告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第三届监事会第十八次（临时）会议决议公告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年半年度募集资金存放与使用情况的专项报告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独立董事关于公司第三届董事会第二十三次（临时）会议相关事项的独立意见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2017-8-24</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关于苏州康利贞医药有限公司完成工商变更登记的公告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2017-8-31</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独立董事关于公司第三届董事会第二十四次（临时）会议相关事项的独立意见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关于选举第四届监事会职工代表监事的公告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第三届监事会第十九次（临时）会议决议公告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第三届董事会第二十四次（临时）会议决议公告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年第三次临时股东大会的通知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关于坏账核销的公告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关于董事会换届选举的公告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关于监事会换届选举的公告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关于副总经理辞职的公告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关于董事会、监事会换届及部分董事、监事离任的公告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年第三次临时股东大会决议公告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2017-9-28</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第四届董事会第一次（临时）会议决议公告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2017-9-29</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第四届监事会第一次（临时）会议决议公告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2017-9-29</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关于聘任高级管理人员、证券事务代表及部分高级管理人员离任的公告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21"/>
                <w:szCs w:val="21"/>
              </w:rPr>
            </w:pPr>
            <w:r>
              <w:rPr>
                <w:rFonts w:ascii="Times New Roman"/>
                <w:color w:val="3E3E3E"/>
                <w:spacing w:val="-1"/>
                <w:sz w:val="21"/>
              </w:rPr>
              <w:t>2017-9-29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85.880005pt;margin-top:88.380005pt;width:.475865pt;height:1.725pt;mso-position-horizontal-relative:page;mso-position-vertical-relative:page;z-index:29056" type="#_x0000_t75" stroked="false">
            <v:imagedata r:id="rId51" o:title=""/>
          </v:shape>
        </w:pict>
      </w:r>
      <w:r>
        <w:rPr/>
        <w:pict>
          <v:shape style="position:absolute;margin-left:471.899994pt;margin-top:88.380005pt;width:.47588pt;height:1.725pt;mso-position-horizontal-relative:page;mso-position-vertical-relative:page;z-index:29080" type="#_x0000_t75" stroked="false">
            <v:imagedata r:id="rId46" o:title=""/>
          </v:shape>
        </w:pict>
      </w:r>
      <w:r>
        <w:rPr/>
        <w:pict>
          <v:shape style="position:absolute;margin-left:85.880005pt;margin-top:105.47995pt;width:.475848pt;height:1.725pt;mso-position-horizontal-relative:page;mso-position-vertical-relative:page;z-index:29104" type="#_x0000_t75" stroked="false">
            <v:imagedata r:id="rId54" o:title=""/>
          </v:shape>
        </w:pict>
      </w:r>
      <w:r>
        <w:rPr/>
        <w:pict>
          <v:shape style="position:absolute;margin-left:471.899994pt;margin-top:105.47995pt;width:.475863pt;height:1.725pt;mso-position-horizontal-relative:page;mso-position-vertical-relative:page;z-index:29128" type="#_x0000_t75" stroked="false">
            <v:imagedata r:id="rId53" o:title=""/>
          </v:shape>
        </w:pict>
      </w:r>
      <w:r>
        <w:rPr/>
        <w:pict>
          <v:shape style="position:absolute;margin-left:85.880005pt;margin-top:122.580017pt;width:.475869pt;height:1.725pt;mso-position-horizontal-relative:page;mso-position-vertical-relative:page;z-index:29152" type="#_x0000_t75" stroked="false">
            <v:imagedata r:id="rId54" o:title=""/>
          </v:shape>
        </w:pict>
      </w:r>
      <w:r>
        <w:rPr/>
        <w:pict>
          <v:shape style="position:absolute;margin-left:471.899994pt;margin-top:122.580017pt;width:.475884pt;height:1.725pt;mso-position-horizontal-relative:page;mso-position-vertical-relative:page;z-index:29176" type="#_x0000_t75" stroked="false">
            <v:imagedata r:id="rId53" o:title=""/>
          </v:shape>
        </w:pict>
      </w:r>
      <w:r>
        <w:rPr/>
        <w:pict>
          <v:shape style="position:absolute;margin-left:85.880005pt;margin-top:139.679993pt;width:.480679pt;height:1.7625pt;mso-position-horizontal-relative:page;mso-position-vertical-relative:page;z-index:29200" type="#_x0000_t75" stroked="false">
            <v:imagedata r:id="rId46" o:title=""/>
          </v:shape>
        </w:pict>
      </w:r>
      <w:r>
        <w:rPr/>
        <w:pict>
          <v:shape style="position:absolute;margin-left:471.899994pt;margin-top:139.679993pt;width:.480694pt;height:1.7625pt;mso-position-horizontal-relative:page;mso-position-vertical-relative:page;z-index:29224" type="#_x0000_t75" stroked="false">
            <v:imagedata r:id="rId46" o:title=""/>
          </v:shape>
        </w:pict>
      </w:r>
      <w:r>
        <w:rPr/>
        <w:pict>
          <v:shape style="position:absolute;margin-left:85.880005pt;margin-top:156.799957pt;width:.475852pt;height:1.725pt;mso-position-horizontal-relative:page;mso-position-vertical-relative:page;z-index:29248" type="#_x0000_t75" stroked="false">
            <v:imagedata r:id="rId51" o:title=""/>
          </v:shape>
        </w:pict>
      </w:r>
      <w:r>
        <w:rPr/>
        <w:pict>
          <v:shape style="position:absolute;margin-left:471.899994pt;margin-top:156.799957pt;width:.475867pt;height:1.725pt;mso-position-horizontal-relative:page;mso-position-vertical-relative:page;z-index:29272" type="#_x0000_t75" stroked="false">
            <v:imagedata r:id="rId46" o:title=""/>
          </v:shape>
        </w:pict>
      </w:r>
      <w:r>
        <w:rPr/>
        <w:pict>
          <v:shape style="position:absolute;margin-left:85.880005pt;margin-top:173.899948pt;width:.475848pt;height:1.725pt;mso-position-horizontal-relative:page;mso-position-vertical-relative:page;z-index:29296" type="#_x0000_t75" stroked="false">
            <v:imagedata r:id="rId51" o:title=""/>
          </v:shape>
        </w:pict>
      </w:r>
      <w:r>
        <w:rPr/>
        <w:pict>
          <v:shape style="position:absolute;margin-left:471.899994pt;margin-top:173.899948pt;width:.475863pt;height:1.725pt;mso-position-horizontal-relative:page;mso-position-vertical-relative:page;z-index:29320" type="#_x0000_t75" stroked="false">
            <v:imagedata r:id="rId46" o:title=""/>
          </v:shape>
        </w:pict>
      </w:r>
      <w:r>
        <w:rPr/>
        <w:pict>
          <v:shape style="position:absolute;margin-left:85.880005pt;margin-top:190.999954pt;width:.475848pt;height:1.725pt;mso-position-horizontal-relative:page;mso-position-vertical-relative:page;z-index:29344" type="#_x0000_t75" stroked="false">
            <v:imagedata r:id="rId52" o:title=""/>
          </v:shape>
        </w:pict>
      </w:r>
      <w:r>
        <w:rPr/>
        <w:pict>
          <v:shape style="position:absolute;margin-left:471.899994pt;margin-top:190.999954pt;width:.475863pt;height:1.725pt;mso-position-horizontal-relative:page;mso-position-vertical-relative:page;z-index:29368" type="#_x0000_t75" stroked="false">
            <v:imagedata r:id="rId53" o:title=""/>
          </v:shape>
        </w:pict>
      </w:r>
    </w:p>
    <w:tbl>
      <w:tblPr>
        <w:tblW w:w="0" w:type="auto"/>
        <w:jc w:val="left"/>
        <w:tblInd w:w="1119" w:type="dxa"/>
        <w:tblLayout w:type="fixed"/>
        <w:tblCellMar>
          <w:top w:w="0" w:type="dxa"/>
          <w:left w:w="0" w:type="dxa"/>
          <w:bottom w:w="0" w:type="dxa"/>
          <w:right w:w="0" w:type="dxa"/>
        </w:tblCellMar>
        <w:tblLook w:val="01E0"/>
      </w:tblPr>
      <w:tblGrid>
        <w:gridCol w:w="598"/>
        <w:gridCol w:w="7720"/>
        <w:gridCol w:w="1340"/>
      </w:tblGrid>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独立董事关于公司第四届董事会第一次（临时）会议相关事项的独立意见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color w:val="3E3E3E"/>
                <w:sz w:val="21"/>
              </w:rPr>
              <w:t>2017-9-29</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年前三季度业绩预告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2017-10-13</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85</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年第三季度报告全文</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2017-10-21</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86</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年第三季度报告披露的提示性公告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2017-10-21</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87</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关于发行股份及支付现金购买资产之部分限售股份上市流通的提示性公告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color w:val="3E3E3E"/>
                <w:sz w:val="21"/>
              </w:rPr>
              <w:t>2017-12-7</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88</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2017-12-15</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89</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年第一次临时股东大会的通知</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90</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关于对安徽大千生物工程有限公司提供财务资助的公告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91</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第四届董事会第三次（临时）会议决议公告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92</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第四届监事会第三次（临时）会议决议公告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93</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关于董事长、监事会主席及持股</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以上股东增持公司股份的公告</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r>
        <w:trPr>
          <w:trHeight w:val="342" w:hRule="exact"/>
        </w:trPr>
        <w:tc>
          <w:tcPr>
            <w:tcW w:w="5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94</w:t>
            </w:r>
          </w:p>
        </w:tc>
        <w:tc>
          <w:tcPr>
            <w:tcW w:w="77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独立董事关于公司第四届董事会第三次（临时）会议相关事项的独立意见</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color w:val="3E3E3E"/>
                <w:sz w:val="21"/>
              </w:rPr>
              <w:t>2017-12-26</w:t>
            </w:r>
            <w:r>
              <w:rPr>
                <w:rFonts w:ascii="Times New Roman"/>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right="1033"/>
        <w:jc w:val="left"/>
        <w:rPr>
          <w:b w:val="0"/>
          <w:bCs w:val="0"/>
        </w:rPr>
      </w:pPr>
      <w:r>
        <w:rPr/>
        <w:pict>
          <v:shape style="position:absolute;margin-left:85.880005pt;margin-top:-97.064346pt;width:.475865pt;height:1.725pt;mso-position-horizontal-relative:page;mso-position-vertical-relative:paragraph;z-index:29392" type="#_x0000_t75" stroked="false">
            <v:imagedata r:id="rId54" o:title=""/>
          </v:shape>
        </w:pict>
      </w:r>
      <w:r>
        <w:rPr/>
        <w:pict>
          <v:shape style="position:absolute;margin-left:471.899994pt;margin-top:-97.064346pt;width:.47588pt;height:1.725pt;mso-position-horizontal-relative:page;mso-position-vertical-relative:paragraph;z-index:29416" type="#_x0000_t75" stroked="false">
            <v:imagedata r:id="rId53" o:title=""/>
          </v:shape>
        </w:pict>
      </w:r>
      <w:r>
        <w:rPr/>
        <w:pict>
          <v:shape style="position:absolute;margin-left:85.880005pt;margin-top:-79.964340pt;width:.475865pt;height:1.725pt;mso-position-horizontal-relative:page;mso-position-vertical-relative:paragraph;z-index:29440" type="#_x0000_t75" stroked="false">
            <v:imagedata r:id="rId54" o:title=""/>
          </v:shape>
        </w:pict>
      </w:r>
      <w:r>
        <w:rPr/>
        <w:pict>
          <v:shape style="position:absolute;margin-left:471.899994pt;margin-top:-79.964340pt;width:.47588pt;height:1.725pt;mso-position-horizontal-relative:page;mso-position-vertical-relative:paragraph;z-index:29464" type="#_x0000_t75" stroked="false">
            <v:imagedata r:id="rId53" o:title=""/>
          </v:shape>
        </w:pict>
      </w:r>
      <w:r>
        <w:rPr/>
        <w:pict>
          <v:shape style="position:absolute;margin-left:85.880005pt;margin-top:-62.864399pt;width:.475852pt;height:1.725pt;mso-position-horizontal-relative:page;mso-position-vertical-relative:paragraph;z-index:29488" type="#_x0000_t75" stroked="false">
            <v:imagedata r:id="rId46" o:title=""/>
          </v:shape>
        </w:pict>
      </w:r>
      <w:r>
        <w:rPr/>
        <w:pict>
          <v:shape style="position:absolute;margin-left:471.899994pt;margin-top:-62.864399pt;width:.475867pt;height:1.725pt;mso-position-horizontal-relative:page;mso-position-vertical-relative:paragraph;z-index:29512" type="#_x0000_t75" stroked="false">
            <v:imagedata r:id="rId46" o:title=""/>
          </v:shape>
        </w:pict>
      </w:r>
      <w:r>
        <w:rPr/>
        <w:pict>
          <v:shape style="position:absolute;margin-left:85.880005pt;margin-top:-45.764408pt;width:.475848pt;height:1.725pt;mso-position-horizontal-relative:page;mso-position-vertical-relative:paragraph;z-index:29536" type="#_x0000_t75" stroked="false">
            <v:imagedata r:id="rId51" o:title=""/>
          </v:shape>
        </w:pict>
      </w:r>
      <w:r>
        <w:rPr/>
        <w:pict>
          <v:shape style="position:absolute;margin-left:471.899994pt;margin-top:-45.764408pt;width:.475863pt;height:1.725pt;mso-position-horizontal-relative:page;mso-position-vertical-relative:paragraph;z-index:29560" type="#_x0000_t75" stroked="false">
            <v:imagedata r:id="rId46" o:title=""/>
          </v:shape>
        </w:pict>
      </w:r>
      <w:bookmarkStart w:name="十九、公司子公司重大事项" w:id="104"/>
      <w:bookmarkEnd w:id="104"/>
      <w:r>
        <w:rPr>
          <w:b w:val="0"/>
          <w:bCs w:val="0"/>
        </w:rPr>
      </w:r>
      <w:r>
        <w:rPr/>
        <w:t>十九、公司子公司重大事项</w:t>
      </w:r>
      <w:r>
        <w:rPr>
          <w:b w:val="0"/>
          <w:bCs w:val="0"/>
        </w:rPr>
      </w:r>
    </w:p>
    <w:p>
      <w:pPr>
        <w:spacing w:line="240" w:lineRule="auto" w:before="3"/>
        <w:rPr>
          <w:rFonts w:ascii="宋体" w:hAnsi="宋体" w:cs="宋体" w:eastAsia="宋体" w:hint="default"/>
          <w:b/>
          <w:bCs/>
          <w:sz w:val="29"/>
          <w:szCs w:val="29"/>
        </w:rPr>
      </w:pPr>
    </w:p>
    <w:p>
      <w:pPr>
        <w:pStyle w:val="BodyText"/>
        <w:spacing w:line="345" w:lineRule="auto"/>
        <w:ind w:left="1614"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报告期内，控股子公司发生的重要事项已作为临时报告在指定网站披露，信息披露指定</w:t>
      </w:r>
    </w:p>
    <w:p>
      <w:pPr>
        <w:pStyle w:val="BodyText"/>
        <w:spacing w:line="240" w:lineRule="auto" w:before="22"/>
        <w:ind w:left="1134" w:right="1033"/>
        <w:jc w:val="left"/>
      </w:pPr>
      <w:r>
        <w:rPr/>
        <w:t>网站的相关查询索引及披露日期见前文</w:t>
      </w:r>
      <w:r>
        <w:rPr>
          <w:rFonts w:ascii="Times New Roman" w:hAnsi="Times New Roman" w:cs="Times New Roman" w:eastAsia="Times New Roman" w:hint="default"/>
        </w:rPr>
        <w:t>“</w:t>
      </w:r>
      <w:r>
        <w:rPr/>
        <w:t>十八、其他重大事项的说明</w:t>
      </w:r>
      <w:r>
        <w:rPr>
          <w:rFonts w:ascii="Times New Roman" w:hAnsi="Times New Roman" w:cs="Times New Roman" w:eastAsia="Times New Roman" w:hint="default"/>
        </w:rPr>
        <w:t>”</w:t>
      </w:r>
      <w:r>
        <w:rPr/>
        <w:t>。</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154.759995pt;margin-top:333.199982pt;width:.480031pt;height:.42pt;mso-position-horizontal-relative:page;mso-position-vertical-relative:page;z-index:29728" type="#_x0000_t75" stroked="false">
            <v:imagedata r:id="rId148" o:title=""/>
          </v:shape>
        </w:pict>
      </w:r>
      <w:r>
        <w:rPr/>
        <w:pict>
          <v:shape style="position:absolute;margin-left:250.479996pt;margin-top:333.199982pt;width:.480031pt;height:.42pt;mso-position-horizontal-relative:page;mso-position-vertical-relative:page;z-index:29752" type="#_x0000_t75" stroked="false">
            <v:imagedata r:id="rId148" o:title=""/>
          </v:shape>
        </w:pict>
      </w:r>
      <w:r>
        <w:rPr/>
        <w:pict>
          <v:shape style="position:absolute;margin-left:311.97998pt;margin-top:333.199982pt;width:.48pt;height:.42pt;mso-position-horizontal-relative:page;mso-position-vertical-relative:page;z-index:29776" type="#_x0000_t75" stroked="false">
            <v:imagedata r:id="rId148" o:title=""/>
          </v:shape>
        </w:pict>
      </w:r>
      <w:r>
        <w:rPr/>
        <w:pict>
          <v:shape style="position:absolute;margin-left:444.059998pt;margin-top:333.199982pt;width:.480031pt;height:.42pt;mso-position-horizontal-relative:page;mso-position-vertical-relative:page;z-index:29800" type="#_x0000_t75" stroked="false">
            <v:imagedata r:id="rId148" o:title=""/>
          </v:shape>
        </w:pict>
      </w:r>
      <w:r>
        <w:rPr/>
        <w:pict>
          <v:shape style="position:absolute;margin-left:154.759995pt;margin-top:353.299988pt;width:.479996pt;height:.42pt;mso-position-horizontal-relative:page;mso-position-vertical-relative:page;z-index:29824" type="#_x0000_t75" stroked="false">
            <v:imagedata r:id="rId148" o:title=""/>
          </v:shape>
        </w:pict>
      </w:r>
      <w:r>
        <w:rPr/>
        <w:pict>
          <v:shape style="position:absolute;margin-left:250.479996pt;margin-top:353.299988pt;width:.479996pt;height:.42pt;mso-position-horizontal-relative:page;mso-position-vertical-relative:page;z-index:29848" type="#_x0000_t75" stroked="false">
            <v:imagedata r:id="rId148" o:title=""/>
          </v:shape>
        </w:pict>
      </w:r>
      <w:r>
        <w:rPr/>
        <w:pict>
          <v:shape style="position:absolute;margin-left:311.97998pt;margin-top:353.299988pt;width:.479965pt;height:.42pt;mso-position-horizontal-relative:page;mso-position-vertical-relative:page;z-index:29872" type="#_x0000_t75" stroked="false">
            <v:imagedata r:id="rId148" o:title=""/>
          </v:shape>
        </w:pict>
      </w:r>
      <w:r>
        <w:rPr/>
        <w:pict>
          <v:shape style="position:absolute;margin-left:444.059998pt;margin-top:353.299988pt;width:.479996pt;height:.42pt;mso-position-horizontal-relative:page;mso-position-vertical-relative:page;z-index:29896" type="#_x0000_t75" stroked="false">
            <v:imagedata r:id="rId148" o:title=""/>
          </v:shape>
        </w:pict>
      </w:r>
      <w:r>
        <w:rPr/>
        <w:pict>
          <v:shape style="position:absolute;margin-left:154.759995pt;margin-top:373.399963pt;width:.479996pt;height:.42pt;mso-position-horizontal-relative:page;mso-position-vertical-relative:page;z-index:29920" type="#_x0000_t75" stroked="false">
            <v:imagedata r:id="rId148" o:title=""/>
          </v:shape>
        </w:pict>
      </w:r>
      <w:r>
        <w:rPr/>
        <w:pict>
          <v:shape style="position:absolute;margin-left:250.479996pt;margin-top:373.399963pt;width:.479996pt;height:.42pt;mso-position-horizontal-relative:page;mso-position-vertical-relative:page;z-index:29944" type="#_x0000_t75" stroked="false">
            <v:imagedata r:id="rId148" o:title=""/>
          </v:shape>
        </w:pict>
      </w:r>
      <w:r>
        <w:rPr/>
        <w:pict>
          <v:shape style="position:absolute;margin-left:311.97998pt;margin-top:373.399963pt;width:.479965pt;height:.42pt;mso-position-horizontal-relative:page;mso-position-vertical-relative:page;z-index:29968" type="#_x0000_t75" stroked="false">
            <v:imagedata r:id="rId148" o:title=""/>
          </v:shape>
        </w:pict>
      </w:r>
      <w:r>
        <w:rPr/>
        <w:pict>
          <v:shape style="position:absolute;margin-left:444.059998pt;margin-top:373.399963pt;width:.479996pt;height:.42pt;mso-position-horizontal-relative:page;mso-position-vertical-relative:page;z-index:29992" type="#_x0000_t75" stroked="false">
            <v:imagedata r:id="rId148" o:title=""/>
          </v:shape>
        </w:pict>
      </w:r>
      <w:r>
        <w:rPr/>
        <w:pict>
          <v:shape style="position:absolute;margin-left:154.759995pt;margin-top:393.499969pt;width:.479996pt;height:.42pt;mso-position-horizontal-relative:page;mso-position-vertical-relative:page;z-index:30016" type="#_x0000_t75" stroked="false">
            <v:imagedata r:id="rId148" o:title=""/>
          </v:shape>
        </w:pict>
      </w:r>
      <w:r>
        <w:rPr/>
        <w:pict>
          <v:shape style="position:absolute;margin-left:250.479996pt;margin-top:393.499969pt;width:.479996pt;height:.42pt;mso-position-horizontal-relative:page;mso-position-vertical-relative:page;z-index:30040" type="#_x0000_t75" stroked="false">
            <v:imagedata r:id="rId148" o:title=""/>
          </v:shape>
        </w:pict>
      </w:r>
      <w:r>
        <w:rPr/>
        <w:pict>
          <v:shape style="position:absolute;margin-left:311.97998pt;margin-top:393.499969pt;width:.479965pt;height:.42pt;mso-position-horizontal-relative:page;mso-position-vertical-relative:page;z-index:30064" type="#_x0000_t75" stroked="false">
            <v:imagedata r:id="rId148" o:title=""/>
          </v:shape>
        </w:pict>
      </w:r>
      <w:r>
        <w:rPr/>
        <w:pict>
          <v:shape style="position:absolute;margin-left:444.059998pt;margin-top:393.499969pt;width:.479996pt;height:.42pt;mso-position-horizontal-relative:page;mso-position-vertical-relative:page;z-index:30088" type="#_x0000_t75" stroked="false">
            <v:imagedata r:id="rId148" o:title=""/>
          </v:shape>
        </w:pict>
      </w:r>
      <w:r>
        <w:rPr/>
        <w:pict>
          <v:shape style="position:absolute;margin-left:154.759995pt;margin-top:428.97998pt;width:.480008pt;height:.66pt;mso-position-horizontal-relative:page;mso-position-vertical-relative:page;z-index:30112" type="#_x0000_t75" stroked="false">
            <v:imagedata r:id="rId148" o:title=""/>
          </v:shape>
        </w:pict>
      </w:r>
      <w:r>
        <w:rPr/>
        <w:pict>
          <v:shape style="position:absolute;margin-left:250.479996pt;margin-top:428.97998pt;width:.480008pt;height:.66pt;mso-position-horizontal-relative:page;mso-position-vertical-relative:page;z-index:30136" type="#_x0000_t75" stroked="false">
            <v:imagedata r:id="rId148" o:title=""/>
          </v:shape>
        </w:pict>
      </w:r>
      <w:r>
        <w:rPr/>
        <w:pict>
          <v:shape style="position:absolute;margin-left:311.97998pt;margin-top:428.97998pt;width:.479978pt;height:.66pt;mso-position-horizontal-relative:page;mso-position-vertical-relative:page;z-index:30160" type="#_x0000_t75" stroked="false">
            <v:imagedata r:id="rId148" o:title=""/>
          </v:shape>
        </w:pict>
      </w:r>
      <w:r>
        <w:rPr/>
        <w:pict>
          <v:shape style="position:absolute;margin-left:444.059998pt;margin-top:428.97998pt;width:.480008pt;height:.66pt;mso-position-horizontal-relative:page;mso-position-vertical-relative:page;z-index:30184" type="#_x0000_t75" stroked="false">
            <v:imagedata r:id="rId148" o:title=""/>
          </v:shape>
        </w:pict>
      </w:r>
      <w:r>
        <w:rPr/>
        <w:pict>
          <v:shape style="position:absolute;margin-left:154.759995pt;margin-top:449.320007pt;width:.480031pt;height:.42pt;mso-position-horizontal-relative:page;mso-position-vertical-relative:page;z-index:30208" type="#_x0000_t75" stroked="false">
            <v:imagedata r:id="rId148" o:title=""/>
          </v:shape>
        </w:pict>
      </w:r>
      <w:r>
        <w:rPr/>
        <w:pict>
          <v:shape style="position:absolute;margin-left:250.479996pt;margin-top:449.320007pt;width:.480031pt;height:.42pt;mso-position-horizontal-relative:page;mso-position-vertical-relative:page;z-index:30232" type="#_x0000_t75" stroked="false">
            <v:imagedata r:id="rId148" o:title=""/>
          </v:shape>
        </w:pict>
      </w:r>
      <w:r>
        <w:rPr/>
        <w:pict>
          <v:shape style="position:absolute;margin-left:311.97998pt;margin-top:449.320007pt;width:.48pt;height:.42pt;mso-position-horizontal-relative:page;mso-position-vertical-relative:page;z-index:30256" type="#_x0000_t75" stroked="false">
            <v:imagedata r:id="rId148" o:title=""/>
          </v:shape>
        </w:pict>
      </w:r>
      <w:r>
        <w:rPr/>
        <w:pict>
          <v:shape style="position:absolute;margin-left:444.059998pt;margin-top:449.320007pt;width:.480031pt;height:.42pt;mso-position-horizontal-relative:page;mso-position-vertical-relative:page;z-index:30280" type="#_x0000_t75" stroked="false">
            <v:imagedata r:id="rId148" o:title=""/>
          </v:shape>
        </w:pict>
      </w:r>
      <w:r>
        <w:rPr/>
        <w:pict>
          <v:shape style="position:absolute;margin-left:154.759995pt;margin-top:469.420013pt;width:.480031pt;height:.42pt;mso-position-horizontal-relative:page;mso-position-vertical-relative:page;z-index:30304" type="#_x0000_t75" stroked="false">
            <v:imagedata r:id="rId148" o:title=""/>
          </v:shape>
        </w:pict>
      </w:r>
      <w:r>
        <w:rPr/>
        <w:pict>
          <v:shape style="position:absolute;margin-left:250.479996pt;margin-top:469.420013pt;width:.480031pt;height:.42pt;mso-position-horizontal-relative:page;mso-position-vertical-relative:page;z-index:30328" type="#_x0000_t75" stroked="false">
            <v:imagedata r:id="rId148" o:title=""/>
          </v:shape>
        </w:pict>
      </w:r>
      <w:r>
        <w:rPr/>
        <w:pict>
          <v:shape style="position:absolute;margin-left:311.97998pt;margin-top:469.420013pt;width:.48pt;height:.42pt;mso-position-horizontal-relative:page;mso-position-vertical-relative:page;z-index:30352" type="#_x0000_t75" stroked="false">
            <v:imagedata r:id="rId148" o:title=""/>
          </v:shape>
        </w:pict>
      </w:r>
      <w:r>
        <w:rPr/>
        <w:pict>
          <v:shape style="position:absolute;margin-left:444.059998pt;margin-top:469.420013pt;width:.480031pt;height:.42pt;mso-position-horizontal-relative:page;mso-position-vertical-relative:page;z-index:30376" type="#_x0000_t75" stroked="false">
            <v:imagedata r:id="rId148" o:title=""/>
          </v:shape>
        </w:pict>
      </w:r>
      <w:r>
        <w:rPr/>
        <w:pict>
          <v:shape style="position:absolute;margin-left:154.759995pt;margin-top:504.879974pt;width:.480008pt;height:.66pt;mso-position-horizontal-relative:page;mso-position-vertical-relative:page;z-index:30400" type="#_x0000_t75" stroked="false">
            <v:imagedata r:id="rId148" o:title=""/>
          </v:shape>
        </w:pict>
      </w:r>
      <w:r>
        <w:rPr/>
        <w:pict>
          <v:shape style="position:absolute;margin-left:250.479996pt;margin-top:504.879974pt;width:.480008pt;height:.66pt;mso-position-horizontal-relative:page;mso-position-vertical-relative:page;z-index:30424" type="#_x0000_t75" stroked="false">
            <v:imagedata r:id="rId148" o:title=""/>
          </v:shape>
        </w:pict>
      </w:r>
      <w:r>
        <w:rPr/>
        <w:pict>
          <v:shape style="position:absolute;margin-left:311.97998pt;margin-top:504.879974pt;width:.479978pt;height:.66pt;mso-position-horizontal-relative:page;mso-position-vertical-relative:page;z-index:30448" type="#_x0000_t75" stroked="false">
            <v:imagedata r:id="rId148" o:title=""/>
          </v:shape>
        </w:pict>
      </w:r>
      <w:r>
        <w:rPr/>
        <w:pict>
          <v:shape style="position:absolute;margin-left:444.059998pt;margin-top:504.879974pt;width:.480008pt;height:.66pt;mso-position-horizontal-relative:page;mso-position-vertical-relative:page;z-index:30472" type="#_x0000_t75" stroked="false">
            <v:imagedata r:id="rId148" o:title=""/>
          </v:shape>
        </w:pict>
      </w:r>
      <w:r>
        <w:rPr/>
        <w:pict>
          <v:shape style="position:absolute;margin-left:154.759995pt;margin-top:525.219971pt;width:.479961pt;height:.42pt;mso-position-horizontal-relative:page;mso-position-vertical-relative:page;z-index:30496" type="#_x0000_t75" stroked="false">
            <v:imagedata r:id="rId148" o:title=""/>
          </v:shape>
        </w:pict>
      </w:r>
      <w:r>
        <w:rPr/>
        <w:pict>
          <v:shape style="position:absolute;margin-left:250.479996pt;margin-top:525.219971pt;width:.479961pt;height:.42pt;mso-position-horizontal-relative:page;mso-position-vertical-relative:page;z-index:30520" type="#_x0000_t75" stroked="false">
            <v:imagedata r:id="rId148" o:title=""/>
          </v:shape>
        </w:pict>
      </w:r>
      <w:r>
        <w:rPr/>
        <w:pict>
          <v:shape style="position:absolute;margin-left:311.97998pt;margin-top:525.219971pt;width:.47993pt;height:.42pt;mso-position-horizontal-relative:page;mso-position-vertical-relative:page;z-index:30544" type="#_x0000_t75" stroked="false">
            <v:imagedata r:id="rId148" o:title=""/>
          </v:shape>
        </w:pict>
      </w:r>
      <w:r>
        <w:rPr/>
        <w:pict>
          <v:shape style="position:absolute;margin-left:444.059998pt;margin-top:525.219971pt;width:.479961pt;height:.42pt;mso-position-horizontal-relative:page;mso-position-vertical-relative:page;z-index:30568" type="#_x0000_t75" stroked="false">
            <v:imagedata r:id="rId148" o:titl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1033"/>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33"/>
        <w:jc w:val="left"/>
        <w:rPr>
          <w:b w:val="0"/>
          <w:bCs w:val="0"/>
        </w:rPr>
      </w:pPr>
      <w:bookmarkStart w:name="一、股份变动情况" w:id="107"/>
      <w:bookmarkEnd w:id="107"/>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shape style="position:absolute;margin-left:250.479996pt;margin-top:39.693710pt;width:.480031pt;height:.42pt;mso-position-horizontal-relative:page;mso-position-vertical-relative:paragraph;z-index:29584" type="#_x0000_t75" stroked="false">
            <v:imagedata r:id="rId149" o:title=""/>
          </v:shape>
        </w:pict>
      </w:r>
      <w:r>
        <w:rPr/>
        <w:pict>
          <v:shape style="position:absolute;margin-left:444.059998pt;margin-top:39.693710pt;width:.480031pt;height:.42pt;mso-position-horizontal-relative:page;mso-position-vertical-relative:paragraph;z-index:29608" type="#_x0000_t75" stroked="false">
            <v:imagedata r:id="rId149" o:title=""/>
          </v:shape>
        </w:pict>
      </w:r>
      <w:r>
        <w:rPr/>
        <w:pict>
          <v:shape style="position:absolute;margin-left:154.759995pt;margin-top:111.093781pt;width:.4801pt;height:.42pt;mso-position-horizontal-relative:page;mso-position-vertical-relative:paragraph;z-index:29632" type="#_x0000_t75" stroked="false">
            <v:imagedata r:id="rId150" o:title=""/>
          </v:shape>
        </w:pict>
      </w:r>
      <w:r>
        <w:rPr/>
        <w:pict>
          <v:shape style="position:absolute;margin-left:250.479996pt;margin-top:111.093781pt;width:.4801pt;height:.42pt;mso-position-horizontal-relative:page;mso-position-vertical-relative:paragraph;z-index:29656" type="#_x0000_t75" stroked="false">
            <v:imagedata r:id="rId150" o:title=""/>
          </v:shape>
        </w:pict>
      </w:r>
      <w:r>
        <w:rPr/>
        <w:pict>
          <v:shape style="position:absolute;margin-left:311.97998pt;margin-top:111.093781pt;width:.48007pt;height:.42pt;mso-position-horizontal-relative:page;mso-position-vertical-relative:paragraph;z-index:29680" type="#_x0000_t75" stroked="false">
            <v:imagedata r:id="rId150" o:title=""/>
          </v:shape>
        </w:pict>
      </w:r>
      <w:r>
        <w:rPr/>
        <w:pict>
          <v:shape style="position:absolute;margin-left:444.059998pt;margin-top:111.093781pt;width:.4801pt;height:.42pt;mso-position-horizontal-relative:page;mso-position-vertical-relative:paragraph;z-index:29704" type="#_x0000_t75" stroked="false">
            <v:imagedata r:id="rId150" o:title=""/>
          </v:shape>
        </w:pict>
      </w:r>
      <w:r>
        <w:rPr>
          <w:rFonts w:ascii="宋体" w:hAnsi="宋体" w:cs="宋体" w:eastAsia="宋体" w:hint="default"/>
          <w:sz w:val="21"/>
          <w:szCs w:val="21"/>
        </w:rPr>
        <w:t>单位：股</w:t>
      </w:r>
    </w:p>
    <w:p>
      <w:pPr>
        <w:spacing w:line="240" w:lineRule="auto" w:before="12"/>
        <w:rPr>
          <w:rFonts w:ascii="宋体" w:hAnsi="宋体" w:cs="宋体" w:eastAsia="宋体" w:hint="default"/>
          <w:sz w:val="6"/>
          <w:szCs w:val="6"/>
        </w:rPr>
      </w:pPr>
    </w:p>
    <w:tbl>
      <w:tblPr>
        <w:tblW w:w="0" w:type="auto"/>
        <w:jc w:val="left"/>
        <w:tblInd w:w="1115" w:type="dxa"/>
        <w:tblLayout w:type="fixed"/>
        <w:tblCellMar>
          <w:top w:w="0" w:type="dxa"/>
          <w:left w:w="0" w:type="dxa"/>
          <w:bottom w:w="0" w:type="dxa"/>
          <w:right w:w="0" w:type="dxa"/>
        </w:tblCellMar>
        <w:tblLook w:val="01E0"/>
      </w:tblPr>
      <w:tblGrid>
        <w:gridCol w:w="1968"/>
        <w:gridCol w:w="1129"/>
        <w:gridCol w:w="798"/>
        <w:gridCol w:w="908"/>
        <w:gridCol w:w="322"/>
        <w:gridCol w:w="559"/>
        <w:gridCol w:w="1094"/>
        <w:gridCol w:w="990"/>
        <w:gridCol w:w="1118"/>
        <w:gridCol w:w="784"/>
      </w:tblGrid>
      <w:tr>
        <w:trPr>
          <w:trHeight w:val="402" w:hRule="exact"/>
        </w:trPr>
        <w:tc>
          <w:tcPr>
            <w:tcW w:w="1968" w:type="dxa"/>
            <w:vMerge w:val="restart"/>
            <w:tcBorders>
              <w:top w:val="single" w:sz="4" w:space="0" w:color="000000"/>
              <w:left w:val="nil" w:sz="6" w:space="0" w:color="auto"/>
              <w:right w:val="single" w:sz="4" w:space="0" w:color="000000"/>
            </w:tcBorders>
            <w:shd w:val="clear" w:color="auto" w:fill="D2D2D2"/>
          </w:tcPr>
          <w:p>
            <w:pPr/>
          </w:p>
        </w:tc>
        <w:tc>
          <w:tcPr>
            <w:tcW w:w="1926"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43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72" w:type="dxa"/>
            <w:gridSpan w:val="5"/>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77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1"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42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9" w:hRule="exact"/>
        </w:trPr>
        <w:tc>
          <w:tcPr>
            <w:tcW w:w="1968" w:type="dxa"/>
            <w:vMerge/>
            <w:tcBorders>
              <w:left w:val="nil" w:sz="6" w:space="0" w:color="auto"/>
              <w:bottom w:val="nil" w:sz="6" w:space="0" w:color="auto"/>
              <w:right w:val="single" w:sz="4" w:space="0" w:color="000000"/>
            </w:tcBorders>
            <w:shd w:val="clear" w:color="auto" w:fill="D2D2D2"/>
          </w:tcPr>
          <w:p>
            <w:pPr/>
          </w:p>
        </w:tc>
        <w:tc>
          <w:tcPr>
            <w:tcW w:w="1129" w:type="dxa"/>
            <w:vMerge w:val="restart"/>
            <w:tcBorders>
              <w:top w:val="single" w:sz="4" w:space="0" w:color="000000"/>
              <w:left w:val="single" w:sz="4" w:space="0" w:color="000000"/>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539" name="image54.png" descr=""/>
                  <wp:cNvGraphicFramePr>
                    <a:graphicFrameLocks noChangeAspect="1"/>
                  </wp:cNvGraphicFramePr>
                  <a:graphic>
                    <a:graphicData uri="http://schemas.openxmlformats.org/drawingml/2006/picture">
                      <pic:pic>
                        <pic:nvPicPr>
                          <pic:cNvPr id="540"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23"/>
                <w:szCs w:val="23"/>
              </w:rPr>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tc>
        <w:tc>
          <w:tcPr>
            <w:tcW w:w="3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0" w:right="56"/>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1094" w:type="dxa"/>
            <w:vMerge w:val="restart"/>
            <w:tcBorders>
              <w:top w:val="single" w:sz="4" w:space="0" w:color="000000"/>
              <w:left w:val="single" w:sz="4" w:space="0" w:color="000000"/>
              <w:right w:val="single" w:sz="4" w:space="0" w:color="000000"/>
            </w:tcBorders>
            <w:shd w:val="clear" w:color="auto" w:fill="D2D2D2"/>
          </w:tcPr>
          <w:p>
            <w:pPr/>
          </w:p>
        </w:tc>
        <w:tc>
          <w:tcPr>
            <w:tcW w:w="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tc>
        <w:tc>
          <w:tcPr>
            <w:tcW w:w="784" w:type="dxa"/>
            <w:vMerge w:val="restart"/>
            <w:tcBorders>
              <w:top w:val="single" w:sz="4" w:space="0" w:color="000000"/>
              <w:left w:val="single" w:sz="4" w:space="0" w:color="000000"/>
              <w:right w:val="nil" w:sz="6" w:space="0" w:color="auto"/>
            </w:tcBorders>
            <w:shd w:val="clear" w:color="auto" w:fill="D2D2D2"/>
          </w:tcPr>
          <w:p>
            <w:pPr/>
          </w:p>
        </w:tc>
      </w:tr>
      <w:tr>
        <w:trPr>
          <w:trHeight w:val="178" w:hRule="exact"/>
        </w:trPr>
        <w:tc>
          <w:tcPr>
            <w:tcW w:w="1968" w:type="dxa"/>
            <w:vMerge w:val="restart"/>
            <w:tcBorders>
              <w:top w:val="nil" w:sz="6" w:space="0" w:color="auto"/>
              <w:left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32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44" w:right="55"/>
              <w:jc w:val="left"/>
              <w:rPr>
                <w:rFonts w:ascii="宋体" w:hAnsi="宋体" w:cs="宋体" w:eastAsia="宋体" w:hint="default"/>
                <w:sz w:val="21"/>
                <w:szCs w:val="21"/>
              </w:rPr>
            </w:pPr>
            <w:r>
              <w:rPr>
                <w:rFonts w:ascii="宋体" w:hAnsi="宋体" w:cs="宋体" w:eastAsia="宋体" w:hint="default"/>
                <w:sz w:val="21"/>
                <w:szCs w:val="21"/>
              </w:rPr>
              <w:t>送 股</w:t>
            </w:r>
          </w:p>
        </w:tc>
        <w:tc>
          <w:tcPr>
            <w:tcW w:w="559"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nil" w:sz="6" w:space="0" w:color="auto"/>
            </w:tcBorders>
            <w:shd w:val="clear" w:color="auto" w:fill="D2D2D2"/>
          </w:tcPr>
          <w:p>
            <w:pPr/>
          </w:p>
        </w:tc>
      </w:tr>
      <w:tr>
        <w:trPr>
          <w:trHeight w:val="191" w:hRule="exact"/>
        </w:trPr>
        <w:tc>
          <w:tcPr>
            <w:tcW w:w="1968" w:type="dxa"/>
            <w:vMerge/>
            <w:tcBorders>
              <w:left w:val="nil" w:sz="6" w:space="0" w:color="auto"/>
              <w:bottom w:val="nil" w:sz="6" w:space="0" w:color="auto"/>
              <w:right w:val="single" w:sz="4" w:space="0" w:color="000000"/>
            </w:tcBorders>
            <w:shd w:val="clear" w:color="auto" w:fill="D2D2D2"/>
          </w:tcPr>
          <w:p>
            <w:pPr/>
          </w:p>
        </w:tc>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08" w:type="dxa"/>
            <w:vMerge w:val="restart"/>
            <w:tcBorders>
              <w:top w:val="nil" w:sz="6" w:space="0" w:color="auto"/>
              <w:left w:val="single" w:sz="10" w:space="0" w:color="D2D2D2"/>
              <w:right w:val="single" w:sz="22" w:space="0" w:color="D2D2D2"/>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发行新股</w:t>
            </w:r>
            <w:r>
              <w:rPr>
                <w:rFonts w:ascii="宋体" w:hAnsi="宋体" w:cs="宋体" w:eastAsia="宋体" w:hint="default"/>
                <w:sz w:val="21"/>
                <w:szCs w:val="21"/>
              </w:rPr>
            </w:r>
          </w:p>
        </w:tc>
        <w:tc>
          <w:tcPr>
            <w:tcW w:w="322" w:type="dxa"/>
            <w:vMerge/>
            <w:tcBorders>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7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8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1968" w:type="dxa"/>
            <w:vMerge w:val="restart"/>
            <w:tcBorders>
              <w:top w:val="nil" w:sz="6" w:space="0" w:color="auto"/>
              <w:left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10" w:space="0" w:color="D2D2D2"/>
              <w:bottom w:val="nil" w:sz="6" w:space="0" w:color="auto"/>
              <w:right w:val="single" w:sz="22" w:space="0" w:color="D2D2D2"/>
            </w:tcBorders>
          </w:tcPr>
          <w:p>
            <w:pPr/>
          </w:p>
        </w:tc>
        <w:tc>
          <w:tcPr>
            <w:tcW w:w="322" w:type="dxa"/>
            <w:vMerge/>
            <w:tcBorders>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nil" w:sz="6" w:space="0" w:color="auto"/>
            </w:tcBorders>
            <w:shd w:val="clear" w:color="auto" w:fill="D2D2D2"/>
          </w:tcPr>
          <w:p>
            <w:pPr/>
          </w:p>
        </w:tc>
      </w:tr>
      <w:tr>
        <w:trPr>
          <w:trHeight w:val="156" w:hRule="exact"/>
        </w:trPr>
        <w:tc>
          <w:tcPr>
            <w:tcW w:w="1968" w:type="dxa"/>
            <w:vMerge/>
            <w:tcBorders>
              <w:left w:val="nil" w:sz="6" w:space="0" w:color="auto"/>
              <w:right w:val="single" w:sz="4" w:space="0" w:color="000000"/>
            </w:tcBorders>
            <w:shd w:val="clear" w:color="auto" w:fill="D2D2D2"/>
          </w:tcPr>
          <w:p>
            <w:pPr/>
          </w:p>
        </w:tc>
        <w:tc>
          <w:tcPr>
            <w:tcW w:w="1129" w:type="dxa"/>
            <w:vMerge w:val="restart"/>
            <w:tcBorders>
              <w:top w:val="nil" w:sz="6" w:space="0" w:color="auto"/>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908" w:type="dxa"/>
            <w:vMerge w:val="restart"/>
            <w:tcBorders>
              <w:top w:val="nil" w:sz="6" w:space="0" w:color="auto"/>
              <w:left w:val="single" w:sz="4" w:space="0" w:color="000000"/>
              <w:right w:val="single" w:sz="4" w:space="0" w:color="000000"/>
            </w:tcBorders>
            <w:shd w:val="clear" w:color="auto" w:fill="D2D2D2"/>
          </w:tcPr>
          <w:p>
            <w:pPr/>
          </w:p>
        </w:tc>
        <w:tc>
          <w:tcPr>
            <w:tcW w:w="322" w:type="dxa"/>
            <w:vMerge/>
            <w:tcBorders>
              <w:left w:val="single" w:sz="4" w:space="0" w:color="000000"/>
              <w:bottom w:val="nil" w:sz="6" w:space="0" w:color="auto"/>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
        </w:tc>
        <w:tc>
          <w:tcPr>
            <w:tcW w:w="784"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968" w:type="dxa"/>
            <w:vMerge/>
            <w:tcBorders>
              <w:left w:val="nil" w:sz="6" w:space="0" w:color="auto"/>
              <w:bottom w:val="single" w:sz="4" w:space="0" w:color="000000"/>
              <w:right w:val="single" w:sz="4" w:space="0" w:color="000000"/>
            </w:tcBorders>
            <w:shd w:val="clear" w:color="auto" w:fill="D2D2D2"/>
          </w:tcPr>
          <w:p>
            <w:pPr/>
          </w:p>
        </w:tc>
        <w:tc>
          <w:tcPr>
            <w:tcW w:w="1129"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3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990"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149,370,616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541" name="image129.png" descr=""/>
                  <wp:cNvGraphicFramePr>
                    <a:graphicFrameLocks noChangeAspect="1"/>
                  </wp:cNvGraphicFramePr>
                  <a:graphic>
                    <a:graphicData uri="http://schemas.openxmlformats.org/drawingml/2006/picture">
                      <pic:pic>
                        <pic:nvPicPr>
                          <pic:cNvPr id="542" name="image129.png"/>
                          <pic:cNvPicPr/>
                        </pic:nvPicPr>
                        <pic:blipFill>
                          <a:blip r:embed="rId150"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31.07%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6,285,000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543" name="image129.png" descr=""/>
                  <wp:cNvGraphicFramePr>
                    <a:graphicFrameLocks noChangeAspect="1"/>
                  </wp:cNvGraphicFramePr>
                  <a:graphic>
                    <a:graphicData uri="http://schemas.openxmlformats.org/drawingml/2006/picture">
                      <pic:pic>
                        <pic:nvPicPr>
                          <pic:cNvPr id="544" name="image129.png"/>
                          <pic:cNvPicPr/>
                        </pic:nvPicPr>
                        <pic:blipFill>
                          <a:blip r:embed="rId150"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w w:val="95"/>
                <w:sz w:val="21"/>
              </w:rPr>
              <w:t>-14,612,885</w:t>
            </w:r>
            <w:r>
              <w:rPr>
                <w:rFonts w:ascii="Times New Roman"/>
                <w:sz w:val="21"/>
              </w:rPr>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8" cy="5238"/>
                  <wp:effectExtent l="0" t="0" r="0" b="0"/>
                  <wp:docPr id="545" name="image129.png" descr=""/>
                  <wp:cNvGraphicFramePr>
                    <a:graphicFrameLocks noChangeAspect="1"/>
                  </wp:cNvGraphicFramePr>
                  <a:graphic>
                    <a:graphicData uri="http://schemas.openxmlformats.org/drawingml/2006/picture">
                      <pic:pic>
                        <pic:nvPicPr>
                          <pic:cNvPr id="546" name="image129.png"/>
                          <pic:cNvPicPr/>
                        </pic:nvPicPr>
                        <pic:blipFill>
                          <a:blip r:embed="rId150" cstate="print"/>
                          <a:stretch>
                            <a:fillRect/>
                          </a:stretch>
                        </pic:blipFill>
                        <pic:spPr>
                          <a:xfrm>
                            <a:off x="0" y="0"/>
                            <a:ext cx="5988"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8" cy="5238"/>
                  <wp:effectExtent l="0" t="0" r="0" b="0"/>
                  <wp:docPr id="547" name="image129.png" descr=""/>
                  <wp:cNvGraphicFramePr>
                    <a:graphicFrameLocks noChangeAspect="1"/>
                  </wp:cNvGraphicFramePr>
                  <a:graphic>
                    <a:graphicData uri="http://schemas.openxmlformats.org/drawingml/2006/picture">
                      <pic:pic>
                        <pic:nvPicPr>
                          <pic:cNvPr id="548" name="image129.png"/>
                          <pic:cNvPicPr/>
                        </pic:nvPicPr>
                        <pic:blipFill>
                          <a:blip r:embed="rId150" cstate="print"/>
                          <a:stretch>
                            <a:fillRect/>
                          </a:stretch>
                        </pic:blipFill>
                        <pic:spPr>
                          <a:xfrm>
                            <a:off x="0" y="0"/>
                            <a:ext cx="5988" cy="5238"/>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-8,327,885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141,042,731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549" name="image129.png" descr=""/>
                  <wp:cNvGraphicFramePr>
                    <a:graphicFrameLocks noChangeAspect="1"/>
                  </wp:cNvGraphicFramePr>
                  <a:graphic>
                    <a:graphicData uri="http://schemas.openxmlformats.org/drawingml/2006/picture">
                      <pic:pic>
                        <pic:nvPicPr>
                          <pic:cNvPr id="550" name="image129.png"/>
                          <pic:cNvPicPr/>
                        </pic:nvPicPr>
                        <pic:blipFill>
                          <a:blip r:embed="rId150"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28.95%</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551" name="image129.png" descr=""/>
                  <wp:cNvGraphicFramePr>
                    <a:graphicFrameLocks noChangeAspect="1"/>
                  </wp:cNvGraphicFramePr>
                  <a:graphic>
                    <a:graphicData uri="http://schemas.openxmlformats.org/drawingml/2006/picture">
                      <pic:pic>
                        <pic:nvPicPr>
                          <pic:cNvPr id="552"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553" name="image129.png" descr=""/>
                  <wp:cNvGraphicFramePr>
                    <a:graphicFrameLocks noChangeAspect="1"/>
                  </wp:cNvGraphicFramePr>
                  <a:graphic>
                    <a:graphicData uri="http://schemas.openxmlformats.org/drawingml/2006/picture">
                      <pic:pic>
                        <pic:nvPicPr>
                          <pic:cNvPr id="554"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555" name="image129.png" descr=""/>
                  <wp:cNvGraphicFramePr>
                    <a:graphicFrameLocks noChangeAspect="1"/>
                  </wp:cNvGraphicFramePr>
                  <a:graphic>
                    <a:graphicData uri="http://schemas.openxmlformats.org/drawingml/2006/picture">
                      <pic:pic>
                        <pic:nvPicPr>
                          <pic:cNvPr id="556"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557" name="image129.png" descr=""/>
                  <wp:cNvGraphicFramePr>
                    <a:graphicFrameLocks noChangeAspect="1"/>
                  </wp:cNvGraphicFramePr>
                  <a:graphic>
                    <a:graphicData uri="http://schemas.openxmlformats.org/drawingml/2006/picture">
                      <pic:pic>
                        <pic:nvPicPr>
                          <pic:cNvPr id="558"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559" name="image129.png" descr=""/>
                  <wp:cNvGraphicFramePr>
                    <a:graphicFrameLocks noChangeAspect="1"/>
                  </wp:cNvGraphicFramePr>
                  <a:graphic>
                    <a:graphicData uri="http://schemas.openxmlformats.org/drawingml/2006/picture">
                      <pic:pic>
                        <pic:nvPicPr>
                          <pic:cNvPr id="560"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61" name="image129.png" descr=""/>
                  <wp:cNvGraphicFramePr>
                    <a:graphicFrameLocks noChangeAspect="1"/>
                  </wp:cNvGraphicFramePr>
                  <a:graphic>
                    <a:graphicData uri="http://schemas.openxmlformats.org/drawingml/2006/picture">
                      <pic:pic>
                        <pic:nvPicPr>
                          <pic:cNvPr id="562"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63" name="image129.png" descr=""/>
                  <wp:cNvGraphicFramePr>
                    <a:graphicFrameLocks noChangeAspect="1"/>
                  </wp:cNvGraphicFramePr>
                  <a:graphic>
                    <a:graphicData uri="http://schemas.openxmlformats.org/drawingml/2006/picture">
                      <pic:pic>
                        <pic:nvPicPr>
                          <pic:cNvPr id="564"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565" name="image129.png" descr=""/>
                  <wp:cNvGraphicFramePr>
                    <a:graphicFrameLocks noChangeAspect="1"/>
                  </wp:cNvGraphicFramePr>
                  <a:graphic>
                    <a:graphicData uri="http://schemas.openxmlformats.org/drawingml/2006/picture">
                      <pic:pic>
                        <pic:nvPicPr>
                          <pic:cNvPr id="566"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567" name="image129.png" descr=""/>
                  <wp:cNvGraphicFramePr>
                    <a:graphicFrameLocks noChangeAspect="1"/>
                  </wp:cNvGraphicFramePr>
                  <a:graphic>
                    <a:graphicData uri="http://schemas.openxmlformats.org/drawingml/2006/picture">
                      <pic:pic>
                        <pic:nvPicPr>
                          <pic:cNvPr id="568"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69" name="image129.png" descr=""/>
                  <wp:cNvGraphicFramePr>
                    <a:graphicFrameLocks noChangeAspect="1"/>
                  </wp:cNvGraphicFramePr>
                  <a:graphic>
                    <a:graphicData uri="http://schemas.openxmlformats.org/drawingml/2006/picture">
                      <pic:pic>
                        <pic:nvPicPr>
                          <pic:cNvPr id="570"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149,370,616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71" name="image129.png" descr=""/>
                  <wp:cNvGraphicFramePr>
                    <a:graphicFrameLocks noChangeAspect="1"/>
                  </wp:cNvGraphicFramePr>
                  <a:graphic>
                    <a:graphicData uri="http://schemas.openxmlformats.org/drawingml/2006/picture">
                      <pic:pic>
                        <pic:nvPicPr>
                          <pic:cNvPr id="572"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31.07%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6,285,000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73" name="image129.png" descr=""/>
                  <wp:cNvGraphicFramePr>
                    <a:graphicFrameLocks noChangeAspect="1"/>
                  </wp:cNvGraphicFramePr>
                  <a:graphic>
                    <a:graphicData uri="http://schemas.openxmlformats.org/drawingml/2006/picture">
                      <pic:pic>
                        <pic:nvPicPr>
                          <pic:cNvPr id="574"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w w:val="95"/>
                <w:sz w:val="21"/>
              </w:rPr>
              <w:t>-14,612,885</w:t>
            </w:r>
            <w:r>
              <w:rPr>
                <w:rFonts w:ascii="Times New Roman"/>
                <w:sz w:val="21"/>
              </w:rPr>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575" name="image129.png" descr=""/>
                  <wp:cNvGraphicFramePr>
                    <a:graphicFrameLocks noChangeAspect="1"/>
                  </wp:cNvGraphicFramePr>
                  <a:graphic>
                    <a:graphicData uri="http://schemas.openxmlformats.org/drawingml/2006/picture">
                      <pic:pic>
                        <pic:nvPicPr>
                          <pic:cNvPr id="576"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577" name="image129.png" descr=""/>
                  <wp:cNvGraphicFramePr>
                    <a:graphicFrameLocks noChangeAspect="1"/>
                  </wp:cNvGraphicFramePr>
                  <a:graphic>
                    <a:graphicData uri="http://schemas.openxmlformats.org/drawingml/2006/picture">
                      <pic:pic>
                        <pic:nvPicPr>
                          <pic:cNvPr id="578"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-8,327,885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141,042,731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79" name="image129.png" descr=""/>
                  <wp:cNvGraphicFramePr>
                    <a:graphicFrameLocks noChangeAspect="1"/>
                  </wp:cNvGraphicFramePr>
                  <a:graphic>
                    <a:graphicData uri="http://schemas.openxmlformats.org/drawingml/2006/picture">
                      <pic:pic>
                        <pic:nvPicPr>
                          <pic:cNvPr id="580"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81" name="image129.png" descr=""/>
                  <wp:cNvGraphicFramePr>
                    <a:graphicFrameLocks noChangeAspect="1"/>
                  </wp:cNvGraphicFramePr>
                  <a:graphic>
                    <a:graphicData uri="http://schemas.openxmlformats.org/drawingml/2006/picture">
                      <pic:pic>
                        <pic:nvPicPr>
                          <pic:cNvPr id="582"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83" name="image129.png" descr=""/>
                  <wp:cNvGraphicFramePr>
                    <a:graphicFrameLocks noChangeAspect="1"/>
                  </wp:cNvGraphicFramePr>
                  <a:graphic>
                    <a:graphicData uri="http://schemas.openxmlformats.org/drawingml/2006/picture">
                      <pic:pic>
                        <pic:nvPicPr>
                          <pic:cNvPr id="584"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585" name="image129.png" descr=""/>
                  <wp:cNvGraphicFramePr>
                    <a:graphicFrameLocks noChangeAspect="1"/>
                  </wp:cNvGraphicFramePr>
                  <a:graphic>
                    <a:graphicData uri="http://schemas.openxmlformats.org/drawingml/2006/picture">
                      <pic:pic>
                        <pic:nvPicPr>
                          <pic:cNvPr id="586"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587" name="image129.png" descr=""/>
                  <wp:cNvGraphicFramePr>
                    <a:graphicFrameLocks noChangeAspect="1"/>
                  </wp:cNvGraphicFramePr>
                  <a:graphic>
                    <a:graphicData uri="http://schemas.openxmlformats.org/drawingml/2006/picture">
                      <pic:pic>
                        <pic:nvPicPr>
                          <pic:cNvPr id="588"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589" name="image129.png" descr=""/>
                  <wp:cNvGraphicFramePr>
                    <a:graphicFrameLocks noChangeAspect="1"/>
                  </wp:cNvGraphicFramePr>
                  <a:graphic>
                    <a:graphicData uri="http://schemas.openxmlformats.org/drawingml/2006/picture">
                      <pic:pic>
                        <pic:nvPicPr>
                          <pic:cNvPr id="590"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149,370,616</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591" name="image129.png" descr=""/>
                  <wp:cNvGraphicFramePr>
                    <a:graphicFrameLocks noChangeAspect="1"/>
                  </wp:cNvGraphicFramePr>
                  <a:graphic>
                    <a:graphicData uri="http://schemas.openxmlformats.org/drawingml/2006/picture">
                      <pic:pic>
                        <pic:nvPicPr>
                          <pic:cNvPr id="592"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31.07%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6,285,000</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593" name="image129.png" descr=""/>
                  <wp:cNvGraphicFramePr>
                    <a:graphicFrameLocks noChangeAspect="1"/>
                  </wp:cNvGraphicFramePr>
                  <a:graphic>
                    <a:graphicData uri="http://schemas.openxmlformats.org/drawingml/2006/picture">
                      <pic:pic>
                        <pic:nvPicPr>
                          <pic:cNvPr id="594" name="image129.png"/>
                          <pic:cNvPicPr/>
                        </pic:nvPicPr>
                        <pic:blipFill>
                          <a:blip r:embed="rId150"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w w:val="95"/>
                <w:sz w:val="21"/>
              </w:rPr>
              <w:t>-14,612,885</w:t>
            </w:r>
            <w:r>
              <w:rPr>
                <w:rFonts w:ascii="Times New Roman"/>
                <w:sz w:val="21"/>
              </w:rPr>
            </w:r>
          </w:p>
          <w:p>
            <w:pPr>
              <w:pStyle w:val="TableParagraph"/>
              <w:spacing w:line="240" w:lineRule="auto" w:before="10"/>
              <w:ind w:right="0"/>
              <w:jc w:val="left"/>
              <w:rPr>
                <w:rFonts w:ascii="宋体" w:hAnsi="宋体" w:cs="宋体" w:eastAsia="宋体" w:hint="default"/>
                <w:sz w:val="16"/>
                <w:szCs w:val="16"/>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595" name="image129.png" descr=""/>
                  <wp:cNvGraphicFramePr>
                    <a:graphicFrameLocks noChangeAspect="1"/>
                  </wp:cNvGraphicFramePr>
                  <a:graphic>
                    <a:graphicData uri="http://schemas.openxmlformats.org/drawingml/2006/picture">
                      <pic:pic>
                        <pic:nvPicPr>
                          <pic:cNvPr id="596"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597" name="image129.png" descr=""/>
                  <wp:cNvGraphicFramePr>
                    <a:graphicFrameLocks noChangeAspect="1"/>
                  </wp:cNvGraphicFramePr>
                  <a:graphic>
                    <a:graphicData uri="http://schemas.openxmlformats.org/drawingml/2006/picture">
                      <pic:pic>
                        <pic:nvPicPr>
                          <pic:cNvPr id="598" name="image129.png"/>
                          <pic:cNvPicPr/>
                        </pic:nvPicPr>
                        <pic:blipFill>
                          <a:blip r:embed="rId150" cstate="print"/>
                          <a:stretch>
                            <a:fillRect/>
                          </a:stretch>
                        </pic:blipFill>
                        <pic:spPr>
                          <a:xfrm>
                            <a:off x="0" y="0"/>
                            <a:ext cx="6096" cy="8382"/>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-8,327,885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141,042,731</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599" name="image129.png" descr=""/>
                  <wp:cNvGraphicFramePr>
                    <a:graphicFrameLocks noChangeAspect="1"/>
                  </wp:cNvGraphicFramePr>
                  <a:graphic>
                    <a:graphicData uri="http://schemas.openxmlformats.org/drawingml/2006/picture">
                      <pic:pic>
                        <pic:nvPicPr>
                          <pic:cNvPr id="600"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01" name="image129.png" descr=""/>
                  <wp:cNvGraphicFramePr>
                    <a:graphicFrameLocks noChangeAspect="1"/>
                  </wp:cNvGraphicFramePr>
                  <a:graphic>
                    <a:graphicData uri="http://schemas.openxmlformats.org/drawingml/2006/picture">
                      <pic:pic>
                        <pic:nvPicPr>
                          <pic:cNvPr id="602"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03" name="image129.png" descr=""/>
                  <wp:cNvGraphicFramePr>
                    <a:graphicFrameLocks noChangeAspect="1"/>
                  </wp:cNvGraphicFramePr>
                  <a:graphic>
                    <a:graphicData uri="http://schemas.openxmlformats.org/drawingml/2006/picture">
                      <pic:pic>
                        <pic:nvPicPr>
                          <pic:cNvPr id="604"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605" name="image129.png" descr=""/>
                  <wp:cNvGraphicFramePr>
                    <a:graphicFrameLocks noChangeAspect="1"/>
                  </wp:cNvGraphicFramePr>
                  <a:graphic>
                    <a:graphicData uri="http://schemas.openxmlformats.org/drawingml/2006/picture">
                      <pic:pic>
                        <pic:nvPicPr>
                          <pic:cNvPr id="606"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07" name="image129.png" descr=""/>
                  <wp:cNvGraphicFramePr>
                    <a:graphicFrameLocks noChangeAspect="1"/>
                  </wp:cNvGraphicFramePr>
                  <a:graphic>
                    <a:graphicData uri="http://schemas.openxmlformats.org/drawingml/2006/picture">
                      <pic:pic>
                        <pic:nvPicPr>
                          <pic:cNvPr id="608"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09" name="image129.png" descr=""/>
                  <wp:cNvGraphicFramePr>
                    <a:graphicFrameLocks noChangeAspect="1"/>
                  </wp:cNvGraphicFramePr>
                  <a:graphic>
                    <a:graphicData uri="http://schemas.openxmlformats.org/drawingml/2006/picture">
                      <pic:pic>
                        <pic:nvPicPr>
                          <pic:cNvPr id="610"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11" name="image129.png" descr=""/>
                  <wp:cNvGraphicFramePr>
                    <a:graphicFrameLocks noChangeAspect="1"/>
                  </wp:cNvGraphicFramePr>
                  <a:graphic>
                    <a:graphicData uri="http://schemas.openxmlformats.org/drawingml/2006/picture">
                      <pic:pic>
                        <pic:nvPicPr>
                          <pic:cNvPr id="612"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13" name="image129.png" descr=""/>
                  <wp:cNvGraphicFramePr>
                    <a:graphicFrameLocks noChangeAspect="1"/>
                  </wp:cNvGraphicFramePr>
                  <a:graphic>
                    <a:graphicData uri="http://schemas.openxmlformats.org/drawingml/2006/picture">
                      <pic:pic>
                        <pic:nvPicPr>
                          <pic:cNvPr id="614"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615" name="image129.png" descr=""/>
                  <wp:cNvGraphicFramePr>
                    <a:graphicFrameLocks noChangeAspect="1"/>
                  </wp:cNvGraphicFramePr>
                  <a:graphic>
                    <a:graphicData uri="http://schemas.openxmlformats.org/drawingml/2006/picture">
                      <pic:pic>
                        <pic:nvPicPr>
                          <pic:cNvPr id="616"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17" name="image129.png" descr=""/>
                  <wp:cNvGraphicFramePr>
                    <a:graphicFrameLocks noChangeAspect="1"/>
                  </wp:cNvGraphicFramePr>
                  <a:graphic>
                    <a:graphicData uri="http://schemas.openxmlformats.org/drawingml/2006/picture">
                      <pic:pic>
                        <pic:nvPicPr>
                          <pic:cNvPr id="618"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19" name="image129.png" descr=""/>
                  <wp:cNvGraphicFramePr>
                    <a:graphicFrameLocks noChangeAspect="1"/>
                  </wp:cNvGraphicFramePr>
                  <a:graphic>
                    <a:graphicData uri="http://schemas.openxmlformats.org/drawingml/2006/picture">
                      <pic:pic>
                        <pic:nvPicPr>
                          <pic:cNvPr id="620"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621" name="image129.png" descr=""/>
                  <wp:cNvGraphicFramePr>
                    <a:graphicFrameLocks noChangeAspect="1"/>
                  </wp:cNvGraphicFramePr>
                  <a:graphic>
                    <a:graphicData uri="http://schemas.openxmlformats.org/drawingml/2006/picture">
                      <pic:pic>
                        <pic:nvPicPr>
                          <pic:cNvPr id="622"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623" name="image129.png" descr=""/>
                  <wp:cNvGraphicFramePr>
                    <a:graphicFrameLocks noChangeAspect="1"/>
                  </wp:cNvGraphicFramePr>
                  <a:graphic>
                    <a:graphicData uri="http://schemas.openxmlformats.org/drawingml/2006/picture">
                      <pic:pic>
                        <pic:nvPicPr>
                          <pic:cNvPr id="624" name="image129.png"/>
                          <pic:cNvPicPr/>
                        </pic:nvPicPr>
                        <pic:blipFill>
                          <a:blip r:embed="rId150"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9"/>
              <w:ind w:right="0"/>
              <w:jc w:val="left"/>
              <w:rPr>
                <w:rFonts w:ascii="宋体" w:hAnsi="宋体" w:cs="宋体" w:eastAsia="宋体" w:hint="default"/>
                <w:sz w:val="16"/>
                <w:szCs w:val="16"/>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625" name="image129.png" descr=""/>
                  <wp:cNvGraphicFramePr>
                    <a:graphicFrameLocks noChangeAspect="1"/>
                  </wp:cNvGraphicFramePr>
                  <a:graphic>
                    <a:graphicData uri="http://schemas.openxmlformats.org/drawingml/2006/picture">
                      <pic:pic>
                        <pic:nvPicPr>
                          <pic:cNvPr id="626"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627" name="image129.png" descr=""/>
                  <wp:cNvGraphicFramePr>
                    <a:graphicFrameLocks noChangeAspect="1"/>
                  </wp:cNvGraphicFramePr>
                  <a:graphic>
                    <a:graphicData uri="http://schemas.openxmlformats.org/drawingml/2006/picture">
                      <pic:pic>
                        <pic:nvPicPr>
                          <pic:cNvPr id="628" name="image129.png"/>
                          <pic:cNvPicPr/>
                        </pic:nvPicPr>
                        <pic:blipFill>
                          <a:blip r:embed="rId150" cstate="print"/>
                          <a:stretch>
                            <a:fillRect/>
                          </a:stretch>
                        </pic:blipFill>
                        <pic:spPr>
                          <a:xfrm>
                            <a:off x="0" y="0"/>
                            <a:ext cx="6096" cy="8382"/>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629" name="image129.png" descr=""/>
                  <wp:cNvGraphicFramePr>
                    <a:graphicFrameLocks noChangeAspect="1"/>
                  </wp:cNvGraphicFramePr>
                  <a:graphic>
                    <a:graphicData uri="http://schemas.openxmlformats.org/drawingml/2006/picture">
                      <pic:pic>
                        <pic:nvPicPr>
                          <pic:cNvPr id="630" name="image129.png"/>
                          <pic:cNvPicPr/>
                        </pic:nvPicPr>
                        <pic:blipFill>
                          <a:blip r:embed="rId15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331,460,920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31" name="image129.png" descr=""/>
                  <wp:cNvGraphicFramePr>
                    <a:graphicFrameLocks noChangeAspect="1"/>
                  </wp:cNvGraphicFramePr>
                  <a:graphic>
                    <a:graphicData uri="http://schemas.openxmlformats.org/drawingml/2006/picture">
                      <pic:pic>
                        <pic:nvPicPr>
                          <pic:cNvPr id="632"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68.93%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33" name="image129.png" descr=""/>
                  <wp:cNvGraphicFramePr>
                    <a:graphicFrameLocks noChangeAspect="1"/>
                  </wp:cNvGraphicFramePr>
                  <a:graphic>
                    <a:graphicData uri="http://schemas.openxmlformats.org/drawingml/2006/picture">
                      <pic:pic>
                        <pic:nvPicPr>
                          <pic:cNvPr id="634"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14,612,885</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635" name="image129.png" descr=""/>
                  <wp:cNvGraphicFramePr>
                    <a:graphicFrameLocks noChangeAspect="1"/>
                  </wp:cNvGraphicFramePr>
                  <a:graphic>
                    <a:graphicData uri="http://schemas.openxmlformats.org/drawingml/2006/picture">
                      <pic:pic>
                        <pic:nvPicPr>
                          <pic:cNvPr id="636"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637" name="image129.png" descr=""/>
                  <wp:cNvGraphicFramePr>
                    <a:graphicFrameLocks noChangeAspect="1"/>
                  </wp:cNvGraphicFramePr>
                  <a:graphic>
                    <a:graphicData uri="http://schemas.openxmlformats.org/drawingml/2006/picture">
                      <pic:pic>
                        <pic:nvPicPr>
                          <pic:cNvPr id="638"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14,612,885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346,073,805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39" name="image129.png" descr=""/>
                  <wp:cNvGraphicFramePr>
                    <a:graphicFrameLocks noChangeAspect="1"/>
                  </wp:cNvGraphicFramePr>
                  <a:graphic>
                    <a:graphicData uri="http://schemas.openxmlformats.org/drawingml/2006/picture">
                      <pic:pic>
                        <pic:nvPicPr>
                          <pic:cNvPr id="640"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71.05%</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331,460,920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41" name="image129.png" descr=""/>
                  <wp:cNvGraphicFramePr>
                    <a:graphicFrameLocks noChangeAspect="1"/>
                  </wp:cNvGraphicFramePr>
                  <a:graphic>
                    <a:graphicData uri="http://schemas.openxmlformats.org/drawingml/2006/picture">
                      <pic:pic>
                        <pic:nvPicPr>
                          <pic:cNvPr id="642"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68.93%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43" name="image129.png" descr=""/>
                  <wp:cNvGraphicFramePr>
                    <a:graphicFrameLocks noChangeAspect="1"/>
                  </wp:cNvGraphicFramePr>
                  <a:graphic>
                    <a:graphicData uri="http://schemas.openxmlformats.org/drawingml/2006/picture">
                      <pic:pic>
                        <pic:nvPicPr>
                          <pic:cNvPr id="644"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14,612,885</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645" name="image129.png" descr=""/>
                  <wp:cNvGraphicFramePr>
                    <a:graphicFrameLocks noChangeAspect="1"/>
                  </wp:cNvGraphicFramePr>
                  <a:graphic>
                    <a:graphicData uri="http://schemas.openxmlformats.org/drawingml/2006/picture">
                      <pic:pic>
                        <pic:nvPicPr>
                          <pic:cNvPr id="646"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647" name="image129.png" descr=""/>
                  <wp:cNvGraphicFramePr>
                    <a:graphicFrameLocks noChangeAspect="1"/>
                  </wp:cNvGraphicFramePr>
                  <a:graphic>
                    <a:graphicData uri="http://schemas.openxmlformats.org/drawingml/2006/picture">
                      <pic:pic>
                        <pic:nvPicPr>
                          <pic:cNvPr id="648"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14,612,885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346,073,805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649" name="image129.png" descr=""/>
                  <wp:cNvGraphicFramePr>
                    <a:graphicFrameLocks noChangeAspect="1"/>
                  </wp:cNvGraphicFramePr>
                  <a:graphic>
                    <a:graphicData uri="http://schemas.openxmlformats.org/drawingml/2006/picture">
                      <pic:pic>
                        <pic:nvPicPr>
                          <pic:cNvPr id="650" name="image129.png"/>
                          <pic:cNvPicPr/>
                        </pic:nvPicPr>
                        <pic:blipFill>
                          <a:blip r:embed="rId1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71.05%</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、境内上市的外资股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51" name="image129.png" descr=""/>
                  <wp:cNvGraphicFramePr>
                    <a:graphicFrameLocks noChangeAspect="1"/>
                  </wp:cNvGraphicFramePr>
                  <a:graphic>
                    <a:graphicData uri="http://schemas.openxmlformats.org/drawingml/2006/picture">
                      <pic:pic>
                        <pic:nvPicPr>
                          <pic:cNvPr id="652"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53" name="image129.png" descr=""/>
                  <wp:cNvGraphicFramePr>
                    <a:graphicFrameLocks noChangeAspect="1"/>
                  </wp:cNvGraphicFramePr>
                  <a:graphic>
                    <a:graphicData uri="http://schemas.openxmlformats.org/drawingml/2006/picture">
                      <pic:pic>
                        <pic:nvPicPr>
                          <pic:cNvPr id="654"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655" name="image129.png" descr=""/>
                  <wp:cNvGraphicFramePr>
                    <a:graphicFrameLocks noChangeAspect="1"/>
                  </wp:cNvGraphicFramePr>
                  <a:graphic>
                    <a:graphicData uri="http://schemas.openxmlformats.org/drawingml/2006/picture">
                      <pic:pic>
                        <pic:nvPicPr>
                          <pic:cNvPr id="656"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657" name="image129.png" descr=""/>
                  <wp:cNvGraphicFramePr>
                    <a:graphicFrameLocks noChangeAspect="1"/>
                  </wp:cNvGraphicFramePr>
                  <a:graphic>
                    <a:graphicData uri="http://schemas.openxmlformats.org/drawingml/2006/picture">
                      <pic:pic>
                        <pic:nvPicPr>
                          <pic:cNvPr id="658"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659" name="image129.png" descr=""/>
                  <wp:cNvGraphicFramePr>
                    <a:graphicFrameLocks noChangeAspect="1"/>
                  </wp:cNvGraphicFramePr>
                  <a:graphic>
                    <a:graphicData uri="http://schemas.openxmlformats.org/drawingml/2006/picture">
                      <pic:pic>
                        <pic:nvPicPr>
                          <pic:cNvPr id="660" name="image129.png"/>
                          <pic:cNvPicPr/>
                        </pic:nvPicPr>
                        <pic:blipFill>
                          <a:blip r:embed="rId15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、境外上市的外资股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61" name="image129.png" descr=""/>
                  <wp:cNvGraphicFramePr>
                    <a:graphicFrameLocks noChangeAspect="1"/>
                  </wp:cNvGraphicFramePr>
                  <a:graphic>
                    <a:graphicData uri="http://schemas.openxmlformats.org/drawingml/2006/picture">
                      <pic:pic>
                        <pic:nvPicPr>
                          <pic:cNvPr id="662" name="image129.png"/>
                          <pic:cNvPicPr/>
                        </pic:nvPicPr>
                        <pic:blipFill>
                          <a:blip r:embed="rId1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63" name="image129.png" descr=""/>
                  <wp:cNvGraphicFramePr>
                    <a:graphicFrameLocks noChangeAspect="1"/>
                  </wp:cNvGraphicFramePr>
                  <a:graphic>
                    <a:graphicData uri="http://schemas.openxmlformats.org/drawingml/2006/picture">
                      <pic:pic>
                        <pic:nvPicPr>
                          <pic:cNvPr id="664" name="image129.png"/>
                          <pic:cNvPicPr/>
                        </pic:nvPicPr>
                        <pic:blipFill>
                          <a:blip r:embed="rId1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665" name="image129.png" descr=""/>
                  <wp:cNvGraphicFramePr>
                    <a:graphicFrameLocks noChangeAspect="1"/>
                  </wp:cNvGraphicFramePr>
                  <a:graphic>
                    <a:graphicData uri="http://schemas.openxmlformats.org/drawingml/2006/picture">
                      <pic:pic>
                        <pic:nvPicPr>
                          <pic:cNvPr id="666" name="image129.png"/>
                          <pic:cNvPicPr/>
                        </pic:nvPicPr>
                        <pic:blipFill>
                          <a:blip r:embed="rId150"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667" name="image129.png" descr=""/>
                  <wp:cNvGraphicFramePr>
                    <a:graphicFrameLocks noChangeAspect="1"/>
                  </wp:cNvGraphicFramePr>
                  <a:graphic>
                    <a:graphicData uri="http://schemas.openxmlformats.org/drawingml/2006/picture">
                      <pic:pic>
                        <pic:nvPicPr>
                          <pic:cNvPr id="668" name="image129.png"/>
                          <pic:cNvPicPr/>
                        </pic:nvPicPr>
                        <pic:blipFill>
                          <a:blip r:embed="rId150" cstate="print"/>
                          <a:stretch>
                            <a:fillRect/>
                          </a:stretch>
                        </pic:blipFill>
                        <pic:spPr>
                          <a:xfrm>
                            <a:off x="0" y="0"/>
                            <a:ext cx="5987" cy="5238"/>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69" name="image129.png" descr=""/>
                  <wp:cNvGraphicFramePr>
                    <a:graphicFrameLocks noChangeAspect="1"/>
                  </wp:cNvGraphicFramePr>
                  <a:graphic>
                    <a:graphicData uri="http://schemas.openxmlformats.org/drawingml/2006/picture">
                      <pic:pic>
                        <pic:nvPicPr>
                          <pic:cNvPr id="670" name="image129.png"/>
                          <pic:cNvPicPr/>
                        </pic:nvPicPr>
                        <pic:blipFill>
                          <a:blip r:embed="rId1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71" name="image130.png" descr=""/>
                  <wp:cNvGraphicFramePr>
                    <a:graphicFrameLocks noChangeAspect="1"/>
                  </wp:cNvGraphicFramePr>
                  <a:graphic>
                    <a:graphicData uri="http://schemas.openxmlformats.org/drawingml/2006/picture">
                      <pic:pic>
                        <pic:nvPicPr>
                          <pic:cNvPr id="672" name="image130.png"/>
                          <pic:cNvPicPr/>
                        </pic:nvPicPr>
                        <pic:blipFill>
                          <a:blip r:embed="rId15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73" name="image130.png" descr=""/>
                  <wp:cNvGraphicFramePr>
                    <a:graphicFrameLocks noChangeAspect="1"/>
                  </wp:cNvGraphicFramePr>
                  <a:graphic>
                    <a:graphicData uri="http://schemas.openxmlformats.org/drawingml/2006/picture">
                      <pic:pic>
                        <pic:nvPicPr>
                          <pic:cNvPr id="674" name="image130.png"/>
                          <pic:cNvPicPr/>
                        </pic:nvPicPr>
                        <pic:blipFill>
                          <a:blip r:embed="rId15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675" name="image130.png" descr=""/>
                  <wp:cNvGraphicFramePr>
                    <a:graphicFrameLocks noChangeAspect="1"/>
                  </wp:cNvGraphicFramePr>
                  <a:graphic>
                    <a:graphicData uri="http://schemas.openxmlformats.org/drawingml/2006/picture">
                      <pic:pic>
                        <pic:nvPicPr>
                          <pic:cNvPr id="676" name="image130.png"/>
                          <pic:cNvPicPr/>
                        </pic:nvPicPr>
                        <pic:blipFill>
                          <a:blip r:embed="rId151"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677" name="image130.png" descr=""/>
                  <wp:cNvGraphicFramePr>
                    <a:graphicFrameLocks noChangeAspect="1"/>
                  </wp:cNvGraphicFramePr>
                  <a:graphic>
                    <a:graphicData uri="http://schemas.openxmlformats.org/drawingml/2006/picture">
                      <pic:pic>
                        <pic:nvPicPr>
                          <pic:cNvPr id="678" name="image130.png"/>
                          <pic:cNvPicPr/>
                        </pic:nvPicPr>
                        <pic:blipFill>
                          <a:blip r:embed="rId151" cstate="print"/>
                          <a:stretch>
                            <a:fillRect/>
                          </a:stretch>
                        </pic:blipFill>
                        <pic:spPr>
                          <a:xfrm>
                            <a:off x="0" y="0"/>
                            <a:ext cx="5987" cy="5238"/>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679" name="image130.png" descr=""/>
                  <wp:cNvGraphicFramePr>
                    <a:graphicFrameLocks noChangeAspect="1"/>
                  </wp:cNvGraphicFramePr>
                  <a:graphic>
                    <a:graphicData uri="http://schemas.openxmlformats.org/drawingml/2006/picture">
                      <pic:pic>
                        <pic:nvPicPr>
                          <pic:cNvPr id="680" name="image130.png"/>
                          <pic:cNvPicPr/>
                        </pic:nvPicPr>
                        <pic:blipFill>
                          <a:blip r:embed="rId15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480,831,536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681" name="image130.png" descr=""/>
                  <wp:cNvGraphicFramePr>
                    <a:graphicFrameLocks noChangeAspect="1"/>
                  </wp:cNvGraphicFramePr>
                  <a:graphic>
                    <a:graphicData uri="http://schemas.openxmlformats.org/drawingml/2006/picture">
                      <pic:pic>
                        <pic:nvPicPr>
                          <pic:cNvPr id="682" name="image130.png"/>
                          <pic:cNvPicPr/>
                        </pic:nvPicPr>
                        <pic:blipFill>
                          <a:blip r:embed="rId15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6,285,000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8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683" name="image130.png" descr=""/>
                  <wp:cNvGraphicFramePr>
                    <a:graphicFrameLocks noChangeAspect="1"/>
                  </wp:cNvGraphicFramePr>
                  <a:graphic>
                    <a:graphicData uri="http://schemas.openxmlformats.org/drawingml/2006/picture">
                      <pic:pic>
                        <pic:nvPicPr>
                          <pic:cNvPr id="684" name="image130.png"/>
                          <pic:cNvPicPr/>
                        </pic:nvPicPr>
                        <pic:blipFill>
                          <a:blip r:embed="rId15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5"/>
                <w:szCs w:val="5"/>
              </w:rPr>
            </w:pPr>
          </w:p>
          <w:p>
            <w:pPr>
              <w:pStyle w:val="TableParagraph"/>
              <w:tabs>
                <w:tab w:pos="1072"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685" name="image130.png" descr=""/>
                  <wp:cNvGraphicFramePr>
                    <a:graphicFrameLocks noChangeAspect="1"/>
                  </wp:cNvGraphicFramePr>
                  <a:graphic>
                    <a:graphicData uri="http://schemas.openxmlformats.org/drawingml/2006/picture">
                      <pic:pic>
                        <pic:nvPicPr>
                          <pic:cNvPr id="686" name="image130.png"/>
                          <pic:cNvPicPr/>
                        </pic:nvPicPr>
                        <pic:blipFill>
                          <a:blip r:embed="rId15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687" name="image130.png" descr=""/>
                  <wp:cNvGraphicFramePr>
                    <a:graphicFrameLocks noChangeAspect="1"/>
                  </wp:cNvGraphicFramePr>
                  <a:graphic>
                    <a:graphicData uri="http://schemas.openxmlformats.org/drawingml/2006/picture">
                      <pic:pic>
                        <pic:nvPicPr>
                          <pic:cNvPr id="688" name="image130.png"/>
                          <pic:cNvPicPr/>
                        </pic:nvPicPr>
                        <pic:blipFill>
                          <a:blip r:embed="rId151" cstate="print"/>
                          <a:stretch>
                            <a:fillRect/>
                          </a:stretch>
                        </pic:blipFill>
                        <pic:spPr>
                          <a:xfrm>
                            <a:off x="0" y="0"/>
                            <a:ext cx="6095" cy="5333"/>
                          </a:xfrm>
                          <a:prstGeom prst="rect">
                            <a:avLst/>
                          </a:prstGeom>
                        </pic:spPr>
                      </pic:pic>
                    </a:graphicData>
                  </a:graphic>
                </wp:inline>
              </w:drawing>
            </w:r>
            <w:r>
              <w:rPr>
                <w:rFonts w:ascii="宋体"/>
                <w:sz w:val="2"/>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6,285,000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487,116,536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689" name="image130.png" descr=""/>
                  <wp:cNvGraphicFramePr>
                    <a:graphicFrameLocks noChangeAspect="1"/>
                  </wp:cNvGraphicFramePr>
                  <a:graphic>
                    <a:graphicData uri="http://schemas.openxmlformats.org/drawingml/2006/picture">
                      <pic:pic>
                        <pic:nvPicPr>
                          <pic:cNvPr id="690" name="image130.png"/>
                          <pic:cNvPicPr/>
                        </pic:nvPicPr>
                        <pic:blipFill>
                          <a:blip r:embed="rId15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8"/>
        <w:rPr>
          <w:rFonts w:ascii="宋体" w:hAnsi="宋体" w:cs="宋体" w:eastAsia="宋体" w:hint="default"/>
          <w:sz w:val="6"/>
          <w:szCs w:val="6"/>
        </w:rPr>
      </w:pPr>
    </w:p>
    <w:p>
      <w:pPr>
        <w:pStyle w:val="Heading2"/>
        <w:spacing w:line="240" w:lineRule="auto" w:before="26"/>
        <w:ind w:left="1616" w:right="1033"/>
        <w:jc w:val="left"/>
        <w:rPr>
          <w:b w:val="0"/>
          <w:bCs w:val="0"/>
        </w:rPr>
      </w:pPr>
      <w:r>
        <w:rPr/>
        <w:pict>
          <v:shape style="position:absolute;margin-left:154.759995pt;margin-top:-85.604355pt;width:.480031pt;height:.42pt;mso-position-horizontal-relative:page;mso-position-vertical-relative:paragraph;z-index:30592" type="#_x0000_t75" stroked="false">
            <v:imagedata r:id="rId152" o:title=""/>
          </v:shape>
        </w:pict>
      </w:r>
      <w:r>
        <w:rPr/>
        <w:pict>
          <v:shape style="position:absolute;margin-left:250.479996pt;margin-top:-85.604355pt;width:.480031pt;height:.42pt;mso-position-horizontal-relative:page;mso-position-vertical-relative:paragraph;z-index:30616" type="#_x0000_t75" stroked="false">
            <v:imagedata r:id="rId152" o:title=""/>
          </v:shape>
        </w:pict>
      </w:r>
      <w:r>
        <w:rPr/>
        <w:pict>
          <v:shape style="position:absolute;margin-left:311.97998pt;margin-top:-85.604355pt;width:.48pt;height:.42pt;mso-position-horizontal-relative:page;mso-position-vertical-relative:paragraph;z-index:30640" type="#_x0000_t75" stroked="false">
            <v:imagedata r:id="rId152" o:title=""/>
          </v:shape>
        </w:pict>
      </w:r>
      <w:r>
        <w:rPr/>
        <w:pict>
          <v:shape style="position:absolute;margin-left:444.059998pt;margin-top:-85.604355pt;width:.480031pt;height:.42pt;mso-position-horizontal-relative:page;mso-position-vertical-relative:paragraph;z-index:30664" type="#_x0000_t75" stroked="false">
            <v:imagedata r:id="rId152" o:title=""/>
          </v:shape>
        </w:pict>
      </w:r>
      <w:r>
        <w:rPr/>
        <w:pict>
          <v:shape style="position:absolute;margin-left:154.759995pt;margin-top:-65.504425pt;width:.479961pt;height:.42pt;mso-position-horizontal-relative:page;mso-position-vertical-relative:paragraph;z-index:30688" type="#_x0000_t75" stroked="false">
            <v:imagedata r:id="rId152" o:title=""/>
          </v:shape>
        </w:pict>
      </w:r>
      <w:r>
        <w:rPr/>
        <w:pict>
          <v:shape style="position:absolute;margin-left:250.479996pt;margin-top:-65.504425pt;width:.479961pt;height:.42pt;mso-position-horizontal-relative:page;mso-position-vertical-relative:paragraph;z-index:30712" type="#_x0000_t75" stroked="false">
            <v:imagedata r:id="rId152" o:title=""/>
          </v:shape>
        </w:pict>
      </w:r>
      <w:r>
        <w:rPr/>
        <w:pict>
          <v:shape style="position:absolute;margin-left:311.97998pt;margin-top:-65.504425pt;width:.47993pt;height:.42pt;mso-position-horizontal-relative:page;mso-position-vertical-relative:paragraph;z-index:30736" type="#_x0000_t75" stroked="false">
            <v:imagedata r:id="rId152" o:title=""/>
          </v:shape>
        </w:pict>
      </w:r>
      <w:r>
        <w:rPr/>
        <w:pict>
          <v:shape style="position:absolute;margin-left:444.059998pt;margin-top:-65.504425pt;width:.479961pt;height:.42pt;mso-position-horizontal-relative:page;mso-position-vertical-relative:paragraph;z-index:30760" type="#_x0000_t75" stroked="false">
            <v:imagedata r:id="rId152" o:title=""/>
          </v:shape>
        </w:pict>
      </w:r>
      <w:r>
        <w:rPr/>
        <w:pict>
          <v:shape style="position:absolute;margin-left:154.759995pt;margin-top:-45.404362pt;width:.480031pt;height:.42pt;mso-position-horizontal-relative:page;mso-position-vertical-relative:paragraph;z-index:30784" type="#_x0000_t75" stroked="false">
            <v:imagedata r:id="rId152" o:title=""/>
          </v:shape>
        </w:pict>
      </w:r>
      <w:r>
        <w:rPr/>
        <w:pict>
          <v:shape style="position:absolute;margin-left:250.479996pt;margin-top:-45.404362pt;width:.480031pt;height:.42pt;mso-position-horizontal-relative:page;mso-position-vertical-relative:paragraph;z-index:30808" type="#_x0000_t75" stroked="false">
            <v:imagedata r:id="rId152" o:title=""/>
          </v:shape>
        </w:pict>
      </w:r>
      <w:r>
        <w:rPr/>
        <w:pict>
          <v:shape style="position:absolute;margin-left:311.97998pt;margin-top:-45.404362pt;width:.48pt;height:.42pt;mso-position-horizontal-relative:page;mso-position-vertical-relative:paragraph;z-index:30832" type="#_x0000_t75" stroked="false">
            <v:imagedata r:id="rId152" o:title=""/>
          </v:shape>
        </w:pict>
      </w:r>
      <w:r>
        <w:rPr/>
        <w:pict>
          <v:shape style="position:absolute;margin-left:444.059998pt;margin-top:-45.404362pt;width:.480031pt;height:.42pt;mso-position-horizontal-relative:page;mso-position-vertical-relative:paragraph;z-index:30856" type="#_x0000_t75" stroked="false">
            <v:imagedata r:id="rId152" o:title=""/>
          </v:shape>
        </w:pict>
      </w:r>
      <w:r>
        <w:rPr/>
        <w:pict>
          <v:shape style="position:absolute;margin-left:154.759995pt;margin-top:-25.304371pt;width:.480031pt;height:.42pt;mso-position-horizontal-relative:page;mso-position-vertical-relative:paragraph;z-index:30880" type="#_x0000_t75" stroked="false">
            <v:imagedata r:id="rId153" o:title=""/>
          </v:shape>
        </w:pict>
      </w:r>
      <w:r>
        <w:rPr/>
        <w:pict>
          <v:shape style="position:absolute;margin-left:250.479996pt;margin-top:-25.304371pt;width:.480031pt;height:.42pt;mso-position-horizontal-relative:page;mso-position-vertical-relative:paragraph;z-index:30904" type="#_x0000_t75" stroked="false">
            <v:imagedata r:id="rId153" o:title=""/>
          </v:shape>
        </w:pict>
      </w:r>
      <w:r>
        <w:rPr/>
        <w:pict>
          <v:shape style="position:absolute;margin-left:311.97998pt;margin-top:-25.304371pt;width:.48pt;height:.42pt;mso-position-horizontal-relative:page;mso-position-vertical-relative:paragraph;z-index:30928" type="#_x0000_t75" stroked="false">
            <v:imagedata r:id="rId153" o:title=""/>
          </v:shape>
        </w:pict>
      </w:r>
      <w:r>
        <w:rPr/>
        <w:pict>
          <v:shape style="position:absolute;margin-left:444.059998pt;margin-top:-25.304371pt;width:.480031pt;height:.42pt;mso-position-horizontal-relative:page;mso-position-vertical-relative:paragraph;z-index:30952" type="#_x0000_t75" stroked="false">
            <v:imagedata r:id="rId153" o:title=""/>
          </v:shape>
        </w:pict>
      </w:r>
      <w:r>
        <w:rPr/>
        <w:pict>
          <v:shape style="position:absolute;margin-left:154.759995pt;margin-top:-5.204425pt;width:.479961pt;height:.42pt;mso-position-horizontal-relative:page;mso-position-vertical-relative:paragraph;z-index:30976" type="#_x0000_t75" stroked="false">
            <v:imagedata r:id="rId153" o:title=""/>
          </v:shape>
        </w:pict>
      </w:r>
      <w:r>
        <w:rPr/>
        <w:pict>
          <v:shape style="position:absolute;margin-left:250.479996pt;margin-top:-5.204425pt;width:.479961pt;height:.42pt;mso-position-horizontal-relative:page;mso-position-vertical-relative:paragraph;z-index:31000" type="#_x0000_t75" stroked="false">
            <v:imagedata r:id="rId153" o:title=""/>
          </v:shape>
        </w:pict>
      </w:r>
      <w:r>
        <w:rPr/>
        <w:pict>
          <v:shape style="position:absolute;margin-left:311.97998pt;margin-top:-5.204425pt;width:.47993pt;height:.42pt;mso-position-horizontal-relative:page;mso-position-vertical-relative:paragraph;z-index:31024" type="#_x0000_t75" stroked="false">
            <v:imagedata r:id="rId153" o:title=""/>
          </v:shape>
        </w:pict>
      </w:r>
      <w:r>
        <w:rPr/>
        <w:pict>
          <v:shape style="position:absolute;margin-left:444.059998pt;margin-top:-5.204425pt;width:.479961pt;height:.42pt;mso-position-horizontal-relative:page;mso-position-vertical-relative:paragraph;z-index:31048" type="#_x0000_t75" stroked="false">
            <v:imagedata r:id="rId153" o:title=""/>
          </v:shape>
        </w:pict>
      </w:r>
      <w:r>
        <w:rPr/>
        <w:t>股份变动的原因</w:t>
      </w:r>
      <w:r>
        <w:rPr>
          <w:b w:val="0"/>
          <w:bCs w:val="0"/>
        </w:rPr>
      </w:r>
    </w:p>
    <w:p>
      <w:pPr>
        <w:pStyle w:val="BodyText"/>
        <w:spacing w:line="240" w:lineRule="auto" w:before="167"/>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7"/>
        <w:ind w:left="1614" w:right="1033"/>
        <w:jc w:val="left"/>
      </w:pPr>
      <w:r>
        <w:rPr/>
        <w:t>（</w:t>
      </w:r>
      <w:r>
        <w:rPr>
          <w:rFonts w:ascii="Times New Roman" w:hAnsi="Times New Roman" w:cs="Times New Roman" w:eastAsia="Times New Roman" w:hint="default"/>
        </w:rPr>
        <w:t>1</w:t>
      </w:r>
      <w:r>
        <w:rPr/>
        <w:t>）部分高管股份按照法律解除锁定，新增可上市交易股份</w:t>
      </w:r>
      <w:r>
        <w:rPr>
          <w:spacing w:val="-60"/>
        </w:rPr>
        <w:t> </w:t>
      </w:r>
      <w:r>
        <w:rPr>
          <w:rFonts w:ascii="Times New Roman" w:hAnsi="Times New Roman" w:cs="Times New Roman" w:eastAsia="Times New Roman" w:hint="default"/>
        </w:rPr>
        <w:t>6,675,000 </w:t>
      </w:r>
      <w:r>
        <w:rPr/>
        <w:t>股。</w:t>
      </w:r>
    </w:p>
    <w:p>
      <w:pPr>
        <w:pStyle w:val="BodyText"/>
        <w:spacing w:line="240" w:lineRule="auto" w:before="148"/>
        <w:ind w:left="1613" w:right="0"/>
        <w:jc w:val="left"/>
      </w:pPr>
      <w:r>
        <w:rPr>
          <w:spacing w:val="-5"/>
        </w:rPr>
        <w:t>（</w:t>
      </w:r>
      <w:r>
        <w:rPr>
          <w:rFonts w:ascii="Times New Roman" w:hAnsi="Times New Roman" w:cs="Times New Roman" w:eastAsia="Times New Roman" w:hint="default"/>
          <w:spacing w:val="-5"/>
        </w:rPr>
        <w:t>2</w:t>
      </w:r>
      <w:r>
        <w:rPr>
          <w:spacing w:val="-5"/>
        </w:rPr>
        <w:t>）公司监事会主席陈西平先生离任，锁定到期</w:t>
      </w:r>
      <w:r>
        <w:rPr>
          <w:rFonts w:ascii="Times New Roman" w:hAnsi="Times New Roman" w:cs="Times New Roman" w:eastAsia="Times New Roman" w:hint="default"/>
          <w:spacing w:val="-5"/>
        </w:rPr>
        <w:t>,</w:t>
      </w:r>
      <w:r>
        <w:rPr>
          <w:spacing w:val="-5"/>
        </w:rPr>
        <w:t>新增可上市交易股份股份 </w:t>
      </w:r>
      <w:r>
        <w:rPr>
          <w:rFonts w:ascii="Times New Roman" w:hAnsi="Times New Roman" w:cs="Times New Roman" w:eastAsia="Times New Roman" w:hint="default"/>
        </w:rPr>
        <w:t>7,560,000</w:t>
      </w:r>
      <w:r>
        <w:rPr>
          <w:rFonts w:ascii="Times New Roman" w:hAnsi="Times New Roman" w:cs="Times New Roman" w:eastAsia="Times New Roman" w:hint="default"/>
          <w:spacing w:val="-27"/>
        </w:rPr>
        <w:t> </w:t>
      </w:r>
      <w:r>
        <w:rPr/>
        <w:t>股。</w:t>
      </w:r>
    </w:p>
    <w:p>
      <w:pPr>
        <w:pStyle w:val="BodyText"/>
        <w:spacing w:line="240" w:lineRule="auto" w:before="147"/>
        <w:ind w:left="1614" w:right="1033"/>
        <w:jc w:val="left"/>
      </w:pPr>
      <w:r>
        <w:rPr/>
        <w:t>（</w:t>
      </w:r>
      <w:r>
        <w:rPr>
          <w:rFonts w:ascii="Times New Roman" w:hAnsi="Times New Roman" w:cs="Times New Roman" w:eastAsia="Times New Roman" w:hint="default"/>
        </w:rPr>
        <w:t>3</w:t>
      </w:r>
      <w:r>
        <w:rPr/>
        <w:t>）卢春明先生当选公司监事，新增有限售条件股份</w:t>
      </w:r>
      <w:r>
        <w:rPr>
          <w:spacing w:val="-60"/>
        </w:rPr>
        <w:t> </w:t>
      </w:r>
      <w:r>
        <w:rPr>
          <w:rFonts w:ascii="Times New Roman" w:hAnsi="Times New Roman" w:cs="Times New Roman" w:eastAsia="Times New Roman" w:hint="default"/>
        </w:rPr>
        <w:t>8,212,500 </w:t>
      </w:r>
      <w:r>
        <w:rPr/>
        <w:t>股。</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240" w:lineRule="auto"/>
        <w:ind w:left="1613" w:right="1033"/>
        <w:jc w:val="left"/>
      </w:pPr>
      <w:r>
        <w:rPr/>
        <w:t>（</w:t>
      </w:r>
      <w:r>
        <w:rPr>
          <w:rFonts w:ascii="Times New Roman" w:hAnsi="Times New Roman" w:cs="Times New Roman" w:eastAsia="Times New Roman" w:hint="default"/>
        </w:rPr>
        <w:t>4</w:t>
      </w:r>
      <w:r>
        <w:rPr/>
        <w:t>）公司实施</w:t>
      </w:r>
      <w:r>
        <w:rPr>
          <w:spacing w:val="-60"/>
        </w:rPr>
        <w:t> </w:t>
      </w:r>
      <w:r>
        <w:rPr>
          <w:rFonts w:ascii="Times New Roman" w:hAnsi="Times New Roman" w:cs="Times New Roman" w:eastAsia="Times New Roman" w:hint="default"/>
        </w:rPr>
        <w:t>2017 </w:t>
      </w:r>
      <w:r>
        <w:rPr/>
        <w:t>年限制性股票激励计划，新增有限售条件股份</w:t>
      </w:r>
      <w:r>
        <w:rPr>
          <w:spacing w:val="-60"/>
        </w:rPr>
        <w:t> </w:t>
      </w:r>
      <w:r>
        <w:rPr>
          <w:rFonts w:ascii="Times New Roman" w:hAnsi="Times New Roman" w:cs="Times New Roman" w:eastAsia="Times New Roman" w:hint="default"/>
        </w:rPr>
        <w:t>6,285,000 </w:t>
      </w:r>
      <w:r>
        <w:rPr/>
        <w:t>股。</w:t>
      </w:r>
    </w:p>
    <w:p>
      <w:pPr>
        <w:pStyle w:val="BodyText"/>
        <w:spacing w:line="240" w:lineRule="auto" w:before="147"/>
        <w:ind w:left="1613" w:right="1033"/>
        <w:jc w:val="left"/>
      </w:pPr>
      <w:r>
        <w:rPr/>
        <w:t>（</w:t>
      </w:r>
      <w:r>
        <w:rPr>
          <w:rFonts w:ascii="Times New Roman" w:hAnsi="Times New Roman" w:cs="Times New Roman" w:eastAsia="Times New Roman" w:hint="default"/>
        </w:rPr>
        <w:t>5</w:t>
      </w:r>
      <w:r>
        <w:rPr/>
        <w:t>）部分高管增持公司股份，新增有限售条件股份</w:t>
      </w:r>
      <w:r>
        <w:rPr>
          <w:spacing w:val="-60"/>
        </w:rPr>
        <w:t> </w:t>
      </w:r>
      <w:r>
        <w:rPr>
          <w:rFonts w:ascii="Times New Roman" w:hAnsi="Times New Roman" w:cs="Times New Roman" w:eastAsia="Times New Roman" w:hint="default"/>
        </w:rPr>
        <w:t>228,785 </w:t>
      </w:r>
      <w:r>
        <w:rPr/>
        <w:t>股。</w:t>
      </w:r>
    </w:p>
    <w:p>
      <w:pPr>
        <w:pStyle w:val="BodyText"/>
        <w:spacing w:line="319" w:lineRule="auto" w:before="146"/>
        <w:ind w:left="1134" w:right="1212" w:firstLine="48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 </w:t>
      </w:r>
      <w:r>
        <w:rPr/>
        <w:t>年发行股份积极及支付现金购买资产的部分股份解除限售，新增有限售条件 股份</w:t>
      </w:r>
      <w:r>
        <w:rPr>
          <w:spacing w:val="-60"/>
        </w:rPr>
        <w:t> </w:t>
      </w:r>
      <w:r>
        <w:rPr>
          <w:rFonts w:ascii="Times New Roman" w:hAnsi="Times New Roman" w:cs="Times New Roman" w:eastAsia="Times New Roman" w:hint="default"/>
        </w:rPr>
        <w:t>8,819,170 </w:t>
      </w:r>
      <w:r>
        <w:rPr/>
        <w:t>股。</w:t>
      </w:r>
    </w:p>
    <w:p>
      <w:pPr>
        <w:pStyle w:val="Heading2"/>
        <w:spacing w:line="240" w:lineRule="auto" w:before="60"/>
        <w:ind w:left="1616" w:right="1033"/>
        <w:jc w:val="left"/>
        <w:rPr>
          <w:b w:val="0"/>
          <w:bCs w:val="0"/>
        </w:rPr>
      </w:pPr>
      <w:r>
        <w:rPr/>
        <w:t>股份变动的批准情况</w:t>
      </w:r>
      <w:r>
        <w:rPr>
          <w:b w:val="0"/>
          <w:bCs w:val="0"/>
        </w:rPr>
      </w:r>
    </w:p>
    <w:p>
      <w:pPr>
        <w:pStyle w:val="BodyText"/>
        <w:spacing w:line="240" w:lineRule="auto" w:before="166"/>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6"/>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t>日，公司分别召开第三届董事会第十七次（临时）会议、第三届监事会</w:t>
      </w:r>
    </w:p>
    <w:p>
      <w:pPr>
        <w:pStyle w:val="BodyText"/>
        <w:spacing w:line="319" w:lineRule="auto" w:before="107"/>
        <w:ind w:right="1131"/>
        <w:jc w:val="both"/>
      </w:pPr>
      <w:r>
        <w:rPr/>
        <w:t>第十四次（临时）会议审议通过了《关于审议</w:t>
      </w:r>
      <w:r>
        <w:rPr>
          <w:rFonts w:ascii="Times New Roman" w:hAnsi="Times New Roman" w:cs="Times New Roman" w:eastAsia="Times New Roman" w:hint="default"/>
        </w:rPr>
        <w:t>&lt;</w:t>
      </w:r>
      <w:r>
        <w:rPr/>
        <w:t>武汉中元华电科技股份有限公司</w:t>
      </w:r>
      <w:r>
        <w:rPr>
          <w:spacing w:val="-60"/>
        </w:rPr>
        <w:t> </w:t>
      </w:r>
      <w:r>
        <w:rPr>
          <w:rFonts w:ascii="Times New Roman" w:hAnsi="Times New Roman" w:cs="Times New Roman" w:eastAsia="Times New Roman" w:hint="default"/>
        </w:rPr>
        <w:t>2017 </w:t>
      </w:r>
      <w:r>
        <w:rPr/>
        <w:t>年限制 </w:t>
      </w:r>
      <w:r>
        <w:rPr>
          <w:spacing w:val="-3"/>
        </w:rPr>
        <w:t>性股票激励计划（草案）</w:t>
      </w:r>
      <w:r>
        <w:rPr>
          <w:rFonts w:ascii="Times New Roman" w:hAnsi="Times New Roman" w:cs="Times New Roman" w:eastAsia="Times New Roman" w:hint="default"/>
          <w:spacing w:val="-3"/>
        </w:rPr>
        <w:t>&gt;</w:t>
      </w:r>
      <w:r>
        <w:rPr>
          <w:spacing w:val="-3"/>
        </w:rPr>
        <w:t>及其摘要的议案》等相关议案。公司独立董事就本次股权激励计划</w:t>
      </w:r>
      <w:r>
        <w:rPr>
          <w:spacing w:val="-95"/>
        </w:rPr>
        <w:t> </w:t>
      </w:r>
      <w:r>
        <w:rPr>
          <w:spacing w:val="-95"/>
        </w:rPr>
      </w:r>
      <w:r>
        <w:rPr/>
        <w:t>发表了独立意见。</w:t>
      </w:r>
    </w:p>
    <w:p>
      <w:pPr>
        <w:pStyle w:val="BodyText"/>
        <w:spacing w:line="326" w:lineRule="auto" w:before="85"/>
        <w:ind w:right="1213" w:firstLine="480"/>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日，公司召开</w:t>
      </w:r>
      <w:r>
        <w:rPr>
          <w:spacing w:val="-60"/>
        </w:rPr>
        <w:t> </w:t>
      </w:r>
      <w:r>
        <w:rPr>
          <w:rFonts w:ascii="Times New Roman" w:hAnsi="Times New Roman" w:cs="Times New Roman" w:eastAsia="Times New Roman" w:hint="default"/>
        </w:rPr>
        <w:t>2017 </w:t>
      </w:r>
      <w:r>
        <w:rPr/>
        <w:t>年第一次临时股东大会，审议通过了</w:t>
      </w:r>
      <w:r>
        <w:rPr>
          <w:spacing w:val="-60"/>
        </w:rPr>
        <w:t> </w:t>
      </w:r>
      <w:r>
        <w:rPr>
          <w:rFonts w:ascii="Times New Roman" w:hAnsi="Times New Roman" w:cs="Times New Roman" w:eastAsia="Times New Roman" w:hint="default"/>
        </w:rPr>
        <w:t>2017 </w:t>
      </w:r>
      <w:r>
        <w:rPr/>
        <w:t>年限制性 股票激励计划并授权董事会确定限制性股票授予日及办理授予限制性股票所必须的全部事 宜。</w:t>
      </w:r>
    </w:p>
    <w:p>
      <w:pPr>
        <w:pStyle w:val="BodyText"/>
        <w:spacing w:line="240" w:lineRule="auto" w:before="78"/>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日，公司第三届董事会第二十次（临时）会议及第三届监事会第十七次</w:t>
      </w:r>
    </w:p>
    <w:p>
      <w:pPr>
        <w:pStyle w:val="BodyText"/>
        <w:spacing w:line="316" w:lineRule="auto" w:before="108"/>
        <w:ind w:right="1130"/>
        <w:jc w:val="both"/>
        <w:rPr>
          <w:rFonts w:ascii="Times New Roman" w:hAnsi="Times New Roman" w:cs="Times New Roman" w:eastAsia="Times New Roman" w:hint="default"/>
        </w:rPr>
      </w:pPr>
      <w:r>
        <w:rPr/>
        <w:t>（临时</w:t>
      </w:r>
      <w:r>
        <w:rPr>
          <w:spacing w:val="-18"/>
        </w:rPr>
        <w:t>）</w:t>
      </w:r>
      <w:r>
        <w:rPr/>
        <w:t>会议审议通</w:t>
      </w:r>
      <w:r>
        <w:rPr>
          <w:spacing w:val="-18"/>
        </w:rPr>
        <w:t>过</w:t>
      </w:r>
      <w:r>
        <w:rPr/>
        <w:t>《关于对</w:t>
      </w:r>
      <w:r>
        <w:rPr>
          <w:rFonts w:ascii="Times New Roman" w:hAnsi="Times New Roman" w:cs="Times New Roman" w:eastAsia="Times New Roman" w:hint="default"/>
        </w:rPr>
        <w:t>&lt;2017 </w:t>
      </w:r>
      <w:r>
        <w:rPr/>
        <w:t>年限制性股票激励计划</w:t>
      </w:r>
      <w:r>
        <w:rPr>
          <w:rFonts w:ascii="Times New Roman" w:hAnsi="Times New Roman" w:cs="Times New Roman" w:eastAsia="Times New Roman" w:hint="default"/>
        </w:rPr>
        <w:t>&gt;</w:t>
      </w:r>
      <w:r>
        <w:rPr/>
        <w:t>进行调整的议案</w:t>
      </w:r>
      <w:r>
        <w:rPr>
          <w:spacing w:val="-120"/>
        </w:rPr>
        <w:t>》</w:t>
      </w:r>
      <w:r>
        <w:rPr>
          <w:spacing w:val="-138"/>
        </w:rPr>
        <w:t>、</w:t>
      </w:r>
      <w:r>
        <w:rPr/>
        <w:t>《关于向激</w:t>
      </w:r>
      <w:r>
        <w:rPr/>
        <w:t> 励对象授予限制性股票的议案</w:t>
      </w:r>
      <w:r>
        <w:rPr>
          <w:spacing w:val="-120"/>
        </w:rPr>
        <w:t>》</w:t>
      </w:r>
      <w:r>
        <w:rPr>
          <w:spacing w:val="-22"/>
        </w:rPr>
        <w:t>，</w:t>
      </w:r>
      <w:r>
        <w:rPr/>
        <w:t>同意激励计划首次授予的激励对象人数由</w:t>
      </w:r>
      <w:r>
        <w:rPr>
          <w:spacing w:val="-59"/>
        </w:rPr>
        <w:t> </w:t>
      </w:r>
      <w:r>
        <w:rPr>
          <w:rFonts w:ascii="Times New Roman" w:hAnsi="Times New Roman" w:cs="Times New Roman" w:eastAsia="Times New Roman" w:hint="default"/>
        </w:rPr>
        <w:t>184 </w:t>
      </w:r>
      <w:r>
        <w:rPr/>
        <w:t>名调整为</w:t>
      </w:r>
      <w:r>
        <w:rPr>
          <w:spacing w:val="-60"/>
        </w:rPr>
        <w:t> </w:t>
      </w:r>
      <w:r>
        <w:rPr>
          <w:rFonts w:ascii="Times New Roman" w:hAnsi="Times New Roman" w:cs="Times New Roman" w:eastAsia="Times New Roman" w:hint="default"/>
        </w:rPr>
        <w:t>174</w:t>
      </w:r>
    </w:p>
    <w:p>
      <w:pPr>
        <w:pStyle w:val="BodyText"/>
        <w:spacing w:line="319" w:lineRule="auto" w:before="23"/>
        <w:ind w:left="1134" w:right="1130"/>
        <w:jc w:val="both"/>
      </w:pPr>
      <w:r>
        <w:rPr>
          <w:spacing w:val="-7"/>
        </w:rPr>
        <w:t>名、首次授予的限制性股票由</w:t>
      </w:r>
      <w:r>
        <w:rPr>
          <w:spacing w:val="-60"/>
        </w:rPr>
        <w:t> </w:t>
      </w:r>
      <w:r>
        <w:rPr>
          <w:rFonts w:ascii="Times New Roman" w:hAnsi="Times New Roman" w:cs="Times New Roman" w:eastAsia="Times New Roman" w:hint="default"/>
        </w:rPr>
        <w:t>650.00 </w:t>
      </w:r>
      <w:r>
        <w:rPr/>
        <w:t>万股调整为</w:t>
      </w:r>
      <w:r>
        <w:rPr>
          <w:spacing w:val="-60"/>
        </w:rPr>
        <w:t> </w:t>
      </w:r>
      <w:r>
        <w:rPr>
          <w:rFonts w:ascii="Times New Roman" w:hAnsi="Times New Roman" w:cs="Times New Roman" w:eastAsia="Times New Roman" w:hint="default"/>
        </w:rPr>
        <w:t>628.50 </w:t>
      </w:r>
      <w:r>
        <w:rPr/>
        <w:t>万股并确定</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日为本次 激励计划的首次授予日。公司独立董事就会议议案发表了独立意见。</w:t>
      </w:r>
    </w:p>
    <w:p>
      <w:pPr>
        <w:pStyle w:val="Heading2"/>
        <w:spacing w:line="240" w:lineRule="auto" w:before="86"/>
        <w:ind w:left="1616" w:right="1033"/>
        <w:jc w:val="left"/>
        <w:rPr>
          <w:b w:val="0"/>
          <w:bCs w:val="0"/>
        </w:rPr>
      </w:pPr>
      <w:r>
        <w:rPr/>
        <w:t>股份变动的过户情况</w:t>
      </w:r>
      <w:r>
        <w:rPr>
          <w:b w:val="0"/>
          <w:bCs w:val="0"/>
        </w:rPr>
      </w:r>
    </w:p>
    <w:p>
      <w:pPr>
        <w:pStyle w:val="BodyText"/>
        <w:spacing w:line="240" w:lineRule="auto" w:before="166"/>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6"/>
        <w:ind w:left="1614" w:right="1033"/>
        <w:jc w:val="left"/>
      </w:pPr>
      <w:r>
        <w:rPr/>
        <w:t>公司实施</w:t>
      </w:r>
      <w:r>
        <w:rPr>
          <w:spacing w:val="-60"/>
        </w:rPr>
        <w:t> </w:t>
      </w:r>
      <w:r>
        <w:rPr>
          <w:rFonts w:ascii="Times New Roman" w:hAnsi="Times New Roman" w:cs="Times New Roman" w:eastAsia="Times New Roman" w:hint="default"/>
        </w:rPr>
        <w:t>2017 </w:t>
      </w:r>
      <w:r>
        <w:rPr/>
        <w:t>年限制性股票激励计划，首次授予</w:t>
      </w:r>
      <w:r>
        <w:rPr>
          <w:spacing w:val="-60"/>
        </w:rPr>
        <w:t> </w:t>
      </w:r>
      <w:r>
        <w:rPr>
          <w:rFonts w:ascii="Times New Roman" w:hAnsi="Times New Roman" w:cs="Times New Roman" w:eastAsia="Times New Roman" w:hint="default"/>
        </w:rPr>
        <w:t>174 </w:t>
      </w:r>
      <w:r>
        <w:rPr/>
        <w:t>人共计</w:t>
      </w:r>
      <w:r>
        <w:rPr>
          <w:spacing w:val="-60"/>
        </w:rPr>
        <w:t> </w:t>
      </w:r>
      <w:r>
        <w:rPr>
          <w:rFonts w:ascii="Times New Roman" w:hAnsi="Times New Roman" w:cs="Times New Roman" w:eastAsia="Times New Roman" w:hint="default"/>
        </w:rPr>
        <w:t>628.50 </w:t>
      </w:r>
      <w:r>
        <w:rPr/>
        <w:t>万股限制性股票，</w:t>
      </w:r>
    </w:p>
    <w:p>
      <w:pPr>
        <w:pStyle w:val="BodyText"/>
        <w:spacing w:line="240" w:lineRule="auto" w:before="107"/>
        <w:ind w:right="1033"/>
        <w:jc w:val="left"/>
      </w:pPr>
      <w:r>
        <w:rPr/>
        <w:t>授予日为</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日，授予股份的上市日期为</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日。瑞华会计师事务所</w:t>
      </w:r>
    </w:p>
    <w:p>
      <w:pPr>
        <w:spacing w:line="345" w:lineRule="auto" w:before="109"/>
        <w:ind w:left="1616" w:right="1033" w:hanging="483"/>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日出具瑞华字</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01280001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号验资报告。 </w:t>
      </w:r>
      <w:r>
        <w:rPr>
          <w:rFonts w:ascii="宋体" w:hAnsi="宋体" w:cs="宋体" w:eastAsia="宋体" w:hint="default"/>
          <w:b/>
          <w:bCs/>
          <w:w w:val="95"/>
          <w:sz w:val="24"/>
          <w:szCs w:val="24"/>
        </w:rPr>
        <w:t>股份变动对最近一年和最近一期基本每股收益和稀释每股收益、归属于公司普通股股东</w:t>
      </w:r>
      <w:r>
        <w:rPr>
          <w:rFonts w:ascii="宋体" w:hAnsi="宋体" w:cs="宋体" w:eastAsia="宋体" w:hint="default"/>
          <w:sz w:val="24"/>
          <w:szCs w:val="24"/>
        </w:rPr>
      </w:r>
    </w:p>
    <w:p>
      <w:pPr>
        <w:pStyle w:val="Heading2"/>
        <w:spacing w:line="240" w:lineRule="auto" w:before="22"/>
        <w:ind w:left="1133" w:right="1033"/>
        <w:jc w:val="left"/>
        <w:rPr>
          <w:b w:val="0"/>
          <w:bCs w:val="0"/>
        </w:rPr>
      </w:pPr>
      <w:r>
        <w:rPr/>
        <w:t>的每股净资产等财务指标的影响</w:t>
      </w:r>
      <w:r>
        <w:rPr>
          <w:b w:val="0"/>
          <w:bCs w:val="0"/>
        </w:rPr>
      </w:r>
    </w:p>
    <w:p>
      <w:pPr>
        <w:pStyle w:val="BodyText"/>
        <w:spacing w:line="240" w:lineRule="auto" w:before="166"/>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6"/>
        <w:ind w:left="1614" w:right="1033"/>
        <w:jc w:val="left"/>
      </w:pPr>
      <w:r>
        <w:rPr/>
        <w:t>公司本次限制性股票授予后，对公司</w:t>
      </w:r>
      <w:r>
        <w:rPr>
          <w:spacing w:val="-7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spacing w:val="-3"/>
        </w:rPr>
        <w:t>年度每股收益、稀释每股收益、归属于公司普</w:t>
      </w:r>
    </w:p>
    <w:p>
      <w:pPr>
        <w:pStyle w:val="BodyText"/>
        <w:spacing w:line="240" w:lineRule="auto" w:before="107"/>
        <w:ind w:left="1134" w:right="1033"/>
        <w:jc w:val="left"/>
        <w:rPr>
          <w:rFonts w:ascii="Times New Roman" w:hAnsi="Times New Roman" w:cs="Times New Roman" w:eastAsia="Times New Roman" w:hint="default"/>
        </w:rPr>
      </w:pPr>
      <w:r>
        <w:rPr/>
        <w:t>通股股东的每股净资产无影响；</w:t>
      </w:r>
      <w:r>
        <w:rPr>
          <w:rFonts w:ascii="Times New Roman" w:hAnsi="Times New Roman" w:cs="Times New Roman" w:eastAsia="Times New Roman" w:hint="default"/>
        </w:rPr>
        <w:t>2017 </w:t>
      </w:r>
      <w:r>
        <w:rPr/>
        <w:t>年年度基本每股收益为</w:t>
      </w:r>
      <w:r>
        <w:rPr>
          <w:spacing w:val="-60"/>
        </w:rPr>
        <w:t> </w:t>
      </w:r>
      <w:r>
        <w:rPr>
          <w:rFonts w:ascii="Times New Roman" w:hAnsi="Times New Roman" w:cs="Times New Roman" w:eastAsia="Times New Roman" w:hint="default"/>
        </w:rPr>
        <w:t>0.21 </w:t>
      </w:r>
      <w:r>
        <w:rPr/>
        <w:t>元，稀释每股收益为</w:t>
      </w:r>
      <w:r>
        <w:rPr>
          <w:spacing w:val="-60"/>
        </w:rPr>
        <w:t> </w:t>
      </w:r>
      <w:r>
        <w:rPr>
          <w:rFonts w:ascii="Times New Roman" w:hAnsi="Times New Roman" w:cs="Times New Roman" w:eastAsia="Times New Roman" w:hint="default"/>
        </w:rPr>
        <w:t>0.21</w:t>
      </w:r>
    </w:p>
    <w:p>
      <w:pPr>
        <w:spacing w:line="345" w:lineRule="auto" w:before="109"/>
        <w:ind w:left="1616" w:right="1033" w:hanging="483"/>
        <w:jc w:val="left"/>
        <w:rPr>
          <w:rFonts w:ascii="宋体" w:hAnsi="宋体" w:cs="宋体" w:eastAsia="宋体" w:hint="default"/>
          <w:sz w:val="24"/>
          <w:szCs w:val="24"/>
        </w:rPr>
      </w:pPr>
      <w:r>
        <w:rPr>
          <w:rFonts w:ascii="宋体" w:hAnsi="宋体" w:cs="宋体" w:eastAsia="宋体" w:hint="default"/>
          <w:sz w:val="24"/>
          <w:szCs w:val="24"/>
        </w:rPr>
        <w:t>元，归属于公司普通股股东的每股净资产为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3.08 </w:t>
      </w:r>
      <w:r>
        <w:rPr>
          <w:rFonts w:ascii="宋体" w:hAnsi="宋体" w:cs="宋体" w:eastAsia="宋体" w:hint="default"/>
          <w:sz w:val="24"/>
          <w:szCs w:val="24"/>
        </w:rPr>
        <w:t>元。 </w:t>
      </w:r>
      <w:r>
        <w:rPr>
          <w:rFonts w:ascii="宋体" w:hAnsi="宋体" w:cs="宋体" w:eastAsia="宋体" w:hint="default"/>
          <w:b/>
          <w:bCs/>
          <w:w w:val="95"/>
          <w:sz w:val="24"/>
          <w:szCs w:val="24"/>
        </w:rPr>
        <w:t>公司认为必要或证券监管机构要求披露的其他内容</w:t>
      </w:r>
      <w:r>
        <w:rPr>
          <w:rFonts w:ascii="宋体" w:hAnsi="宋体" w:cs="宋体" w:eastAsia="宋体" w:hint="default"/>
          <w:sz w:val="24"/>
          <w:szCs w:val="24"/>
        </w:rPr>
      </w:r>
    </w:p>
    <w:p>
      <w:pPr>
        <w:spacing w:after="0" w:line="345" w:lineRule="auto"/>
        <w:jc w:val="left"/>
        <w:rPr>
          <w:rFonts w:ascii="宋体" w:hAnsi="宋体" w:cs="宋体" w:eastAsia="宋体" w:hint="default"/>
          <w:sz w:val="24"/>
          <w:szCs w:val="24"/>
        </w:rPr>
        <w:sectPr>
          <w:pgSz w:w="11910" w:h="16840"/>
          <w:pgMar w:header="877" w:footer="979" w:top="1100" w:bottom="1160" w:left="0" w:right="0"/>
        </w:sectPr>
      </w:pPr>
    </w:p>
    <w:p>
      <w:pPr>
        <w:spacing w:line="240" w:lineRule="auto" w:before="1"/>
        <w:rPr>
          <w:rFonts w:ascii="宋体" w:hAnsi="宋体" w:cs="宋体" w:eastAsia="宋体" w:hint="default"/>
          <w:b/>
          <w:bCs/>
          <w:sz w:val="28"/>
          <w:szCs w:val="28"/>
        </w:rPr>
      </w:pPr>
    </w:p>
    <w:p>
      <w:pPr>
        <w:pStyle w:val="BodyText"/>
        <w:spacing w:line="240" w:lineRule="auto"/>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979" w:top="1100" w:bottom="1160" w:left="0" w:right="0"/>
        </w:sectPr>
      </w:pPr>
    </w:p>
    <w:p>
      <w:pPr>
        <w:pStyle w:val="BodyText"/>
        <w:spacing w:line="240" w:lineRule="auto"/>
        <w:ind w:left="16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pict>
          <v:shape style="position:absolute;margin-left:124.160004pt;margin-top:61.203712pt;width:.480015pt;height:.66pt;mso-position-horizontal-relative:page;mso-position-vertical-relative:paragraph;z-index:31072" type="#_x0000_t75" stroked="false">
            <v:imagedata r:id="rId153" o:title=""/>
          </v:shape>
        </w:pict>
      </w:r>
      <w:r>
        <w:rPr/>
        <w:pict>
          <v:shape style="position:absolute;margin-left:193.460007pt;margin-top:61.203712pt;width:.480015pt;height:.66pt;mso-position-horizontal-relative:page;mso-position-vertical-relative:paragraph;z-index:31096" type="#_x0000_t75" stroked="false">
            <v:imagedata r:id="rId153" o:title=""/>
          </v:shape>
        </w:pict>
      </w:r>
      <w:r>
        <w:rPr/>
        <w:pict>
          <v:shape style="position:absolute;margin-left:262.839996pt;margin-top:61.203712pt;width:.480031pt;height:.66pt;mso-position-horizontal-relative:page;mso-position-vertical-relative:paragraph;z-index:31120" type="#_x0000_t75" stroked="false">
            <v:imagedata r:id="rId153" o:title=""/>
          </v:shape>
        </w:pict>
      </w:r>
      <w:r>
        <w:rPr/>
        <w:pict>
          <v:shape style="position:absolute;margin-left:332.199982pt;margin-top:61.203712pt;width:.48pt;height:.66pt;mso-position-horizontal-relative:page;mso-position-vertical-relative:paragraph;z-index:31144" type="#_x0000_t75" stroked="false">
            <v:imagedata r:id="rId153" o:title=""/>
          </v:shape>
        </w:pict>
      </w:r>
      <w:r>
        <w:rPr/>
        <w:pict>
          <v:shape style="position:absolute;margin-left:401.5pt;margin-top:61.203712pt;width:.480031pt;height:.66pt;mso-position-horizontal-relative:page;mso-position-vertical-relative:paragraph;z-index:31168" type="#_x0000_t75" stroked="false">
            <v:imagedata r:id="rId153" o:title=""/>
          </v:shape>
        </w:pict>
      </w:r>
      <w:r>
        <w:rPr/>
        <w:pict>
          <v:shape style="position:absolute;margin-left:470.820007pt;margin-top:61.203712pt;width:.48pt;height:.66pt;mso-position-horizontal-relative:page;mso-position-vertical-relative:paragraph;z-index:31192" type="#_x0000_t75" stroked="false">
            <v:imagedata r:id="rId153" o:title=""/>
          </v:shape>
        </w:pict>
      </w:r>
      <w:r>
        <w:rPr/>
        <w:pict>
          <v:shape style="position:absolute;margin-left:124.160004pt;margin-top:81.543648pt;width:.479946pt;height:.42pt;mso-position-horizontal-relative:page;mso-position-vertical-relative:paragraph;z-index:31216" type="#_x0000_t75" stroked="false">
            <v:imagedata r:id="rId153" o:title=""/>
          </v:shape>
        </w:pict>
      </w:r>
      <w:r>
        <w:rPr/>
        <w:pict>
          <v:shape style="position:absolute;margin-left:193.460007pt;margin-top:81.543648pt;width:.479946pt;height:.42pt;mso-position-horizontal-relative:page;mso-position-vertical-relative:paragraph;z-index:31240" type="#_x0000_t75" stroked="false">
            <v:imagedata r:id="rId153" o:title=""/>
          </v:shape>
        </w:pict>
      </w:r>
      <w:r>
        <w:rPr/>
        <w:pict>
          <v:shape style="position:absolute;margin-left:262.839996pt;margin-top:81.543648pt;width:.479961pt;height:.42pt;mso-position-horizontal-relative:page;mso-position-vertical-relative:paragraph;z-index:31264" type="#_x0000_t75" stroked="false">
            <v:imagedata r:id="rId153" o:title=""/>
          </v:shape>
        </w:pict>
      </w:r>
      <w:r>
        <w:rPr/>
        <w:pict>
          <v:shape style="position:absolute;margin-left:332.199982pt;margin-top:81.543648pt;width:.47993pt;height:.42pt;mso-position-horizontal-relative:page;mso-position-vertical-relative:paragraph;z-index:31288" type="#_x0000_t75" stroked="false">
            <v:imagedata r:id="rId153" o:title=""/>
          </v:shape>
        </w:pict>
      </w:r>
      <w:r>
        <w:rPr/>
        <w:pict>
          <v:shape style="position:absolute;margin-left:401.5pt;margin-top:81.543648pt;width:.479961pt;height:.42pt;mso-position-horizontal-relative:page;mso-position-vertical-relative:paragraph;z-index:31312" type="#_x0000_t75" stroked="false">
            <v:imagedata r:id="rId153" o:title=""/>
          </v:shape>
        </w:pict>
      </w:r>
      <w:r>
        <w:rPr/>
        <w:pict>
          <v:shape style="position:absolute;margin-left:470.820007pt;margin-top:81.543648pt;width:.47993pt;height:.42pt;mso-position-horizontal-relative:page;mso-position-vertical-relative:paragraph;z-index:31336" type="#_x0000_t75" stroked="false">
            <v:imagedata r:id="rId153" o:title=""/>
          </v:shape>
        </w:pict>
      </w:r>
      <w:r>
        <w:rPr/>
        <w:pict>
          <v:shape style="position:absolute;margin-left:124.160004pt;margin-top:101.6437pt;width:.480015pt;height:.42pt;mso-position-horizontal-relative:page;mso-position-vertical-relative:paragraph;z-index:31360" type="#_x0000_t75" stroked="false">
            <v:imagedata r:id="rId153" o:title=""/>
          </v:shape>
        </w:pict>
      </w:r>
      <w:r>
        <w:rPr/>
        <w:pict>
          <v:shape style="position:absolute;margin-left:193.460007pt;margin-top:101.6437pt;width:.480015pt;height:.42pt;mso-position-horizontal-relative:page;mso-position-vertical-relative:paragraph;z-index:31384" type="#_x0000_t75" stroked="false">
            <v:imagedata r:id="rId153" o:title=""/>
          </v:shape>
        </w:pict>
      </w:r>
      <w:r>
        <w:rPr/>
        <w:pict>
          <v:shape style="position:absolute;margin-left:262.839996pt;margin-top:101.6437pt;width:.480031pt;height:.42pt;mso-position-horizontal-relative:page;mso-position-vertical-relative:paragraph;z-index:31408" type="#_x0000_t75" stroked="false">
            <v:imagedata r:id="rId153" o:title=""/>
          </v:shape>
        </w:pict>
      </w:r>
      <w:r>
        <w:rPr/>
        <w:pict>
          <v:shape style="position:absolute;margin-left:332.199982pt;margin-top:101.6437pt;width:.48pt;height:.42pt;mso-position-horizontal-relative:page;mso-position-vertical-relative:paragraph;z-index:31432" type="#_x0000_t75" stroked="false">
            <v:imagedata r:id="rId153" o:title=""/>
          </v:shape>
        </w:pict>
      </w:r>
      <w:r>
        <w:rPr/>
        <w:pict>
          <v:shape style="position:absolute;margin-left:401.5pt;margin-top:101.6437pt;width:.480031pt;height:.42pt;mso-position-horizontal-relative:page;mso-position-vertical-relative:paragraph;z-index:31456" type="#_x0000_t75" stroked="false">
            <v:imagedata r:id="rId153" o:title=""/>
          </v:shape>
        </w:pict>
      </w:r>
      <w:r>
        <w:rPr/>
        <w:pict>
          <v:shape style="position:absolute;margin-left:470.820007pt;margin-top:101.6437pt;width:.48pt;height:.42pt;mso-position-horizontal-relative:page;mso-position-vertical-relative:paragraph;z-index:31480" type="#_x0000_t75" stroked="false">
            <v:imagedata r:id="rId153" o:title=""/>
          </v:shape>
        </w:pict>
      </w: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3452" w:space="4867"/>
            <w:col w:w="3591"/>
          </w:cols>
        </w:sectPr>
      </w:pPr>
    </w:p>
    <w:p>
      <w:pPr>
        <w:spacing w:line="240" w:lineRule="auto" w:before="12"/>
        <w:rPr>
          <w:rFonts w:ascii="宋体" w:hAnsi="宋体" w:cs="宋体" w:eastAsia="宋体" w:hint="default"/>
          <w:sz w:val="6"/>
          <w:szCs w:val="6"/>
        </w:rPr>
      </w:pPr>
      <w:r>
        <w:rPr/>
        <w:pict>
          <v:shape style="position:absolute;margin-left:124.160004pt;margin-top:276.859985pt;width:.480015pt;height:.42pt;mso-position-horizontal-relative:page;mso-position-vertical-relative:page;z-index:31504" type="#_x0000_t75" stroked="false">
            <v:imagedata r:id="rId153" o:title=""/>
          </v:shape>
        </w:pict>
      </w:r>
      <w:r>
        <w:rPr/>
        <w:pict>
          <v:shape style="position:absolute;margin-left:193.460007pt;margin-top:276.859985pt;width:.480015pt;height:.42pt;mso-position-horizontal-relative:page;mso-position-vertical-relative:page;z-index:31528" type="#_x0000_t75" stroked="false">
            <v:imagedata r:id="rId153" o:title=""/>
          </v:shape>
        </w:pict>
      </w:r>
      <w:r>
        <w:rPr/>
        <w:pict>
          <v:shape style="position:absolute;margin-left:262.839996pt;margin-top:276.859985pt;width:.480031pt;height:.42pt;mso-position-horizontal-relative:page;mso-position-vertical-relative:page;z-index:31552" type="#_x0000_t75" stroked="false">
            <v:imagedata r:id="rId153" o:title=""/>
          </v:shape>
        </w:pict>
      </w:r>
      <w:r>
        <w:rPr/>
        <w:pict>
          <v:shape style="position:absolute;margin-left:332.199982pt;margin-top:276.859985pt;width:.48pt;height:.42pt;mso-position-horizontal-relative:page;mso-position-vertical-relative:page;z-index:31576" type="#_x0000_t75" stroked="false">
            <v:imagedata r:id="rId153" o:title=""/>
          </v:shape>
        </w:pict>
      </w:r>
      <w:r>
        <w:rPr/>
        <w:pict>
          <v:shape style="position:absolute;margin-left:401.5pt;margin-top:276.859985pt;width:.480031pt;height:.42pt;mso-position-horizontal-relative:page;mso-position-vertical-relative:page;z-index:31600" type="#_x0000_t75" stroked="false">
            <v:imagedata r:id="rId153" o:title=""/>
          </v:shape>
        </w:pict>
      </w:r>
      <w:r>
        <w:rPr/>
        <w:pict>
          <v:shape style="position:absolute;margin-left:470.820007pt;margin-top:276.859985pt;width:.48pt;height:.42pt;mso-position-horizontal-relative:page;mso-position-vertical-relative:page;z-index:31624" type="#_x0000_t75" stroked="false">
            <v:imagedata r:id="rId153" o:title=""/>
          </v:shape>
        </w:pict>
      </w:r>
      <w:r>
        <w:rPr/>
        <w:pict>
          <v:shape style="position:absolute;margin-left:124.160004pt;margin-top:296.959991pt;width:.480015pt;height:.42pt;mso-position-horizontal-relative:page;mso-position-vertical-relative:page;z-index:31648" type="#_x0000_t75" stroked="false">
            <v:imagedata r:id="rId154" o:title=""/>
          </v:shape>
        </w:pict>
      </w:r>
      <w:r>
        <w:rPr/>
        <w:pict>
          <v:shape style="position:absolute;margin-left:193.460007pt;margin-top:296.959991pt;width:.480015pt;height:.42pt;mso-position-horizontal-relative:page;mso-position-vertical-relative:page;z-index:31672" type="#_x0000_t75" stroked="false">
            <v:imagedata r:id="rId154" o:title=""/>
          </v:shape>
        </w:pict>
      </w:r>
      <w:r>
        <w:rPr/>
        <w:pict>
          <v:shape style="position:absolute;margin-left:262.839996pt;margin-top:296.959991pt;width:.480031pt;height:.42pt;mso-position-horizontal-relative:page;mso-position-vertical-relative:page;z-index:31696" type="#_x0000_t75" stroked="false">
            <v:imagedata r:id="rId154" o:title=""/>
          </v:shape>
        </w:pict>
      </w:r>
      <w:r>
        <w:rPr/>
        <w:pict>
          <v:shape style="position:absolute;margin-left:332.199982pt;margin-top:296.959991pt;width:.48pt;height:.42pt;mso-position-horizontal-relative:page;mso-position-vertical-relative:page;z-index:31720" type="#_x0000_t75" stroked="false">
            <v:imagedata r:id="rId154" o:title=""/>
          </v:shape>
        </w:pict>
      </w:r>
      <w:r>
        <w:rPr/>
        <w:pict>
          <v:shape style="position:absolute;margin-left:401.5pt;margin-top:296.959991pt;width:.480031pt;height:.42pt;mso-position-horizontal-relative:page;mso-position-vertical-relative:page;z-index:31744" type="#_x0000_t75" stroked="false">
            <v:imagedata r:id="rId154" o:title=""/>
          </v:shape>
        </w:pict>
      </w:r>
      <w:r>
        <w:rPr/>
        <w:pict>
          <v:shape style="position:absolute;margin-left:470.820007pt;margin-top:296.959991pt;width:.48pt;height:.42pt;mso-position-horizontal-relative:page;mso-position-vertical-relative:page;z-index:31768" type="#_x0000_t75" stroked="false">
            <v:imagedata r:id="rId154" o:title=""/>
          </v:shape>
        </w:pict>
      </w:r>
      <w:r>
        <w:rPr/>
        <w:pict>
          <v:shape style="position:absolute;margin-left:124.160004pt;margin-top:332.420013pt;width:.480015pt;height:.66pt;mso-position-horizontal-relative:page;mso-position-vertical-relative:page;z-index:31792" type="#_x0000_t75" stroked="false">
            <v:imagedata r:id="rId155" o:title=""/>
          </v:shape>
        </w:pict>
      </w:r>
      <w:r>
        <w:rPr/>
        <w:pict>
          <v:shape style="position:absolute;margin-left:193.460007pt;margin-top:332.420013pt;width:.480015pt;height:.66pt;mso-position-horizontal-relative:page;mso-position-vertical-relative:page;z-index:31816" type="#_x0000_t75" stroked="false">
            <v:imagedata r:id="rId155" o:title=""/>
          </v:shape>
        </w:pict>
      </w:r>
      <w:r>
        <w:rPr/>
        <w:pict>
          <v:shape style="position:absolute;margin-left:262.839996pt;margin-top:332.420013pt;width:.480031pt;height:.66pt;mso-position-horizontal-relative:page;mso-position-vertical-relative:page;z-index:31840" type="#_x0000_t75" stroked="false">
            <v:imagedata r:id="rId155" o:title=""/>
          </v:shape>
        </w:pict>
      </w:r>
      <w:r>
        <w:rPr/>
        <w:pict>
          <v:shape style="position:absolute;margin-left:332.199982pt;margin-top:332.420013pt;width:.48pt;height:.66pt;mso-position-horizontal-relative:page;mso-position-vertical-relative:page;z-index:31864" type="#_x0000_t75" stroked="false">
            <v:imagedata r:id="rId155" o:title=""/>
          </v:shape>
        </w:pict>
      </w:r>
      <w:r>
        <w:rPr/>
        <w:pict>
          <v:shape style="position:absolute;margin-left:401.5pt;margin-top:332.420013pt;width:.480031pt;height:.66pt;mso-position-horizontal-relative:page;mso-position-vertical-relative:page;z-index:31888" type="#_x0000_t75" stroked="false">
            <v:imagedata r:id="rId155" o:title=""/>
          </v:shape>
        </w:pict>
      </w:r>
      <w:r>
        <w:rPr/>
        <w:pict>
          <v:shape style="position:absolute;margin-left:470.820007pt;margin-top:332.420013pt;width:.48pt;height:.66pt;mso-position-horizontal-relative:page;mso-position-vertical-relative:page;z-index:31912" type="#_x0000_t75" stroked="false">
            <v:imagedata r:id="rId155" o:title=""/>
          </v:shape>
        </w:pict>
      </w:r>
      <w:r>
        <w:rPr/>
        <w:pict>
          <v:shape style="position:absolute;margin-left:124.160004pt;margin-top:352.76001pt;width:.480015pt;height:.42pt;mso-position-horizontal-relative:page;mso-position-vertical-relative:page;z-index:31936" type="#_x0000_t75" stroked="false">
            <v:imagedata r:id="rId155" o:title=""/>
          </v:shape>
        </w:pict>
      </w:r>
      <w:r>
        <w:rPr/>
        <w:pict>
          <v:shape style="position:absolute;margin-left:193.460007pt;margin-top:352.76001pt;width:.480015pt;height:.42pt;mso-position-horizontal-relative:page;mso-position-vertical-relative:page;z-index:31960" type="#_x0000_t75" stroked="false">
            <v:imagedata r:id="rId155" o:title=""/>
          </v:shape>
        </w:pict>
      </w:r>
      <w:r>
        <w:rPr/>
        <w:pict>
          <v:shape style="position:absolute;margin-left:262.839996pt;margin-top:352.76001pt;width:.480031pt;height:.42pt;mso-position-horizontal-relative:page;mso-position-vertical-relative:page;z-index:31984" type="#_x0000_t75" stroked="false">
            <v:imagedata r:id="rId155" o:title=""/>
          </v:shape>
        </w:pict>
      </w:r>
      <w:r>
        <w:rPr/>
        <w:pict>
          <v:shape style="position:absolute;margin-left:332.199982pt;margin-top:352.76001pt;width:.48pt;height:.42pt;mso-position-horizontal-relative:page;mso-position-vertical-relative:page;z-index:32008" type="#_x0000_t75" stroked="false">
            <v:imagedata r:id="rId155" o:title=""/>
          </v:shape>
        </w:pict>
      </w:r>
      <w:r>
        <w:rPr/>
        <w:pict>
          <v:shape style="position:absolute;margin-left:401.5pt;margin-top:352.76001pt;width:.480031pt;height:.42pt;mso-position-horizontal-relative:page;mso-position-vertical-relative:page;z-index:32032" type="#_x0000_t75" stroked="false">
            <v:imagedata r:id="rId155" o:title=""/>
          </v:shape>
        </w:pict>
      </w:r>
      <w:r>
        <w:rPr/>
        <w:pict>
          <v:shape style="position:absolute;margin-left:470.820007pt;margin-top:352.76001pt;width:.48pt;height:.42pt;mso-position-horizontal-relative:page;mso-position-vertical-relative:page;z-index:32056" type="#_x0000_t75" stroked="false">
            <v:imagedata r:id="rId155" o:title=""/>
          </v:shape>
        </w:pict>
      </w:r>
      <w:r>
        <w:rPr/>
        <w:pict>
          <v:shape style="position:absolute;margin-left:124.160004pt;margin-top:372.859985pt;width:.47998pt;height:.42pt;mso-position-horizontal-relative:page;mso-position-vertical-relative:page;z-index:32080" type="#_x0000_t75" stroked="false">
            <v:imagedata r:id="rId155" o:title=""/>
          </v:shape>
        </w:pict>
      </w:r>
      <w:r>
        <w:rPr/>
        <w:pict>
          <v:shape style="position:absolute;margin-left:193.460007pt;margin-top:372.859985pt;width:.47998pt;height:.42pt;mso-position-horizontal-relative:page;mso-position-vertical-relative:page;z-index:32104" type="#_x0000_t75" stroked="false">
            <v:imagedata r:id="rId155" o:title=""/>
          </v:shape>
        </w:pict>
      </w:r>
      <w:r>
        <w:rPr/>
        <w:pict>
          <v:shape style="position:absolute;margin-left:262.839996pt;margin-top:372.859985pt;width:.479996pt;height:.42pt;mso-position-horizontal-relative:page;mso-position-vertical-relative:page;z-index:32128" type="#_x0000_t75" stroked="false">
            <v:imagedata r:id="rId155" o:title=""/>
          </v:shape>
        </w:pict>
      </w:r>
      <w:r>
        <w:rPr/>
        <w:pict>
          <v:shape style="position:absolute;margin-left:332.199982pt;margin-top:372.859985pt;width:.479965pt;height:.42pt;mso-position-horizontal-relative:page;mso-position-vertical-relative:page;z-index:32152" type="#_x0000_t75" stroked="false">
            <v:imagedata r:id="rId155" o:title=""/>
          </v:shape>
        </w:pict>
      </w:r>
      <w:r>
        <w:rPr/>
        <w:pict>
          <v:shape style="position:absolute;margin-left:401.5pt;margin-top:372.859985pt;width:.479996pt;height:.42pt;mso-position-horizontal-relative:page;mso-position-vertical-relative:page;z-index:32176" type="#_x0000_t75" stroked="false">
            <v:imagedata r:id="rId155" o:title=""/>
          </v:shape>
        </w:pict>
      </w:r>
      <w:r>
        <w:rPr/>
        <w:pict>
          <v:shape style="position:absolute;margin-left:470.820007pt;margin-top:372.859985pt;width:.479965pt;height:.42pt;mso-position-horizontal-relative:page;mso-position-vertical-relative:page;z-index:32200" type="#_x0000_t75" stroked="false">
            <v:imagedata r:id="rId155" o:title=""/>
          </v:shape>
        </w:pict>
      </w:r>
      <w:r>
        <w:rPr/>
        <w:pict>
          <v:shape style="position:absolute;margin-left:124.160004pt;margin-top:392.959991pt;width:.47998pt;height:.42pt;mso-position-horizontal-relative:page;mso-position-vertical-relative:page;z-index:32224" type="#_x0000_t75" stroked="false">
            <v:imagedata r:id="rId156" o:title=""/>
          </v:shape>
        </w:pict>
      </w:r>
      <w:r>
        <w:rPr/>
        <w:pict>
          <v:shape style="position:absolute;margin-left:193.460007pt;margin-top:392.959991pt;width:.47998pt;height:.42pt;mso-position-horizontal-relative:page;mso-position-vertical-relative:page;z-index:32248" type="#_x0000_t75" stroked="false">
            <v:imagedata r:id="rId156" o:title=""/>
          </v:shape>
        </w:pict>
      </w:r>
      <w:r>
        <w:rPr/>
        <w:pict>
          <v:shape style="position:absolute;margin-left:262.839996pt;margin-top:392.959991pt;width:.479996pt;height:.42pt;mso-position-horizontal-relative:page;mso-position-vertical-relative:page;z-index:32272" type="#_x0000_t75" stroked="false">
            <v:imagedata r:id="rId156" o:title=""/>
          </v:shape>
        </w:pict>
      </w:r>
      <w:r>
        <w:rPr/>
        <w:pict>
          <v:shape style="position:absolute;margin-left:332.199982pt;margin-top:392.959991pt;width:.479965pt;height:.42pt;mso-position-horizontal-relative:page;mso-position-vertical-relative:page;z-index:32296" type="#_x0000_t75" stroked="false">
            <v:imagedata r:id="rId156" o:title=""/>
          </v:shape>
        </w:pict>
      </w:r>
      <w:r>
        <w:rPr/>
        <w:pict>
          <v:shape style="position:absolute;margin-left:401.5pt;margin-top:392.959991pt;width:.479996pt;height:.42pt;mso-position-horizontal-relative:page;mso-position-vertical-relative:page;z-index:32320" type="#_x0000_t75" stroked="false">
            <v:imagedata r:id="rId156" o:title=""/>
          </v:shape>
        </w:pict>
      </w:r>
      <w:r>
        <w:rPr/>
        <w:pict>
          <v:shape style="position:absolute;margin-left:470.820007pt;margin-top:392.959991pt;width:.479965pt;height:.42pt;mso-position-horizontal-relative:page;mso-position-vertical-relative:page;z-index:32344" type="#_x0000_t75" stroked="false">
            <v:imagedata r:id="rId156" o:title=""/>
          </v:shape>
        </w:pict>
      </w:r>
      <w:r>
        <w:rPr/>
        <w:pict>
          <v:shape style="position:absolute;margin-left:124.160004pt;margin-top:475.47998pt;width:.480015pt;height:.42pt;mso-position-horizontal-relative:page;mso-position-vertical-relative:page;z-index:32368" type="#_x0000_t75" stroked="false">
            <v:imagedata r:id="rId156" o:title=""/>
          </v:shape>
        </w:pict>
      </w:r>
      <w:r>
        <w:rPr/>
        <w:pict>
          <v:shape style="position:absolute;margin-left:193.460007pt;margin-top:475.47998pt;width:.480015pt;height:.42pt;mso-position-horizontal-relative:page;mso-position-vertical-relative:page;z-index:32392" type="#_x0000_t75" stroked="false">
            <v:imagedata r:id="rId156" o:title=""/>
          </v:shape>
        </w:pict>
      </w:r>
      <w:r>
        <w:rPr/>
        <w:pict>
          <v:shape style="position:absolute;margin-left:262.839996pt;margin-top:475.47998pt;width:.480031pt;height:.42pt;mso-position-horizontal-relative:page;mso-position-vertical-relative:page;z-index:32416" type="#_x0000_t75" stroked="false">
            <v:imagedata r:id="rId156" o:title=""/>
          </v:shape>
        </w:pict>
      </w:r>
      <w:r>
        <w:rPr/>
        <w:pict>
          <v:shape style="position:absolute;margin-left:332.199982pt;margin-top:475.47998pt;width:.48pt;height:.42pt;mso-position-horizontal-relative:page;mso-position-vertical-relative:page;z-index:32440" type="#_x0000_t75" stroked="false">
            <v:imagedata r:id="rId156" o:title=""/>
          </v:shape>
        </w:pict>
      </w:r>
      <w:r>
        <w:rPr/>
        <w:pict>
          <v:shape style="position:absolute;margin-left:401.5pt;margin-top:475.47998pt;width:.480031pt;height:.42pt;mso-position-horizontal-relative:page;mso-position-vertical-relative:page;z-index:32464" type="#_x0000_t75" stroked="false">
            <v:imagedata r:id="rId156" o:title=""/>
          </v:shape>
        </w:pict>
      </w:r>
      <w:r>
        <w:rPr/>
        <w:pict>
          <v:shape style="position:absolute;margin-left:470.820007pt;margin-top:475.47998pt;width:.48pt;height:.42pt;mso-position-horizontal-relative:page;mso-position-vertical-relative:page;z-index:32488" type="#_x0000_t75" stroked="false">
            <v:imagedata r:id="rId156" o:title=""/>
          </v:shape>
        </w:pict>
      </w:r>
      <w:r>
        <w:rPr/>
        <w:pict>
          <v:shape style="position:absolute;margin-left:124.160004pt;margin-top:557.979919pt;width:.479946pt;height:.42pt;mso-position-horizontal-relative:page;mso-position-vertical-relative:page;z-index:32512" type="#_x0000_t75" stroked="false">
            <v:imagedata r:id="rId156" o:title=""/>
          </v:shape>
        </w:pict>
      </w:r>
      <w:r>
        <w:rPr/>
        <w:pict>
          <v:shape style="position:absolute;margin-left:193.460007pt;margin-top:557.979919pt;width:.479946pt;height:.42pt;mso-position-horizontal-relative:page;mso-position-vertical-relative:page;z-index:32536" type="#_x0000_t75" stroked="false">
            <v:imagedata r:id="rId156" o:title=""/>
          </v:shape>
        </w:pict>
      </w:r>
      <w:r>
        <w:rPr/>
        <w:pict>
          <v:shape style="position:absolute;margin-left:262.839996pt;margin-top:557.979919pt;width:.479961pt;height:.42pt;mso-position-horizontal-relative:page;mso-position-vertical-relative:page;z-index:32560" type="#_x0000_t75" stroked="false">
            <v:imagedata r:id="rId156" o:title=""/>
          </v:shape>
        </w:pict>
      </w:r>
      <w:r>
        <w:rPr/>
        <w:pict>
          <v:shape style="position:absolute;margin-left:332.199982pt;margin-top:557.979919pt;width:.47993pt;height:.42pt;mso-position-horizontal-relative:page;mso-position-vertical-relative:page;z-index:32584" type="#_x0000_t75" stroked="false">
            <v:imagedata r:id="rId156" o:title=""/>
          </v:shape>
        </w:pict>
      </w:r>
      <w:r>
        <w:rPr/>
        <w:pict>
          <v:shape style="position:absolute;margin-left:401.5pt;margin-top:557.979919pt;width:.479961pt;height:.42pt;mso-position-horizontal-relative:page;mso-position-vertical-relative:page;z-index:32608" type="#_x0000_t75" stroked="false">
            <v:imagedata r:id="rId156" o:title=""/>
          </v:shape>
        </w:pict>
      </w:r>
      <w:r>
        <w:rPr/>
        <w:pict>
          <v:shape style="position:absolute;margin-left:470.820007pt;margin-top:557.979919pt;width:.47993pt;height:.42pt;mso-position-horizontal-relative:page;mso-position-vertical-relative:page;z-index:32632" type="#_x0000_t75" stroked="false">
            <v:imagedata r:id="rId156" o:title=""/>
          </v:shape>
        </w:pict>
      </w:r>
    </w:p>
    <w:tbl>
      <w:tblPr>
        <w:tblW w:w="0" w:type="auto"/>
        <w:jc w:val="left"/>
        <w:tblInd w:w="1101" w:type="dxa"/>
        <w:tblLayout w:type="fixed"/>
        <w:tblCellMar>
          <w:top w:w="0" w:type="dxa"/>
          <w:left w:w="0" w:type="dxa"/>
          <w:bottom w:w="0" w:type="dxa"/>
          <w:right w:w="0" w:type="dxa"/>
        </w:tblCellMar>
        <w:tblLook w:val="01E0"/>
      </w:tblPr>
      <w:tblGrid>
        <w:gridCol w:w="1382"/>
        <w:gridCol w:w="1386"/>
        <w:gridCol w:w="1388"/>
        <w:gridCol w:w="1387"/>
        <w:gridCol w:w="1386"/>
        <w:gridCol w:w="1386"/>
        <w:gridCol w:w="1380"/>
      </w:tblGrid>
      <w:tr>
        <w:trPr>
          <w:trHeight w:val="714" w:hRule="exact"/>
        </w:trPr>
        <w:tc>
          <w:tcPr>
            <w:tcW w:w="13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right"/>
              <w:rPr>
                <w:rFonts w:ascii="宋体" w:hAnsi="宋体" w:cs="宋体" w:eastAsia="宋体" w:hint="default"/>
                <w:sz w:val="21"/>
                <w:szCs w:val="21"/>
              </w:rPr>
            </w:pPr>
            <w:r>
              <w:rPr>
                <w:rFonts w:ascii="宋体" w:hAnsi="宋体" w:cs="宋体" w:eastAsia="宋体" w:hint="default"/>
                <w:sz w:val="21"/>
                <w:szCs w:val="21"/>
              </w:rPr>
              <w:t>期初限售股数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8" w:right="57"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7" w:right="59" w:hanging="420"/>
              <w:jc w:val="left"/>
              <w:rPr>
                <w:rFonts w:ascii="宋体" w:hAnsi="宋体" w:cs="宋体" w:eastAsia="宋体" w:hint="default"/>
                <w:sz w:val="21"/>
                <w:szCs w:val="21"/>
              </w:rPr>
            </w:pPr>
            <w:r>
              <w:rPr>
                <w:rFonts w:ascii="宋体" w:hAnsi="宋体" w:cs="宋体" w:eastAsia="宋体" w:hint="default"/>
                <w:sz w:val="21"/>
                <w:szCs w:val="21"/>
              </w:rPr>
              <w:t>本期增加限售 股数</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579" w:right="59" w:hanging="526"/>
              <w:jc w:val="left"/>
              <w:rPr>
                <w:rFonts w:ascii="宋体" w:hAnsi="宋体" w:cs="宋体" w:eastAsia="宋体" w:hint="default"/>
                <w:sz w:val="21"/>
                <w:szCs w:val="21"/>
              </w:rPr>
            </w:pPr>
            <w:r>
              <w:rPr>
                <w:rFonts w:ascii="宋体" w:hAnsi="宋体" w:cs="宋体" w:eastAsia="宋体" w:hint="default"/>
                <w:sz w:val="21"/>
                <w:szCs w:val="21"/>
              </w:rPr>
              <w:t>拟解除限售日 期</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26,475,000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116,285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26,591,285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20,250,000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18,750,000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20,433,600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1,875,000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18,558,600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8,212,500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8,212,500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71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9,060,000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9,060,000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2"/>
              <w:jc w:val="left"/>
              <w:rPr>
                <w:rFonts w:ascii="宋体" w:hAnsi="宋体" w:cs="宋体" w:eastAsia="宋体" w:hint="default"/>
                <w:sz w:val="21"/>
                <w:szCs w:val="21"/>
              </w:rPr>
            </w:pPr>
            <w:r>
              <w:rPr>
                <w:rFonts w:ascii="宋体" w:hAnsi="宋体" w:cs="宋体" w:eastAsia="宋体" w:hint="default"/>
                <w:sz w:val="21"/>
                <w:szCs w:val="21"/>
              </w:rPr>
              <w:t>高管离任，锁 定到期</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9"/>
              <w:jc w:val="right"/>
              <w:rPr>
                <w:rFonts w:ascii="Times New Roman" w:hAnsi="Times New Roman" w:cs="Times New Roman" w:eastAsia="Times New Roman" w:hint="default"/>
                <w:sz w:val="21"/>
                <w:szCs w:val="21"/>
              </w:rPr>
            </w:pPr>
            <w:r>
              <w:rPr>
                <w:rFonts w:ascii="Times New Roman"/>
                <w:spacing w:val="-1"/>
                <w:sz w:val="21"/>
              </w:rPr>
              <w:t>2017-8-8</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6,771,000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5,721,000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7,490,550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6,740,550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112,500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208,500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79"/>
              <w:jc w:val="right"/>
              <w:rPr>
                <w:rFonts w:ascii="Times New Roman" w:hAnsi="Times New Roman" w:cs="Times New Roman" w:eastAsia="Times New Roman" w:hint="default"/>
                <w:sz w:val="21"/>
                <w:szCs w:val="21"/>
              </w:rPr>
            </w:pPr>
            <w:r>
              <w:rPr>
                <w:rFonts w:ascii="Times New Roman"/>
                <w:spacing w:val="-1"/>
                <w:sz w:val="21"/>
              </w:rPr>
              <w:t>2018-1-2</w:t>
            </w:r>
          </w:p>
        </w:tc>
      </w:tr>
      <w:tr>
        <w:trPr>
          <w:trHeight w:val="165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徐福轩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z w:val="21"/>
              </w:rPr>
              <w:t>28,814,378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pacing w:val="-1"/>
                <w:sz w:val="21"/>
              </w:rPr>
              <w:t>4,322,156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z w:val="21"/>
              </w:rPr>
              <w:t>24,492,222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股份限售承诺</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2018-12-10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解</w:t>
            </w:r>
          </w:p>
          <w:p>
            <w:pPr>
              <w:pStyle w:val="TableParagraph"/>
              <w:spacing w:line="256" w:lineRule="auto" w:before="21"/>
              <w:ind w:left="22" w:right="26"/>
              <w:jc w:val="left"/>
              <w:rPr>
                <w:rFonts w:ascii="Times New Roman" w:hAnsi="Times New Roman" w:cs="Times New Roman" w:eastAsia="Times New Roman" w:hint="default"/>
                <w:sz w:val="21"/>
                <w:szCs w:val="21"/>
              </w:rPr>
            </w:pP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15,847,908 </w:t>
            </w:r>
            <w:r>
              <w:rPr>
                <w:rFonts w:ascii="宋体" w:hAnsi="宋体" w:cs="宋体" w:eastAsia="宋体" w:hint="default"/>
                <w:spacing w:val="-7"/>
                <w:sz w:val="21"/>
                <w:szCs w:val="21"/>
              </w:rPr>
              <w:t>股；</w:t>
            </w:r>
            <w:r>
              <w:rPr>
                <w:rFonts w:ascii="Times New Roman" w:hAnsi="Times New Roman" w:cs="Times New Roman" w:eastAsia="Times New Roman" w:hint="default"/>
                <w:spacing w:val="-7"/>
                <w:sz w:val="21"/>
                <w:szCs w:val="21"/>
              </w:rPr>
              <w:t>2019-12-10</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49"/>
                <w:sz w:val="21"/>
                <w:szCs w:val="21"/>
              </w:rPr>
            </w:r>
            <w:r>
              <w:rPr>
                <w:rFonts w:ascii="宋体" w:hAnsi="宋体" w:cs="宋体" w:eastAsia="宋体" w:hint="default"/>
                <w:sz w:val="21"/>
                <w:szCs w:val="21"/>
              </w:rPr>
              <w:t>解限</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8,644,314</w:t>
            </w:r>
          </w:p>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165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傅多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29,980,088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pacing w:val="-1"/>
                <w:sz w:val="21"/>
              </w:rPr>
              <w:t>4,497,014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1"/>
              <w:jc w:val="right"/>
              <w:rPr>
                <w:rFonts w:ascii="Times New Roman" w:hAnsi="Times New Roman" w:cs="Times New Roman" w:eastAsia="Times New Roman" w:hint="default"/>
                <w:sz w:val="21"/>
                <w:szCs w:val="21"/>
              </w:rPr>
            </w:pPr>
            <w:r>
              <w:rPr>
                <w:rFonts w:ascii="Times New Roman"/>
                <w:sz w:val="21"/>
              </w:rPr>
              <w:t>25,483,074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股份限售承诺</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2018-12-10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解</w:t>
            </w:r>
          </w:p>
          <w:p>
            <w:pPr>
              <w:pStyle w:val="TableParagraph"/>
              <w:spacing w:line="256" w:lineRule="auto" w:before="21"/>
              <w:ind w:left="22" w:right="26"/>
              <w:jc w:val="left"/>
              <w:rPr>
                <w:rFonts w:ascii="Times New Roman" w:hAnsi="Times New Roman" w:cs="Times New Roman" w:eastAsia="Times New Roman" w:hint="default"/>
                <w:sz w:val="21"/>
                <w:szCs w:val="21"/>
              </w:rPr>
            </w:pP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16,489,048 </w:t>
            </w:r>
            <w:r>
              <w:rPr>
                <w:rFonts w:ascii="宋体" w:hAnsi="宋体" w:cs="宋体" w:eastAsia="宋体" w:hint="default"/>
                <w:spacing w:val="-7"/>
                <w:sz w:val="21"/>
                <w:szCs w:val="21"/>
              </w:rPr>
              <w:t>股；</w:t>
            </w:r>
            <w:r>
              <w:rPr>
                <w:rFonts w:ascii="Times New Roman" w:hAnsi="Times New Roman" w:cs="Times New Roman" w:eastAsia="Times New Roman" w:hint="default"/>
                <w:spacing w:val="-7"/>
                <w:sz w:val="21"/>
                <w:szCs w:val="21"/>
              </w:rPr>
              <w:t>2019-12-10</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49"/>
                <w:sz w:val="21"/>
                <w:szCs w:val="21"/>
              </w:rPr>
            </w:r>
            <w:r>
              <w:rPr>
                <w:rFonts w:ascii="宋体" w:hAnsi="宋体" w:cs="宋体" w:eastAsia="宋体" w:hint="default"/>
                <w:sz w:val="21"/>
                <w:szCs w:val="21"/>
              </w:rPr>
              <w:t>解限</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8,994,026</w:t>
            </w:r>
          </w:p>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133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64"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年限制性 股票激励计划 </w:t>
            </w:r>
            <w:r>
              <w:rPr>
                <w:rFonts w:ascii="Times New Roman" w:hAnsi="Times New Roman" w:cs="Times New Roman" w:eastAsia="Times New Roman" w:hint="default"/>
                <w:sz w:val="21"/>
                <w:szCs w:val="21"/>
              </w:rPr>
              <w:t>174 </w:t>
            </w:r>
            <w:r>
              <w:rPr>
                <w:rFonts w:ascii="宋体" w:hAnsi="宋体" w:cs="宋体" w:eastAsia="宋体" w:hint="default"/>
                <w:sz w:val="21"/>
                <w:szCs w:val="21"/>
              </w:rPr>
              <w:t>名激励对 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6,285,000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6,285,000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66" w:lineRule="auto"/>
              <w:ind w:left="22" w:right="29"/>
              <w:jc w:val="both"/>
              <w:rPr>
                <w:rFonts w:ascii="宋体" w:hAnsi="宋体" w:cs="宋体" w:eastAsia="宋体" w:hint="default"/>
                <w:sz w:val="21"/>
                <w:szCs w:val="21"/>
              </w:rPr>
            </w:pPr>
            <w:r>
              <w:rPr>
                <w:rFonts w:ascii="宋体" w:hAnsi="宋体" w:cs="宋体" w:eastAsia="宋体" w:hint="default"/>
                <w:sz w:val="21"/>
                <w:szCs w:val="21"/>
              </w:rPr>
              <w:t>参照</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年限</w:t>
            </w:r>
            <w:r>
              <w:rPr>
                <w:rFonts w:ascii="宋体" w:hAnsi="宋体" w:cs="宋体" w:eastAsia="宋体" w:hint="default"/>
                <w:spacing w:val="-2"/>
                <w:sz w:val="21"/>
                <w:szCs w:val="21"/>
              </w:rPr>
              <w:t> </w:t>
            </w:r>
            <w:r>
              <w:rPr>
                <w:rFonts w:ascii="宋体" w:hAnsi="宋体" w:cs="宋体" w:eastAsia="宋体" w:hint="default"/>
                <w:sz w:val="21"/>
                <w:szCs w:val="21"/>
              </w:rPr>
              <w:t>制性股票激励</w:t>
            </w:r>
            <w:r>
              <w:rPr>
                <w:rFonts w:ascii="宋体" w:hAnsi="宋体" w:cs="宋体" w:eastAsia="宋体" w:hint="default"/>
                <w:sz w:val="21"/>
                <w:szCs w:val="21"/>
              </w:rPr>
              <w:t> 计划管理</w:t>
            </w:r>
          </w:p>
        </w:tc>
      </w:tr>
      <w:tr>
        <w:trPr>
          <w:trHeight w:val="402" w:hRule="exact"/>
        </w:trPr>
        <w:tc>
          <w:tcPr>
            <w:tcW w:w="13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149,370,616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23,054,170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14,726,285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141,042,731</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61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24.160004pt;margin-top:-32.624363pt;width:.480015pt;height:.18pt;mso-position-horizontal-relative:page;mso-position-vertical-relative:paragraph;z-index:32656" type="#_x0000_t75" stroked="false">
            <v:imagedata r:id="rId156" o:title=""/>
          </v:shape>
        </w:pict>
      </w:r>
      <w:r>
        <w:rPr/>
        <w:pict>
          <v:shape style="position:absolute;margin-left:193.460007pt;margin-top:-32.624363pt;width:.480015pt;height:.18pt;mso-position-horizontal-relative:page;mso-position-vertical-relative:paragraph;z-index:32680" type="#_x0000_t75" stroked="false">
            <v:imagedata r:id="rId156" o:title=""/>
          </v:shape>
        </w:pict>
      </w:r>
      <w:r>
        <w:rPr/>
        <w:pict>
          <v:shape style="position:absolute;margin-left:262.839996pt;margin-top:-32.624363pt;width:.48003pt;height:.18pt;mso-position-horizontal-relative:page;mso-position-vertical-relative:paragraph;z-index:32704" type="#_x0000_t75" stroked="false">
            <v:imagedata r:id="rId156" o:title=""/>
          </v:shape>
        </w:pict>
      </w:r>
      <w:r>
        <w:rPr/>
        <w:pict>
          <v:shape style="position:absolute;margin-left:332.199982pt;margin-top:-32.624363pt;width:.48pt;height:.18pt;mso-position-horizontal-relative:page;mso-position-vertical-relative:paragraph;z-index:32728" type="#_x0000_t75" stroked="false">
            <v:imagedata r:id="rId156" o:title=""/>
          </v:shape>
        </w:pict>
      </w:r>
      <w:r>
        <w:rPr/>
        <w:pict>
          <v:shape style="position:absolute;margin-left:401.5pt;margin-top:-32.624363pt;width:.48003pt;height:.18pt;mso-position-horizontal-relative:page;mso-position-vertical-relative:paragraph;z-index:32752" type="#_x0000_t75" stroked="false">
            <v:imagedata r:id="rId156" o:title=""/>
          </v:shape>
        </w:pict>
      </w:r>
      <w:r>
        <w:rPr/>
        <w:pict>
          <v:shape style="position:absolute;margin-left:470.820007pt;margin-top:-32.624363pt;width:.48pt;height:.18pt;mso-position-horizontal-relative:page;mso-position-vertical-relative:paragraph;z-index:32776" type="#_x0000_t75" stroked="false">
            <v:imagedata r:id="rId156" o:title=""/>
          </v:shape>
        </w:pict>
      </w:r>
      <w:r>
        <w:rPr/>
        <w:pict>
          <v:shape style="position:absolute;margin-left:124.160004pt;margin-top:-12.764422pt;width:.479946pt;height:.42pt;mso-position-horizontal-relative:page;mso-position-vertical-relative:paragraph;z-index:32800" type="#_x0000_t75" stroked="false">
            <v:imagedata r:id="rId157" o:title=""/>
          </v:shape>
        </w:pict>
      </w:r>
      <w:r>
        <w:rPr/>
        <w:pict>
          <v:shape style="position:absolute;margin-left:193.460007pt;margin-top:-12.764422pt;width:.479946pt;height:.42pt;mso-position-horizontal-relative:page;mso-position-vertical-relative:paragraph;z-index:32824" type="#_x0000_t75" stroked="false">
            <v:imagedata r:id="rId157" o:title=""/>
          </v:shape>
        </w:pict>
      </w:r>
      <w:r>
        <w:rPr/>
        <w:pict>
          <v:shape style="position:absolute;margin-left:262.839996pt;margin-top:-12.764422pt;width:.479961pt;height:.42pt;mso-position-horizontal-relative:page;mso-position-vertical-relative:paragraph;z-index:32848" type="#_x0000_t75" stroked="false">
            <v:imagedata r:id="rId157" o:title=""/>
          </v:shape>
        </w:pict>
      </w:r>
      <w:r>
        <w:rPr/>
        <w:pict>
          <v:shape style="position:absolute;margin-left:332.199982pt;margin-top:-12.764422pt;width:.47993pt;height:.42pt;mso-position-horizontal-relative:page;mso-position-vertical-relative:paragraph;z-index:32872" type="#_x0000_t75" stroked="false">
            <v:imagedata r:id="rId157" o:title=""/>
          </v:shape>
        </w:pict>
      </w:r>
      <w:r>
        <w:rPr/>
        <w:pict>
          <v:shape style="position:absolute;margin-left:401.5pt;margin-top:-12.764422pt;width:.479961pt;height:.42pt;mso-position-horizontal-relative:page;mso-position-vertical-relative:paragraph;z-index:32896" type="#_x0000_t75" stroked="false">
            <v:imagedata r:id="rId157" o:title=""/>
          </v:shape>
        </w:pict>
      </w:r>
      <w:r>
        <w:rPr/>
        <w:pict>
          <v:shape style="position:absolute;margin-left:470.820007pt;margin-top:-12.764422pt;width:.47993pt;height:.42pt;mso-position-horizontal-relative:page;mso-position-vertical-relative:paragraph;z-index:32920" type="#_x0000_t75" stroked="false">
            <v:imagedata r:id="rId157" o:title=""/>
          </v:shape>
        </w:pict>
      </w:r>
      <w:bookmarkStart w:name="二、证券发行与上市情况" w:id="110"/>
      <w:bookmarkEnd w:id="110"/>
      <w:r>
        <w:rPr>
          <w:b w:val="0"/>
          <w:bCs w:val="0"/>
        </w:rPr>
      </w:r>
      <w:r>
        <w:rPr/>
        <w:t>二、证券发行与上市情况</w:t>
      </w:r>
      <w:r>
        <w:rPr>
          <w:b w:val="0"/>
          <w:bCs w:val="0"/>
        </w:rPr>
      </w:r>
    </w:p>
    <w:p>
      <w:pPr>
        <w:spacing w:line="240" w:lineRule="auto" w:before="12"/>
        <w:rPr>
          <w:rFonts w:ascii="宋体" w:hAnsi="宋体" w:cs="宋体" w:eastAsia="宋体" w:hint="default"/>
          <w:b/>
          <w:bCs/>
          <w:sz w:val="20"/>
          <w:szCs w:val="20"/>
        </w:rPr>
      </w:pPr>
    </w:p>
    <w:p>
      <w:pPr>
        <w:pStyle w:val="Heading2"/>
        <w:spacing w:line="240" w:lineRule="auto" w:before="26"/>
        <w:ind w:left="1133" w:right="1033"/>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4"/>
          <w:szCs w:val="24"/>
        </w:rPr>
      </w:pPr>
      <w:r>
        <w:rPr/>
        <w:pict>
          <v:shape style="position:absolute;margin-left:126.559998pt;margin-top:107.039948pt;width:.479971pt;height:.66pt;mso-position-horizontal-relative:page;mso-position-vertical-relative:page;z-index:32944" type="#_x0000_t75" stroked="false">
            <v:imagedata r:id="rId157" o:title=""/>
          </v:shape>
        </w:pict>
      </w:r>
      <w:r>
        <w:rPr/>
        <w:pict>
          <v:shape style="position:absolute;margin-left:192.080002pt;margin-top:107.039948pt;width:.479971pt;height:.66pt;mso-position-horizontal-relative:page;mso-position-vertical-relative:page;z-index:32968" type="#_x0000_t75" stroked="false">
            <v:imagedata r:id="rId157" o:title=""/>
          </v:shape>
        </w:pict>
      </w:r>
      <w:r>
        <w:rPr/>
        <w:pict>
          <v:shape style="position:absolute;margin-left:257.740021pt;margin-top:107.039948pt;width:.479986pt;height:.66pt;mso-position-horizontal-relative:page;mso-position-vertical-relative:page;z-index:32992" type="#_x0000_t75" stroked="false">
            <v:imagedata r:id="rId157" o:title=""/>
          </v:shape>
        </w:pict>
      </w:r>
      <w:r>
        <w:rPr/>
        <w:pict>
          <v:shape style="position:absolute;margin-left:323.380005pt;margin-top:107.039948pt;width:.479956pt;height:.66pt;mso-position-horizontal-relative:page;mso-position-vertical-relative:page;z-index:33016" type="#_x0000_t75" stroked="false">
            <v:imagedata r:id="rId157" o:title=""/>
          </v:shape>
        </w:pict>
      </w:r>
      <w:r>
        <w:rPr/>
        <w:pict>
          <v:shape style="position:absolute;margin-left:389.079987pt;margin-top:107.039948pt;width:.479986pt;height:.66pt;mso-position-horizontal-relative:page;mso-position-vertical-relative:page;z-index:33040" type="#_x0000_t75" stroked="false">
            <v:imagedata r:id="rId157" o:title=""/>
          </v:shape>
        </w:pict>
      </w:r>
      <w:r>
        <w:rPr/>
        <w:pict>
          <v:shape style="position:absolute;margin-left:454.740021pt;margin-top:107.039948pt;width:.479986pt;height:.66pt;mso-position-horizontal-relative:page;mso-position-vertical-relative:page;z-index:33064" type="#_x0000_t75" stroked="false">
            <v:imagedata r:id="rId157" o:title=""/>
          </v:shape>
        </w:pict>
      </w:r>
    </w:p>
    <w:tbl>
      <w:tblPr>
        <w:tblW w:w="0" w:type="auto"/>
        <w:jc w:val="left"/>
        <w:tblInd w:w="1101" w:type="dxa"/>
        <w:tblLayout w:type="fixed"/>
        <w:tblCellMar>
          <w:top w:w="0" w:type="dxa"/>
          <w:left w:w="0" w:type="dxa"/>
          <w:bottom w:w="0" w:type="dxa"/>
          <w:right w:w="0" w:type="dxa"/>
        </w:tblCellMar>
        <w:tblLook w:val="01E0"/>
      </w:tblPr>
      <w:tblGrid>
        <w:gridCol w:w="1430"/>
        <w:gridCol w:w="1310"/>
        <w:gridCol w:w="1313"/>
        <w:gridCol w:w="1313"/>
        <w:gridCol w:w="1314"/>
        <w:gridCol w:w="1313"/>
        <w:gridCol w:w="1702"/>
      </w:tblGrid>
      <w:tr>
        <w:trPr>
          <w:trHeight w:val="714" w:hRule="exact"/>
        </w:trPr>
        <w:tc>
          <w:tcPr>
            <w:tcW w:w="14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93" w:right="78" w:hanging="210"/>
              <w:jc w:val="left"/>
              <w:rPr>
                <w:rFonts w:ascii="宋体" w:hAnsi="宋体" w:cs="宋体" w:eastAsia="宋体" w:hint="default"/>
                <w:sz w:val="21"/>
                <w:szCs w:val="21"/>
              </w:rPr>
            </w:pPr>
            <w:r>
              <w:rPr>
                <w:rFonts w:ascii="宋体" w:hAnsi="宋体" w:cs="宋体" w:eastAsia="宋体" w:hint="default"/>
                <w:sz w:val="21"/>
                <w:szCs w:val="21"/>
              </w:rPr>
              <w:t>股票及其衍生 证券名称</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6" w:right="22" w:hanging="314"/>
              <w:jc w:val="left"/>
              <w:rPr>
                <w:rFonts w:ascii="宋体" w:hAnsi="宋体" w:cs="宋体" w:eastAsia="宋体" w:hint="default"/>
                <w:sz w:val="21"/>
                <w:szCs w:val="21"/>
              </w:rPr>
            </w:pPr>
            <w:r>
              <w:rPr>
                <w:rFonts w:ascii="宋体" w:hAnsi="宋体" w:cs="宋体" w:eastAsia="宋体" w:hint="default"/>
                <w:sz w:val="21"/>
                <w:szCs w:val="21"/>
              </w:rPr>
              <w:t>发行价格（或 利率）</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6" w:right="125" w:hanging="211"/>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7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2" w:hRule="exact"/>
        </w:trPr>
        <w:tc>
          <w:tcPr>
            <w:tcW w:w="9695" w:type="dxa"/>
            <w:gridSpan w:val="7"/>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1031"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66" w:lineRule="auto" w:before="26"/>
              <w:ind w:left="27" w:right="20"/>
              <w:jc w:val="left"/>
              <w:rPr>
                <w:rFonts w:ascii="宋体" w:hAnsi="宋体" w:cs="宋体" w:eastAsia="宋体" w:hint="default"/>
                <w:sz w:val="21"/>
                <w:szCs w:val="21"/>
              </w:rPr>
            </w:pPr>
            <w:r>
              <w:rPr>
                <w:rFonts w:ascii="宋体" w:hAnsi="宋体" w:cs="宋体" w:eastAsia="宋体" w:hint="default"/>
                <w:spacing w:val="-11"/>
                <w:sz w:val="21"/>
                <w:szCs w:val="21"/>
              </w:rPr>
              <w:t>中元股份（</w:t>
            </w:r>
            <w:r>
              <w:rPr>
                <w:rFonts w:ascii="Times New Roman" w:hAnsi="Times New Roman" w:cs="Times New Roman" w:eastAsia="Times New Roman" w:hint="default"/>
                <w:spacing w:val="-11"/>
                <w:sz w:val="21"/>
                <w:szCs w:val="21"/>
              </w:rPr>
              <w:t>2017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年股权激励限 制性股票）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5.69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40" w:right="0"/>
              <w:jc w:val="left"/>
              <w:rPr>
                <w:rFonts w:ascii="Times New Roman" w:hAnsi="Times New Roman" w:cs="Times New Roman" w:eastAsia="Times New Roman" w:hint="default"/>
                <w:sz w:val="21"/>
                <w:szCs w:val="21"/>
              </w:rPr>
            </w:pPr>
            <w:r>
              <w:rPr>
                <w:rFonts w:ascii="Times New Roman"/>
                <w:sz w:val="21"/>
              </w:rPr>
              <w:t>6,285,000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tc>
      </w:tr>
      <w:tr>
        <w:trPr>
          <w:trHeight w:val="397" w:hRule="exact"/>
        </w:trPr>
        <w:tc>
          <w:tcPr>
            <w:tcW w:w="9695"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可转换公司债券、分离交易的可转换公司债券、公司债类</w:t>
            </w:r>
          </w:p>
        </w:tc>
      </w:tr>
      <w:tr>
        <w:trPr>
          <w:trHeight w:val="402" w:hRule="exact"/>
        </w:trPr>
        <w:tc>
          <w:tcPr>
            <w:tcW w:w="9695"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其他衍生证券类</w:t>
            </w:r>
          </w:p>
        </w:tc>
      </w:tr>
    </w:tbl>
    <w:p>
      <w:pPr>
        <w:spacing w:line="240" w:lineRule="auto" w:before="8"/>
        <w:rPr>
          <w:rFonts w:ascii="宋体" w:hAnsi="宋体" w:cs="宋体" w:eastAsia="宋体" w:hint="default"/>
          <w:sz w:val="6"/>
          <w:szCs w:val="6"/>
        </w:rPr>
      </w:pPr>
    </w:p>
    <w:p>
      <w:pPr>
        <w:pStyle w:val="Heading2"/>
        <w:spacing w:line="240" w:lineRule="auto" w:before="26"/>
        <w:ind w:left="1616" w:right="1033"/>
        <w:jc w:val="left"/>
        <w:rPr>
          <w:b w:val="0"/>
          <w:bCs w:val="0"/>
        </w:rPr>
      </w:pPr>
      <w:r>
        <w:rPr/>
        <w:pict>
          <v:shape style="position:absolute;margin-left:126.559998pt;margin-top:-45.884342pt;width:.480015pt;height:.9pt;mso-position-horizontal-relative:page;mso-position-vertical-relative:paragraph;z-index:33088" type="#_x0000_t75" stroked="false">
            <v:imagedata r:id="rId146" o:title=""/>
          </v:shape>
        </w:pict>
      </w:r>
      <w:r>
        <w:rPr/>
        <w:pict>
          <v:shape style="position:absolute;margin-left:192.080002pt;margin-top:-45.884342pt;width:.480015pt;height:.9pt;mso-position-horizontal-relative:page;mso-position-vertical-relative:paragraph;z-index:33112" type="#_x0000_t75" stroked="false">
            <v:imagedata r:id="rId146" o:title=""/>
          </v:shape>
        </w:pict>
      </w:r>
      <w:r>
        <w:rPr/>
        <w:pict>
          <v:shape style="position:absolute;margin-left:257.740021pt;margin-top:-45.884342pt;width:.480031pt;height:.9pt;mso-position-horizontal-relative:page;mso-position-vertical-relative:paragraph;z-index:33136" type="#_x0000_t75" stroked="false">
            <v:imagedata r:id="rId146" o:title=""/>
          </v:shape>
        </w:pict>
      </w:r>
      <w:r>
        <w:rPr/>
        <w:pict>
          <v:shape style="position:absolute;margin-left:323.380005pt;margin-top:-45.884342pt;width:.48pt;height:.9pt;mso-position-horizontal-relative:page;mso-position-vertical-relative:paragraph;z-index:33160" type="#_x0000_t75" stroked="false">
            <v:imagedata r:id="rId146" o:title=""/>
          </v:shape>
        </w:pict>
      </w:r>
      <w:r>
        <w:rPr/>
        <w:pict>
          <v:shape style="position:absolute;margin-left:389.079987pt;margin-top:-45.884342pt;width:.480031pt;height:.9pt;mso-position-horizontal-relative:page;mso-position-vertical-relative:paragraph;z-index:33184" type="#_x0000_t75" stroked="false">
            <v:imagedata r:id="rId146" o:title=""/>
          </v:shape>
        </w:pict>
      </w:r>
      <w:r>
        <w:rPr/>
        <w:pict>
          <v:shape style="position:absolute;margin-left:454.740021pt;margin-top:-45.884342pt;width:.480031pt;height:.9pt;mso-position-horizontal-relative:page;mso-position-vertical-relative:paragraph;z-index:33208" type="#_x0000_t75" stroked="false">
            <v:imagedata r:id="rId146" o:title=""/>
          </v:shape>
        </w:pict>
      </w:r>
      <w:r>
        <w:rPr/>
        <w:t>报告期内证券发行（不含优先股）情况的说明</w:t>
      </w:r>
      <w:r>
        <w:rPr>
          <w:b w:val="0"/>
          <w:bCs w:val="0"/>
        </w:rPr>
      </w:r>
    </w:p>
    <w:p>
      <w:pPr>
        <w:pStyle w:val="BodyText"/>
        <w:spacing w:line="240" w:lineRule="auto" w:before="166"/>
        <w:ind w:left="1613"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t>日，公司分别召开第三届董事会第十七次（临时）会议、第三届监事会</w:t>
      </w:r>
    </w:p>
    <w:p>
      <w:pPr>
        <w:pStyle w:val="BodyText"/>
        <w:spacing w:line="319" w:lineRule="auto" w:before="107"/>
        <w:ind w:right="1131"/>
        <w:jc w:val="both"/>
      </w:pPr>
      <w:r>
        <w:rPr/>
        <w:t>第十四次（临时）会议审议通过了《关于审议</w:t>
      </w:r>
      <w:r>
        <w:rPr>
          <w:rFonts w:ascii="Times New Roman" w:hAnsi="Times New Roman" w:cs="Times New Roman" w:eastAsia="Times New Roman" w:hint="default"/>
        </w:rPr>
        <w:t>&lt;</w:t>
      </w:r>
      <w:r>
        <w:rPr/>
        <w:t>武汉中元华电科技股份有限公司</w:t>
      </w:r>
      <w:r>
        <w:rPr>
          <w:spacing w:val="-60"/>
        </w:rPr>
        <w:t> </w:t>
      </w:r>
      <w:r>
        <w:rPr>
          <w:rFonts w:ascii="Times New Roman" w:hAnsi="Times New Roman" w:cs="Times New Roman" w:eastAsia="Times New Roman" w:hint="default"/>
        </w:rPr>
        <w:t>2017 </w:t>
      </w:r>
      <w:r>
        <w:rPr/>
        <w:t>年限制 </w:t>
      </w:r>
      <w:r>
        <w:rPr>
          <w:spacing w:val="-3"/>
        </w:rPr>
        <w:t>性股票激励计划（草案）</w:t>
      </w:r>
      <w:r>
        <w:rPr>
          <w:rFonts w:ascii="Times New Roman" w:hAnsi="Times New Roman" w:cs="Times New Roman" w:eastAsia="Times New Roman" w:hint="default"/>
          <w:spacing w:val="-3"/>
        </w:rPr>
        <w:t>&gt;</w:t>
      </w:r>
      <w:r>
        <w:rPr>
          <w:spacing w:val="-3"/>
        </w:rPr>
        <w:t>及其摘要的议案》等相关议案。公司独立董事就本次股权激励计划</w:t>
      </w:r>
      <w:r>
        <w:rPr>
          <w:spacing w:val="-95"/>
        </w:rPr>
        <w:t> </w:t>
      </w:r>
      <w:r>
        <w:rPr>
          <w:spacing w:val="-95"/>
        </w:rPr>
      </w:r>
      <w:r>
        <w:rPr/>
        <w:t>发表了独立意见。</w:t>
      </w:r>
    </w:p>
    <w:p>
      <w:pPr>
        <w:pStyle w:val="BodyText"/>
        <w:spacing w:line="326" w:lineRule="auto" w:before="85"/>
        <w:ind w:right="1213" w:firstLine="480"/>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日，公司召开</w:t>
      </w:r>
      <w:r>
        <w:rPr>
          <w:spacing w:val="-60"/>
        </w:rPr>
        <w:t> </w:t>
      </w:r>
      <w:r>
        <w:rPr>
          <w:rFonts w:ascii="Times New Roman" w:hAnsi="Times New Roman" w:cs="Times New Roman" w:eastAsia="Times New Roman" w:hint="default"/>
        </w:rPr>
        <w:t>2017 </w:t>
      </w:r>
      <w:r>
        <w:rPr/>
        <w:t>年第一次临时股东大会，审议通过了</w:t>
      </w:r>
      <w:r>
        <w:rPr>
          <w:spacing w:val="-60"/>
        </w:rPr>
        <w:t> </w:t>
      </w:r>
      <w:r>
        <w:rPr>
          <w:rFonts w:ascii="Times New Roman" w:hAnsi="Times New Roman" w:cs="Times New Roman" w:eastAsia="Times New Roman" w:hint="default"/>
        </w:rPr>
        <w:t>2017 </w:t>
      </w:r>
      <w:r>
        <w:rPr/>
        <w:t>年限制性 股票激励计划并授权董事会确定限制性股票授予日及办理授予限制性股票所必须的全部事 宜。</w:t>
      </w:r>
    </w:p>
    <w:p>
      <w:pPr>
        <w:pStyle w:val="BodyText"/>
        <w:spacing w:line="240" w:lineRule="auto" w:before="78"/>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日，公司第三届董事会第二十次（临时）会议及第三届监事会第十七次</w:t>
      </w:r>
    </w:p>
    <w:p>
      <w:pPr>
        <w:pStyle w:val="BodyText"/>
        <w:spacing w:line="316" w:lineRule="auto" w:before="108"/>
        <w:ind w:right="1130"/>
        <w:jc w:val="both"/>
        <w:rPr>
          <w:rFonts w:ascii="Times New Roman" w:hAnsi="Times New Roman" w:cs="Times New Roman" w:eastAsia="Times New Roman" w:hint="default"/>
        </w:rPr>
      </w:pPr>
      <w:r>
        <w:rPr/>
        <w:t>（临时</w:t>
      </w:r>
      <w:r>
        <w:rPr>
          <w:spacing w:val="-18"/>
        </w:rPr>
        <w:t>）</w:t>
      </w:r>
      <w:r>
        <w:rPr/>
        <w:t>会议审议通</w:t>
      </w:r>
      <w:r>
        <w:rPr>
          <w:spacing w:val="-18"/>
        </w:rPr>
        <w:t>过</w:t>
      </w:r>
      <w:r>
        <w:rPr/>
        <w:t>《关于对</w:t>
      </w:r>
      <w:r>
        <w:rPr>
          <w:rFonts w:ascii="Times New Roman" w:hAnsi="Times New Roman" w:cs="Times New Roman" w:eastAsia="Times New Roman" w:hint="default"/>
        </w:rPr>
        <w:t>&lt;2017 </w:t>
      </w:r>
      <w:r>
        <w:rPr/>
        <w:t>年限制性股票激励计划</w:t>
      </w:r>
      <w:r>
        <w:rPr>
          <w:rFonts w:ascii="Times New Roman" w:hAnsi="Times New Roman" w:cs="Times New Roman" w:eastAsia="Times New Roman" w:hint="default"/>
        </w:rPr>
        <w:t>&gt;</w:t>
      </w:r>
      <w:r>
        <w:rPr/>
        <w:t>进行调整的议案</w:t>
      </w:r>
      <w:r>
        <w:rPr>
          <w:spacing w:val="-120"/>
        </w:rPr>
        <w:t>》</w:t>
      </w:r>
      <w:r>
        <w:rPr>
          <w:spacing w:val="-138"/>
        </w:rPr>
        <w:t>、</w:t>
      </w:r>
      <w:r>
        <w:rPr/>
        <w:t>《关于向激</w:t>
      </w:r>
      <w:r>
        <w:rPr/>
        <w:t> 励对象授予限制性股票的议案</w:t>
      </w:r>
      <w:r>
        <w:rPr>
          <w:spacing w:val="-120"/>
        </w:rPr>
        <w:t>》</w:t>
      </w:r>
      <w:r>
        <w:rPr>
          <w:spacing w:val="-22"/>
        </w:rPr>
        <w:t>，</w:t>
      </w:r>
      <w:r>
        <w:rPr/>
        <w:t>同意激励计划首次授予的激励对象人数由</w:t>
      </w:r>
      <w:r>
        <w:rPr>
          <w:spacing w:val="-59"/>
        </w:rPr>
        <w:t> </w:t>
      </w:r>
      <w:r>
        <w:rPr>
          <w:rFonts w:ascii="Times New Roman" w:hAnsi="Times New Roman" w:cs="Times New Roman" w:eastAsia="Times New Roman" w:hint="default"/>
        </w:rPr>
        <w:t>184 </w:t>
      </w:r>
      <w:r>
        <w:rPr/>
        <w:t>名调整为</w:t>
      </w:r>
      <w:r>
        <w:rPr>
          <w:spacing w:val="-60"/>
        </w:rPr>
        <w:t> </w:t>
      </w:r>
      <w:r>
        <w:rPr>
          <w:rFonts w:ascii="Times New Roman" w:hAnsi="Times New Roman" w:cs="Times New Roman" w:eastAsia="Times New Roman" w:hint="default"/>
        </w:rPr>
        <w:t>174</w:t>
      </w:r>
    </w:p>
    <w:p>
      <w:pPr>
        <w:pStyle w:val="BodyText"/>
        <w:spacing w:line="319" w:lineRule="auto" w:before="23"/>
        <w:ind w:left="1134" w:right="1130"/>
        <w:jc w:val="both"/>
      </w:pPr>
      <w:r>
        <w:rPr>
          <w:spacing w:val="-7"/>
        </w:rPr>
        <w:t>名、首次授予的限制性股票由</w:t>
      </w:r>
      <w:r>
        <w:rPr>
          <w:spacing w:val="-60"/>
        </w:rPr>
        <w:t> </w:t>
      </w:r>
      <w:r>
        <w:rPr>
          <w:rFonts w:ascii="Times New Roman" w:hAnsi="Times New Roman" w:cs="Times New Roman" w:eastAsia="Times New Roman" w:hint="default"/>
        </w:rPr>
        <w:t>650.00 </w:t>
      </w:r>
      <w:r>
        <w:rPr/>
        <w:t>万股调整为</w:t>
      </w:r>
      <w:r>
        <w:rPr>
          <w:spacing w:val="-60"/>
        </w:rPr>
        <w:t> </w:t>
      </w:r>
      <w:r>
        <w:rPr>
          <w:rFonts w:ascii="Times New Roman" w:hAnsi="Times New Roman" w:cs="Times New Roman" w:eastAsia="Times New Roman" w:hint="default"/>
        </w:rPr>
        <w:t>628.50 </w:t>
      </w:r>
      <w:r>
        <w:rPr/>
        <w:t>万股并确定</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日为本次 激励计划的首次授予日。公司独立董事就会议议案发表了独立意见。</w:t>
      </w:r>
    </w:p>
    <w:p>
      <w:pPr>
        <w:pStyle w:val="BodyText"/>
        <w:spacing w:line="240" w:lineRule="auto" w:before="86"/>
        <w:ind w:left="1614"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日，公司完成</w:t>
      </w:r>
      <w:r>
        <w:rPr>
          <w:spacing w:val="-60"/>
        </w:rPr>
        <w:t> </w:t>
      </w:r>
      <w:r>
        <w:rPr>
          <w:rFonts w:ascii="Times New Roman" w:hAnsi="Times New Roman" w:cs="Times New Roman" w:eastAsia="Times New Roman" w:hint="default"/>
        </w:rPr>
        <w:t>2017 </w:t>
      </w:r>
      <w:r>
        <w:rPr/>
        <w:t>年限制性股票激励计划首次授予登记工作。</w:t>
      </w:r>
    </w:p>
    <w:p>
      <w:pPr>
        <w:spacing w:line="240" w:lineRule="auto" w:before="10"/>
        <w:rPr>
          <w:rFonts w:ascii="宋体" w:hAnsi="宋体" w:cs="宋体" w:eastAsia="宋体" w:hint="default"/>
          <w:sz w:val="22"/>
          <w:szCs w:val="22"/>
        </w:rPr>
      </w:pPr>
    </w:p>
    <w:p>
      <w:pPr>
        <w:pStyle w:val="Heading2"/>
        <w:spacing w:line="240" w:lineRule="auto"/>
        <w:ind w:left="1133" w:right="0"/>
        <w:jc w:val="both"/>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47"/>
        <w:ind w:left="1614" w:right="0"/>
        <w:jc w:val="left"/>
      </w:pPr>
      <w:r>
        <w:rPr>
          <w:spacing w:val="-3"/>
        </w:rPr>
        <w:t>股份变动情况详见本章节</w:t>
      </w:r>
      <w:r>
        <w:rPr>
          <w:rFonts w:ascii="Times New Roman" w:hAnsi="Times New Roman" w:cs="Times New Roman" w:eastAsia="Times New Roman" w:hint="default"/>
          <w:spacing w:val="-3"/>
        </w:rPr>
        <w:t>“</w:t>
      </w:r>
      <w:r>
        <w:rPr>
          <w:spacing w:val="-3"/>
        </w:rPr>
        <w:t>一、股份变动情况</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“1</w:t>
      </w:r>
      <w:r>
        <w:rPr>
          <w:spacing w:val="-3"/>
        </w:rPr>
        <w:t>、股份变动情况</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w:t>
      </w:r>
      <w:r>
        <w:rPr>
          <w:spacing w:val="-3"/>
        </w:rPr>
        <w:t>股份变动的原因</w:t>
      </w:r>
      <w:r>
        <w:rPr>
          <w:rFonts w:ascii="Times New Roman" w:hAnsi="Times New Roman" w:cs="Times New Roman" w:eastAsia="Times New Roman" w:hint="default"/>
          <w:spacing w:val="-3"/>
        </w:rPr>
        <w:t>”</w:t>
      </w:r>
      <w:r>
        <w:rPr>
          <w:spacing w:val="-3"/>
        </w:rPr>
        <w:t>。</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r>
        <w:rPr/>
        <w:pict>
          <v:shape style="position:absolute;margin-left:120.259995pt;margin-top:263.720001pt;width:.480015pt;height:.9pt;mso-position-horizontal-relative:page;mso-position-vertical-relative:page;z-index:33256" type="#_x0000_t75" stroked="false">
            <v:imagedata r:id="rId146" o:title=""/>
          </v:shape>
        </w:pict>
      </w:r>
      <w:r>
        <w:rPr/>
        <w:pict>
          <v:shape style="position:absolute;margin-left:155.960007pt;margin-top:263.720001pt;width:.480015pt;height:.9pt;mso-position-horizontal-relative:page;mso-position-vertical-relative:page;z-index:33280" type="#_x0000_t75" stroked="false">
            <v:imagedata r:id="rId146" o:title=""/>
          </v:shape>
        </w:pict>
      </w:r>
      <w:r>
        <w:rPr/>
        <w:pict>
          <v:shape style="position:absolute;margin-left:292.779999pt;margin-top:263.720001pt;width:.480031pt;height:.9pt;mso-position-horizontal-relative:page;mso-position-vertical-relative:page;z-index:33304" type="#_x0000_t75" stroked="false">
            <v:imagedata r:id="rId146" o:title=""/>
          </v:shape>
        </w:pict>
      </w:r>
      <w:r>
        <w:rPr/>
        <w:pict>
          <v:shape style="position:absolute;margin-left:425.820007pt;margin-top:263.720001pt;width:.48pt;height:.9pt;mso-position-horizontal-relative:page;mso-position-vertical-relative:page;z-index:33328" type="#_x0000_t75" stroked="false">
            <v:imagedata r:id="rId146" o:title=""/>
          </v:shape>
        </w:pict>
      </w:r>
      <w:r>
        <w:rPr/>
        <w:pict>
          <v:shape style="position:absolute;margin-left:412.679993pt;margin-top:304.399933pt;width:.479982pt;height:.9pt;mso-position-horizontal-relative:page;mso-position-vertical-relative:page;z-index:33352" type="#_x0000_t75" stroked="false">
            <v:imagedata r:id="rId67" o:title=""/>
          </v:shape>
        </w:pict>
      </w:r>
      <w:r>
        <w:rPr/>
        <w:pict>
          <v:shape style="position:absolute;margin-left:125.660004pt;margin-top:351.379974pt;width:.480015pt;height:.24pt;mso-position-horizontal-relative:page;mso-position-vertical-relative:page;z-index:33376" type="#_x0000_t75" stroked="false">
            <v:imagedata r:id="rId158" o:title=""/>
          </v:shape>
        </w:pict>
      </w:r>
      <w:r>
        <w:rPr/>
        <w:pict>
          <v:shape style="position:absolute;margin-left:312.579987pt;margin-top:351.379974pt;width:.480031pt;height:.24pt;mso-position-horizontal-relative:page;mso-position-vertical-relative:page;z-index:33400" type="#_x0000_t75" stroked="false">
            <v:imagedata r:id="rId158" o:title=""/>
          </v:shape>
        </w:pict>
      </w:r>
      <w:r>
        <w:rPr/>
        <w:pict>
          <v:shape style="position:absolute;margin-left:362.619995pt;margin-top:351.379974pt;width:.480031pt;height:.24pt;mso-position-horizontal-relative:page;mso-position-vertical-relative:page;z-index:33424" type="#_x0000_t75" stroked="false">
            <v:imagedata r:id="rId158" o:title=""/>
          </v:shape>
        </w:pict>
      </w:r>
      <w:r>
        <w:rPr/>
        <w:pict>
          <v:shape style="position:absolute;margin-left:125.660004pt;margin-top:371.299988pt;width:.47998pt;height:.42pt;mso-position-horizontal-relative:page;mso-position-vertical-relative:page;z-index:33448" type="#_x0000_t75" stroked="false">
            <v:imagedata r:id="rId159" o:title=""/>
          </v:shape>
        </w:pict>
      </w:r>
      <w:r>
        <w:rPr/>
        <w:pict>
          <v:shape style="position:absolute;margin-left:312.579987pt;margin-top:371.299988pt;width:.479996pt;height:.42pt;mso-position-horizontal-relative:page;mso-position-vertical-relative:page;z-index:33472" type="#_x0000_t75" stroked="false">
            <v:imagedata r:id="rId159" o:title=""/>
          </v:shape>
        </w:pict>
      </w:r>
      <w:r>
        <w:rPr/>
        <w:pict>
          <v:shape style="position:absolute;margin-left:362.619995pt;margin-top:371.299988pt;width:.479996pt;height:.42pt;mso-position-horizontal-relative:page;mso-position-vertical-relative:page;z-index:33496" type="#_x0000_t75" stroked="false">
            <v:imagedata r:id="rId159" o:title=""/>
          </v:shape>
        </w:pict>
      </w:r>
      <w:r>
        <w:rPr/>
        <w:pict>
          <v:shape style="position:absolute;margin-left:125.660004pt;margin-top:391.399963pt;width:.47998pt;height:.42pt;mso-position-horizontal-relative:page;mso-position-vertical-relative:page;z-index:33520" type="#_x0000_t75" stroked="false">
            <v:imagedata r:id="rId159" o:title=""/>
          </v:shape>
        </w:pict>
      </w:r>
      <w:r>
        <w:rPr/>
        <w:pict>
          <v:shape style="position:absolute;margin-left:312.579987pt;margin-top:391.399963pt;width:.479996pt;height:.42pt;mso-position-horizontal-relative:page;mso-position-vertical-relative:page;z-index:33544" type="#_x0000_t75" stroked="false">
            <v:imagedata r:id="rId159" o:title=""/>
          </v:shape>
        </w:pict>
      </w:r>
      <w:r>
        <w:rPr/>
        <w:pict>
          <v:shape style="position:absolute;margin-left:362.619995pt;margin-top:391.399963pt;width:.479996pt;height:.42pt;mso-position-horizontal-relative:page;mso-position-vertical-relative:page;z-index:33568" type="#_x0000_t75" stroked="false">
            <v:imagedata r:id="rId159" o:title=""/>
          </v:shape>
        </w:pict>
      </w:r>
      <w:r>
        <w:rPr/>
        <w:pict>
          <v:shape style="position:absolute;margin-left:125.660004pt;margin-top:411.499969pt;width:.47998pt;height:.42pt;mso-position-horizontal-relative:page;mso-position-vertical-relative:page;z-index:33592" type="#_x0000_t75" stroked="false">
            <v:imagedata r:id="rId159" o:title=""/>
          </v:shape>
        </w:pict>
      </w:r>
      <w:r>
        <w:rPr/>
        <w:pict>
          <v:shape style="position:absolute;margin-left:312.579987pt;margin-top:411.499969pt;width:.479996pt;height:.42pt;mso-position-horizontal-relative:page;mso-position-vertical-relative:page;z-index:33616" type="#_x0000_t75" stroked="false">
            <v:imagedata r:id="rId159" o:title=""/>
          </v:shape>
        </w:pict>
      </w:r>
      <w:r>
        <w:rPr/>
        <w:pict>
          <v:shape style="position:absolute;margin-left:362.619995pt;margin-top:411.499969pt;width:.479996pt;height:.42pt;mso-position-horizontal-relative:page;mso-position-vertical-relative:page;z-index:33640" type="#_x0000_t75" stroked="false">
            <v:imagedata r:id="rId159" o:title=""/>
          </v:shape>
        </w:pict>
      </w:r>
      <w:r>
        <w:rPr/>
        <w:pict>
          <v:shape style="position:absolute;margin-left:125.660004pt;margin-top:431.619965pt;width:.47998pt;height:.42pt;mso-position-horizontal-relative:page;mso-position-vertical-relative:page;z-index:33664" type="#_x0000_t75" stroked="false">
            <v:imagedata r:id="rId159" o:title=""/>
          </v:shape>
        </w:pict>
      </w:r>
      <w:r>
        <w:rPr/>
        <w:pict>
          <v:shape style="position:absolute;margin-left:312.579987pt;margin-top:431.619965pt;width:.479996pt;height:.42pt;mso-position-horizontal-relative:page;mso-position-vertical-relative:page;z-index:33688" type="#_x0000_t75" stroked="false">
            <v:imagedata r:id="rId159" o:title=""/>
          </v:shape>
        </w:pict>
      </w:r>
      <w:r>
        <w:rPr/>
        <w:pict>
          <v:shape style="position:absolute;margin-left:362.619995pt;margin-top:431.619965pt;width:.479996pt;height:.42pt;mso-position-horizontal-relative:page;mso-position-vertical-relative:page;z-index:33712" type="#_x0000_t75" stroked="false">
            <v:imagedata r:id="rId159" o:title=""/>
          </v:shape>
        </w:pict>
      </w:r>
      <w:r>
        <w:rPr/>
        <w:pict>
          <v:shape style="position:absolute;margin-left:125.660004pt;margin-top:451.719971pt;width:.47998pt;height:.42pt;mso-position-horizontal-relative:page;mso-position-vertical-relative:page;z-index:33736" type="#_x0000_t75" stroked="false">
            <v:imagedata r:id="rId159" o:title=""/>
          </v:shape>
        </w:pict>
      </w:r>
      <w:r>
        <w:rPr/>
        <w:pict>
          <v:shape style="position:absolute;margin-left:312.579987pt;margin-top:451.719971pt;width:.479996pt;height:.42pt;mso-position-horizontal-relative:page;mso-position-vertical-relative:page;z-index:33760" type="#_x0000_t75" stroked="false">
            <v:imagedata r:id="rId159" o:title=""/>
          </v:shape>
        </w:pict>
      </w:r>
      <w:r>
        <w:rPr/>
        <w:pict>
          <v:shape style="position:absolute;margin-left:362.619995pt;margin-top:451.719971pt;width:.479996pt;height:.42pt;mso-position-horizontal-relative:page;mso-position-vertical-relative:page;z-index:33784" type="#_x0000_t75" stroked="false">
            <v:imagedata r:id="rId159" o:title=""/>
          </v:shape>
        </w:pict>
      </w:r>
      <w:r>
        <w:rPr/>
        <w:pict>
          <v:shape style="position:absolute;margin-left:125.660004pt;margin-top:471.820007pt;width:.480015pt;height:.42pt;mso-position-horizontal-relative:page;mso-position-vertical-relative:page;z-index:33808" type="#_x0000_t75" stroked="false">
            <v:imagedata r:id="rId159" o:title=""/>
          </v:shape>
        </w:pict>
      </w:r>
      <w:r>
        <w:rPr/>
        <w:pict>
          <v:shape style="position:absolute;margin-left:312.579987pt;margin-top:471.820007pt;width:.480031pt;height:.42pt;mso-position-horizontal-relative:page;mso-position-vertical-relative:page;z-index:33832" type="#_x0000_t75" stroked="false">
            <v:imagedata r:id="rId159" o:title=""/>
          </v:shape>
        </w:pict>
      </w:r>
      <w:r>
        <w:rPr/>
        <w:pict>
          <v:shape style="position:absolute;margin-left:362.619995pt;margin-top:471.820007pt;width:.480031pt;height:.42pt;mso-position-horizontal-relative:page;mso-position-vertical-relative:page;z-index:33856" type="#_x0000_t75" stroked="false">
            <v:imagedata r:id="rId159" o:title=""/>
          </v:shape>
        </w:pict>
      </w:r>
      <w:r>
        <w:rPr/>
        <w:pict>
          <v:shape style="position:absolute;margin-left:125.660004pt;margin-top:522.640015pt;width:.480015pt;height:.9pt;mso-position-horizontal-relative:page;mso-position-vertical-relative:page;z-index:33880" type="#_x0000_t75" stroked="false">
            <v:imagedata r:id="rId146" o:title=""/>
          </v:shape>
        </w:pict>
      </w:r>
      <w:r>
        <w:rPr/>
        <w:pict>
          <v:shape style="position:absolute;margin-left:312.579987pt;margin-top:522.640015pt;width:.480031pt;height:.9pt;mso-position-horizontal-relative:page;mso-position-vertical-relative:page;z-index:33904" type="#_x0000_t75" stroked="false">
            <v:imagedata r:id="rId146" o:title=""/>
          </v:shape>
        </w:pict>
      </w:r>
      <w:r>
        <w:rPr/>
        <w:pict>
          <v:shape style="position:absolute;margin-left:362.619995pt;margin-top:522.640015pt;width:.480031pt;height:.9pt;mso-position-horizontal-relative:page;mso-position-vertical-relative:page;z-index:33928" type="#_x0000_t75" stroked="false">
            <v:imagedata r:id="rId146" o:title=""/>
          </v:shape>
        </w:pict>
      </w:r>
      <w:r>
        <w:rPr/>
        <w:pict>
          <v:shape style="position:absolute;margin-left:125.660004pt;margin-top:543.219971pt;width:.479946pt;height:.42pt;mso-position-horizontal-relative:page;mso-position-vertical-relative:page;z-index:33952" type="#_x0000_t75" stroked="false">
            <v:imagedata r:id="rId159" o:title=""/>
          </v:shape>
        </w:pict>
      </w:r>
      <w:r>
        <w:rPr/>
        <w:pict>
          <v:shape style="position:absolute;margin-left:312.579987pt;margin-top:543.219971pt;width:.479961pt;height:.42pt;mso-position-horizontal-relative:page;mso-position-vertical-relative:page;z-index:33976" type="#_x0000_t75" stroked="false">
            <v:imagedata r:id="rId159" o:title=""/>
          </v:shape>
        </w:pict>
      </w:r>
      <w:r>
        <w:rPr/>
        <w:pict>
          <v:shape style="position:absolute;margin-left:362.619995pt;margin-top:543.219971pt;width:.479961pt;height:.42pt;mso-position-horizontal-relative:page;mso-position-vertical-relative:page;z-index:34000" type="#_x0000_t75" stroked="false">
            <v:imagedata r:id="rId159" o:title=""/>
          </v:shape>
        </w:pict>
      </w:r>
      <w:r>
        <w:rPr/>
        <w:pict>
          <v:shape style="position:absolute;margin-left:125.660004pt;margin-top:563.320007pt;width:.480015pt;height:.42pt;mso-position-horizontal-relative:page;mso-position-vertical-relative:page;z-index:34024" type="#_x0000_t75" stroked="false">
            <v:imagedata r:id="rId159" o:title=""/>
          </v:shape>
        </w:pict>
      </w:r>
      <w:r>
        <w:rPr/>
        <w:pict>
          <v:shape style="position:absolute;margin-left:312.579987pt;margin-top:563.320007pt;width:.480031pt;height:.42pt;mso-position-horizontal-relative:page;mso-position-vertical-relative:page;z-index:34048" type="#_x0000_t75" stroked="false">
            <v:imagedata r:id="rId159" o:title=""/>
          </v:shape>
        </w:pict>
      </w:r>
      <w:r>
        <w:rPr/>
        <w:pict>
          <v:shape style="position:absolute;margin-left:362.619995pt;margin-top:563.320007pt;width:.480031pt;height:.42pt;mso-position-horizontal-relative:page;mso-position-vertical-relative:page;z-index:34072" type="#_x0000_t75" stroked="false">
            <v:imagedata r:id="rId159" o:title=""/>
          </v:shape>
        </w:pict>
      </w:r>
      <w:r>
        <w:rPr/>
        <w:pict>
          <v:shape style="position:absolute;margin-left:125.660004pt;margin-top:583.419922pt;width:.479946pt;height:.42pt;mso-position-horizontal-relative:page;mso-position-vertical-relative:page;z-index:34096" type="#_x0000_t75" stroked="false">
            <v:imagedata r:id="rId159" o:title=""/>
          </v:shape>
        </w:pict>
      </w:r>
      <w:r>
        <w:rPr/>
        <w:pict>
          <v:shape style="position:absolute;margin-left:312.579987pt;margin-top:583.419922pt;width:.479961pt;height:.42pt;mso-position-horizontal-relative:page;mso-position-vertical-relative:page;z-index:34120" type="#_x0000_t75" stroked="false">
            <v:imagedata r:id="rId159" o:title=""/>
          </v:shape>
        </w:pict>
      </w:r>
      <w:r>
        <w:rPr/>
        <w:pict>
          <v:shape style="position:absolute;margin-left:362.619995pt;margin-top:583.419922pt;width:.479961pt;height:.42pt;mso-position-horizontal-relative:page;mso-position-vertical-relative:page;z-index:34144" type="#_x0000_t75" stroked="false">
            <v:imagedata r:id="rId159" o:title=""/>
          </v:shape>
        </w:pict>
      </w:r>
      <w:r>
        <w:rPr/>
        <w:pict>
          <v:shape style="position:absolute;margin-left:412.679993pt;margin-top:706.140015pt;width:.480022pt;height:.9pt;mso-position-horizontal-relative:page;mso-position-vertical-relative:page;z-index:34168" type="#_x0000_t75" stroked="false">
            <v:imagedata r:id="rId67" o:title=""/>
          </v:shape>
        </w:pict>
      </w:r>
    </w:p>
    <w:p>
      <w:pPr>
        <w:pStyle w:val="Heading2"/>
        <w:spacing w:line="240" w:lineRule="auto" w:before="26"/>
        <w:ind w:left="1133" w:right="1033"/>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group style="position:absolute;margin-left:367.839996pt;margin-top:86.913673pt;width:58pt;height:46.8pt;mso-position-horizontal-relative:page;mso-position-vertical-relative:paragraph;z-index:-1502824" coordorigin="7357,1738" coordsize="1160,936">
            <v:group style="position:absolute;left:7366;top:1738;width:1150;height:936" coordorigin="7366,1738" coordsize="1150,936">
              <v:shape style="position:absolute;left:7366;top:1738;width:1150;height:936" coordorigin="7366,1738" coordsize="1150,936" path="m7366,2674l8516,2674,8516,1738,7366,1738,7366,2674xe" filled="true" fillcolor="#ffffff" stroked="false">
                <v:path arrowok="t"/>
                <v:fill type="solid"/>
              </v:shape>
              <v:shape style="position:absolute;left:7357;top:2656;width:10;height:18" type="#_x0000_t75" stroked="false">
                <v:imagedata r:id="rId146" o:title=""/>
              </v:shape>
            </v:group>
            <w10:wrap type="none"/>
          </v:group>
        </w:pict>
      </w:r>
      <w:r>
        <w:rPr>
          <w:rFonts w:ascii="宋体" w:hAnsi="宋体" w:cs="宋体" w:eastAsia="宋体" w:hint="default"/>
          <w:sz w:val="21"/>
          <w:szCs w:val="21"/>
        </w:rPr>
        <w:t>单位：股</w:t>
      </w:r>
    </w:p>
    <w:p>
      <w:pPr>
        <w:spacing w:line="240" w:lineRule="auto" w:before="12"/>
        <w:rPr>
          <w:rFonts w:ascii="宋体" w:hAnsi="宋体" w:cs="宋体" w:eastAsia="宋体" w:hint="default"/>
          <w:sz w:val="6"/>
          <w:szCs w:val="6"/>
        </w:rPr>
      </w:pPr>
    </w:p>
    <w:tbl>
      <w:tblPr>
        <w:tblW w:w="0" w:type="auto"/>
        <w:jc w:val="left"/>
        <w:tblInd w:w="1115" w:type="dxa"/>
        <w:tblLayout w:type="fixed"/>
        <w:tblCellMar>
          <w:top w:w="0" w:type="dxa"/>
          <w:left w:w="0" w:type="dxa"/>
          <w:bottom w:w="0" w:type="dxa"/>
          <w:right w:w="0" w:type="dxa"/>
        </w:tblCellMar>
        <w:tblLook w:val="01E0"/>
      </w:tblPr>
      <w:tblGrid>
        <w:gridCol w:w="1290"/>
        <w:gridCol w:w="108"/>
        <w:gridCol w:w="606"/>
        <w:gridCol w:w="718"/>
        <w:gridCol w:w="703"/>
        <w:gridCol w:w="1036"/>
        <w:gridCol w:w="279"/>
        <w:gridCol w:w="395"/>
        <w:gridCol w:w="1001"/>
        <w:gridCol w:w="105"/>
        <w:gridCol w:w="902"/>
        <w:gridCol w:w="269"/>
        <w:gridCol w:w="988"/>
        <w:gridCol w:w="245"/>
        <w:gridCol w:w="1022"/>
      </w:tblGrid>
      <w:tr>
        <w:trPr>
          <w:trHeight w:val="474" w:hRule="exact"/>
        </w:trPr>
        <w:tc>
          <w:tcPr>
            <w:tcW w:w="1290" w:type="dxa"/>
            <w:vMerge w:val="restart"/>
            <w:tcBorders>
              <w:top w:val="single" w:sz="4" w:space="0" w:color="000000"/>
              <w:left w:val="nil" w:sz="6" w:space="0" w:color="auto"/>
              <w:right w:val="single" w:sz="4" w:space="0" w:color="000000"/>
            </w:tcBorders>
            <w:shd w:val="clear" w:color="auto" w:fill="D2D2D2"/>
          </w:tcPr>
          <w:p>
            <w:pPr/>
          </w:p>
        </w:tc>
        <w:tc>
          <w:tcPr>
            <w:tcW w:w="71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21"/>
                <w:szCs w:val="21"/>
              </w:rPr>
            </w:pPr>
            <w:r>
              <w:rPr>
                <w:rFonts w:ascii="Times New Roman"/>
                <w:sz w:val="21"/>
              </w:rPr>
              <w:t>25,020</w:t>
            </w:r>
          </w:p>
        </w:tc>
        <w:tc>
          <w:tcPr>
            <w:tcW w:w="14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1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97" w:right="0"/>
              <w:jc w:val="left"/>
              <w:rPr>
                <w:rFonts w:ascii="Times New Roman" w:hAnsi="Times New Roman" w:cs="Times New Roman" w:eastAsia="Times New Roman" w:hint="default"/>
                <w:sz w:val="21"/>
                <w:szCs w:val="21"/>
              </w:rPr>
            </w:pPr>
            <w:r>
              <w:rPr>
                <w:rFonts w:ascii="Times New Roman"/>
                <w:sz w:val="21"/>
              </w:rPr>
              <w:t>25,684</w:t>
            </w:r>
          </w:p>
        </w:tc>
        <w:tc>
          <w:tcPr>
            <w:tcW w:w="150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7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177"/>
              <w:ind w:left="-17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tc>
        <w:tc>
          <w:tcPr>
            <w:tcW w:w="12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7"/>
              <w:ind w:left="11" w:right="161"/>
              <w:jc w:val="both"/>
              <w:rPr>
                <w:rFonts w:ascii="宋体" w:hAnsi="宋体" w:cs="宋体" w:eastAsia="宋体" w:hint="default"/>
                <w:sz w:val="21"/>
                <w:szCs w:val="21"/>
              </w:rPr>
            </w:pPr>
            <w:r>
              <w:rPr>
                <w:rFonts w:ascii="宋体" w:hAnsi="宋体" w:cs="宋体" w:eastAsia="宋体" w:hint="default"/>
                <w:sz w:val="21"/>
                <w:szCs w:val="21"/>
              </w:rPr>
              <w:t>年度报告披 露日前上一 月末表决权 恢复的优先 股股东总数</w:t>
            </w:r>
          </w:p>
          <w:p>
            <w:pPr>
              <w:pStyle w:val="TableParagraph"/>
              <w:spacing w:line="273" w:lineRule="auto" w:before="10"/>
              <w:ind w:left="11" w:right="54"/>
              <w:jc w:val="left"/>
              <w:rPr>
                <w:rFonts w:ascii="宋体" w:hAnsi="宋体" w:cs="宋体" w:eastAsia="宋体" w:hint="default"/>
                <w:sz w:val="21"/>
                <w:szCs w:val="21"/>
              </w:rPr>
            </w:pPr>
            <w:r>
              <w:rPr>
                <w:rFonts w:ascii="宋体" w:hAnsi="宋体" w:cs="宋体" w:eastAsia="宋体" w:hint="default"/>
                <w:spacing w:val="-18"/>
                <w:sz w:val="21"/>
                <w:szCs w:val="21"/>
              </w:rPr>
              <w:t>（如有）（参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022" w:type="dxa"/>
            <w:vMerge w:val="restart"/>
            <w:tcBorders>
              <w:top w:val="single" w:sz="4" w:space="0" w:color="000000"/>
              <w:left w:val="single" w:sz="10" w:space="0" w:color="D2D2D2"/>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691" name="image126.png" descr=""/>
                  <wp:cNvGraphicFramePr>
                    <a:graphicFrameLocks noChangeAspect="1"/>
                  </wp:cNvGraphicFramePr>
                  <a:graphic>
                    <a:graphicData uri="http://schemas.openxmlformats.org/drawingml/2006/picture">
                      <pic:pic>
                        <pic:nvPicPr>
                          <pic:cNvPr id="692" name="image126.png"/>
                          <pic:cNvPicPr/>
                        </pic:nvPicPr>
                        <pic:blipFill>
                          <a:blip r:embed="rId146"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tc>
      </w:tr>
      <w:tr>
        <w:trPr>
          <w:trHeight w:val="156" w:hRule="exact"/>
        </w:trPr>
        <w:tc>
          <w:tcPr>
            <w:tcW w:w="1290" w:type="dxa"/>
            <w:vMerge/>
            <w:tcBorders>
              <w:left w:val="nil" w:sz="6" w:space="0" w:color="auto"/>
              <w:bottom w:val="nil" w:sz="6" w:space="0" w:color="auto"/>
              <w:right w:val="single" w:sz="4" w:space="0" w:color="000000"/>
            </w:tcBorders>
            <w:shd w:val="clear" w:color="auto" w:fill="D2D2D2"/>
          </w:tcPr>
          <w:p>
            <w:pPr/>
          </w:p>
        </w:tc>
        <w:tc>
          <w:tcPr>
            <w:tcW w:w="714" w:type="dxa"/>
            <w:gridSpan w:val="2"/>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2" w:right="126"/>
              <w:jc w:val="both"/>
              <w:rPr>
                <w:rFonts w:ascii="宋体" w:hAnsi="宋体" w:cs="宋体" w:eastAsia="宋体" w:hint="default"/>
                <w:sz w:val="21"/>
                <w:szCs w:val="21"/>
              </w:rPr>
            </w:pPr>
            <w:r>
              <w:rPr>
                <w:rFonts w:ascii="宋体" w:hAnsi="宋体" w:cs="宋体" w:eastAsia="宋体" w:hint="default"/>
                <w:sz w:val="21"/>
                <w:szCs w:val="21"/>
              </w:rPr>
              <w:t>年度报告披露 日前上一月末 普通股股东总 数</w:t>
            </w:r>
          </w:p>
        </w:tc>
        <w:tc>
          <w:tcPr>
            <w:tcW w:w="1315" w:type="dxa"/>
            <w:gridSpan w:val="2"/>
            <w:vMerge/>
            <w:tcBorders>
              <w:left w:val="single" w:sz="9" w:space="0" w:color="D2D2D2"/>
              <w:right w:val="single" w:sz="9" w:space="0" w:color="D2D2D2"/>
            </w:tcBorders>
          </w:tcPr>
          <w:p>
            <w:pPr/>
          </w:p>
        </w:tc>
        <w:tc>
          <w:tcPr>
            <w:tcW w:w="150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2" w:right="2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报告期末表决 权恢复的优先 </w:t>
            </w:r>
            <w:r>
              <w:rPr>
                <w:rFonts w:ascii="宋体" w:hAnsi="宋体" w:cs="宋体" w:eastAsia="宋体" w:hint="default"/>
                <w:spacing w:val="-4"/>
                <w:sz w:val="21"/>
                <w:szCs w:val="21"/>
              </w:rPr>
              <w:t>股股东总数（如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有）（参见注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p>
        </w:tc>
        <w:tc>
          <w:tcPr>
            <w:tcW w:w="1171" w:type="dxa"/>
            <w:gridSpan w:val="2"/>
            <w:vMerge/>
            <w:tcBorders>
              <w:left w:val="single" w:sz="9" w:space="0" w:color="D2D2D2"/>
              <w:right w:val="single" w:sz="13" w:space="0" w:color="D2D2D2"/>
            </w:tcBorders>
          </w:tcPr>
          <w:p>
            <w:pPr/>
          </w:p>
        </w:tc>
        <w:tc>
          <w:tcPr>
            <w:tcW w:w="1233" w:type="dxa"/>
            <w:gridSpan w:val="2"/>
            <w:vMerge/>
            <w:tcBorders>
              <w:left w:val="single" w:sz="4" w:space="0" w:color="000000"/>
              <w:right w:val="single" w:sz="4" w:space="0" w:color="000000"/>
            </w:tcBorders>
            <w:shd w:val="clear" w:color="auto" w:fill="D2D2D2"/>
          </w:tcPr>
          <w:p>
            <w:pPr/>
          </w:p>
        </w:tc>
        <w:tc>
          <w:tcPr>
            <w:tcW w:w="1022" w:type="dxa"/>
            <w:vMerge/>
            <w:tcBorders>
              <w:left w:val="single" w:sz="10" w:space="0" w:color="D2D2D2"/>
              <w:right w:val="nil" w:sz="6" w:space="0" w:color="auto"/>
            </w:tcBorders>
          </w:tcPr>
          <w:p>
            <w:pPr/>
          </w:p>
        </w:tc>
      </w:tr>
      <w:tr>
        <w:trPr>
          <w:trHeight w:val="1015" w:hRule="exact"/>
        </w:trPr>
        <w:tc>
          <w:tcPr>
            <w:tcW w:w="12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73" w:lineRule="auto" w:before="26"/>
              <w:ind w:left="13" w:right="219"/>
              <w:jc w:val="both"/>
              <w:rPr>
                <w:rFonts w:ascii="宋体" w:hAnsi="宋体" w:cs="宋体" w:eastAsia="宋体" w:hint="default"/>
                <w:sz w:val="21"/>
                <w:szCs w:val="21"/>
              </w:rPr>
            </w:pPr>
            <w:r>
              <w:rPr>
                <w:rFonts w:ascii="宋体" w:hAnsi="宋体" w:cs="宋体" w:eastAsia="宋体" w:hint="default"/>
                <w:sz w:val="21"/>
                <w:szCs w:val="21"/>
              </w:rPr>
              <w:t>报告期末普 通股股东总 数</w:t>
            </w:r>
          </w:p>
        </w:tc>
        <w:tc>
          <w:tcPr>
            <w:tcW w:w="714" w:type="dxa"/>
            <w:gridSpan w:val="2"/>
            <w:vMerge/>
            <w:tcBorders>
              <w:left w:val="single" w:sz="9" w:space="0" w:color="D2D2D2"/>
              <w:right w:val="single" w:sz="9" w:space="0" w:color="D2D2D2"/>
            </w:tcBorders>
          </w:tcPr>
          <w:p>
            <w:pPr/>
          </w:p>
        </w:tc>
        <w:tc>
          <w:tcPr>
            <w:tcW w:w="1421" w:type="dxa"/>
            <w:gridSpan w:val="2"/>
            <w:vMerge/>
            <w:tcBorders>
              <w:left w:val="single" w:sz="4" w:space="0" w:color="000000"/>
              <w:right w:val="single" w:sz="4" w:space="0" w:color="000000"/>
            </w:tcBorders>
            <w:shd w:val="clear" w:color="auto" w:fill="D2D2D2"/>
          </w:tcPr>
          <w:p>
            <w:pPr/>
          </w:p>
        </w:tc>
        <w:tc>
          <w:tcPr>
            <w:tcW w:w="1315" w:type="dxa"/>
            <w:gridSpan w:val="2"/>
            <w:vMerge/>
            <w:tcBorders>
              <w:left w:val="single" w:sz="9" w:space="0" w:color="D2D2D2"/>
              <w:right w:val="single" w:sz="9" w:space="0" w:color="D2D2D2"/>
            </w:tcBorders>
          </w:tcPr>
          <w:p>
            <w:pPr/>
          </w:p>
        </w:tc>
        <w:tc>
          <w:tcPr>
            <w:tcW w:w="1501" w:type="dxa"/>
            <w:gridSpan w:val="3"/>
            <w:vMerge/>
            <w:tcBorders>
              <w:left w:val="single" w:sz="4" w:space="0" w:color="000000"/>
              <w:right w:val="single" w:sz="4" w:space="0" w:color="000000"/>
            </w:tcBorders>
            <w:shd w:val="clear" w:color="auto" w:fill="D2D2D2"/>
          </w:tcPr>
          <w:p>
            <w:pPr/>
          </w:p>
        </w:tc>
        <w:tc>
          <w:tcPr>
            <w:tcW w:w="1171" w:type="dxa"/>
            <w:gridSpan w:val="2"/>
            <w:vMerge/>
            <w:tcBorders>
              <w:left w:val="single" w:sz="9" w:space="0" w:color="D2D2D2"/>
              <w:right w:val="single" w:sz="13" w:space="0" w:color="D2D2D2"/>
            </w:tcBorders>
          </w:tcPr>
          <w:p>
            <w:pPr/>
          </w:p>
        </w:tc>
        <w:tc>
          <w:tcPr>
            <w:tcW w:w="1233" w:type="dxa"/>
            <w:gridSpan w:val="2"/>
            <w:vMerge/>
            <w:tcBorders>
              <w:left w:val="single" w:sz="4" w:space="0" w:color="000000"/>
              <w:right w:val="single" w:sz="4" w:space="0" w:color="000000"/>
            </w:tcBorders>
            <w:shd w:val="clear" w:color="auto" w:fill="D2D2D2"/>
          </w:tcPr>
          <w:p>
            <w:pPr/>
          </w:p>
        </w:tc>
        <w:tc>
          <w:tcPr>
            <w:tcW w:w="1022" w:type="dxa"/>
            <w:vMerge/>
            <w:tcBorders>
              <w:left w:val="single" w:sz="10" w:space="0" w:color="D2D2D2"/>
              <w:right w:val="nil" w:sz="6" w:space="0" w:color="auto"/>
            </w:tcBorders>
          </w:tcPr>
          <w:p>
            <w:pPr/>
          </w:p>
        </w:tc>
      </w:tr>
      <w:tr>
        <w:trPr>
          <w:trHeight w:val="156" w:hRule="exact"/>
        </w:trPr>
        <w:tc>
          <w:tcPr>
            <w:tcW w:w="129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tc>
        <w:tc>
          <w:tcPr>
            <w:tcW w:w="714" w:type="dxa"/>
            <w:gridSpan w:val="2"/>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315" w:type="dxa"/>
            <w:gridSpan w:val="2"/>
            <w:vMerge/>
            <w:tcBorders>
              <w:left w:val="single" w:sz="9" w:space="0" w:color="D2D2D2"/>
              <w:right w:val="single" w:sz="9" w:space="0" w:color="D2D2D2"/>
            </w:tcBorders>
          </w:tcPr>
          <w:p>
            <w:pPr/>
          </w:p>
        </w:tc>
        <w:tc>
          <w:tcPr>
            <w:tcW w:w="1501" w:type="dxa"/>
            <w:gridSpan w:val="3"/>
            <w:vMerge/>
            <w:tcBorders>
              <w:left w:val="single" w:sz="4" w:space="0" w:color="000000"/>
              <w:bottom w:val="nil" w:sz="6" w:space="0" w:color="auto"/>
              <w:right w:val="single" w:sz="4" w:space="0" w:color="000000"/>
            </w:tcBorders>
            <w:shd w:val="clear" w:color="auto" w:fill="D2D2D2"/>
          </w:tcPr>
          <w:p>
            <w:pPr/>
          </w:p>
        </w:tc>
        <w:tc>
          <w:tcPr>
            <w:tcW w:w="1171" w:type="dxa"/>
            <w:gridSpan w:val="2"/>
            <w:vMerge/>
            <w:tcBorders>
              <w:left w:val="single" w:sz="9" w:space="0" w:color="D2D2D2"/>
              <w:right w:val="single" w:sz="13" w:space="0" w:color="D2D2D2"/>
            </w:tcBorders>
          </w:tcPr>
          <w:p>
            <w:pPr/>
          </w:p>
        </w:tc>
        <w:tc>
          <w:tcPr>
            <w:tcW w:w="1233" w:type="dxa"/>
            <w:gridSpan w:val="2"/>
            <w:vMerge/>
            <w:tcBorders>
              <w:left w:val="single" w:sz="4" w:space="0" w:color="000000"/>
              <w:right w:val="single" w:sz="4" w:space="0" w:color="000000"/>
            </w:tcBorders>
            <w:shd w:val="clear" w:color="auto" w:fill="D2D2D2"/>
          </w:tcPr>
          <w:p>
            <w:pPr/>
          </w:p>
        </w:tc>
        <w:tc>
          <w:tcPr>
            <w:tcW w:w="1022" w:type="dxa"/>
            <w:vMerge/>
            <w:tcBorders>
              <w:left w:val="single" w:sz="10" w:space="0" w:color="D2D2D2"/>
              <w:right w:val="nil" w:sz="6" w:space="0" w:color="auto"/>
            </w:tcBorders>
          </w:tcPr>
          <w:p>
            <w:pPr/>
          </w:p>
        </w:tc>
      </w:tr>
      <w:tr>
        <w:trPr>
          <w:trHeight w:val="479" w:hRule="exact"/>
        </w:trPr>
        <w:tc>
          <w:tcPr>
            <w:tcW w:w="1290" w:type="dxa"/>
            <w:vMerge/>
            <w:tcBorders>
              <w:left w:val="nil" w:sz="6" w:space="0" w:color="auto"/>
              <w:bottom w:val="single" w:sz="4" w:space="0" w:color="000000"/>
              <w:right w:val="single" w:sz="4" w:space="0" w:color="000000"/>
            </w:tcBorders>
            <w:shd w:val="clear" w:color="auto" w:fill="D2D2D2"/>
          </w:tcPr>
          <w:p>
            <w:pPr/>
          </w:p>
        </w:tc>
        <w:tc>
          <w:tcPr>
            <w:tcW w:w="714" w:type="dxa"/>
            <w:gridSpan w:val="2"/>
            <w:vMerge/>
            <w:tcBorders>
              <w:left w:val="single" w:sz="9" w:space="0" w:color="D2D2D2"/>
              <w:bottom w:val="single" w:sz="4" w:space="0" w:color="000000"/>
              <w:right w:val="single" w:sz="9" w:space="0" w:color="D2D2D2"/>
            </w:tcBorders>
          </w:tcPr>
          <w:p>
            <w:pPr/>
          </w:p>
        </w:tc>
        <w:tc>
          <w:tcPr>
            <w:tcW w:w="1421"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0" w:lineRule="exact"/>
              <w:ind w:left="1376" w:right="-1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693" name="image126.png" descr=""/>
                  <wp:cNvGraphicFramePr>
                    <a:graphicFrameLocks noChangeAspect="1"/>
                  </wp:cNvGraphicFramePr>
                  <a:graphic>
                    <a:graphicData uri="http://schemas.openxmlformats.org/drawingml/2006/picture">
                      <pic:pic>
                        <pic:nvPicPr>
                          <pic:cNvPr id="694" name="image126.png"/>
                          <pic:cNvPicPr/>
                        </pic:nvPicPr>
                        <pic:blipFill>
                          <a:blip r:embed="rId146"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tc>
        <w:tc>
          <w:tcPr>
            <w:tcW w:w="1315" w:type="dxa"/>
            <w:gridSpan w:val="2"/>
            <w:vMerge/>
            <w:tcBorders>
              <w:left w:val="single" w:sz="9" w:space="0" w:color="D2D2D2"/>
              <w:bottom w:val="single" w:sz="4" w:space="0" w:color="000000"/>
              <w:right w:val="single" w:sz="9" w:space="0" w:color="D2D2D2"/>
            </w:tcBorders>
          </w:tcPr>
          <w:p>
            <w:pPr/>
          </w:p>
        </w:tc>
        <w:tc>
          <w:tcPr>
            <w:tcW w:w="1501"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tc>
        <w:tc>
          <w:tcPr>
            <w:tcW w:w="1171" w:type="dxa"/>
            <w:gridSpan w:val="2"/>
            <w:vMerge/>
            <w:tcBorders>
              <w:left w:val="single" w:sz="9" w:space="0" w:color="D2D2D2"/>
              <w:bottom w:val="single" w:sz="4" w:space="0" w:color="000000"/>
              <w:right w:val="single" w:sz="13" w:space="0" w:color="D2D2D2"/>
            </w:tcBorders>
          </w:tcPr>
          <w:p>
            <w:pPr/>
          </w:p>
        </w:tc>
        <w:tc>
          <w:tcPr>
            <w:tcW w:w="1233" w:type="dxa"/>
            <w:gridSpan w:val="2"/>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10" w:space="0" w:color="D2D2D2"/>
              <w:bottom w:val="single" w:sz="4" w:space="0" w:color="000000"/>
              <w:right w:val="nil" w:sz="6" w:space="0" w:color="auto"/>
            </w:tcBorders>
          </w:tcPr>
          <w:p>
            <w:pPr/>
          </w:p>
        </w:tc>
      </w:tr>
      <w:tr>
        <w:trPr>
          <w:trHeight w:val="397" w:hRule="exact"/>
        </w:trPr>
        <w:tc>
          <w:tcPr>
            <w:tcW w:w="9667" w:type="dxa"/>
            <w:gridSpan w:val="15"/>
            <w:tcBorders>
              <w:top w:val="single" w:sz="4" w:space="0" w:color="000000"/>
              <w:left w:val="nil" w:sz="6" w:space="0" w:color="auto"/>
              <w:bottom w:val="single" w:sz="4" w:space="0" w:color="FFFFFF"/>
              <w:right w:val="nil" w:sz="6" w:space="0" w:color="auto"/>
            </w:tcBorders>
            <w:shd w:val="clear" w:color="auto" w:fill="D2D2D2"/>
          </w:tcPr>
          <w:p>
            <w:pPr>
              <w:pStyle w:val="TableParagraph"/>
              <w:spacing w:line="240" w:lineRule="auto" w:before="21"/>
              <w:ind w:left="2829"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61" w:hRule="exact"/>
        </w:trPr>
        <w:tc>
          <w:tcPr>
            <w:tcW w:w="1398" w:type="dxa"/>
            <w:gridSpan w:val="2"/>
            <w:vMerge w:val="restart"/>
            <w:tcBorders>
              <w:top w:val="single" w:sz="4" w:space="0" w:color="FFFFFF"/>
              <w:left w:val="nil" w:sz="6" w:space="0" w:color="auto"/>
              <w:right w:val="single" w:sz="4" w:space="0" w:color="000000"/>
            </w:tcBorders>
            <w:shd w:val="clear" w:color="auto" w:fill="D2D2D2"/>
          </w:tcPr>
          <w:p>
            <w:pPr/>
          </w:p>
        </w:tc>
        <w:tc>
          <w:tcPr>
            <w:tcW w:w="1325" w:type="dxa"/>
            <w:gridSpan w:val="2"/>
            <w:vMerge w:val="restart"/>
            <w:tcBorders>
              <w:top w:val="single" w:sz="4" w:space="0" w:color="FFFFFF"/>
              <w:left w:val="single" w:sz="4" w:space="0" w:color="000000"/>
              <w:right w:val="single" w:sz="4" w:space="0" w:color="000000"/>
            </w:tcBorders>
            <w:shd w:val="clear" w:color="auto" w:fill="D2D2D2"/>
          </w:tcPr>
          <w:p>
            <w:pPr/>
          </w:p>
        </w:tc>
        <w:tc>
          <w:tcPr>
            <w:tcW w:w="703" w:type="dxa"/>
            <w:vMerge w:val="restart"/>
            <w:tcBorders>
              <w:top w:val="single" w:sz="4" w:space="0" w:color="FFFFFF"/>
              <w:left w:val="single" w:sz="4" w:space="0" w:color="000000"/>
              <w:right w:val="single" w:sz="4" w:space="0" w:color="000000"/>
            </w:tcBorders>
            <w:shd w:val="clear" w:color="auto" w:fill="D2D2D2"/>
          </w:tcPr>
          <w:p>
            <w:pPr/>
          </w:p>
        </w:tc>
        <w:tc>
          <w:tcPr>
            <w:tcW w:w="1036" w:type="dxa"/>
            <w:vMerge w:val="restart"/>
            <w:tcBorders>
              <w:top w:val="single" w:sz="4" w:space="0" w:color="FFFFFF"/>
              <w:left w:val="single" w:sz="4" w:space="0" w:color="000000"/>
              <w:right w:val="single" w:sz="4" w:space="0" w:color="000000"/>
            </w:tcBorders>
            <w:shd w:val="clear" w:color="auto" w:fill="D2D2D2"/>
          </w:tcPr>
          <w:p>
            <w:pPr/>
          </w:p>
        </w:tc>
        <w:tc>
          <w:tcPr>
            <w:tcW w:w="674"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26"/>
              <w:ind w:left="11" w:right="21"/>
              <w:jc w:val="center"/>
              <w:rPr>
                <w:rFonts w:ascii="宋体" w:hAnsi="宋体" w:cs="宋体" w:eastAsia="宋体" w:hint="default"/>
                <w:sz w:val="21"/>
                <w:szCs w:val="21"/>
              </w:rPr>
            </w:pPr>
            <w:r>
              <w:rPr>
                <w:rFonts w:ascii="宋体" w:hAnsi="宋体" w:cs="宋体" w:eastAsia="宋体" w:hint="default"/>
                <w:sz w:val="21"/>
                <w:szCs w:val="21"/>
              </w:rPr>
              <w:t>报告期 内增减 变动情 况</w:t>
            </w:r>
          </w:p>
        </w:tc>
        <w:tc>
          <w:tcPr>
            <w:tcW w:w="1001" w:type="dxa"/>
            <w:tcBorders>
              <w:top w:val="single" w:sz="4" w:space="0" w:color="FFFFFF"/>
              <w:left w:val="single" w:sz="4" w:space="0" w:color="000000"/>
              <w:bottom w:val="nil" w:sz="6" w:space="0" w:color="auto"/>
              <w:right w:val="single" w:sz="4" w:space="0" w:color="000000"/>
            </w:tcBorders>
            <w:shd w:val="clear" w:color="auto" w:fill="D2D2D2"/>
          </w:tcPr>
          <w:p>
            <w:pPr/>
          </w:p>
        </w:tc>
        <w:tc>
          <w:tcPr>
            <w:tcW w:w="1007" w:type="dxa"/>
            <w:gridSpan w:val="2"/>
            <w:tcBorders>
              <w:top w:val="single" w:sz="4" w:space="0" w:color="FFFFFF"/>
              <w:left w:val="single" w:sz="4" w:space="0" w:color="000000"/>
              <w:bottom w:val="nil" w:sz="6" w:space="0" w:color="auto"/>
              <w:right w:val="single" w:sz="4" w:space="0" w:color="000000"/>
            </w:tcBorders>
            <w:shd w:val="clear" w:color="auto" w:fill="D2D2D2"/>
          </w:tcPr>
          <w:p>
            <w:pPr/>
          </w:p>
        </w:tc>
        <w:tc>
          <w:tcPr>
            <w:tcW w:w="2523" w:type="dxa"/>
            <w:gridSpan w:val="4"/>
            <w:vMerge w:val="restart"/>
            <w:tcBorders>
              <w:top w:val="single" w:sz="4" w:space="0" w:color="FFFFFF"/>
              <w:left w:val="single" w:sz="4" w:space="0" w:color="000000"/>
              <w:right w:val="nil" w:sz="6" w:space="0" w:color="auto"/>
            </w:tcBorders>
            <w:shd w:val="clear" w:color="auto" w:fill="D2D2D2"/>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96" w:hRule="exact"/>
        </w:trPr>
        <w:tc>
          <w:tcPr>
            <w:tcW w:w="1398" w:type="dxa"/>
            <w:gridSpan w:val="2"/>
            <w:vMerge/>
            <w:tcBorders>
              <w:left w:val="nil" w:sz="6" w:space="0" w:color="auto"/>
              <w:right w:val="single" w:sz="4" w:space="0" w:color="000000"/>
            </w:tcBorders>
            <w:shd w:val="clear" w:color="auto" w:fill="D2D2D2"/>
          </w:tcPr>
          <w:p>
            <w:pPr/>
          </w:p>
        </w:tc>
        <w:tc>
          <w:tcPr>
            <w:tcW w:w="1325" w:type="dxa"/>
            <w:gridSpan w:val="2"/>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674" w:type="dxa"/>
            <w:gridSpan w:val="2"/>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6" w:right="74"/>
              <w:jc w:val="both"/>
              <w:rPr>
                <w:rFonts w:ascii="宋体" w:hAnsi="宋体" w:cs="宋体" w:eastAsia="宋体" w:hint="default"/>
                <w:sz w:val="21"/>
                <w:szCs w:val="21"/>
              </w:rPr>
            </w:pPr>
            <w:r>
              <w:rPr>
                <w:rFonts w:ascii="宋体" w:hAnsi="宋体" w:cs="宋体" w:eastAsia="宋体" w:hint="default"/>
                <w:sz w:val="21"/>
                <w:szCs w:val="21"/>
              </w:rPr>
              <w:t>持有有限 售条件的 股份数量</w:t>
            </w:r>
          </w:p>
        </w:tc>
        <w:tc>
          <w:tcPr>
            <w:tcW w:w="10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6" w:right="79"/>
              <w:jc w:val="both"/>
              <w:rPr>
                <w:rFonts w:ascii="宋体" w:hAnsi="宋体" w:cs="宋体" w:eastAsia="宋体" w:hint="default"/>
                <w:sz w:val="21"/>
                <w:szCs w:val="21"/>
              </w:rPr>
            </w:pPr>
            <w:r>
              <w:rPr>
                <w:rFonts w:ascii="宋体" w:hAnsi="宋体" w:cs="宋体" w:eastAsia="宋体" w:hint="default"/>
                <w:sz w:val="21"/>
                <w:szCs w:val="21"/>
              </w:rPr>
              <w:t>持有无限 售条件的 股份数量</w:t>
            </w:r>
          </w:p>
        </w:tc>
        <w:tc>
          <w:tcPr>
            <w:tcW w:w="2523" w:type="dxa"/>
            <w:gridSpan w:val="4"/>
            <w:vMerge/>
            <w:tcBorders>
              <w:left w:val="single" w:sz="4" w:space="0" w:color="000000"/>
              <w:bottom w:val="single" w:sz="4" w:space="0" w:color="000000"/>
              <w:right w:val="nil" w:sz="6" w:space="0" w:color="auto"/>
            </w:tcBorders>
            <w:shd w:val="clear" w:color="auto" w:fill="D2D2D2"/>
          </w:tcPr>
          <w:p>
            <w:pPr/>
          </w:p>
        </w:tc>
      </w:tr>
      <w:tr>
        <w:trPr>
          <w:trHeight w:val="116" w:hRule="exact"/>
        </w:trPr>
        <w:tc>
          <w:tcPr>
            <w:tcW w:w="1398" w:type="dxa"/>
            <w:gridSpan w:val="2"/>
            <w:vMerge/>
            <w:tcBorders>
              <w:left w:val="nil" w:sz="6" w:space="0" w:color="auto"/>
              <w:bottom w:val="nil" w:sz="6" w:space="0" w:color="auto"/>
              <w:right w:val="single" w:sz="4" w:space="0" w:color="000000"/>
            </w:tcBorders>
            <w:shd w:val="clear" w:color="auto" w:fill="D2D2D2"/>
          </w:tcPr>
          <w:p>
            <w:pPr/>
          </w:p>
        </w:tc>
        <w:tc>
          <w:tcPr>
            <w:tcW w:w="1325" w:type="dxa"/>
            <w:gridSpan w:val="2"/>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16" w:right="0"/>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6"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报告期末</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674" w:type="dxa"/>
            <w:gridSpan w:val="2"/>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1257" w:type="dxa"/>
            <w:gridSpan w:val="2"/>
            <w:vMerge w:val="restart"/>
            <w:tcBorders>
              <w:top w:val="single" w:sz="4" w:space="0" w:color="000000"/>
              <w:left w:val="single" w:sz="4" w:space="0" w:color="000000"/>
              <w:right w:val="single" w:sz="4" w:space="0" w:color="000000"/>
            </w:tcBorders>
            <w:shd w:val="clear" w:color="auto" w:fill="D2D2D2"/>
          </w:tcPr>
          <w:p>
            <w:pPr/>
          </w:p>
        </w:tc>
        <w:tc>
          <w:tcPr>
            <w:tcW w:w="1267" w:type="dxa"/>
            <w:gridSpan w:val="2"/>
            <w:vMerge w:val="restart"/>
            <w:tcBorders>
              <w:top w:val="single" w:sz="4" w:space="0" w:color="000000"/>
              <w:left w:val="single" w:sz="4" w:space="0" w:color="000000"/>
              <w:right w:val="nil" w:sz="6" w:space="0" w:color="auto"/>
            </w:tcBorders>
            <w:shd w:val="clear" w:color="auto" w:fill="D2D2D2"/>
          </w:tcPr>
          <w:p>
            <w:pPr/>
          </w:p>
        </w:tc>
      </w:tr>
      <w:tr>
        <w:trPr>
          <w:trHeight w:val="200" w:hRule="exact"/>
        </w:trPr>
        <w:tc>
          <w:tcPr>
            <w:tcW w:w="1398"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left="27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2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3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03"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674" w:type="dxa"/>
            <w:gridSpan w:val="2"/>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1257" w:type="dxa"/>
            <w:gridSpan w:val="2"/>
            <w:vMerge/>
            <w:tcBorders>
              <w:left w:val="single" w:sz="4" w:space="0" w:color="000000"/>
              <w:bottom w:val="nil" w:sz="6" w:space="0" w:color="auto"/>
              <w:right w:val="single" w:sz="4" w:space="0" w:color="000000"/>
            </w:tcBorders>
            <w:shd w:val="clear" w:color="auto" w:fill="D2D2D2"/>
          </w:tcPr>
          <w:p>
            <w:pPr/>
          </w:p>
        </w:tc>
        <w:tc>
          <w:tcPr>
            <w:tcW w:w="1267" w:type="dxa"/>
            <w:gridSpan w:val="2"/>
            <w:vMerge/>
            <w:tcBorders>
              <w:left w:val="single" w:sz="4" w:space="0" w:color="000000"/>
              <w:bottom w:val="nil" w:sz="6" w:space="0" w:color="auto"/>
              <w:right w:val="nil" w:sz="6" w:space="0" w:color="auto"/>
            </w:tcBorders>
            <w:shd w:val="clear" w:color="auto" w:fill="D2D2D2"/>
          </w:tcPr>
          <w:p>
            <w:pPr/>
          </w:p>
        </w:tc>
      </w:tr>
      <w:tr>
        <w:trPr>
          <w:trHeight w:val="191" w:hRule="exact"/>
        </w:trPr>
        <w:tc>
          <w:tcPr>
            <w:tcW w:w="1398" w:type="dxa"/>
            <w:gridSpan w:val="2"/>
            <w:vMerge/>
            <w:tcBorders>
              <w:left w:val="nil" w:sz="6" w:space="0" w:color="auto"/>
              <w:bottom w:val="nil" w:sz="6" w:space="0" w:color="auto"/>
              <w:right w:val="single" w:sz="4" w:space="0" w:color="000000"/>
            </w:tcBorders>
            <w:shd w:val="clear" w:color="auto" w:fill="D2D2D2"/>
          </w:tcPr>
          <w:p>
            <w:pPr/>
          </w:p>
        </w:tc>
        <w:tc>
          <w:tcPr>
            <w:tcW w:w="1325" w:type="dxa"/>
            <w:gridSpan w:val="2"/>
            <w:vMerge/>
            <w:tcBorders>
              <w:left w:val="single" w:sz="4" w:space="0" w:color="000000"/>
              <w:bottom w:val="nil" w:sz="6" w:space="0" w:color="auto"/>
              <w:right w:val="single" w:sz="4" w:space="0" w:color="000000"/>
            </w:tcBorders>
            <w:shd w:val="clear" w:color="auto" w:fill="D2D2D2"/>
          </w:tcPr>
          <w:p>
            <w:pPr/>
          </w:p>
        </w:tc>
        <w:tc>
          <w:tcPr>
            <w:tcW w:w="703"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674" w:type="dxa"/>
            <w:gridSpan w:val="2"/>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12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3"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267" w:type="dxa"/>
            <w:gridSpan w:val="2"/>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79" w:hRule="exact"/>
        </w:trPr>
        <w:tc>
          <w:tcPr>
            <w:tcW w:w="1398"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tc>
        <w:tc>
          <w:tcPr>
            <w:tcW w:w="132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3048"/>
                  <wp:effectExtent l="0" t="0" r="0" b="0"/>
                  <wp:docPr id="695" name="image139.png" descr=""/>
                  <wp:cNvGraphicFramePr>
                    <a:graphicFrameLocks noChangeAspect="1"/>
                  </wp:cNvGraphicFramePr>
                  <a:graphic>
                    <a:graphicData uri="http://schemas.openxmlformats.org/drawingml/2006/picture">
                      <pic:pic>
                        <pic:nvPicPr>
                          <pic:cNvPr id="696" name="image139.png"/>
                          <pic:cNvPicPr/>
                        </pic:nvPicPr>
                        <pic:blipFill>
                          <a:blip r:embed="rId160" cstate="print"/>
                          <a:stretch>
                            <a:fillRect/>
                          </a:stretch>
                        </pic:blipFill>
                        <pic:spPr>
                          <a:xfrm>
                            <a:off x="0" y="0"/>
                            <a:ext cx="6096" cy="3048"/>
                          </a:xfrm>
                          <a:prstGeom prst="rect">
                            <a:avLst/>
                          </a:prstGeom>
                        </pic:spPr>
                      </pic:pic>
                    </a:graphicData>
                  </a:graphic>
                </wp:inline>
              </w:drawing>
            </w:r>
            <w:r>
              <w:rPr>
                <w:rFonts w:ascii="宋体" w:hAnsi="宋体" w:cs="宋体" w:eastAsia="宋体" w:hint="default"/>
                <w:sz w:val="2"/>
                <w:szCs w:val="2"/>
              </w:rPr>
            </w:r>
          </w:p>
        </w:tc>
        <w:tc>
          <w:tcPr>
            <w:tcW w:w="703" w:type="dxa"/>
            <w:vMerge/>
            <w:tcBorders>
              <w:left w:val="single" w:sz="4" w:space="0" w:color="000000"/>
              <w:bottom w:val="nil" w:sz="6" w:space="0" w:color="auto"/>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674" w:type="dxa"/>
            <w:gridSpan w:val="2"/>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1257" w:type="dxa"/>
            <w:gridSpan w:val="2"/>
            <w:vMerge/>
            <w:tcBorders>
              <w:left w:val="single" w:sz="4" w:space="0" w:color="000000"/>
              <w:bottom w:val="nil" w:sz="6" w:space="0" w:color="auto"/>
              <w:right w:val="single" w:sz="4" w:space="0" w:color="000000"/>
            </w:tcBorders>
            <w:shd w:val="clear" w:color="auto" w:fill="D2D2D2"/>
          </w:tcPr>
          <w:p>
            <w:pPr/>
          </w:p>
        </w:tc>
        <w:tc>
          <w:tcPr>
            <w:tcW w:w="1267" w:type="dxa"/>
            <w:gridSpan w:val="2"/>
            <w:vMerge/>
            <w:tcBorders>
              <w:left w:val="single" w:sz="4" w:space="0" w:color="000000"/>
              <w:bottom w:val="nil" w:sz="6" w:space="0" w:color="auto"/>
              <w:right w:val="nil" w:sz="6" w:space="0" w:color="auto"/>
            </w:tcBorders>
            <w:shd w:val="clear" w:color="auto" w:fill="D2D2D2"/>
          </w:tcPr>
          <w:p>
            <w:pPr/>
          </w:p>
        </w:tc>
      </w:tr>
      <w:tr>
        <w:trPr>
          <w:trHeight w:val="133" w:hRule="exact"/>
        </w:trPr>
        <w:tc>
          <w:tcPr>
            <w:tcW w:w="1398" w:type="dxa"/>
            <w:gridSpan w:val="2"/>
            <w:vMerge/>
            <w:tcBorders>
              <w:left w:val="nil" w:sz="6" w:space="0" w:color="auto"/>
              <w:right w:val="single" w:sz="4" w:space="0" w:color="000000"/>
            </w:tcBorders>
            <w:shd w:val="clear" w:color="auto" w:fill="D2D2D2"/>
          </w:tcPr>
          <w:p>
            <w:pPr/>
          </w:p>
        </w:tc>
        <w:tc>
          <w:tcPr>
            <w:tcW w:w="1325" w:type="dxa"/>
            <w:gridSpan w:val="2"/>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6" cy="3048"/>
                  <wp:effectExtent l="0" t="0" r="0" b="0"/>
                  <wp:docPr id="697" name="image139.png" descr=""/>
                  <wp:cNvGraphicFramePr>
                    <a:graphicFrameLocks noChangeAspect="1"/>
                  </wp:cNvGraphicFramePr>
                  <a:graphic>
                    <a:graphicData uri="http://schemas.openxmlformats.org/drawingml/2006/picture">
                      <pic:pic>
                        <pic:nvPicPr>
                          <pic:cNvPr id="698" name="image139.png"/>
                          <pic:cNvPicPr/>
                        </pic:nvPicPr>
                        <pic:blipFill>
                          <a:blip r:embed="rId160" cstate="print"/>
                          <a:stretch>
                            <a:fillRect/>
                          </a:stretch>
                        </pic:blipFill>
                        <pic:spPr>
                          <a:xfrm>
                            <a:off x="0" y="0"/>
                            <a:ext cx="6096" cy="304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3048"/>
                  <wp:effectExtent l="0" t="0" r="0" b="0"/>
                  <wp:docPr id="699" name="image139.png" descr=""/>
                  <wp:cNvGraphicFramePr>
                    <a:graphicFrameLocks noChangeAspect="1"/>
                  </wp:cNvGraphicFramePr>
                  <a:graphic>
                    <a:graphicData uri="http://schemas.openxmlformats.org/drawingml/2006/picture">
                      <pic:pic>
                        <pic:nvPicPr>
                          <pic:cNvPr id="700" name="image139.png"/>
                          <pic:cNvPicPr/>
                        </pic:nvPicPr>
                        <pic:blipFill>
                          <a:blip r:embed="rId160" cstate="print"/>
                          <a:stretch>
                            <a:fillRect/>
                          </a:stretch>
                        </pic:blipFill>
                        <pic:spPr>
                          <a:xfrm>
                            <a:off x="0" y="0"/>
                            <a:ext cx="6096" cy="3048"/>
                          </a:xfrm>
                          <a:prstGeom prst="rect">
                            <a:avLst/>
                          </a:prstGeom>
                        </pic:spPr>
                      </pic:pic>
                    </a:graphicData>
                  </a:graphic>
                </wp:inline>
              </w:drawing>
            </w:r>
            <w:r>
              <w:rPr>
                <w:rFonts w:ascii="宋体"/>
                <w:sz w:val="2"/>
              </w:rPr>
            </w:r>
          </w:p>
        </w:tc>
        <w:tc>
          <w:tcPr>
            <w:tcW w:w="674" w:type="dxa"/>
            <w:gridSpan w:val="2"/>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07" w:type="dxa"/>
            <w:gridSpan w:val="2"/>
            <w:vMerge/>
            <w:tcBorders>
              <w:left w:val="single" w:sz="4" w:space="0" w:color="000000"/>
              <w:bottom w:val="nil" w:sz="6" w:space="0" w:color="auto"/>
              <w:right w:val="single" w:sz="4" w:space="0" w:color="000000"/>
            </w:tcBorders>
            <w:shd w:val="clear" w:color="auto" w:fill="D2D2D2"/>
          </w:tcPr>
          <w:p>
            <w:pPr/>
          </w:p>
        </w:tc>
        <w:tc>
          <w:tcPr>
            <w:tcW w:w="1257" w:type="dxa"/>
            <w:gridSpan w:val="2"/>
            <w:vMerge w:val="restart"/>
            <w:tcBorders>
              <w:top w:val="nil" w:sz="6" w:space="0" w:color="auto"/>
              <w:left w:val="single" w:sz="4" w:space="0" w:color="000000"/>
              <w:right w:val="single" w:sz="4" w:space="0" w:color="000000"/>
            </w:tcBorders>
            <w:shd w:val="clear" w:color="auto" w:fill="D2D2D2"/>
          </w:tcPr>
          <w:p>
            <w:pPr/>
          </w:p>
        </w:tc>
        <w:tc>
          <w:tcPr>
            <w:tcW w:w="1267" w:type="dxa"/>
            <w:gridSpan w:val="2"/>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3048"/>
                  <wp:effectExtent l="0" t="0" r="0" b="0"/>
                  <wp:docPr id="701" name="image139.png" descr=""/>
                  <wp:cNvGraphicFramePr>
                    <a:graphicFrameLocks noChangeAspect="1"/>
                  </wp:cNvGraphicFramePr>
                  <a:graphic>
                    <a:graphicData uri="http://schemas.openxmlformats.org/drawingml/2006/picture">
                      <pic:pic>
                        <pic:nvPicPr>
                          <pic:cNvPr id="702" name="image139.png"/>
                          <pic:cNvPicPr/>
                        </pic:nvPicPr>
                        <pic:blipFill>
                          <a:blip r:embed="rId160" cstate="print"/>
                          <a:stretch>
                            <a:fillRect/>
                          </a:stretch>
                        </pic:blipFill>
                        <pic:spPr>
                          <a:xfrm>
                            <a:off x="0" y="0"/>
                            <a:ext cx="6096" cy="3048"/>
                          </a:xfrm>
                          <a:prstGeom prst="rect">
                            <a:avLst/>
                          </a:prstGeom>
                        </pic:spPr>
                      </pic:pic>
                    </a:graphicData>
                  </a:graphic>
                </wp:inline>
              </w:drawing>
            </w:r>
            <w:r>
              <w:rPr>
                <w:rFonts w:ascii="宋体" w:hAnsi="宋体" w:cs="宋体" w:eastAsia="宋体" w:hint="default"/>
                <w:sz w:val="2"/>
                <w:szCs w:val="2"/>
              </w:rPr>
            </w:r>
          </w:p>
        </w:tc>
      </w:tr>
      <w:tr>
        <w:trPr>
          <w:trHeight w:val="161" w:hRule="exact"/>
        </w:trPr>
        <w:tc>
          <w:tcPr>
            <w:tcW w:w="1398" w:type="dxa"/>
            <w:gridSpan w:val="2"/>
            <w:vMerge/>
            <w:tcBorders>
              <w:left w:val="nil" w:sz="6" w:space="0" w:color="auto"/>
              <w:bottom w:val="single" w:sz="4" w:space="0" w:color="000000"/>
              <w:right w:val="single" w:sz="4" w:space="0" w:color="000000"/>
            </w:tcBorders>
            <w:shd w:val="clear" w:color="auto" w:fill="D2D2D2"/>
          </w:tcPr>
          <w:p>
            <w:pPr/>
          </w:p>
        </w:tc>
        <w:tc>
          <w:tcPr>
            <w:tcW w:w="1325" w:type="dxa"/>
            <w:gridSpan w:val="2"/>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674" w:type="dxa"/>
            <w:gridSpan w:val="2"/>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7"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1"/>
                <w:szCs w:val="11"/>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3048"/>
                  <wp:effectExtent l="0" t="0" r="0" b="0"/>
                  <wp:docPr id="703" name="image139.png" descr=""/>
                  <wp:cNvGraphicFramePr>
                    <a:graphicFrameLocks noChangeAspect="1"/>
                  </wp:cNvGraphicFramePr>
                  <a:graphic>
                    <a:graphicData uri="http://schemas.openxmlformats.org/drawingml/2006/picture">
                      <pic:pic>
                        <pic:nvPicPr>
                          <pic:cNvPr id="704" name="image139.png"/>
                          <pic:cNvPicPr/>
                        </pic:nvPicPr>
                        <pic:blipFill>
                          <a:blip r:embed="rId160" cstate="print"/>
                          <a:stretch>
                            <a:fillRect/>
                          </a:stretch>
                        </pic:blipFill>
                        <pic:spPr>
                          <a:xfrm>
                            <a:off x="0" y="0"/>
                            <a:ext cx="6096" cy="3048"/>
                          </a:xfrm>
                          <a:prstGeom prst="rect">
                            <a:avLst/>
                          </a:prstGeom>
                        </pic:spPr>
                      </pic:pic>
                    </a:graphicData>
                  </a:graphic>
                </wp:inline>
              </w:drawing>
            </w:r>
            <w:r>
              <w:rPr>
                <w:rFonts w:ascii="宋体" w:hAnsi="宋体" w:cs="宋体" w:eastAsia="宋体" w:hint="default"/>
                <w:sz w:val="2"/>
                <w:szCs w:val="2"/>
              </w:rPr>
            </w:r>
          </w:p>
        </w:tc>
        <w:tc>
          <w:tcPr>
            <w:tcW w:w="1257" w:type="dxa"/>
            <w:gridSpan w:val="2"/>
            <w:vMerge/>
            <w:tcBorders>
              <w:left w:val="single" w:sz="4" w:space="0" w:color="000000"/>
              <w:bottom w:val="single" w:sz="4" w:space="0" w:color="000000"/>
              <w:right w:val="single" w:sz="4" w:space="0" w:color="000000"/>
            </w:tcBorders>
            <w:shd w:val="clear" w:color="auto" w:fill="D2D2D2"/>
          </w:tcPr>
          <w:p>
            <w:pPr/>
          </w:p>
        </w:tc>
        <w:tc>
          <w:tcPr>
            <w:tcW w:w="1267" w:type="dxa"/>
            <w:gridSpan w:val="2"/>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05" name="image140.png" descr=""/>
                  <wp:cNvGraphicFramePr>
                    <a:graphicFrameLocks noChangeAspect="1"/>
                  </wp:cNvGraphicFramePr>
                  <a:graphic>
                    <a:graphicData uri="http://schemas.openxmlformats.org/drawingml/2006/picture">
                      <pic:pic>
                        <pic:nvPicPr>
                          <pic:cNvPr id="70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7.28%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35,450,000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07" name="image140.png" descr=""/>
                  <wp:cNvGraphicFramePr>
                    <a:graphicFrameLocks noChangeAspect="1"/>
                  </wp:cNvGraphicFramePr>
                  <a:graphic>
                    <a:graphicData uri="http://schemas.openxmlformats.org/drawingml/2006/picture">
                      <pic:pic>
                        <pic:nvPicPr>
                          <pic:cNvPr id="70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09" name="image140.png" descr=""/>
                  <wp:cNvGraphicFramePr>
                    <a:graphicFrameLocks noChangeAspect="1"/>
                  </wp:cNvGraphicFramePr>
                  <a:graphic>
                    <a:graphicData uri="http://schemas.openxmlformats.org/drawingml/2006/picture">
                      <pic:pic>
                        <pic:nvPicPr>
                          <pic:cNvPr id="71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150000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26,587,500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8,862,500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11" name="image140.png" descr=""/>
                  <wp:cNvGraphicFramePr>
                    <a:graphicFrameLocks noChangeAspect="1"/>
                  </wp:cNvGraphicFramePr>
                  <a:graphic>
                    <a:graphicData uri="http://schemas.openxmlformats.org/drawingml/2006/picture">
                      <pic:pic>
                        <pic:nvPicPr>
                          <pic:cNvPr id="71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310" w:right="0"/>
              <w:jc w:val="left"/>
              <w:rPr>
                <w:rFonts w:ascii="Times New Roman" w:hAnsi="Times New Roman" w:cs="Times New Roman" w:eastAsia="Times New Roman" w:hint="default"/>
                <w:sz w:val="21"/>
                <w:szCs w:val="21"/>
              </w:rPr>
            </w:pPr>
            <w:r>
              <w:rPr>
                <w:rFonts w:ascii="Times New Roman"/>
                <w:sz w:val="21"/>
              </w:rPr>
              <w:t>11,318,000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13" name="image140.png" descr=""/>
                  <wp:cNvGraphicFramePr>
                    <a:graphicFrameLocks noChangeAspect="1"/>
                  </wp:cNvGraphicFramePr>
                  <a:graphic>
                    <a:graphicData uri="http://schemas.openxmlformats.org/drawingml/2006/picture">
                      <pic:pic>
                        <pic:nvPicPr>
                          <pic:cNvPr id="71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傅多</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15" name="image140.png" descr=""/>
                  <wp:cNvGraphicFramePr>
                    <a:graphicFrameLocks noChangeAspect="1"/>
                  </wp:cNvGraphicFramePr>
                  <a:graphic>
                    <a:graphicData uri="http://schemas.openxmlformats.org/drawingml/2006/picture">
                      <pic:pic>
                        <pic:nvPicPr>
                          <pic:cNvPr id="71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6.15%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29,980,088</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17" name="image140.png" descr=""/>
                  <wp:cNvGraphicFramePr>
                    <a:graphicFrameLocks noChangeAspect="1"/>
                  </wp:cNvGraphicFramePr>
                  <a:graphic>
                    <a:graphicData uri="http://schemas.openxmlformats.org/drawingml/2006/picture">
                      <pic:pic>
                        <pic:nvPicPr>
                          <pic:cNvPr id="71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19" name="image140.png" descr=""/>
                  <wp:cNvGraphicFramePr>
                    <a:graphicFrameLocks noChangeAspect="1"/>
                  </wp:cNvGraphicFramePr>
                  <a:graphic>
                    <a:graphicData uri="http://schemas.openxmlformats.org/drawingml/2006/picture">
                      <pic:pic>
                        <pic:nvPicPr>
                          <pic:cNvPr id="72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25,483,074</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4,497,014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21" name="image140.png" descr=""/>
                  <wp:cNvGraphicFramePr>
                    <a:graphicFrameLocks noChangeAspect="1"/>
                  </wp:cNvGraphicFramePr>
                  <a:graphic>
                    <a:graphicData uri="http://schemas.openxmlformats.org/drawingml/2006/picture">
                      <pic:pic>
                        <pic:nvPicPr>
                          <pic:cNvPr id="72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303" w:right="0"/>
              <w:jc w:val="left"/>
              <w:rPr>
                <w:rFonts w:ascii="Times New Roman" w:hAnsi="Times New Roman" w:cs="Times New Roman" w:eastAsia="Times New Roman" w:hint="default"/>
                <w:sz w:val="21"/>
                <w:szCs w:val="21"/>
              </w:rPr>
            </w:pPr>
            <w:r>
              <w:rPr>
                <w:rFonts w:ascii="Times New Roman"/>
                <w:sz w:val="21"/>
              </w:rPr>
              <w:t>29,980,088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23" name="image140.png" descr=""/>
                  <wp:cNvGraphicFramePr>
                    <a:graphicFrameLocks noChangeAspect="1"/>
                  </wp:cNvGraphicFramePr>
                  <a:graphic>
                    <a:graphicData uri="http://schemas.openxmlformats.org/drawingml/2006/picture">
                      <pic:pic>
                        <pic:nvPicPr>
                          <pic:cNvPr id="72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徐福轩</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25" name="image140.png" descr=""/>
                  <wp:cNvGraphicFramePr>
                    <a:graphicFrameLocks noChangeAspect="1"/>
                  </wp:cNvGraphicFramePr>
                  <a:graphic>
                    <a:graphicData uri="http://schemas.openxmlformats.org/drawingml/2006/picture">
                      <pic:pic>
                        <pic:nvPicPr>
                          <pic:cNvPr id="72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5.96%</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29,047,978</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27" name="image140.png" descr=""/>
                  <wp:cNvGraphicFramePr>
                    <a:graphicFrameLocks noChangeAspect="1"/>
                  </wp:cNvGraphicFramePr>
                  <a:graphic>
                    <a:graphicData uri="http://schemas.openxmlformats.org/drawingml/2006/picture">
                      <pic:pic>
                        <pic:nvPicPr>
                          <pic:cNvPr id="72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29" name="image140.png" descr=""/>
                  <wp:cNvGraphicFramePr>
                    <a:graphicFrameLocks noChangeAspect="1"/>
                  </wp:cNvGraphicFramePr>
                  <a:graphic>
                    <a:graphicData uri="http://schemas.openxmlformats.org/drawingml/2006/picture">
                      <pic:pic>
                        <pic:nvPicPr>
                          <pic:cNvPr id="73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24,492,222</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4,555,756</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31" name="image140.png" descr=""/>
                  <wp:cNvGraphicFramePr>
                    <a:graphicFrameLocks noChangeAspect="1"/>
                  </wp:cNvGraphicFramePr>
                  <a:graphic>
                    <a:graphicData uri="http://schemas.openxmlformats.org/drawingml/2006/picture">
                      <pic:pic>
                        <pic:nvPicPr>
                          <pic:cNvPr id="73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408" w:right="0"/>
              <w:jc w:val="left"/>
              <w:rPr>
                <w:rFonts w:ascii="Times New Roman" w:hAnsi="Times New Roman" w:cs="Times New Roman" w:eastAsia="Times New Roman" w:hint="default"/>
                <w:sz w:val="21"/>
                <w:szCs w:val="21"/>
              </w:rPr>
            </w:pPr>
            <w:r>
              <w:rPr>
                <w:rFonts w:ascii="Times New Roman"/>
                <w:sz w:val="21"/>
              </w:rPr>
              <w:t>8,019,912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33" name="image140.png" descr=""/>
                  <wp:cNvGraphicFramePr>
                    <a:graphicFrameLocks noChangeAspect="1"/>
                  </wp:cNvGraphicFramePr>
                  <a:graphic>
                    <a:graphicData uri="http://schemas.openxmlformats.org/drawingml/2006/picture">
                      <pic:pic>
                        <pic:nvPicPr>
                          <pic:cNvPr id="73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35" name="image140.png" descr=""/>
                  <wp:cNvGraphicFramePr>
                    <a:graphicFrameLocks noChangeAspect="1"/>
                  </wp:cNvGraphicFramePr>
                  <a:graphic>
                    <a:graphicData uri="http://schemas.openxmlformats.org/drawingml/2006/picture">
                      <pic:pic>
                        <pic:nvPicPr>
                          <pic:cNvPr id="73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5.13%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25,000,000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37" name="image140.png" descr=""/>
                  <wp:cNvGraphicFramePr>
                    <a:graphicFrameLocks noChangeAspect="1"/>
                  </wp:cNvGraphicFramePr>
                  <a:graphic>
                    <a:graphicData uri="http://schemas.openxmlformats.org/drawingml/2006/picture">
                      <pic:pic>
                        <pic:nvPicPr>
                          <pic:cNvPr id="73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39" name="image140.png" descr=""/>
                  <wp:cNvGraphicFramePr>
                    <a:graphicFrameLocks noChangeAspect="1"/>
                  </wp:cNvGraphicFramePr>
                  <a:graphic>
                    <a:graphicData uri="http://schemas.openxmlformats.org/drawingml/2006/picture">
                      <pic:pic>
                        <pic:nvPicPr>
                          <pic:cNvPr id="74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18,750,000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6,250,000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41" name="image140.png" descr=""/>
                  <wp:cNvGraphicFramePr>
                    <a:graphicFrameLocks noChangeAspect="1"/>
                  </wp:cNvGraphicFramePr>
                  <a:graphic>
                    <a:graphicData uri="http://schemas.openxmlformats.org/drawingml/2006/picture">
                      <pic:pic>
                        <pic:nvPicPr>
                          <pic:cNvPr id="74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43" name="image140.png" descr=""/>
                  <wp:cNvGraphicFramePr>
                    <a:graphicFrameLocks noChangeAspect="1"/>
                  </wp:cNvGraphicFramePr>
                  <a:graphic>
                    <a:graphicData uri="http://schemas.openxmlformats.org/drawingml/2006/picture">
                      <pic:pic>
                        <pic:nvPicPr>
                          <pic:cNvPr id="74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45" name="image140.png" descr=""/>
                  <wp:cNvGraphicFramePr>
                    <a:graphicFrameLocks noChangeAspect="1"/>
                  </wp:cNvGraphicFramePr>
                  <a:graphic>
                    <a:graphicData uri="http://schemas.openxmlformats.org/drawingml/2006/picture">
                      <pic:pic>
                        <pic:nvPicPr>
                          <pic:cNvPr id="74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5.08%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24,744,800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47" name="image140.png" descr=""/>
                  <wp:cNvGraphicFramePr>
                    <a:graphicFrameLocks noChangeAspect="1"/>
                  </wp:cNvGraphicFramePr>
                  <a:graphic>
                    <a:graphicData uri="http://schemas.openxmlformats.org/drawingml/2006/picture">
                      <pic:pic>
                        <pic:nvPicPr>
                          <pic:cNvPr id="74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49" name="image140.png" descr=""/>
                  <wp:cNvGraphicFramePr>
                    <a:graphicFrameLocks noChangeAspect="1"/>
                  </wp:cNvGraphicFramePr>
                  <a:graphic>
                    <a:graphicData uri="http://schemas.openxmlformats.org/drawingml/2006/picture">
                      <pic:pic>
                        <pic:nvPicPr>
                          <pic:cNvPr id="75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18,558,600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6,186,200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51" name="image140.png" descr=""/>
                  <wp:cNvGraphicFramePr>
                    <a:graphicFrameLocks noChangeAspect="1"/>
                  </wp:cNvGraphicFramePr>
                  <a:graphic>
                    <a:graphicData uri="http://schemas.openxmlformats.org/drawingml/2006/picture">
                      <pic:pic>
                        <pic:nvPicPr>
                          <pic:cNvPr id="75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408" w:right="0"/>
              <w:jc w:val="left"/>
              <w:rPr>
                <w:rFonts w:ascii="Times New Roman" w:hAnsi="Times New Roman" w:cs="Times New Roman" w:eastAsia="Times New Roman" w:hint="default"/>
                <w:sz w:val="21"/>
                <w:szCs w:val="21"/>
              </w:rPr>
            </w:pPr>
            <w:r>
              <w:rPr>
                <w:rFonts w:ascii="Times New Roman"/>
                <w:sz w:val="21"/>
              </w:rPr>
              <w:t>6,180,000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53" name="image140.png" descr=""/>
                  <wp:cNvGraphicFramePr>
                    <a:graphicFrameLocks noChangeAspect="1"/>
                  </wp:cNvGraphicFramePr>
                  <a:graphic>
                    <a:graphicData uri="http://schemas.openxmlformats.org/drawingml/2006/picture">
                      <pic:pic>
                        <pic:nvPicPr>
                          <pic:cNvPr id="75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55" name="image140.png" descr=""/>
                  <wp:cNvGraphicFramePr>
                    <a:graphicFrameLocks noChangeAspect="1"/>
                  </wp:cNvGraphicFramePr>
                  <a:graphic>
                    <a:graphicData uri="http://schemas.openxmlformats.org/drawingml/2006/picture">
                      <pic:pic>
                        <pic:nvPicPr>
                          <pic:cNvPr id="756"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4.99%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24,300,000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757" name="image140.png" descr=""/>
                  <wp:cNvGraphicFramePr>
                    <a:graphicFrameLocks noChangeAspect="1"/>
                  </wp:cNvGraphicFramePr>
                  <a:graphic>
                    <a:graphicData uri="http://schemas.openxmlformats.org/drawingml/2006/picture">
                      <pic:pic>
                        <pic:nvPicPr>
                          <pic:cNvPr id="758"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759" name="image140.png" descr=""/>
                  <wp:cNvGraphicFramePr>
                    <a:graphicFrameLocks noChangeAspect="1"/>
                  </wp:cNvGraphicFramePr>
                  <a:graphic>
                    <a:graphicData uri="http://schemas.openxmlformats.org/drawingml/2006/picture">
                      <pic:pic>
                        <pic:nvPicPr>
                          <pic:cNvPr id="760"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24,300,000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61" name="image140.png" descr=""/>
                  <wp:cNvGraphicFramePr>
                    <a:graphicFrameLocks noChangeAspect="1"/>
                  </wp:cNvGraphicFramePr>
                  <a:graphic>
                    <a:graphicData uri="http://schemas.openxmlformats.org/drawingml/2006/picture">
                      <pic:pic>
                        <pic:nvPicPr>
                          <pic:cNvPr id="762"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303" w:right="0"/>
              <w:jc w:val="left"/>
              <w:rPr>
                <w:rFonts w:ascii="Times New Roman" w:hAnsi="Times New Roman" w:cs="Times New Roman" w:eastAsia="Times New Roman" w:hint="default"/>
                <w:sz w:val="21"/>
                <w:szCs w:val="21"/>
              </w:rPr>
            </w:pPr>
            <w:r>
              <w:rPr>
                <w:rFonts w:ascii="Times New Roman"/>
                <w:sz w:val="21"/>
              </w:rPr>
              <w:t>18,667,599</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63" name="image140.png" descr=""/>
                  <wp:cNvGraphicFramePr>
                    <a:graphicFrameLocks noChangeAspect="1"/>
                  </wp:cNvGraphicFramePr>
                  <a:graphic>
                    <a:graphicData uri="http://schemas.openxmlformats.org/drawingml/2006/picture">
                      <pic:pic>
                        <pic:nvPicPr>
                          <pic:cNvPr id="764"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1026"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13" w:right="117"/>
              <w:jc w:val="both"/>
              <w:rPr>
                <w:rFonts w:ascii="宋体" w:hAnsi="宋体" w:cs="宋体" w:eastAsia="宋体" w:hint="default"/>
                <w:sz w:val="21"/>
                <w:szCs w:val="21"/>
              </w:rPr>
            </w:pPr>
            <w:r>
              <w:rPr>
                <w:rFonts w:ascii="宋体" w:hAnsi="宋体" w:cs="宋体" w:eastAsia="宋体" w:hint="default"/>
                <w:sz w:val="21"/>
                <w:szCs w:val="21"/>
              </w:rPr>
              <w:t>中央汇金资产 管理有限责任 公司</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765" name="image126.png" descr=""/>
                  <wp:cNvGraphicFramePr>
                    <a:graphicFrameLocks noChangeAspect="1"/>
                  </wp:cNvGraphicFramePr>
                  <a:graphic>
                    <a:graphicData uri="http://schemas.openxmlformats.org/drawingml/2006/picture">
                      <pic:pic>
                        <pic:nvPicPr>
                          <pic:cNvPr id="766" name="image126.png"/>
                          <pic:cNvPicPr/>
                        </pic:nvPicPr>
                        <pic:blipFill>
                          <a:blip r:embed="rId146"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3.44%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16,744,800</w:t>
            </w:r>
          </w:p>
          <w:p>
            <w:pPr>
              <w:pStyle w:val="TableParagraph"/>
              <w:spacing w:line="240" w:lineRule="auto" w:before="2"/>
              <w:ind w:right="0"/>
              <w:jc w:val="left"/>
              <w:rPr>
                <w:rFonts w:ascii="宋体" w:hAnsi="宋体" w:cs="宋体" w:eastAsia="宋体" w:hint="default"/>
                <w:sz w:val="28"/>
                <w:szCs w:val="28"/>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5994" cy="11239"/>
                  <wp:effectExtent l="0" t="0" r="0" b="0"/>
                  <wp:docPr id="767" name="image126.png" descr=""/>
                  <wp:cNvGraphicFramePr>
                    <a:graphicFrameLocks noChangeAspect="1"/>
                  </wp:cNvGraphicFramePr>
                  <a:graphic>
                    <a:graphicData uri="http://schemas.openxmlformats.org/drawingml/2006/picture">
                      <pic:pic>
                        <pic:nvPicPr>
                          <pic:cNvPr id="768" name="image126.png"/>
                          <pic:cNvPicPr/>
                        </pic:nvPicPr>
                        <pic:blipFill>
                          <a:blip r:embed="rId146" cstate="print"/>
                          <a:stretch>
                            <a:fillRect/>
                          </a:stretch>
                        </pic:blipFill>
                        <pic:spPr>
                          <a:xfrm>
                            <a:off x="0" y="0"/>
                            <a:ext cx="5994" cy="1123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94" cy="11239"/>
                  <wp:effectExtent l="0" t="0" r="0" b="0"/>
                  <wp:docPr id="769" name="image126.png" descr=""/>
                  <wp:cNvGraphicFramePr>
                    <a:graphicFrameLocks noChangeAspect="1"/>
                  </wp:cNvGraphicFramePr>
                  <a:graphic>
                    <a:graphicData uri="http://schemas.openxmlformats.org/drawingml/2006/picture">
                      <pic:pic>
                        <pic:nvPicPr>
                          <pic:cNvPr id="770" name="image126.png"/>
                          <pic:cNvPicPr/>
                        </pic:nvPicPr>
                        <pic:blipFill>
                          <a:blip r:embed="rId146" cstate="print"/>
                          <a:stretch>
                            <a:fillRect/>
                          </a:stretch>
                        </pic:blipFill>
                        <pic:spPr>
                          <a:xfrm>
                            <a:off x="0" y="0"/>
                            <a:ext cx="5994" cy="11239"/>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16,744,800</w:t>
            </w:r>
          </w:p>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771" name="image126.png" descr=""/>
                  <wp:cNvGraphicFramePr>
                    <a:graphicFrameLocks noChangeAspect="1"/>
                  </wp:cNvGraphicFramePr>
                  <a:graphic>
                    <a:graphicData uri="http://schemas.openxmlformats.org/drawingml/2006/picture">
                      <pic:pic>
                        <pic:nvPicPr>
                          <pic:cNvPr id="772" name="image126.png"/>
                          <pic:cNvPicPr/>
                        </pic:nvPicPr>
                        <pic:blipFill>
                          <a:blip r:embed="rId146"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773" name="image126.png" descr=""/>
                  <wp:cNvGraphicFramePr>
                    <a:graphicFrameLocks noChangeAspect="1"/>
                  </wp:cNvGraphicFramePr>
                  <a:graphic>
                    <a:graphicData uri="http://schemas.openxmlformats.org/drawingml/2006/picture">
                      <pic:pic>
                        <pic:nvPicPr>
                          <pic:cNvPr id="774" name="image126.png"/>
                          <pic:cNvPicPr/>
                        </pic:nvPicPr>
                        <pic:blipFill>
                          <a:blip r:embed="rId146"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75" name="image140.png" descr=""/>
                  <wp:cNvGraphicFramePr>
                    <a:graphicFrameLocks noChangeAspect="1"/>
                  </wp:cNvGraphicFramePr>
                  <a:graphic>
                    <a:graphicData uri="http://schemas.openxmlformats.org/drawingml/2006/picture">
                      <pic:pic>
                        <pic:nvPicPr>
                          <pic:cNvPr id="77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2.25%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10,950,000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77" name="image140.png" descr=""/>
                  <wp:cNvGraphicFramePr>
                    <a:graphicFrameLocks noChangeAspect="1"/>
                  </wp:cNvGraphicFramePr>
                  <a:graphic>
                    <a:graphicData uri="http://schemas.openxmlformats.org/drawingml/2006/picture">
                      <pic:pic>
                        <pic:nvPicPr>
                          <pic:cNvPr id="77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79" name="image140.png" descr=""/>
                  <wp:cNvGraphicFramePr>
                    <a:graphicFrameLocks noChangeAspect="1"/>
                  </wp:cNvGraphicFramePr>
                  <a:graphic>
                    <a:graphicData uri="http://schemas.openxmlformats.org/drawingml/2006/picture">
                      <pic:pic>
                        <pic:nvPicPr>
                          <pic:cNvPr id="78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8,212,500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2,737,500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81" name="image140.png" descr=""/>
                  <wp:cNvGraphicFramePr>
                    <a:graphicFrameLocks noChangeAspect="1"/>
                  </wp:cNvGraphicFramePr>
                  <a:graphic>
                    <a:graphicData uri="http://schemas.openxmlformats.org/drawingml/2006/picture">
                      <pic:pic>
                        <pic:nvPicPr>
                          <pic:cNvPr id="78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408" w:right="0"/>
              <w:jc w:val="left"/>
              <w:rPr>
                <w:rFonts w:ascii="Times New Roman" w:hAnsi="Times New Roman" w:cs="Times New Roman" w:eastAsia="Times New Roman" w:hint="default"/>
                <w:sz w:val="21"/>
                <w:szCs w:val="21"/>
              </w:rPr>
            </w:pPr>
            <w:r>
              <w:rPr>
                <w:rFonts w:ascii="Times New Roman"/>
                <w:sz w:val="21"/>
              </w:rPr>
              <w:t>9,500,000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83" name="image140.png" descr=""/>
                  <wp:cNvGraphicFramePr>
                    <a:graphicFrameLocks noChangeAspect="1"/>
                  </wp:cNvGraphicFramePr>
                  <a:graphic>
                    <a:graphicData uri="http://schemas.openxmlformats.org/drawingml/2006/picture">
                      <pic:pic>
                        <pic:nvPicPr>
                          <pic:cNvPr id="78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85" name="image140.png" descr=""/>
                  <wp:cNvGraphicFramePr>
                    <a:graphicFrameLocks noChangeAspect="1"/>
                  </wp:cNvGraphicFramePr>
                  <a:graphic>
                    <a:graphicData uri="http://schemas.openxmlformats.org/drawingml/2006/picture">
                      <pic:pic>
                        <pic:nvPicPr>
                          <pic:cNvPr id="786"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2.07%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10,080,000</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787" name="image140.png" descr=""/>
                  <wp:cNvGraphicFramePr>
                    <a:graphicFrameLocks noChangeAspect="1"/>
                  </wp:cNvGraphicFramePr>
                  <a:graphic>
                    <a:graphicData uri="http://schemas.openxmlformats.org/drawingml/2006/picture">
                      <pic:pic>
                        <pic:nvPicPr>
                          <pic:cNvPr id="788"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789" name="image140.png" descr=""/>
                  <wp:cNvGraphicFramePr>
                    <a:graphicFrameLocks noChangeAspect="1"/>
                  </wp:cNvGraphicFramePr>
                  <a:graphic>
                    <a:graphicData uri="http://schemas.openxmlformats.org/drawingml/2006/picture">
                      <pic:pic>
                        <pic:nvPicPr>
                          <pic:cNvPr id="790"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10,080,000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91" name="image140.png" descr=""/>
                  <wp:cNvGraphicFramePr>
                    <a:graphicFrameLocks noChangeAspect="1"/>
                  </wp:cNvGraphicFramePr>
                  <a:graphic>
                    <a:graphicData uri="http://schemas.openxmlformats.org/drawingml/2006/picture">
                      <pic:pic>
                        <pic:nvPicPr>
                          <pic:cNvPr id="792"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793" name="image140.png" descr=""/>
                  <wp:cNvGraphicFramePr>
                    <a:graphicFrameLocks noChangeAspect="1"/>
                  </wp:cNvGraphicFramePr>
                  <a:graphic>
                    <a:graphicData uri="http://schemas.openxmlformats.org/drawingml/2006/picture">
                      <pic:pic>
                        <pic:nvPicPr>
                          <pic:cNvPr id="794"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139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李涛</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309"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795" name="image140.png" descr=""/>
                  <wp:cNvGraphicFramePr>
                    <a:graphicFrameLocks noChangeAspect="1"/>
                  </wp:cNvGraphicFramePr>
                  <a:graphic>
                    <a:graphicData uri="http://schemas.openxmlformats.org/drawingml/2006/picture">
                      <pic:pic>
                        <pic:nvPicPr>
                          <pic:cNvPr id="796"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21"/>
                <w:szCs w:val="21"/>
              </w:rPr>
            </w:pPr>
            <w:r>
              <w:rPr>
                <w:rFonts w:ascii="Times New Roman"/>
                <w:sz w:val="21"/>
              </w:rPr>
              <w:t>2.01%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9,785,499</w:t>
            </w:r>
          </w:p>
          <w:p>
            <w:pPr>
              <w:pStyle w:val="TableParagraph"/>
              <w:spacing w:line="240" w:lineRule="auto" w:before="1"/>
              <w:ind w:right="0"/>
              <w:jc w:val="left"/>
              <w:rPr>
                <w:rFonts w:ascii="宋体" w:hAnsi="宋体" w:cs="宋体" w:eastAsia="宋体" w:hint="default"/>
                <w:sz w:val="5"/>
                <w:szCs w:val="5"/>
              </w:rPr>
            </w:pPr>
          </w:p>
          <w:p>
            <w:pPr>
              <w:pStyle w:val="TableParagraph"/>
              <w:tabs>
                <w:tab w:pos="1015" w:val="left" w:leader="none"/>
              </w:tabs>
              <w:spacing w:line="20" w:lineRule="exact"/>
              <w:ind w:left="14"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797" name="image140.png" descr=""/>
                  <wp:cNvGraphicFramePr>
                    <a:graphicFrameLocks noChangeAspect="1"/>
                  </wp:cNvGraphicFramePr>
                  <a:graphic>
                    <a:graphicData uri="http://schemas.openxmlformats.org/drawingml/2006/picture">
                      <pic:pic>
                        <pic:nvPicPr>
                          <pic:cNvPr id="798"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799" name="image140.png" descr=""/>
                  <wp:cNvGraphicFramePr>
                    <a:graphicFrameLocks noChangeAspect="1"/>
                  </wp:cNvGraphicFramePr>
                  <a:graphic>
                    <a:graphicData uri="http://schemas.openxmlformats.org/drawingml/2006/picture">
                      <pic:pic>
                        <pic:nvPicPr>
                          <pic:cNvPr id="800"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sz w:val="2"/>
              </w:rPr>
            </w:r>
          </w:p>
        </w:tc>
        <w:tc>
          <w:tcPr>
            <w:tcW w:w="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w:t>
            </w: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 w:right="0"/>
              <w:jc w:val="left"/>
              <w:rPr>
                <w:rFonts w:ascii="Times New Roman" w:hAnsi="Times New Roman" w:cs="Times New Roman" w:eastAsia="Times New Roman" w:hint="default"/>
                <w:sz w:val="21"/>
                <w:szCs w:val="21"/>
              </w:rPr>
            </w:pPr>
            <w:r>
              <w:rPr>
                <w:rFonts w:ascii="Times New Roman"/>
                <w:sz w:val="21"/>
              </w:rPr>
              <w:t>9,785,499</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992"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801" name="image140.png" descr=""/>
                  <wp:cNvGraphicFramePr>
                    <a:graphicFrameLocks noChangeAspect="1"/>
                  </wp:cNvGraphicFramePr>
                  <a:graphic>
                    <a:graphicData uri="http://schemas.openxmlformats.org/drawingml/2006/picture">
                      <pic:pic>
                        <pic:nvPicPr>
                          <pic:cNvPr id="802"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408" w:right="0"/>
              <w:jc w:val="left"/>
              <w:rPr>
                <w:rFonts w:ascii="Times New Roman" w:hAnsi="Times New Roman" w:cs="Times New Roman" w:eastAsia="Times New Roman" w:hint="default"/>
                <w:sz w:val="21"/>
                <w:szCs w:val="21"/>
              </w:rPr>
            </w:pPr>
            <w:r>
              <w:rPr>
                <w:rFonts w:ascii="Times New Roman"/>
                <w:sz w:val="21"/>
              </w:rPr>
              <w:t>9,273,999</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803" name="image140.png" descr=""/>
                  <wp:cNvGraphicFramePr>
                    <a:graphicFrameLocks noChangeAspect="1"/>
                  </wp:cNvGraphicFramePr>
                  <a:graphic>
                    <a:graphicData uri="http://schemas.openxmlformats.org/drawingml/2006/picture">
                      <pic:pic>
                        <pic:nvPicPr>
                          <pic:cNvPr id="804" name="image140.png"/>
                          <pic:cNvPicPr/>
                        </pic:nvPicPr>
                        <pic:blipFill>
                          <a:blip r:embed="rId16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74" w:hRule="exact"/>
        </w:trPr>
        <w:tc>
          <w:tcPr>
            <w:tcW w:w="2722" w:type="dxa"/>
            <w:gridSpan w:val="4"/>
            <w:tcBorders>
              <w:top w:val="single" w:sz="8" w:space="0" w:color="000000"/>
              <w:left w:val="nil" w:sz="6" w:space="0" w:color="auto"/>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tc>
        <w:tc>
          <w:tcPr>
            <w:tcW w:w="6945" w:type="dxa"/>
            <w:gridSpan w:val="11"/>
            <w:vMerge w:val="restart"/>
            <w:tcBorders>
              <w:top w:val="single" w:sz="8" w:space="0" w:color="000000"/>
              <w:left w:val="nil" w:sz="6" w:space="0" w:color="auto"/>
              <w:right w:val="nil" w:sz="6" w:space="0" w:color="auto"/>
            </w:tcBorders>
          </w:tcPr>
          <w:p>
            <w:pPr>
              <w:pStyle w:val="TableParagraph"/>
              <w:spacing w:line="268" w:lineRule="auto" w:before="22"/>
              <w:ind w:left="21" w:right="-8"/>
              <w:jc w:val="left"/>
              <w:rPr>
                <w:rFonts w:ascii="宋体" w:hAnsi="宋体" w:cs="宋体" w:eastAsia="宋体" w:hint="default"/>
                <w:sz w:val="21"/>
                <w:szCs w:val="21"/>
              </w:rPr>
            </w:pPr>
            <w:r>
              <w:rPr>
                <w:rFonts w:ascii="宋体" w:hAnsi="宋体" w:cs="宋体" w:eastAsia="宋体" w:hint="default"/>
                <w:sz w:val="21"/>
                <w:szCs w:val="21"/>
              </w:rPr>
              <w:t>邓志刚、王永业、张小波、刘屹、卢春明、陈西平为一致行动人，徐福轩、 傅多为夫妇关系，未知其他股东之间是否存在关联关系或构成一致行动人。 陈西平先生于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日不幸因病逝世，其继承人尚未办理股权继承 </w:t>
            </w:r>
            <w:r>
              <w:rPr>
                <w:rFonts w:ascii="宋体" w:hAnsi="宋体" w:cs="宋体" w:eastAsia="宋体" w:hint="default"/>
                <w:spacing w:val="-1"/>
                <w:sz w:val="21"/>
                <w:szCs w:val="21"/>
              </w:rPr>
              <w:t>相关手续，公司将在陈西平先生的股权完成变更和公司实际控制人作出相应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决议后，及时披露相关情况。</w:t>
            </w:r>
          </w:p>
        </w:tc>
      </w:tr>
      <w:tr>
        <w:trPr>
          <w:trHeight w:val="703" w:hRule="exact"/>
        </w:trPr>
        <w:tc>
          <w:tcPr>
            <w:tcW w:w="2722" w:type="dxa"/>
            <w:gridSpan w:val="4"/>
            <w:tcBorders>
              <w:top w:val="nil" w:sz="6" w:space="0" w:color="auto"/>
              <w:left w:val="nil" w:sz="6" w:space="0" w:color="auto"/>
              <w:bottom w:val="nil" w:sz="6" w:space="0" w:color="auto"/>
              <w:right w:val="single" w:sz="4" w:space="0" w:color="000000"/>
            </w:tcBorders>
            <w:shd w:val="clear" w:color="auto" w:fill="D2D2D2"/>
          </w:tcPr>
          <w:p>
            <w:pPr>
              <w:pStyle w:val="TableParagraph"/>
              <w:spacing w:line="273" w:lineRule="auto" w:before="26"/>
              <w:ind w:left="13" w:right="181"/>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945" w:type="dxa"/>
            <w:gridSpan w:val="11"/>
            <w:vMerge/>
            <w:tcBorders>
              <w:left w:val="nil" w:sz="6" w:space="0" w:color="auto"/>
              <w:right w:val="nil" w:sz="6" w:space="0" w:color="auto"/>
            </w:tcBorders>
          </w:tcPr>
          <w:p>
            <w:pPr/>
          </w:p>
        </w:tc>
      </w:tr>
      <w:tr>
        <w:trPr>
          <w:trHeight w:val="473" w:hRule="exact"/>
        </w:trPr>
        <w:tc>
          <w:tcPr>
            <w:tcW w:w="2722" w:type="dxa"/>
            <w:gridSpan w:val="4"/>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0" w:lineRule="exact"/>
              <w:ind w:left="2711"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05" name="image140.png" descr=""/>
                  <wp:cNvGraphicFramePr>
                    <a:graphicFrameLocks noChangeAspect="1"/>
                  </wp:cNvGraphicFramePr>
                  <a:graphic>
                    <a:graphicData uri="http://schemas.openxmlformats.org/drawingml/2006/picture">
                      <pic:pic>
                        <pic:nvPicPr>
                          <pic:cNvPr id="806" name="image140.png"/>
                          <pic:cNvPicPr/>
                        </pic:nvPicPr>
                        <pic:blipFill>
                          <a:blip r:embed="rId16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6945" w:type="dxa"/>
            <w:gridSpan w:val="11"/>
            <w:vMerge/>
            <w:tcBorders>
              <w:left w:val="nil" w:sz="6" w:space="0" w:color="auto"/>
              <w:bottom w:val="single" w:sz="4" w:space="0" w:color="000000"/>
              <w:right w:val="nil" w:sz="6" w:space="0" w:color="auto"/>
            </w:tcBorders>
          </w:tcPr>
          <w:p>
            <w:pPr/>
          </w:p>
        </w:tc>
      </w:tr>
      <w:tr>
        <w:trPr>
          <w:trHeight w:val="402" w:hRule="exact"/>
        </w:trPr>
        <w:tc>
          <w:tcPr>
            <w:tcW w:w="9667" w:type="dxa"/>
            <w:gridSpan w:val="15"/>
            <w:tcBorders>
              <w:top w:val="single" w:sz="8" w:space="0" w:color="000000"/>
              <w:left w:val="nil" w:sz="6" w:space="0" w:color="auto"/>
              <w:bottom w:val="single" w:sz="4" w:space="0" w:color="FFFFFF"/>
              <w:right w:val="nil" w:sz="6" w:space="0" w:color="auto"/>
            </w:tcBorders>
            <w:shd w:val="clear" w:color="auto" w:fill="D2D2D2"/>
          </w:tcPr>
          <w:p>
            <w:pPr>
              <w:pStyle w:val="TableParagraph"/>
              <w:spacing w:line="240" w:lineRule="auto" w:before="21"/>
              <w:ind w:left="-1"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06" w:hRule="exact"/>
        </w:trPr>
        <w:tc>
          <w:tcPr>
            <w:tcW w:w="2722" w:type="dxa"/>
            <w:gridSpan w:val="4"/>
            <w:tcBorders>
              <w:top w:val="single" w:sz="4" w:space="0" w:color="FFFFFF"/>
              <w:left w:val="nil" w:sz="6" w:space="0" w:color="auto"/>
              <w:bottom w:val="nil" w:sz="6" w:space="0" w:color="auto"/>
              <w:right w:val="single" w:sz="4" w:space="0" w:color="000000"/>
            </w:tcBorders>
            <w:shd w:val="clear" w:color="auto" w:fill="D2D2D2"/>
          </w:tcPr>
          <w:p>
            <w:pPr/>
          </w:p>
        </w:tc>
        <w:tc>
          <w:tcPr>
            <w:tcW w:w="4422" w:type="dxa"/>
            <w:gridSpan w:val="7"/>
            <w:tcBorders>
              <w:top w:val="single" w:sz="4" w:space="0" w:color="FFFFFF"/>
              <w:left w:val="single" w:sz="4" w:space="0" w:color="000000"/>
              <w:bottom w:val="nil" w:sz="6" w:space="0" w:color="auto"/>
              <w:right w:val="single" w:sz="4" w:space="0" w:color="000000"/>
            </w:tcBorders>
            <w:shd w:val="clear" w:color="auto" w:fill="D2D2D2"/>
          </w:tcPr>
          <w:p>
            <w:pPr/>
          </w:p>
        </w:tc>
        <w:tc>
          <w:tcPr>
            <w:tcW w:w="2523" w:type="dxa"/>
            <w:gridSpan w:val="4"/>
            <w:vMerge w:val="restart"/>
            <w:tcBorders>
              <w:top w:val="single" w:sz="4" w:space="0" w:color="FFFFFF"/>
              <w:left w:val="single" w:sz="4" w:space="0" w:color="000000"/>
              <w:right w:val="nil" w:sz="6" w:space="0" w:color="auto"/>
            </w:tcBorders>
            <w:shd w:val="clear" w:color="auto" w:fill="D2D2D2"/>
          </w:tcPr>
          <w:p>
            <w:pPr>
              <w:pStyle w:val="TableParagraph"/>
              <w:spacing w:line="240" w:lineRule="auto" w:before="26"/>
              <w:ind w:left="84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1" w:hRule="exact"/>
        </w:trPr>
        <w:tc>
          <w:tcPr>
            <w:tcW w:w="2722" w:type="dxa"/>
            <w:gridSpan w:val="4"/>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13"/>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422"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624"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523" w:type="dxa"/>
            <w:gridSpan w:val="4"/>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722" w:type="dxa"/>
            <w:gridSpan w:val="4"/>
            <w:vMerge/>
            <w:tcBorders>
              <w:left w:val="nil" w:sz="6" w:space="0" w:color="auto"/>
              <w:bottom w:val="nil" w:sz="6" w:space="0" w:color="auto"/>
              <w:right w:val="single" w:sz="4" w:space="0" w:color="000000"/>
            </w:tcBorders>
            <w:shd w:val="clear" w:color="auto" w:fill="D2D2D2"/>
          </w:tcPr>
          <w:p>
            <w:pPr/>
          </w:p>
        </w:tc>
        <w:tc>
          <w:tcPr>
            <w:tcW w:w="4422" w:type="dxa"/>
            <w:gridSpan w:val="7"/>
            <w:vMerge/>
            <w:tcBorders>
              <w:left w:val="single" w:sz="4" w:space="0" w:color="000000"/>
              <w:bottom w:val="nil" w:sz="6" w:space="0" w:color="auto"/>
              <w:right w:val="single" w:sz="4" w:space="0" w:color="000000"/>
            </w:tcBorders>
            <w:shd w:val="clear" w:color="auto" w:fill="D2D2D2"/>
          </w:tcPr>
          <w:p>
            <w:pPr/>
          </w:p>
        </w:tc>
        <w:tc>
          <w:tcPr>
            <w:tcW w:w="12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203"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267"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32"/>
              <w:ind w:left="428" w:right="0"/>
              <w:jc w:val="left"/>
              <w:rPr>
                <w:rFonts w:ascii="宋体" w:hAnsi="宋体" w:cs="宋体" w:eastAsia="宋体" w:hint="default"/>
                <w:sz w:val="21"/>
                <w:szCs w:val="21"/>
              </w:rPr>
            </w:pPr>
            <w:r>
              <w:rPr>
                <w:rFonts w:ascii="宋体" w:hAnsi="宋体" w:cs="宋体" w:eastAsia="宋体" w:hint="default"/>
                <w:sz w:val="21"/>
                <w:szCs w:val="21"/>
              </w:rPr>
              <w:t>数量</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807" name="image140.png" descr=""/>
                  <wp:cNvGraphicFramePr>
                    <a:graphicFrameLocks noChangeAspect="1"/>
                  </wp:cNvGraphicFramePr>
                  <a:graphic>
                    <a:graphicData uri="http://schemas.openxmlformats.org/drawingml/2006/picture">
                      <pic:pic>
                        <pic:nvPicPr>
                          <pic:cNvPr id="808"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205" w:hRule="exact"/>
        </w:trPr>
        <w:tc>
          <w:tcPr>
            <w:tcW w:w="2722" w:type="dxa"/>
            <w:gridSpan w:val="4"/>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2711"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809" name="image140.png" descr=""/>
                  <wp:cNvGraphicFramePr>
                    <a:graphicFrameLocks noChangeAspect="1"/>
                  </wp:cNvGraphicFramePr>
                  <a:graphic>
                    <a:graphicData uri="http://schemas.openxmlformats.org/drawingml/2006/picture">
                      <pic:pic>
                        <pic:nvPicPr>
                          <pic:cNvPr id="810"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4422" w:type="dxa"/>
            <w:gridSpan w:val="7"/>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4406"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811" name="image140.png" descr=""/>
                  <wp:cNvGraphicFramePr>
                    <a:graphicFrameLocks noChangeAspect="1"/>
                  </wp:cNvGraphicFramePr>
                  <a:graphic>
                    <a:graphicData uri="http://schemas.openxmlformats.org/drawingml/2006/picture">
                      <pic:pic>
                        <pic:nvPicPr>
                          <pic:cNvPr id="812" name="image140.png"/>
                          <pic:cNvPicPr/>
                        </pic:nvPicPr>
                        <pic:blipFill>
                          <a:blip r:embed="rId1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257" w:type="dxa"/>
            <w:gridSpan w:val="2"/>
            <w:vMerge/>
            <w:tcBorders>
              <w:left w:val="single" w:sz="4" w:space="0" w:color="000000"/>
              <w:bottom w:val="single" w:sz="4" w:space="0" w:color="000000"/>
              <w:right w:val="single" w:sz="4" w:space="0" w:color="000000"/>
            </w:tcBorders>
            <w:shd w:val="clear" w:color="auto" w:fill="D2D2D2"/>
          </w:tcPr>
          <w:p>
            <w:pPr/>
          </w:p>
        </w:tc>
        <w:tc>
          <w:tcPr>
            <w:tcW w:w="1267" w:type="dxa"/>
            <w:gridSpan w:val="2"/>
            <w:vMerge/>
            <w:tcBorders>
              <w:left w:val="single" w:sz="4" w:space="0" w:color="000000"/>
              <w:bottom w:val="single" w:sz="4" w:space="0" w:color="000000"/>
              <w:right w:val="nil" w:sz="6" w:space="0" w:color="auto"/>
            </w:tcBorders>
            <w:shd w:val="clear" w:color="auto" w:fill="D2D2D2"/>
          </w:tcPr>
          <w:p>
            <w:pPr/>
          </w:p>
        </w:tc>
      </w:tr>
      <w:tr>
        <w:trPr>
          <w:trHeight w:val="715" w:hRule="exact"/>
        </w:trPr>
        <w:tc>
          <w:tcPr>
            <w:tcW w:w="2722"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刘屹</w:t>
            </w:r>
          </w:p>
          <w:p>
            <w:pPr>
              <w:pStyle w:val="TableParagraph"/>
              <w:spacing w:line="240" w:lineRule="auto" w:before="11"/>
              <w:ind w:right="0"/>
              <w:jc w:val="left"/>
              <w:rPr>
                <w:rFonts w:ascii="宋体" w:hAnsi="宋体" w:cs="宋体" w:eastAsia="宋体" w:hint="default"/>
                <w:sz w:val="17"/>
                <w:szCs w:val="17"/>
              </w:rPr>
            </w:pPr>
          </w:p>
          <w:p>
            <w:pPr>
              <w:pStyle w:val="TableParagraph"/>
              <w:spacing w:line="20" w:lineRule="exact"/>
              <w:ind w:left="2711"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69" cy="8953"/>
                  <wp:effectExtent l="0" t="0" r="0" b="0"/>
                  <wp:docPr id="813" name="image141.png" descr=""/>
                  <wp:cNvGraphicFramePr>
                    <a:graphicFrameLocks noChangeAspect="1"/>
                  </wp:cNvGraphicFramePr>
                  <a:graphic>
                    <a:graphicData uri="http://schemas.openxmlformats.org/drawingml/2006/picture">
                      <pic:pic>
                        <pic:nvPicPr>
                          <pic:cNvPr id="814" name="image141.png"/>
                          <pic:cNvPicPr/>
                        </pic:nvPicPr>
                        <pic:blipFill>
                          <a:blip r:embed="rId162" cstate="print"/>
                          <a:stretch>
                            <a:fillRect/>
                          </a:stretch>
                        </pic:blipFill>
                        <pic:spPr>
                          <a:xfrm>
                            <a:off x="0" y="0"/>
                            <a:ext cx="5969" cy="8953"/>
                          </a:xfrm>
                          <a:prstGeom prst="rect">
                            <a:avLst/>
                          </a:prstGeom>
                        </pic:spPr>
                      </pic:pic>
                    </a:graphicData>
                  </a:graphic>
                </wp:inline>
              </w:drawing>
            </w:r>
            <w:r>
              <w:rPr>
                <w:rFonts w:ascii="宋体" w:hAnsi="宋体" w:cs="宋体" w:eastAsia="宋体" w:hint="default"/>
                <w:sz w:val="2"/>
                <w:szCs w:val="2"/>
              </w:rPr>
            </w:r>
          </w:p>
        </w:tc>
        <w:tc>
          <w:tcPr>
            <w:tcW w:w="44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24,300,000</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4406"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69" cy="8953"/>
                  <wp:effectExtent l="0" t="0" r="0" b="0"/>
                  <wp:docPr id="815" name="image141.png" descr=""/>
                  <wp:cNvGraphicFramePr>
                    <a:graphicFrameLocks noChangeAspect="1"/>
                  </wp:cNvGraphicFramePr>
                  <a:graphic>
                    <a:graphicData uri="http://schemas.openxmlformats.org/drawingml/2006/picture">
                      <pic:pic>
                        <pic:nvPicPr>
                          <pic:cNvPr id="816" name="image141.png"/>
                          <pic:cNvPicPr/>
                        </pic:nvPicPr>
                        <pic:blipFill>
                          <a:blip r:embed="rId162" cstate="print"/>
                          <a:stretch>
                            <a:fillRect/>
                          </a:stretch>
                        </pic:blipFill>
                        <pic:spPr>
                          <a:xfrm>
                            <a:off x="0" y="0"/>
                            <a:ext cx="5969" cy="8953"/>
                          </a:xfrm>
                          <a:prstGeom prst="rect">
                            <a:avLst/>
                          </a:prstGeom>
                        </pic:spPr>
                      </pic:pic>
                    </a:graphicData>
                  </a:graphic>
                </wp:inline>
              </w:drawing>
            </w:r>
            <w:r>
              <w:rPr>
                <w:rFonts w:ascii="宋体" w:hAnsi="宋体" w:cs="宋体" w:eastAsia="宋体" w:hint="default"/>
                <w:sz w:val="2"/>
                <w:szCs w:val="2"/>
              </w:rPr>
            </w:r>
          </w:p>
        </w:tc>
        <w:tc>
          <w:tcPr>
            <w:tcW w:w="1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7" w:right="178"/>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24,300,000</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69" cy="8953"/>
                  <wp:effectExtent l="0" t="0" r="0" b="0"/>
                  <wp:docPr id="817" name="image141.png" descr=""/>
                  <wp:cNvGraphicFramePr>
                    <a:graphicFrameLocks noChangeAspect="1"/>
                  </wp:cNvGraphicFramePr>
                  <a:graphic>
                    <a:graphicData uri="http://schemas.openxmlformats.org/drawingml/2006/picture">
                      <pic:pic>
                        <pic:nvPicPr>
                          <pic:cNvPr id="818" name="image141.png"/>
                          <pic:cNvPicPr/>
                        </pic:nvPicPr>
                        <pic:blipFill>
                          <a:blip r:embed="rId162" cstate="print"/>
                          <a:stretch>
                            <a:fillRect/>
                          </a:stretch>
                        </pic:blipFill>
                        <pic:spPr>
                          <a:xfrm>
                            <a:off x="0" y="0"/>
                            <a:ext cx="5969" cy="8953"/>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91.600006pt;margin-top:107.039948pt;width:.479971pt;height:.66pt;mso-position-horizontal-relative:page;mso-position-vertical-relative:page;z-index:34192" type="#_x0000_t75" stroked="false">
            <v:imagedata r:id="rId161" o:title=""/>
          </v:shape>
        </w:pict>
      </w:r>
      <w:r>
        <w:rPr/>
        <w:pict>
          <v:shape style="position:absolute;margin-left:412.679993pt;margin-top:107.039948pt;width:.479986pt;height:.66pt;mso-position-horizontal-relative:page;mso-position-vertical-relative:page;z-index:34216" type="#_x0000_t75" stroked="false">
            <v:imagedata r:id="rId161" o:title=""/>
          </v:shape>
        </w:pict>
      </w:r>
      <w:r>
        <w:rPr/>
        <w:pict>
          <v:shape style="position:absolute;margin-left:476.100006pt;margin-top:107.039948pt;width:.479956pt;height:.66pt;mso-position-horizontal-relative:page;mso-position-vertical-relative:page;z-index:34240" type="#_x0000_t75" stroked="false">
            <v:imagedata r:id="rId161" o:title=""/>
          </v:shape>
        </w:pict>
      </w:r>
      <w:r>
        <w:rPr/>
        <w:pict>
          <v:shape style="position:absolute;margin-left:191.600006pt;margin-top:142.76001pt;width:.480015pt;height:.66pt;mso-position-horizontal-relative:page;mso-position-vertical-relative:page;z-index:34264" type="#_x0000_t75" stroked="false">
            <v:imagedata r:id="rId161" o:title=""/>
          </v:shape>
        </w:pict>
      </w:r>
      <w:r>
        <w:rPr/>
        <w:pict>
          <v:shape style="position:absolute;margin-left:412.679993pt;margin-top:142.76001pt;width:.480031pt;height:.66pt;mso-position-horizontal-relative:page;mso-position-vertical-relative:page;z-index:34288" type="#_x0000_t75" stroked="false">
            <v:imagedata r:id="rId161" o:title=""/>
          </v:shape>
        </w:pict>
      </w:r>
      <w:r>
        <w:rPr/>
        <w:pict>
          <v:shape style="position:absolute;margin-left:476.100006pt;margin-top:142.76001pt;width:.48pt;height:.66pt;mso-position-horizontal-relative:page;mso-position-vertical-relative:page;z-index:34312" type="#_x0000_t75" stroked="false">
            <v:imagedata r:id="rId161" o:title=""/>
          </v:shape>
        </w:pict>
      </w:r>
      <w:r>
        <w:rPr/>
        <w:pict>
          <v:shape style="position:absolute;margin-left:191.600006pt;margin-top:178.460007pt;width:.480015pt;height:.66pt;mso-position-horizontal-relative:page;mso-position-vertical-relative:page;z-index:34336" type="#_x0000_t75" stroked="false">
            <v:imagedata r:id="rId163" o:title=""/>
          </v:shape>
        </w:pict>
      </w:r>
      <w:r>
        <w:rPr/>
        <w:pict>
          <v:shape style="position:absolute;margin-left:412.679993pt;margin-top:178.460007pt;width:.480031pt;height:.66pt;mso-position-horizontal-relative:page;mso-position-vertical-relative:page;z-index:34360" type="#_x0000_t75" stroked="false">
            <v:imagedata r:id="rId163" o:title=""/>
          </v:shape>
        </w:pict>
      </w:r>
      <w:r>
        <w:rPr/>
        <w:pict>
          <v:shape style="position:absolute;margin-left:476.100006pt;margin-top:178.460007pt;width:.48pt;height:.66pt;mso-position-horizontal-relative:page;mso-position-vertical-relative:page;z-index:34384" type="#_x0000_t75" stroked="false">
            <v:imagedata r:id="rId163" o:title=""/>
          </v:shape>
        </w:pict>
      </w:r>
      <w:r>
        <w:rPr/>
        <w:pict>
          <v:shape style="position:absolute;margin-left:191.600006pt;margin-top:214.159943pt;width:.479971pt;height:.66pt;mso-position-horizontal-relative:page;mso-position-vertical-relative:page;z-index:34408" type="#_x0000_t75" stroked="false">
            <v:imagedata r:id="rId163" o:title=""/>
          </v:shape>
        </w:pict>
      </w:r>
      <w:r>
        <w:rPr/>
        <w:pict>
          <v:shape style="position:absolute;margin-left:412.679993pt;margin-top:214.159943pt;width:.479986pt;height:.66pt;mso-position-horizontal-relative:page;mso-position-vertical-relative:page;z-index:34432" type="#_x0000_t75" stroked="false">
            <v:imagedata r:id="rId163" o:title=""/>
          </v:shape>
        </w:pict>
      </w:r>
      <w:r>
        <w:rPr/>
        <w:pict>
          <v:shape style="position:absolute;margin-left:476.100006pt;margin-top:214.159943pt;width:.479956pt;height:.66pt;mso-position-horizontal-relative:page;mso-position-vertical-relative:page;z-index:34456" type="#_x0000_t75" stroked="false">
            <v:imagedata r:id="rId163" o:title=""/>
          </v:shape>
        </w:pict>
      </w:r>
      <w:r>
        <w:rPr/>
        <w:pict>
          <v:shape style="position:absolute;margin-left:191.600006pt;margin-top:249.859955pt;width:.479971pt;height:.66pt;mso-position-horizontal-relative:page;mso-position-vertical-relative:page;z-index:34480" type="#_x0000_t75" stroked="false">
            <v:imagedata r:id="rId164" o:title=""/>
          </v:shape>
        </w:pict>
      </w:r>
      <w:r>
        <w:rPr/>
        <w:pict>
          <v:shape style="position:absolute;margin-left:412.679993pt;margin-top:249.859955pt;width:.479986pt;height:.66pt;mso-position-horizontal-relative:page;mso-position-vertical-relative:page;z-index:34504" type="#_x0000_t75" stroked="false">
            <v:imagedata r:id="rId164" o:title=""/>
          </v:shape>
        </w:pict>
      </w:r>
      <w:r>
        <w:rPr/>
        <w:pict>
          <v:shape style="position:absolute;margin-left:476.100006pt;margin-top:249.859955pt;width:.479956pt;height:.66pt;mso-position-horizontal-relative:page;mso-position-vertical-relative:page;z-index:34528" type="#_x0000_t75" stroked="false">
            <v:imagedata r:id="rId164" o:title=""/>
          </v:shape>
        </w:pict>
      </w:r>
      <w:r>
        <w:rPr/>
        <w:pict>
          <v:shape style="position:absolute;margin-left:191.600006pt;margin-top:285.559967pt;width:.479971pt;height:.66pt;mso-position-horizontal-relative:page;mso-position-vertical-relative:page;z-index:34552" type="#_x0000_t75" stroked="false">
            <v:imagedata r:id="rId164" o:title=""/>
          </v:shape>
        </w:pict>
      </w:r>
      <w:r>
        <w:rPr/>
        <w:pict>
          <v:shape style="position:absolute;margin-left:412.679993pt;margin-top:285.559967pt;width:.479986pt;height:.66pt;mso-position-horizontal-relative:page;mso-position-vertical-relative:page;z-index:34576" type="#_x0000_t75" stroked="false">
            <v:imagedata r:id="rId164" o:title=""/>
          </v:shape>
        </w:pict>
      </w:r>
      <w:r>
        <w:rPr/>
        <w:pict>
          <v:shape style="position:absolute;margin-left:476.100006pt;margin-top:285.559967pt;width:.479956pt;height:.66pt;mso-position-horizontal-relative:page;mso-position-vertical-relative:page;z-index:34600" type="#_x0000_t75" stroked="false">
            <v:imagedata r:id="rId164" o:title=""/>
          </v:shape>
        </w:pict>
      </w:r>
      <w:r>
        <w:rPr/>
        <w:pict>
          <v:shape style="position:absolute;margin-left:191.600006pt;margin-top:321.260010pt;width:.480015pt;height:.66pt;mso-position-horizontal-relative:page;mso-position-vertical-relative:page;z-index:34624" type="#_x0000_t75" stroked="false">
            <v:imagedata r:id="rId164" o:title=""/>
          </v:shape>
        </w:pict>
      </w:r>
      <w:r>
        <w:rPr/>
        <w:pict>
          <v:shape style="position:absolute;margin-left:412.679993pt;margin-top:321.260010pt;width:.480031pt;height:.66pt;mso-position-horizontal-relative:page;mso-position-vertical-relative:page;z-index:34648" type="#_x0000_t75" stroked="false">
            <v:imagedata r:id="rId164" o:title=""/>
          </v:shape>
        </w:pict>
      </w:r>
      <w:r>
        <w:rPr/>
        <w:pict>
          <v:shape style="position:absolute;margin-left:476.100006pt;margin-top:321.260010pt;width:.48pt;height:.66pt;mso-position-horizontal-relative:page;mso-position-vertical-relative:page;z-index:34672" type="#_x0000_t75" stroked="false">
            <v:imagedata r:id="rId164" o:title=""/>
          </v:shape>
        </w:pict>
      </w:r>
      <w:r>
        <w:rPr/>
        <w:pict>
          <v:shape style="position:absolute;margin-left:191.600006pt;margin-top:356.959961pt;width:.479993pt;height:.66pt;mso-position-horizontal-relative:page;mso-position-vertical-relative:page;z-index:34696" type="#_x0000_t75" stroked="false">
            <v:imagedata r:id="rId165" o:title=""/>
          </v:shape>
        </w:pict>
      </w:r>
      <w:r>
        <w:rPr/>
        <w:pict>
          <v:shape style="position:absolute;margin-left:412.679993pt;margin-top:356.959961pt;width:.480008pt;height:.66pt;mso-position-horizontal-relative:page;mso-position-vertical-relative:page;z-index:34720" type="#_x0000_t75" stroked="false">
            <v:imagedata r:id="rId165" o:title=""/>
          </v:shape>
        </w:pict>
      </w:r>
      <w:r>
        <w:rPr/>
        <w:pict>
          <v:shape style="position:absolute;margin-left:476.100006pt;margin-top:356.959961pt;width:.479978pt;height:.66pt;mso-position-horizontal-relative:page;mso-position-vertical-relative:page;z-index:34744" type="#_x0000_t75" stroked="false">
            <v:imagedata r:id="rId165" o:title=""/>
          </v:shape>
        </w:pict>
      </w:r>
    </w:p>
    <w:tbl>
      <w:tblPr>
        <w:tblW w:w="0" w:type="auto"/>
        <w:jc w:val="left"/>
        <w:tblInd w:w="1101" w:type="dxa"/>
        <w:tblLayout w:type="fixed"/>
        <w:tblCellMar>
          <w:top w:w="0" w:type="dxa"/>
          <w:left w:w="0" w:type="dxa"/>
          <w:bottom w:w="0" w:type="dxa"/>
          <w:right w:w="0" w:type="dxa"/>
        </w:tblCellMar>
        <w:tblLook w:val="01E0"/>
      </w:tblPr>
      <w:tblGrid>
        <w:gridCol w:w="2730"/>
        <w:gridCol w:w="4422"/>
        <w:gridCol w:w="1268"/>
        <w:gridCol w:w="1274"/>
      </w:tblGrid>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6"/>
              <w:jc w:val="left"/>
              <w:rPr>
                <w:rFonts w:ascii="宋体" w:hAnsi="宋体" w:cs="宋体" w:eastAsia="宋体" w:hint="default"/>
                <w:sz w:val="21"/>
                <w:szCs w:val="21"/>
              </w:rPr>
            </w:pPr>
            <w:r>
              <w:rPr>
                <w:rFonts w:ascii="宋体" w:hAnsi="宋体" w:cs="宋体" w:eastAsia="宋体" w:hint="default"/>
                <w:sz w:val="21"/>
                <w:szCs w:val="21"/>
              </w:rPr>
              <w:t>中央汇金资产管理有限责任 公司</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16,744,800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16,744,800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10,080,000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10,080,000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李涛</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9,785,499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9,785,499</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8,862,500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8,862,500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6,250,000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6,186,200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6,186,200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6"/>
              <w:jc w:val="left"/>
              <w:rPr>
                <w:rFonts w:ascii="宋体" w:hAnsi="宋体" w:cs="宋体" w:eastAsia="宋体" w:hint="default"/>
                <w:sz w:val="21"/>
                <w:szCs w:val="21"/>
              </w:rPr>
            </w:pPr>
            <w:r>
              <w:rPr>
                <w:rFonts w:ascii="宋体" w:hAnsi="宋体" w:cs="宋体" w:eastAsia="宋体" w:hint="default"/>
                <w:sz w:val="21"/>
                <w:szCs w:val="21"/>
              </w:rPr>
              <w:t>国信证券股份有限公司约定 购回专用账户</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5,644,200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5,644,200</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江苏拓邦投资有限公司</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5,591,138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5,591,138</w:t>
            </w:r>
          </w:p>
        </w:tc>
      </w:tr>
      <w:tr>
        <w:trPr>
          <w:trHeight w:val="714"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徐福轩</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4,555,756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4"/>
              <w:jc w:val="left"/>
              <w:rPr>
                <w:rFonts w:ascii="宋体" w:hAnsi="宋体" w:cs="宋体" w:eastAsia="宋体" w:hint="default"/>
                <w:sz w:val="21"/>
                <w:szCs w:val="21"/>
              </w:rPr>
            </w:pPr>
            <w:r>
              <w:rPr>
                <w:rFonts w:ascii="宋体" w:hAnsi="宋体" w:cs="宋体" w:eastAsia="宋体" w:hint="default"/>
                <w:sz w:val="21"/>
                <w:szCs w:val="21"/>
              </w:rPr>
              <w:t>人民币普通 股</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4,555,756</w:t>
            </w:r>
          </w:p>
        </w:tc>
      </w:tr>
      <w:tr>
        <w:trPr>
          <w:trHeight w:val="1338" w:hRule="exact"/>
        </w:trPr>
        <w:tc>
          <w:tcPr>
            <w:tcW w:w="27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名无限售流通股股东之</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w:t>
            </w:r>
          </w:p>
          <w:p>
            <w:pPr>
              <w:pStyle w:val="TableParagraph"/>
              <w:spacing w:line="259" w:lineRule="auto" w:before="21"/>
              <w:ind w:left="27" w:right="71"/>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 联关系或一致行动的说明</w:t>
            </w:r>
          </w:p>
        </w:tc>
        <w:tc>
          <w:tcPr>
            <w:tcW w:w="6964" w:type="dxa"/>
            <w:gridSpan w:val="3"/>
            <w:tcBorders>
              <w:top w:val="single" w:sz="8" w:space="0" w:color="000000"/>
              <w:left w:val="single" w:sz="13" w:space="0" w:color="D2D2D2"/>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10" w:right="28"/>
              <w:jc w:val="left"/>
              <w:rPr>
                <w:rFonts w:ascii="宋体" w:hAnsi="宋体" w:cs="宋体" w:eastAsia="宋体" w:hint="default"/>
                <w:sz w:val="21"/>
                <w:szCs w:val="21"/>
              </w:rPr>
            </w:pPr>
            <w:r>
              <w:rPr>
                <w:rFonts w:ascii="宋体" w:hAnsi="宋体" w:cs="宋体" w:eastAsia="宋体" w:hint="default"/>
                <w:spacing w:val="-1"/>
                <w:sz w:val="21"/>
                <w:szCs w:val="21"/>
              </w:rPr>
              <w:t>刘屹、邓志刚、王永业、张小波为一致行动人，未知其他股东之间是否存在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关联关系或构成一致行动人。</w:t>
            </w:r>
          </w:p>
        </w:tc>
      </w:tr>
    </w:tbl>
    <w:p>
      <w:pPr>
        <w:spacing w:line="240" w:lineRule="auto" w:before="8"/>
        <w:rPr>
          <w:rFonts w:ascii="宋体" w:hAnsi="宋体" w:cs="宋体" w:eastAsia="宋体" w:hint="default"/>
          <w:sz w:val="6"/>
          <w:szCs w:val="6"/>
        </w:rPr>
      </w:pPr>
    </w:p>
    <w:p>
      <w:pPr>
        <w:pStyle w:val="Heading2"/>
        <w:spacing w:line="319" w:lineRule="auto" w:before="26"/>
        <w:ind w:right="1136" w:firstLine="482"/>
        <w:jc w:val="both"/>
        <w:rPr>
          <w:b w:val="0"/>
          <w:bCs w:val="0"/>
        </w:rPr>
      </w:pPr>
      <w:r>
        <w:rPr/>
        <w:pict>
          <v:shape style="position:absolute;margin-left:191.600006pt;margin-top:-72.364395pt;width:.479993pt;height:.66pt;mso-position-horizontal-relative:page;mso-position-vertical-relative:paragraph;z-index:34768" type="#_x0000_t75" stroked="false">
            <v:imagedata r:id="rId165" o:title=""/>
          </v:shape>
        </w:pict>
      </w:r>
      <w:r>
        <w:rPr/>
        <w:pict>
          <v:shape style="position:absolute;margin-left:412.679993pt;margin-top:-72.364395pt;width:.480008pt;height:.66pt;mso-position-horizontal-relative:page;mso-position-vertical-relative:paragraph;z-index:34792" type="#_x0000_t75" stroked="false">
            <v:imagedata r:id="rId165" o:title=""/>
          </v:shape>
        </w:pict>
      </w:r>
      <w:r>
        <w:rPr/>
        <w:pict>
          <v:shape style="position:absolute;margin-left:476.100006pt;margin-top:-72.364395pt;width:.479978pt;height:.66pt;mso-position-horizontal-relative:page;mso-position-vertical-relative:paragraph;z-index:34816" type="#_x0000_t75" stroked="false">
            <v:imagedata r:id="rId165" o:title=""/>
          </v:shape>
        </w:pict>
      </w:r>
      <w:r>
        <w:rPr/>
        <w:pict>
          <v:shape style="position:absolute;margin-left:191.600006pt;margin-top:-4.964374pt;width:.480015pt;height:.18pt;mso-position-horizontal-relative:page;mso-position-vertical-relative:paragraph;z-index:34840" type="#_x0000_t75" stroked="false">
            <v:imagedata r:id="rId165" o:title=""/>
          </v:shape>
        </w:pict>
      </w:r>
      <w:r>
        <w:rPr/>
        <w:t>公司前</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名普通股股东、前</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名无限售条件普通股股东在报告期内是否进行约定购回</w:t>
      </w:r>
      <w:r>
        <w:rPr>
          <w:w w:val="99"/>
        </w:rPr>
        <w:t> </w:t>
      </w:r>
      <w:r>
        <w:rPr/>
        <w:t>交易</w:t>
      </w:r>
      <w:r>
        <w:rPr>
          <w:b w:val="0"/>
          <w:bCs w:val="0"/>
        </w:rPr>
      </w:r>
    </w:p>
    <w:p>
      <w:pPr>
        <w:pStyle w:val="BodyText"/>
        <w:spacing w:line="240" w:lineRule="auto" w:before="86"/>
        <w:ind w:left="16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19" w:lineRule="auto" w:before="146"/>
        <w:ind w:right="1132" w:firstLine="480"/>
        <w:jc w:val="both"/>
      </w:pPr>
      <w:r>
        <w:rPr/>
        <w:t>截至报告期末</w:t>
      </w:r>
      <w:r>
        <w:rPr>
          <w:rFonts w:ascii="Times New Roman" w:hAnsi="Times New Roman" w:cs="Times New Roman" w:eastAsia="Times New Roman" w:hint="default"/>
        </w:rPr>
        <w:t>,</w:t>
      </w:r>
      <w:r>
        <w:rPr/>
        <w:t>李涛持有公司股份</w:t>
      </w:r>
      <w:r>
        <w:rPr>
          <w:spacing w:val="-60"/>
        </w:rPr>
        <w:t> </w:t>
      </w:r>
      <w:r>
        <w:rPr>
          <w:rFonts w:ascii="Times New Roman" w:hAnsi="Times New Roman" w:cs="Times New Roman" w:eastAsia="Times New Roman" w:hint="default"/>
        </w:rPr>
        <w:t>9,785,499 </w:t>
      </w:r>
      <w:r>
        <w:rPr>
          <w:spacing w:val="-6"/>
        </w:rPr>
        <w:t>股，占公司总股本的</w:t>
      </w:r>
      <w:r>
        <w:rPr>
          <w:spacing w:val="-60"/>
        </w:rPr>
        <w:t> </w:t>
      </w:r>
      <w:r>
        <w:rPr>
          <w:rFonts w:ascii="Times New Roman" w:hAnsi="Times New Roman" w:cs="Times New Roman" w:eastAsia="Times New Roman" w:hint="default"/>
          <w:spacing w:val="-4"/>
        </w:rPr>
        <w:t>2.01%</w:t>
      </w:r>
      <w:r>
        <w:rPr>
          <w:spacing w:val="-4"/>
        </w:rPr>
        <w:t>；另其进行约定式</w:t>
      </w:r>
      <w:r>
        <w:rPr/>
        <w:t> 购回交易，证券公司约定购回交易账户为</w:t>
      </w:r>
      <w:r>
        <w:rPr>
          <w:rFonts w:ascii="Times New Roman" w:hAnsi="Times New Roman" w:cs="Times New Roman" w:eastAsia="Times New Roman" w:hint="default"/>
        </w:rPr>
        <w:t>“</w:t>
      </w:r>
      <w:r>
        <w:rPr/>
        <w:t>国信证券股份有限公司约定购回专用账户</w:t>
      </w:r>
      <w:r>
        <w:rPr>
          <w:rFonts w:ascii="Times New Roman" w:hAnsi="Times New Roman" w:cs="Times New Roman" w:eastAsia="Times New Roman" w:hint="default"/>
        </w:rPr>
        <w:t>”</w:t>
      </w:r>
      <w:r>
        <w:rPr/>
        <w:t>，约定 购回数量为</w:t>
      </w:r>
      <w:r>
        <w:rPr>
          <w:spacing w:val="-60"/>
        </w:rPr>
        <w:t> </w:t>
      </w:r>
      <w:r>
        <w:rPr>
          <w:rFonts w:ascii="Times New Roman" w:hAnsi="Times New Roman" w:cs="Times New Roman" w:eastAsia="Times New Roman" w:hint="default"/>
        </w:rPr>
        <w:t>5,644,200 </w:t>
      </w:r>
      <w:r>
        <w:rPr/>
        <w:t>股，占公司总股本的</w:t>
      </w:r>
      <w:r>
        <w:rPr>
          <w:spacing w:val="-60"/>
        </w:rPr>
        <w:t> </w:t>
      </w:r>
      <w:r>
        <w:rPr>
          <w:rFonts w:ascii="Times New Roman" w:hAnsi="Times New Roman" w:cs="Times New Roman" w:eastAsia="Times New Roman" w:hint="default"/>
        </w:rPr>
        <w:t>1.16%</w:t>
      </w:r>
      <w:r>
        <w:rPr/>
        <w:t>。</w:t>
      </w:r>
    </w:p>
    <w:p>
      <w:pPr>
        <w:pStyle w:val="Heading2"/>
        <w:spacing w:line="240" w:lineRule="auto" w:before="210"/>
        <w:ind w:left="1133" w:right="1033"/>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9"/>
          <w:szCs w:val="29"/>
        </w:rPr>
      </w:pPr>
    </w:p>
    <w:p>
      <w:pPr>
        <w:spacing w:line="367" w:lineRule="auto" w:before="0"/>
        <w:ind w:left="1616" w:right="6192" w:firstLine="0"/>
        <w:jc w:val="left"/>
        <w:rPr>
          <w:rFonts w:ascii="宋体" w:hAnsi="宋体" w:cs="宋体" w:eastAsia="宋体" w:hint="default"/>
          <w:sz w:val="24"/>
          <w:szCs w:val="24"/>
        </w:rPr>
      </w:pPr>
      <w:r>
        <w:rPr>
          <w:rFonts w:ascii="宋体" w:hAnsi="宋体" w:cs="宋体" w:eastAsia="宋体" w:hint="default"/>
          <w:b/>
          <w:bCs/>
          <w:sz w:val="24"/>
          <w:szCs w:val="24"/>
        </w:rPr>
        <w:t>控股股东性质</w:t>
      </w:r>
      <w:r>
        <w:rPr>
          <w:rFonts w:ascii="宋体" w:hAnsi="宋体" w:cs="宋体" w:eastAsia="宋体" w:hint="default"/>
          <w:sz w:val="24"/>
          <w:szCs w:val="24"/>
        </w:rPr>
        <w:t>：无控股主体 </w:t>
      </w:r>
      <w:r>
        <w:rPr>
          <w:rFonts w:ascii="宋体" w:hAnsi="宋体" w:cs="宋体" w:eastAsia="宋体" w:hint="default"/>
          <w:b/>
          <w:bCs/>
          <w:sz w:val="24"/>
          <w:szCs w:val="24"/>
        </w:rPr>
        <w:t>控股股东类型</w:t>
      </w:r>
      <w:r>
        <w:rPr>
          <w:rFonts w:ascii="宋体" w:hAnsi="宋体" w:cs="宋体" w:eastAsia="宋体" w:hint="default"/>
          <w:sz w:val="24"/>
          <w:szCs w:val="24"/>
        </w:rPr>
        <w:t>：不存在 </w:t>
      </w:r>
      <w:r>
        <w:rPr>
          <w:rFonts w:ascii="宋体" w:hAnsi="宋体" w:cs="宋体" w:eastAsia="宋体" w:hint="default"/>
          <w:b/>
          <w:bCs/>
          <w:w w:val="95"/>
          <w:sz w:val="24"/>
          <w:szCs w:val="24"/>
        </w:rPr>
        <w:t>公司不存在控股股东情况的说明</w:t>
      </w:r>
      <w:r>
        <w:rPr>
          <w:rFonts w:ascii="宋体" w:hAnsi="宋体" w:cs="宋体" w:eastAsia="宋体" w:hint="default"/>
          <w:sz w:val="24"/>
          <w:szCs w:val="24"/>
        </w:rPr>
      </w:r>
    </w:p>
    <w:p>
      <w:pPr>
        <w:pStyle w:val="BodyText"/>
        <w:spacing w:line="319" w:lineRule="auto" w:before="37"/>
        <w:ind w:left="1134" w:right="1132" w:firstLine="480"/>
        <w:jc w:val="both"/>
      </w:pPr>
      <w:r>
        <w:rPr>
          <w:spacing w:val="-1"/>
        </w:rPr>
        <w:t>公司无控股股东</w:t>
      </w:r>
      <w:r>
        <w:rPr>
          <w:rFonts w:ascii="Times New Roman" w:hAnsi="Times New Roman" w:cs="Times New Roman" w:eastAsia="Times New Roman" w:hint="default"/>
          <w:spacing w:val="-1"/>
        </w:rPr>
        <w:t>,</w:t>
      </w:r>
      <w:r>
        <w:rPr>
          <w:spacing w:val="-1"/>
        </w:rPr>
        <w:t>邓志刚、王永业、张小波、刘屹、尹健、卢春明、陈西平、尹力光为一</w:t>
      </w:r>
      <w:r>
        <w:rPr/>
        <w:t> 致行动人</w:t>
      </w:r>
      <w:r>
        <w:rPr>
          <w:rFonts w:ascii="Times New Roman" w:hAnsi="Times New Roman" w:cs="Times New Roman" w:eastAsia="Times New Roman" w:hint="default"/>
        </w:rPr>
        <w:t>,</w:t>
      </w:r>
      <w:r>
        <w:rPr/>
        <w:t>合计直接持有公司</w:t>
      </w:r>
      <w:r>
        <w:rPr>
          <w:spacing w:val="-60"/>
        </w:rPr>
        <w:t> </w:t>
      </w:r>
      <w:r>
        <w:rPr>
          <w:rFonts w:ascii="Times New Roman" w:hAnsi="Times New Roman" w:cs="Times New Roman" w:eastAsia="Times New Roman" w:hint="default"/>
        </w:rPr>
        <w:t>30.21%</w:t>
      </w:r>
      <w:r>
        <w:rPr/>
        <w:t>的股份，为公司实际控制人。</w:t>
      </w:r>
    </w:p>
    <w:p>
      <w:pPr>
        <w:spacing w:after="0" w:line="319" w:lineRule="auto"/>
        <w:jc w:val="both"/>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240" w:lineRule="auto"/>
        <w:ind w:left="1613" w:right="1033"/>
        <w:jc w:val="left"/>
      </w:pPr>
      <w:r>
        <w:rPr/>
        <w:t>控股股东报告期内变更</w:t>
      </w:r>
    </w:p>
    <w:p>
      <w:pPr>
        <w:pStyle w:val="BodyText"/>
        <w:spacing w:line="345" w:lineRule="auto" w:before="166"/>
        <w:ind w:left="1614" w:right="6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pStyle w:val="Heading2"/>
        <w:spacing w:line="240" w:lineRule="auto" w:before="210"/>
        <w:ind w:right="1033"/>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1613" w:right="7153"/>
        <w:jc w:val="left"/>
      </w:pPr>
      <w:r>
        <w:rPr/>
        <w:pict>
          <v:shape style="position:absolute;margin-left:56.459999pt;margin-top:44.375641pt;width:479.2pt;height:299.6pt;mso-position-horizontal-relative:page;mso-position-vertical-relative:paragraph;z-index:3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931"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61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50"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234" w:type="dxa"/>
                        <w:gridSpan w:val="2"/>
                        <w:tcBorders>
                          <w:top w:val="single" w:sz="8" w:space="0" w:color="000000"/>
                          <w:left w:val="single" w:sz="4" w:space="0" w:color="000000"/>
                          <w:bottom w:val="single" w:sz="4" w:space="0" w:color="000000"/>
                          <w:right w:val="nil" w:sz="6" w:space="0" w:color="auto"/>
                        </w:tcBorders>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邓志刚、王永业、张小波、尹健、卢春明、陈西平、尹力光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人最</w:t>
                        </w:r>
                      </w:p>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年均在公司关键岗位担任职务，刘屹为通信企业技术人员，担</w:t>
                        </w:r>
                      </w:p>
                      <w:p>
                        <w:pPr>
                          <w:pStyle w:val="TableParagraph"/>
                          <w:spacing w:line="266" w:lineRule="auto" w:before="21"/>
                          <w:ind w:left="22" w:right="25"/>
                          <w:jc w:val="left"/>
                          <w:rPr>
                            <w:rFonts w:ascii="宋体" w:hAnsi="宋体" w:cs="宋体" w:eastAsia="宋体" w:hint="default"/>
                            <w:sz w:val="21"/>
                            <w:szCs w:val="21"/>
                          </w:rPr>
                        </w:pPr>
                        <w:r>
                          <w:rPr>
                            <w:rFonts w:ascii="宋体" w:hAnsi="宋体" w:cs="宋体" w:eastAsia="宋体" w:hint="default"/>
                            <w:sz w:val="21"/>
                            <w:szCs w:val="21"/>
                          </w:rPr>
                          <w:t>任工程师职务。陈西平先生于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日不幸因病逝世，其继 承人尚未办理股权继承相关手续，公司将在陈西平先生的股权完成 变更和公司实际控制人作出相应决议后，及时披露相关情况。</w:t>
                        </w:r>
                      </w:p>
                    </w:tc>
                  </w:tr>
                  <w:tr>
                    <w:trPr>
                      <w:trHeight w:val="714"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46"/>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 情况</w:t>
                        </w:r>
                      </w:p>
                    </w:tc>
                    <w:tc>
                      <w:tcPr>
                        <w:tcW w:w="62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实际控制人性质：境内自然人 实际控制人类型：自然人</w:t>
      </w:r>
    </w:p>
    <w:p>
      <w:pPr>
        <w:spacing w:line="240" w:lineRule="auto" w:before="7"/>
        <w:rPr>
          <w:rFonts w:ascii="宋体" w:hAnsi="宋体" w:cs="宋体" w:eastAsia="宋体" w:hint="default"/>
          <w:sz w:val="27"/>
          <w:szCs w:val="27"/>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819" name="image144.png" descr=""/>
            <wp:cNvGraphicFramePr>
              <a:graphicFrameLocks noChangeAspect="1"/>
            </wp:cNvGraphicFramePr>
            <a:graphic>
              <a:graphicData uri="http://schemas.openxmlformats.org/drawingml/2006/picture">
                <pic:pic>
                  <pic:nvPicPr>
                    <pic:cNvPr id="820" name="image144.png"/>
                    <pic:cNvPicPr/>
                  </pic:nvPicPr>
                  <pic:blipFill>
                    <a:blip r:embed="rId165"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821" name="image144.png" descr=""/>
            <wp:cNvGraphicFramePr>
              <a:graphicFrameLocks noChangeAspect="1"/>
            </wp:cNvGraphicFramePr>
            <a:graphic>
              <a:graphicData uri="http://schemas.openxmlformats.org/drawingml/2006/picture">
                <pic:pic>
                  <pic:nvPicPr>
                    <pic:cNvPr id="822" name="image144.png"/>
                    <pic:cNvPicPr/>
                  </pic:nvPicPr>
                  <pic:blipFill>
                    <a:blip r:embed="rId165"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7" cy="5333"/>
            <wp:effectExtent l="0" t="0" r="0" b="0"/>
            <wp:docPr id="823" name="image144.png" descr=""/>
            <wp:cNvGraphicFramePr>
              <a:graphicFrameLocks noChangeAspect="1"/>
            </wp:cNvGraphicFramePr>
            <a:graphic>
              <a:graphicData uri="http://schemas.openxmlformats.org/drawingml/2006/picture">
                <pic:pic>
                  <pic:nvPicPr>
                    <pic:cNvPr id="824" name="image144.png"/>
                    <pic:cNvPicPr/>
                  </pic:nvPicPr>
                  <pic:blipFill>
                    <a:blip r:embed="rId165" cstate="print"/>
                    <a:stretch>
                      <a:fillRect/>
                    </a:stretch>
                  </pic:blipFill>
                  <pic:spPr>
                    <a:xfrm>
                      <a:off x="0" y="0"/>
                      <a:ext cx="6097"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7" cy="5333"/>
            <wp:effectExtent l="0" t="0" r="0" b="0"/>
            <wp:docPr id="825" name="image144.png" descr=""/>
            <wp:cNvGraphicFramePr>
              <a:graphicFrameLocks noChangeAspect="1"/>
            </wp:cNvGraphicFramePr>
            <a:graphic>
              <a:graphicData uri="http://schemas.openxmlformats.org/drawingml/2006/picture">
                <pic:pic>
                  <pic:nvPicPr>
                    <pic:cNvPr id="826" name="image144.png"/>
                    <pic:cNvPicPr/>
                  </pic:nvPicPr>
                  <pic:blipFill>
                    <a:blip r:embed="rId165" cstate="print"/>
                    <a:stretch>
                      <a:fillRect/>
                    </a:stretch>
                  </pic:blipFill>
                  <pic:spPr>
                    <a:xfrm>
                      <a:off x="0" y="0"/>
                      <a:ext cx="6097"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827" name="image144.png" descr=""/>
            <wp:cNvGraphicFramePr>
              <a:graphicFrameLocks noChangeAspect="1"/>
            </wp:cNvGraphicFramePr>
            <a:graphic>
              <a:graphicData uri="http://schemas.openxmlformats.org/drawingml/2006/picture">
                <pic:pic>
                  <pic:nvPicPr>
                    <pic:cNvPr id="828" name="image144.png"/>
                    <pic:cNvPicPr/>
                  </pic:nvPicPr>
                  <pic:blipFill>
                    <a:blip r:embed="rId165"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829" name="image144.png" descr=""/>
            <wp:cNvGraphicFramePr>
              <a:graphicFrameLocks noChangeAspect="1"/>
            </wp:cNvGraphicFramePr>
            <a:graphic>
              <a:graphicData uri="http://schemas.openxmlformats.org/drawingml/2006/picture">
                <pic:pic>
                  <pic:nvPicPr>
                    <pic:cNvPr id="830" name="image144.png"/>
                    <pic:cNvPicPr/>
                  </pic:nvPicPr>
                  <pic:blipFill>
                    <a:blip r:embed="rId165"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831" name="image145.png" descr=""/>
            <wp:cNvGraphicFramePr>
              <a:graphicFrameLocks noChangeAspect="1"/>
            </wp:cNvGraphicFramePr>
            <a:graphic>
              <a:graphicData uri="http://schemas.openxmlformats.org/drawingml/2006/picture">
                <pic:pic>
                  <pic:nvPicPr>
                    <pic:cNvPr id="832" name="image145.png"/>
                    <pic:cNvPicPr/>
                  </pic:nvPicPr>
                  <pic:blipFill>
                    <a:blip r:embed="rId16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833" name="image145.png" descr=""/>
            <wp:cNvGraphicFramePr>
              <a:graphicFrameLocks noChangeAspect="1"/>
            </wp:cNvGraphicFramePr>
            <a:graphic>
              <a:graphicData uri="http://schemas.openxmlformats.org/drawingml/2006/picture">
                <pic:pic>
                  <pic:nvPicPr>
                    <pic:cNvPr id="834" name="image145.png"/>
                    <pic:cNvPicPr/>
                  </pic:nvPicPr>
                  <pic:blipFill>
                    <a:blip r:embed="rId166"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835" name="image145.png" descr=""/>
            <wp:cNvGraphicFramePr>
              <a:graphicFrameLocks noChangeAspect="1"/>
            </wp:cNvGraphicFramePr>
            <a:graphic>
              <a:graphicData uri="http://schemas.openxmlformats.org/drawingml/2006/picture">
                <pic:pic>
                  <pic:nvPicPr>
                    <pic:cNvPr id="836"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837" name="image145.png" descr=""/>
            <wp:cNvGraphicFramePr>
              <a:graphicFrameLocks noChangeAspect="1"/>
            </wp:cNvGraphicFramePr>
            <a:graphic>
              <a:graphicData uri="http://schemas.openxmlformats.org/drawingml/2006/picture">
                <pic:pic>
                  <pic:nvPicPr>
                    <pic:cNvPr id="838"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839" name="image145.png" descr=""/>
            <wp:cNvGraphicFramePr>
              <a:graphicFrameLocks noChangeAspect="1"/>
            </wp:cNvGraphicFramePr>
            <a:graphic>
              <a:graphicData uri="http://schemas.openxmlformats.org/drawingml/2006/picture">
                <pic:pic>
                  <pic:nvPicPr>
                    <pic:cNvPr id="840" name="image145.png"/>
                    <pic:cNvPicPr/>
                  </pic:nvPicPr>
                  <pic:blipFill>
                    <a:blip r:embed="rId166"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841" name="image145.png" descr=""/>
            <wp:cNvGraphicFramePr>
              <a:graphicFrameLocks noChangeAspect="1"/>
            </wp:cNvGraphicFramePr>
            <a:graphic>
              <a:graphicData uri="http://schemas.openxmlformats.org/drawingml/2006/picture">
                <pic:pic>
                  <pic:nvPicPr>
                    <pic:cNvPr id="842" name="image145.png"/>
                    <pic:cNvPicPr/>
                  </pic:nvPicPr>
                  <pic:blipFill>
                    <a:blip r:embed="rId166"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843" name="image145.png" descr=""/>
            <wp:cNvGraphicFramePr>
              <a:graphicFrameLocks noChangeAspect="1"/>
            </wp:cNvGraphicFramePr>
            <a:graphic>
              <a:graphicData uri="http://schemas.openxmlformats.org/drawingml/2006/picture">
                <pic:pic>
                  <pic:nvPicPr>
                    <pic:cNvPr id="844" name="image145.png"/>
                    <pic:cNvPicPr/>
                  </pic:nvPicPr>
                  <pic:blipFill>
                    <a:blip r:embed="rId166"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845" name="image145.png" descr=""/>
            <wp:cNvGraphicFramePr>
              <a:graphicFrameLocks noChangeAspect="1"/>
            </wp:cNvGraphicFramePr>
            <a:graphic>
              <a:graphicData uri="http://schemas.openxmlformats.org/drawingml/2006/picture">
                <pic:pic>
                  <pic:nvPicPr>
                    <pic:cNvPr id="846" name="image145.png"/>
                    <pic:cNvPicPr/>
                  </pic:nvPicPr>
                  <pic:blipFill>
                    <a:blip r:embed="rId166"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847" name="image145.png" descr=""/>
            <wp:cNvGraphicFramePr>
              <a:graphicFrameLocks noChangeAspect="1"/>
            </wp:cNvGraphicFramePr>
            <a:graphic>
              <a:graphicData uri="http://schemas.openxmlformats.org/drawingml/2006/picture">
                <pic:pic>
                  <pic:nvPicPr>
                    <pic:cNvPr id="848"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849" name="image145.png" descr=""/>
            <wp:cNvGraphicFramePr>
              <a:graphicFrameLocks noChangeAspect="1"/>
            </wp:cNvGraphicFramePr>
            <a:graphic>
              <a:graphicData uri="http://schemas.openxmlformats.org/drawingml/2006/picture">
                <pic:pic>
                  <pic:nvPicPr>
                    <pic:cNvPr id="850"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6521" w:val="left" w:leader="none"/>
        </w:tabs>
        <w:spacing w:line="20" w:lineRule="exact"/>
        <w:ind w:left="4464"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851" name="image145.png" descr=""/>
            <wp:cNvGraphicFramePr>
              <a:graphicFrameLocks noChangeAspect="1"/>
            </wp:cNvGraphicFramePr>
            <a:graphic>
              <a:graphicData uri="http://schemas.openxmlformats.org/drawingml/2006/picture">
                <pic:pic>
                  <pic:nvPicPr>
                    <pic:cNvPr id="852"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853" name="image145.png" descr=""/>
            <wp:cNvGraphicFramePr>
              <a:graphicFrameLocks noChangeAspect="1"/>
            </wp:cNvGraphicFramePr>
            <a:graphic>
              <a:graphicData uri="http://schemas.openxmlformats.org/drawingml/2006/picture">
                <pic:pic>
                  <pic:nvPicPr>
                    <pic:cNvPr id="854" name="image145.png"/>
                    <pic:cNvPicPr/>
                  </pic:nvPicPr>
                  <pic:blipFill>
                    <a:blip r:embed="rId166"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20" w:lineRule="exact"/>
        <w:ind w:left="446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855" name="image145.png" descr=""/>
            <wp:cNvGraphicFramePr>
              <a:graphicFrameLocks noChangeAspect="1"/>
            </wp:cNvGraphicFramePr>
            <a:graphic>
              <a:graphicData uri="http://schemas.openxmlformats.org/drawingml/2006/picture">
                <pic:pic>
                  <pic:nvPicPr>
                    <pic:cNvPr id="856" name="image145.png"/>
                    <pic:cNvPicPr/>
                  </pic:nvPicPr>
                  <pic:blipFill>
                    <a:blip r:embed="rId16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20" w:lineRule="exact"/>
        <w:ind w:left="446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857" name="image145.png" descr=""/>
            <wp:cNvGraphicFramePr>
              <a:graphicFrameLocks noChangeAspect="1"/>
            </wp:cNvGraphicFramePr>
            <a:graphic>
              <a:graphicData uri="http://schemas.openxmlformats.org/drawingml/2006/picture">
                <pic:pic>
                  <pic:nvPicPr>
                    <pic:cNvPr id="858" name="image145.png"/>
                    <pic:cNvPicPr/>
                  </pic:nvPicPr>
                  <pic:blipFill>
                    <a:blip r:embed="rId166"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ind w:left="1614" w:right="1033"/>
        <w:jc w:val="left"/>
      </w:pPr>
      <w:r>
        <w:rPr/>
        <w:t>实际控制人报告期内变更</w:t>
      </w:r>
    </w:p>
    <w:p>
      <w:pPr>
        <w:pStyle w:val="BodyText"/>
        <w:spacing w:line="357" w:lineRule="auto" w:before="166"/>
        <w:ind w:left="161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6630" w:lineRule="exact"/>
        <w:ind w:left="1685" w:right="0" w:firstLine="0"/>
        <w:rPr>
          <w:rFonts w:ascii="宋体" w:hAnsi="宋体" w:cs="宋体" w:eastAsia="宋体" w:hint="default"/>
          <w:sz w:val="20"/>
          <w:szCs w:val="20"/>
        </w:rPr>
      </w:pPr>
      <w:r>
        <w:rPr>
          <w:rFonts w:ascii="宋体" w:hAnsi="宋体" w:cs="宋体" w:eastAsia="宋体" w:hint="default"/>
          <w:position w:val="-132"/>
          <w:sz w:val="20"/>
          <w:szCs w:val="20"/>
        </w:rPr>
        <w:drawing>
          <wp:inline distT="0" distB="0" distL="0" distR="0">
            <wp:extent cx="5424267" cy="4210050"/>
            <wp:effectExtent l="0" t="0" r="0" b="0"/>
            <wp:docPr id="859" name="image146.jpeg" descr=""/>
            <wp:cNvGraphicFramePr>
              <a:graphicFrameLocks noChangeAspect="1"/>
            </wp:cNvGraphicFramePr>
            <a:graphic>
              <a:graphicData uri="http://schemas.openxmlformats.org/drawingml/2006/picture">
                <pic:pic>
                  <pic:nvPicPr>
                    <pic:cNvPr id="860" name="image146.jpeg"/>
                    <pic:cNvPicPr/>
                  </pic:nvPicPr>
                  <pic:blipFill>
                    <a:blip r:embed="rId167" cstate="print"/>
                    <a:stretch>
                      <a:fillRect/>
                    </a:stretch>
                  </pic:blipFill>
                  <pic:spPr>
                    <a:xfrm>
                      <a:off x="0" y="0"/>
                      <a:ext cx="5424267" cy="4210050"/>
                    </a:xfrm>
                    <a:prstGeom prst="rect">
                      <a:avLst/>
                    </a:prstGeom>
                  </pic:spPr>
                </pic:pic>
              </a:graphicData>
            </a:graphic>
          </wp:inline>
        </w:drawing>
      </w:r>
      <w:r>
        <w:rPr>
          <w:rFonts w:ascii="宋体" w:hAnsi="宋体" w:cs="宋体" w:eastAsia="宋体" w:hint="default"/>
          <w:position w:val="-132"/>
          <w:sz w:val="20"/>
          <w:szCs w:val="20"/>
        </w:rPr>
      </w:r>
    </w:p>
    <w:p>
      <w:pPr>
        <w:spacing w:line="240" w:lineRule="auto" w:before="3"/>
        <w:rPr>
          <w:rFonts w:ascii="宋体" w:hAnsi="宋体" w:cs="宋体" w:eastAsia="宋体" w:hint="default"/>
          <w:sz w:val="19"/>
          <w:szCs w:val="19"/>
        </w:rPr>
      </w:pPr>
    </w:p>
    <w:p>
      <w:pPr>
        <w:pStyle w:val="BodyText"/>
        <w:spacing w:line="240" w:lineRule="auto"/>
        <w:ind w:right="1033"/>
        <w:jc w:val="left"/>
      </w:pPr>
      <w:r>
        <w:rPr/>
        <w:t>实际控制人通过信托或其他资产管理方式控制公司</w:t>
      </w:r>
    </w:p>
    <w:p>
      <w:pPr>
        <w:spacing w:line="240" w:lineRule="auto" w:before="8"/>
        <w:rPr>
          <w:rFonts w:ascii="宋体" w:hAnsi="宋体" w:cs="宋体" w:eastAsia="宋体" w:hint="default"/>
          <w:sz w:val="23"/>
          <w:szCs w:val="23"/>
        </w:rPr>
      </w:pPr>
    </w:p>
    <w:p>
      <w:pPr>
        <w:pStyle w:val="BodyText"/>
        <w:spacing w:line="240" w:lineRule="auto" w:before="0"/>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73"/>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3"/>
        <w:jc w:val="center"/>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3"/>
        <w:rPr>
          <w:rFonts w:ascii="宋体" w:hAnsi="宋体" w:cs="宋体" w:eastAsia="宋体" w:hint="default"/>
          <w:b/>
          <w:bCs/>
          <w:sz w:val="47"/>
          <w:szCs w:val="47"/>
        </w:rPr>
      </w:pPr>
    </w:p>
    <w:p>
      <w:pPr>
        <w:pStyle w:val="BodyText"/>
        <w:spacing w:line="345" w:lineRule="auto" w:before="0"/>
        <w:ind w:left="1614"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345" w:lineRule="auto"/>
        <w:jc w:val="left"/>
        <w:sectPr>
          <w:pgSz w:w="11910" w:h="16840"/>
          <w:pgMar w:header="877" w:footer="979" w:top="1100" w:bottom="1160" w:left="0" w:right="0"/>
        </w:sectPr>
      </w:pPr>
    </w:p>
    <w:p>
      <w:pPr>
        <w:spacing w:line="240" w:lineRule="auto" w:before="12"/>
        <w:rPr>
          <w:rFonts w:ascii="宋体" w:hAnsi="宋体" w:cs="宋体" w:eastAsia="宋体" w:hint="default"/>
          <w:sz w:val="2"/>
          <w:szCs w:val="2"/>
        </w:rPr>
      </w:pPr>
      <w:r>
        <w:rPr/>
        <w:pict>
          <v:shape style="position:absolute;margin-left:128.759995pt;margin-top:251.14003pt;width:.480031pt;height:.66pt;mso-position-horizontal-relative:page;mso-position-vertical-relative:page;z-index:35176" type="#_x0000_t75" stroked="false">
            <v:imagedata r:id="rId166" o:title=""/>
          </v:shape>
        </w:pict>
      </w:r>
      <w:r>
        <w:rPr/>
        <w:pict>
          <v:shape style="position:absolute;margin-left:187.039993pt;margin-top:251.14003pt;width:.480031pt;height:.66pt;mso-position-horizontal-relative:page;mso-position-vertical-relative:page;z-index:35200" type="#_x0000_t75" stroked="false">
            <v:imagedata r:id="rId166" o:title=""/>
          </v:shape>
        </w:pict>
      </w:r>
      <w:r>
        <w:rPr/>
        <w:pict>
          <v:shape style="position:absolute;margin-left:245.360001pt;margin-top:251.14003pt;width:.480015pt;height:.66pt;mso-position-horizontal-relative:page;mso-position-vertical-relative:page;z-index:35224" type="#_x0000_t75" stroked="false">
            <v:imagedata r:id="rId166" o:title=""/>
          </v:shape>
        </w:pict>
      </w:r>
      <w:r>
        <w:rPr/>
        <w:pict>
          <v:shape style="position:absolute;margin-left:303.619995pt;margin-top:251.14003pt;width:.480031pt;height:.66pt;mso-position-horizontal-relative:page;mso-position-vertical-relative:page;z-index:35248" type="#_x0000_t75" stroked="false">
            <v:imagedata r:id="rId166" o:title=""/>
          </v:shape>
        </w:pict>
      </w:r>
      <w:r>
        <w:rPr/>
        <w:pict>
          <v:shape style="position:absolute;margin-left:362.059998pt;margin-top:251.14003pt;width:.480031pt;height:.66pt;mso-position-horizontal-relative:page;mso-position-vertical-relative:page;z-index:35272" type="#_x0000_t75" stroked="false">
            <v:imagedata r:id="rId166" o:title=""/>
          </v:shape>
        </w:pict>
      </w:r>
      <w:r>
        <w:rPr/>
        <w:pict>
          <v:shape style="position:absolute;margin-left:420.380005pt;margin-top:251.14003pt;width:.50002pt;height:.66pt;mso-position-horizontal-relative:page;mso-position-vertical-relative:page;z-index:35296" type="#_x0000_t75" stroked="false">
            <v:imagedata r:id="rId166" o:title=""/>
          </v:shape>
        </w:pict>
      </w:r>
      <w:r>
        <w:rPr/>
        <w:pict>
          <v:shape style="position:absolute;margin-left:478.839996pt;margin-top:251.14003pt;width:.480031pt;height:.66pt;mso-position-horizontal-relative:page;mso-position-vertical-relative:page;z-index:35320" type="#_x0000_t75" stroked="false">
            <v:imagedata r:id="rId166" o:title=""/>
          </v:shape>
        </w:pict>
      </w:r>
      <w:r>
        <w:rPr/>
        <w:pict>
          <v:shape style="position:absolute;margin-left:537.280029pt;margin-top:251.14003pt;width:.48pt;height:.66pt;mso-position-horizontal-relative:page;mso-position-vertical-relative:page;z-index:35344" type="#_x0000_t75" stroked="false">
            <v:imagedata r:id="rId166" o:title=""/>
          </v:shape>
        </w:pict>
      </w:r>
      <w:r>
        <w:rPr/>
        <w:pict>
          <v:shape style="position:absolute;margin-left:595.780029pt;margin-top:251.14003pt;width:.48pt;height:.66pt;mso-position-horizontal-relative:page;mso-position-vertical-relative:page;z-index:35368" type="#_x0000_t75" stroked="false">
            <v:imagedata r:id="rId166" o:title=""/>
          </v:shape>
        </w:pict>
      </w:r>
      <w:r>
        <w:rPr/>
        <w:pict>
          <v:shape style="position:absolute;margin-left:654.219971pt;margin-top:251.14003pt;width:.480061pt;height:.66pt;mso-position-horizontal-relative:page;mso-position-vertical-relative:page;z-index:35392" type="#_x0000_t75" stroked="false">
            <v:imagedata r:id="rId166" o:title=""/>
          </v:shape>
        </w:pict>
      </w:r>
      <w:r>
        <w:rPr/>
        <w:pict>
          <v:shape style="position:absolute;margin-left:712.679993pt;margin-top:251.14003pt;width:.48pt;height:.66pt;mso-position-horizontal-relative:page;mso-position-vertical-relative:page;z-index:35416" type="#_x0000_t75" stroked="false">
            <v:imagedata r:id="rId166" o:title=""/>
          </v:shape>
        </w:pict>
      </w:r>
      <w:r>
        <w:rPr/>
        <w:pict>
          <v:shape style="position:absolute;margin-left:128.759995pt;margin-top:286.839996pt;width:.480008pt;height:.66pt;mso-position-horizontal-relative:page;mso-position-vertical-relative:page;z-index:35440" type="#_x0000_t75" stroked="false">
            <v:imagedata r:id="rId170" o:title=""/>
          </v:shape>
        </w:pict>
      </w:r>
      <w:r>
        <w:rPr/>
        <w:pict>
          <v:shape style="position:absolute;margin-left:187.039993pt;margin-top:286.839996pt;width:.480008pt;height:.66pt;mso-position-horizontal-relative:page;mso-position-vertical-relative:page;z-index:35464" type="#_x0000_t75" stroked="false">
            <v:imagedata r:id="rId170" o:title=""/>
          </v:shape>
        </w:pict>
      </w:r>
      <w:r>
        <w:rPr/>
        <w:pict>
          <v:shape style="position:absolute;margin-left:245.360001pt;margin-top:286.839996pt;width:.479993pt;height:.66pt;mso-position-horizontal-relative:page;mso-position-vertical-relative:page;z-index:35488" type="#_x0000_t75" stroked="false">
            <v:imagedata r:id="rId170" o:title=""/>
          </v:shape>
        </w:pict>
      </w:r>
      <w:r>
        <w:rPr/>
        <w:pict>
          <v:shape style="position:absolute;margin-left:303.619995pt;margin-top:286.839996pt;width:.480008pt;height:.66pt;mso-position-horizontal-relative:page;mso-position-vertical-relative:page;z-index:35512" type="#_x0000_t75" stroked="false">
            <v:imagedata r:id="rId170" o:title=""/>
          </v:shape>
        </w:pict>
      </w:r>
      <w:r>
        <w:rPr/>
        <w:pict>
          <v:shape style="position:absolute;margin-left:362.059998pt;margin-top:286.839996pt;width:.480008pt;height:.66pt;mso-position-horizontal-relative:page;mso-position-vertical-relative:page;z-index:35536" type="#_x0000_t75" stroked="false">
            <v:imagedata r:id="rId170" o:title=""/>
          </v:shape>
        </w:pict>
      </w:r>
      <w:r>
        <w:rPr/>
        <w:pict>
          <v:shape style="position:absolute;margin-left:420.380005pt;margin-top:286.839996pt;width:.499997pt;height:.66pt;mso-position-horizontal-relative:page;mso-position-vertical-relative:page;z-index:35560" type="#_x0000_t75" stroked="false">
            <v:imagedata r:id="rId170" o:title=""/>
          </v:shape>
        </w:pict>
      </w:r>
      <w:r>
        <w:rPr/>
        <w:pict>
          <v:shape style="position:absolute;margin-left:478.839996pt;margin-top:286.839996pt;width:.480008pt;height:.66pt;mso-position-horizontal-relative:page;mso-position-vertical-relative:page;z-index:35584" type="#_x0000_t75" stroked="false">
            <v:imagedata r:id="rId170" o:title=""/>
          </v:shape>
        </w:pict>
      </w:r>
      <w:r>
        <w:rPr/>
        <w:pict>
          <v:shape style="position:absolute;margin-left:537.280029pt;margin-top:286.839996pt;width:.479978pt;height:.66pt;mso-position-horizontal-relative:page;mso-position-vertical-relative:page;z-index:35608" type="#_x0000_t75" stroked="false">
            <v:imagedata r:id="rId170" o:title=""/>
          </v:shape>
        </w:pict>
      </w:r>
      <w:r>
        <w:rPr/>
        <w:pict>
          <v:shape style="position:absolute;margin-left:595.780029pt;margin-top:286.839996pt;width:.479978pt;height:.66pt;mso-position-horizontal-relative:page;mso-position-vertical-relative:page;z-index:35632" type="#_x0000_t75" stroked="false">
            <v:imagedata r:id="rId170" o:title=""/>
          </v:shape>
        </w:pict>
      </w:r>
      <w:r>
        <w:rPr/>
        <w:pict>
          <v:shape style="position:absolute;margin-left:654.219971pt;margin-top:286.839996pt;width:.480039pt;height:.66pt;mso-position-horizontal-relative:page;mso-position-vertical-relative:page;z-index:35656" type="#_x0000_t75" stroked="false">
            <v:imagedata r:id="rId170" o:title=""/>
          </v:shape>
        </w:pict>
      </w:r>
      <w:r>
        <w:rPr/>
        <w:pict>
          <v:shape style="position:absolute;margin-left:712.679993pt;margin-top:286.839996pt;width:.479978pt;height:.66pt;mso-position-horizontal-relative:page;mso-position-vertical-relative:page;z-index:35680" type="#_x0000_t75" stroked="false">
            <v:imagedata r:id="rId170" o:title=""/>
          </v:shape>
        </w:pict>
      </w:r>
      <w:r>
        <w:rPr/>
        <w:pict>
          <v:shape style="position:absolute;margin-left:128.759995pt;margin-top:322.540009pt;width:.480008pt;height:.66pt;mso-position-horizontal-relative:page;mso-position-vertical-relative:page;z-index:35704" type="#_x0000_t75" stroked="false">
            <v:imagedata r:id="rId170" o:title=""/>
          </v:shape>
        </w:pict>
      </w:r>
      <w:r>
        <w:rPr/>
        <w:pict>
          <v:shape style="position:absolute;margin-left:187.039993pt;margin-top:322.540009pt;width:.480008pt;height:.66pt;mso-position-horizontal-relative:page;mso-position-vertical-relative:page;z-index:35728" type="#_x0000_t75" stroked="false">
            <v:imagedata r:id="rId170" o:title=""/>
          </v:shape>
        </w:pict>
      </w:r>
      <w:r>
        <w:rPr/>
        <w:pict>
          <v:shape style="position:absolute;margin-left:245.360001pt;margin-top:322.540009pt;width:.479993pt;height:.66pt;mso-position-horizontal-relative:page;mso-position-vertical-relative:page;z-index:35752" type="#_x0000_t75" stroked="false">
            <v:imagedata r:id="rId170" o:title=""/>
          </v:shape>
        </w:pict>
      </w:r>
      <w:r>
        <w:rPr/>
        <w:pict>
          <v:shape style="position:absolute;margin-left:303.619995pt;margin-top:322.540009pt;width:.480008pt;height:.66pt;mso-position-horizontal-relative:page;mso-position-vertical-relative:page;z-index:35776" type="#_x0000_t75" stroked="false">
            <v:imagedata r:id="rId170" o:title=""/>
          </v:shape>
        </w:pict>
      </w:r>
      <w:r>
        <w:rPr/>
        <w:pict>
          <v:shape style="position:absolute;margin-left:362.059998pt;margin-top:322.540009pt;width:.480008pt;height:.66pt;mso-position-horizontal-relative:page;mso-position-vertical-relative:page;z-index:35800" type="#_x0000_t75" stroked="false">
            <v:imagedata r:id="rId170" o:title=""/>
          </v:shape>
        </w:pict>
      </w:r>
      <w:r>
        <w:rPr/>
        <w:pict>
          <v:shape style="position:absolute;margin-left:420.380005pt;margin-top:322.540009pt;width:.499997pt;height:.66pt;mso-position-horizontal-relative:page;mso-position-vertical-relative:page;z-index:35824" type="#_x0000_t75" stroked="false">
            <v:imagedata r:id="rId170" o:title=""/>
          </v:shape>
        </w:pict>
      </w:r>
      <w:r>
        <w:rPr/>
        <w:pict>
          <v:shape style="position:absolute;margin-left:478.839996pt;margin-top:322.540009pt;width:.480008pt;height:.66pt;mso-position-horizontal-relative:page;mso-position-vertical-relative:page;z-index:35848" type="#_x0000_t75" stroked="false">
            <v:imagedata r:id="rId170" o:title=""/>
          </v:shape>
        </w:pict>
      </w:r>
      <w:r>
        <w:rPr/>
        <w:pict>
          <v:shape style="position:absolute;margin-left:537.280029pt;margin-top:322.540009pt;width:.479978pt;height:.66pt;mso-position-horizontal-relative:page;mso-position-vertical-relative:page;z-index:35872" type="#_x0000_t75" stroked="false">
            <v:imagedata r:id="rId170" o:title=""/>
          </v:shape>
        </w:pict>
      </w:r>
      <w:r>
        <w:rPr/>
        <w:pict>
          <v:shape style="position:absolute;margin-left:595.780029pt;margin-top:322.540009pt;width:.479978pt;height:.66pt;mso-position-horizontal-relative:page;mso-position-vertical-relative:page;z-index:35896" type="#_x0000_t75" stroked="false">
            <v:imagedata r:id="rId170" o:title=""/>
          </v:shape>
        </w:pict>
      </w:r>
      <w:r>
        <w:rPr/>
        <w:pict>
          <v:shape style="position:absolute;margin-left:654.219971pt;margin-top:322.540009pt;width:.480039pt;height:.66pt;mso-position-horizontal-relative:page;mso-position-vertical-relative:page;z-index:35920" type="#_x0000_t75" stroked="false">
            <v:imagedata r:id="rId170" o:title=""/>
          </v:shape>
        </w:pict>
      </w:r>
      <w:r>
        <w:rPr/>
        <w:pict>
          <v:shape style="position:absolute;margin-left:712.679993pt;margin-top:322.540009pt;width:.479978pt;height:.66pt;mso-position-horizontal-relative:page;mso-position-vertical-relative:page;z-index:35944" type="#_x0000_t75" stroked="false">
            <v:imagedata r:id="rId170" o:title=""/>
          </v:shape>
        </w:pict>
      </w:r>
      <w:r>
        <w:rPr/>
        <w:pict>
          <v:shape style="position:absolute;margin-left:128.759995pt;margin-top:358.23999pt;width:.480008pt;height:.66pt;mso-position-horizontal-relative:page;mso-position-vertical-relative:page;z-index:35968" type="#_x0000_t75" stroked="false">
            <v:imagedata r:id="rId170" o:title=""/>
          </v:shape>
        </w:pict>
      </w:r>
      <w:r>
        <w:rPr/>
        <w:pict>
          <v:shape style="position:absolute;margin-left:187.039993pt;margin-top:358.23999pt;width:.480008pt;height:.66pt;mso-position-horizontal-relative:page;mso-position-vertical-relative:page;z-index:35992" type="#_x0000_t75" stroked="false">
            <v:imagedata r:id="rId170" o:title=""/>
          </v:shape>
        </w:pict>
      </w:r>
      <w:r>
        <w:rPr/>
        <w:pict>
          <v:shape style="position:absolute;margin-left:245.360001pt;margin-top:358.23999pt;width:.479993pt;height:.66pt;mso-position-horizontal-relative:page;mso-position-vertical-relative:page;z-index:36016" type="#_x0000_t75" stroked="false">
            <v:imagedata r:id="rId170" o:title=""/>
          </v:shape>
        </w:pict>
      </w:r>
      <w:r>
        <w:rPr/>
        <w:pict>
          <v:shape style="position:absolute;margin-left:303.619995pt;margin-top:358.23999pt;width:.480008pt;height:.66pt;mso-position-horizontal-relative:page;mso-position-vertical-relative:page;z-index:36040" type="#_x0000_t75" stroked="false">
            <v:imagedata r:id="rId170" o:title=""/>
          </v:shape>
        </w:pict>
      </w:r>
      <w:r>
        <w:rPr/>
        <w:pict>
          <v:shape style="position:absolute;margin-left:362.059998pt;margin-top:358.23999pt;width:.480008pt;height:.66pt;mso-position-horizontal-relative:page;mso-position-vertical-relative:page;z-index:36064" type="#_x0000_t75" stroked="false">
            <v:imagedata r:id="rId170" o:title=""/>
          </v:shape>
        </w:pict>
      </w:r>
      <w:r>
        <w:rPr/>
        <w:pict>
          <v:shape style="position:absolute;margin-left:420.380005pt;margin-top:358.23999pt;width:.499997pt;height:.66pt;mso-position-horizontal-relative:page;mso-position-vertical-relative:page;z-index:36088" type="#_x0000_t75" stroked="false">
            <v:imagedata r:id="rId170" o:title=""/>
          </v:shape>
        </w:pict>
      </w:r>
      <w:r>
        <w:rPr/>
        <w:pict>
          <v:shape style="position:absolute;margin-left:478.839996pt;margin-top:358.23999pt;width:.480008pt;height:.66pt;mso-position-horizontal-relative:page;mso-position-vertical-relative:page;z-index:36112" type="#_x0000_t75" stroked="false">
            <v:imagedata r:id="rId170" o:title=""/>
          </v:shape>
        </w:pict>
      </w:r>
      <w:r>
        <w:rPr/>
        <w:pict>
          <v:shape style="position:absolute;margin-left:537.280029pt;margin-top:358.23999pt;width:.479978pt;height:.66pt;mso-position-horizontal-relative:page;mso-position-vertical-relative:page;z-index:36136" type="#_x0000_t75" stroked="false">
            <v:imagedata r:id="rId170" o:title=""/>
          </v:shape>
        </w:pict>
      </w:r>
      <w:r>
        <w:rPr/>
        <w:pict>
          <v:shape style="position:absolute;margin-left:595.780029pt;margin-top:358.23999pt;width:.479978pt;height:.66pt;mso-position-horizontal-relative:page;mso-position-vertical-relative:page;z-index:36160" type="#_x0000_t75" stroked="false">
            <v:imagedata r:id="rId170" o:title=""/>
          </v:shape>
        </w:pict>
      </w:r>
      <w:r>
        <w:rPr/>
        <w:pict>
          <v:shape style="position:absolute;margin-left:654.219971pt;margin-top:358.23999pt;width:.480039pt;height:.66pt;mso-position-horizontal-relative:page;mso-position-vertical-relative:page;z-index:36184" type="#_x0000_t75" stroked="false">
            <v:imagedata r:id="rId170" o:title=""/>
          </v:shape>
        </w:pict>
      </w:r>
      <w:r>
        <w:rPr/>
        <w:pict>
          <v:shape style="position:absolute;margin-left:712.679993pt;margin-top:358.23999pt;width:.479978pt;height:.66pt;mso-position-horizontal-relative:page;mso-position-vertical-relative:page;z-index:36208" type="#_x0000_t75" stroked="false">
            <v:imagedata r:id="rId170" o:title=""/>
          </v:shape>
        </w:pict>
      </w:r>
      <w:r>
        <w:rPr/>
        <w:pict>
          <v:shape style="position:absolute;margin-left:128.759995pt;margin-top:393.940002pt;width:.480008pt;height:.66pt;mso-position-horizontal-relative:page;mso-position-vertical-relative:page;z-index:36232" type="#_x0000_t75" stroked="false">
            <v:imagedata r:id="rId171" o:title=""/>
          </v:shape>
        </w:pict>
      </w:r>
      <w:r>
        <w:rPr/>
        <w:pict>
          <v:shape style="position:absolute;margin-left:187.039993pt;margin-top:393.940002pt;width:.480008pt;height:.66pt;mso-position-horizontal-relative:page;mso-position-vertical-relative:page;z-index:36256" type="#_x0000_t75" stroked="false">
            <v:imagedata r:id="rId171" o:title=""/>
          </v:shape>
        </w:pict>
      </w:r>
      <w:r>
        <w:rPr/>
        <w:pict>
          <v:shape style="position:absolute;margin-left:245.360001pt;margin-top:393.940002pt;width:.479993pt;height:.66pt;mso-position-horizontal-relative:page;mso-position-vertical-relative:page;z-index:36280" type="#_x0000_t75" stroked="false">
            <v:imagedata r:id="rId171" o:title=""/>
          </v:shape>
        </w:pict>
      </w:r>
      <w:r>
        <w:rPr/>
        <w:pict>
          <v:shape style="position:absolute;margin-left:303.619995pt;margin-top:393.940002pt;width:.480008pt;height:.66pt;mso-position-horizontal-relative:page;mso-position-vertical-relative:page;z-index:36304" type="#_x0000_t75" stroked="false">
            <v:imagedata r:id="rId171" o:title=""/>
          </v:shape>
        </w:pict>
      </w:r>
      <w:r>
        <w:rPr/>
        <w:pict>
          <v:shape style="position:absolute;margin-left:362.059998pt;margin-top:393.940002pt;width:.480008pt;height:.66pt;mso-position-horizontal-relative:page;mso-position-vertical-relative:page;z-index:36328" type="#_x0000_t75" stroked="false">
            <v:imagedata r:id="rId171" o:title=""/>
          </v:shape>
        </w:pict>
      </w:r>
      <w:r>
        <w:rPr/>
        <w:pict>
          <v:shape style="position:absolute;margin-left:420.380005pt;margin-top:393.940002pt;width:.499997pt;height:.66pt;mso-position-horizontal-relative:page;mso-position-vertical-relative:page;z-index:36352" type="#_x0000_t75" stroked="false">
            <v:imagedata r:id="rId171" o:title=""/>
          </v:shape>
        </w:pict>
      </w:r>
      <w:r>
        <w:rPr/>
        <w:pict>
          <v:shape style="position:absolute;margin-left:478.839996pt;margin-top:393.940002pt;width:.480008pt;height:.66pt;mso-position-horizontal-relative:page;mso-position-vertical-relative:page;z-index:36376" type="#_x0000_t75" stroked="false">
            <v:imagedata r:id="rId171" o:title=""/>
          </v:shape>
        </w:pict>
      </w:r>
      <w:r>
        <w:rPr/>
        <w:pict>
          <v:shape style="position:absolute;margin-left:537.280029pt;margin-top:393.940002pt;width:.479978pt;height:.66pt;mso-position-horizontal-relative:page;mso-position-vertical-relative:page;z-index:36400" type="#_x0000_t75" stroked="false">
            <v:imagedata r:id="rId171" o:title=""/>
          </v:shape>
        </w:pict>
      </w:r>
      <w:r>
        <w:rPr/>
        <w:pict>
          <v:shape style="position:absolute;margin-left:595.780029pt;margin-top:393.940002pt;width:.479978pt;height:.66pt;mso-position-horizontal-relative:page;mso-position-vertical-relative:page;z-index:36424" type="#_x0000_t75" stroked="false">
            <v:imagedata r:id="rId171" o:title=""/>
          </v:shape>
        </w:pict>
      </w:r>
      <w:r>
        <w:rPr/>
        <w:pict>
          <v:shape style="position:absolute;margin-left:654.219971pt;margin-top:393.940002pt;width:.480039pt;height:.66pt;mso-position-horizontal-relative:page;mso-position-vertical-relative:page;z-index:36448" type="#_x0000_t75" stroked="false">
            <v:imagedata r:id="rId171" o:title=""/>
          </v:shape>
        </w:pict>
      </w:r>
      <w:r>
        <w:rPr/>
        <w:pict>
          <v:shape style="position:absolute;margin-left:712.679993pt;margin-top:393.940002pt;width:.479978pt;height:.66pt;mso-position-horizontal-relative:page;mso-position-vertical-relative:page;z-index:36472" type="#_x0000_t75" stroked="false">
            <v:imagedata r:id="rId171" o:title=""/>
          </v:shape>
        </w:pict>
      </w:r>
      <w:r>
        <w:rPr/>
        <w:pict>
          <v:shape style="position:absolute;margin-left:128.759995pt;margin-top:429.660004pt;width:.480008pt;height:.66pt;mso-position-horizontal-relative:page;mso-position-vertical-relative:page;z-index:36496" type="#_x0000_t75" stroked="false">
            <v:imagedata r:id="rId171" o:title=""/>
          </v:shape>
        </w:pict>
      </w:r>
      <w:r>
        <w:rPr/>
        <w:pict>
          <v:shape style="position:absolute;margin-left:187.039993pt;margin-top:429.660004pt;width:.480008pt;height:.66pt;mso-position-horizontal-relative:page;mso-position-vertical-relative:page;z-index:36520" type="#_x0000_t75" stroked="false">
            <v:imagedata r:id="rId171" o:title=""/>
          </v:shape>
        </w:pict>
      </w:r>
      <w:r>
        <w:rPr/>
        <w:pict>
          <v:shape style="position:absolute;margin-left:245.360001pt;margin-top:429.660004pt;width:.479993pt;height:.66pt;mso-position-horizontal-relative:page;mso-position-vertical-relative:page;z-index:36544" type="#_x0000_t75" stroked="false">
            <v:imagedata r:id="rId171" o:title=""/>
          </v:shape>
        </w:pict>
      </w:r>
      <w:r>
        <w:rPr/>
        <w:pict>
          <v:shape style="position:absolute;margin-left:303.619995pt;margin-top:429.660004pt;width:.480008pt;height:.66pt;mso-position-horizontal-relative:page;mso-position-vertical-relative:page;z-index:36568" type="#_x0000_t75" stroked="false">
            <v:imagedata r:id="rId171" o:title=""/>
          </v:shape>
        </w:pict>
      </w:r>
      <w:r>
        <w:rPr/>
        <w:pict>
          <v:shape style="position:absolute;margin-left:362.059998pt;margin-top:429.660004pt;width:.480008pt;height:.66pt;mso-position-horizontal-relative:page;mso-position-vertical-relative:page;z-index:36592" type="#_x0000_t75" stroked="false">
            <v:imagedata r:id="rId171" o:title=""/>
          </v:shape>
        </w:pict>
      </w:r>
      <w:r>
        <w:rPr/>
        <w:pict>
          <v:shape style="position:absolute;margin-left:420.380005pt;margin-top:429.660004pt;width:.499997pt;height:.66pt;mso-position-horizontal-relative:page;mso-position-vertical-relative:page;z-index:36616" type="#_x0000_t75" stroked="false">
            <v:imagedata r:id="rId171" o:title=""/>
          </v:shape>
        </w:pict>
      </w:r>
      <w:r>
        <w:rPr/>
        <w:pict>
          <v:shape style="position:absolute;margin-left:478.839996pt;margin-top:429.660004pt;width:.480008pt;height:.66pt;mso-position-horizontal-relative:page;mso-position-vertical-relative:page;z-index:36640" type="#_x0000_t75" stroked="false">
            <v:imagedata r:id="rId171" o:title=""/>
          </v:shape>
        </w:pict>
      </w:r>
      <w:r>
        <w:rPr/>
        <w:pict>
          <v:shape style="position:absolute;margin-left:537.280029pt;margin-top:429.660004pt;width:.479978pt;height:.66pt;mso-position-horizontal-relative:page;mso-position-vertical-relative:page;z-index:36664" type="#_x0000_t75" stroked="false">
            <v:imagedata r:id="rId171" o:title=""/>
          </v:shape>
        </w:pict>
      </w:r>
      <w:r>
        <w:rPr/>
        <w:pict>
          <v:shape style="position:absolute;margin-left:595.780029pt;margin-top:429.660004pt;width:.479978pt;height:.66pt;mso-position-horizontal-relative:page;mso-position-vertical-relative:page;z-index:36688" type="#_x0000_t75" stroked="false">
            <v:imagedata r:id="rId171" o:title=""/>
          </v:shape>
        </w:pict>
      </w:r>
      <w:r>
        <w:rPr/>
        <w:pict>
          <v:shape style="position:absolute;margin-left:654.219971pt;margin-top:429.660004pt;width:.480039pt;height:.66pt;mso-position-horizontal-relative:page;mso-position-vertical-relative:page;z-index:36712" type="#_x0000_t75" stroked="false">
            <v:imagedata r:id="rId171" o:title=""/>
          </v:shape>
        </w:pict>
      </w:r>
      <w:r>
        <w:rPr/>
        <w:pict>
          <v:shape style="position:absolute;margin-left:712.679993pt;margin-top:429.660004pt;width:.479978pt;height:.66pt;mso-position-horizontal-relative:page;mso-position-vertical-relative:page;z-index:36736" type="#_x0000_t75" stroked="false">
            <v:imagedata r:id="rId171" o:title=""/>
          </v:shape>
        </w:pict>
      </w:r>
      <w:r>
        <w:rPr/>
        <w:pict>
          <v:shape style="position:absolute;margin-left:128.759995pt;margin-top:465.359985pt;width:.480008pt;height:.66pt;mso-position-horizontal-relative:page;mso-position-vertical-relative:page;z-index:36760" type="#_x0000_t75" stroked="false">
            <v:imagedata r:id="rId171" o:title=""/>
          </v:shape>
        </w:pict>
      </w:r>
      <w:r>
        <w:rPr/>
        <w:pict>
          <v:shape style="position:absolute;margin-left:187.039993pt;margin-top:465.359985pt;width:.480008pt;height:.66pt;mso-position-horizontal-relative:page;mso-position-vertical-relative:page;z-index:36784" type="#_x0000_t75" stroked="false">
            <v:imagedata r:id="rId171" o:title=""/>
          </v:shape>
        </w:pict>
      </w:r>
      <w:r>
        <w:rPr/>
        <w:pict>
          <v:shape style="position:absolute;margin-left:245.360001pt;margin-top:465.359985pt;width:.479993pt;height:.66pt;mso-position-horizontal-relative:page;mso-position-vertical-relative:page;z-index:36808" type="#_x0000_t75" stroked="false">
            <v:imagedata r:id="rId171" o:title=""/>
          </v:shape>
        </w:pict>
      </w:r>
      <w:r>
        <w:rPr/>
        <w:pict>
          <v:shape style="position:absolute;margin-left:303.619995pt;margin-top:465.359985pt;width:.480008pt;height:.66pt;mso-position-horizontal-relative:page;mso-position-vertical-relative:page;z-index:36832" type="#_x0000_t75" stroked="false">
            <v:imagedata r:id="rId171" o:title=""/>
          </v:shape>
        </w:pict>
      </w:r>
      <w:r>
        <w:rPr/>
        <w:pict>
          <v:shape style="position:absolute;margin-left:362.059998pt;margin-top:465.359985pt;width:.480008pt;height:.66pt;mso-position-horizontal-relative:page;mso-position-vertical-relative:page;z-index:36856" type="#_x0000_t75" stroked="false">
            <v:imagedata r:id="rId171" o:title=""/>
          </v:shape>
        </w:pict>
      </w:r>
      <w:r>
        <w:rPr/>
        <w:pict>
          <v:shape style="position:absolute;margin-left:420.380005pt;margin-top:465.359985pt;width:.499997pt;height:.66pt;mso-position-horizontal-relative:page;mso-position-vertical-relative:page;z-index:36880" type="#_x0000_t75" stroked="false">
            <v:imagedata r:id="rId171" o:title=""/>
          </v:shape>
        </w:pict>
      </w:r>
      <w:r>
        <w:rPr/>
        <w:pict>
          <v:shape style="position:absolute;margin-left:478.839996pt;margin-top:465.359985pt;width:.480008pt;height:.66pt;mso-position-horizontal-relative:page;mso-position-vertical-relative:page;z-index:36904" type="#_x0000_t75" stroked="false">
            <v:imagedata r:id="rId171" o:title=""/>
          </v:shape>
        </w:pict>
      </w:r>
      <w:r>
        <w:rPr/>
        <w:pict>
          <v:shape style="position:absolute;margin-left:537.280029pt;margin-top:465.359985pt;width:.479978pt;height:.66pt;mso-position-horizontal-relative:page;mso-position-vertical-relative:page;z-index:36928" type="#_x0000_t75" stroked="false">
            <v:imagedata r:id="rId171" o:title=""/>
          </v:shape>
        </w:pict>
      </w:r>
      <w:r>
        <w:rPr/>
        <w:pict>
          <v:shape style="position:absolute;margin-left:595.780029pt;margin-top:465.359985pt;width:.479978pt;height:.66pt;mso-position-horizontal-relative:page;mso-position-vertical-relative:page;z-index:36952" type="#_x0000_t75" stroked="false">
            <v:imagedata r:id="rId171" o:title=""/>
          </v:shape>
        </w:pict>
      </w:r>
      <w:r>
        <w:rPr/>
        <w:pict>
          <v:shape style="position:absolute;margin-left:654.219971pt;margin-top:465.359985pt;width:.480039pt;height:.66pt;mso-position-horizontal-relative:page;mso-position-vertical-relative:page;z-index:36976" type="#_x0000_t75" stroked="false">
            <v:imagedata r:id="rId171" o:title=""/>
          </v:shape>
        </w:pict>
      </w:r>
      <w:r>
        <w:rPr/>
        <w:pict>
          <v:shape style="position:absolute;margin-left:712.679993pt;margin-top:465.359985pt;width:.479978pt;height:.66pt;mso-position-horizontal-relative:page;mso-position-vertical-relative:page;z-index:37000" type="#_x0000_t75" stroked="false">
            <v:imagedata r:id="rId171" o:title=""/>
          </v:shape>
        </w:pict>
      </w:r>
      <w:r>
        <w:rPr/>
        <w:pict>
          <v:shape style="position:absolute;margin-left:128.759995pt;margin-top:501.059998pt;width:.480008pt;height:.66pt;mso-position-horizontal-relative:page;mso-position-vertical-relative:page;z-index:37024" type="#_x0000_t75" stroked="false">
            <v:imagedata r:id="rId172" o:title=""/>
          </v:shape>
        </w:pict>
      </w:r>
      <w:r>
        <w:rPr/>
        <w:pict>
          <v:shape style="position:absolute;margin-left:187.039993pt;margin-top:501.059998pt;width:.480008pt;height:.66pt;mso-position-horizontal-relative:page;mso-position-vertical-relative:page;z-index:37048" type="#_x0000_t75" stroked="false">
            <v:imagedata r:id="rId172" o:title=""/>
          </v:shape>
        </w:pict>
      </w:r>
      <w:r>
        <w:rPr/>
        <w:pict>
          <v:shape style="position:absolute;margin-left:245.360001pt;margin-top:501.059998pt;width:.479993pt;height:.66pt;mso-position-horizontal-relative:page;mso-position-vertical-relative:page;z-index:37072" type="#_x0000_t75" stroked="false">
            <v:imagedata r:id="rId172" o:title=""/>
          </v:shape>
        </w:pict>
      </w:r>
      <w:r>
        <w:rPr/>
        <w:pict>
          <v:shape style="position:absolute;margin-left:303.619995pt;margin-top:501.059998pt;width:.480008pt;height:.66pt;mso-position-horizontal-relative:page;mso-position-vertical-relative:page;z-index:37096" type="#_x0000_t75" stroked="false">
            <v:imagedata r:id="rId172" o:title=""/>
          </v:shape>
        </w:pict>
      </w:r>
      <w:r>
        <w:rPr/>
        <w:pict>
          <v:shape style="position:absolute;margin-left:362.059998pt;margin-top:501.059998pt;width:.480008pt;height:.66pt;mso-position-horizontal-relative:page;mso-position-vertical-relative:page;z-index:37120" type="#_x0000_t75" stroked="false">
            <v:imagedata r:id="rId172" o:title=""/>
          </v:shape>
        </w:pict>
      </w:r>
      <w:r>
        <w:rPr/>
        <w:pict>
          <v:shape style="position:absolute;margin-left:420.380005pt;margin-top:501.059998pt;width:.499997pt;height:.66pt;mso-position-horizontal-relative:page;mso-position-vertical-relative:page;z-index:37144" type="#_x0000_t75" stroked="false">
            <v:imagedata r:id="rId172" o:title=""/>
          </v:shape>
        </w:pict>
      </w:r>
      <w:r>
        <w:rPr/>
        <w:pict>
          <v:shape style="position:absolute;margin-left:478.839996pt;margin-top:501.059998pt;width:.480008pt;height:.66pt;mso-position-horizontal-relative:page;mso-position-vertical-relative:page;z-index:37168" type="#_x0000_t75" stroked="false">
            <v:imagedata r:id="rId172" o:title=""/>
          </v:shape>
        </w:pict>
      </w:r>
      <w:r>
        <w:rPr/>
        <w:pict>
          <v:shape style="position:absolute;margin-left:537.280029pt;margin-top:501.059998pt;width:.479978pt;height:.66pt;mso-position-horizontal-relative:page;mso-position-vertical-relative:page;z-index:37192" type="#_x0000_t75" stroked="false">
            <v:imagedata r:id="rId172" o:title=""/>
          </v:shape>
        </w:pict>
      </w:r>
      <w:r>
        <w:rPr/>
        <w:pict>
          <v:shape style="position:absolute;margin-left:595.780029pt;margin-top:501.059998pt;width:.479978pt;height:.66pt;mso-position-horizontal-relative:page;mso-position-vertical-relative:page;z-index:37216" type="#_x0000_t75" stroked="false">
            <v:imagedata r:id="rId172" o:title=""/>
          </v:shape>
        </w:pict>
      </w:r>
      <w:r>
        <w:rPr/>
        <w:pict>
          <v:shape style="position:absolute;margin-left:654.219971pt;margin-top:501.059998pt;width:.480039pt;height:.66pt;mso-position-horizontal-relative:page;mso-position-vertical-relative:page;z-index:37240" type="#_x0000_t75" stroked="false">
            <v:imagedata r:id="rId172" o:title=""/>
          </v:shape>
        </w:pict>
      </w:r>
      <w:r>
        <w:rPr/>
        <w:pict>
          <v:shape style="position:absolute;margin-left:712.679993pt;margin-top:501.059998pt;width:.479978pt;height:.66pt;mso-position-horizontal-relative:page;mso-position-vertical-relative:page;z-index:37264" type="#_x0000_t75" stroked="false">
            <v:imagedata r:id="rId172" o:title=""/>
          </v:shape>
        </w:pict>
      </w:r>
      <w:r>
        <w:rPr/>
        <w:pict>
          <v:shape style="position:absolute;margin-left:128.759995pt;margin-top:521.400024pt;width:.480031pt;height:.42pt;mso-position-horizontal-relative:page;mso-position-vertical-relative:page;z-index:37288" type="#_x0000_t75" stroked="false">
            <v:imagedata r:id="rId172" o:title=""/>
          </v:shape>
        </w:pict>
      </w:r>
      <w:r>
        <w:rPr/>
        <w:pict>
          <v:shape style="position:absolute;margin-left:187.039993pt;margin-top:521.400024pt;width:.480031pt;height:.42pt;mso-position-horizontal-relative:page;mso-position-vertical-relative:page;z-index:37312" type="#_x0000_t75" stroked="false">
            <v:imagedata r:id="rId172" o:title=""/>
          </v:shape>
        </w:pict>
      </w:r>
      <w:r>
        <w:rPr/>
        <w:pict>
          <v:shape style="position:absolute;margin-left:245.360001pt;margin-top:521.400024pt;width:.480015pt;height:.42pt;mso-position-horizontal-relative:page;mso-position-vertical-relative:page;z-index:37336" type="#_x0000_t75" stroked="false">
            <v:imagedata r:id="rId172" o:title=""/>
          </v:shape>
        </w:pict>
      </w:r>
      <w:r>
        <w:rPr/>
        <w:pict>
          <v:shape style="position:absolute;margin-left:303.619995pt;margin-top:521.400024pt;width:.480031pt;height:.42pt;mso-position-horizontal-relative:page;mso-position-vertical-relative:page;z-index:37360" type="#_x0000_t75" stroked="false">
            <v:imagedata r:id="rId172" o:title=""/>
          </v:shape>
        </w:pict>
      </w:r>
      <w:r>
        <w:rPr/>
        <w:pict>
          <v:shape style="position:absolute;margin-left:362.059998pt;margin-top:521.400024pt;width:.480031pt;height:.42pt;mso-position-horizontal-relative:page;mso-position-vertical-relative:page;z-index:37384" type="#_x0000_t75" stroked="false">
            <v:imagedata r:id="rId172" o:title=""/>
          </v:shape>
        </w:pict>
      </w:r>
      <w:r>
        <w:rPr/>
        <w:pict>
          <v:shape style="position:absolute;margin-left:420.380005pt;margin-top:521.400024pt;width:.50002pt;height:.42pt;mso-position-horizontal-relative:page;mso-position-vertical-relative:page;z-index:37408" type="#_x0000_t75" stroked="false">
            <v:imagedata r:id="rId172" o:title=""/>
          </v:shape>
        </w:pict>
      </w:r>
      <w:r>
        <w:rPr/>
        <w:pict>
          <v:shape style="position:absolute;margin-left:478.839996pt;margin-top:521.400024pt;width:.480031pt;height:.42pt;mso-position-horizontal-relative:page;mso-position-vertical-relative:page;z-index:37432" type="#_x0000_t75" stroked="false">
            <v:imagedata r:id="rId172" o:title=""/>
          </v:shape>
        </w:pict>
      </w:r>
      <w:r>
        <w:rPr/>
        <w:pict>
          <v:shape style="position:absolute;margin-left:537.280029pt;margin-top:521.400024pt;width:.48pt;height:.42pt;mso-position-horizontal-relative:page;mso-position-vertical-relative:page;z-index:37456" type="#_x0000_t75" stroked="false">
            <v:imagedata r:id="rId172" o:title=""/>
          </v:shape>
        </w:pict>
      </w:r>
      <w:r>
        <w:rPr/>
        <w:pict>
          <v:shape style="position:absolute;margin-left:595.780029pt;margin-top:521.400024pt;width:.48pt;height:.42pt;mso-position-horizontal-relative:page;mso-position-vertical-relative:page;z-index:37480" type="#_x0000_t75" stroked="false">
            <v:imagedata r:id="rId172" o:title=""/>
          </v:shape>
        </w:pict>
      </w:r>
      <w:r>
        <w:rPr/>
        <w:pict>
          <v:shape style="position:absolute;margin-left:654.219971pt;margin-top:521.400024pt;width:.480061pt;height:.42pt;mso-position-horizontal-relative:page;mso-position-vertical-relative:page;z-index:37504" type="#_x0000_t75" stroked="false">
            <v:imagedata r:id="rId172" o:title=""/>
          </v:shape>
        </w:pict>
      </w:r>
      <w:r>
        <w:rPr/>
        <w:pict>
          <v:shape style="position:absolute;margin-left:712.679993pt;margin-top:521.400024pt;width:.48pt;height:.42pt;mso-position-horizontal-relative:page;mso-position-vertical-relative:page;z-index:37528" type="#_x0000_t75" stroked="false">
            <v:imagedata r:id="rId172" o:titl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4"/>
        <w:ind w:left="3826"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24"/>
          <w:szCs w:val="24"/>
        </w:rPr>
      </w:pPr>
    </w:p>
    <w:p>
      <w:pPr>
        <w:pStyle w:val="Heading2"/>
        <w:spacing w:line="240" w:lineRule="auto"/>
        <w:ind w:left="140" w:right="10338"/>
        <w:jc w:val="left"/>
        <w:rPr>
          <w:b w:val="0"/>
          <w:bCs w:val="0"/>
        </w:rPr>
      </w:pPr>
      <w:r>
        <w:rPr/>
        <w:pict>
          <v:shape style="position:absolute;margin-left:128.759995pt;margin-top:80.075577pt;width:.479986pt;height:.66pt;mso-position-horizontal-relative:page;mso-position-vertical-relative:paragraph;z-index:34912" type="#_x0000_t75" stroked="false">
            <v:imagedata r:id="rId173" o:title=""/>
          </v:shape>
        </w:pict>
      </w:r>
      <w:r>
        <w:rPr/>
        <w:pict>
          <v:shape style="position:absolute;margin-left:187.039993pt;margin-top:80.075577pt;width:.479986pt;height:.66pt;mso-position-horizontal-relative:page;mso-position-vertical-relative:paragraph;z-index:34936" type="#_x0000_t75" stroked="false">
            <v:imagedata r:id="rId173" o:title=""/>
          </v:shape>
        </w:pict>
      </w:r>
      <w:r>
        <w:rPr/>
        <w:pict>
          <v:shape style="position:absolute;margin-left:245.360001pt;margin-top:80.075577pt;width:.479971pt;height:.66pt;mso-position-horizontal-relative:page;mso-position-vertical-relative:paragraph;z-index:34960" type="#_x0000_t75" stroked="false">
            <v:imagedata r:id="rId173" o:title=""/>
          </v:shape>
        </w:pict>
      </w:r>
      <w:r>
        <w:rPr/>
        <w:pict>
          <v:shape style="position:absolute;margin-left:303.619995pt;margin-top:80.075577pt;width:.479986pt;height:.66pt;mso-position-horizontal-relative:page;mso-position-vertical-relative:paragraph;z-index:34984" type="#_x0000_t75" stroked="false">
            <v:imagedata r:id="rId173" o:title=""/>
          </v:shape>
        </w:pict>
      </w:r>
      <w:r>
        <w:rPr/>
        <w:pict>
          <v:shape style="position:absolute;margin-left:362.059998pt;margin-top:80.075577pt;width:.479986pt;height:.66pt;mso-position-horizontal-relative:page;mso-position-vertical-relative:paragraph;z-index:35008" type="#_x0000_t75" stroked="false">
            <v:imagedata r:id="rId173" o:title=""/>
          </v:shape>
        </w:pict>
      </w:r>
      <w:r>
        <w:rPr/>
        <w:pict>
          <v:shape style="position:absolute;margin-left:420.380005pt;margin-top:80.075577pt;width:.499974pt;height:.66pt;mso-position-horizontal-relative:page;mso-position-vertical-relative:paragraph;z-index:35032" type="#_x0000_t75" stroked="false">
            <v:imagedata r:id="rId173" o:title=""/>
          </v:shape>
        </w:pict>
      </w:r>
      <w:r>
        <w:rPr/>
        <w:pict>
          <v:shape style="position:absolute;margin-left:478.839996pt;margin-top:80.075577pt;width:.479986pt;height:.66pt;mso-position-horizontal-relative:page;mso-position-vertical-relative:paragraph;z-index:35056" type="#_x0000_t75" stroked="false">
            <v:imagedata r:id="rId173" o:title=""/>
          </v:shape>
        </w:pict>
      </w:r>
      <w:r>
        <w:rPr/>
        <w:pict>
          <v:shape style="position:absolute;margin-left:537.280029pt;margin-top:80.075577pt;width:.479956pt;height:.66pt;mso-position-horizontal-relative:page;mso-position-vertical-relative:paragraph;z-index:35080" type="#_x0000_t75" stroked="false">
            <v:imagedata r:id="rId173" o:title=""/>
          </v:shape>
        </w:pict>
      </w:r>
      <w:r>
        <w:rPr/>
        <w:pict>
          <v:shape style="position:absolute;margin-left:595.780029pt;margin-top:80.075577pt;width:.479956pt;height:.66pt;mso-position-horizontal-relative:page;mso-position-vertical-relative:paragraph;z-index:35104" type="#_x0000_t75" stroked="false">
            <v:imagedata r:id="rId173" o:title=""/>
          </v:shape>
        </w:pict>
      </w:r>
      <w:r>
        <w:rPr/>
        <w:pict>
          <v:shape style="position:absolute;margin-left:654.219971pt;margin-top:80.075577pt;width:.480017pt;height:.66pt;mso-position-horizontal-relative:page;mso-position-vertical-relative:paragraph;z-index:35128" type="#_x0000_t75" stroked="false">
            <v:imagedata r:id="rId173" o:title=""/>
          </v:shape>
        </w:pict>
      </w:r>
      <w:r>
        <w:rPr/>
        <w:pict>
          <v:shape style="position:absolute;margin-left:712.679993pt;margin-top:80.075577pt;width:.479956pt;height:.66pt;mso-position-horizontal-relative:page;mso-position-vertical-relative:paragraph;z-index:35152" type="#_x0000_t75" stroked="false">
            <v:imagedata r:id="rId173" o:title=""/>
          </v:shape>
        </w:pict>
      </w: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1168"/>
        <w:gridCol w:w="1166"/>
        <w:gridCol w:w="1166"/>
        <w:gridCol w:w="1165"/>
        <w:gridCol w:w="1169"/>
        <w:gridCol w:w="1167"/>
        <w:gridCol w:w="1169"/>
        <w:gridCol w:w="1169"/>
        <w:gridCol w:w="1169"/>
        <w:gridCol w:w="1169"/>
        <w:gridCol w:w="1169"/>
        <w:gridCol w:w="1155"/>
      </w:tblGrid>
      <w:tr>
        <w:trPr>
          <w:trHeight w:val="714" w:hRule="exact"/>
        </w:trPr>
        <w:tc>
          <w:tcPr>
            <w:tcW w:w="11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3" w:right="50"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3" w:right="53"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期初持股数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 w:right="-33" w:firstLine="31"/>
              <w:jc w:val="left"/>
              <w:rPr>
                <w:rFonts w:ascii="宋体" w:hAnsi="宋体" w:cs="宋体" w:eastAsia="宋体" w:hint="default"/>
                <w:sz w:val="21"/>
                <w:szCs w:val="21"/>
              </w:rPr>
            </w:pPr>
            <w:r>
              <w:rPr>
                <w:rFonts w:ascii="宋体" w:hAnsi="宋体" w:cs="宋体" w:eastAsia="宋体" w:hint="default"/>
                <w:sz w:val="21"/>
                <w:szCs w:val="21"/>
              </w:rPr>
              <w:t>本期增持股 </w:t>
            </w:r>
            <w:r>
              <w:rPr>
                <w:rFonts w:ascii="宋体" w:hAnsi="宋体" w:cs="宋体" w:eastAsia="宋体" w:hint="default"/>
                <w:spacing w:val="-16"/>
                <w:sz w:val="21"/>
                <w:szCs w:val="21"/>
              </w:rPr>
              <w:t>份数量（股）</w:t>
            </w:r>
            <w:r>
              <w:rPr>
                <w:rFonts w:ascii="宋体" w:hAnsi="宋体" w:cs="宋体" w:eastAsia="宋体"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53" w:firstLine="31"/>
              <w:jc w:val="left"/>
              <w:rPr>
                <w:rFonts w:ascii="宋体" w:hAnsi="宋体" w:cs="宋体" w:eastAsia="宋体" w:hint="default"/>
                <w:sz w:val="21"/>
                <w:szCs w:val="21"/>
              </w:rPr>
            </w:pPr>
            <w:r>
              <w:rPr>
                <w:rFonts w:ascii="宋体" w:hAnsi="宋体" w:cs="宋体" w:eastAsia="宋体" w:hint="default"/>
                <w:sz w:val="21"/>
                <w:szCs w:val="21"/>
              </w:rPr>
              <w:t>本期减持股 </w:t>
            </w:r>
            <w:r>
              <w:rPr>
                <w:rFonts w:ascii="宋体" w:hAnsi="宋体" w:cs="宋体" w:eastAsia="宋体" w:hint="default"/>
                <w:spacing w:val="-9"/>
                <w:sz w:val="21"/>
                <w:szCs w:val="21"/>
              </w:rPr>
              <w:t>份数量（股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 w:right="0"/>
              <w:jc w:val="left"/>
              <w:rPr>
                <w:rFonts w:ascii="宋体" w:hAnsi="宋体" w:cs="宋体" w:eastAsia="宋体" w:hint="default"/>
                <w:sz w:val="21"/>
                <w:szCs w:val="21"/>
              </w:rPr>
            </w:pPr>
            <w:r>
              <w:rPr>
                <w:rFonts w:ascii="宋体" w:hAnsi="宋体" w:cs="宋体" w:eastAsia="宋体" w:hint="default"/>
                <w:sz w:val="21"/>
                <w:szCs w:val="21"/>
              </w:rPr>
              <w:t>其他增减变</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z w:val="21"/>
                <w:szCs w:val="21"/>
              </w:rPr>
              <w:t>动（股）</w:t>
            </w:r>
          </w:p>
        </w:tc>
        <w:tc>
          <w:tcPr>
            <w:tcW w:w="115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期末持股数</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1"/>
              <w:jc w:val="left"/>
              <w:rPr>
                <w:rFonts w:ascii="宋体" w:hAnsi="宋体" w:cs="宋体" w:eastAsia="宋体" w:hint="default"/>
                <w:sz w:val="21"/>
                <w:szCs w:val="21"/>
              </w:rPr>
            </w:pPr>
            <w:r>
              <w:rPr>
                <w:rFonts w:ascii="宋体" w:hAnsi="宋体" w:cs="宋体" w:eastAsia="宋体" w:hint="default"/>
                <w:sz w:val="21"/>
                <w:szCs w:val="21"/>
              </w:rPr>
              <w:t>董事长、总 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35,300,000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35,450,000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25,000,000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傅多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29,980,088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29,980,088</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10,080,000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10,080,000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7,628,000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3"/>
              <w:jc w:val="right"/>
              <w:rPr>
                <w:rFonts w:ascii="Times New Roman" w:hAnsi="Times New Roman" w:cs="Times New Roman" w:eastAsia="Times New Roman" w:hint="default"/>
                <w:sz w:val="21"/>
                <w:szCs w:val="21"/>
              </w:rPr>
            </w:pPr>
            <w:r>
              <w:rPr>
                <w:rFonts w:ascii="Times New Roman"/>
                <w:spacing w:val="-1"/>
                <w:sz w:val="21"/>
              </w:rPr>
              <w:t>7,628,000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姚弄潮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128,000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155,047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283,047</w:t>
            </w:r>
          </w:p>
        </w:tc>
      </w:tr>
    </w:tbl>
    <w:p>
      <w:pPr>
        <w:spacing w:after="0" w:line="240" w:lineRule="auto"/>
        <w:jc w:val="right"/>
        <w:rPr>
          <w:rFonts w:ascii="Times New Roman" w:hAnsi="Times New Roman" w:cs="Times New Roman" w:eastAsia="Times New Roman" w:hint="default"/>
          <w:sz w:val="21"/>
          <w:szCs w:val="21"/>
        </w:rPr>
        <w:sectPr>
          <w:headerReference w:type="default" r:id="rId168"/>
          <w:footerReference w:type="default" r:id="rId169"/>
          <w:pgSz w:w="16840" w:h="11910" w:orient="landscape"/>
          <w:pgMar w:header="867" w:footer="979" w:top="1060" w:bottom="1160" w:left="1300" w:right="0"/>
          <w:pgNumType w:start="79"/>
        </w:sectPr>
      </w:pPr>
    </w:p>
    <w:p>
      <w:pPr>
        <w:spacing w:line="240" w:lineRule="auto" w:before="12"/>
        <w:rPr>
          <w:rFonts w:ascii="宋体" w:hAnsi="宋体" w:cs="宋体" w:eastAsia="宋体" w:hint="default"/>
          <w:b/>
          <w:bCs/>
          <w:sz w:val="2"/>
          <w:szCs w:val="2"/>
        </w:rPr>
      </w:pPr>
      <w:r>
        <w:rPr/>
        <w:pict>
          <v:shape style="position:absolute;margin-left:128.759995pt;margin-top:74.460022pt;width:.48003pt;height:.36pt;mso-position-horizontal-relative:page;mso-position-vertical-relative:page;z-index:37552" type="#_x0000_t75" stroked="false">
            <v:imagedata r:id="rId173" o:title=""/>
          </v:shape>
        </w:pict>
      </w:r>
      <w:r>
        <w:rPr/>
        <w:pict>
          <v:shape style="position:absolute;margin-left:187.039993pt;margin-top:74.460022pt;width:.48003pt;height:.36pt;mso-position-horizontal-relative:page;mso-position-vertical-relative:page;z-index:37576" type="#_x0000_t75" stroked="false">
            <v:imagedata r:id="rId173" o:title=""/>
          </v:shape>
        </w:pict>
      </w:r>
      <w:r>
        <w:rPr/>
        <w:pict>
          <v:shape style="position:absolute;margin-left:245.360001pt;margin-top:74.460022pt;width:.480015pt;height:.36pt;mso-position-horizontal-relative:page;mso-position-vertical-relative:page;z-index:37600" type="#_x0000_t75" stroked="false">
            <v:imagedata r:id="rId173" o:title=""/>
          </v:shape>
        </w:pict>
      </w:r>
      <w:r>
        <w:rPr/>
        <w:pict>
          <v:shape style="position:absolute;margin-left:303.619995pt;margin-top:74.460022pt;width:.48003pt;height:.36pt;mso-position-horizontal-relative:page;mso-position-vertical-relative:page;z-index:37624" type="#_x0000_t75" stroked="false">
            <v:imagedata r:id="rId173" o:title=""/>
          </v:shape>
        </w:pict>
      </w:r>
      <w:r>
        <w:rPr/>
        <w:pict>
          <v:shape style="position:absolute;margin-left:362.059998pt;margin-top:74.460022pt;width:.48003pt;height:.36pt;mso-position-horizontal-relative:page;mso-position-vertical-relative:page;z-index:37648" type="#_x0000_t75" stroked="false">
            <v:imagedata r:id="rId173" o:title=""/>
          </v:shape>
        </w:pict>
      </w:r>
      <w:r>
        <w:rPr/>
        <w:pict>
          <v:shape style="position:absolute;margin-left:420.380005pt;margin-top:74.460022pt;width:.50002pt;height:.36pt;mso-position-horizontal-relative:page;mso-position-vertical-relative:page;z-index:37672" type="#_x0000_t75" stroked="false">
            <v:imagedata r:id="rId173" o:title=""/>
          </v:shape>
        </w:pict>
      </w:r>
      <w:r>
        <w:rPr/>
        <w:pict>
          <v:shape style="position:absolute;margin-left:478.839996pt;margin-top:74.460022pt;width:.48003pt;height:.36pt;mso-position-horizontal-relative:page;mso-position-vertical-relative:page;z-index:37696" type="#_x0000_t75" stroked="false">
            <v:imagedata r:id="rId173" o:title=""/>
          </v:shape>
        </w:pict>
      </w:r>
      <w:r>
        <w:rPr/>
        <w:pict>
          <v:shape style="position:absolute;margin-left:537.280029pt;margin-top:74.460022pt;width:.48pt;height:.36pt;mso-position-horizontal-relative:page;mso-position-vertical-relative:page;z-index:37720" type="#_x0000_t75" stroked="false">
            <v:imagedata r:id="rId173" o:title=""/>
          </v:shape>
        </w:pict>
      </w:r>
      <w:r>
        <w:rPr/>
        <w:pict>
          <v:shape style="position:absolute;margin-left:595.780029pt;margin-top:74.460022pt;width:.48pt;height:.36pt;mso-position-horizontal-relative:page;mso-position-vertical-relative:page;z-index:37744" type="#_x0000_t75" stroked="false">
            <v:imagedata r:id="rId173" o:title=""/>
          </v:shape>
        </w:pict>
      </w:r>
      <w:r>
        <w:rPr/>
        <w:pict>
          <v:shape style="position:absolute;margin-left:654.219971pt;margin-top:74.460022pt;width:.480061pt;height:.36pt;mso-position-horizontal-relative:page;mso-position-vertical-relative:page;z-index:37768" type="#_x0000_t75" stroked="false">
            <v:imagedata r:id="rId173" o:title=""/>
          </v:shape>
        </w:pict>
      </w:r>
      <w:r>
        <w:rPr/>
        <w:pict>
          <v:shape style="position:absolute;margin-left:712.679993pt;margin-top:74.460022pt;width:.48pt;height:.36pt;mso-position-horizontal-relative:page;mso-position-vertical-relative:page;z-index:37792" type="#_x0000_t75" stroked="false">
            <v:imagedata r:id="rId173" o:title=""/>
          </v:shape>
        </w:pict>
      </w:r>
      <w:r>
        <w:rPr/>
        <w:pict>
          <v:group style="position:absolute;margin-left:70.379997pt;margin-top:109.880005pt;width:58.9pt;height:1.150pt;mso-position-horizontal-relative:page;mso-position-vertical-relative:page;z-index:-1498240" coordorigin="1408,2198" coordsize="1178,23">
            <v:shape style="position:absolute;left:2575;top:2198;width:10;height:13" type="#_x0000_t75" stroked="false">
              <v:imagedata r:id="rId173" o:title=""/>
            </v:shape>
            <v:group style="position:absolute;left:1412;top:2216;width:1163;height:2" coordorigin="1412,2216" coordsize="1163,2">
              <v:shape style="position:absolute;left:1412;top:2216;width:1163;height:2" coordorigin="1412,2216" coordsize="1163,0" path="m1412,2216l2575,2216e" filled="false" stroked="true" strokeweight=".48pt" strokecolor="#000000">
                <v:path arrowok="t"/>
              </v:shape>
            </v:group>
            <w10:wrap type="none"/>
          </v:group>
        </w:pict>
      </w:r>
      <w:r>
        <w:rPr/>
        <w:pict>
          <v:shape style="position:absolute;margin-left:187.039993pt;margin-top:109.880005pt;width:.480008pt;height:.66pt;mso-position-horizontal-relative:page;mso-position-vertical-relative:page;z-index:37840" type="#_x0000_t75" stroked="false">
            <v:imagedata r:id="rId173" o:title=""/>
          </v:shape>
        </w:pict>
      </w:r>
      <w:r>
        <w:rPr/>
        <w:pict>
          <v:shape style="position:absolute;margin-left:245.360001pt;margin-top:109.880005pt;width:.479993pt;height:.66pt;mso-position-horizontal-relative:page;mso-position-vertical-relative:page;z-index:37864" type="#_x0000_t75" stroked="false">
            <v:imagedata r:id="rId173" o:title=""/>
          </v:shape>
        </w:pict>
      </w:r>
      <w:r>
        <w:rPr/>
        <w:pict>
          <v:shape style="position:absolute;margin-left:303.619995pt;margin-top:109.880005pt;width:.480008pt;height:.66pt;mso-position-horizontal-relative:page;mso-position-vertical-relative:page;z-index:37888" type="#_x0000_t75" stroked="false">
            <v:imagedata r:id="rId173" o:title=""/>
          </v:shape>
        </w:pict>
      </w:r>
      <w:r>
        <w:rPr/>
        <w:pict>
          <v:shape style="position:absolute;margin-left:362.059998pt;margin-top:109.880005pt;width:.480008pt;height:.66pt;mso-position-horizontal-relative:page;mso-position-vertical-relative:page;z-index:37912" type="#_x0000_t75" stroked="false">
            <v:imagedata r:id="rId173" o:title=""/>
          </v:shape>
        </w:pict>
      </w:r>
      <w:r>
        <w:rPr/>
        <w:pict>
          <v:shape style="position:absolute;margin-left:420.380005pt;margin-top:109.880005pt;width:.499997pt;height:.66pt;mso-position-horizontal-relative:page;mso-position-vertical-relative:page;z-index:37936" type="#_x0000_t75" stroked="false">
            <v:imagedata r:id="rId173" o:title=""/>
          </v:shape>
        </w:pict>
      </w:r>
      <w:r>
        <w:rPr/>
        <w:pict>
          <v:shape style="position:absolute;margin-left:478.839996pt;margin-top:109.880005pt;width:.480008pt;height:.66pt;mso-position-horizontal-relative:page;mso-position-vertical-relative:page;z-index:37960" type="#_x0000_t75" stroked="false">
            <v:imagedata r:id="rId173" o:title=""/>
          </v:shape>
        </w:pict>
      </w:r>
      <w:r>
        <w:rPr/>
        <w:pict>
          <v:shape style="position:absolute;margin-left:537.280029pt;margin-top:109.880005pt;width:.479978pt;height:.66pt;mso-position-horizontal-relative:page;mso-position-vertical-relative:page;z-index:37984" type="#_x0000_t75" stroked="false">
            <v:imagedata r:id="rId173" o:title=""/>
          </v:shape>
        </w:pict>
      </w:r>
      <w:r>
        <w:rPr/>
        <w:pict>
          <v:shape style="position:absolute;margin-left:595.780029pt;margin-top:109.880005pt;width:.479978pt;height:.66pt;mso-position-horizontal-relative:page;mso-position-vertical-relative:page;z-index:38008" type="#_x0000_t75" stroked="false">
            <v:imagedata r:id="rId173" o:title=""/>
          </v:shape>
        </w:pict>
      </w:r>
      <w:r>
        <w:rPr/>
        <w:pict>
          <v:shape style="position:absolute;margin-left:654.219971pt;margin-top:109.880005pt;width:.480039pt;height:.66pt;mso-position-horizontal-relative:page;mso-position-vertical-relative:page;z-index:38032" type="#_x0000_t75" stroked="false">
            <v:imagedata r:id="rId173" o:title=""/>
          </v:shape>
        </w:pict>
      </w:r>
      <w:r>
        <w:rPr/>
        <w:pict>
          <v:shape style="position:absolute;margin-left:712.679993pt;margin-top:109.880005pt;width:.479978pt;height:.66pt;mso-position-horizontal-relative:page;mso-position-vertical-relative:page;z-index:38056" type="#_x0000_t75" stroked="false">
            <v:imagedata r:id="rId173" o:title=""/>
          </v:shape>
        </w:pict>
      </w:r>
      <w:r>
        <w:rPr/>
        <w:pict>
          <v:shape style="position:absolute;margin-left:128.759995pt;margin-top:145.580032pt;width:.480031pt;height:.66pt;mso-position-horizontal-relative:page;mso-position-vertical-relative:page;z-index:38080" type="#_x0000_t75" stroked="false">
            <v:imagedata r:id="rId173" o:title=""/>
          </v:shape>
        </w:pict>
      </w:r>
      <w:r>
        <w:rPr/>
        <w:pict>
          <v:shape style="position:absolute;margin-left:187.039993pt;margin-top:145.580032pt;width:.480031pt;height:.66pt;mso-position-horizontal-relative:page;mso-position-vertical-relative:page;z-index:38104" type="#_x0000_t75" stroked="false">
            <v:imagedata r:id="rId173" o:title=""/>
          </v:shape>
        </w:pict>
      </w:r>
      <w:r>
        <w:rPr/>
        <w:pict>
          <v:shape style="position:absolute;margin-left:245.360001pt;margin-top:145.580032pt;width:.480015pt;height:.66pt;mso-position-horizontal-relative:page;mso-position-vertical-relative:page;z-index:38128" type="#_x0000_t75" stroked="false">
            <v:imagedata r:id="rId173" o:title=""/>
          </v:shape>
        </w:pict>
      </w:r>
      <w:r>
        <w:rPr/>
        <w:pict>
          <v:shape style="position:absolute;margin-left:303.619995pt;margin-top:145.580032pt;width:.480031pt;height:.66pt;mso-position-horizontal-relative:page;mso-position-vertical-relative:page;z-index:38152" type="#_x0000_t75" stroked="false">
            <v:imagedata r:id="rId173" o:title=""/>
          </v:shape>
        </w:pict>
      </w:r>
      <w:r>
        <w:rPr/>
        <w:pict>
          <v:shape style="position:absolute;margin-left:362.059998pt;margin-top:145.580032pt;width:.480031pt;height:.66pt;mso-position-horizontal-relative:page;mso-position-vertical-relative:page;z-index:38176" type="#_x0000_t75" stroked="false">
            <v:imagedata r:id="rId173" o:title=""/>
          </v:shape>
        </w:pict>
      </w:r>
      <w:r>
        <w:rPr/>
        <w:pict>
          <v:shape style="position:absolute;margin-left:420.380005pt;margin-top:145.580032pt;width:.50002pt;height:.66pt;mso-position-horizontal-relative:page;mso-position-vertical-relative:page;z-index:38200" type="#_x0000_t75" stroked="false">
            <v:imagedata r:id="rId173" o:title=""/>
          </v:shape>
        </w:pict>
      </w:r>
      <w:r>
        <w:rPr/>
        <w:pict>
          <v:shape style="position:absolute;margin-left:478.839996pt;margin-top:145.580032pt;width:.480031pt;height:.66pt;mso-position-horizontal-relative:page;mso-position-vertical-relative:page;z-index:38224" type="#_x0000_t75" stroked="false">
            <v:imagedata r:id="rId173" o:title=""/>
          </v:shape>
        </w:pict>
      </w:r>
      <w:r>
        <w:rPr/>
        <w:pict>
          <v:shape style="position:absolute;margin-left:537.280029pt;margin-top:145.580032pt;width:.48pt;height:.66pt;mso-position-horizontal-relative:page;mso-position-vertical-relative:page;z-index:38248" type="#_x0000_t75" stroked="false">
            <v:imagedata r:id="rId173" o:title=""/>
          </v:shape>
        </w:pict>
      </w:r>
      <w:r>
        <w:rPr/>
        <w:pict>
          <v:shape style="position:absolute;margin-left:595.780029pt;margin-top:145.580032pt;width:.48pt;height:.66pt;mso-position-horizontal-relative:page;mso-position-vertical-relative:page;z-index:38272" type="#_x0000_t75" stroked="false">
            <v:imagedata r:id="rId173" o:title=""/>
          </v:shape>
        </w:pict>
      </w:r>
      <w:r>
        <w:rPr/>
        <w:pict>
          <v:shape style="position:absolute;margin-left:654.219971pt;margin-top:145.580032pt;width:.480061pt;height:.66pt;mso-position-horizontal-relative:page;mso-position-vertical-relative:page;z-index:38296" type="#_x0000_t75" stroked="false">
            <v:imagedata r:id="rId173" o:title=""/>
          </v:shape>
        </w:pict>
      </w:r>
      <w:r>
        <w:rPr/>
        <w:pict>
          <v:shape style="position:absolute;margin-left:712.679993pt;margin-top:145.580032pt;width:.48pt;height:.66pt;mso-position-horizontal-relative:page;mso-position-vertical-relative:page;z-index:38320" type="#_x0000_t75" stroked="false">
            <v:imagedata r:id="rId173" o:title=""/>
          </v:shape>
        </w:pict>
      </w:r>
      <w:r>
        <w:rPr/>
        <w:pict>
          <v:shape style="position:absolute;margin-left:128.759995pt;margin-top:181.279999pt;width:.480008pt;height:.66pt;mso-position-horizontal-relative:page;mso-position-vertical-relative:page;z-index:38344" type="#_x0000_t75" stroked="false">
            <v:imagedata r:id="rId174" o:title=""/>
          </v:shape>
        </w:pict>
      </w:r>
      <w:r>
        <w:rPr/>
        <w:pict>
          <v:shape style="position:absolute;margin-left:187.039993pt;margin-top:181.279999pt;width:.480008pt;height:.66pt;mso-position-horizontal-relative:page;mso-position-vertical-relative:page;z-index:38368" type="#_x0000_t75" stroked="false">
            <v:imagedata r:id="rId174" o:title=""/>
          </v:shape>
        </w:pict>
      </w:r>
      <w:r>
        <w:rPr/>
        <w:pict>
          <v:shape style="position:absolute;margin-left:245.360001pt;margin-top:181.279999pt;width:.479993pt;height:.66pt;mso-position-horizontal-relative:page;mso-position-vertical-relative:page;z-index:38392" type="#_x0000_t75" stroked="false">
            <v:imagedata r:id="rId174" o:title=""/>
          </v:shape>
        </w:pict>
      </w:r>
      <w:r>
        <w:rPr/>
        <w:pict>
          <v:shape style="position:absolute;margin-left:303.619995pt;margin-top:181.279999pt;width:.480008pt;height:.66pt;mso-position-horizontal-relative:page;mso-position-vertical-relative:page;z-index:38416" type="#_x0000_t75" stroked="false">
            <v:imagedata r:id="rId174" o:title=""/>
          </v:shape>
        </w:pict>
      </w:r>
      <w:r>
        <w:rPr/>
        <w:pict>
          <v:shape style="position:absolute;margin-left:362.059998pt;margin-top:181.279999pt;width:.480008pt;height:.66pt;mso-position-horizontal-relative:page;mso-position-vertical-relative:page;z-index:38440" type="#_x0000_t75" stroked="false">
            <v:imagedata r:id="rId174" o:title=""/>
          </v:shape>
        </w:pict>
      </w:r>
      <w:r>
        <w:rPr/>
        <w:pict>
          <v:shape style="position:absolute;margin-left:420.380005pt;margin-top:181.279999pt;width:.499997pt;height:.66pt;mso-position-horizontal-relative:page;mso-position-vertical-relative:page;z-index:38464" type="#_x0000_t75" stroked="false">
            <v:imagedata r:id="rId174" o:title=""/>
          </v:shape>
        </w:pict>
      </w:r>
      <w:r>
        <w:rPr/>
        <w:pict>
          <v:shape style="position:absolute;margin-left:478.839996pt;margin-top:181.279999pt;width:.480008pt;height:.66pt;mso-position-horizontal-relative:page;mso-position-vertical-relative:page;z-index:38488" type="#_x0000_t75" stroked="false">
            <v:imagedata r:id="rId174" o:title=""/>
          </v:shape>
        </w:pict>
      </w:r>
      <w:r>
        <w:rPr/>
        <w:pict>
          <v:shape style="position:absolute;margin-left:537.280029pt;margin-top:181.279999pt;width:.479978pt;height:.66pt;mso-position-horizontal-relative:page;mso-position-vertical-relative:page;z-index:38512" type="#_x0000_t75" stroked="false">
            <v:imagedata r:id="rId174" o:title=""/>
          </v:shape>
        </w:pict>
      </w:r>
      <w:r>
        <w:rPr/>
        <w:pict>
          <v:shape style="position:absolute;margin-left:595.780029pt;margin-top:181.279999pt;width:.479978pt;height:.66pt;mso-position-horizontal-relative:page;mso-position-vertical-relative:page;z-index:38536" type="#_x0000_t75" stroked="false">
            <v:imagedata r:id="rId174" o:title=""/>
          </v:shape>
        </w:pict>
      </w:r>
      <w:r>
        <w:rPr/>
        <w:pict>
          <v:shape style="position:absolute;margin-left:654.219971pt;margin-top:181.279999pt;width:.480039pt;height:.66pt;mso-position-horizontal-relative:page;mso-position-vertical-relative:page;z-index:38560" type="#_x0000_t75" stroked="false">
            <v:imagedata r:id="rId174" o:title=""/>
          </v:shape>
        </w:pict>
      </w:r>
      <w:r>
        <w:rPr/>
        <w:pict>
          <v:shape style="position:absolute;margin-left:712.679993pt;margin-top:181.279999pt;width:.479978pt;height:.66pt;mso-position-horizontal-relative:page;mso-position-vertical-relative:page;z-index:38584" type="#_x0000_t75" stroked="false">
            <v:imagedata r:id="rId174" o:title=""/>
          </v:shape>
        </w:pict>
      </w:r>
      <w:r>
        <w:rPr/>
        <w:pict>
          <v:shape style="position:absolute;margin-left:128.759995pt;margin-top:216.97998pt;width:.479986pt;height:.66pt;mso-position-horizontal-relative:page;mso-position-vertical-relative:page;z-index:38608" type="#_x0000_t75" stroked="false">
            <v:imagedata r:id="rId174" o:title=""/>
          </v:shape>
        </w:pict>
      </w:r>
      <w:r>
        <w:rPr/>
        <w:pict>
          <v:shape style="position:absolute;margin-left:187.039993pt;margin-top:216.97998pt;width:.479986pt;height:.66pt;mso-position-horizontal-relative:page;mso-position-vertical-relative:page;z-index:38632" type="#_x0000_t75" stroked="false">
            <v:imagedata r:id="rId174" o:title=""/>
          </v:shape>
        </w:pict>
      </w:r>
      <w:r>
        <w:rPr/>
        <w:pict>
          <v:shape style="position:absolute;margin-left:245.360001pt;margin-top:216.97998pt;width:.479971pt;height:.66pt;mso-position-horizontal-relative:page;mso-position-vertical-relative:page;z-index:38656" type="#_x0000_t75" stroked="false">
            <v:imagedata r:id="rId174" o:title=""/>
          </v:shape>
        </w:pict>
      </w:r>
      <w:r>
        <w:rPr/>
        <w:pict>
          <v:shape style="position:absolute;margin-left:303.619995pt;margin-top:216.97998pt;width:.479986pt;height:.66pt;mso-position-horizontal-relative:page;mso-position-vertical-relative:page;z-index:38680" type="#_x0000_t75" stroked="false">
            <v:imagedata r:id="rId174" o:title=""/>
          </v:shape>
        </w:pict>
      </w:r>
      <w:r>
        <w:rPr/>
        <w:pict>
          <v:shape style="position:absolute;margin-left:362.059998pt;margin-top:216.97998pt;width:.479986pt;height:.66pt;mso-position-horizontal-relative:page;mso-position-vertical-relative:page;z-index:38704" type="#_x0000_t75" stroked="false">
            <v:imagedata r:id="rId174" o:title=""/>
          </v:shape>
        </w:pict>
      </w:r>
      <w:r>
        <w:rPr/>
        <w:pict>
          <v:shape style="position:absolute;margin-left:420.380005pt;margin-top:216.97998pt;width:.499974pt;height:.66pt;mso-position-horizontal-relative:page;mso-position-vertical-relative:page;z-index:38728" type="#_x0000_t75" stroked="false">
            <v:imagedata r:id="rId174" o:title=""/>
          </v:shape>
        </w:pict>
      </w:r>
      <w:r>
        <w:rPr/>
        <w:pict>
          <v:shape style="position:absolute;margin-left:478.839996pt;margin-top:216.97998pt;width:.479986pt;height:.66pt;mso-position-horizontal-relative:page;mso-position-vertical-relative:page;z-index:38752" type="#_x0000_t75" stroked="false">
            <v:imagedata r:id="rId174" o:title=""/>
          </v:shape>
        </w:pict>
      </w:r>
      <w:r>
        <w:rPr/>
        <w:pict>
          <v:shape style="position:absolute;margin-left:537.280029pt;margin-top:216.97998pt;width:.479956pt;height:.66pt;mso-position-horizontal-relative:page;mso-position-vertical-relative:page;z-index:38776" type="#_x0000_t75" stroked="false">
            <v:imagedata r:id="rId174" o:title=""/>
          </v:shape>
        </w:pict>
      </w:r>
      <w:r>
        <w:rPr/>
        <w:pict>
          <v:shape style="position:absolute;margin-left:595.780029pt;margin-top:216.97998pt;width:.479956pt;height:.66pt;mso-position-horizontal-relative:page;mso-position-vertical-relative:page;z-index:38800" type="#_x0000_t75" stroked="false">
            <v:imagedata r:id="rId174" o:title=""/>
          </v:shape>
        </w:pict>
      </w:r>
      <w:r>
        <w:rPr/>
        <w:pict>
          <v:shape style="position:absolute;margin-left:654.219971pt;margin-top:216.97998pt;width:.480017pt;height:.66pt;mso-position-horizontal-relative:page;mso-position-vertical-relative:page;z-index:38824" type="#_x0000_t75" stroked="false">
            <v:imagedata r:id="rId174" o:title=""/>
          </v:shape>
        </w:pict>
      </w:r>
      <w:r>
        <w:rPr/>
        <w:pict>
          <v:shape style="position:absolute;margin-left:712.679993pt;margin-top:216.97998pt;width:.479956pt;height:.66pt;mso-position-horizontal-relative:page;mso-position-vertical-relative:page;z-index:38848" type="#_x0000_t75" stroked="false">
            <v:imagedata r:id="rId174" o:title=""/>
          </v:shape>
        </w:pict>
      </w:r>
      <w:r>
        <w:rPr/>
        <w:pict>
          <v:shape style="position:absolute;margin-left:167.839996pt;margin-top:479.399994pt;width:.479996pt;height:.42pt;mso-position-horizontal-relative:page;mso-position-vertical-relative:page;z-index:40048" type="#_x0000_t75" stroked="false">
            <v:imagedata r:id="rId174" o:title=""/>
          </v:shape>
        </w:pict>
      </w:r>
      <w:r>
        <w:rPr/>
        <w:pict>
          <v:shape style="position:absolute;margin-left:265.279999pt;margin-top:479.399994pt;width:.479996pt;height:.42pt;mso-position-horizontal-relative:page;mso-position-vertical-relative:page;z-index:40072" type="#_x0000_t75" stroked="false">
            <v:imagedata r:id="rId174" o:title=""/>
          </v:shape>
        </w:pict>
      </w:r>
      <w:r>
        <w:rPr/>
        <w:pict>
          <v:shape style="position:absolute;margin-left:362.720001pt;margin-top:479.399994pt;width:.479996pt;height:.42pt;mso-position-horizontal-relative:page;mso-position-vertical-relative:page;z-index:40096" type="#_x0000_t75" stroked="false">
            <v:imagedata r:id="rId174" o:title=""/>
          </v:shape>
        </w:pict>
      </w:r>
      <w:r>
        <w:rPr/>
        <w:pict>
          <v:shape style="position:absolute;margin-left:513.099976pt;margin-top:479.399994pt;width:.480026pt;height:.42pt;mso-position-horizontal-relative:page;mso-position-vertical-relative:page;z-index:40120" type="#_x0000_t75" stroked="false">
            <v:imagedata r:id="rId174" o:title=""/>
          </v:shape>
        </w:pict>
      </w:r>
      <w:r>
        <w:rPr/>
        <w:pict>
          <v:shape style="position:absolute;margin-left:167.839996pt;margin-top:499.5pt;width:.479996pt;height:.42pt;mso-position-horizontal-relative:page;mso-position-vertical-relative:page;z-index:40144" type="#_x0000_t75" stroked="false">
            <v:imagedata r:id="rId174" o:title=""/>
          </v:shape>
        </w:pict>
      </w:r>
      <w:r>
        <w:rPr/>
        <w:pict>
          <v:shape style="position:absolute;margin-left:265.279999pt;margin-top:499.5pt;width:.479996pt;height:.42pt;mso-position-horizontal-relative:page;mso-position-vertical-relative:page;z-index:40168" type="#_x0000_t75" stroked="false">
            <v:imagedata r:id="rId174" o:title=""/>
          </v:shape>
        </w:pict>
      </w:r>
      <w:r>
        <w:rPr/>
        <w:pict>
          <v:shape style="position:absolute;margin-left:362.720001pt;margin-top:499.5pt;width:.479996pt;height:.42pt;mso-position-horizontal-relative:page;mso-position-vertical-relative:page;z-index:40192" type="#_x0000_t75" stroked="false">
            <v:imagedata r:id="rId174" o:title=""/>
          </v:shape>
        </w:pict>
      </w:r>
      <w:r>
        <w:rPr/>
        <w:pict>
          <v:shape style="position:absolute;margin-left:513.099976pt;margin-top:499.5pt;width:.480026pt;height:.42pt;mso-position-horizontal-relative:page;mso-position-vertical-relative:page;z-index:40216" type="#_x0000_t75" stroked="false">
            <v:imagedata r:id="rId174" o:title=""/>
          </v:shape>
        </w:pict>
      </w:r>
      <w:r>
        <w:rPr/>
        <w:pict>
          <v:shape style="position:absolute;margin-left:167.839996pt;margin-top:519.599976pt;width:.479961pt;height:.42pt;mso-position-horizontal-relative:page;mso-position-vertical-relative:page;z-index:40240" type="#_x0000_t75" stroked="false">
            <v:imagedata r:id="rId174" o:title=""/>
          </v:shape>
        </w:pict>
      </w:r>
      <w:r>
        <w:rPr/>
        <w:pict>
          <v:shape style="position:absolute;margin-left:265.279999pt;margin-top:519.599976pt;width:.479961pt;height:.42pt;mso-position-horizontal-relative:page;mso-position-vertical-relative:page;z-index:40264" type="#_x0000_t75" stroked="false">
            <v:imagedata r:id="rId174" o:title=""/>
          </v:shape>
        </w:pict>
      </w:r>
      <w:r>
        <w:rPr/>
        <w:pict>
          <v:shape style="position:absolute;margin-left:362.720001pt;margin-top:519.599976pt;width:.479961pt;height:.42pt;mso-position-horizontal-relative:page;mso-position-vertical-relative:page;z-index:40288" type="#_x0000_t75" stroked="false">
            <v:imagedata r:id="rId174" o:title=""/>
          </v:shape>
        </w:pict>
      </w:r>
      <w:r>
        <w:rPr/>
        <w:pict>
          <v:shape style="position:absolute;margin-left:513.099976pt;margin-top:519.599976pt;width:.479991pt;height:.42pt;mso-position-horizontal-relative:page;mso-position-vertical-relative:page;z-index:40312" type="#_x0000_t75" stroked="false">
            <v:imagedata r:id="rId174" o:title=""/>
          </v:shape>
        </w:pict>
      </w:r>
    </w:p>
    <w:tbl>
      <w:tblPr>
        <w:tblW w:w="0" w:type="auto"/>
        <w:jc w:val="left"/>
        <w:tblInd w:w="113" w:type="dxa"/>
        <w:tblLayout w:type="fixed"/>
        <w:tblCellMar>
          <w:top w:w="0" w:type="dxa"/>
          <w:left w:w="0" w:type="dxa"/>
          <w:bottom w:w="0" w:type="dxa"/>
          <w:right w:w="0" w:type="dxa"/>
        </w:tblCellMar>
        <w:tblLook w:val="01E0"/>
      </w:tblPr>
      <w:tblGrid>
        <w:gridCol w:w="1168"/>
        <w:gridCol w:w="1166"/>
        <w:gridCol w:w="1166"/>
        <w:gridCol w:w="1165"/>
        <w:gridCol w:w="1169"/>
        <w:gridCol w:w="1167"/>
        <w:gridCol w:w="1169"/>
        <w:gridCol w:w="1169"/>
        <w:gridCol w:w="1170"/>
        <w:gridCol w:w="1169"/>
        <w:gridCol w:w="1169"/>
        <w:gridCol w:w="1171"/>
      </w:tblGrid>
      <w:tr>
        <w:trPr>
          <w:trHeight w:val="377" w:hRule="exact"/>
        </w:trPr>
        <w:tc>
          <w:tcPr>
            <w:tcW w:w="1168"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7" w:type="dxa"/>
            <w:tcBorders>
              <w:top w:val="single" w:sz="15"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171"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6"/>
                <w:szCs w:val="26"/>
              </w:rPr>
            </w:pPr>
          </w:p>
        </w:tc>
      </w:tr>
      <w:tr>
        <w:trPr>
          <w:trHeight w:val="714" w:hRule="exact"/>
        </w:trPr>
        <w:tc>
          <w:tcPr>
            <w:tcW w:w="1168"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24,744,800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24,744,800</w:t>
            </w:r>
          </w:p>
        </w:tc>
      </w:tr>
      <w:tr>
        <w:trPr>
          <w:trHeight w:val="714" w:hRule="exact"/>
        </w:trPr>
        <w:tc>
          <w:tcPr>
            <w:tcW w:w="1168" w:type="dxa"/>
            <w:tcBorders>
              <w:top w:val="nil" w:sz="6" w:space="0" w:color="auto"/>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10,950,000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10,950,000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8,987,400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8,987,400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董志刚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1"/>
              <w:jc w:val="left"/>
              <w:rPr>
                <w:rFonts w:ascii="宋体" w:hAnsi="宋体" w:cs="宋体" w:eastAsia="宋体" w:hint="default"/>
                <w:sz w:val="21"/>
                <w:szCs w:val="21"/>
              </w:rPr>
            </w:pPr>
            <w:r>
              <w:rPr>
                <w:rFonts w:ascii="宋体" w:hAnsi="宋体" w:cs="宋体" w:eastAsia="宋体" w:hint="default"/>
                <w:sz w:val="21"/>
                <w:szCs w:val="21"/>
              </w:rPr>
              <w:t>副总裁、董 事会秘书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60,000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黄伟兵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120,000</w:t>
            </w:r>
          </w:p>
        </w:tc>
      </w:tr>
      <w:tr>
        <w:trPr>
          <w:trHeight w:val="714"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熊金梅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120,000</w:t>
            </w:r>
          </w:p>
        </w:tc>
      </w:tr>
      <w:tr>
        <w:trPr>
          <w:trHeight w:val="402" w:hRule="exact"/>
        </w:trPr>
        <w:tc>
          <w:tcPr>
            <w:tcW w:w="11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152,798,288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605,047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21"/>
                <w:szCs w:val="21"/>
              </w:rPr>
            </w:pPr>
            <w:r>
              <w:rPr>
                <w:rFonts w:ascii="Times New Roman"/>
                <w:spacing w:val="-1"/>
                <w:sz w:val="21"/>
              </w:rPr>
              <w:t>153,403,335</w:t>
            </w:r>
          </w:p>
        </w:tc>
      </w:tr>
    </w:tbl>
    <w:p>
      <w:pPr>
        <w:spacing w:line="240" w:lineRule="auto" w:before="2"/>
        <w:rPr>
          <w:rFonts w:ascii="宋体" w:hAnsi="宋体" w:cs="宋体" w:eastAsia="宋体" w:hint="default"/>
          <w:b/>
          <w:bCs/>
          <w:sz w:val="18"/>
          <w:szCs w:val="18"/>
        </w:rPr>
      </w:pPr>
    </w:p>
    <w:p>
      <w:pPr>
        <w:pStyle w:val="Heading2"/>
        <w:spacing w:line="240" w:lineRule="auto" w:before="26"/>
        <w:ind w:left="160" w:right="1318"/>
        <w:jc w:val="left"/>
        <w:rPr>
          <w:b w:val="0"/>
          <w:bCs w:val="0"/>
        </w:rPr>
      </w:pPr>
      <w:r>
        <w:rPr/>
        <w:pict>
          <v:shape style="position:absolute;margin-left:128.759995pt;margin-top:-68.804352pt;width:.480031pt;height:.66pt;mso-position-horizontal-relative:page;mso-position-vertical-relative:paragraph;z-index:38872" type="#_x0000_t75" stroked="false">
            <v:imagedata r:id="rId174" o:title=""/>
          </v:shape>
        </w:pict>
      </w:r>
      <w:r>
        <w:rPr/>
        <w:pict>
          <v:shape style="position:absolute;margin-left:187.039993pt;margin-top:-68.804352pt;width:.480031pt;height:.66pt;mso-position-horizontal-relative:page;mso-position-vertical-relative:paragraph;z-index:38896" type="#_x0000_t75" stroked="false">
            <v:imagedata r:id="rId174" o:title=""/>
          </v:shape>
        </w:pict>
      </w:r>
      <w:r>
        <w:rPr/>
        <w:pict>
          <v:shape style="position:absolute;margin-left:245.360001pt;margin-top:-68.804352pt;width:.480015pt;height:.66pt;mso-position-horizontal-relative:page;mso-position-vertical-relative:paragraph;z-index:38920" type="#_x0000_t75" stroked="false">
            <v:imagedata r:id="rId174" o:title=""/>
          </v:shape>
        </w:pict>
      </w:r>
      <w:r>
        <w:rPr/>
        <w:pict>
          <v:shape style="position:absolute;margin-left:303.619995pt;margin-top:-68.804352pt;width:.480031pt;height:.66pt;mso-position-horizontal-relative:page;mso-position-vertical-relative:paragraph;z-index:38944" type="#_x0000_t75" stroked="false">
            <v:imagedata r:id="rId174" o:title=""/>
          </v:shape>
        </w:pict>
      </w:r>
      <w:r>
        <w:rPr/>
        <w:pict>
          <v:shape style="position:absolute;margin-left:362.059998pt;margin-top:-68.804352pt;width:.480031pt;height:.66pt;mso-position-horizontal-relative:page;mso-position-vertical-relative:paragraph;z-index:38968" type="#_x0000_t75" stroked="false">
            <v:imagedata r:id="rId174" o:title=""/>
          </v:shape>
        </w:pict>
      </w:r>
      <w:r>
        <w:rPr/>
        <w:pict>
          <v:shape style="position:absolute;margin-left:420.380005pt;margin-top:-68.804352pt;width:.50002pt;height:.66pt;mso-position-horizontal-relative:page;mso-position-vertical-relative:paragraph;z-index:38992" type="#_x0000_t75" stroked="false">
            <v:imagedata r:id="rId174" o:title=""/>
          </v:shape>
        </w:pict>
      </w:r>
      <w:r>
        <w:rPr/>
        <w:pict>
          <v:shape style="position:absolute;margin-left:478.839996pt;margin-top:-68.804352pt;width:.480031pt;height:.66pt;mso-position-horizontal-relative:page;mso-position-vertical-relative:paragraph;z-index:39016" type="#_x0000_t75" stroked="false">
            <v:imagedata r:id="rId174" o:title=""/>
          </v:shape>
        </w:pict>
      </w:r>
      <w:r>
        <w:rPr/>
        <w:pict>
          <v:shape style="position:absolute;margin-left:537.280029pt;margin-top:-68.804352pt;width:.48pt;height:.66pt;mso-position-horizontal-relative:page;mso-position-vertical-relative:paragraph;z-index:39040" type="#_x0000_t75" stroked="false">
            <v:imagedata r:id="rId174" o:title=""/>
          </v:shape>
        </w:pict>
      </w:r>
      <w:r>
        <w:rPr/>
        <w:pict>
          <v:shape style="position:absolute;margin-left:595.780029pt;margin-top:-68.804352pt;width:.48pt;height:.66pt;mso-position-horizontal-relative:page;mso-position-vertical-relative:paragraph;z-index:39064" type="#_x0000_t75" stroked="false">
            <v:imagedata r:id="rId174" o:title=""/>
          </v:shape>
        </w:pict>
      </w:r>
      <w:r>
        <w:rPr/>
        <w:pict>
          <v:shape style="position:absolute;margin-left:654.219971pt;margin-top:-68.804352pt;width:.480061pt;height:.66pt;mso-position-horizontal-relative:page;mso-position-vertical-relative:paragraph;z-index:39088" type="#_x0000_t75" stroked="false">
            <v:imagedata r:id="rId174" o:title=""/>
          </v:shape>
        </w:pict>
      </w:r>
      <w:r>
        <w:rPr/>
        <w:pict>
          <v:shape style="position:absolute;margin-left:712.679993pt;margin-top:-68.804352pt;width:.48pt;height:.66pt;mso-position-horizontal-relative:page;mso-position-vertical-relative:paragraph;z-index:39112" type="#_x0000_t75" stroked="false">
            <v:imagedata r:id="rId174" o:title=""/>
          </v:shape>
        </w:pict>
      </w:r>
      <w:r>
        <w:rPr/>
        <w:pict>
          <v:shape style="position:absolute;margin-left:128.759995pt;margin-top:-33.104374pt;width:.480008pt;height:.66pt;mso-position-horizontal-relative:page;mso-position-vertical-relative:paragraph;z-index:39136" type="#_x0000_t75" stroked="false">
            <v:imagedata r:id="rId175" o:title=""/>
          </v:shape>
        </w:pict>
      </w:r>
      <w:r>
        <w:rPr/>
        <w:pict>
          <v:shape style="position:absolute;margin-left:187.039993pt;margin-top:-33.104374pt;width:.480008pt;height:.66pt;mso-position-horizontal-relative:page;mso-position-vertical-relative:paragraph;z-index:39160" type="#_x0000_t75" stroked="false">
            <v:imagedata r:id="rId175" o:title=""/>
          </v:shape>
        </w:pict>
      </w:r>
      <w:r>
        <w:rPr/>
        <w:pict>
          <v:shape style="position:absolute;margin-left:245.360001pt;margin-top:-33.104374pt;width:.479993pt;height:.66pt;mso-position-horizontal-relative:page;mso-position-vertical-relative:paragraph;z-index:39184" type="#_x0000_t75" stroked="false">
            <v:imagedata r:id="rId175" o:title=""/>
          </v:shape>
        </w:pict>
      </w:r>
      <w:r>
        <w:rPr/>
        <w:pict>
          <v:shape style="position:absolute;margin-left:303.619995pt;margin-top:-33.104374pt;width:.480008pt;height:.66pt;mso-position-horizontal-relative:page;mso-position-vertical-relative:paragraph;z-index:39208" type="#_x0000_t75" stroked="false">
            <v:imagedata r:id="rId175" o:title=""/>
          </v:shape>
        </w:pict>
      </w:r>
      <w:r>
        <w:rPr/>
        <w:pict>
          <v:shape style="position:absolute;margin-left:362.059998pt;margin-top:-33.104374pt;width:.480008pt;height:.66pt;mso-position-horizontal-relative:page;mso-position-vertical-relative:paragraph;z-index:39232" type="#_x0000_t75" stroked="false">
            <v:imagedata r:id="rId175" o:title=""/>
          </v:shape>
        </w:pict>
      </w:r>
      <w:r>
        <w:rPr/>
        <w:pict>
          <v:shape style="position:absolute;margin-left:420.380005pt;margin-top:-33.104374pt;width:.499997pt;height:.66pt;mso-position-horizontal-relative:page;mso-position-vertical-relative:paragraph;z-index:39256" type="#_x0000_t75" stroked="false">
            <v:imagedata r:id="rId175" o:title=""/>
          </v:shape>
        </w:pict>
      </w:r>
      <w:r>
        <w:rPr/>
        <w:pict>
          <v:shape style="position:absolute;margin-left:478.839996pt;margin-top:-33.104374pt;width:.480008pt;height:.66pt;mso-position-horizontal-relative:page;mso-position-vertical-relative:paragraph;z-index:39280" type="#_x0000_t75" stroked="false">
            <v:imagedata r:id="rId175" o:title=""/>
          </v:shape>
        </w:pict>
      </w:r>
      <w:r>
        <w:rPr/>
        <w:pict>
          <v:shape style="position:absolute;margin-left:537.280029pt;margin-top:-33.104374pt;width:.479978pt;height:.66pt;mso-position-horizontal-relative:page;mso-position-vertical-relative:paragraph;z-index:39304" type="#_x0000_t75" stroked="false">
            <v:imagedata r:id="rId175" o:title=""/>
          </v:shape>
        </w:pict>
      </w:r>
      <w:r>
        <w:rPr/>
        <w:pict>
          <v:shape style="position:absolute;margin-left:595.780029pt;margin-top:-33.104374pt;width:.479978pt;height:.66pt;mso-position-horizontal-relative:page;mso-position-vertical-relative:paragraph;z-index:39328" type="#_x0000_t75" stroked="false">
            <v:imagedata r:id="rId175" o:title=""/>
          </v:shape>
        </w:pict>
      </w:r>
      <w:r>
        <w:rPr/>
        <w:pict>
          <v:shape style="position:absolute;margin-left:654.219971pt;margin-top:-33.104374pt;width:.480039pt;height:.66pt;mso-position-horizontal-relative:page;mso-position-vertical-relative:paragraph;z-index:39352" type="#_x0000_t75" stroked="false">
            <v:imagedata r:id="rId175" o:title=""/>
          </v:shape>
        </w:pict>
      </w:r>
      <w:r>
        <w:rPr/>
        <w:pict>
          <v:shape style="position:absolute;margin-left:712.679993pt;margin-top:-33.104374pt;width:.479978pt;height:.66pt;mso-position-horizontal-relative:page;mso-position-vertical-relative:paragraph;z-index:39376" type="#_x0000_t75" stroked="false">
            <v:imagedata r:id="rId175" o:title=""/>
          </v:shape>
        </w:pict>
      </w:r>
      <w:r>
        <w:rPr/>
        <w:pict>
          <v:shape style="position:absolute;margin-left:128.759995pt;margin-top:-12.764392pt;width:.479996pt;height:.42pt;mso-position-horizontal-relative:page;mso-position-vertical-relative:paragraph;z-index:39400" type="#_x0000_t75" stroked="false">
            <v:imagedata r:id="rId175" o:title=""/>
          </v:shape>
        </w:pict>
      </w:r>
      <w:r>
        <w:rPr/>
        <w:pict>
          <v:shape style="position:absolute;margin-left:187.039993pt;margin-top:-12.764392pt;width:.479996pt;height:.42pt;mso-position-horizontal-relative:page;mso-position-vertical-relative:paragraph;z-index:39424" type="#_x0000_t75" stroked="false">
            <v:imagedata r:id="rId175" o:title=""/>
          </v:shape>
        </w:pict>
      </w:r>
      <w:r>
        <w:rPr/>
        <w:pict>
          <v:shape style="position:absolute;margin-left:245.360001pt;margin-top:-12.764392pt;width:.47998pt;height:.42pt;mso-position-horizontal-relative:page;mso-position-vertical-relative:paragraph;z-index:39448" type="#_x0000_t75" stroked="false">
            <v:imagedata r:id="rId175" o:title=""/>
          </v:shape>
        </w:pict>
      </w:r>
      <w:r>
        <w:rPr/>
        <w:pict>
          <v:shape style="position:absolute;margin-left:303.619995pt;margin-top:-12.764392pt;width:.479996pt;height:.42pt;mso-position-horizontal-relative:page;mso-position-vertical-relative:paragraph;z-index:39472" type="#_x0000_t75" stroked="false">
            <v:imagedata r:id="rId175" o:title=""/>
          </v:shape>
        </w:pict>
      </w:r>
      <w:r>
        <w:rPr/>
        <w:pict>
          <v:shape style="position:absolute;margin-left:362.059998pt;margin-top:-12.764392pt;width:.479996pt;height:.42pt;mso-position-horizontal-relative:page;mso-position-vertical-relative:paragraph;z-index:39496" type="#_x0000_t75" stroked="false">
            <v:imagedata r:id="rId175" o:title=""/>
          </v:shape>
        </w:pict>
      </w:r>
      <w:r>
        <w:rPr/>
        <w:pict>
          <v:shape style="position:absolute;margin-left:420.380005pt;margin-top:-12.764392pt;width:.499984pt;height:.42pt;mso-position-horizontal-relative:page;mso-position-vertical-relative:paragraph;z-index:39520" type="#_x0000_t75" stroked="false">
            <v:imagedata r:id="rId175" o:title=""/>
          </v:shape>
        </w:pict>
      </w:r>
      <w:r>
        <w:rPr/>
        <w:pict>
          <v:shape style="position:absolute;margin-left:478.839996pt;margin-top:-12.764392pt;width:.479996pt;height:.42pt;mso-position-horizontal-relative:page;mso-position-vertical-relative:paragraph;z-index:39544" type="#_x0000_t75" stroked="false">
            <v:imagedata r:id="rId175" o:title=""/>
          </v:shape>
        </w:pict>
      </w:r>
      <w:r>
        <w:rPr/>
        <w:pict>
          <v:shape style="position:absolute;margin-left:537.280029pt;margin-top:-12.764392pt;width:.479965pt;height:.42pt;mso-position-horizontal-relative:page;mso-position-vertical-relative:paragraph;z-index:39568" type="#_x0000_t75" stroked="false">
            <v:imagedata r:id="rId175" o:title=""/>
          </v:shape>
        </w:pict>
      </w:r>
      <w:r>
        <w:rPr/>
        <w:pict>
          <v:shape style="position:absolute;margin-left:595.780029pt;margin-top:-12.764392pt;width:.479965pt;height:.42pt;mso-position-horizontal-relative:page;mso-position-vertical-relative:paragraph;z-index:39592" type="#_x0000_t75" stroked="false">
            <v:imagedata r:id="rId175" o:title=""/>
          </v:shape>
        </w:pict>
      </w:r>
      <w:r>
        <w:rPr/>
        <w:pict>
          <v:shape style="position:absolute;margin-left:654.219971pt;margin-top:-12.764392pt;width:.480026pt;height:.42pt;mso-position-horizontal-relative:page;mso-position-vertical-relative:paragraph;z-index:39616" type="#_x0000_t75" stroked="false">
            <v:imagedata r:id="rId175" o:title=""/>
          </v:shape>
        </w:pict>
      </w:r>
      <w:r>
        <w:rPr/>
        <w:pict>
          <v:shape style="position:absolute;margin-left:712.679993pt;margin-top:-12.764392pt;width:.479965pt;height:.42pt;mso-position-horizontal-relative:page;mso-position-vertical-relative:paragraph;z-index:39640" type="#_x0000_t75" stroked="false">
            <v:imagedata r:id="rId175" o:title=""/>
          </v:shape>
        </w:pict>
      </w: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640" w:right="1318"/>
        <w:jc w:val="left"/>
      </w:pPr>
      <w:r>
        <w:rPr/>
        <w:pict>
          <v:shape style="position:absolute;margin-left:167.839996pt;margin-top:40.055649pt;width:.480031pt;height:.42pt;mso-position-horizontal-relative:page;mso-position-vertical-relative:paragraph;z-index:39664" type="#_x0000_t75" stroked="false">
            <v:imagedata r:id="rId175" o:title=""/>
          </v:shape>
        </w:pict>
      </w:r>
      <w:r>
        <w:rPr/>
        <w:pict>
          <v:shape style="position:absolute;margin-left:265.279999pt;margin-top:40.055649pt;width:.480031pt;height:.42pt;mso-position-horizontal-relative:page;mso-position-vertical-relative:paragraph;z-index:39688" type="#_x0000_t75" stroked="false">
            <v:imagedata r:id="rId175" o:title=""/>
          </v:shape>
        </w:pict>
      </w:r>
      <w:r>
        <w:rPr/>
        <w:pict>
          <v:shape style="position:absolute;margin-left:362.720001pt;margin-top:40.055649pt;width:.480031pt;height:.42pt;mso-position-horizontal-relative:page;mso-position-vertical-relative:paragraph;z-index:39712" type="#_x0000_t75" stroked="false">
            <v:imagedata r:id="rId175" o:title=""/>
          </v:shape>
        </w:pict>
      </w:r>
      <w:r>
        <w:rPr/>
        <w:pict>
          <v:shape style="position:absolute;margin-left:513.099976pt;margin-top:40.055649pt;width:.480061pt;height:.42pt;mso-position-horizontal-relative:page;mso-position-vertical-relative:paragraph;z-index:39736" type="#_x0000_t75" stroked="false">
            <v:imagedata r:id="rId175" o:title=""/>
          </v:shape>
        </w:pict>
      </w:r>
      <w:r>
        <w:rPr/>
        <w:pict>
          <v:shape style="position:absolute;margin-left:167.839996pt;margin-top:60.175644pt;width:.480031pt;height:.42pt;mso-position-horizontal-relative:page;mso-position-vertical-relative:paragraph;z-index:39760" type="#_x0000_t75" stroked="false">
            <v:imagedata r:id="rId175" o:title=""/>
          </v:shape>
        </w:pict>
      </w:r>
      <w:r>
        <w:rPr/>
        <w:pict>
          <v:shape style="position:absolute;margin-left:265.279999pt;margin-top:60.175644pt;width:.480031pt;height:.42pt;mso-position-horizontal-relative:page;mso-position-vertical-relative:paragraph;z-index:39784" type="#_x0000_t75" stroked="false">
            <v:imagedata r:id="rId175" o:title=""/>
          </v:shape>
        </w:pict>
      </w:r>
      <w:r>
        <w:rPr/>
        <w:pict>
          <v:shape style="position:absolute;margin-left:362.720001pt;margin-top:60.175644pt;width:.480031pt;height:.42pt;mso-position-horizontal-relative:page;mso-position-vertical-relative:paragraph;z-index:39808" type="#_x0000_t75" stroked="false">
            <v:imagedata r:id="rId175" o:title=""/>
          </v:shape>
        </w:pict>
      </w:r>
      <w:r>
        <w:rPr/>
        <w:pict>
          <v:shape style="position:absolute;margin-left:513.099976pt;margin-top:60.175644pt;width:.480061pt;height:.42pt;mso-position-horizontal-relative:page;mso-position-vertical-relative:paragraph;z-index:39832" type="#_x0000_t75" stroked="false">
            <v:imagedata r:id="rId175" o:title=""/>
          </v:shape>
        </w:pict>
      </w:r>
      <w:r>
        <w:rPr/>
        <w:pict>
          <v:shape style="position:absolute;margin-left:167.839996pt;margin-top:80.27565pt;width:.480031pt;height:.42pt;mso-position-horizontal-relative:page;mso-position-vertical-relative:paragraph;z-index:39856" type="#_x0000_t75" stroked="false">
            <v:imagedata r:id="rId175" o:title=""/>
          </v:shape>
        </w:pict>
      </w:r>
      <w:r>
        <w:rPr/>
        <w:pict>
          <v:shape style="position:absolute;margin-left:265.279999pt;margin-top:80.27565pt;width:.480031pt;height:.42pt;mso-position-horizontal-relative:page;mso-position-vertical-relative:paragraph;z-index:39880" type="#_x0000_t75" stroked="false">
            <v:imagedata r:id="rId175" o:title=""/>
          </v:shape>
        </w:pict>
      </w:r>
      <w:r>
        <w:rPr/>
        <w:pict>
          <v:shape style="position:absolute;margin-left:362.720001pt;margin-top:80.27565pt;width:.480031pt;height:.42pt;mso-position-horizontal-relative:page;mso-position-vertical-relative:paragraph;z-index:39904" type="#_x0000_t75" stroked="false">
            <v:imagedata r:id="rId175" o:title=""/>
          </v:shape>
        </w:pict>
      </w:r>
      <w:r>
        <w:rPr/>
        <w:pict>
          <v:shape style="position:absolute;margin-left:513.099976pt;margin-top:80.27565pt;width:.480061pt;height:.42pt;mso-position-horizontal-relative:page;mso-position-vertical-relative:paragraph;z-index:39928" type="#_x0000_t75" stroked="false">
            <v:imagedata r:id="rId175" o:title=""/>
          </v:shape>
        </w:pict>
      </w:r>
      <w:r>
        <w:rPr/>
        <w:pict>
          <v:shape style="position:absolute;margin-left:167.839996pt;margin-top:100.37561pt;width:.479996pt;height:.42pt;mso-position-horizontal-relative:page;mso-position-vertical-relative:paragraph;z-index:39952" type="#_x0000_t75" stroked="false">
            <v:imagedata r:id="rId175" o:title=""/>
          </v:shape>
        </w:pict>
      </w:r>
      <w:r>
        <w:rPr/>
        <w:pict>
          <v:shape style="position:absolute;margin-left:265.279999pt;margin-top:100.37561pt;width:.479996pt;height:.42pt;mso-position-horizontal-relative:page;mso-position-vertical-relative:paragraph;z-index:39976" type="#_x0000_t75" stroked="false">
            <v:imagedata r:id="rId175" o:title=""/>
          </v:shape>
        </w:pict>
      </w:r>
      <w:r>
        <w:rPr/>
        <w:pict>
          <v:shape style="position:absolute;margin-left:362.720001pt;margin-top:100.37561pt;width:.479996pt;height:.42pt;mso-position-horizontal-relative:page;mso-position-vertical-relative:paragraph;z-index:40000" type="#_x0000_t75" stroked="false">
            <v:imagedata r:id="rId175" o:title=""/>
          </v:shape>
        </w:pict>
      </w:r>
      <w:r>
        <w:rPr/>
        <w:pict>
          <v:shape style="position:absolute;margin-left:513.099976pt;margin-top:100.37561pt;width:.480026pt;height:.42pt;mso-position-horizontal-relative:page;mso-position-vertical-relative:paragraph;z-index:40024" type="#_x0000_t75" stroked="false">
            <v:imagedata r:id="rId175"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1949"/>
        <w:gridCol w:w="1949"/>
        <w:gridCol w:w="1949"/>
        <w:gridCol w:w="3008"/>
        <w:gridCol w:w="5160"/>
      </w:tblGrid>
      <w:tr>
        <w:trPr>
          <w:trHeight w:val="402" w:hRule="exact"/>
        </w:trPr>
        <w:tc>
          <w:tcPr>
            <w:tcW w:w="19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88"/>
              <w:jc w:val="right"/>
              <w:rPr>
                <w:rFonts w:ascii="宋体" w:hAnsi="宋体" w:cs="宋体" w:eastAsia="宋体" w:hint="default"/>
                <w:sz w:val="21"/>
                <w:szCs w:val="21"/>
              </w:rPr>
            </w:pPr>
            <w:r>
              <w:rPr>
                <w:rFonts w:ascii="宋体" w:hAnsi="宋体" w:cs="宋体" w:eastAsia="宋体" w:hint="default"/>
                <w:sz w:val="21"/>
                <w:szCs w:val="21"/>
              </w:rPr>
              <w:t>日期</w:t>
            </w:r>
          </w:p>
        </w:tc>
        <w:tc>
          <w:tcPr>
            <w:tcW w:w="516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因病逝世</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工作调整</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工作调整</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402" w:hRule="exact"/>
        </w:trPr>
        <w:tc>
          <w:tcPr>
            <w:tcW w:w="1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4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after="0" w:line="240" w:lineRule="auto"/>
        <w:jc w:val="left"/>
        <w:rPr>
          <w:rFonts w:ascii="宋体" w:hAnsi="宋体" w:cs="宋体" w:eastAsia="宋体" w:hint="default"/>
          <w:sz w:val="21"/>
          <w:szCs w:val="21"/>
        </w:rPr>
        <w:sectPr>
          <w:pgSz w:w="16840" w:h="11910" w:orient="landscape"/>
          <w:pgMar w:header="867" w:footer="979" w:top="1060" w:bottom="1160" w:left="128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三、任职情况" w:id="126"/>
      <w:bookmarkEnd w:id="126"/>
      <w:r>
        <w:rPr>
          <w:b w:val="0"/>
          <w:bCs w:val="0"/>
        </w:rPr>
      </w:r>
      <w:r>
        <w:rPr/>
        <w:t>三、任职情况</w:t>
      </w:r>
      <w:r>
        <w:rPr>
          <w:b w:val="0"/>
          <w:bCs w:val="0"/>
        </w:rPr>
      </w:r>
    </w:p>
    <w:p>
      <w:pPr>
        <w:spacing w:line="240" w:lineRule="auto" w:before="2"/>
        <w:rPr>
          <w:rFonts w:ascii="宋体" w:hAnsi="宋体" w:cs="宋体" w:eastAsia="宋体" w:hint="default"/>
          <w:b/>
          <w:bCs/>
          <w:sz w:val="29"/>
          <w:szCs w:val="29"/>
        </w:rPr>
      </w:pPr>
    </w:p>
    <w:p>
      <w:pPr>
        <w:pStyle w:val="Heading2"/>
        <w:spacing w:line="240" w:lineRule="auto" w:before="26"/>
        <w:ind w:left="1616" w:right="1033"/>
        <w:jc w:val="left"/>
        <w:rPr>
          <w:b w:val="0"/>
          <w:bCs w:val="0"/>
        </w:rPr>
      </w:pPr>
      <w:r>
        <w:rPr/>
        <w:t>公司现任董事、监事、高级管理人员专业背景、主要工作经历以及目前在公司的主要职</w:t>
      </w:r>
      <w:r>
        <w:rPr>
          <w:b w:val="0"/>
          <w:bCs w:val="0"/>
        </w:rPr>
      </w:r>
    </w:p>
    <w:p>
      <w:pPr>
        <w:pStyle w:val="Heading2"/>
        <w:spacing w:line="240" w:lineRule="auto" w:before="128"/>
        <w:ind w:left="1133" w:right="1033"/>
        <w:jc w:val="left"/>
        <w:rPr>
          <w:b w:val="0"/>
          <w:bCs w:val="0"/>
        </w:rPr>
      </w:pPr>
      <w:r>
        <w:rPr>
          <w:w w:val="99"/>
        </w:rPr>
        <w:t>责</w:t>
      </w:r>
      <w:r>
        <w:rPr>
          <w:b w:val="0"/>
          <w:bCs w:val="0"/>
        </w:rPr>
      </w:r>
    </w:p>
    <w:p>
      <w:pPr>
        <w:pStyle w:val="BodyText"/>
        <w:spacing w:line="240" w:lineRule="auto" w:before="164"/>
        <w:ind w:left="1613" w:right="1033"/>
        <w:jc w:val="left"/>
      </w:pPr>
      <w:r>
        <w:rPr/>
        <w:t>邓志刚先生，公司法定代表人，</w:t>
      </w:r>
      <w:r>
        <w:rPr>
          <w:rFonts w:ascii="Times New Roman" w:hAnsi="Times New Roman" w:cs="Times New Roman" w:eastAsia="Times New Roman" w:hint="default"/>
        </w:rPr>
        <w:t>1959 </w:t>
      </w:r>
      <w:r>
        <w:rPr/>
        <w:t>年生，中国国籍，无永久境外居留权，工学硕士，</w:t>
      </w:r>
    </w:p>
    <w:p>
      <w:pPr>
        <w:pStyle w:val="BodyText"/>
        <w:spacing w:line="240" w:lineRule="auto" w:before="107"/>
        <w:ind w:right="1033"/>
        <w:jc w:val="left"/>
      </w:pPr>
      <w:r>
        <w:rPr/>
        <w:t>高级工程师。</w:t>
      </w:r>
      <w:r>
        <w:rPr>
          <w:rFonts w:ascii="Times New Roman" w:hAnsi="Times New Roman" w:cs="Times New Roman" w:eastAsia="Times New Roman" w:hint="default"/>
        </w:rPr>
        <w:t>2001 </w:t>
      </w:r>
      <w:r>
        <w:rPr/>
        <w:t>年公司成立至今任公司董事长，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月起兼任公司总经理。邓志刚</w:t>
      </w:r>
    </w:p>
    <w:p>
      <w:pPr>
        <w:pStyle w:val="BodyText"/>
        <w:spacing w:line="319" w:lineRule="auto" w:before="108"/>
        <w:ind w:right="1130"/>
        <w:jc w:val="both"/>
      </w:pPr>
      <w:r>
        <w:rPr/>
        <w:t>先生最近五年在其他单位任职或兼职情况：</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月至</w:t>
      </w:r>
      <w:r>
        <w:rPr>
          <w:spacing w:val="-6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月任全资子武汉中元华 电电力设备有限公司董事长、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月起任全资子公司中元汇（武汉）产业投资有限公司 执行董事。</w:t>
      </w:r>
    </w:p>
    <w:p>
      <w:pPr>
        <w:pStyle w:val="BodyText"/>
        <w:spacing w:line="328" w:lineRule="auto" w:before="85"/>
        <w:ind w:right="1130" w:firstLine="480"/>
        <w:jc w:val="both"/>
      </w:pPr>
      <w:r>
        <w:rPr/>
        <w:t>王永业先生，</w:t>
      </w:r>
      <w:r>
        <w:rPr>
          <w:rFonts w:ascii="Times New Roman" w:hAnsi="Times New Roman" w:cs="Times New Roman" w:eastAsia="Times New Roman" w:hint="default"/>
        </w:rPr>
        <w:t>1969</w:t>
      </w:r>
      <w:r>
        <w:rPr>
          <w:rFonts w:ascii="Times New Roman" w:hAnsi="Times New Roman" w:cs="Times New Roman" w:eastAsia="Times New Roman" w:hint="default"/>
          <w:spacing w:val="-20"/>
        </w:rPr>
        <w:t> </w:t>
      </w:r>
      <w:r>
        <w:rPr/>
        <w:t>年生，中国国籍，无永久境外居留权，工学博士，高级工程师。</w:t>
      </w:r>
      <w:r>
        <w:rPr>
          <w:rFonts w:ascii="Times New Roman" w:hAnsi="Times New Roman" w:cs="Times New Roman" w:eastAsia="Times New Roman" w:hint="default"/>
        </w:rPr>
        <w:t>1998 </w:t>
      </w:r>
      <w:r>
        <w:rPr/>
        <w:t>年湖北省首批博士生政府津贴获得者，湖北省招标评标专家库成员，国家标准《微机型发电 机变压器故障录波装置技术要求》的起草人之一。曾获国家电力公司华中公司科学技术进步 二等奖、湖北省科技进步二等奖，主持设计的电力故障数据分析软件</w:t>
      </w:r>
      <w:r>
        <w:rPr>
          <w:spacing w:val="-62"/>
        </w:rPr>
        <w:t> </w:t>
      </w:r>
      <w:r>
        <w:rPr>
          <w:rFonts w:ascii="Times New Roman" w:hAnsi="Times New Roman" w:cs="Times New Roman" w:eastAsia="Times New Roman" w:hint="default"/>
        </w:rPr>
        <w:t>CAAP2000</w:t>
      </w:r>
      <w:r>
        <w:rPr>
          <w:rFonts w:ascii="Times New Roman" w:hAnsi="Times New Roman" w:cs="Times New Roman" w:eastAsia="Times New Roman" w:hint="default"/>
          <w:spacing w:val="-3"/>
        </w:rPr>
        <w:t> </w:t>
      </w:r>
      <w:r>
        <w:rPr/>
        <w:t>获得软件著 作权登记和软件产品登记证书，发明专利“一种故障录波数据双通道同步记录和存储的方法 及其装置”的主要发明人之一。</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月，任总工程师，</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月至</w:t>
      </w:r>
    </w:p>
    <w:p>
      <w:pPr>
        <w:pStyle w:val="BodyText"/>
        <w:spacing w:line="240" w:lineRule="auto" w:before="8"/>
        <w:ind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月任总经理，</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月起任董事。王永业先生最近五年在其他单位任职或兼职</w:t>
      </w:r>
    </w:p>
    <w:p>
      <w:pPr>
        <w:pStyle w:val="BodyText"/>
        <w:spacing w:line="319" w:lineRule="auto" w:before="108"/>
        <w:ind w:right="1114"/>
        <w:jc w:val="left"/>
      </w:pPr>
      <w:r>
        <w:rPr/>
        <w:t>情况：控股子公司成都智达电力自动控制有限公司董事、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月任全资 子公司武汉中元华电电力设备有限公司总经理、</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月起任全资子公司江苏世轩科技股 份有限公司董事、</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月起任控股子公司广州穗华能源科技有限公司董事、</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10 </w:t>
      </w:r>
      <w:r>
        <w:rPr/>
        <w:t>月起任全资子公司武汉中元华电电力设备有限公司董事。</w:t>
      </w:r>
    </w:p>
    <w:p>
      <w:pPr>
        <w:pStyle w:val="BodyText"/>
        <w:spacing w:line="319" w:lineRule="auto" w:before="85"/>
        <w:ind w:right="1120" w:firstLine="480"/>
        <w:jc w:val="left"/>
      </w:pPr>
      <w:r>
        <w:rPr/>
        <w:t>傅多女士，</w:t>
      </w:r>
      <w:r>
        <w:rPr>
          <w:rFonts w:ascii="Times New Roman" w:hAnsi="Times New Roman" w:cs="Times New Roman" w:eastAsia="Times New Roman" w:hint="default"/>
        </w:rPr>
        <w:t>1977</w:t>
      </w:r>
      <w:r>
        <w:rPr>
          <w:rFonts w:ascii="Times New Roman" w:hAnsi="Times New Roman" w:cs="Times New Roman" w:eastAsia="Times New Roman" w:hint="default"/>
          <w:spacing w:val="-6"/>
        </w:rPr>
        <w:t> </w:t>
      </w:r>
      <w:r>
        <w:rPr>
          <w:spacing w:val="-3"/>
        </w:rPr>
        <w:t>年生，中国国籍，无永久境外居留权。</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月至今，任江苏世轩科 技股份有限公司行政人员。</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月起担任公司董事</w:t>
      </w:r>
    </w:p>
    <w:p>
      <w:pPr>
        <w:pStyle w:val="BodyText"/>
        <w:spacing w:line="326" w:lineRule="auto" w:before="59"/>
        <w:ind w:right="1114" w:firstLine="480"/>
        <w:jc w:val="left"/>
      </w:pPr>
      <w:r>
        <w:rPr/>
        <w:t>袁建国先生，</w:t>
      </w:r>
      <w:r>
        <w:rPr>
          <w:rFonts w:ascii="Times New Roman" w:hAnsi="Times New Roman" w:cs="Times New Roman" w:eastAsia="Times New Roman" w:hint="default"/>
        </w:rPr>
        <w:t>1962</w:t>
      </w:r>
      <w:r>
        <w:rPr>
          <w:rFonts w:ascii="Times New Roman" w:hAnsi="Times New Roman" w:cs="Times New Roman" w:eastAsia="Times New Roman" w:hint="default"/>
          <w:spacing w:val="-21"/>
        </w:rPr>
        <w:t> </w:t>
      </w:r>
      <w:r>
        <w:rPr/>
        <w:t>年出生，中国国籍，无永久境外居留权，管理学博士，教授。袁建国 先生，</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10 </w:t>
      </w:r>
      <w:r>
        <w:rPr/>
        <w:t>月起，任公司独立董事，现任华中科技大学管理学院会计系教授、博士生 导师，是国务院特殊津贴专家、湖北省跨世纪学科带头人；兼任武汉工程大学五星学者计划 特聘教授、湖北纺织产业发展研究会副会长、湖北省会计学会常务理事、武汉市会计学会常 务理事。主持完成国家社会科学基金，教育部人文社科规划基金等科研项目</w:t>
      </w:r>
      <w:r>
        <w:rPr>
          <w:spacing w:val="-59"/>
        </w:rPr>
        <w:t> </w:t>
      </w:r>
      <w:r>
        <w:rPr>
          <w:rFonts w:ascii="Times New Roman" w:hAnsi="Times New Roman" w:cs="Times New Roman" w:eastAsia="Times New Roman" w:hint="default"/>
        </w:rPr>
        <w:t>8 </w:t>
      </w:r>
      <w:r>
        <w:rPr/>
        <w:t>项，主编国家</w:t>
      </w:r>
    </w:p>
    <w:p>
      <w:pPr>
        <w:pStyle w:val="BodyText"/>
        <w:spacing w:line="324" w:lineRule="auto" w:before="12"/>
        <w:ind w:right="1117"/>
        <w:jc w:val="left"/>
      </w:pPr>
      <w:r>
        <w:rPr/>
        <w:t>十一五、十二五规划教材及财政部统编教材</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5"/>
        </w:rPr>
        <w:t>本，出版专著</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部，在国内外期刊公开发表</w:t>
      </w:r>
      <w:r>
        <w:rPr>
          <w:spacing w:val="-6"/>
        </w:rPr>
        <w:t> </w:t>
      </w:r>
      <w:r>
        <w:rPr/>
        <w:t>论</w:t>
      </w:r>
      <w:r>
        <w:rPr/>
        <w:t> 文百余篇，有多项成果获省部级奖励。袁建国先生最近五年在其他单位任职或兼职情况：包 商银行股份有限公司外部监事（</w:t>
      </w:r>
      <w:r>
        <w:rPr>
          <w:rFonts w:ascii="Times New Roman" w:hAnsi="Times New Roman" w:cs="Times New Roman" w:eastAsia="Times New Roman" w:hint="default"/>
        </w:rPr>
        <w:t>2013 </w:t>
      </w:r>
      <w:r>
        <w:rPr>
          <w:spacing w:val="-5"/>
        </w:rPr>
        <w:t>年</w:t>
      </w:r>
      <w:r>
        <w:rPr>
          <w:rFonts w:ascii="Times New Roman" w:hAnsi="Times New Roman" w:cs="Times New Roman" w:eastAsia="Times New Roman" w:hint="default"/>
          <w:spacing w:val="-5"/>
        </w:rPr>
        <w:t>-</w:t>
      </w:r>
      <w:r>
        <w:rPr>
          <w:spacing w:val="-5"/>
        </w:rPr>
        <w:t>现在）、明珠电器股份有限公司独立董事（</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spacing w:val="-30"/>
        </w:rPr>
        <w:t>现在）。</w:t>
      </w:r>
    </w:p>
    <w:p>
      <w:pPr>
        <w:spacing w:after="0" w:line="324" w:lineRule="auto"/>
        <w:jc w:val="left"/>
        <w:sectPr>
          <w:headerReference w:type="default" r:id="rId176"/>
          <w:footerReference w:type="default" r:id="rId177"/>
          <w:pgSz w:w="11910" w:h="16840"/>
          <w:pgMar w:header="877" w:footer="979" w:top="1100" w:bottom="1160" w:left="0" w:right="0"/>
          <w:pgNumType w:start="81"/>
        </w:sectPr>
      </w:pPr>
    </w:p>
    <w:p>
      <w:pPr>
        <w:spacing w:line="240" w:lineRule="auto" w:before="12"/>
        <w:rPr>
          <w:rFonts w:ascii="宋体" w:hAnsi="宋体" w:cs="宋体" w:eastAsia="宋体" w:hint="default"/>
          <w:sz w:val="27"/>
          <w:szCs w:val="27"/>
        </w:rPr>
      </w:pPr>
    </w:p>
    <w:p>
      <w:pPr>
        <w:pStyle w:val="BodyText"/>
        <w:spacing w:line="326" w:lineRule="auto"/>
        <w:ind w:right="1132" w:firstLine="480"/>
        <w:jc w:val="both"/>
      </w:pPr>
      <w:r>
        <w:rPr/>
        <w:t>薛峰先生，</w:t>
      </w:r>
      <w:r>
        <w:rPr>
          <w:rFonts w:ascii="Times New Roman" w:hAnsi="Times New Roman" w:cs="Times New Roman" w:eastAsia="Times New Roman" w:hint="default"/>
        </w:rPr>
        <w:t>1972</w:t>
      </w:r>
      <w:r>
        <w:rPr>
          <w:rFonts w:ascii="Times New Roman" w:hAnsi="Times New Roman" w:cs="Times New Roman" w:eastAsia="Times New Roman" w:hint="default"/>
          <w:spacing w:val="-22"/>
        </w:rPr>
        <w:t> </w:t>
      </w:r>
      <w:r>
        <w:rPr/>
        <w:t>年出生，中国国籍，无永久境外居留权，毕业于复旦大学数学系，硕士 研究生学历，注册金融分析师。薛峰先生，</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月起任公司独立董事，曾任中海信托投 资责任有限公司团总支书记、德恒证券有限责任公司并购部业务董事、天狮国际集团投资管 理部负责人、上海证券有限责任公司并购业务总部总经理助理。薛峰先生先生最近五年在其 他单位任职或兼职情况：</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月起任金浦产业投资基金管理公司执行总经理。</w:t>
      </w:r>
    </w:p>
    <w:p>
      <w:pPr>
        <w:pStyle w:val="BodyText"/>
        <w:spacing w:line="316" w:lineRule="auto" w:before="51"/>
        <w:ind w:right="1129" w:firstLine="480"/>
        <w:jc w:val="both"/>
      </w:pPr>
      <w:r>
        <w:rPr/>
        <w:t>陈志兵先生，</w:t>
      </w:r>
      <w:r>
        <w:rPr>
          <w:rFonts w:ascii="Times New Roman" w:hAnsi="Times New Roman" w:cs="Times New Roman" w:eastAsia="Times New Roman" w:hint="default"/>
        </w:rPr>
        <w:t>1961</w:t>
      </w:r>
      <w:r>
        <w:rPr>
          <w:rFonts w:ascii="Times New Roman" w:hAnsi="Times New Roman" w:cs="Times New Roman" w:eastAsia="Times New Roman" w:hint="default"/>
          <w:spacing w:val="-20"/>
        </w:rPr>
        <w:t> </w:t>
      </w:r>
      <w:r>
        <w:rPr/>
        <w:t>年生，中国国籍，无永久境外居留权，工学硕士，高级工程师。曾获 航天部科学进步三等奖、湖北省科学进步二等奖。</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月至</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月任公司副总经</w:t>
      </w:r>
    </w:p>
    <w:p>
      <w:pPr>
        <w:pStyle w:val="BodyText"/>
        <w:spacing w:line="240" w:lineRule="auto" w:before="23"/>
        <w:ind w:right="0"/>
        <w:jc w:val="both"/>
      </w:pPr>
      <w:r>
        <w:rPr/>
        <w:t>理，</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月任公司董事，</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月兼任董事会秘书，</w:t>
      </w:r>
    </w:p>
    <w:p>
      <w:pPr>
        <w:pStyle w:val="BodyText"/>
        <w:spacing w:line="240" w:lineRule="auto" w:before="108"/>
        <w:ind w:right="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月至今任公司监事会主席。陈志兵先生最近五年在其他单位任职或兼职情况：</w:t>
      </w:r>
      <w:r>
        <w:rPr>
          <w:rFonts w:ascii="Times New Roman" w:hAnsi="Times New Roman" w:cs="Times New Roman" w:eastAsia="Times New Roman" w:hint="default"/>
        </w:rPr>
        <w:t>2014</w:t>
      </w:r>
    </w:p>
    <w:p>
      <w:pPr>
        <w:pStyle w:val="BodyText"/>
        <w:spacing w:line="319" w:lineRule="auto" w:before="107"/>
        <w:ind w:right="1131"/>
        <w:jc w:val="both"/>
      </w:pP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月起兼任安徽大千生物工程有限公司董事、</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月起兼任广州埃克森生物科技有限 公司董事、</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9 </w:t>
      </w:r>
      <w:r>
        <w:rPr/>
        <w:t>月起任全资子公司江苏世轩科技股份有限公司董事。</w:t>
      </w:r>
    </w:p>
    <w:p>
      <w:pPr>
        <w:pStyle w:val="BodyText"/>
        <w:spacing w:line="319" w:lineRule="auto" w:before="59"/>
        <w:ind w:right="1129" w:firstLine="480"/>
        <w:jc w:val="both"/>
      </w:pPr>
      <w:r>
        <w:rPr/>
        <w:t>尹力光先生，</w:t>
      </w:r>
      <w:r>
        <w:rPr>
          <w:rFonts w:ascii="Times New Roman" w:hAnsi="Times New Roman" w:cs="Times New Roman" w:eastAsia="Times New Roman" w:hint="default"/>
        </w:rPr>
        <w:t>1963</w:t>
      </w:r>
      <w:r>
        <w:rPr>
          <w:rFonts w:ascii="Times New Roman" w:hAnsi="Times New Roman" w:cs="Times New Roman" w:eastAsia="Times New Roman" w:hint="default"/>
          <w:spacing w:val="-21"/>
        </w:rPr>
        <w:t> </w:t>
      </w:r>
      <w:r>
        <w:rPr/>
        <w:t>年生，中国国籍，无永久境外居留权，工学学士。曾获湖北省科技进 步二等奖。</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年公司设立至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3"/>
        </w:rPr>
        <w:t>日任公司董事，副董事长，销售经理。</w:t>
      </w:r>
      <w:r>
        <w:rPr>
          <w:rFonts w:ascii="Times New Roman" w:hAnsi="Times New Roman" w:cs="Times New Roman" w:eastAsia="Times New Roman" w:hint="default"/>
          <w:spacing w:val="-3"/>
        </w:rPr>
        <w:t>2011 </w:t>
      </w:r>
      <w:r>
        <w:rPr/>
        <w:t>年</w:t>
      </w:r>
    </w:p>
    <w:p>
      <w:pPr>
        <w:pStyle w:val="BodyText"/>
        <w:spacing w:line="240" w:lineRule="auto" w:before="19"/>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月起任公司第二届监事会监事。尹力光先生最近五年在其他单位任职或兼职情况：控股子</w:t>
      </w:r>
    </w:p>
    <w:p>
      <w:pPr>
        <w:pStyle w:val="BodyText"/>
        <w:spacing w:line="319" w:lineRule="auto" w:before="108"/>
        <w:ind w:right="1229"/>
        <w:jc w:val="both"/>
      </w:pPr>
      <w:r>
        <w:rPr/>
        <w:t>公司成都智达电力自动控制有限公司董事长、</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9 </w:t>
      </w:r>
      <w:r>
        <w:rPr/>
        <w:t>月全资子公司武汉中 元华电电力设备有限公司董事。</w:t>
      </w:r>
    </w:p>
    <w:p>
      <w:pPr>
        <w:pStyle w:val="BodyText"/>
        <w:spacing w:line="316" w:lineRule="auto" w:before="85"/>
        <w:ind w:right="1132" w:firstLine="480"/>
        <w:jc w:val="both"/>
      </w:pPr>
      <w:r>
        <w:rPr>
          <w:spacing w:val="-3"/>
        </w:rPr>
        <w:t>姚弄潮先生，</w:t>
      </w:r>
      <w:r>
        <w:rPr>
          <w:rFonts w:ascii="Times New Roman" w:hAnsi="Times New Roman" w:cs="Times New Roman" w:eastAsia="Times New Roman" w:hint="default"/>
          <w:spacing w:val="-3"/>
        </w:rPr>
        <w:t>1972 </w:t>
      </w:r>
      <w:r>
        <w:rPr>
          <w:spacing w:val="-5"/>
        </w:rPr>
        <w:t>年生，中国国籍，</w:t>
      </w:r>
      <w:r>
        <w:rPr>
          <w:rFonts w:ascii="Times New Roman" w:hAnsi="Times New Roman" w:cs="Times New Roman" w:eastAsia="Times New Roman" w:hint="default"/>
          <w:spacing w:val="-5"/>
        </w:rPr>
        <w:t>1996</w:t>
      </w:r>
      <w:r>
        <w:rPr>
          <w:rFonts w:ascii="Times New Roman" w:hAnsi="Times New Roman" w:cs="Times New Roman" w:eastAsia="Times New Roman" w:hint="default"/>
          <w:spacing w:val="8"/>
        </w:rPr>
        <w:t> </w:t>
      </w:r>
      <w:r>
        <w:rPr/>
        <w:t>年毕业于湖北省计划管理干部学院计算机及应 用专业。参与公司“</w:t>
      </w:r>
      <w:r>
        <w:rPr>
          <w:rFonts w:ascii="Times New Roman" w:hAnsi="Times New Roman" w:cs="Times New Roman" w:eastAsia="Times New Roman" w:hint="default"/>
        </w:rPr>
        <w:t>ZH-1 </w:t>
      </w:r>
      <w:r>
        <w:rPr/>
        <w:t>电力故障录波分析装置”及“</w:t>
      </w:r>
      <w:r>
        <w:rPr>
          <w:rFonts w:ascii="Times New Roman" w:hAnsi="Times New Roman" w:cs="Times New Roman" w:eastAsia="Times New Roman" w:hint="default"/>
        </w:rPr>
        <w:t>ZH-2</w:t>
      </w:r>
      <w:r>
        <w:rPr>
          <w:rFonts w:ascii="Times New Roman" w:hAnsi="Times New Roman" w:cs="Times New Roman" w:eastAsia="Times New Roman" w:hint="default"/>
          <w:spacing w:val="-3"/>
        </w:rPr>
        <w:t> </w:t>
      </w:r>
      <w:r>
        <w:rPr/>
        <w:t>电力故障录波分析装置”的研</w:t>
      </w:r>
      <w:r>
        <w:rPr>
          <w:w w:val="99"/>
        </w:rPr>
        <w:t> </w:t>
      </w:r>
      <w:r>
        <w:rPr/>
        <w:t>制，该项目获湖北省重大科学技术成果奖。</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日，任公司</w:t>
      </w:r>
    </w:p>
    <w:p>
      <w:pPr>
        <w:pStyle w:val="BodyText"/>
        <w:spacing w:line="240" w:lineRule="auto" w:before="23"/>
        <w:ind w:right="0"/>
        <w:jc w:val="both"/>
      </w:pPr>
      <w:r>
        <w:rPr>
          <w:spacing w:val="-3"/>
        </w:rPr>
        <w:t>生产部主管；</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日至今，任制造中心副总经理；</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月起任公司职工代表监</w:t>
      </w:r>
    </w:p>
    <w:p>
      <w:pPr>
        <w:pStyle w:val="BodyText"/>
        <w:spacing w:line="319" w:lineRule="auto" w:before="107"/>
        <w:ind w:left="1134" w:right="1226"/>
        <w:jc w:val="left"/>
      </w:pPr>
      <w:r>
        <w:rPr/>
        <w:t>事；</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月兼任储运部经理。姚弄潮先生最近五年未在其他单位任职或 兼职。</w:t>
      </w:r>
    </w:p>
    <w:p>
      <w:pPr>
        <w:pStyle w:val="BodyText"/>
        <w:spacing w:line="324" w:lineRule="auto" w:before="85"/>
        <w:ind w:right="1130" w:firstLine="480"/>
        <w:jc w:val="both"/>
      </w:pPr>
      <w:r>
        <w:rPr/>
        <w:t>张小波先生，</w:t>
      </w:r>
      <w:r>
        <w:rPr>
          <w:rFonts w:ascii="Times New Roman" w:hAnsi="Times New Roman" w:cs="Times New Roman" w:eastAsia="Times New Roman" w:hint="default"/>
        </w:rPr>
        <w:t>1971</w:t>
      </w:r>
      <w:r>
        <w:rPr>
          <w:rFonts w:ascii="Times New Roman" w:hAnsi="Times New Roman" w:cs="Times New Roman" w:eastAsia="Times New Roman" w:hint="default"/>
          <w:spacing w:val="-21"/>
        </w:rPr>
        <w:t> </w:t>
      </w:r>
      <w:r>
        <w:rPr/>
        <w:t>年生，中国国籍，无永久境外居留权，工学博士，主要从事电力故障 录波装置及时间同步系统的研究。发明专利“一种故障录波数据双通道同步记录和存储的方 法及其装置”的主要发明人之一，</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spacing w:val="-3"/>
        </w:rPr>
        <w:t>年获湖北省科技进步二等奖。</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月至</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 </w:t>
      </w:r>
      <w:r>
        <w:rPr>
          <w:rFonts w:ascii="Times New Roman" w:hAnsi="Times New Roman" w:cs="Times New Roman" w:eastAsia="Times New Roman" w:hint="default"/>
        </w:rPr>
        <w:t>4 </w:t>
      </w:r>
      <w:r>
        <w:rPr/>
        <w:t>月任副总工程师、技术中心经理兼时间同步事业部技术总监，</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月起任技术中心经</w:t>
      </w:r>
    </w:p>
    <w:p>
      <w:pPr>
        <w:pStyle w:val="BodyText"/>
        <w:spacing w:line="326" w:lineRule="auto" w:before="15"/>
        <w:ind w:right="1130"/>
        <w:jc w:val="both"/>
      </w:pPr>
      <w:r>
        <w:rPr>
          <w:spacing w:val="-4"/>
        </w:rPr>
        <w:t>理、总工程师，</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月至</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月任公司董事，</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月任公司 董事。张小波先生在其他单位任职或兼职情况：全资子公司武汉中元华电软件有限公司董事 长兼总经理、</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8 </w:t>
      </w:r>
      <w:r>
        <w:rPr/>
        <w:t>月起任控股子公司广州埃克森生物科技有限公司董事。</w:t>
      </w:r>
    </w:p>
    <w:p>
      <w:pPr>
        <w:pStyle w:val="BodyText"/>
        <w:spacing w:line="319" w:lineRule="auto" w:before="51"/>
        <w:ind w:right="1129" w:firstLine="480"/>
        <w:jc w:val="both"/>
      </w:pPr>
      <w:r>
        <w:rPr/>
        <w:t>尹健先生，</w:t>
      </w:r>
      <w:r>
        <w:rPr>
          <w:rFonts w:ascii="Times New Roman" w:hAnsi="Times New Roman" w:cs="Times New Roman" w:eastAsia="Times New Roman" w:hint="default"/>
        </w:rPr>
        <w:t>1967 </w:t>
      </w:r>
      <w:r>
        <w:rPr>
          <w:spacing w:val="-3"/>
        </w:rPr>
        <w:t>年生，中国国籍，无永久境外居留权，工学学士，工程师。</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5"/>
        </w:rPr>
        <w:t> </w:t>
      </w:r>
      <w:r>
        <w:rPr/>
        <w:t>年至今 任公司区域销售总监，</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月任董事，</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p>
    <w:p>
      <w:pPr>
        <w:spacing w:after="0" w:line="319"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19" w:lineRule="auto"/>
        <w:ind w:right="997"/>
        <w:jc w:val="left"/>
      </w:pPr>
      <w:r>
        <w:rPr>
          <w:spacing w:val="-8"/>
        </w:rPr>
        <w:t>任副总经理。</w:t>
      </w:r>
      <w:r>
        <w:rPr>
          <w:rFonts w:ascii="Times New Roman" w:hAnsi="Times New Roman" w:cs="Times New Roman" w:eastAsia="Times New Roman" w:hint="default"/>
          <w:spacing w:val="-8"/>
        </w:rPr>
        <w:t>2015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spacing w:val="-3"/>
        </w:rPr>
        <w:t>月起至今任副总经理。尹健先生最近五年在其他单位任职或兼职情况：</w:t>
      </w:r>
      <w:r>
        <w:rPr/>
        <w:t> 兼任公司全资子公司武汉中元华电电力设备有限公司董事职务、</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月起任控股子公司 广州穗华能源科技有限公司董事长、</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10 </w:t>
      </w:r>
      <w:r>
        <w:rPr/>
        <w:t>月起任公司全资子公司武汉中元华电电力设 备有限公司董事长。</w:t>
      </w:r>
    </w:p>
    <w:p>
      <w:pPr>
        <w:pStyle w:val="BodyText"/>
        <w:spacing w:line="240" w:lineRule="auto" w:before="85"/>
        <w:ind w:left="1613" w:right="1033"/>
        <w:jc w:val="left"/>
      </w:pPr>
      <w:r>
        <w:rPr/>
        <w:t>卢春明先生， </w:t>
      </w:r>
      <w:r>
        <w:rPr>
          <w:rFonts w:ascii="Times New Roman" w:hAnsi="Times New Roman" w:cs="Times New Roman" w:eastAsia="Times New Roman" w:hint="default"/>
        </w:rPr>
        <w:t>1973 </w:t>
      </w:r>
      <w:r>
        <w:rPr/>
        <w:t>年生，中国国籍，无永久境外居留权，本科学历，工程师。曾被中</w:t>
      </w:r>
    </w:p>
    <w:p>
      <w:pPr>
        <w:pStyle w:val="BodyText"/>
        <w:spacing w:line="240" w:lineRule="auto" w:before="108"/>
        <w:ind w:right="1033"/>
        <w:jc w:val="left"/>
        <w:rPr>
          <w:rFonts w:ascii="Times New Roman" w:hAnsi="Times New Roman" w:cs="Times New Roman" w:eastAsia="Times New Roman" w:hint="default"/>
        </w:rPr>
      </w:pPr>
      <w:r>
        <w:rPr/>
        <w:t>共武汉市委东湖新技术开发区工作委员会授予优秀共产党员称号。</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w:t>
      </w:r>
    </w:p>
    <w:p>
      <w:pPr>
        <w:pStyle w:val="BodyText"/>
        <w:spacing w:line="240" w:lineRule="auto" w:before="107"/>
        <w:ind w:right="1033"/>
        <w:jc w:val="left"/>
      </w:pPr>
      <w:r>
        <w:rPr/>
        <w:t>月，任监事会主席，</w:t>
      </w:r>
      <w:r>
        <w:rPr>
          <w:rFonts w:ascii="Times New Roman" w:hAnsi="Times New Roman" w:cs="Times New Roman" w:eastAsia="Times New Roman" w:hint="default"/>
        </w:rPr>
        <w:t>2001 </w:t>
      </w:r>
      <w:r>
        <w:rPr/>
        <w:t>年至今任公司区域销售总监，</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月任公司副</w:t>
      </w:r>
    </w:p>
    <w:p>
      <w:pPr>
        <w:pStyle w:val="BodyText"/>
        <w:spacing w:line="240" w:lineRule="auto" w:before="108"/>
        <w:ind w:right="1033"/>
        <w:jc w:val="left"/>
      </w:pPr>
      <w:r>
        <w:rPr/>
        <w:t>董事长，</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月起兼任营销中心经理，</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月任公司监事会主席，</w:t>
      </w:r>
    </w:p>
    <w:p>
      <w:pPr>
        <w:pStyle w:val="BodyText"/>
        <w:spacing w:line="240" w:lineRule="auto" w:before="109"/>
        <w:ind w:right="1033"/>
        <w:jc w:val="left"/>
      </w:pP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9 </w:t>
      </w:r>
      <w:r>
        <w:rPr/>
        <w:t>月起任公司副总经理。</w:t>
      </w:r>
    </w:p>
    <w:p>
      <w:pPr>
        <w:pStyle w:val="BodyText"/>
        <w:spacing w:line="321" w:lineRule="auto" w:before="146"/>
        <w:ind w:right="1093" w:firstLine="480"/>
        <w:jc w:val="left"/>
      </w:pPr>
      <w:r>
        <w:rPr/>
        <w:t>黄伟兵先生，</w:t>
      </w:r>
      <w:r>
        <w:rPr>
          <w:rFonts w:ascii="Times New Roman" w:hAnsi="Times New Roman" w:cs="Times New Roman" w:eastAsia="Times New Roman" w:hint="default"/>
        </w:rPr>
        <w:t>1971 </w:t>
      </w:r>
      <w:r>
        <w:rPr/>
        <w:t>年生，中国国籍，无永久境外居留权，本科学历，中国注册会计师， 高级会计师。黄伟兵先生，</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月起任公司财务总监，曾任武汉众环会计师事务所项 目负责人，湖北福星科技股份有限公司子公司财务经理，湖北新长江置业有限公司财务经理 等。黄伟兵先生最近五年在其他单位任职或兼职情况：</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月起兼任安徽大千生物工程 有限公司董事，</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10 </w:t>
      </w:r>
      <w:r>
        <w:rPr/>
        <w:t>月起任全资子公司中元华电电力设备有限公司董事，</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9 </w:t>
      </w:r>
      <w:r>
        <w:rPr/>
        <w:t>月 起任全资子公司江苏世轩科技股份有限公司监事。</w:t>
      </w:r>
    </w:p>
    <w:p>
      <w:pPr>
        <w:pStyle w:val="BodyText"/>
        <w:spacing w:line="316" w:lineRule="auto" w:before="83"/>
        <w:ind w:right="1049" w:firstLine="480"/>
        <w:jc w:val="left"/>
      </w:pPr>
      <w:r>
        <w:rPr/>
        <w:t>熊金梅，</w:t>
      </w:r>
      <w:r>
        <w:rPr>
          <w:rFonts w:ascii="Times New Roman" w:hAnsi="Times New Roman" w:cs="Times New Roman" w:eastAsia="Times New Roman" w:hint="default"/>
        </w:rPr>
        <w:t>1976 </w:t>
      </w:r>
      <w:r>
        <w:rPr/>
        <w:t>年生，中国国籍，</w:t>
      </w:r>
      <w:r>
        <w:rPr>
          <w:rFonts w:ascii="Times New Roman" w:hAnsi="Times New Roman" w:cs="Times New Roman" w:eastAsia="Times New Roman" w:hint="default"/>
        </w:rPr>
        <w:t>1999 </w:t>
      </w:r>
      <w:r>
        <w:rPr/>
        <w:t>年毕业于湖北工业大学电力系统及其自动化专业， 工学学士，工程师。参与公司“</w:t>
      </w:r>
      <w:r>
        <w:rPr>
          <w:rFonts w:ascii="Times New Roman" w:hAnsi="Times New Roman" w:cs="Times New Roman" w:eastAsia="Times New Roman" w:hint="default"/>
        </w:rPr>
        <w:t>ZH-1 </w:t>
      </w:r>
      <w:r>
        <w:rPr/>
        <w:t>电力故障录波分析装置”，“</w:t>
      </w:r>
      <w:r>
        <w:rPr>
          <w:rFonts w:ascii="Times New Roman" w:hAnsi="Times New Roman" w:cs="Times New Roman" w:eastAsia="Times New Roman" w:hint="default"/>
        </w:rPr>
        <w:t>ZH-2</w:t>
      </w:r>
      <w:r>
        <w:rPr>
          <w:rFonts w:ascii="Times New Roman" w:hAnsi="Times New Roman" w:cs="Times New Roman" w:eastAsia="Times New Roman" w:hint="default"/>
          <w:spacing w:val="-2"/>
        </w:rPr>
        <w:t> </w:t>
      </w:r>
      <w:r>
        <w:rPr/>
        <w:t>电力故障录波分析</w:t>
      </w:r>
      <w:r>
        <w:rPr>
          <w:w w:val="99"/>
        </w:rPr>
        <w:t> </w:t>
      </w:r>
      <w:r>
        <w:rPr>
          <w:spacing w:val="-3"/>
        </w:rPr>
        <w:t>装置”，“</w:t>
      </w:r>
      <w:r>
        <w:rPr>
          <w:rFonts w:ascii="Times New Roman" w:hAnsi="Times New Roman" w:cs="Times New Roman" w:eastAsia="Times New Roman" w:hint="default"/>
          <w:spacing w:val="-3"/>
        </w:rPr>
        <w:t>ZH-3</w:t>
      </w:r>
      <w:r>
        <w:rPr>
          <w:rFonts w:ascii="Times New Roman" w:hAnsi="Times New Roman" w:cs="Times New Roman" w:eastAsia="Times New Roman" w:hint="default"/>
          <w:spacing w:val="-15"/>
        </w:rPr>
        <w:t> </w:t>
      </w:r>
      <w:r>
        <w:rPr/>
        <w:t>电力故障录波分析装置”等产品的研制，曾获湖北省科技进步二等奖，湖北</w:t>
      </w:r>
      <w:r>
        <w:rPr>
          <w:w w:val="99"/>
        </w:rPr>
        <w:t> </w:t>
      </w:r>
      <w:r>
        <w:rPr/>
        <w:t>省重大科学技术成果奖。</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16 </w:t>
      </w:r>
      <w:r>
        <w:rPr/>
        <w:t>日至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月任公司质量控制部经理；</w:t>
      </w:r>
      <w:r>
        <w:rPr>
          <w:rFonts w:ascii="Times New Roman" w:hAnsi="Times New Roman" w:cs="Times New Roman" w:eastAsia="Times New Roman" w:hint="default"/>
        </w:rPr>
        <w:t>2008 </w:t>
      </w:r>
      <w:r>
        <w:rPr/>
        <w:t>年</w:t>
      </w:r>
    </w:p>
    <w:p>
      <w:pPr>
        <w:pStyle w:val="BodyText"/>
        <w:spacing w:line="240" w:lineRule="auto" w:before="23"/>
        <w:ind w:left="1134" w:right="103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月任公司总经理办公室主任；</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月至今任生产总监；</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月起</w:t>
      </w:r>
    </w:p>
    <w:p>
      <w:pPr>
        <w:pStyle w:val="BodyText"/>
        <w:spacing w:line="319" w:lineRule="auto" w:before="107"/>
        <w:ind w:right="1153"/>
        <w:jc w:val="left"/>
      </w:pPr>
      <w:r>
        <w:rPr/>
        <w:t>任公司副总经理；期间，</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月至今兼任制造中心总经理，</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7 </w:t>
      </w:r>
      <w:r>
        <w:rPr/>
        <w:t>月 兼任供应部经理。熊金梅最近五年未在其他单位任职或兼职。</w:t>
      </w:r>
    </w:p>
    <w:p>
      <w:pPr>
        <w:pStyle w:val="BodyText"/>
        <w:spacing w:line="240" w:lineRule="auto" w:before="85"/>
        <w:ind w:left="1613" w:right="1033"/>
        <w:jc w:val="left"/>
        <w:rPr>
          <w:rFonts w:ascii="Times New Roman" w:hAnsi="Times New Roman" w:cs="Times New Roman" w:eastAsia="Times New Roman" w:hint="default"/>
        </w:rPr>
      </w:pPr>
      <w:r>
        <w:rPr>
          <w:spacing w:val="-4"/>
        </w:rPr>
        <w:t>董志刚先生，</w:t>
      </w:r>
      <w:r>
        <w:rPr>
          <w:rFonts w:ascii="Times New Roman" w:hAnsi="Times New Roman" w:cs="Times New Roman" w:eastAsia="Times New Roman" w:hint="default"/>
          <w:spacing w:val="-4"/>
        </w:rPr>
        <w:t>1980 </w:t>
      </w:r>
      <w:r>
        <w:rPr>
          <w:spacing w:val="-5"/>
        </w:rPr>
        <w:t>年生，中国国籍，中南财经政法大学管理学硕士。</w:t>
      </w:r>
      <w:r>
        <w:rPr>
          <w:rFonts w:ascii="Times New Roman" w:hAnsi="Times New Roman" w:cs="Times New Roman" w:eastAsia="Times New Roman" w:hint="default"/>
          <w:spacing w:val="-5"/>
        </w:rPr>
        <w:t>2006 </w:t>
      </w:r>
      <w:r>
        <w:rPr/>
        <w:t>年 </w:t>
      </w:r>
      <w:r>
        <w:rPr>
          <w:rFonts w:ascii="Times New Roman" w:hAnsi="Times New Roman" w:cs="Times New Roman" w:eastAsia="Times New Roman" w:hint="default"/>
        </w:rPr>
        <w:t>7 </w:t>
      </w:r>
      <w:r>
        <w:rPr/>
        <w:t>月至</w:t>
      </w:r>
      <w:r>
        <w:rPr>
          <w:spacing w:val="-85"/>
        </w:rPr>
        <w:t> </w:t>
      </w:r>
      <w:r>
        <w:rPr>
          <w:rFonts w:ascii="Times New Roman" w:hAnsi="Times New Roman" w:cs="Times New Roman" w:eastAsia="Times New Roman" w:hint="default"/>
        </w:rPr>
        <w:t>2007</w:t>
      </w:r>
    </w:p>
    <w:p>
      <w:pPr>
        <w:pStyle w:val="BodyText"/>
        <w:spacing w:line="240" w:lineRule="auto" w:before="108"/>
        <w:ind w:right="1033"/>
        <w:jc w:val="left"/>
      </w:pPr>
      <w:r>
        <w:rPr/>
        <w:t>年</w:t>
      </w:r>
      <w:r>
        <w:rPr>
          <w:spacing w:val="-60"/>
        </w:rPr>
        <w:t> </w:t>
      </w:r>
      <w:r>
        <w:rPr>
          <w:rFonts w:ascii="Times New Roman" w:hAnsi="Times New Roman" w:cs="Times New Roman" w:eastAsia="Times New Roman" w:hint="default"/>
        </w:rPr>
        <w:t>9 </w:t>
      </w:r>
      <w:r>
        <w:rPr/>
        <w:t>月任职于江西财经职业学院，</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10 </w:t>
      </w:r>
      <w:r>
        <w:rPr/>
        <w:t>月任职于湖北证监局，</w:t>
      </w:r>
      <w:r>
        <w:rPr>
          <w:rFonts w:ascii="Times New Roman" w:hAnsi="Times New Roman" w:cs="Times New Roman" w:eastAsia="Times New Roman" w:hint="default"/>
        </w:rPr>
        <w:t>2016 </w:t>
      </w:r>
      <w:r>
        <w:rPr/>
        <w:t>年</w:t>
      </w:r>
    </w:p>
    <w:p>
      <w:pPr>
        <w:pStyle w:val="BodyText"/>
        <w:spacing w:line="345" w:lineRule="auto" w:before="108"/>
        <w:ind w:left="1613" w:right="3203" w:hanging="480"/>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月开始任职于本公司，</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 </w:t>
      </w:r>
      <w:r>
        <w:rPr/>
        <w:t>月起任公司副总经理兼董事会秘书。 在股东单位任职情况</w:t>
      </w:r>
    </w:p>
    <w:p>
      <w:pPr>
        <w:pStyle w:val="BodyText"/>
        <w:spacing w:line="345" w:lineRule="auto" w:before="60"/>
        <w:ind w:left="1614" w:right="8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在其他单位任职情况</w:t>
      </w:r>
    </w:p>
    <w:p>
      <w:pPr>
        <w:pStyle w:val="BodyText"/>
        <w:spacing w:line="240" w:lineRule="auto" w:before="60"/>
        <w:ind w:left="1614" w:right="1033"/>
        <w:jc w:val="left"/>
      </w:pPr>
      <w:r>
        <w:rPr/>
        <w:pict>
          <v:shape style="position:absolute;margin-left:116.539993pt;margin-top:58.415657pt;width:.480015pt;height:.72pt;mso-position-horizontal-relative:page;mso-position-vertical-relative:paragraph;z-index:40336" type="#_x0000_t75" stroked="false">
            <v:imagedata r:id="rId178" o:title=""/>
          </v:shape>
        </w:pict>
      </w:r>
      <w:r>
        <w:rPr/>
        <w:pict>
          <v:shape style="position:absolute;margin-left:276.040009pt;margin-top:23.855659pt;width:.48pt;height:.96pt;mso-position-horizontal-relative:page;mso-position-vertical-relative:paragraph;z-index:40360" type="#_x0000_t75" stroked="false">
            <v:imagedata r:id="rId179" o:title=""/>
          </v:shape>
        </w:pict>
      </w:r>
      <w:r>
        <w:rPr/>
        <w:pict>
          <v:shape style="position:absolute;margin-left:276.040009pt;margin-top:57.455605pt;width:.482117pt;height:1.6875pt;mso-position-horizontal-relative:page;mso-position-vertical-relative:paragraph;z-index:40384" type="#_x0000_t75" stroked="false">
            <v:imagedata r:id="rId52" o:title=""/>
          </v:shape>
        </w:pict>
      </w:r>
      <w:r>
        <w:rPr/>
        <w:pict>
          <v:shape style="position:absolute;margin-left:329.199982pt;margin-top:23.855659pt;width:.48pt;height:.96pt;mso-position-horizontal-relative:page;mso-position-vertical-relative:paragraph;z-index:40408" type="#_x0000_t75" stroked="false">
            <v:imagedata r:id="rId179" o:title=""/>
          </v:shape>
        </w:pict>
      </w:r>
      <w:r>
        <w:rPr/>
        <w:pict>
          <v:shape style="position:absolute;margin-left:329.199982pt;margin-top:57.455605pt;width:.482117pt;height:1.6875pt;mso-position-horizontal-relative:page;mso-position-vertical-relative:paragraph;z-index:40432" type="#_x0000_t75" stroked="false">
            <v:imagedata r:id="rId52" o:title=""/>
          </v:shape>
        </w:pict>
      </w:r>
      <w:r>
        <w:rPr/>
        <w:pict>
          <v:shape style="position:absolute;margin-left:389.02002pt;margin-top:58.415657pt;width:.480031pt;height:.72pt;mso-position-horizontal-relative:page;mso-position-vertical-relative:paragraph;z-index:40456" type="#_x0000_t75" stroked="false">
            <v:imagedata r:id="rId180" o:title=""/>
          </v:shape>
        </w:pict>
      </w:r>
      <w:r>
        <w:rPr/>
        <w:pict>
          <v:shape style="position:absolute;margin-left:455.220001pt;margin-top:58.415657pt;width:.480031pt;height:.72pt;mso-position-horizontal-relative:page;mso-position-vertical-relative:paragraph;z-index:40480" type="#_x0000_t75" stroked="false">
            <v:imagedata r:id="rId180"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03" w:hRule="exact"/>
        </w:trPr>
        <w:tc>
          <w:tcPr>
            <w:tcW w:w="12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1"/>
              <w:ind w:left="494" w:right="70" w:hanging="421"/>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96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0"/>
              <w:ind w:left="105" w:right="107"/>
              <w:jc w:val="left"/>
              <w:rPr>
                <w:rFonts w:ascii="宋体" w:hAnsi="宋体" w:cs="宋体" w:eastAsia="宋体" w:hint="default"/>
                <w:sz w:val="21"/>
                <w:szCs w:val="21"/>
              </w:rPr>
            </w:pPr>
            <w:r>
              <w:rPr>
                <w:rFonts w:ascii="宋体" w:hAnsi="宋体" w:cs="宋体" w:eastAsia="宋体" w:hint="default"/>
                <w:sz w:val="21"/>
                <w:szCs w:val="21"/>
              </w:rPr>
              <w:t>在其他单 位担任的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1"/>
              <w:ind w:left="487" w:right="67"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1"/>
              <w:ind w:left="161" w:right="60" w:hanging="106"/>
              <w:jc w:val="left"/>
              <w:rPr>
                <w:rFonts w:ascii="宋体" w:hAnsi="宋体" w:cs="宋体" w:eastAsia="宋体" w:hint="default"/>
                <w:sz w:val="21"/>
                <w:szCs w:val="21"/>
              </w:rPr>
            </w:pPr>
            <w:r>
              <w:rPr>
                <w:rFonts w:ascii="宋体" w:hAnsi="宋体" w:cs="宋体" w:eastAsia="宋体" w:hint="default"/>
                <w:sz w:val="21"/>
                <w:szCs w:val="21"/>
              </w:rPr>
              <w:t>在其他单位是否 领取报酬津贴</w:t>
            </w:r>
          </w:p>
        </w:tc>
      </w:tr>
    </w:tbl>
    <w:p>
      <w:pPr>
        <w:spacing w:after="0" w:line="273"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5"/>
        <w:gridCol w:w="1594"/>
      </w:tblGrid>
      <w:tr>
        <w:trPr>
          <w:trHeight w:val="362" w:hRule="exact"/>
        </w:trPr>
        <w:tc>
          <w:tcPr>
            <w:tcW w:w="12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r>
      <w:tr>
        <w:trPr>
          <w:trHeight w:val="402"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华中科技大学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pacing w:val="-9"/>
                <w:sz w:val="21"/>
                <w:szCs w:val="21"/>
              </w:rPr>
              <w:t>教授、博导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金浦产业投资基金管理有限公司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8"/>
              <w:jc w:val="left"/>
              <w:rPr>
                <w:rFonts w:ascii="宋体" w:hAnsi="宋体" w:cs="宋体" w:eastAsia="宋体" w:hint="default"/>
                <w:sz w:val="21"/>
                <w:szCs w:val="21"/>
              </w:rPr>
            </w:pPr>
            <w:r>
              <w:rPr>
                <w:rFonts w:ascii="宋体" w:hAnsi="宋体" w:cs="宋体" w:eastAsia="宋体" w:hint="default"/>
                <w:sz w:val="21"/>
                <w:szCs w:val="21"/>
              </w:rPr>
              <w:t>执行总经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2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17"/>
              <w:jc w:val="both"/>
              <w:rPr>
                <w:rFonts w:ascii="宋体" w:hAnsi="宋体" w:cs="宋体" w:eastAsia="宋体" w:hint="default"/>
                <w:sz w:val="21"/>
                <w:szCs w:val="21"/>
              </w:rPr>
            </w:pPr>
            <w:r>
              <w:rPr>
                <w:rFonts w:ascii="宋体" w:hAnsi="宋体" w:cs="宋体" w:eastAsia="宋体" w:hint="default"/>
                <w:sz w:val="21"/>
                <w:szCs w:val="21"/>
              </w:rPr>
              <w:t>在其他单位 任职情况的 说明</w:t>
            </w:r>
          </w:p>
        </w:tc>
        <w:tc>
          <w:tcPr>
            <w:tcW w:w="8367" w:type="dxa"/>
            <w:gridSpan w:val="5"/>
            <w:tcBorders>
              <w:top w:val="single" w:sz="8" w:space="0" w:color="000000"/>
              <w:left w:val="single" w:sz="4" w:space="0" w:color="000000"/>
              <w:bottom w:val="single" w:sz="4" w:space="0" w:color="000000"/>
              <w:right w:val="nil" w:sz="6" w:space="0" w:color="auto"/>
            </w:tcBorders>
          </w:tcPr>
          <w:p>
            <w:pPr>
              <w:pStyle w:val="TableParagraph"/>
              <w:spacing w:line="273" w:lineRule="auto" w:before="21"/>
              <w:ind w:left="22" w:right="26"/>
              <w:jc w:val="both"/>
              <w:rPr>
                <w:rFonts w:ascii="宋体" w:hAnsi="宋体" w:cs="宋体" w:eastAsia="宋体" w:hint="default"/>
                <w:sz w:val="21"/>
                <w:szCs w:val="21"/>
              </w:rPr>
            </w:pPr>
            <w:r>
              <w:rPr>
                <w:rFonts w:ascii="宋体" w:hAnsi="宋体" w:cs="宋体" w:eastAsia="宋体" w:hint="default"/>
                <w:spacing w:val="-3"/>
                <w:sz w:val="21"/>
                <w:szCs w:val="21"/>
              </w:rPr>
              <w:t>袁建国先生还兼任武汉工程大学管理学院常务副院长、湖北纺织产业发展研究会副会长、湖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北省会计学会常务理事、湖北省总会计师协会常务理事、武汉市会计学会常务理事、包商银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行股份有限公司外部监事。</w:t>
            </w:r>
          </w:p>
        </w:tc>
      </w:tr>
    </w:tbl>
    <w:p>
      <w:pPr>
        <w:spacing w:line="240" w:lineRule="auto" w:before="8"/>
        <w:rPr>
          <w:rFonts w:ascii="宋体" w:hAnsi="宋体" w:cs="宋体" w:eastAsia="宋体" w:hint="default"/>
          <w:sz w:val="6"/>
          <w:szCs w:val="6"/>
        </w:rPr>
      </w:pPr>
    </w:p>
    <w:p>
      <w:pPr>
        <w:pStyle w:val="Heading2"/>
        <w:spacing w:line="240" w:lineRule="auto" w:before="26"/>
        <w:ind w:left="1616" w:right="1033"/>
        <w:jc w:val="left"/>
        <w:rPr>
          <w:b w:val="0"/>
          <w:bCs w:val="0"/>
        </w:rPr>
      </w:pPr>
      <w:r>
        <w:rPr/>
        <w:pict>
          <v:shape style="position:absolute;margin-left:116.539993pt;margin-top:-92.224396pt;width:.479946pt;height:.42pt;mso-position-horizontal-relative:page;mso-position-vertical-relative:paragraph;z-index:40624" type="#_x0000_t75" stroked="false">
            <v:imagedata r:id="rId175" o:title=""/>
          </v:shape>
        </w:pict>
      </w:r>
      <w:r>
        <w:rPr/>
        <w:pict>
          <v:shape style="position:absolute;margin-left:276.040009pt;margin-top:-92.224396pt;width:.47993pt;height:.42pt;mso-position-horizontal-relative:page;mso-position-vertical-relative:paragraph;z-index:40648" type="#_x0000_t75" stroked="false">
            <v:imagedata r:id="rId175" o:title=""/>
          </v:shape>
        </w:pict>
      </w:r>
      <w:r>
        <w:rPr/>
        <w:pict>
          <v:shape style="position:absolute;margin-left:329.199982pt;margin-top:-92.224396pt;width:.47993pt;height:.42pt;mso-position-horizontal-relative:page;mso-position-vertical-relative:paragraph;z-index:40672" type="#_x0000_t75" stroked="false">
            <v:imagedata r:id="rId175" o:title=""/>
          </v:shape>
        </w:pict>
      </w:r>
      <w:r>
        <w:rPr/>
        <w:pict>
          <v:shape style="position:absolute;margin-left:389.02002pt;margin-top:-92.224396pt;width:.479961pt;height:.42pt;mso-position-horizontal-relative:page;mso-position-vertical-relative:paragraph;z-index:40696" type="#_x0000_t75" stroked="false">
            <v:imagedata r:id="rId175" o:title=""/>
          </v:shape>
        </w:pict>
      </w:r>
      <w:r>
        <w:rPr/>
        <w:pict>
          <v:shape style="position:absolute;margin-left:455.220001pt;margin-top:-92.224396pt;width:.479961pt;height:.42pt;mso-position-horizontal-relative:page;mso-position-vertical-relative:paragraph;z-index:40720" type="#_x0000_t75" stroked="false">
            <v:imagedata r:id="rId175" o:title=""/>
          </v:shape>
        </w:pict>
      </w:r>
      <w:r>
        <w:rPr/>
        <w:pict>
          <v:shape style="position:absolute;margin-left:116.539993pt;margin-top:-56.744389pt;width:.479971pt;height:.66pt;mso-position-horizontal-relative:page;mso-position-vertical-relative:paragraph;z-index:40744" type="#_x0000_t75" stroked="false">
            <v:imagedata r:id="rId175" o:title=""/>
          </v:shape>
        </w:pict>
      </w:r>
      <w:r>
        <w:rPr/>
        <w:pict>
          <v:shape style="position:absolute;margin-left:276.040009pt;margin-top:-56.744389pt;width:.479956pt;height:.66pt;mso-position-horizontal-relative:page;mso-position-vertical-relative:paragraph;z-index:40768" type="#_x0000_t75" stroked="false">
            <v:imagedata r:id="rId175" o:title=""/>
          </v:shape>
        </w:pict>
      </w:r>
      <w:r>
        <w:rPr/>
        <w:pict>
          <v:shape style="position:absolute;margin-left:329.199982pt;margin-top:-56.744389pt;width:.479956pt;height:.66pt;mso-position-horizontal-relative:page;mso-position-vertical-relative:paragraph;z-index:40792" type="#_x0000_t75" stroked="false">
            <v:imagedata r:id="rId175" o:title=""/>
          </v:shape>
        </w:pict>
      </w:r>
      <w:r>
        <w:rPr/>
        <w:pict>
          <v:shape style="position:absolute;margin-left:389.02002pt;margin-top:-56.744389pt;width:.479986pt;height:.66pt;mso-position-horizontal-relative:page;mso-position-vertical-relative:paragraph;z-index:40816" type="#_x0000_t75" stroked="false">
            <v:imagedata r:id="rId175" o:title=""/>
          </v:shape>
        </w:pict>
      </w:r>
      <w:r>
        <w:rPr/>
        <w:pict>
          <v:shape style="position:absolute;margin-left:455.220001pt;margin-top:-56.744389pt;width:.479986pt;height:.66pt;mso-position-horizontal-relative:page;mso-position-vertical-relative:paragraph;z-index:40840" type="#_x0000_t75" stroked="false">
            <v:imagedata r:id="rId175" o:title=""/>
          </v:shape>
        </w:pict>
      </w:r>
      <w:r>
        <w:rPr/>
        <w:pict>
          <v:shape style="position:absolute;margin-left:116.539993pt;margin-top:-5.684314pt;width:.480015pt;height:.9pt;mso-position-horizontal-relative:page;mso-position-vertical-relative:paragraph;z-index:40864" type="#_x0000_t75" stroked="false">
            <v:imagedata r:id="rId180" o:title=""/>
          </v:shape>
        </w:pict>
      </w:r>
      <w:r>
        <w:rPr/>
        <w:t>公司现任及报告期内离任董事、监事和高级管理人员近三年证券监管机构处罚的情况</w:t>
      </w:r>
      <w:r>
        <w:rPr>
          <w:b w:val="0"/>
          <w:bCs w:val="0"/>
        </w:rPr>
      </w:r>
    </w:p>
    <w:p>
      <w:pPr>
        <w:spacing w:line="456" w:lineRule="auto" w:before="166"/>
        <w:ind w:left="1134" w:right="61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董事、监事、高级管理人员报酬情况" w:id="127"/>
      <w:bookmarkEnd w:id="127"/>
      <w:r>
        <w:rPr>
          <w:rFonts w:ascii="宋体" w:hAnsi="宋体" w:cs="宋体" w:eastAsia="宋体" w:hint="default"/>
          <w:sz w:val="24"/>
          <w:szCs w:val="24"/>
        </w:rPr>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240" w:lineRule="auto" w:before="193"/>
        <w:ind w:left="1614" w:right="1033"/>
        <w:jc w:val="left"/>
      </w:pPr>
      <w:r>
        <w:rPr/>
        <w:t>董事、监事、高级管理人员报酬的决策程序、确定依据、实际支付情况</w:t>
      </w:r>
    </w:p>
    <w:p>
      <w:pPr>
        <w:spacing w:line="240" w:lineRule="auto" w:before="2"/>
        <w:rPr>
          <w:rFonts w:ascii="宋体" w:hAnsi="宋体" w:cs="宋体" w:eastAsia="宋体" w:hint="default"/>
          <w:sz w:val="7"/>
          <w:szCs w:val="7"/>
        </w:rPr>
      </w:pPr>
    </w:p>
    <w:tbl>
      <w:tblPr>
        <w:tblW w:w="0" w:type="auto"/>
        <w:jc w:val="left"/>
        <w:tblInd w:w="1117" w:type="dxa"/>
        <w:tblLayout w:type="fixed"/>
        <w:tblCellMar>
          <w:top w:w="0" w:type="dxa"/>
          <w:left w:w="0" w:type="dxa"/>
          <w:bottom w:w="0" w:type="dxa"/>
          <w:right w:w="0" w:type="dxa"/>
        </w:tblCellMar>
        <w:tblLook w:val="01E0"/>
      </w:tblPr>
      <w:tblGrid>
        <w:gridCol w:w="3629"/>
        <w:gridCol w:w="6030"/>
      </w:tblGrid>
      <w:tr>
        <w:trPr>
          <w:trHeight w:val="1288" w:hRule="exact"/>
        </w:trPr>
        <w:tc>
          <w:tcPr>
            <w:tcW w:w="3629"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73" w:lineRule="auto"/>
              <w:ind w:left="9" w:right="47"/>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 程序</w:t>
            </w:r>
          </w:p>
        </w:tc>
        <w:tc>
          <w:tcPr>
            <w:tcW w:w="6030" w:type="dxa"/>
            <w:tcBorders>
              <w:top w:val="single" w:sz="6" w:space="0" w:color="000000"/>
              <w:left w:val="nil" w:sz="6" w:space="0" w:color="auto"/>
              <w:bottom w:val="single" w:sz="6" w:space="0" w:color="000000"/>
              <w:right w:val="nil" w:sz="6" w:space="0" w:color="auto"/>
            </w:tcBorders>
          </w:tcPr>
          <w:p>
            <w:pPr>
              <w:pStyle w:val="TableParagraph"/>
              <w:spacing w:line="266" w:lineRule="auto"/>
              <w:ind w:left="9" w:right="9"/>
              <w:jc w:val="both"/>
              <w:rPr>
                <w:rFonts w:ascii="宋体" w:hAnsi="宋体" w:cs="宋体" w:eastAsia="宋体" w:hint="default"/>
                <w:sz w:val="21"/>
                <w:szCs w:val="21"/>
              </w:rPr>
            </w:pPr>
            <w:r>
              <w:rPr>
                <w:rFonts w:ascii="宋体" w:hAnsi="宋体" w:cs="宋体" w:eastAsia="宋体" w:hint="default"/>
                <w:spacing w:val="-3"/>
                <w:sz w:val="21"/>
                <w:szCs w:val="21"/>
              </w:rPr>
              <w:t>董事、监事薪酬经董事会审议通过后提交股东大会审议，高级管理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人员薪酬经董事会审议通过后，向股东大会说明。不在公司担任其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他职务的董事、监事和独立董事按照</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年第二次临时股东大会决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议领取固定金额的津贴。</w:t>
            </w:r>
          </w:p>
        </w:tc>
      </w:tr>
      <w:tr>
        <w:trPr>
          <w:trHeight w:val="1907" w:hRule="exact"/>
        </w:trPr>
        <w:tc>
          <w:tcPr>
            <w:tcW w:w="3629"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73" w:lineRule="auto"/>
              <w:ind w:left="9" w:right="47"/>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 据</w:t>
            </w:r>
          </w:p>
        </w:tc>
        <w:tc>
          <w:tcPr>
            <w:tcW w:w="6030" w:type="dxa"/>
            <w:tcBorders>
              <w:top w:val="single" w:sz="6" w:space="0" w:color="000000"/>
              <w:left w:val="nil" w:sz="6" w:space="0" w:color="auto"/>
              <w:bottom w:val="single" w:sz="6" w:space="0" w:color="000000"/>
              <w:right w:val="nil" w:sz="6" w:space="0" w:color="auto"/>
            </w:tcBorders>
          </w:tcPr>
          <w:p>
            <w:pPr>
              <w:pStyle w:val="TableParagraph"/>
              <w:spacing w:line="266" w:lineRule="auto"/>
              <w:ind w:left="9" w:right="9"/>
              <w:jc w:val="both"/>
              <w:rPr>
                <w:rFonts w:ascii="宋体" w:hAnsi="宋体" w:cs="宋体" w:eastAsia="宋体" w:hint="default"/>
                <w:sz w:val="21"/>
                <w:szCs w:val="21"/>
              </w:rPr>
            </w:pPr>
            <w:r>
              <w:rPr>
                <w:rFonts w:ascii="宋体" w:hAnsi="宋体" w:cs="宋体" w:eastAsia="宋体" w:hint="default"/>
                <w:spacing w:val="-3"/>
                <w:sz w:val="21"/>
                <w:szCs w:val="21"/>
              </w:rPr>
              <w:t>根据年度经营情况，按照董事会有关业绩考核规定，经董事会薪酬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与考核委员会审核，报告期公司董事、监事和高级管理人员从公司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获得的报酬见下表。根据公司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年第二次临时股东大会通过的决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议，不在公司担任其他职务的董事、独立董事的津贴调整为人民币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年（税前）。自</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月起，独立董事、未在公司领取薪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酬的其他董事已按照</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年第二次临时股东大会有关决议执行。</w:t>
            </w:r>
          </w:p>
        </w:tc>
      </w:tr>
      <w:tr>
        <w:trPr>
          <w:trHeight w:val="655" w:hRule="exact"/>
        </w:trPr>
        <w:tc>
          <w:tcPr>
            <w:tcW w:w="3629"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73" w:lineRule="auto"/>
              <w:ind w:left="9" w:right="47"/>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 支付情况</w:t>
            </w:r>
          </w:p>
        </w:tc>
        <w:tc>
          <w:tcPr>
            <w:tcW w:w="6030"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见下表</w:t>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979" w:top="1100" w:bottom="1160" w:left="0" w:right="0"/>
        </w:sectPr>
      </w:pPr>
    </w:p>
    <w:p>
      <w:pPr>
        <w:pStyle w:val="BodyText"/>
        <w:spacing w:line="240" w:lineRule="auto"/>
        <w:ind w:left="1614"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pict>
          <v:shape style="position:absolute;margin-left:124.940002pt;margin-top:61.26371pt;width:.480015pt;height:.66pt;mso-position-horizontal-relative:page;mso-position-vertical-relative:paragraph;z-index:40888" type="#_x0000_t75" stroked="false">
            <v:imagedata r:id="rId175" o:title=""/>
          </v:shape>
        </w:pict>
      </w:r>
      <w:r>
        <w:rPr/>
        <w:pict>
          <v:shape style="position:absolute;margin-left:193.279999pt;margin-top:61.26371pt;width:.480015pt;height:.66pt;mso-position-horizontal-relative:page;mso-position-vertical-relative:paragraph;z-index:40912" type="#_x0000_t75" stroked="false">
            <v:imagedata r:id="rId175" o:title=""/>
          </v:shape>
        </w:pict>
      </w:r>
      <w:r>
        <w:rPr/>
        <w:pict>
          <v:shape style="position:absolute;margin-left:261.640015pt;margin-top:61.26371pt;width:.48pt;height:.66pt;mso-position-horizontal-relative:page;mso-position-vertical-relative:paragraph;z-index:40936" type="#_x0000_t75" stroked="false">
            <v:imagedata r:id="rId175" o:title=""/>
          </v:shape>
        </w:pict>
      </w:r>
      <w:r>
        <w:rPr/>
        <w:pict>
          <v:shape style="position:absolute;margin-left:329.97998pt;margin-top:61.26371pt;width:.48pt;height:.66pt;mso-position-horizontal-relative:page;mso-position-vertical-relative:paragraph;z-index:40960" type="#_x0000_t75" stroked="false">
            <v:imagedata r:id="rId175" o:title=""/>
          </v:shape>
        </w:pict>
      </w:r>
      <w:r>
        <w:rPr/>
        <w:pict>
          <v:shape style="position:absolute;margin-left:398.380005pt;margin-top:61.26371pt;width:.48pt;height:.66pt;mso-position-horizontal-relative:page;mso-position-vertical-relative:paragraph;z-index:40984" type="#_x0000_t75" stroked="false">
            <v:imagedata r:id="rId175" o:title=""/>
          </v:shape>
        </w:pict>
      </w:r>
      <w:r>
        <w:rPr/>
        <w:pict>
          <v:shape style="position:absolute;margin-left:466.740021pt;margin-top:61.26371pt;width:.480031pt;height:.66pt;mso-position-horizontal-relative:page;mso-position-vertical-relative:paragraph;z-index:41008" type="#_x0000_t75" stroked="false">
            <v:imagedata r:id="rId175" o:title=""/>
          </v:shape>
        </w:pict>
      </w:r>
      <w:r>
        <w:rPr/>
        <w:pict>
          <v:shape style="position:absolute;margin-left:124.940002pt;margin-top:81.603645pt;width:.479946pt;height:.42pt;mso-position-horizontal-relative:page;mso-position-vertical-relative:paragraph;z-index:41032" type="#_x0000_t75" stroked="false">
            <v:imagedata r:id="rId181" o:title=""/>
          </v:shape>
        </w:pict>
      </w:r>
      <w:r>
        <w:rPr/>
        <w:pict>
          <v:shape style="position:absolute;margin-left:193.279999pt;margin-top:81.603645pt;width:.479946pt;height:.42pt;mso-position-horizontal-relative:page;mso-position-vertical-relative:paragraph;z-index:41056" type="#_x0000_t75" stroked="false">
            <v:imagedata r:id="rId181" o:title=""/>
          </v:shape>
        </w:pict>
      </w:r>
      <w:r>
        <w:rPr/>
        <w:pict>
          <v:shape style="position:absolute;margin-left:261.640015pt;margin-top:81.603645pt;width:.47993pt;height:.42pt;mso-position-horizontal-relative:page;mso-position-vertical-relative:paragraph;z-index:41080" type="#_x0000_t75" stroked="false">
            <v:imagedata r:id="rId181" o:title=""/>
          </v:shape>
        </w:pict>
      </w:r>
      <w:r>
        <w:rPr/>
        <w:pict>
          <v:shape style="position:absolute;margin-left:329.97998pt;margin-top:81.603645pt;width:.47993pt;height:.42pt;mso-position-horizontal-relative:page;mso-position-vertical-relative:paragraph;z-index:41104" type="#_x0000_t75" stroked="false">
            <v:imagedata r:id="rId181" o:title=""/>
          </v:shape>
        </w:pict>
      </w:r>
      <w:r>
        <w:rPr/>
        <w:pict>
          <v:shape style="position:absolute;margin-left:398.380005pt;margin-top:81.603645pt;width:.47993pt;height:.42pt;mso-position-horizontal-relative:page;mso-position-vertical-relative:paragraph;z-index:41128" type="#_x0000_t75" stroked="false">
            <v:imagedata r:id="rId181" o:title=""/>
          </v:shape>
        </w:pict>
      </w:r>
      <w:r>
        <w:rPr/>
        <w:pict>
          <v:shape style="position:absolute;margin-left:466.740021pt;margin-top:81.603645pt;width:.479961pt;height:.42pt;mso-position-horizontal-relative:page;mso-position-vertical-relative:paragraph;z-index:41152" type="#_x0000_t75" stroked="false">
            <v:imagedata r:id="rId181" o:title=""/>
          </v:shape>
        </w:pict>
      </w:r>
      <w:r>
        <w:rPr/>
        <w:pict>
          <v:shape style="position:absolute;margin-left:124.940002pt;margin-top:101.703697pt;width:.480015pt;height:.42pt;mso-position-horizontal-relative:page;mso-position-vertical-relative:paragraph;z-index:41176" type="#_x0000_t75" stroked="false">
            <v:imagedata r:id="rId182" o:title=""/>
          </v:shape>
        </w:pict>
      </w:r>
      <w:r>
        <w:rPr/>
        <w:pict>
          <v:shape style="position:absolute;margin-left:193.279999pt;margin-top:101.703697pt;width:.480015pt;height:.42pt;mso-position-horizontal-relative:page;mso-position-vertical-relative:paragraph;z-index:41200" type="#_x0000_t75" stroked="false">
            <v:imagedata r:id="rId182" o:title=""/>
          </v:shape>
        </w:pict>
      </w:r>
      <w:r>
        <w:rPr/>
        <w:pict>
          <v:shape style="position:absolute;margin-left:261.640015pt;margin-top:101.703697pt;width:.48pt;height:.42pt;mso-position-horizontal-relative:page;mso-position-vertical-relative:paragraph;z-index:41224" type="#_x0000_t75" stroked="false">
            <v:imagedata r:id="rId182" o:title=""/>
          </v:shape>
        </w:pict>
      </w:r>
      <w:r>
        <w:rPr/>
        <w:pict>
          <v:shape style="position:absolute;margin-left:329.97998pt;margin-top:101.703697pt;width:.48pt;height:.42pt;mso-position-horizontal-relative:page;mso-position-vertical-relative:paragraph;z-index:41248" type="#_x0000_t75" stroked="false">
            <v:imagedata r:id="rId182" o:title=""/>
          </v:shape>
        </w:pict>
      </w:r>
      <w:r>
        <w:rPr/>
        <w:pict>
          <v:shape style="position:absolute;margin-left:398.380005pt;margin-top:101.703697pt;width:.48pt;height:.42pt;mso-position-horizontal-relative:page;mso-position-vertical-relative:paragraph;z-index:41272" type="#_x0000_t75" stroked="false">
            <v:imagedata r:id="rId182" o:title=""/>
          </v:shape>
        </w:pict>
      </w:r>
      <w:r>
        <w:rPr/>
        <w:pict>
          <v:shape style="position:absolute;margin-left:466.740021pt;margin-top:101.703697pt;width:.480031pt;height:.42pt;mso-position-horizontal-relative:page;mso-position-vertical-relative:paragraph;z-index:41296" type="#_x0000_t75" stroked="false">
            <v:imagedata r:id="rId182" o:title=""/>
          </v:shape>
        </w:pict>
      </w: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6895" w:space="1215"/>
            <w:col w:w="3800"/>
          </w:cols>
        </w:sectPr>
      </w:pPr>
    </w:p>
    <w:p>
      <w:pPr>
        <w:spacing w:line="240" w:lineRule="auto" w:before="0"/>
        <w:rPr>
          <w:rFonts w:ascii="宋体" w:hAnsi="宋体" w:cs="宋体" w:eastAsia="宋体" w:hint="default"/>
          <w:sz w:val="7"/>
          <w:szCs w:val="7"/>
        </w:rPr>
      </w:pPr>
      <w:r>
        <w:rPr/>
        <w:pict>
          <v:shape style="position:absolute;margin-left:116.539993pt;margin-top:89.759995pt;width:.480015pt;height:.36pt;mso-position-horizontal-relative:page;mso-position-vertical-relative:page;z-index:40504" type="#_x0000_t75" stroked="false">
            <v:imagedata r:id="rId182" o:title=""/>
          </v:shape>
        </w:pict>
      </w:r>
      <w:r>
        <w:rPr/>
        <w:pict>
          <v:shape style="position:absolute;margin-left:276.040009pt;margin-top:89.759995pt;width:.48pt;height:.36pt;mso-position-horizontal-relative:page;mso-position-vertical-relative:page;z-index:40528" type="#_x0000_t75" stroked="false">
            <v:imagedata r:id="rId182" o:title=""/>
          </v:shape>
        </w:pict>
      </w:r>
      <w:r>
        <w:rPr/>
        <w:pict>
          <v:shape style="position:absolute;margin-left:329.199982pt;margin-top:89.759995pt;width:.48pt;height:.36pt;mso-position-horizontal-relative:page;mso-position-vertical-relative:page;z-index:40552" type="#_x0000_t75" stroked="false">
            <v:imagedata r:id="rId182" o:title=""/>
          </v:shape>
        </w:pict>
      </w:r>
      <w:r>
        <w:rPr/>
        <w:pict>
          <v:shape style="position:absolute;margin-left:389.02002pt;margin-top:89.759995pt;width:.48003pt;height:.36pt;mso-position-horizontal-relative:page;mso-position-vertical-relative:page;z-index:40576" type="#_x0000_t75" stroked="false">
            <v:imagedata r:id="rId182" o:title=""/>
          </v:shape>
        </w:pict>
      </w:r>
      <w:r>
        <w:rPr/>
        <w:pict>
          <v:shape style="position:absolute;margin-left:455.220001pt;margin-top:89.759995pt;width:.48003pt;height:.36pt;mso-position-horizontal-relative:page;mso-position-vertical-relative:page;z-index:40600" type="#_x0000_t75" stroked="false">
            <v:imagedata r:id="rId182" o:title=""/>
          </v:shape>
        </w:pict>
      </w:r>
      <w:r>
        <w:rPr/>
        <w:pict>
          <v:shape style="position:absolute;margin-left:124.940002pt;margin-top:647.799988pt;width:.480015pt;height:.42pt;mso-position-horizontal-relative:page;mso-position-vertical-relative:page;z-index:41320" type="#_x0000_t75" stroked="false">
            <v:imagedata r:id="rId182" o:title=""/>
          </v:shape>
        </w:pict>
      </w:r>
      <w:r>
        <w:rPr/>
        <w:pict>
          <v:shape style="position:absolute;margin-left:193.279999pt;margin-top:647.799988pt;width:.480015pt;height:.42pt;mso-position-horizontal-relative:page;mso-position-vertical-relative:page;z-index:41344" type="#_x0000_t75" stroked="false">
            <v:imagedata r:id="rId182" o:title=""/>
          </v:shape>
        </w:pict>
      </w:r>
      <w:r>
        <w:rPr/>
        <w:pict>
          <v:shape style="position:absolute;margin-left:261.640015pt;margin-top:647.799988pt;width:.48pt;height:.42pt;mso-position-horizontal-relative:page;mso-position-vertical-relative:page;z-index:41368" type="#_x0000_t75" stroked="false">
            <v:imagedata r:id="rId182" o:title=""/>
          </v:shape>
        </w:pict>
      </w:r>
      <w:r>
        <w:rPr/>
        <w:pict>
          <v:shape style="position:absolute;margin-left:329.97998pt;margin-top:647.799988pt;width:.48pt;height:.42pt;mso-position-horizontal-relative:page;mso-position-vertical-relative:page;z-index:41392" type="#_x0000_t75" stroked="false">
            <v:imagedata r:id="rId182" o:title=""/>
          </v:shape>
        </w:pict>
      </w:r>
      <w:r>
        <w:rPr/>
        <w:pict>
          <v:shape style="position:absolute;margin-left:398.380005pt;margin-top:647.799988pt;width:.48pt;height:.42pt;mso-position-horizontal-relative:page;mso-position-vertical-relative:page;z-index:41416" type="#_x0000_t75" stroked="false">
            <v:imagedata r:id="rId182" o:title=""/>
          </v:shape>
        </w:pict>
      </w:r>
      <w:r>
        <w:rPr/>
        <w:pict>
          <v:shape style="position:absolute;margin-left:466.740021pt;margin-top:647.799988pt;width:.480031pt;height:.42pt;mso-position-horizontal-relative:page;mso-position-vertical-relative:page;z-index:41440" type="#_x0000_t75" stroked="false">
            <v:imagedata r:id="rId182" o:title=""/>
          </v:shape>
        </w:pict>
      </w:r>
      <w:r>
        <w:rPr/>
        <w:pict>
          <v:shape style="position:absolute;margin-left:124.940002pt;margin-top:667.900024pt;width:.480015pt;height:.42pt;mso-position-horizontal-relative:page;mso-position-vertical-relative:page;z-index:41464" type="#_x0000_t75" stroked="false">
            <v:imagedata r:id="rId182" o:title=""/>
          </v:shape>
        </w:pict>
      </w:r>
      <w:r>
        <w:rPr/>
        <w:pict>
          <v:shape style="position:absolute;margin-left:193.279999pt;margin-top:667.900024pt;width:.480015pt;height:.42pt;mso-position-horizontal-relative:page;mso-position-vertical-relative:page;z-index:41488" type="#_x0000_t75" stroked="false">
            <v:imagedata r:id="rId182" o:title=""/>
          </v:shape>
        </w:pict>
      </w:r>
      <w:r>
        <w:rPr/>
        <w:pict>
          <v:shape style="position:absolute;margin-left:261.640015pt;margin-top:667.900024pt;width:.48pt;height:.42pt;mso-position-horizontal-relative:page;mso-position-vertical-relative:page;z-index:41512" type="#_x0000_t75" stroked="false">
            <v:imagedata r:id="rId182" o:title=""/>
          </v:shape>
        </w:pict>
      </w:r>
      <w:r>
        <w:rPr/>
        <w:pict>
          <v:shape style="position:absolute;margin-left:329.97998pt;margin-top:667.900024pt;width:.48pt;height:.42pt;mso-position-horizontal-relative:page;mso-position-vertical-relative:page;z-index:41536" type="#_x0000_t75" stroked="false">
            <v:imagedata r:id="rId182" o:title=""/>
          </v:shape>
        </w:pict>
      </w:r>
      <w:r>
        <w:rPr/>
        <w:pict>
          <v:shape style="position:absolute;margin-left:398.380005pt;margin-top:667.900024pt;width:.48pt;height:.42pt;mso-position-horizontal-relative:page;mso-position-vertical-relative:page;z-index:41560" type="#_x0000_t75" stroked="false">
            <v:imagedata r:id="rId182" o:title=""/>
          </v:shape>
        </w:pict>
      </w:r>
      <w:r>
        <w:rPr/>
        <w:pict>
          <v:shape style="position:absolute;margin-left:466.740021pt;margin-top:667.900024pt;width:.480031pt;height:.42pt;mso-position-horizontal-relative:page;mso-position-vertical-relative:page;z-index:41584" type="#_x0000_t75" stroked="false">
            <v:imagedata r:id="rId182" o:title=""/>
          </v:shape>
        </w:pict>
      </w:r>
      <w:r>
        <w:rPr/>
        <w:pict>
          <v:shape style="position:absolute;margin-left:124.940002pt;margin-top:688pt;width:.480015pt;height:.42pt;mso-position-horizontal-relative:page;mso-position-vertical-relative:page;z-index:41608" type="#_x0000_t75" stroked="false">
            <v:imagedata r:id="rId182" o:title=""/>
          </v:shape>
        </w:pict>
      </w:r>
      <w:r>
        <w:rPr/>
        <w:pict>
          <v:shape style="position:absolute;margin-left:193.279999pt;margin-top:688pt;width:.480015pt;height:.42pt;mso-position-horizontal-relative:page;mso-position-vertical-relative:page;z-index:41632" type="#_x0000_t75" stroked="false">
            <v:imagedata r:id="rId182" o:title=""/>
          </v:shape>
        </w:pict>
      </w:r>
      <w:r>
        <w:rPr/>
        <w:pict>
          <v:shape style="position:absolute;margin-left:261.640015pt;margin-top:688pt;width:.48pt;height:.42pt;mso-position-horizontal-relative:page;mso-position-vertical-relative:page;z-index:41656" type="#_x0000_t75" stroked="false">
            <v:imagedata r:id="rId182" o:title=""/>
          </v:shape>
        </w:pict>
      </w:r>
      <w:r>
        <w:rPr/>
        <w:pict>
          <v:shape style="position:absolute;margin-left:329.97998pt;margin-top:688pt;width:.48pt;height:.42pt;mso-position-horizontal-relative:page;mso-position-vertical-relative:page;z-index:41680" type="#_x0000_t75" stroked="false">
            <v:imagedata r:id="rId182" o:title=""/>
          </v:shape>
        </w:pict>
      </w:r>
      <w:r>
        <w:rPr/>
        <w:pict>
          <v:shape style="position:absolute;margin-left:398.380005pt;margin-top:688pt;width:.48pt;height:.42pt;mso-position-horizontal-relative:page;mso-position-vertical-relative:page;z-index:41704" type="#_x0000_t75" stroked="false">
            <v:imagedata r:id="rId182" o:title=""/>
          </v:shape>
        </w:pict>
      </w:r>
      <w:r>
        <w:rPr/>
        <w:pict>
          <v:shape style="position:absolute;margin-left:466.740021pt;margin-top:688pt;width:.480031pt;height:.42pt;mso-position-horizontal-relative:page;mso-position-vertical-relative:page;z-index:41728" type="#_x0000_t75" stroked="false">
            <v:imagedata r:id="rId182" o:title=""/>
          </v:shape>
        </w:pict>
      </w:r>
      <w:r>
        <w:rPr/>
        <w:pict>
          <v:shape style="position:absolute;margin-left:124.940002pt;margin-top:708.119995pt;width:.480015pt;height:.42pt;mso-position-horizontal-relative:page;mso-position-vertical-relative:page;z-index:41752" type="#_x0000_t75" stroked="false">
            <v:imagedata r:id="rId182" o:title=""/>
          </v:shape>
        </w:pict>
      </w:r>
      <w:r>
        <w:rPr/>
        <w:pict>
          <v:shape style="position:absolute;margin-left:193.279999pt;margin-top:708.119995pt;width:.480015pt;height:.42pt;mso-position-horizontal-relative:page;mso-position-vertical-relative:page;z-index:41776" type="#_x0000_t75" stroked="false">
            <v:imagedata r:id="rId182" o:title=""/>
          </v:shape>
        </w:pict>
      </w:r>
      <w:r>
        <w:rPr/>
        <w:pict>
          <v:shape style="position:absolute;margin-left:261.640015pt;margin-top:708.119995pt;width:.48pt;height:.42pt;mso-position-horizontal-relative:page;mso-position-vertical-relative:page;z-index:41800" type="#_x0000_t75" stroked="false">
            <v:imagedata r:id="rId182" o:title=""/>
          </v:shape>
        </w:pict>
      </w:r>
      <w:r>
        <w:rPr/>
        <w:pict>
          <v:shape style="position:absolute;margin-left:329.97998pt;margin-top:708.119995pt;width:.48pt;height:.42pt;mso-position-horizontal-relative:page;mso-position-vertical-relative:page;z-index:41824" type="#_x0000_t75" stroked="false">
            <v:imagedata r:id="rId182" o:title=""/>
          </v:shape>
        </w:pict>
      </w:r>
      <w:r>
        <w:rPr/>
        <w:pict>
          <v:shape style="position:absolute;margin-left:398.380005pt;margin-top:708.119995pt;width:.48pt;height:.42pt;mso-position-horizontal-relative:page;mso-position-vertical-relative:page;z-index:41848" type="#_x0000_t75" stroked="false">
            <v:imagedata r:id="rId182" o:title=""/>
          </v:shape>
        </w:pict>
      </w:r>
      <w:r>
        <w:rPr/>
        <w:pict>
          <v:shape style="position:absolute;margin-left:466.740021pt;margin-top:708.119995pt;width:.480031pt;height:.42pt;mso-position-horizontal-relative:page;mso-position-vertical-relative:page;z-index:41872" type="#_x0000_t75" stroked="false">
            <v:imagedata r:id="rId182" o:title=""/>
          </v:shape>
        </w:pict>
      </w:r>
      <w:r>
        <w:rPr/>
        <w:pict>
          <v:shape style="position:absolute;margin-left:124.940002pt;margin-top:728.219971pt;width:.479946pt;height:.42pt;mso-position-horizontal-relative:page;mso-position-vertical-relative:page;z-index:41896" type="#_x0000_t75" stroked="false">
            <v:imagedata r:id="rId182" o:title=""/>
          </v:shape>
        </w:pict>
      </w:r>
      <w:r>
        <w:rPr/>
        <w:pict>
          <v:shape style="position:absolute;margin-left:193.279999pt;margin-top:728.219971pt;width:.479946pt;height:.42pt;mso-position-horizontal-relative:page;mso-position-vertical-relative:page;z-index:41920" type="#_x0000_t75" stroked="false">
            <v:imagedata r:id="rId182" o:title=""/>
          </v:shape>
        </w:pict>
      </w:r>
      <w:r>
        <w:rPr/>
        <w:pict>
          <v:shape style="position:absolute;margin-left:261.640015pt;margin-top:728.219971pt;width:.47993pt;height:.42pt;mso-position-horizontal-relative:page;mso-position-vertical-relative:page;z-index:41944" type="#_x0000_t75" stroked="false">
            <v:imagedata r:id="rId182" o:title=""/>
          </v:shape>
        </w:pict>
      </w:r>
      <w:r>
        <w:rPr/>
        <w:pict>
          <v:shape style="position:absolute;margin-left:329.97998pt;margin-top:728.219971pt;width:.47993pt;height:.42pt;mso-position-horizontal-relative:page;mso-position-vertical-relative:page;z-index:41968" type="#_x0000_t75" stroked="false">
            <v:imagedata r:id="rId182" o:title=""/>
          </v:shape>
        </w:pict>
      </w:r>
      <w:r>
        <w:rPr/>
        <w:pict>
          <v:shape style="position:absolute;margin-left:398.380005pt;margin-top:728.219971pt;width:.47993pt;height:.42pt;mso-position-horizontal-relative:page;mso-position-vertical-relative:page;z-index:41992" type="#_x0000_t75" stroked="false">
            <v:imagedata r:id="rId182" o:title=""/>
          </v:shape>
        </w:pict>
      </w:r>
      <w:r>
        <w:rPr/>
        <w:pict>
          <v:shape style="position:absolute;margin-left:466.740021pt;margin-top:728.219971pt;width:.479961pt;height:.42pt;mso-position-horizontal-relative:page;mso-position-vertical-relative:page;z-index:42016" type="#_x0000_t75" stroked="false">
            <v:imagedata r:id="rId182" o:title=""/>
          </v:shape>
        </w:pict>
      </w:r>
      <w:r>
        <w:rPr/>
        <w:pict>
          <v:shape style="position:absolute;margin-left:124.940002pt;margin-top:748.320007pt;width:.480015pt;height:.42pt;mso-position-horizontal-relative:page;mso-position-vertical-relative:page;z-index:42040" type="#_x0000_t75" stroked="false">
            <v:imagedata r:id="rId182" o:title=""/>
          </v:shape>
        </w:pict>
      </w:r>
      <w:r>
        <w:rPr/>
        <w:pict>
          <v:shape style="position:absolute;margin-left:193.279999pt;margin-top:748.320007pt;width:.480015pt;height:.42pt;mso-position-horizontal-relative:page;mso-position-vertical-relative:page;z-index:42064" type="#_x0000_t75" stroked="false">
            <v:imagedata r:id="rId182" o:title=""/>
          </v:shape>
        </w:pict>
      </w:r>
      <w:r>
        <w:rPr/>
        <w:pict>
          <v:shape style="position:absolute;margin-left:261.640015pt;margin-top:748.320007pt;width:.48pt;height:.42pt;mso-position-horizontal-relative:page;mso-position-vertical-relative:page;z-index:42088" type="#_x0000_t75" stroked="false">
            <v:imagedata r:id="rId182" o:title=""/>
          </v:shape>
        </w:pict>
      </w:r>
      <w:r>
        <w:rPr/>
        <w:pict>
          <v:shape style="position:absolute;margin-left:329.97998pt;margin-top:748.320007pt;width:.48pt;height:.42pt;mso-position-horizontal-relative:page;mso-position-vertical-relative:page;z-index:42112" type="#_x0000_t75" stroked="false">
            <v:imagedata r:id="rId182" o:title=""/>
          </v:shape>
        </w:pict>
      </w:r>
      <w:r>
        <w:rPr/>
        <w:pict>
          <v:shape style="position:absolute;margin-left:398.380005pt;margin-top:748.320007pt;width:.48pt;height:.42pt;mso-position-horizontal-relative:page;mso-position-vertical-relative:page;z-index:42136" type="#_x0000_t75" stroked="false">
            <v:imagedata r:id="rId182" o:title=""/>
          </v:shape>
        </w:pict>
      </w:r>
      <w:r>
        <w:rPr/>
        <w:pict>
          <v:shape style="position:absolute;margin-left:466.740021pt;margin-top:748.320007pt;width:.480031pt;height:.42pt;mso-position-horizontal-relative:page;mso-position-vertical-relative:page;z-index:42160" type="#_x0000_t75" stroked="false">
            <v:imagedata r:id="rId182" o:title=""/>
          </v:shape>
        </w:pict>
      </w:r>
      <w:r>
        <w:rPr/>
        <w:pict>
          <v:shape style="position:absolute;margin-left:124.940002pt;margin-top:768.419922pt;width:.479946pt;height:.42pt;mso-position-horizontal-relative:page;mso-position-vertical-relative:page;z-index:42184" type="#_x0000_t75" stroked="false">
            <v:imagedata r:id="rId182" o:title=""/>
          </v:shape>
        </w:pict>
      </w:r>
      <w:r>
        <w:rPr/>
        <w:pict>
          <v:shape style="position:absolute;margin-left:193.279999pt;margin-top:768.419922pt;width:.479946pt;height:.42pt;mso-position-horizontal-relative:page;mso-position-vertical-relative:page;z-index:42208" type="#_x0000_t75" stroked="false">
            <v:imagedata r:id="rId182" o:title=""/>
          </v:shape>
        </w:pict>
      </w:r>
      <w:r>
        <w:rPr/>
        <w:pict>
          <v:shape style="position:absolute;margin-left:261.640015pt;margin-top:768.419922pt;width:.47993pt;height:.42pt;mso-position-horizontal-relative:page;mso-position-vertical-relative:page;z-index:42232" type="#_x0000_t75" stroked="false">
            <v:imagedata r:id="rId182" o:title=""/>
          </v:shape>
        </w:pict>
      </w:r>
      <w:r>
        <w:rPr/>
        <w:pict>
          <v:shape style="position:absolute;margin-left:329.97998pt;margin-top:768.419922pt;width:.47993pt;height:.42pt;mso-position-horizontal-relative:page;mso-position-vertical-relative:page;z-index:42256" type="#_x0000_t75" stroked="false">
            <v:imagedata r:id="rId182" o:title=""/>
          </v:shape>
        </w:pict>
      </w:r>
      <w:r>
        <w:rPr/>
        <w:pict>
          <v:shape style="position:absolute;margin-left:398.380005pt;margin-top:768.419922pt;width:.47993pt;height:.42pt;mso-position-horizontal-relative:page;mso-position-vertical-relative:page;z-index:42280" type="#_x0000_t75" stroked="false">
            <v:imagedata r:id="rId182" o:title=""/>
          </v:shape>
        </w:pict>
      </w:r>
      <w:r>
        <w:rPr/>
        <w:pict>
          <v:shape style="position:absolute;margin-left:466.740021pt;margin-top:768.419922pt;width:.479961pt;height:.42pt;mso-position-horizontal-relative:page;mso-position-vertical-relative:page;z-index:42304" type="#_x0000_t75" stroked="false">
            <v:imagedata r:id="rId182" o:title=""/>
          </v:shape>
        </w:pict>
      </w: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8" w:right="47"/>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47" w:right="53"/>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55.28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41.81</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傅多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姚弄潮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12.01</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39.83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38.12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37.69</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61.72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董志刚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副总裁、董事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24.6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黄伟兵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26.75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熊金梅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23.98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419.51</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979" w:top="1100" w:bottom="1160" w:left="0" w:right="0"/>
        </w:sectPr>
      </w:pPr>
    </w:p>
    <w:p>
      <w:pPr>
        <w:pStyle w:val="BodyText"/>
        <w:spacing w:line="240" w:lineRule="auto"/>
        <w:ind w:left="1614" w:right="0"/>
        <w:jc w:val="left"/>
      </w:pPr>
      <w:r>
        <w:rPr/>
        <w:pict>
          <v:shape style="position:absolute;margin-left:124.940002pt;margin-top:-65.7444pt;width:.479971pt;height:.66pt;mso-position-horizontal-relative:page;mso-position-vertical-relative:paragraph;z-index:42760" type="#_x0000_t75" stroked="false">
            <v:imagedata r:id="rId182" o:title=""/>
          </v:shape>
        </w:pict>
      </w:r>
      <w:r>
        <w:rPr/>
        <w:pict>
          <v:shape style="position:absolute;margin-left:193.279999pt;margin-top:-65.7444pt;width:.479971pt;height:.66pt;mso-position-horizontal-relative:page;mso-position-vertical-relative:paragraph;z-index:42784" type="#_x0000_t75" stroked="false">
            <v:imagedata r:id="rId182" o:title=""/>
          </v:shape>
        </w:pict>
      </w:r>
      <w:r>
        <w:rPr/>
        <w:pict>
          <v:shape style="position:absolute;margin-left:261.640015pt;margin-top:-65.7444pt;width:.479956pt;height:.66pt;mso-position-horizontal-relative:page;mso-position-vertical-relative:paragraph;z-index:42808" type="#_x0000_t75" stroked="false">
            <v:imagedata r:id="rId182" o:title=""/>
          </v:shape>
        </w:pict>
      </w:r>
      <w:r>
        <w:rPr/>
        <w:pict>
          <v:shape style="position:absolute;margin-left:329.97998pt;margin-top:-65.7444pt;width:.479956pt;height:.66pt;mso-position-horizontal-relative:page;mso-position-vertical-relative:paragraph;z-index:42832" type="#_x0000_t75" stroked="false">
            <v:imagedata r:id="rId182" o:title=""/>
          </v:shape>
        </w:pict>
      </w:r>
      <w:r>
        <w:rPr/>
        <w:pict>
          <v:shape style="position:absolute;margin-left:398.380005pt;margin-top:-65.7444pt;width:.479956pt;height:.66pt;mso-position-horizontal-relative:page;mso-position-vertical-relative:paragraph;z-index:42856" type="#_x0000_t75" stroked="false">
            <v:imagedata r:id="rId182" o:title=""/>
          </v:shape>
        </w:pict>
      </w:r>
      <w:r>
        <w:rPr/>
        <w:pict>
          <v:shape style="position:absolute;margin-left:466.740021pt;margin-top:-65.7444pt;width:.479986pt;height:.66pt;mso-position-horizontal-relative:page;mso-position-vertical-relative:paragraph;z-index:42880" type="#_x0000_t75" stroked="false">
            <v:imagedata r:id="rId182" o:title=""/>
          </v:shape>
        </w:pict>
      </w:r>
      <w:r>
        <w:rPr/>
        <w:pict>
          <v:shape style="position:absolute;margin-left:124.940002pt;margin-top:-45.404362pt;width:.480015pt;height:.42pt;mso-position-horizontal-relative:page;mso-position-vertical-relative:paragraph;z-index:42904" type="#_x0000_t75" stroked="false">
            <v:imagedata r:id="rId182" o:title=""/>
          </v:shape>
        </w:pict>
      </w:r>
      <w:r>
        <w:rPr/>
        <w:pict>
          <v:shape style="position:absolute;margin-left:193.279999pt;margin-top:-45.404362pt;width:.480015pt;height:.42pt;mso-position-horizontal-relative:page;mso-position-vertical-relative:paragraph;z-index:42928" type="#_x0000_t75" stroked="false">
            <v:imagedata r:id="rId182" o:title=""/>
          </v:shape>
        </w:pict>
      </w:r>
      <w:r>
        <w:rPr/>
        <w:pict>
          <v:shape style="position:absolute;margin-left:261.640015pt;margin-top:-45.404362pt;width:.48pt;height:.42pt;mso-position-horizontal-relative:page;mso-position-vertical-relative:paragraph;z-index:42952" type="#_x0000_t75" stroked="false">
            <v:imagedata r:id="rId182" o:title=""/>
          </v:shape>
        </w:pict>
      </w:r>
      <w:r>
        <w:rPr/>
        <w:pict>
          <v:shape style="position:absolute;margin-left:329.97998pt;margin-top:-45.404362pt;width:.48pt;height:.42pt;mso-position-horizontal-relative:page;mso-position-vertical-relative:paragraph;z-index:42976" type="#_x0000_t75" stroked="false">
            <v:imagedata r:id="rId182" o:title=""/>
          </v:shape>
        </w:pict>
      </w:r>
      <w:r>
        <w:rPr/>
        <w:pict>
          <v:shape style="position:absolute;margin-left:398.380005pt;margin-top:-45.404362pt;width:.48pt;height:.42pt;mso-position-horizontal-relative:page;mso-position-vertical-relative:paragraph;z-index:43000" type="#_x0000_t75" stroked="false">
            <v:imagedata r:id="rId182" o:title=""/>
          </v:shape>
        </w:pict>
      </w:r>
      <w:r>
        <w:rPr/>
        <w:pict>
          <v:shape style="position:absolute;margin-left:466.740021pt;margin-top:-45.404362pt;width:.480031pt;height:.42pt;mso-position-horizontal-relative:page;mso-position-vertical-relative:paragraph;z-index:43024" type="#_x0000_t75" stroked="false">
            <v:imagedata r:id="rId182" o:title=""/>
          </v:shape>
        </w:pict>
      </w:r>
      <w:r>
        <w:rPr/>
        <w:pict>
          <v:shape style="position:absolute;margin-left:124.940002pt;margin-top:-25.304417pt;width:.479946pt;height:.42pt;mso-position-horizontal-relative:page;mso-position-vertical-relative:paragraph;z-index:43048" type="#_x0000_t75" stroked="false">
            <v:imagedata r:id="rId182" o:title=""/>
          </v:shape>
        </w:pict>
      </w:r>
      <w:r>
        <w:rPr/>
        <w:pict>
          <v:shape style="position:absolute;margin-left:193.279999pt;margin-top:-25.304417pt;width:.479946pt;height:.42pt;mso-position-horizontal-relative:page;mso-position-vertical-relative:paragraph;z-index:43072" type="#_x0000_t75" stroked="false">
            <v:imagedata r:id="rId182" o:title=""/>
          </v:shape>
        </w:pict>
      </w:r>
      <w:r>
        <w:rPr/>
        <w:pict>
          <v:shape style="position:absolute;margin-left:261.640015pt;margin-top:-25.304417pt;width:.47993pt;height:.42pt;mso-position-horizontal-relative:page;mso-position-vertical-relative:paragraph;z-index:43096" type="#_x0000_t75" stroked="false">
            <v:imagedata r:id="rId182" o:title=""/>
          </v:shape>
        </w:pict>
      </w:r>
      <w:r>
        <w:rPr/>
        <w:pict>
          <v:shape style="position:absolute;margin-left:329.97998pt;margin-top:-25.304417pt;width:.47993pt;height:.42pt;mso-position-horizontal-relative:page;mso-position-vertical-relative:paragraph;z-index:43120" type="#_x0000_t75" stroked="false">
            <v:imagedata r:id="rId182" o:title=""/>
          </v:shape>
        </w:pict>
      </w:r>
      <w:r>
        <w:rPr/>
        <w:pict>
          <v:shape style="position:absolute;margin-left:398.380005pt;margin-top:-25.304417pt;width:.47993pt;height:.42pt;mso-position-horizontal-relative:page;mso-position-vertical-relative:paragraph;z-index:43144" type="#_x0000_t75" stroked="false">
            <v:imagedata r:id="rId182" o:title=""/>
          </v:shape>
        </w:pict>
      </w:r>
      <w:r>
        <w:rPr/>
        <w:pict>
          <v:shape style="position:absolute;margin-left:466.740021pt;margin-top:-25.304417pt;width:.479961pt;height:.42pt;mso-position-horizontal-relative:page;mso-position-vertical-relative:paragraph;z-index:43168" type="#_x0000_t75" stroked="false">
            <v:imagedata r:id="rId182" o:title=""/>
          </v:shape>
        </w:pict>
      </w:r>
      <w:r>
        <w:rPr/>
        <w:pict>
          <v:shape style="position:absolute;margin-left:124.940002pt;margin-top:-5.204425pt;width:.479946pt;height:.42pt;mso-position-horizontal-relative:page;mso-position-vertical-relative:paragraph;z-index:43192" type="#_x0000_t75" stroked="false">
            <v:imagedata r:id="rId182" o:title=""/>
          </v:shape>
        </w:pict>
      </w:r>
      <w:r>
        <w:rPr/>
        <w:pict>
          <v:shape style="position:absolute;margin-left:193.279999pt;margin-top:-5.204425pt;width:.479946pt;height:.42pt;mso-position-horizontal-relative:page;mso-position-vertical-relative:paragraph;z-index:43216" type="#_x0000_t75" stroked="false">
            <v:imagedata r:id="rId182" o:title=""/>
          </v:shape>
        </w:pict>
      </w:r>
      <w:r>
        <w:rPr/>
        <w:pict>
          <v:shape style="position:absolute;margin-left:261.640015pt;margin-top:-5.204425pt;width:.47993pt;height:.42pt;mso-position-horizontal-relative:page;mso-position-vertical-relative:paragraph;z-index:43240" type="#_x0000_t75" stroked="false">
            <v:imagedata r:id="rId182" o:title=""/>
          </v:shape>
        </w:pict>
      </w:r>
      <w:r>
        <w:rPr/>
        <w:pict>
          <v:shape style="position:absolute;margin-left:329.97998pt;margin-top:-5.204425pt;width:.47993pt;height:.42pt;mso-position-horizontal-relative:page;mso-position-vertical-relative:paragraph;z-index:43264" type="#_x0000_t75" stroked="false">
            <v:imagedata r:id="rId182" o:title=""/>
          </v:shape>
        </w:pict>
      </w:r>
      <w:r>
        <w:rPr/>
        <w:pict>
          <v:shape style="position:absolute;margin-left:398.380005pt;margin-top:-5.204425pt;width:.47993pt;height:.42pt;mso-position-horizontal-relative:page;mso-position-vertical-relative:paragraph;z-index:43288" type="#_x0000_t75" stroked="false">
            <v:imagedata r:id="rId182" o:title=""/>
          </v:shape>
        </w:pict>
      </w:r>
      <w:r>
        <w:rPr/>
        <w:pict>
          <v:shape style="position:absolute;margin-left:466.740021pt;margin-top:-5.204425pt;width:.479961pt;height:.42pt;mso-position-horizontal-relative:page;mso-position-vertical-relative:paragraph;z-index:43312" type="#_x0000_t75" stroked="false">
            <v:imagedata r:id="rId182" o:title=""/>
          </v:shape>
        </w:pict>
      </w:r>
      <w:r>
        <w:rPr/>
        <w:t>公司董事、高级管理人员报告期内被授予的股权激励情况</w:t>
      </w:r>
    </w:p>
    <w:p>
      <w:pPr>
        <w:pStyle w:val="BodyText"/>
        <w:spacing w:line="240" w:lineRule="auto" w:before="167"/>
        <w:ind w:left="16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0"/>
        <w:ind w:left="1916" w:right="0" w:firstLine="0"/>
        <w:jc w:val="left"/>
        <w:rPr>
          <w:rFonts w:ascii="宋体" w:hAnsi="宋体" w:cs="宋体" w:eastAsia="宋体" w:hint="default"/>
          <w:sz w:val="21"/>
          <w:szCs w:val="21"/>
        </w:rPr>
      </w:pPr>
      <w:r>
        <w:rPr/>
        <w:pict>
          <v:shape style="position:absolute;margin-left:98.960007pt;margin-top:100.343658pt;width:.47998pt;height:.42pt;mso-position-horizontal-relative:page;mso-position-vertical-relative:paragraph;z-index:43336" type="#_x0000_t75" stroked="false">
            <v:imagedata r:id="rId183" o:title=""/>
          </v:shape>
        </w:pict>
      </w:r>
      <w:r>
        <w:rPr/>
        <w:pict>
          <v:shape style="position:absolute;margin-left:134.539993pt;margin-top:100.343658pt;width:.479996pt;height:.42pt;mso-position-horizontal-relative:page;mso-position-vertical-relative:paragraph;z-index:43360" type="#_x0000_t75" stroked="false">
            <v:imagedata r:id="rId183" o:title=""/>
          </v:shape>
        </w:pict>
      </w:r>
      <w:r>
        <w:rPr/>
        <w:pict>
          <v:shape style="position:absolute;margin-left:187.160004pt;margin-top:100.343658pt;width:.47998pt;height:.42pt;mso-position-horizontal-relative:page;mso-position-vertical-relative:paragraph;z-index:43384" type="#_x0000_t75" stroked="false">
            <v:imagedata r:id="rId183" o:title=""/>
          </v:shape>
        </w:pict>
      </w:r>
      <w:r>
        <w:rPr/>
        <w:pict>
          <v:shape style="position:absolute;margin-left:219.619995pt;margin-top:100.343658pt;width:.479996pt;height:.42pt;mso-position-horizontal-relative:page;mso-position-vertical-relative:paragraph;z-index:43408" type="#_x0000_t75" stroked="false">
            <v:imagedata r:id="rId183" o:title=""/>
          </v:shape>
        </w:pict>
      </w:r>
      <w:r>
        <w:rPr/>
        <w:pict>
          <v:shape style="position:absolute;margin-left:275.320007pt;margin-top:100.343658pt;width:.479965pt;height:.42pt;mso-position-horizontal-relative:page;mso-position-vertical-relative:paragraph;z-index:43432" type="#_x0000_t75" stroked="false">
            <v:imagedata r:id="rId183" o:title=""/>
          </v:shape>
        </w:pict>
      </w:r>
      <w:r>
        <w:rPr/>
        <w:pict>
          <v:shape style="position:absolute;margin-left:319.420013pt;margin-top:100.343658pt;width:.479965pt;height:.42pt;mso-position-horizontal-relative:page;mso-position-vertical-relative:paragraph;z-index:43456" type="#_x0000_t75" stroked="false">
            <v:imagedata r:id="rId183" o:title=""/>
          </v:shape>
        </w:pict>
      </w:r>
      <w:r>
        <w:rPr/>
        <w:pict>
          <v:shape style="position:absolute;margin-left:363.52002pt;margin-top:100.343658pt;width:.479996pt;height:.42pt;mso-position-horizontal-relative:page;mso-position-vertical-relative:paragraph;z-index:43480" type="#_x0000_t75" stroked="false">
            <v:imagedata r:id="rId183" o:title=""/>
          </v:shape>
        </w:pict>
      </w:r>
      <w:r>
        <w:rPr/>
        <w:pict>
          <v:shape style="position:absolute;margin-left:407.640015pt;margin-top:100.343658pt;width:.479965pt;height:.42pt;mso-position-horizontal-relative:page;mso-position-vertical-relative:paragraph;z-index:43504" type="#_x0000_t75" stroked="false">
            <v:imagedata r:id="rId183" o:title=""/>
          </v:shape>
        </w:pict>
      </w:r>
      <w:r>
        <w:rPr/>
        <w:pict>
          <v:shape style="position:absolute;margin-left:451.740021pt;margin-top:100.343658pt;width:.479996pt;height:.42pt;mso-position-horizontal-relative:page;mso-position-vertical-relative:paragraph;z-index:43528" type="#_x0000_t75" stroked="false">
            <v:imagedata r:id="rId183" o:title=""/>
          </v:shape>
        </w:pict>
      </w:r>
      <w:r>
        <w:rPr/>
        <w:pict>
          <v:shape style="position:absolute;margin-left:495.839996pt;margin-top:100.343658pt;width:.479996pt;height:.42pt;mso-position-horizontal-relative:page;mso-position-vertical-relative:paragraph;z-index:43552" type="#_x0000_t75" stroked="false">
            <v:imagedata r:id="rId183" o:title=""/>
          </v:shape>
        </w:pict>
      </w: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7978" w:space="40"/>
            <w:col w:w="3892"/>
          </w:cols>
        </w:sectPr>
      </w:pPr>
    </w:p>
    <w:p>
      <w:pPr>
        <w:spacing w:line="240" w:lineRule="auto" w:before="12"/>
        <w:rPr>
          <w:rFonts w:ascii="宋体" w:hAnsi="宋体" w:cs="宋体" w:eastAsia="宋体" w:hint="default"/>
          <w:sz w:val="6"/>
          <w:szCs w:val="6"/>
        </w:rPr>
      </w:pPr>
      <w:r>
        <w:rPr/>
        <w:pict>
          <v:shape style="position:absolute;margin-left:124.940002pt;margin-top:91.679993pt;width:.480015pt;height:.42pt;mso-position-horizontal-relative:page;mso-position-vertical-relative:page;z-index:42328" type="#_x0000_t75" stroked="false">
            <v:imagedata r:id="rId184" o:title=""/>
          </v:shape>
        </w:pict>
      </w:r>
      <w:r>
        <w:rPr/>
        <w:pict>
          <v:shape style="position:absolute;margin-left:193.279999pt;margin-top:91.679993pt;width:.480015pt;height:.42pt;mso-position-horizontal-relative:page;mso-position-vertical-relative:page;z-index:42352" type="#_x0000_t75" stroked="false">
            <v:imagedata r:id="rId184" o:title=""/>
          </v:shape>
        </w:pict>
      </w:r>
      <w:r>
        <w:rPr/>
        <w:pict>
          <v:shape style="position:absolute;margin-left:261.640015pt;margin-top:91.679993pt;width:.48pt;height:.42pt;mso-position-horizontal-relative:page;mso-position-vertical-relative:page;z-index:42376" type="#_x0000_t75" stroked="false">
            <v:imagedata r:id="rId184" o:title=""/>
          </v:shape>
        </w:pict>
      </w:r>
      <w:r>
        <w:rPr/>
        <w:pict>
          <v:shape style="position:absolute;margin-left:329.97998pt;margin-top:91.679993pt;width:.48pt;height:.42pt;mso-position-horizontal-relative:page;mso-position-vertical-relative:page;z-index:42400" type="#_x0000_t75" stroked="false">
            <v:imagedata r:id="rId184" o:title=""/>
          </v:shape>
        </w:pict>
      </w:r>
      <w:r>
        <w:rPr/>
        <w:pict>
          <v:shape style="position:absolute;margin-left:398.380005pt;margin-top:91.679993pt;width:.48pt;height:.42pt;mso-position-horizontal-relative:page;mso-position-vertical-relative:page;z-index:42424" type="#_x0000_t75" stroked="false">
            <v:imagedata r:id="rId184" o:title=""/>
          </v:shape>
        </w:pict>
      </w:r>
      <w:r>
        <w:rPr/>
        <w:pict>
          <v:shape style="position:absolute;margin-left:466.740021pt;margin-top:91.679993pt;width:.480031pt;height:.42pt;mso-position-horizontal-relative:page;mso-position-vertical-relative:page;z-index:42448" type="#_x0000_t75" stroked="false">
            <v:imagedata r:id="rId184" o:title=""/>
          </v:shape>
        </w:pict>
      </w:r>
      <w:r>
        <w:rPr/>
        <w:pict>
          <v:shape style="position:absolute;margin-left:124.940002pt;margin-top:111.779938pt;width:.479946pt;height:.42pt;mso-position-horizontal-relative:page;mso-position-vertical-relative:page;z-index:42472" type="#_x0000_t75" stroked="false">
            <v:imagedata r:id="rId184" o:title=""/>
          </v:shape>
        </w:pict>
      </w:r>
      <w:r>
        <w:rPr/>
        <w:pict>
          <v:shape style="position:absolute;margin-left:193.279999pt;margin-top:111.779938pt;width:.479946pt;height:.42pt;mso-position-horizontal-relative:page;mso-position-vertical-relative:page;z-index:42496" type="#_x0000_t75" stroked="false">
            <v:imagedata r:id="rId184" o:title=""/>
          </v:shape>
        </w:pict>
      </w:r>
      <w:r>
        <w:rPr/>
        <w:pict>
          <v:shape style="position:absolute;margin-left:261.640015pt;margin-top:111.779938pt;width:.47993pt;height:.42pt;mso-position-horizontal-relative:page;mso-position-vertical-relative:page;z-index:42520" type="#_x0000_t75" stroked="false">
            <v:imagedata r:id="rId184" o:title=""/>
          </v:shape>
        </w:pict>
      </w:r>
      <w:r>
        <w:rPr/>
        <w:pict>
          <v:shape style="position:absolute;margin-left:329.97998pt;margin-top:111.779938pt;width:.47993pt;height:.42pt;mso-position-horizontal-relative:page;mso-position-vertical-relative:page;z-index:42544" type="#_x0000_t75" stroked="false">
            <v:imagedata r:id="rId184" o:title=""/>
          </v:shape>
        </w:pict>
      </w:r>
      <w:r>
        <w:rPr/>
        <w:pict>
          <v:shape style="position:absolute;margin-left:398.380005pt;margin-top:111.779938pt;width:.47993pt;height:.42pt;mso-position-horizontal-relative:page;mso-position-vertical-relative:page;z-index:42568" type="#_x0000_t75" stroked="false">
            <v:imagedata r:id="rId184" o:title=""/>
          </v:shape>
        </w:pict>
      </w:r>
      <w:r>
        <w:rPr/>
        <w:pict>
          <v:shape style="position:absolute;margin-left:466.740021pt;margin-top:111.779938pt;width:.479961pt;height:.42pt;mso-position-horizontal-relative:page;mso-position-vertical-relative:page;z-index:42592" type="#_x0000_t75" stroked="false">
            <v:imagedata r:id="rId184" o:title=""/>
          </v:shape>
        </w:pict>
      </w:r>
      <w:r>
        <w:rPr/>
        <w:pict>
          <v:shape style="position:absolute;margin-left:124.940002pt;margin-top:131.880005pt;width:.480015pt;height:.42pt;mso-position-horizontal-relative:page;mso-position-vertical-relative:page;z-index:42616" type="#_x0000_t75" stroked="false">
            <v:imagedata r:id="rId184" o:title=""/>
          </v:shape>
        </w:pict>
      </w:r>
      <w:r>
        <w:rPr/>
        <w:pict>
          <v:shape style="position:absolute;margin-left:193.279999pt;margin-top:131.880005pt;width:.480015pt;height:.42pt;mso-position-horizontal-relative:page;mso-position-vertical-relative:page;z-index:42640" type="#_x0000_t75" stroked="false">
            <v:imagedata r:id="rId184" o:title=""/>
          </v:shape>
        </w:pict>
      </w:r>
      <w:r>
        <w:rPr/>
        <w:pict>
          <v:shape style="position:absolute;margin-left:261.640015pt;margin-top:131.880005pt;width:.48pt;height:.42pt;mso-position-horizontal-relative:page;mso-position-vertical-relative:page;z-index:42664" type="#_x0000_t75" stroked="false">
            <v:imagedata r:id="rId184" o:title=""/>
          </v:shape>
        </w:pict>
      </w:r>
      <w:r>
        <w:rPr/>
        <w:pict>
          <v:shape style="position:absolute;margin-left:329.97998pt;margin-top:131.880005pt;width:.48pt;height:.42pt;mso-position-horizontal-relative:page;mso-position-vertical-relative:page;z-index:42688" type="#_x0000_t75" stroked="false">
            <v:imagedata r:id="rId184" o:title=""/>
          </v:shape>
        </w:pict>
      </w:r>
      <w:r>
        <w:rPr/>
        <w:pict>
          <v:shape style="position:absolute;margin-left:398.380005pt;margin-top:131.880005pt;width:.48pt;height:.42pt;mso-position-horizontal-relative:page;mso-position-vertical-relative:page;z-index:42712" type="#_x0000_t75" stroked="false">
            <v:imagedata r:id="rId184" o:title=""/>
          </v:shape>
        </w:pict>
      </w:r>
      <w:r>
        <w:rPr/>
        <w:pict>
          <v:shape style="position:absolute;margin-left:466.740021pt;margin-top:131.880005pt;width:.480031pt;height:.42pt;mso-position-horizontal-relative:page;mso-position-vertical-relative:page;z-index:42736" type="#_x0000_t75" stroked="false">
            <v:imagedata r:id="rId184" o:title=""/>
          </v:shape>
        </w:pict>
      </w:r>
      <w:r>
        <w:rPr/>
        <w:pict>
          <v:shape style="position:absolute;margin-left:98.960007pt;margin-top:445.660004pt;width:.480015pt;height:.18pt;mso-position-horizontal-relative:page;mso-position-vertical-relative:page;z-index:43576" type="#_x0000_t75" stroked="false">
            <v:imagedata r:id="rId185" o:title=""/>
          </v:shape>
        </w:pict>
      </w:r>
      <w:r>
        <w:rPr/>
        <w:pict>
          <v:shape style="position:absolute;margin-left:134.539993pt;margin-top:445.660004pt;width:.48003pt;height:.18pt;mso-position-horizontal-relative:page;mso-position-vertical-relative:page;z-index:43600" type="#_x0000_t75" stroked="false">
            <v:imagedata r:id="rId185" o:title=""/>
          </v:shape>
        </w:pict>
      </w:r>
      <w:r>
        <w:rPr/>
        <w:pict>
          <v:shape style="position:absolute;margin-left:187.160004pt;margin-top:445.660004pt;width:.480015pt;height:.18pt;mso-position-horizontal-relative:page;mso-position-vertical-relative:page;z-index:43624" type="#_x0000_t75" stroked="false">
            <v:imagedata r:id="rId185" o:title=""/>
          </v:shape>
        </w:pict>
      </w:r>
      <w:r>
        <w:rPr/>
        <w:pict>
          <v:shape style="position:absolute;margin-left:219.619995pt;margin-top:445.660004pt;width:.48003pt;height:.18pt;mso-position-horizontal-relative:page;mso-position-vertical-relative:page;z-index:43648" type="#_x0000_t75" stroked="false">
            <v:imagedata r:id="rId185" o:title=""/>
          </v:shape>
        </w:pict>
      </w:r>
      <w:r>
        <w:rPr/>
        <w:pict>
          <v:shape style="position:absolute;margin-left:275.320007pt;margin-top:445.660004pt;width:.48pt;height:.18pt;mso-position-horizontal-relative:page;mso-position-vertical-relative:page;z-index:43672" type="#_x0000_t75" stroked="false">
            <v:imagedata r:id="rId185" o:title=""/>
          </v:shape>
        </w:pict>
      </w:r>
      <w:r>
        <w:rPr/>
        <w:pict>
          <v:shape style="position:absolute;margin-left:319.420013pt;margin-top:445.660004pt;width:.48pt;height:.18pt;mso-position-horizontal-relative:page;mso-position-vertical-relative:page;z-index:43696" type="#_x0000_t75" stroked="false">
            <v:imagedata r:id="rId185" o:title=""/>
          </v:shape>
        </w:pict>
      </w:r>
      <w:r>
        <w:rPr/>
        <w:pict>
          <v:shape style="position:absolute;margin-left:363.52002pt;margin-top:445.660004pt;width:.48003pt;height:.18pt;mso-position-horizontal-relative:page;mso-position-vertical-relative:page;z-index:43720" type="#_x0000_t75" stroked="false">
            <v:imagedata r:id="rId185" o:title=""/>
          </v:shape>
        </w:pict>
      </w:r>
      <w:r>
        <w:rPr/>
        <w:pict>
          <v:shape style="position:absolute;margin-left:407.640015pt;margin-top:445.660004pt;width:.48pt;height:.18pt;mso-position-horizontal-relative:page;mso-position-vertical-relative:page;z-index:43744" type="#_x0000_t75" stroked="false">
            <v:imagedata r:id="rId185" o:title=""/>
          </v:shape>
        </w:pict>
      </w:r>
      <w:r>
        <w:rPr/>
        <w:pict>
          <v:shape style="position:absolute;margin-left:451.740021pt;margin-top:445.660004pt;width:.48003pt;height:.18pt;mso-position-horizontal-relative:page;mso-position-vertical-relative:page;z-index:43768" type="#_x0000_t75" stroked="false">
            <v:imagedata r:id="rId185" o:title=""/>
          </v:shape>
        </w:pict>
      </w:r>
      <w:r>
        <w:rPr/>
        <w:pict>
          <v:shape style="position:absolute;margin-left:495.839996pt;margin-top:445.660004pt;width:.48003pt;height:.18pt;mso-position-horizontal-relative:page;mso-position-vertical-relative:page;z-index:43792" type="#_x0000_t75" stroked="false">
            <v:imagedata r:id="rId185" o:title=""/>
          </v:shape>
        </w:pict>
      </w:r>
    </w:p>
    <w:tbl>
      <w:tblPr>
        <w:tblW w:w="0" w:type="auto"/>
        <w:jc w:val="left"/>
        <w:tblInd w:w="1101" w:type="dxa"/>
        <w:tblLayout w:type="fixed"/>
        <w:tblCellMar>
          <w:top w:w="0" w:type="dxa"/>
          <w:left w:w="0" w:type="dxa"/>
          <w:bottom w:w="0" w:type="dxa"/>
          <w:right w:w="0" w:type="dxa"/>
        </w:tblCellMar>
        <w:tblLook w:val="01E0"/>
      </w:tblPr>
      <w:tblGrid>
        <w:gridCol w:w="878"/>
        <w:gridCol w:w="712"/>
        <w:gridCol w:w="1052"/>
        <w:gridCol w:w="649"/>
        <w:gridCol w:w="1114"/>
        <w:gridCol w:w="882"/>
        <w:gridCol w:w="882"/>
        <w:gridCol w:w="882"/>
        <w:gridCol w:w="882"/>
        <w:gridCol w:w="882"/>
        <w:gridCol w:w="880"/>
      </w:tblGrid>
      <w:tr>
        <w:trPr>
          <w:trHeight w:val="1650" w:hRule="exact"/>
        </w:trPr>
        <w:tc>
          <w:tcPr>
            <w:tcW w:w="8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0" w:right="100"/>
              <w:jc w:val="center"/>
              <w:rPr>
                <w:rFonts w:ascii="宋体" w:hAnsi="宋体" w:cs="宋体" w:eastAsia="宋体" w:hint="default"/>
                <w:sz w:val="21"/>
                <w:szCs w:val="21"/>
              </w:rPr>
            </w:pPr>
            <w:r>
              <w:rPr>
                <w:rFonts w:ascii="宋体" w:hAnsi="宋体" w:cs="宋体" w:eastAsia="宋体" w:hint="default"/>
                <w:sz w:val="21"/>
                <w:szCs w:val="21"/>
              </w:rPr>
              <w:t>报告期内 可行权股 数</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0" w:right="107"/>
              <w:jc w:val="both"/>
              <w:rPr>
                <w:rFonts w:ascii="宋体" w:hAnsi="宋体" w:cs="宋体" w:eastAsia="宋体" w:hint="default"/>
                <w:sz w:val="21"/>
                <w:szCs w:val="21"/>
              </w:rPr>
            </w:pPr>
            <w:r>
              <w:rPr>
                <w:rFonts w:ascii="宋体" w:hAnsi="宋体" w:cs="宋体" w:eastAsia="宋体" w:hint="default"/>
                <w:sz w:val="21"/>
                <w:szCs w:val="21"/>
              </w:rPr>
              <w:t>报告 期内 已行 权股 数</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68" w:lineRule="auto"/>
              <w:ind w:left="22" w:right="22"/>
              <w:jc w:val="center"/>
              <w:rPr>
                <w:rFonts w:ascii="宋体" w:hAnsi="宋体" w:cs="宋体" w:eastAsia="宋体" w:hint="default"/>
                <w:sz w:val="21"/>
                <w:szCs w:val="21"/>
              </w:rPr>
            </w:pPr>
            <w:r>
              <w:rPr>
                <w:rFonts w:ascii="宋体" w:hAnsi="宋体" w:cs="宋体" w:eastAsia="宋体" w:hint="default"/>
                <w:sz w:val="21"/>
                <w:szCs w:val="21"/>
              </w:rPr>
              <w:t>报告期内已 行权股数行 </w:t>
            </w:r>
            <w:r>
              <w:rPr>
                <w:rFonts w:ascii="宋体" w:hAnsi="宋体" w:cs="宋体" w:eastAsia="宋体" w:hint="default"/>
                <w:spacing w:val="-9"/>
                <w:sz w:val="21"/>
                <w:szCs w:val="21"/>
              </w:rPr>
              <w:t>权价格（元</w:t>
            </w:r>
            <w:r>
              <w:rPr>
                <w:rFonts w:ascii="Times New Roman" w:hAnsi="Times New Roman" w:cs="Times New Roman" w:eastAsia="Times New Roman" w:hint="default"/>
                <w:spacing w:val="-9"/>
                <w:sz w:val="21"/>
                <w:szCs w:val="21"/>
              </w:rPr>
              <w:t>/</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20" w:right="120"/>
              <w:jc w:val="left"/>
              <w:rPr>
                <w:rFonts w:ascii="宋体" w:hAnsi="宋体" w:cs="宋体" w:eastAsia="宋体" w:hint="default"/>
                <w:sz w:val="21"/>
                <w:szCs w:val="21"/>
              </w:rPr>
            </w:pPr>
            <w:r>
              <w:rPr>
                <w:rFonts w:ascii="宋体" w:hAnsi="宋体" w:cs="宋体" w:eastAsia="宋体" w:hint="default"/>
                <w:sz w:val="21"/>
                <w:szCs w:val="21"/>
              </w:rPr>
              <w:t>报告期 末市价</w:t>
            </w:r>
          </w:p>
          <w:p>
            <w:pPr>
              <w:pStyle w:val="TableParagraph"/>
              <w:spacing w:line="240" w:lineRule="auto" w:before="9"/>
              <w:ind w:left="22" w:right="-5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0" w:right="120"/>
              <w:jc w:val="both"/>
              <w:rPr>
                <w:rFonts w:ascii="宋体" w:hAnsi="宋体" w:cs="宋体" w:eastAsia="宋体" w:hint="default"/>
                <w:sz w:val="21"/>
                <w:szCs w:val="21"/>
              </w:rPr>
            </w:pPr>
            <w:r>
              <w:rPr>
                <w:rFonts w:ascii="宋体" w:hAnsi="宋体" w:cs="宋体" w:eastAsia="宋体" w:hint="default"/>
                <w:sz w:val="21"/>
                <w:szCs w:val="21"/>
              </w:rPr>
              <w:t>期初持 有限制 性股票 数量</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19" w:right="120"/>
              <w:jc w:val="both"/>
              <w:rPr>
                <w:rFonts w:ascii="宋体" w:hAnsi="宋体" w:cs="宋体" w:eastAsia="宋体" w:hint="default"/>
                <w:sz w:val="21"/>
                <w:szCs w:val="21"/>
              </w:rPr>
            </w:pPr>
            <w:r>
              <w:rPr>
                <w:rFonts w:ascii="宋体" w:hAnsi="宋体" w:cs="宋体" w:eastAsia="宋体" w:hint="default"/>
                <w:sz w:val="21"/>
                <w:szCs w:val="21"/>
              </w:rPr>
              <w:t>本期已 解锁股 份数量</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0" w:right="120"/>
              <w:jc w:val="center"/>
              <w:rPr>
                <w:rFonts w:ascii="宋体" w:hAnsi="宋体" w:cs="宋体" w:eastAsia="宋体" w:hint="default"/>
                <w:sz w:val="21"/>
                <w:szCs w:val="21"/>
              </w:rPr>
            </w:pPr>
            <w:r>
              <w:rPr>
                <w:rFonts w:ascii="宋体" w:hAnsi="宋体" w:cs="宋体" w:eastAsia="宋体" w:hint="default"/>
                <w:sz w:val="21"/>
                <w:szCs w:val="21"/>
              </w:rPr>
              <w:t>报告期 新授予 限制性 股票数 量</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6"/>
              <w:ind w:left="91" w:right="90" w:firstLine="28"/>
              <w:jc w:val="both"/>
              <w:rPr>
                <w:rFonts w:ascii="宋体" w:hAnsi="宋体" w:cs="宋体" w:eastAsia="宋体" w:hint="default"/>
                <w:sz w:val="21"/>
                <w:szCs w:val="21"/>
              </w:rPr>
            </w:pPr>
            <w:r>
              <w:rPr>
                <w:rFonts w:ascii="宋体" w:hAnsi="宋体" w:cs="宋体" w:eastAsia="宋体" w:hint="default"/>
                <w:sz w:val="21"/>
                <w:szCs w:val="21"/>
              </w:rPr>
              <w:t>限制性 股票的 授予价 格（元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c>
          <w:tcPr>
            <w:tcW w:w="8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9" w:right="122"/>
              <w:jc w:val="both"/>
              <w:rPr>
                <w:rFonts w:ascii="宋体" w:hAnsi="宋体" w:cs="宋体" w:eastAsia="宋体" w:hint="default"/>
                <w:sz w:val="21"/>
                <w:szCs w:val="21"/>
              </w:rPr>
            </w:pPr>
            <w:r>
              <w:rPr>
                <w:rFonts w:ascii="宋体" w:hAnsi="宋体" w:cs="宋体" w:eastAsia="宋体" w:hint="default"/>
                <w:sz w:val="21"/>
                <w:szCs w:val="21"/>
              </w:rPr>
              <w:t>期末持 有限制 性股票 数量</w:t>
            </w:r>
          </w:p>
        </w:tc>
      </w:tr>
      <w:tr>
        <w:trPr>
          <w:trHeight w:val="1338"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董志刚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both"/>
              <w:rPr>
                <w:rFonts w:ascii="宋体" w:hAnsi="宋体" w:cs="宋体" w:eastAsia="宋体" w:hint="default"/>
                <w:sz w:val="21"/>
                <w:szCs w:val="21"/>
              </w:rPr>
            </w:pPr>
            <w:r>
              <w:rPr>
                <w:rFonts w:ascii="宋体" w:hAnsi="宋体" w:cs="宋体" w:eastAsia="宋体" w:hint="default"/>
                <w:sz w:val="21"/>
                <w:szCs w:val="21"/>
              </w:rPr>
              <w:t>副总经 理兼董 事会秘 书</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6.39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5.69</w:t>
            </w:r>
          </w:p>
        </w:tc>
        <w:tc>
          <w:tcPr>
            <w:tcW w:w="8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60,000</w:t>
            </w:r>
          </w:p>
        </w:tc>
      </w:tr>
      <w:tr>
        <w:trPr>
          <w:trHeight w:val="714"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熊金梅</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副总经 理</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6.39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5.69</w:t>
            </w:r>
          </w:p>
        </w:tc>
        <w:tc>
          <w:tcPr>
            <w:tcW w:w="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120,000</w:t>
            </w:r>
          </w:p>
        </w:tc>
      </w:tr>
      <w:tr>
        <w:trPr>
          <w:trHeight w:val="714"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黄伟兵</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财务总 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6.39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5.69</w:t>
            </w:r>
          </w:p>
        </w:tc>
        <w:tc>
          <w:tcPr>
            <w:tcW w:w="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120,000</w:t>
            </w:r>
          </w:p>
        </w:tc>
      </w:tr>
      <w:tr>
        <w:trPr>
          <w:trHeight w:val="402" w:hRule="exact"/>
        </w:trPr>
        <w:tc>
          <w:tcPr>
            <w:tcW w:w="8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64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0</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300,000</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300,000</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98.960007pt;margin-top:-68.804367pt;width:.479993pt;height:.66pt;mso-position-horizontal-relative:page;mso-position-vertical-relative:paragraph;z-index:43816" type="#_x0000_t75" stroked="false">
            <v:imagedata r:id="rId185" o:title=""/>
          </v:shape>
        </w:pict>
      </w:r>
      <w:r>
        <w:rPr/>
        <w:pict>
          <v:shape style="position:absolute;margin-left:134.539993pt;margin-top:-68.804367pt;width:.480008pt;height:.66pt;mso-position-horizontal-relative:page;mso-position-vertical-relative:paragraph;z-index:43840" type="#_x0000_t75" stroked="false">
            <v:imagedata r:id="rId185" o:title=""/>
          </v:shape>
        </w:pict>
      </w:r>
      <w:r>
        <w:rPr/>
        <w:pict>
          <v:shape style="position:absolute;margin-left:187.160004pt;margin-top:-68.804367pt;width:.479993pt;height:.66pt;mso-position-horizontal-relative:page;mso-position-vertical-relative:paragraph;z-index:43864" type="#_x0000_t75" stroked="false">
            <v:imagedata r:id="rId185" o:title=""/>
          </v:shape>
        </w:pict>
      </w:r>
      <w:r>
        <w:rPr/>
        <w:pict>
          <v:shape style="position:absolute;margin-left:219.619995pt;margin-top:-68.804367pt;width:.480008pt;height:.66pt;mso-position-horizontal-relative:page;mso-position-vertical-relative:paragraph;z-index:43888" type="#_x0000_t75" stroked="false">
            <v:imagedata r:id="rId185" o:title=""/>
          </v:shape>
        </w:pict>
      </w:r>
      <w:r>
        <w:rPr/>
        <w:pict>
          <v:shape style="position:absolute;margin-left:275.320007pt;margin-top:-68.804367pt;width:.479978pt;height:.66pt;mso-position-horizontal-relative:page;mso-position-vertical-relative:paragraph;z-index:43912" type="#_x0000_t75" stroked="false">
            <v:imagedata r:id="rId185" o:title=""/>
          </v:shape>
        </w:pict>
      </w:r>
      <w:r>
        <w:rPr/>
        <w:pict>
          <v:shape style="position:absolute;margin-left:319.420013pt;margin-top:-68.804367pt;width:.479978pt;height:.66pt;mso-position-horizontal-relative:page;mso-position-vertical-relative:paragraph;z-index:43936" type="#_x0000_t75" stroked="false">
            <v:imagedata r:id="rId185" o:title=""/>
          </v:shape>
        </w:pict>
      </w:r>
      <w:r>
        <w:rPr/>
        <w:pict>
          <v:shape style="position:absolute;margin-left:363.52002pt;margin-top:-68.804367pt;width:.480008pt;height:.66pt;mso-position-horizontal-relative:page;mso-position-vertical-relative:paragraph;z-index:43960" type="#_x0000_t75" stroked="false">
            <v:imagedata r:id="rId185" o:title=""/>
          </v:shape>
        </w:pict>
      </w:r>
      <w:r>
        <w:rPr/>
        <w:pict>
          <v:shape style="position:absolute;margin-left:407.640015pt;margin-top:-68.804367pt;width:.479978pt;height:.66pt;mso-position-horizontal-relative:page;mso-position-vertical-relative:paragraph;z-index:43984" type="#_x0000_t75" stroked="false">
            <v:imagedata r:id="rId185" o:title=""/>
          </v:shape>
        </w:pict>
      </w:r>
      <w:r>
        <w:rPr/>
        <w:pict>
          <v:shape style="position:absolute;margin-left:451.740021pt;margin-top:-68.804367pt;width:.480008pt;height:.66pt;mso-position-horizontal-relative:page;mso-position-vertical-relative:paragraph;z-index:44008" type="#_x0000_t75" stroked="false">
            <v:imagedata r:id="rId185" o:title=""/>
          </v:shape>
        </w:pict>
      </w:r>
      <w:r>
        <w:rPr/>
        <w:pict>
          <v:shape style="position:absolute;margin-left:495.839996pt;margin-top:-68.804367pt;width:.480008pt;height:.66pt;mso-position-horizontal-relative:page;mso-position-vertical-relative:paragraph;z-index:44032" type="#_x0000_t75" stroked="false">
            <v:imagedata r:id="rId185" o:title=""/>
          </v:shape>
        </w:pict>
      </w:r>
      <w:r>
        <w:rPr/>
        <w:pict>
          <v:shape style="position:absolute;margin-left:98.960007pt;margin-top:-33.104328pt;width:.480015pt;height:.66pt;mso-position-horizontal-relative:page;mso-position-vertical-relative:paragraph;z-index:44056" type="#_x0000_t75" stroked="false">
            <v:imagedata r:id="rId185" o:title=""/>
          </v:shape>
        </w:pict>
      </w:r>
      <w:r>
        <w:rPr/>
        <w:pict>
          <v:shape style="position:absolute;margin-left:134.539993pt;margin-top:-33.104328pt;width:.480031pt;height:.66pt;mso-position-horizontal-relative:page;mso-position-vertical-relative:paragraph;z-index:44080" type="#_x0000_t75" stroked="false">
            <v:imagedata r:id="rId185" o:title=""/>
          </v:shape>
        </w:pict>
      </w:r>
      <w:r>
        <w:rPr/>
        <w:pict>
          <v:shape style="position:absolute;margin-left:187.160004pt;margin-top:-33.104328pt;width:.480015pt;height:.66pt;mso-position-horizontal-relative:page;mso-position-vertical-relative:paragraph;z-index:44104" type="#_x0000_t75" stroked="false">
            <v:imagedata r:id="rId185" o:title=""/>
          </v:shape>
        </w:pict>
      </w:r>
      <w:r>
        <w:rPr/>
        <w:pict>
          <v:shape style="position:absolute;margin-left:219.619995pt;margin-top:-33.104328pt;width:.480031pt;height:.66pt;mso-position-horizontal-relative:page;mso-position-vertical-relative:paragraph;z-index:44128" type="#_x0000_t75" stroked="false">
            <v:imagedata r:id="rId185" o:title=""/>
          </v:shape>
        </w:pict>
      </w:r>
      <w:r>
        <w:rPr/>
        <w:pict>
          <v:shape style="position:absolute;margin-left:275.320007pt;margin-top:-33.104328pt;width:.48pt;height:.66pt;mso-position-horizontal-relative:page;mso-position-vertical-relative:paragraph;z-index:44152" type="#_x0000_t75" stroked="false">
            <v:imagedata r:id="rId185" o:title=""/>
          </v:shape>
        </w:pict>
      </w:r>
      <w:r>
        <w:rPr/>
        <w:pict>
          <v:shape style="position:absolute;margin-left:319.420013pt;margin-top:-33.104328pt;width:.48pt;height:.66pt;mso-position-horizontal-relative:page;mso-position-vertical-relative:paragraph;z-index:44176" type="#_x0000_t75" stroked="false">
            <v:imagedata r:id="rId185" o:title=""/>
          </v:shape>
        </w:pict>
      </w:r>
      <w:r>
        <w:rPr/>
        <w:pict>
          <v:shape style="position:absolute;margin-left:363.52002pt;margin-top:-33.104328pt;width:.480031pt;height:.66pt;mso-position-horizontal-relative:page;mso-position-vertical-relative:paragraph;z-index:44200" type="#_x0000_t75" stroked="false">
            <v:imagedata r:id="rId185" o:title=""/>
          </v:shape>
        </w:pict>
      </w:r>
      <w:r>
        <w:rPr/>
        <w:pict>
          <v:shape style="position:absolute;margin-left:407.640015pt;margin-top:-33.104328pt;width:.48pt;height:.66pt;mso-position-horizontal-relative:page;mso-position-vertical-relative:paragraph;z-index:44224" type="#_x0000_t75" stroked="false">
            <v:imagedata r:id="rId185" o:title=""/>
          </v:shape>
        </w:pict>
      </w:r>
      <w:r>
        <w:rPr/>
        <w:pict>
          <v:shape style="position:absolute;margin-left:451.740021pt;margin-top:-33.104328pt;width:.480031pt;height:.66pt;mso-position-horizontal-relative:page;mso-position-vertical-relative:paragraph;z-index:44248" type="#_x0000_t75" stroked="false">
            <v:imagedata r:id="rId185" o:title=""/>
          </v:shape>
        </w:pict>
      </w:r>
      <w:r>
        <w:rPr/>
        <w:pict>
          <v:shape style="position:absolute;margin-left:495.839996pt;margin-top:-33.104328pt;width:.480031pt;height:.66pt;mso-position-horizontal-relative:page;mso-position-vertical-relative:paragraph;z-index:44272" type="#_x0000_t75" stroked="false">
            <v:imagedata r:id="rId185" o:title=""/>
          </v:shape>
        </w:pict>
      </w:r>
      <w:r>
        <w:rPr/>
        <w:pict>
          <v:shape style="position:absolute;margin-left:98.960007pt;margin-top:-12.764407pt;width:.479946pt;height:.42pt;mso-position-horizontal-relative:page;mso-position-vertical-relative:paragraph;z-index:44296" type="#_x0000_t75" stroked="false">
            <v:imagedata r:id="rId185" o:title=""/>
          </v:shape>
        </w:pict>
      </w:r>
      <w:r>
        <w:rPr/>
        <w:pict>
          <v:shape style="position:absolute;margin-left:134.539993pt;margin-top:-12.764407pt;width:.479961pt;height:.42pt;mso-position-horizontal-relative:page;mso-position-vertical-relative:paragraph;z-index:44320" type="#_x0000_t75" stroked="false">
            <v:imagedata r:id="rId185" o:title=""/>
          </v:shape>
        </w:pict>
      </w:r>
      <w:r>
        <w:rPr/>
        <w:pict>
          <v:shape style="position:absolute;margin-left:187.160004pt;margin-top:-12.764407pt;width:.479946pt;height:.42pt;mso-position-horizontal-relative:page;mso-position-vertical-relative:paragraph;z-index:44344" type="#_x0000_t75" stroked="false">
            <v:imagedata r:id="rId185" o:title=""/>
          </v:shape>
        </w:pict>
      </w:r>
      <w:r>
        <w:rPr/>
        <w:pict>
          <v:shape style="position:absolute;margin-left:219.619995pt;margin-top:-12.764407pt;width:.479961pt;height:.42pt;mso-position-horizontal-relative:page;mso-position-vertical-relative:paragraph;z-index:44368" type="#_x0000_t75" stroked="false">
            <v:imagedata r:id="rId185" o:title=""/>
          </v:shape>
        </w:pict>
      </w:r>
      <w:r>
        <w:rPr/>
        <w:pict>
          <v:shape style="position:absolute;margin-left:275.320007pt;margin-top:-12.764407pt;width:.47993pt;height:.42pt;mso-position-horizontal-relative:page;mso-position-vertical-relative:paragraph;z-index:44392" type="#_x0000_t75" stroked="false">
            <v:imagedata r:id="rId185" o:title=""/>
          </v:shape>
        </w:pict>
      </w:r>
      <w:r>
        <w:rPr/>
        <w:pict>
          <v:shape style="position:absolute;margin-left:319.420013pt;margin-top:-12.764407pt;width:.47993pt;height:.42pt;mso-position-horizontal-relative:page;mso-position-vertical-relative:paragraph;z-index:44416" type="#_x0000_t75" stroked="false">
            <v:imagedata r:id="rId185" o:title=""/>
          </v:shape>
        </w:pict>
      </w:r>
      <w:r>
        <w:rPr/>
        <w:pict>
          <v:shape style="position:absolute;margin-left:363.52002pt;margin-top:-12.764407pt;width:.479961pt;height:.42pt;mso-position-horizontal-relative:page;mso-position-vertical-relative:paragraph;z-index:44440" type="#_x0000_t75" stroked="false">
            <v:imagedata r:id="rId185" o:title=""/>
          </v:shape>
        </w:pict>
      </w:r>
      <w:r>
        <w:rPr/>
        <w:pict>
          <v:shape style="position:absolute;margin-left:407.640015pt;margin-top:-12.764407pt;width:.47993pt;height:.42pt;mso-position-horizontal-relative:page;mso-position-vertical-relative:paragraph;z-index:44464" type="#_x0000_t75" stroked="false">
            <v:imagedata r:id="rId185" o:title=""/>
          </v:shape>
        </w:pict>
      </w:r>
      <w:r>
        <w:rPr/>
        <w:pict>
          <v:shape style="position:absolute;margin-left:451.740021pt;margin-top:-12.764407pt;width:.479961pt;height:.42pt;mso-position-horizontal-relative:page;mso-position-vertical-relative:paragraph;z-index:44488" type="#_x0000_t75" stroked="false">
            <v:imagedata r:id="rId185" o:title=""/>
          </v:shape>
        </w:pict>
      </w:r>
      <w:r>
        <w:rPr/>
        <w:pict>
          <v:shape style="position:absolute;margin-left:495.839996pt;margin-top:-12.764407pt;width:.479961pt;height:.42pt;mso-position-horizontal-relative:page;mso-position-vertical-relative:paragraph;z-index:44512" type="#_x0000_t75" stroked="false">
            <v:imagedata r:id="rId185" o:title=""/>
          </v:shape>
        </w:pict>
      </w:r>
      <w:bookmarkStart w:name="五、公司员工情况" w:id="128"/>
      <w:bookmarkEnd w:id="128"/>
      <w:r>
        <w:rPr>
          <w:b w:val="0"/>
          <w:bCs w:val="0"/>
        </w:rPr>
      </w:r>
      <w:r>
        <w:rPr/>
        <w:t>五、公司员工情况</w:t>
      </w:r>
      <w:r>
        <w:rPr>
          <w:b w:val="0"/>
          <w:bCs w:val="0"/>
        </w:rPr>
      </w:r>
    </w:p>
    <w:p>
      <w:pPr>
        <w:spacing w:line="240" w:lineRule="auto" w:before="11"/>
        <w:rPr>
          <w:rFonts w:ascii="宋体" w:hAnsi="宋体" w:cs="宋体" w:eastAsia="宋体" w:hint="default"/>
          <w:b/>
          <w:bCs/>
          <w:sz w:val="20"/>
          <w:szCs w:val="20"/>
        </w:rPr>
      </w:pPr>
    </w:p>
    <w:p>
      <w:pPr>
        <w:pStyle w:val="Heading2"/>
        <w:spacing w:line="240" w:lineRule="auto" w:before="26"/>
        <w:ind w:left="1133" w:right="1033"/>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143" w:type="dxa"/>
        <w:tblLayout w:type="fixed"/>
        <w:tblCellMar>
          <w:top w:w="0" w:type="dxa"/>
          <w:left w:w="0" w:type="dxa"/>
          <w:bottom w:w="0" w:type="dxa"/>
          <w:right w:w="0" w:type="dxa"/>
        </w:tblCellMar>
        <w:tblLook w:val="01E0"/>
      </w:tblPr>
      <w:tblGrid>
        <w:gridCol w:w="4754"/>
        <w:gridCol w:w="4787"/>
      </w:tblGrid>
      <w:tr>
        <w:trPr>
          <w:trHeight w:val="403" w:hRule="exact"/>
        </w:trPr>
        <w:tc>
          <w:tcPr>
            <w:tcW w:w="47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787"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368</w:t>
            </w:r>
          </w:p>
          <w:p>
            <w:pPr>
              <w:pStyle w:val="TableParagraph"/>
              <w:spacing w:line="240" w:lineRule="auto" w:before="1"/>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861" name="image160.png" descr=""/>
                  <wp:cNvGraphicFramePr>
                    <a:graphicFrameLocks noChangeAspect="1"/>
                  </wp:cNvGraphicFramePr>
                  <a:graphic>
                    <a:graphicData uri="http://schemas.openxmlformats.org/drawingml/2006/picture">
                      <pic:pic>
                        <pic:nvPicPr>
                          <pic:cNvPr id="862" name="image160.png"/>
                          <pic:cNvPicPr/>
                        </pic:nvPicPr>
                        <pic:blipFill>
                          <a:blip r:embed="rId185"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787"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487</w:t>
            </w:r>
          </w:p>
          <w:p>
            <w:pPr>
              <w:pStyle w:val="TableParagraph"/>
              <w:spacing w:line="240" w:lineRule="auto" w:before="1"/>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63" name="image160.png" descr=""/>
                  <wp:cNvGraphicFramePr>
                    <a:graphicFrameLocks noChangeAspect="1"/>
                  </wp:cNvGraphicFramePr>
                  <a:graphic>
                    <a:graphicData uri="http://schemas.openxmlformats.org/drawingml/2006/picture">
                      <pic:pic>
                        <pic:nvPicPr>
                          <pic:cNvPr id="864" name="image160.png"/>
                          <pic:cNvPicPr/>
                        </pic:nvPicPr>
                        <pic:blipFill>
                          <a:blip r:embed="rId18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787"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755</w:t>
            </w:r>
          </w:p>
          <w:p>
            <w:pPr>
              <w:pStyle w:val="TableParagraph"/>
              <w:spacing w:line="240" w:lineRule="auto" w:before="1"/>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865" name="image160.png" descr=""/>
                  <wp:cNvGraphicFramePr>
                    <a:graphicFrameLocks noChangeAspect="1"/>
                  </wp:cNvGraphicFramePr>
                  <a:graphic>
                    <a:graphicData uri="http://schemas.openxmlformats.org/drawingml/2006/picture">
                      <pic:pic>
                        <pic:nvPicPr>
                          <pic:cNvPr id="866" name="image160.png"/>
                          <pic:cNvPicPr/>
                        </pic:nvPicPr>
                        <pic:blipFill>
                          <a:blip r:embed="rId185"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787"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755</w:t>
            </w:r>
          </w:p>
          <w:p>
            <w:pPr>
              <w:pStyle w:val="TableParagraph"/>
              <w:spacing w:line="240" w:lineRule="auto" w:before="1"/>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867" name="image160.png" descr=""/>
                  <wp:cNvGraphicFramePr>
                    <a:graphicFrameLocks noChangeAspect="1"/>
                  </wp:cNvGraphicFramePr>
                  <a:graphic>
                    <a:graphicData uri="http://schemas.openxmlformats.org/drawingml/2006/picture">
                      <pic:pic>
                        <pic:nvPicPr>
                          <pic:cNvPr id="868" name="image160.png"/>
                          <pic:cNvPicPr/>
                        </pic:nvPicPr>
                        <pic:blipFill>
                          <a:blip r:embed="rId185"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（人）</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869" name="image160.png" descr=""/>
                  <wp:cNvGraphicFramePr>
                    <a:graphicFrameLocks noChangeAspect="1"/>
                  </wp:cNvGraphicFramePr>
                  <a:graphic>
                    <a:graphicData uri="http://schemas.openxmlformats.org/drawingml/2006/picture">
                      <pic:pic>
                        <pic:nvPicPr>
                          <pic:cNvPr id="870" name="image160.png"/>
                          <pic:cNvPicPr/>
                        </pic:nvPicPr>
                        <pic:blipFill>
                          <a:blip r:embed="rId185"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9541" w:type="dxa"/>
            <w:gridSpan w:val="2"/>
            <w:tcBorders>
              <w:top w:val="single" w:sz="8"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bl>
    <w:p>
      <w:pPr>
        <w:spacing w:after="0" w:line="240" w:lineRule="auto"/>
        <w:jc w:val="center"/>
        <w:rPr>
          <w:rFonts w:ascii="宋体" w:hAnsi="宋体" w:cs="宋体" w:eastAsia="宋体" w:hint="default"/>
          <w:sz w:val="21"/>
          <w:szCs w:val="21"/>
        </w:rPr>
        <w:sectPr>
          <w:type w:val="continuous"/>
          <w:pgSz w:w="11910" w:h="16840"/>
          <w:pgMar w:top="1060" w:bottom="1160" w:left="0" w:right="0"/>
        </w:sectPr>
      </w:pPr>
    </w:p>
    <w:p>
      <w:pPr>
        <w:spacing w:line="240" w:lineRule="auto" w:before="4"/>
        <w:rPr>
          <w:rFonts w:ascii="宋体" w:hAnsi="宋体" w:cs="宋体" w:eastAsia="宋体" w:hint="default"/>
          <w:b/>
          <w:bCs/>
          <w:sz w:val="24"/>
          <w:szCs w:val="24"/>
        </w:rPr>
      </w:pPr>
      <w:r>
        <w:rPr/>
        <w:pict>
          <v:group style="position:absolute;margin-left:295.720001pt;margin-top:192.199997pt;width:.5pt;height:19.150pt;mso-position-horizontal-relative:page;mso-position-vertical-relative:page;z-index:-1491520" coordorigin="5914,3844" coordsize="10,383">
            <v:shape style="position:absolute;left:5914;top:3844;width:10;height:8" type="#_x0000_t75" stroked="false">
              <v:imagedata r:id="rId185" o:title=""/>
            </v:shape>
            <v:group style="position:absolute;left:5914;top:3881;width:10;height:20" coordorigin="5914,3881" coordsize="10,20">
              <v:shape style="position:absolute;left:5914;top:3881;width:10;height:20" coordorigin="5914,3881" coordsize="10,20" path="m5914,3900l5924,3900,5924,3881,5914,3881,5914,3900xe" filled="true" fillcolor="#000000" stroked="false">
                <v:path arrowok="t"/>
                <v:fill type="solid"/>
              </v:shape>
            </v:group>
            <v:group style="position:absolute;left:5914;top:3900;width:10;height:20" coordorigin="5914,3900" coordsize="10,20">
              <v:shape style="position:absolute;left:5914;top:3900;width:10;height:20" coordorigin="5914,3900" coordsize="10,20" path="m5914,3920l5924,3920,5924,3900,5914,3900,5914,3920xe" filled="true" fillcolor="#000000" stroked="false">
                <v:path arrowok="t"/>
                <v:fill type="solid"/>
              </v:shape>
            </v:group>
            <v:group style="position:absolute;left:5914;top:3920;width:10;height:20" coordorigin="5914,3920" coordsize="10,20">
              <v:shape style="position:absolute;left:5914;top:3920;width:10;height:20" coordorigin="5914,3920" coordsize="10,20" path="m5914,3939l5924,3939,5924,3920,5914,3920,5914,3939xe" filled="true" fillcolor="#000000" stroked="false">
                <v:path arrowok="t"/>
                <v:fill type="solid"/>
              </v:shape>
            </v:group>
            <v:group style="position:absolute;left:5914;top:3939;width:10;height:20" coordorigin="5914,3939" coordsize="10,20">
              <v:shape style="position:absolute;left:5914;top:3939;width:10;height:20" coordorigin="5914,3939" coordsize="10,20" path="m5914,3958l5924,3958,5924,3939,5914,3939,5914,3958xe" filled="true" fillcolor="#000000" stroked="false">
                <v:path arrowok="t"/>
                <v:fill type="solid"/>
              </v:shape>
            </v:group>
            <v:group style="position:absolute;left:5914;top:3958;width:10;height:20" coordorigin="5914,3958" coordsize="10,20">
              <v:shape style="position:absolute;left:5914;top:3958;width:10;height:20" coordorigin="5914,3958" coordsize="10,20" path="m5914,3977l5924,3977,5924,3958,5914,3958,5914,3977xe" filled="true" fillcolor="#000000" stroked="false">
                <v:path arrowok="t"/>
                <v:fill type="solid"/>
              </v:shape>
            </v:group>
            <v:group style="position:absolute;left:5914;top:3977;width:10;height:20" coordorigin="5914,3977" coordsize="10,20">
              <v:shape style="position:absolute;left:5914;top:3977;width:10;height:20" coordorigin="5914,3977" coordsize="10,20" path="m5914,3996l5924,3996,5924,3977,5914,3977,5914,3996xe" filled="true" fillcolor="#000000" stroked="false">
                <v:path arrowok="t"/>
                <v:fill type="solid"/>
              </v:shape>
            </v:group>
            <v:group style="position:absolute;left:5914;top:3996;width:10;height:20" coordorigin="5914,3996" coordsize="10,20">
              <v:shape style="position:absolute;left:5914;top:3996;width:10;height:20" coordorigin="5914,3996" coordsize="10,20" path="m5914,4016l5924,4016,5924,3996,5914,3996,5914,4016xe" filled="true" fillcolor="#000000" stroked="false">
                <v:path arrowok="t"/>
                <v:fill type="solid"/>
              </v:shape>
            </v:group>
            <v:group style="position:absolute;left:5914;top:4016;width:10;height:20" coordorigin="5914,4016" coordsize="10,20">
              <v:shape style="position:absolute;left:5914;top:4016;width:10;height:20" coordorigin="5914,4016" coordsize="10,20" path="m5914,4035l5924,4035,5924,4016,5914,4016,5914,4035xe" filled="true" fillcolor="#000000" stroked="false">
                <v:path arrowok="t"/>
                <v:fill type="solid"/>
              </v:shape>
            </v:group>
            <v:group style="position:absolute;left:5914;top:4035;width:10;height:20" coordorigin="5914,4035" coordsize="10,20">
              <v:shape style="position:absolute;left:5914;top:4035;width:10;height:20" coordorigin="5914,4035" coordsize="10,20" path="m5914,4054l5924,4054,5924,4035,5914,4035,5914,4054xe" filled="true" fillcolor="#000000" stroked="false">
                <v:path arrowok="t"/>
                <v:fill type="solid"/>
              </v:shape>
            </v:group>
            <v:group style="position:absolute;left:5914;top:4054;width:10;height:20" coordorigin="5914,4054" coordsize="10,20">
              <v:shape style="position:absolute;left:5914;top:4054;width:10;height:20" coordorigin="5914,4054" coordsize="10,20" path="m5914,4073l5924,4073,5924,4054,5914,4054,5914,4073xe" filled="true" fillcolor="#000000" stroked="false">
                <v:path arrowok="t"/>
                <v:fill type="solid"/>
              </v:shape>
            </v:group>
            <v:group style="position:absolute;left:5914;top:4073;width:10;height:20" coordorigin="5914,4073" coordsize="10,20">
              <v:shape style="position:absolute;left:5914;top:4073;width:10;height:20" coordorigin="5914,4073" coordsize="10,20" path="m5914,4092l5924,4092,5924,4073,5914,4073,5914,4092xe" filled="true" fillcolor="#000000" stroked="false">
                <v:path arrowok="t"/>
                <v:fill type="solid"/>
              </v:shape>
            </v:group>
            <v:group style="position:absolute;left:5914;top:4092;width:10;height:20" coordorigin="5914,4092" coordsize="10,20">
              <v:shape style="position:absolute;left:5914;top:4092;width:10;height:20" coordorigin="5914,4092" coordsize="10,20" path="m5914,4112l5924,4112,5924,4092,5914,4092,5914,4112xe" filled="true" fillcolor="#000000" stroked="false">
                <v:path arrowok="t"/>
                <v:fill type="solid"/>
              </v:shape>
            </v:group>
            <v:group style="position:absolute;left:5914;top:4112;width:10;height:20" coordorigin="5914,4112" coordsize="10,20">
              <v:shape style="position:absolute;left:5914;top:4112;width:10;height:20" coordorigin="5914,4112" coordsize="10,20" path="m5914,4131l5924,4131,5924,4112,5914,4112,5914,4131xe" filled="true" fillcolor="#000000" stroked="false">
                <v:path arrowok="t"/>
                <v:fill type="solid"/>
              </v:shape>
            </v:group>
            <v:group style="position:absolute;left:5914;top:4131;width:10;height:20" coordorigin="5914,4131" coordsize="10,20">
              <v:shape style="position:absolute;left:5914;top:4131;width:10;height:20" coordorigin="5914,4131" coordsize="10,20" path="m5914,4150l5924,4150,5924,4131,5914,4131,5914,4150xe" filled="true" fillcolor="#000000" stroked="false">
                <v:path arrowok="t"/>
                <v:fill type="solid"/>
              </v:shape>
            </v:group>
            <v:group style="position:absolute;left:5914;top:4150;width:10;height:20" coordorigin="5914,4150" coordsize="10,20">
              <v:shape style="position:absolute;left:5914;top:4150;width:10;height:20" coordorigin="5914,4150" coordsize="10,20" path="m5914,4169l5924,4169,5924,4150,5914,4150,5914,4169xe" filled="true" fillcolor="#000000" stroked="false">
                <v:path arrowok="t"/>
                <v:fill type="solid"/>
              </v:shape>
            </v:group>
            <v:group style="position:absolute;left:5914;top:4169;width:10;height:20" coordorigin="5914,4169" coordsize="10,20">
              <v:shape style="position:absolute;left:5914;top:4169;width:10;height:20" coordorigin="5914,4169" coordsize="10,20" path="m5914,4188l5924,4188,5924,4169,5914,4169,5914,4188xe" filled="true" fillcolor="#000000" stroked="false">
                <v:path arrowok="t"/>
                <v:fill type="solid"/>
              </v:shape>
            </v:group>
            <v:group style="position:absolute;left:5914;top:4188;width:10;height:20" coordorigin="5914,4188" coordsize="10,20">
              <v:shape style="position:absolute;left:5914;top:4188;width:10;height:20" coordorigin="5914,4188" coordsize="10,20" path="m5914,4208l5924,4208,5924,4188,5914,4188,5914,4208xe" filled="true" fillcolor="#000000" stroked="false">
                <v:path arrowok="t"/>
                <v:fill type="solid"/>
              </v:shape>
            </v:group>
            <v:group style="position:absolute;left:5914;top:4208;width:10;height:20" coordorigin="5914,4208" coordsize="10,20">
              <v:shape style="position:absolute;left:5914;top:4208;width:10;height:20" coordorigin="5914,4208" coordsize="10,20" path="m5914,4227l5924,4227,5924,4208,5914,4208,5914,4227xe" filled="true" fillcolor="#000000" stroked="false">
                <v:path arrowok="t"/>
                <v:fill type="solid"/>
              </v:shape>
            </v:group>
            <w10:wrap type="none"/>
          </v:group>
        </w:pict>
      </w:r>
    </w:p>
    <w:tbl>
      <w:tblPr>
        <w:tblW w:w="0" w:type="auto"/>
        <w:jc w:val="left"/>
        <w:tblInd w:w="1134" w:type="dxa"/>
        <w:tblLayout w:type="fixed"/>
        <w:tblCellMar>
          <w:top w:w="0" w:type="dxa"/>
          <w:left w:w="0" w:type="dxa"/>
          <w:bottom w:w="0" w:type="dxa"/>
          <w:right w:w="0" w:type="dxa"/>
        </w:tblCellMar>
        <w:tblLook w:val="01E0"/>
      </w:tblPr>
      <w:tblGrid>
        <w:gridCol w:w="4763"/>
        <w:gridCol w:w="4796"/>
      </w:tblGrid>
      <w:tr>
        <w:trPr>
          <w:trHeight w:val="404"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463" w:right="0"/>
              <w:jc w:val="left"/>
              <w:rPr>
                <w:rFonts w:ascii="宋体" w:hAnsi="宋体" w:cs="宋体" w:eastAsia="宋体" w:hint="default"/>
                <w:sz w:val="21"/>
                <w:szCs w:val="21"/>
              </w:rPr>
            </w:pPr>
            <w:r>
              <w:rPr>
                <w:rFonts w:ascii="宋体" w:hAnsi="宋体" w:cs="宋体" w:eastAsia="宋体" w:hint="default"/>
                <w:sz w:val="21"/>
                <w:szCs w:val="21"/>
              </w:rPr>
              <w:t>专业构成人数（人）</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1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871" name="image161.png" descr=""/>
                  <wp:cNvGraphicFramePr>
                    <a:graphicFrameLocks noChangeAspect="1"/>
                  </wp:cNvGraphicFramePr>
                  <a:graphic>
                    <a:graphicData uri="http://schemas.openxmlformats.org/drawingml/2006/picture">
                      <pic:pic>
                        <pic:nvPicPr>
                          <pic:cNvPr id="872" name="image161.png"/>
                          <pic:cNvPicPr/>
                        </pic:nvPicPr>
                        <pic:blipFill>
                          <a:blip r:embed="rId18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73" name="image161.png" descr=""/>
                  <wp:cNvGraphicFramePr>
                    <a:graphicFrameLocks noChangeAspect="1"/>
                  </wp:cNvGraphicFramePr>
                  <a:graphic>
                    <a:graphicData uri="http://schemas.openxmlformats.org/drawingml/2006/picture">
                      <pic:pic>
                        <pic:nvPicPr>
                          <pic:cNvPr id="874" name="image161.png"/>
                          <pic:cNvPicPr/>
                        </pic:nvPicPr>
                        <pic:blipFill>
                          <a:blip r:embed="rId18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3"/>
                <w:sz w:val="21"/>
              </w:rPr>
              <w:t>112</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875" name="image161.png" descr=""/>
                  <wp:cNvGraphicFramePr>
                    <a:graphicFrameLocks noChangeAspect="1"/>
                  </wp:cNvGraphicFramePr>
                  <a:graphic>
                    <a:graphicData uri="http://schemas.openxmlformats.org/drawingml/2006/picture">
                      <pic:pic>
                        <pic:nvPicPr>
                          <pic:cNvPr id="876" name="image161.png"/>
                          <pic:cNvPicPr/>
                        </pic:nvPicPr>
                        <pic:blipFill>
                          <a:blip r:embed="rId18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418</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877" name="image162.png" descr=""/>
                  <wp:cNvGraphicFramePr>
                    <a:graphicFrameLocks noChangeAspect="1"/>
                  </wp:cNvGraphicFramePr>
                  <a:graphic>
                    <a:graphicData uri="http://schemas.openxmlformats.org/drawingml/2006/picture">
                      <pic:pic>
                        <pic:nvPicPr>
                          <pic:cNvPr id="878" name="image162.png"/>
                          <pic:cNvPicPr/>
                        </pic:nvPicPr>
                        <pic:blipFill>
                          <a:blip r:embed="rId18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26</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879" name="image162.png" descr=""/>
                  <wp:cNvGraphicFramePr>
                    <a:graphicFrameLocks noChangeAspect="1"/>
                  </wp:cNvGraphicFramePr>
                  <a:graphic>
                    <a:graphicData uri="http://schemas.openxmlformats.org/drawingml/2006/picture">
                      <pic:pic>
                        <pic:nvPicPr>
                          <pic:cNvPr id="880" name="image162.png"/>
                          <pic:cNvPicPr/>
                        </pic:nvPicPr>
                        <pic:blipFill>
                          <a:blip r:embed="rId18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62</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37</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81" name="image162.png" descr=""/>
                  <wp:cNvGraphicFramePr>
                    <a:graphicFrameLocks noChangeAspect="1"/>
                  </wp:cNvGraphicFramePr>
                  <a:graphic>
                    <a:graphicData uri="http://schemas.openxmlformats.org/drawingml/2006/picture">
                      <pic:pic>
                        <pic:nvPicPr>
                          <pic:cNvPr id="882" name="image162.png"/>
                          <pic:cNvPicPr/>
                        </pic:nvPicPr>
                        <pic:blipFill>
                          <a:blip r:embed="rId18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755</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83" name="image162.png" descr=""/>
                  <wp:cNvGraphicFramePr>
                    <a:graphicFrameLocks noChangeAspect="1"/>
                  </wp:cNvGraphicFramePr>
                  <a:graphic>
                    <a:graphicData uri="http://schemas.openxmlformats.org/drawingml/2006/picture">
                      <pic:pic>
                        <pic:nvPicPr>
                          <pic:cNvPr id="884" name="image162.png"/>
                          <pic:cNvPicPr/>
                        </pic:nvPicPr>
                        <pic:blipFill>
                          <a:blip r:embed="rId18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397" w:hRule="exact"/>
        </w:trPr>
        <w:tc>
          <w:tcPr>
            <w:tcW w:w="9558" w:type="dxa"/>
            <w:gridSpan w:val="2"/>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1" w:right="16"/>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0"/>
              <w:ind w:left="1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7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0"/>
              <w:ind w:left="36"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93</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346</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248</w:t>
            </w:r>
          </w:p>
        </w:tc>
      </w:tr>
      <w:tr>
        <w:trPr>
          <w:trHeight w:val="402" w:hRule="exact"/>
        </w:trPr>
        <w:tc>
          <w:tcPr>
            <w:tcW w:w="47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64</w:t>
            </w:r>
          </w:p>
        </w:tc>
      </w:tr>
      <w:tr>
        <w:trPr>
          <w:trHeight w:val="404" w:hRule="exact"/>
        </w:trPr>
        <w:tc>
          <w:tcPr>
            <w:tcW w:w="47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755</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885" name="image163.png" descr=""/>
                  <wp:cNvGraphicFramePr>
                    <a:graphicFrameLocks noChangeAspect="1"/>
                  </wp:cNvGraphicFramePr>
                  <a:graphic>
                    <a:graphicData uri="http://schemas.openxmlformats.org/drawingml/2006/picture">
                      <pic:pic>
                        <pic:nvPicPr>
                          <pic:cNvPr id="886" name="image163.png"/>
                          <pic:cNvPicPr/>
                        </pic:nvPicPr>
                        <pic:blipFill>
                          <a:blip r:embed="rId1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line="240" w:lineRule="auto" w:before="13"/>
        <w:rPr>
          <w:rFonts w:ascii="宋体" w:hAnsi="宋体" w:cs="宋体" w:eastAsia="宋体" w:hint="default"/>
          <w:b/>
          <w:bCs/>
          <w:sz w:val="17"/>
          <w:szCs w:val="17"/>
        </w:rPr>
      </w:pPr>
    </w:p>
    <w:p>
      <w:pPr>
        <w:pStyle w:val="Heading2"/>
        <w:spacing w:line="240" w:lineRule="auto" w:before="26"/>
        <w:ind w:right="1033"/>
        <w:jc w:val="left"/>
        <w:rPr>
          <w:b w:val="0"/>
          <w:bCs w:val="0"/>
        </w:rPr>
      </w:pPr>
      <w:r>
        <w:rPr/>
        <w:pict>
          <v:group style="position:absolute;margin-left:295.720001pt;margin-top:-133.384293pt;width:.5pt;height:119.65pt;mso-position-horizontal-relative:page;mso-position-vertical-relative:paragraph;z-index:-1491496" coordorigin="5914,-2668" coordsize="10,2393">
            <v:shape style="position:absolute;left:5914;top:-2668;width:10;height:8" type="#_x0000_t75" stroked="false">
              <v:imagedata r:id="rId189" o:title=""/>
            </v:shape>
            <v:group style="position:absolute;left:5914;top:-2630;width:10;height:20" coordorigin="5914,-2630" coordsize="10,20">
              <v:shape style="position:absolute;left:5914;top:-2630;width:10;height:20" coordorigin="5914,-2630" coordsize="10,20" path="m5914,-2611l5924,-2611,5924,-2630,5914,-2630,5914,-2611xe" filled="true" fillcolor="#000000" stroked="false">
                <v:path arrowok="t"/>
                <v:fill type="solid"/>
              </v:shape>
            </v:group>
            <v:group style="position:absolute;left:5914;top:-2611;width:10;height:20" coordorigin="5914,-2611" coordsize="10,20">
              <v:shape style="position:absolute;left:5914;top:-2611;width:10;height:20" coordorigin="5914,-2611" coordsize="10,20" path="m5914,-2592l5924,-2592,5924,-2611,5914,-2611,5914,-2592xe" filled="true" fillcolor="#000000" stroked="false">
                <v:path arrowok="t"/>
                <v:fill type="solid"/>
              </v:shape>
            </v:group>
            <v:group style="position:absolute;left:5914;top:-2592;width:10;height:20" coordorigin="5914,-2592" coordsize="10,20">
              <v:shape style="position:absolute;left:5914;top:-2592;width:10;height:20" coordorigin="5914,-2592" coordsize="10,20" path="m5914,-2573l5924,-2573,5924,-2592,5914,-2592,5914,-2573xe" filled="true" fillcolor="#000000" stroked="false">
                <v:path arrowok="t"/>
                <v:fill type="solid"/>
              </v:shape>
            </v:group>
            <v:group style="position:absolute;left:5914;top:-2573;width:10;height:20" coordorigin="5914,-2573" coordsize="10,20">
              <v:shape style="position:absolute;left:5914;top:-2573;width:10;height:20" coordorigin="5914,-2573" coordsize="10,20" path="m5914,-2554l5924,-2554,5924,-2573,5914,-2573,5914,-2554xe" filled="true" fillcolor="#000000" stroked="false">
                <v:path arrowok="t"/>
                <v:fill type="solid"/>
              </v:shape>
            </v:group>
            <v:group style="position:absolute;left:5914;top:-2554;width:10;height:20" coordorigin="5914,-2554" coordsize="10,20">
              <v:shape style="position:absolute;left:5914;top:-2554;width:10;height:20" coordorigin="5914,-2554" coordsize="10,20" path="m5914,-2534l5924,-2534,5924,-2554,5914,-2554,5914,-2534xe" filled="true" fillcolor="#000000" stroked="false">
                <v:path arrowok="t"/>
                <v:fill type="solid"/>
              </v:shape>
            </v:group>
            <v:group style="position:absolute;left:5914;top:-2534;width:10;height:20" coordorigin="5914,-2534" coordsize="10,20">
              <v:shape style="position:absolute;left:5914;top:-2534;width:10;height:20" coordorigin="5914,-2534" coordsize="10,20" path="m5914,-2515l5924,-2515,5924,-2534,5914,-2534,5914,-2515xe" filled="true" fillcolor="#000000" stroked="false">
                <v:path arrowok="t"/>
                <v:fill type="solid"/>
              </v:shape>
            </v:group>
            <v:group style="position:absolute;left:5914;top:-2515;width:10;height:20" coordorigin="5914,-2515" coordsize="10,20">
              <v:shape style="position:absolute;left:5914;top:-2515;width:10;height:20" coordorigin="5914,-2515" coordsize="10,20" path="m5914,-2496l5924,-2496,5924,-2515,5914,-2515,5914,-2496xe" filled="true" fillcolor="#000000" stroked="false">
                <v:path arrowok="t"/>
                <v:fill type="solid"/>
              </v:shape>
            </v:group>
            <v:group style="position:absolute;left:5914;top:-2496;width:10;height:20" coordorigin="5914,-2496" coordsize="10,20">
              <v:shape style="position:absolute;left:5914;top:-2496;width:10;height:20" coordorigin="5914,-2496" coordsize="10,20" path="m5914,-2477l5924,-2477,5924,-2496,5914,-2496,5914,-2477xe" filled="true" fillcolor="#000000" stroked="false">
                <v:path arrowok="t"/>
                <v:fill type="solid"/>
              </v:shape>
            </v:group>
            <v:group style="position:absolute;left:5914;top:-2477;width:10;height:20" coordorigin="5914,-2477" coordsize="10,20">
              <v:shape style="position:absolute;left:5914;top:-2477;width:10;height:20" coordorigin="5914,-2477" coordsize="10,20" path="m5914,-2458l5924,-2458,5924,-2477,5914,-2477,5914,-2458xe" filled="true" fillcolor="#000000" stroked="false">
                <v:path arrowok="t"/>
                <v:fill type="solid"/>
              </v:shape>
            </v:group>
            <v:group style="position:absolute;left:5914;top:-2458;width:10;height:20" coordorigin="5914,-2458" coordsize="10,20">
              <v:shape style="position:absolute;left:5914;top:-2458;width:10;height:20" coordorigin="5914,-2458" coordsize="10,20" path="m5914,-2438l5924,-2438,5924,-2458,5914,-2458,5914,-2438xe" filled="true" fillcolor="#000000" stroked="false">
                <v:path arrowok="t"/>
                <v:fill type="solid"/>
              </v:shape>
            </v:group>
            <v:group style="position:absolute;left:5914;top:-2438;width:10;height:20" coordorigin="5914,-2438" coordsize="10,20">
              <v:shape style="position:absolute;left:5914;top:-2438;width:10;height:20" coordorigin="5914,-2438" coordsize="10,20" path="m5914,-2419l5924,-2419,5924,-2438,5914,-2438,5914,-2419xe" filled="true" fillcolor="#000000" stroked="false">
                <v:path arrowok="t"/>
                <v:fill type="solid"/>
              </v:shape>
            </v:group>
            <v:group style="position:absolute;left:5914;top:-2419;width:10;height:20" coordorigin="5914,-2419" coordsize="10,20">
              <v:shape style="position:absolute;left:5914;top:-2419;width:10;height:20" coordorigin="5914,-2419" coordsize="10,20" path="m5914,-2400l5924,-2400,5924,-2419,5914,-2419,5914,-2400xe" filled="true" fillcolor="#000000" stroked="false">
                <v:path arrowok="t"/>
                <v:fill type="solid"/>
              </v:shape>
            </v:group>
            <v:group style="position:absolute;left:5914;top:-2400;width:10;height:20" coordorigin="5914,-2400" coordsize="10,20">
              <v:shape style="position:absolute;left:5914;top:-2400;width:10;height:20" coordorigin="5914,-2400" coordsize="10,20" path="m5914,-2381l5924,-2381,5924,-2400,5914,-2400,5914,-2381xe" filled="true" fillcolor="#000000" stroked="false">
                <v:path arrowok="t"/>
                <v:fill type="solid"/>
              </v:shape>
            </v:group>
            <v:group style="position:absolute;left:5914;top:-2381;width:10;height:20" coordorigin="5914,-2381" coordsize="10,20">
              <v:shape style="position:absolute;left:5914;top:-2381;width:10;height:20" coordorigin="5914,-2381" coordsize="10,20" path="m5914,-2362l5924,-2362,5924,-2381,5914,-2381,5914,-2362xe" filled="true" fillcolor="#000000" stroked="false">
                <v:path arrowok="t"/>
                <v:fill type="solid"/>
              </v:shape>
            </v:group>
            <v:group style="position:absolute;left:5914;top:-2362;width:10;height:20" coordorigin="5914,-2362" coordsize="10,20">
              <v:shape style="position:absolute;left:5914;top:-2362;width:10;height:20" coordorigin="5914,-2362" coordsize="10,20" path="m5914,-2342l5924,-2342,5924,-2362,5914,-2362,5914,-2342xe" filled="true" fillcolor="#000000" stroked="false">
                <v:path arrowok="t"/>
                <v:fill type="solid"/>
              </v:shape>
            </v:group>
            <v:group style="position:absolute;left:5914;top:-2342;width:10;height:20" coordorigin="5914,-2342" coordsize="10,20">
              <v:shape style="position:absolute;left:5914;top:-2342;width:10;height:20" coordorigin="5914,-2342" coordsize="10,20" path="m5914,-2323l5924,-2323,5924,-2342,5914,-2342,5914,-2323xe" filled="true" fillcolor="#000000" stroked="false">
                <v:path arrowok="t"/>
                <v:fill type="solid"/>
              </v:shape>
            </v:group>
            <v:group style="position:absolute;left:5914;top:-2323;width:10;height:20" coordorigin="5914,-2323" coordsize="10,20">
              <v:shape style="position:absolute;left:5914;top:-2323;width:10;height:20" coordorigin="5914,-2323" coordsize="10,20" path="m5914,-2304l5924,-2304,5924,-2323,5914,-2323,5914,-2304xe" filled="true" fillcolor="#000000" stroked="false">
                <v:path arrowok="t"/>
                <v:fill type="solid"/>
              </v:shape>
            </v:group>
            <v:group style="position:absolute;left:5914;top:-2304;width:10;height:20" coordorigin="5914,-2304" coordsize="10,20">
              <v:shape style="position:absolute;left:5914;top:-2304;width:10;height:20" coordorigin="5914,-2304" coordsize="10,20" path="m5914,-2285l5924,-2285,5924,-2304,5914,-2304,5914,-2285xe" filled="true" fillcolor="#000000" stroked="false">
                <v:path arrowok="t"/>
                <v:fill type="solid"/>
              </v:shape>
              <v:shape style="position:absolute;left:5914;top:-2266;width:10;height:8" type="#_x0000_t75" stroked="false">
                <v:imagedata r:id="rId189" o:title=""/>
              </v:shape>
            </v:group>
            <v:group style="position:absolute;left:5914;top:-2228;width:10;height:20" coordorigin="5914,-2228" coordsize="10,20">
              <v:shape style="position:absolute;left:5914;top:-2228;width:10;height:20" coordorigin="5914,-2228" coordsize="10,20" path="m5914,-2209l5924,-2209,5924,-2228,5914,-2228,5914,-2209xe" filled="true" fillcolor="#000000" stroked="false">
                <v:path arrowok="t"/>
                <v:fill type="solid"/>
              </v:shape>
            </v:group>
            <v:group style="position:absolute;left:5914;top:-2209;width:10;height:20" coordorigin="5914,-2209" coordsize="10,20">
              <v:shape style="position:absolute;left:5914;top:-2209;width:10;height:20" coordorigin="5914,-2209" coordsize="10,20" path="m5914,-2190l5924,-2190,5924,-2209,5914,-2209,5914,-2190xe" filled="true" fillcolor="#000000" stroked="false">
                <v:path arrowok="t"/>
                <v:fill type="solid"/>
              </v:shape>
            </v:group>
            <v:group style="position:absolute;left:5914;top:-2190;width:10;height:20" coordorigin="5914,-2190" coordsize="10,20">
              <v:shape style="position:absolute;left:5914;top:-2190;width:10;height:20" coordorigin="5914,-2190" coordsize="10,20" path="m5914,-2171l5924,-2171,5924,-2190,5914,-2190,5914,-2171xe" filled="true" fillcolor="#000000" stroked="false">
                <v:path arrowok="t"/>
                <v:fill type="solid"/>
              </v:shape>
            </v:group>
            <v:group style="position:absolute;left:5914;top:-2171;width:10;height:20" coordorigin="5914,-2171" coordsize="10,20">
              <v:shape style="position:absolute;left:5914;top:-2171;width:10;height:20" coordorigin="5914,-2171" coordsize="10,20" path="m5914,-2152l5924,-2152,5924,-2171,5914,-2171,5914,-2152xe" filled="true" fillcolor="#000000" stroked="false">
                <v:path arrowok="t"/>
                <v:fill type="solid"/>
              </v:shape>
            </v:group>
            <v:group style="position:absolute;left:5914;top:-2152;width:10;height:20" coordorigin="5914,-2152" coordsize="10,20">
              <v:shape style="position:absolute;left:5914;top:-2152;width:10;height:20" coordorigin="5914,-2152" coordsize="10,20" path="m5914,-2132l5924,-2132,5924,-2152,5914,-2152,5914,-2132xe" filled="true" fillcolor="#000000" stroked="false">
                <v:path arrowok="t"/>
                <v:fill type="solid"/>
              </v:shape>
            </v:group>
            <v:group style="position:absolute;left:5914;top:-2132;width:10;height:20" coordorigin="5914,-2132" coordsize="10,20">
              <v:shape style="position:absolute;left:5914;top:-2132;width:10;height:20" coordorigin="5914,-2132" coordsize="10,20" path="m5914,-2113l5924,-2113,5924,-2132,5914,-2132,5914,-2113xe" filled="true" fillcolor="#000000" stroked="false">
                <v:path arrowok="t"/>
                <v:fill type="solid"/>
              </v:shape>
            </v:group>
            <v:group style="position:absolute;left:5914;top:-2113;width:10;height:20" coordorigin="5914,-2113" coordsize="10,20">
              <v:shape style="position:absolute;left:5914;top:-2113;width:10;height:20" coordorigin="5914,-2113" coordsize="10,20" path="m5914,-2094l5924,-2094,5924,-2113,5914,-2113,5914,-2094xe" filled="true" fillcolor="#000000" stroked="false">
                <v:path arrowok="t"/>
                <v:fill type="solid"/>
              </v:shape>
            </v:group>
            <v:group style="position:absolute;left:5914;top:-2094;width:10;height:20" coordorigin="5914,-2094" coordsize="10,20">
              <v:shape style="position:absolute;left:5914;top:-2094;width:10;height:20" coordorigin="5914,-2094" coordsize="10,20" path="m5914,-2075l5924,-2075,5924,-2094,5914,-2094,5914,-2075xe" filled="true" fillcolor="#000000" stroked="false">
                <v:path arrowok="t"/>
                <v:fill type="solid"/>
              </v:shape>
            </v:group>
            <v:group style="position:absolute;left:5914;top:-2075;width:10;height:20" coordorigin="5914,-2075" coordsize="10,20">
              <v:shape style="position:absolute;left:5914;top:-2075;width:10;height:20" coordorigin="5914,-2075" coordsize="10,20" path="m5914,-2056l5924,-2056,5924,-2075,5914,-2075,5914,-2056xe" filled="true" fillcolor="#000000" stroked="false">
                <v:path arrowok="t"/>
                <v:fill type="solid"/>
              </v:shape>
            </v:group>
            <v:group style="position:absolute;left:5914;top:-2056;width:10;height:20" coordorigin="5914,-2056" coordsize="10,20">
              <v:shape style="position:absolute;left:5914;top:-2056;width:10;height:20" coordorigin="5914,-2056" coordsize="10,20" path="m5914,-2036l5924,-2036,5924,-2056,5914,-2056,5914,-2036xe" filled="true" fillcolor="#000000" stroked="false">
                <v:path arrowok="t"/>
                <v:fill type="solid"/>
              </v:shape>
            </v:group>
            <v:group style="position:absolute;left:5914;top:-2036;width:10;height:20" coordorigin="5914,-2036" coordsize="10,20">
              <v:shape style="position:absolute;left:5914;top:-2036;width:10;height:20" coordorigin="5914,-2036" coordsize="10,20" path="m5914,-2017l5924,-2017,5924,-2036,5914,-2036,5914,-2017xe" filled="true" fillcolor="#000000" stroked="false">
                <v:path arrowok="t"/>
                <v:fill type="solid"/>
              </v:shape>
            </v:group>
            <v:group style="position:absolute;left:5914;top:-2017;width:10;height:20" coordorigin="5914,-2017" coordsize="10,20">
              <v:shape style="position:absolute;left:5914;top:-2017;width:10;height:20" coordorigin="5914,-2017" coordsize="10,20" path="m5914,-1998l5924,-1998,5924,-2017,5914,-2017,5914,-1998xe" filled="true" fillcolor="#000000" stroked="false">
                <v:path arrowok="t"/>
                <v:fill type="solid"/>
              </v:shape>
            </v:group>
            <v:group style="position:absolute;left:5914;top:-1998;width:10;height:20" coordorigin="5914,-1998" coordsize="10,20">
              <v:shape style="position:absolute;left:5914;top:-1998;width:10;height:20" coordorigin="5914,-1998" coordsize="10,20" path="m5914,-1979l5924,-1979,5924,-1998,5914,-1998,5914,-1979xe" filled="true" fillcolor="#000000" stroked="false">
                <v:path arrowok="t"/>
                <v:fill type="solid"/>
              </v:shape>
            </v:group>
            <v:group style="position:absolute;left:5914;top:-1979;width:10;height:20" coordorigin="5914,-1979" coordsize="10,20">
              <v:shape style="position:absolute;left:5914;top:-1979;width:10;height:20" coordorigin="5914,-1979" coordsize="10,20" path="m5914,-1960l5924,-1960,5924,-1979,5914,-1979,5914,-1960xe" filled="true" fillcolor="#000000" stroked="false">
                <v:path arrowok="t"/>
                <v:fill type="solid"/>
              </v:shape>
            </v:group>
            <v:group style="position:absolute;left:5914;top:-1960;width:10;height:20" coordorigin="5914,-1960" coordsize="10,20">
              <v:shape style="position:absolute;left:5914;top:-1960;width:10;height:20" coordorigin="5914,-1960" coordsize="10,20" path="m5914,-1940l5924,-1940,5924,-1960,5914,-1960,5914,-1940xe" filled="true" fillcolor="#000000" stroked="false">
                <v:path arrowok="t"/>
                <v:fill type="solid"/>
              </v:shape>
            </v:group>
            <v:group style="position:absolute;left:5914;top:-1940;width:10;height:20" coordorigin="5914,-1940" coordsize="10,20">
              <v:shape style="position:absolute;left:5914;top:-1940;width:10;height:20" coordorigin="5914,-1940" coordsize="10,20" path="m5914,-1921l5924,-1921,5924,-1940,5914,-1940,5914,-1921xe" filled="true" fillcolor="#000000" stroked="false">
                <v:path arrowok="t"/>
                <v:fill type="solid"/>
              </v:shape>
            </v:group>
            <v:group style="position:absolute;left:5914;top:-1921;width:10;height:20" coordorigin="5914,-1921" coordsize="10,20">
              <v:shape style="position:absolute;left:5914;top:-1921;width:10;height:20" coordorigin="5914,-1921" coordsize="10,20" path="m5914,-1902l5924,-1902,5924,-1921,5914,-1921,5914,-1902xe" filled="true" fillcolor="#000000" stroked="false">
                <v:path arrowok="t"/>
                <v:fill type="solid"/>
              </v:shape>
            </v:group>
            <v:group style="position:absolute;left:5914;top:-1902;width:10;height:20" coordorigin="5914,-1902" coordsize="10,20">
              <v:shape style="position:absolute;left:5914;top:-1902;width:10;height:20" coordorigin="5914,-1902" coordsize="10,20" path="m5914,-1883l5924,-1883,5924,-1902,5914,-1902,5914,-1883xe" filled="true" fillcolor="#000000" stroked="false">
                <v:path arrowok="t"/>
                <v:fill type="solid"/>
              </v:shape>
              <v:shape style="position:absolute;left:5914;top:-1864;width:10;height:8" type="#_x0000_t75" stroked="false">
                <v:imagedata r:id="rId190" o:title=""/>
              </v:shape>
            </v:group>
            <v:group style="position:absolute;left:5914;top:-1826;width:10;height:20" coordorigin="5914,-1826" coordsize="10,20">
              <v:shape style="position:absolute;left:5914;top:-1826;width:10;height:20" coordorigin="5914,-1826" coordsize="10,20" path="m5914,-1807l5924,-1807,5924,-1826,5914,-1826,5914,-1807xe" filled="true" fillcolor="#000000" stroked="false">
                <v:path arrowok="t"/>
                <v:fill type="solid"/>
              </v:shape>
            </v:group>
            <v:group style="position:absolute;left:5914;top:-1807;width:10;height:20" coordorigin="5914,-1807" coordsize="10,20">
              <v:shape style="position:absolute;left:5914;top:-1807;width:10;height:20" coordorigin="5914,-1807" coordsize="10,20" path="m5914,-1788l5924,-1788,5924,-1807,5914,-1807,5914,-1788xe" filled="true" fillcolor="#000000" stroked="false">
                <v:path arrowok="t"/>
                <v:fill type="solid"/>
              </v:shape>
            </v:group>
            <v:group style="position:absolute;left:5914;top:-1788;width:10;height:20" coordorigin="5914,-1788" coordsize="10,20">
              <v:shape style="position:absolute;left:5914;top:-1788;width:10;height:20" coordorigin="5914,-1788" coordsize="10,20" path="m5914,-1769l5924,-1769,5924,-1788,5914,-1788,5914,-1769xe" filled="true" fillcolor="#000000" stroked="false">
                <v:path arrowok="t"/>
                <v:fill type="solid"/>
              </v:shape>
            </v:group>
            <v:group style="position:absolute;left:5914;top:-1769;width:10;height:20" coordorigin="5914,-1769" coordsize="10,20">
              <v:shape style="position:absolute;left:5914;top:-1769;width:10;height:20" coordorigin="5914,-1769" coordsize="10,20" path="m5914,-1750l5924,-1750,5924,-1769,5914,-1769,5914,-1750xe" filled="true" fillcolor="#000000" stroked="false">
                <v:path arrowok="t"/>
                <v:fill type="solid"/>
              </v:shape>
            </v:group>
            <v:group style="position:absolute;left:5914;top:-1750;width:10;height:20" coordorigin="5914,-1750" coordsize="10,20">
              <v:shape style="position:absolute;left:5914;top:-1750;width:10;height:20" coordorigin="5914,-1750" coordsize="10,20" path="m5914,-1730l5924,-1730,5924,-1750,5914,-1750,5914,-1730xe" filled="true" fillcolor="#000000" stroked="false">
                <v:path arrowok="t"/>
                <v:fill type="solid"/>
              </v:shape>
            </v:group>
            <v:group style="position:absolute;left:5914;top:-1730;width:10;height:20" coordorigin="5914,-1730" coordsize="10,20">
              <v:shape style="position:absolute;left:5914;top:-1730;width:10;height:20" coordorigin="5914,-1730" coordsize="10,20" path="m5914,-1711l5924,-1711,5924,-1730,5914,-1730,5914,-1711xe" filled="true" fillcolor="#000000" stroked="false">
                <v:path arrowok="t"/>
                <v:fill type="solid"/>
              </v:shape>
            </v:group>
            <v:group style="position:absolute;left:5914;top:-1711;width:10;height:20" coordorigin="5914,-1711" coordsize="10,20">
              <v:shape style="position:absolute;left:5914;top:-1711;width:10;height:20" coordorigin="5914,-1711" coordsize="10,20" path="m5914,-1692l5924,-1692,5924,-1711,5914,-1711,5914,-1692xe" filled="true" fillcolor="#000000" stroked="false">
                <v:path arrowok="t"/>
                <v:fill type="solid"/>
              </v:shape>
            </v:group>
            <v:group style="position:absolute;left:5914;top:-1692;width:10;height:20" coordorigin="5914,-1692" coordsize="10,20">
              <v:shape style="position:absolute;left:5914;top:-1692;width:10;height:20" coordorigin="5914,-1692" coordsize="10,20" path="m5914,-1673l5924,-1673,5924,-1692,5914,-1692,5914,-1673xe" filled="true" fillcolor="#000000" stroked="false">
                <v:path arrowok="t"/>
                <v:fill type="solid"/>
              </v:shape>
            </v:group>
            <v:group style="position:absolute;left:5914;top:-1673;width:10;height:20" coordorigin="5914,-1673" coordsize="10,20">
              <v:shape style="position:absolute;left:5914;top:-1673;width:10;height:20" coordorigin="5914,-1673" coordsize="10,20" path="m5914,-1654l5924,-1654,5924,-1673,5914,-1673,5914,-1654xe" filled="true" fillcolor="#000000" stroked="false">
                <v:path arrowok="t"/>
                <v:fill type="solid"/>
              </v:shape>
            </v:group>
            <v:group style="position:absolute;left:5914;top:-1654;width:10;height:20" coordorigin="5914,-1654" coordsize="10,20">
              <v:shape style="position:absolute;left:5914;top:-1654;width:10;height:20" coordorigin="5914,-1654" coordsize="10,20" path="m5914,-1634l5924,-1634,5924,-1654,5914,-1654,5914,-1634xe" filled="true" fillcolor="#000000" stroked="false">
                <v:path arrowok="t"/>
                <v:fill type="solid"/>
              </v:shape>
            </v:group>
            <v:group style="position:absolute;left:5914;top:-1634;width:10;height:20" coordorigin="5914,-1634" coordsize="10,20">
              <v:shape style="position:absolute;left:5914;top:-1634;width:10;height:20" coordorigin="5914,-1634" coordsize="10,20" path="m5914,-1615l5924,-1615,5924,-1634,5914,-1634,5914,-1615xe" filled="true" fillcolor="#000000" stroked="false">
                <v:path arrowok="t"/>
                <v:fill type="solid"/>
              </v:shape>
            </v:group>
            <v:group style="position:absolute;left:5914;top:-1615;width:10;height:20" coordorigin="5914,-1615" coordsize="10,20">
              <v:shape style="position:absolute;left:5914;top:-1615;width:10;height:20" coordorigin="5914,-1615" coordsize="10,20" path="m5914,-1596l5924,-1596,5924,-1615,5914,-1615,5914,-1596xe" filled="true" fillcolor="#000000" stroked="false">
                <v:path arrowok="t"/>
                <v:fill type="solid"/>
              </v:shape>
            </v:group>
            <v:group style="position:absolute;left:5914;top:-1596;width:10;height:20" coordorigin="5914,-1596" coordsize="10,20">
              <v:shape style="position:absolute;left:5914;top:-1596;width:10;height:20" coordorigin="5914,-1596" coordsize="10,20" path="m5914,-1577l5924,-1577,5924,-1596,5914,-1596,5914,-1577xe" filled="true" fillcolor="#000000" stroked="false">
                <v:path arrowok="t"/>
                <v:fill type="solid"/>
              </v:shape>
            </v:group>
            <v:group style="position:absolute;left:5914;top:-1577;width:10;height:20" coordorigin="5914,-1577" coordsize="10,20">
              <v:shape style="position:absolute;left:5914;top:-1577;width:10;height:20" coordorigin="5914,-1577" coordsize="10,20" path="m5914,-1558l5924,-1558,5924,-1577,5914,-1577,5914,-1558xe" filled="true" fillcolor="#000000" stroked="false">
                <v:path arrowok="t"/>
                <v:fill type="solid"/>
              </v:shape>
            </v:group>
            <v:group style="position:absolute;left:5914;top:-1558;width:10;height:20" coordorigin="5914,-1558" coordsize="10,20">
              <v:shape style="position:absolute;left:5914;top:-1558;width:10;height:20" coordorigin="5914,-1558" coordsize="10,20" path="m5914,-1538l5924,-1538,5924,-1558,5914,-1558,5914,-1538xe" filled="true" fillcolor="#000000" stroked="false">
                <v:path arrowok="t"/>
                <v:fill type="solid"/>
              </v:shape>
            </v:group>
            <v:group style="position:absolute;left:5914;top:-1538;width:10;height:20" coordorigin="5914,-1538" coordsize="10,20">
              <v:shape style="position:absolute;left:5914;top:-1538;width:10;height:20" coordorigin="5914,-1538" coordsize="10,20" path="m5914,-1519l5924,-1519,5924,-1538,5914,-1538,5914,-1519xe" filled="true" fillcolor="#000000" stroked="false">
                <v:path arrowok="t"/>
                <v:fill type="solid"/>
              </v:shape>
            </v:group>
            <v:group style="position:absolute;left:5914;top:-1519;width:10;height:20" coordorigin="5914,-1519" coordsize="10,20">
              <v:shape style="position:absolute;left:5914;top:-1519;width:10;height:20" coordorigin="5914,-1519" coordsize="10,20" path="m5914,-1500l5924,-1500,5924,-1519,5914,-1519,5914,-1500xe" filled="true" fillcolor="#000000" stroked="false">
                <v:path arrowok="t"/>
                <v:fill type="solid"/>
              </v:shape>
            </v:group>
            <v:group style="position:absolute;left:5914;top:-1500;width:10;height:20" coordorigin="5914,-1500" coordsize="10,20">
              <v:shape style="position:absolute;left:5914;top:-1500;width:10;height:20" coordorigin="5914,-1500" coordsize="10,20" path="m5914,-1481l5924,-1481,5924,-1500,5914,-1500,5914,-1481xe" filled="true" fillcolor="#000000" stroked="false">
                <v:path arrowok="t"/>
                <v:fill type="solid"/>
              </v:shape>
              <v:shape style="position:absolute;left:5914;top:-1462;width:10;height:8" type="#_x0000_t75" stroked="false">
                <v:imagedata r:id="rId190" o:title=""/>
              </v:shape>
            </v:group>
            <v:group style="position:absolute;left:5914;top:-1424;width:10;height:20" coordorigin="5914,-1424" coordsize="10,20">
              <v:shape style="position:absolute;left:5914;top:-1424;width:10;height:20" coordorigin="5914,-1424" coordsize="10,20" path="m5914,-1405l5924,-1405,5924,-1424,5914,-1424,5914,-1405xe" filled="true" fillcolor="#000000" stroked="false">
                <v:path arrowok="t"/>
                <v:fill type="solid"/>
              </v:shape>
            </v:group>
            <v:group style="position:absolute;left:5914;top:-1405;width:10;height:20" coordorigin="5914,-1405" coordsize="10,20">
              <v:shape style="position:absolute;left:5914;top:-1405;width:10;height:20" coordorigin="5914,-1405" coordsize="10,20" path="m5914,-1386l5924,-1386,5924,-1405,5914,-1405,5914,-1386xe" filled="true" fillcolor="#000000" stroked="false">
                <v:path arrowok="t"/>
                <v:fill type="solid"/>
              </v:shape>
            </v:group>
            <v:group style="position:absolute;left:5914;top:-1386;width:10;height:20" coordorigin="5914,-1386" coordsize="10,20">
              <v:shape style="position:absolute;left:5914;top:-1386;width:10;height:20" coordorigin="5914,-1386" coordsize="10,20" path="m5914,-1367l5924,-1367,5924,-1386,5914,-1386,5914,-1367xe" filled="true" fillcolor="#000000" stroked="false">
                <v:path arrowok="t"/>
                <v:fill type="solid"/>
              </v:shape>
            </v:group>
            <v:group style="position:absolute;left:5914;top:-1367;width:10;height:20" coordorigin="5914,-1367" coordsize="10,20">
              <v:shape style="position:absolute;left:5914;top:-1367;width:10;height:20" coordorigin="5914,-1367" coordsize="10,20" path="m5914,-1348l5924,-1348,5924,-1367,5914,-1367,5914,-1348xe" filled="true" fillcolor="#000000" stroked="false">
                <v:path arrowok="t"/>
                <v:fill type="solid"/>
              </v:shape>
            </v:group>
            <v:group style="position:absolute;left:5914;top:-1348;width:10;height:20" coordorigin="5914,-1348" coordsize="10,20">
              <v:shape style="position:absolute;left:5914;top:-1348;width:10;height:20" coordorigin="5914,-1348" coordsize="10,20" path="m5914,-1328l5924,-1328,5924,-1348,5914,-1348,5914,-1328xe" filled="true" fillcolor="#000000" stroked="false">
                <v:path arrowok="t"/>
                <v:fill type="solid"/>
              </v:shape>
            </v:group>
            <v:group style="position:absolute;left:5914;top:-1328;width:10;height:20" coordorigin="5914,-1328" coordsize="10,20">
              <v:shape style="position:absolute;left:5914;top:-1328;width:10;height:20" coordorigin="5914,-1328" coordsize="10,20" path="m5914,-1309l5924,-1309,5924,-1328,5914,-1328,5914,-1309xe" filled="true" fillcolor="#000000" stroked="false">
                <v:path arrowok="t"/>
                <v:fill type="solid"/>
              </v:shape>
            </v:group>
            <v:group style="position:absolute;left:5914;top:-1309;width:10;height:20" coordorigin="5914,-1309" coordsize="10,20">
              <v:shape style="position:absolute;left:5914;top:-1309;width:10;height:20" coordorigin="5914,-1309" coordsize="10,20" path="m5914,-1290l5924,-1290,5924,-1309,5914,-1309,5914,-1290xe" filled="true" fillcolor="#000000" stroked="false">
                <v:path arrowok="t"/>
                <v:fill type="solid"/>
              </v:shape>
            </v:group>
            <v:group style="position:absolute;left:5914;top:-1290;width:10;height:20" coordorigin="5914,-1290" coordsize="10,20">
              <v:shape style="position:absolute;left:5914;top:-1290;width:10;height:20" coordorigin="5914,-1290" coordsize="10,20" path="m5914,-1271l5924,-1271,5924,-1290,5914,-1290,5914,-1271xe" filled="true" fillcolor="#000000" stroked="false">
                <v:path arrowok="t"/>
                <v:fill type="solid"/>
              </v:shape>
            </v:group>
            <v:group style="position:absolute;left:5914;top:-1271;width:10;height:20" coordorigin="5914,-1271" coordsize="10,20">
              <v:shape style="position:absolute;left:5914;top:-1271;width:10;height:20" coordorigin="5914,-1271" coordsize="10,20" path="m5914,-1252l5924,-1252,5924,-1271,5914,-1271,5914,-1252xe" filled="true" fillcolor="#000000" stroked="false">
                <v:path arrowok="t"/>
                <v:fill type="solid"/>
              </v:shape>
            </v:group>
            <v:group style="position:absolute;left:5914;top:-1252;width:10;height:20" coordorigin="5914,-1252" coordsize="10,20">
              <v:shape style="position:absolute;left:5914;top:-1252;width:10;height:20" coordorigin="5914,-1252" coordsize="10,20" path="m5914,-1232l5924,-1232,5924,-1252,5914,-1252,5914,-1232xe" filled="true" fillcolor="#000000" stroked="false">
                <v:path arrowok="t"/>
                <v:fill type="solid"/>
              </v:shape>
            </v:group>
            <v:group style="position:absolute;left:5914;top:-1232;width:10;height:20" coordorigin="5914,-1232" coordsize="10,20">
              <v:shape style="position:absolute;left:5914;top:-1232;width:10;height:20" coordorigin="5914,-1232" coordsize="10,20" path="m5914,-1213l5924,-1213,5924,-1232,5914,-1232,5914,-1213xe" filled="true" fillcolor="#000000" stroked="false">
                <v:path arrowok="t"/>
                <v:fill type="solid"/>
              </v:shape>
            </v:group>
            <v:group style="position:absolute;left:5914;top:-1213;width:10;height:20" coordorigin="5914,-1213" coordsize="10,20">
              <v:shape style="position:absolute;left:5914;top:-1213;width:10;height:20" coordorigin="5914,-1213" coordsize="10,20" path="m5914,-1194l5924,-1194,5924,-1213,5914,-1213,5914,-1194xe" filled="true" fillcolor="#000000" stroked="false">
                <v:path arrowok="t"/>
                <v:fill type="solid"/>
              </v:shape>
            </v:group>
            <v:group style="position:absolute;left:5914;top:-1194;width:10;height:20" coordorigin="5914,-1194" coordsize="10,20">
              <v:shape style="position:absolute;left:5914;top:-1194;width:10;height:20" coordorigin="5914,-1194" coordsize="10,20" path="m5914,-1175l5924,-1175,5924,-1194,5914,-1194,5914,-1175xe" filled="true" fillcolor="#000000" stroked="false">
                <v:path arrowok="t"/>
                <v:fill type="solid"/>
              </v:shape>
            </v:group>
            <v:group style="position:absolute;left:5914;top:-1175;width:10;height:20" coordorigin="5914,-1175" coordsize="10,20">
              <v:shape style="position:absolute;left:5914;top:-1175;width:10;height:20" coordorigin="5914,-1175" coordsize="10,20" path="m5914,-1156l5924,-1156,5924,-1175,5914,-1175,5914,-1156xe" filled="true" fillcolor="#000000" stroked="false">
                <v:path arrowok="t"/>
                <v:fill type="solid"/>
              </v:shape>
            </v:group>
            <v:group style="position:absolute;left:5914;top:-1156;width:10;height:20" coordorigin="5914,-1156" coordsize="10,20">
              <v:shape style="position:absolute;left:5914;top:-1156;width:10;height:20" coordorigin="5914,-1156" coordsize="10,20" path="m5914,-1136l5924,-1136,5924,-1156,5914,-1156,5914,-1136xe" filled="true" fillcolor="#000000" stroked="false">
                <v:path arrowok="t"/>
                <v:fill type="solid"/>
              </v:shape>
            </v:group>
            <v:group style="position:absolute;left:5914;top:-1136;width:10;height:20" coordorigin="5914,-1136" coordsize="10,20">
              <v:shape style="position:absolute;left:5914;top:-1136;width:10;height:20" coordorigin="5914,-1136" coordsize="10,20" path="m5914,-1117l5924,-1117,5924,-1136,5914,-1136,5914,-1117xe" filled="true" fillcolor="#000000" stroked="false">
                <v:path arrowok="t"/>
                <v:fill type="solid"/>
              </v:shape>
            </v:group>
            <v:group style="position:absolute;left:5914;top:-1117;width:10;height:20" coordorigin="5914,-1117" coordsize="10,20">
              <v:shape style="position:absolute;left:5914;top:-1117;width:10;height:20" coordorigin="5914,-1117" coordsize="10,20" path="m5914,-1098l5924,-1098,5924,-1117,5914,-1117,5914,-1098xe" filled="true" fillcolor="#000000" stroked="false">
                <v:path arrowok="t"/>
                <v:fill type="solid"/>
              </v:shape>
            </v:group>
            <v:group style="position:absolute;left:5914;top:-1098;width:10;height:20" coordorigin="5914,-1098" coordsize="10,20">
              <v:shape style="position:absolute;left:5914;top:-1098;width:10;height:20" coordorigin="5914,-1098" coordsize="10,20" path="m5914,-1079l5924,-1079,5924,-1098,5914,-1098,5914,-1079xe" filled="true" fillcolor="#000000" stroked="false">
                <v:path arrowok="t"/>
                <v:fill type="solid"/>
              </v:shape>
              <v:shape style="position:absolute;left:5914;top:-1060;width:10;height:8" type="#_x0000_t75" stroked="false">
                <v:imagedata r:id="rId190" o:title=""/>
              </v:shape>
            </v:group>
            <v:group style="position:absolute;left:5914;top:-1022;width:10;height:20" coordorigin="5914,-1022" coordsize="10,20">
              <v:shape style="position:absolute;left:5914;top:-1022;width:10;height:20" coordorigin="5914,-1022" coordsize="10,20" path="m5914,-1003l5924,-1003,5924,-1022,5914,-1022,5914,-1003xe" filled="true" fillcolor="#000000" stroked="false">
                <v:path arrowok="t"/>
                <v:fill type="solid"/>
              </v:shape>
            </v:group>
            <v:group style="position:absolute;left:5914;top:-1003;width:10;height:20" coordorigin="5914,-1003" coordsize="10,20">
              <v:shape style="position:absolute;left:5914;top:-1003;width:10;height:20" coordorigin="5914,-1003" coordsize="10,20" path="m5914,-984l5924,-984,5924,-1003,5914,-1003,5914,-984xe" filled="true" fillcolor="#000000" stroked="false">
                <v:path arrowok="t"/>
                <v:fill type="solid"/>
              </v:shape>
            </v:group>
            <v:group style="position:absolute;left:5914;top:-984;width:10;height:20" coordorigin="5914,-984" coordsize="10,20">
              <v:shape style="position:absolute;left:5914;top:-984;width:10;height:20" coordorigin="5914,-984" coordsize="10,20" path="m5914,-965l5924,-965,5924,-984,5914,-984,5914,-965xe" filled="true" fillcolor="#000000" stroked="false">
                <v:path arrowok="t"/>
                <v:fill type="solid"/>
              </v:shape>
            </v:group>
            <v:group style="position:absolute;left:5914;top:-965;width:10;height:20" coordorigin="5914,-965" coordsize="10,20">
              <v:shape style="position:absolute;left:5914;top:-965;width:10;height:20" coordorigin="5914,-965" coordsize="10,20" path="m5914,-946l5924,-946,5924,-965,5914,-965,5914,-946xe" filled="true" fillcolor="#000000" stroked="false">
                <v:path arrowok="t"/>
                <v:fill type="solid"/>
              </v:shape>
            </v:group>
            <v:group style="position:absolute;left:5914;top:-946;width:10;height:20" coordorigin="5914,-946" coordsize="10,20">
              <v:shape style="position:absolute;left:5914;top:-946;width:10;height:20" coordorigin="5914,-946" coordsize="10,20" path="m5914,-926l5924,-926,5924,-946,5914,-946,5914,-926xe" filled="true" fillcolor="#000000" stroked="false">
                <v:path arrowok="t"/>
                <v:fill type="solid"/>
              </v:shape>
            </v:group>
            <v:group style="position:absolute;left:5914;top:-926;width:10;height:20" coordorigin="5914,-926" coordsize="10,20">
              <v:shape style="position:absolute;left:5914;top:-926;width:10;height:20" coordorigin="5914,-926" coordsize="10,20" path="m5914,-907l5924,-907,5924,-926,5914,-926,5914,-907xe" filled="true" fillcolor="#000000" stroked="false">
                <v:path arrowok="t"/>
                <v:fill type="solid"/>
              </v:shape>
            </v:group>
            <v:group style="position:absolute;left:5914;top:-907;width:10;height:20" coordorigin="5914,-907" coordsize="10,20">
              <v:shape style="position:absolute;left:5914;top:-907;width:10;height:20" coordorigin="5914,-907" coordsize="10,20" path="m5914,-888l5924,-888,5924,-907,5914,-907,5914,-888xe" filled="true" fillcolor="#000000" stroked="false">
                <v:path arrowok="t"/>
                <v:fill type="solid"/>
              </v:shape>
            </v:group>
            <v:group style="position:absolute;left:5914;top:-888;width:10;height:20" coordorigin="5914,-888" coordsize="10,20">
              <v:shape style="position:absolute;left:5914;top:-888;width:10;height:20" coordorigin="5914,-888" coordsize="10,20" path="m5914,-869l5924,-869,5924,-888,5914,-888,5914,-869xe" filled="true" fillcolor="#000000" stroked="false">
                <v:path arrowok="t"/>
                <v:fill type="solid"/>
              </v:shape>
            </v:group>
            <v:group style="position:absolute;left:5914;top:-869;width:10;height:20" coordorigin="5914,-869" coordsize="10,20">
              <v:shape style="position:absolute;left:5914;top:-869;width:10;height:20" coordorigin="5914,-869" coordsize="10,20" path="m5914,-850l5924,-850,5924,-869,5914,-869,5914,-850xe" filled="true" fillcolor="#000000" stroked="false">
                <v:path arrowok="t"/>
                <v:fill type="solid"/>
              </v:shape>
            </v:group>
            <v:group style="position:absolute;left:5914;top:-850;width:10;height:20" coordorigin="5914,-850" coordsize="10,20">
              <v:shape style="position:absolute;left:5914;top:-850;width:10;height:20" coordorigin="5914,-850" coordsize="10,20" path="m5914,-830l5924,-830,5924,-850,5914,-850,5914,-830xe" filled="true" fillcolor="#000000" stroked="false">
                <v:path arrowok="t"/>
                <v:fill type="solid"/>
              </v:shape>
            </v:group>
            <v:group style="position:absolute;left:5914;top:-830;width:10;height:20" coordorigin="5914,-830" coordsize="10,20">
              <v:shape style="position:absolute;left:5914;top:-830;width:10;height:20" coordorigin="5914,-830" coordsize="10,20" path="m5914,-811l5924,-811,5924,-830,5914,-830,5914,-811xe" filled="true" fillcolor="#000000" stroked="false">
                <v:path arrowok="t"/>
                <v:fill type="solid"/>
              </v:shape>
            </v:group>
            <v:group style="position:absolute;left:5914;top:-811;width:10;height:20" coordorigin="5914,-811" coordsize="10,20">
              <v:shape style="position:absolute;left:5914;top:-811;width:10;height:20" coordorigin="5914,-811" coordsize="10,20" path="m5914,-792l5924,-792,5924,-811,5914,-811,5914,-792xe" filled="true" fillcolor="#000000" stroked="false">
                <v:path arrowok="t"/>
                <v:fill type="solid"/>
              </v:shape>
            </v:group>
            <v:group style="position:absolute;left:5914;top:-792;width:10;height:20" coordorigin="5914,-792" coordsize="10,20">
              <v:shape style="position:absolute;left:5914;top:-792;width:10;height:20" coordorigin="5914,-792" coordsize="10,20" path="m5914,-773l5924,-773,5924,-792,5914,-792,5914,-773xe" filled="true" fillcolor="#000000" stroked="false">
                <v:path arrowok="t"/>
                <v:fill type="solid"/>
              </v:shape>
            </v:group>
            <v:group style="position:absolute;left:5914;top:-773;width:10;height:20" coordorigin="5914,-773" coordsize="10,20">
              <v:shape style="position:absolute;left:5914;top:-773;width:10;height:20" coordorigin="5914,-773" coordsize="10,20" path="m5914,-754l5924,-754,5924,-773,5914,-773,5914,-754xe" filled="true" fillcolor="#000000" stroked="false">
                <v:path arrowok="t"/>
                <v:fill type="solid"/>
              </v:shape>
            </v:group>
            <v:group style="position:absolute;left:5914;top:-754;width:10;height:20" coordorigin="5914,-754" coordsize="10,20">
              <v:shape style="position:absolute;left:5914;top:-754;width:10;height:20" coordorigin="5914,-754" coordsize="10,20" path="m5914,-734l5924,-734,5924,-754,5914,-754,5914,-734xe" filled="true" fillcolor="#000000" stroked="false">
                <v:path arrowok="t"/>
                <v:fill type="solid"/>
              </v:shape>
            </v:group>
            <v:group style="position:absolute;left:5914;top:-734;width:10;height:20" coordorigin="5914,-734" coordsize="10,20">
              <v:shape style="position:absolute;left:5914;top:-734;width:10;height:20" coordorigin="5914,-734" coordsize="10,20" path="m5914,-715l5924,-715,5924,-734,5914,-734,5914,-715xe" filled="true" fillcolor="#000000" stroked="false">
                <v:path arrowok="t"/>
                <v:fill type="solid"/>
              </v:shape>
            </v:group>
            <v:group style="position:absolute;left:5914;top:-715;width:10;height:20" coordorigin="5914,-715" coordsize="10,20">
              <v:shape style="position:absolute;left:5914;top:-715;width:10;height:20" coordorigin="5914,-715" coordsize="10,20" path="m5914,-696l5924,-696,5924,-715,5914,-715,5914,-696xe" filled="true" fillcolor="#000000" stroked="false">
                <v:path arrowok="t"/>
                <v:fill type="solid"/>
              </v:shape>
            </v:group>
            <v:group style="position:absolute;left:5914;top:-696;width:10;height:20" coordorigin="5914,-696" coordsize="10,20">
              <v:shape style="position:absolute;left:5914;top:-696;width:10;height:20" coordorigin="5914,-696" coordsize="10,20" path="m5914,-677l5924,-677,5924,-696,5914,-696,5914,-677xe" filled="true" fillcolor="#000000" stroked="false">
                <v:path arrowok="t"/>
                <v:fill type="solid"/>
              </v:shape>
              <v:shape style="position:absolute;left:5914;top:-658;width:10;height:8" type="#_x0000_t75" stroked="false">
                <v:imagedata r:id="rId190" o:title=""/>
              </v:shape>
            </v:group>
            <v:group style="position:absolute;left:5914;top:-620;width:10;height:20" coordorigin="5914,-620" coordsize="10,20">
              <v:shape style="position:absolute;left:5914;top:-620;width:10;height:20" coordorigin="5914,-620" coordsize="10,20" path="m5914,-601l5924,-601,5924,-620,5914,-620,5914,-601xe" filled="true" fillcolor="#000000" stroked="false">
                <v:path arrowok="t"/>
                <v:fill type="solid"/>
              </v:shape>
            </v:group>
            <v:group style="position:absolute;left:5914;top:-601;width:10;height:20" coordorigin="5914,-601" coordsize="10,20">
              <v:shape style="position:absolute;left:5914;top:-601;width:10;height:20" coordorigin="5914,-601" coordsize="10,20" path="m5914,-582l5924,-582,5924,-601,5914,-601,5914,-582xe" filled="true" fillcolor="#000000" stroked="false">
                <v:path arrowok="t"/>
                <v:fill type="solid"/>
              </v:shape>
            </v:group>
            <v:group style="position:absolute;left:5914;top:-582;width:10;height:20" coordorigin="5914,-582" coordsize="10,20">
              <v:shape style="position:absolute;left:5914;top:-582;width:10;height:20" coordorigin="5914,-582" coordsize="10,20" path="m5914,-563l5924,-563,5924,-582,5914,-582,5914,-563xe" filled="true" fillcolor="#000000" stroked="false">
                <v:path arrowok="t"/>
                <v:fill type="solid"/>
              </v:shape>
            </v:group>
            <v:group style="position:absolute;left:5914;top:-563;width:10;height:20" coordorigin="5914,-563" coordsize="10,20">
              <v:shape style="position:absolute;left:5914;top:-563;width:10;height:20" coordorigin="5914,-563" coordsize="10,20" path="m5914,-544l5924,-544,5924,-563,5914,-563,5914,-544xe" filled="true" fillcolor="#000000" stroked="false">
                <v:path arrowok="t"/>
                <v:fill type="solid"/>
              </v:shape>
            </v:group>
            <v:group style="position:absolute;left:5914;top:-544;width:10;height:20" coordorigin="5914,-544" coordsize="10,20">
              <v:shape style="position:absolute;left:5914;top:-544;width:10;height:20" coordorigin="5914,-544" coordsize="10,20" path="m5914,-524l5924,-524,5924,-544,5914,-544,5914,-524xe" filled="true" fillcolor="#000000" stroked="false">
                <v:path arrowok="t"/>
                <v:fill type="solid"/>
              </v:shape>
            </v:group>
            <v:group style="position:absolute;left:5914;top:-524;width:10;height:20" coordorigin="5914,-524" coordsize="10,20">
              <v:shape style="position:absolute;left:5914;top:-524;width:10;height:20" coordorigin="5914,-524" coordsize="10,20" path="m5914,-505l5924,-505,5924,-524,5914,-524,5914,-505xe" filled="true" fillcolor="#000000" stroked="false">
                <v:path arrowok="t"/>
                <v:fill type="solid"/>
              </v:shape>
            </v:group>
            <v:group style="position:absolute;left:5914;top:-505;width:10;height:20" coordorigin="5914,-505" coordsize="10,20">
              <v:shape style="position:absolute;left:5914;top:-505;width:10;height:20" coordorigin="5914,-505" coordsize="10,20" path="m5914,-486l5924,-486,5924,-505,5914,-505,5914,-486xe" filled="true" fillcolor="#000000" stroked="false">
                <v:path arrowok="t"/>
                <v:fill type="solid"/>
              </v:shape>
            </v:group>
            <v:group style="position:absolute;left:5914;top:-486;width:10;height:20" coordorigin="5914,-486" coordsize="10,20">
              <v:shape style="position:absolute;left:5914;top:-486;width:10;height:20" coordorigin="5914,-486" coordsize="10,20" path="m5914,-467l5924,-467,5924,-486,5914,-486,5914,-467xe" filled="true" fillcolor="#000000" stroked="false">
                <v:path arrowok="t"/>
                <v:fill type="solid"/>
              </v:shape>
            </v:group>
            <v:group style="position:absolute;left:5914;top:-467;width:10;height:20" coordorigin="5914,-467" coordsize="10,20">
              <v:shape style="position:absolute;left:5914;top:-467;width:10;height:20" coordorigin="5914,-467" coordsize="10,20" path="m5914,-448l5924,-448,5924,-467,5914,-467,5914,-448xe" filled="true" fillcolor="#000000" stroked="false">
                <v:path arrowok="t"/>
                <v:fill type="solid"/>
              </v:shape>
            </v:group>
            <v:group style="position:absolute;left:5914;top:-448;width:10;height:20" coordorigin="5914,-448" coordsize="10,20">
              <v:shape style="position:absolute;left:5914;top:-448;width:10;height:20" coordorigin="5914,-448" coordsize="10,20" path="m5914,-428l5924,-428,5924,-448,5914,-448,5914,-428xe" filled="true" fillcolor="#000000" stroked="false">
                <v:path arrowok="t"/>
                <v:fill type="solid"/>
              </v:shape>
            </v:group>
            <v:group style="position:absolute;left:5914;top:-428;width:10;height:20" coordorigin="5914,-428" coordsize="10,20">
              <v:shape style="position:absolute;left:5914;top:-428;width:10;height:20" coordorigin="5914,-428" coordsize="10,20" path="m5914,-409l5924,-409,5924,-428,5914,-428,5914,-409xe" filled="true" fillcolor="#000000" stroked="false">
                <v:path arrowok="t"/>
                <v:fill type="solid"/>
              </v:shape>
            </v:group>
            <v:group style="position:absolute;left:5914;top:-409;width:10;height:20" coordorigin="5914,-409" coordsize="10,20">
              <v:shape style="position:absolute;left:5914;top:-409;width:10;height:20" coordorigin="5914,-409" coordsize="10,20" path="m5914,-390l5924,-390,5924,-409,5914,-409,5914,-390xe" filled="true" fillcolor="#000000" stroked="false">
                <v:path arrowok="t"/>
                <v:fill type="solid"/>
              </v:shape>
            </v:group>
            <v:group style="position:absolute;left:5914;top:-390;width:10;height:20" coordorigin="5914,-390" coordsize="10,20">
              <v:shape style="position:absolute;left:5914;top:-390;width:10;height:20" coordorigin="5914,-390" coordsize="10,20" path="m5914,-371l5924,-371,5924,-390,5914,-390,5914,-371xe" filled="true" fillcolor="#000000" stroked="false">
                <v:path arrowok="t"/>
                <v:fill type="solid"/>
              </v:shape>
            </v:group>
            <v:group style="position:absolute;left:5914;top:-371;width:10;height:20" coordorigin="5914,-371" coordsize="10,20">
              <v:shape style="position:absolute;left:5914;top:-371;width:10;height:20" coordorigin="5914,-371" coordsize="10,20" path="m5914,-352l5924,-352,5924,-371,5914,-371,5914,-352xe" filled="true" fillcolor="#000000" stroked="false">
                <v:path arrowok="t"/>
                <v:fill type="solid"/>
              </v:shape>
            </v:group>
            <v:group style="position:absolute;left:5914;top:-352;width:10;height:20" coordorigin="5914,-352" coordsize="10,20">
              <v:shape style="position:absolute;left:5914;top:-352;width:10;height:20" coordorigin="5914,-352" coordsize="10,20" path="m5914,-332l5924,-332,5924,-352,5914,-352,5914,-332xe" filled="true" fillcolor="#000000" stroked="false">
                <v:path arrowok="t"/>
                <v:fill type="solid"/>
              </v:shape>
            </v:group>
            <v:group style="position:absolute;left:5914;top:-332;width:10;height:20" coordorigin="5914,-332" coordsize="10,20">
              <v:shape style="position:absolute;left:5914;top:-332;width:10;height:20" coordorigin="5914,-332" coordsize="10,20" path="m5914,-313l5924,-313,5924,-332,5914,-332,5914,-313xe" filled="true" fillcolor="#000000" stroked="false">
                <v:path arrowok="t"/>
                <v:fill type="solid"/>
              </v:shape>
            </v:group>
            <v:group style="position:absolute;left:5914;top:-313;width:10;height:20" coordorigin="5914,-313" coordsize="10,20">
              <v:shape style="position:absolute;left:5914;top:-313;width:10;height:20" coordorigin="5914,-313" coordsize="10,20" path="m5914,-294l5924,-294,5924,-313,5914,-313,5914,-294xe" filled="true" fillcolor="#000000" stroked="false">
                <v:path arrowok="t"/>
                <v:fill type="solid"/>
              </v:shape>
            </v:group>
            <v:group style="position:absolute;left:5914;top:-294;width:10;height:20" coordorigin="5914,-294" coordsize="10,20">
              <v:shape style="position:absolute;left:5914;top:-294;width:10;height:20" coordorigin="5914,-294" coordsize="10,20" path="m5914,-275l5924,-275,5924,-294,5914,-294,5914,-275xe" filled="true" fillcolor="#000000" stroked="false">
                <v:path arrowok="t"/>
                <v:fill type="solid"/>
              </v:shape>
            </v:group>
            <w10:wrap type="none"/>
          </v:group>
        </w:pict>
      </w: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7"/>
          <w:szCs w:val="27"/>
        </w:rPr>
      </w:pPr>
    </w:p>
    <w:p>
      <w:pPr>
        <w:pStyle w:val="BodyText"/>
        <w:spacing w:line="338" w:lineRule="auto"/>
        <w:ind w:left="1134" w:right="1170" w:firstLine="480"/>
        <w:jc w:val="both"/>
      </w:pPr>
      <w:r>
        <w:rPr/>
        <w:t>公司遵循公平性、竞争性、激励性、经济性、合法性的原则，建立统一的薪酬平台，实 现按价值付酬。</w:t>
      </w:r>
    </w:p>
    <w:p>
      <w:pPr>
        <w:pStyle w:val="BodyText"/>
        <w:spacing w:line="336" w:lineRule="auto" w:before="66"/>
        <w:ind w:left="1134" w:right="1170" w:firstLine="480"/>
        <w:jc w:val="both"/>
      </w:pPr>
      <w:r>
        <w:rPr/>
        <w:t>薪酬政策制定的依据（岗位价值评估方法）主要是：员工的工作量、职务的高低、职责 的大小及范围、技术和能力水平、工作条件，以及公司负担能力、地区和行业的薪酬水平、 劳动力市场的供求状况、生活费用与物价水平。</w:t>
      </w:r>
    </w:p>
    <w:p>
      <w:pPr>
        <w:pStyle w:val="BodyText"/>
        <w:spacing w:line="338" w:lineRule="auto" w:before="68"/>
        <w:ind w:left="1134" w:right="1170" w:firstLine="480"/>
        <w:jc w:val="both"/>
      </w:pPr>
      <w:r>
        <w:rPr/>
        <w:t>公司针对不同的工作岗位实行不同的薪酬绩效考核方式，工资结构包含基本工资、绩效 工资、奖金、特殊奖励、福利等。</w:t>
      </w:r>
    </w:p>
    <w:p>
      <w:pPr>
        <w:spacing w:line="240" w:lineRule="auto" w:before="8"/>
        <w:rPr>
          <w:rFonts w:ascii="宋体" w:hAnsi="宋体" w:cs="宋体" w:eastAsia="宋体" w:hint="default"/>
          <w:sz w:val="16"/>
          <w:szCs w:val="16"/>
        </w:rPr>
      </w:pPr>
    </w:p>
    <w:p>
      <w:pPr>
        <w:pStyle w:val="Heading2"/>
        <w:spacing w:line="240" w:lineRule="auto"/>
        <w:ind w:right="1033"/>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left="1134" w:right="0" w:firstLine="480"/>
        <w:jc w:val="left"/>
      </w:pPr>
      <w:r>
        <w:rPr>
          <w:spacing w:val="-3"/>
        </w:rPr>
        <w:t>培训计划：公司积极展开各类培训，着重加强员工岗位技能、安全生产、质量体系管理、</w:t>
      </w:r>
      <w:r>
        <w:rPr/>
        <w:t> 项目管理，公司产品技术知识等方面，提升员工个人工作能力和素养。</w:t>
      </w:r>
    </w:p>
    <w:p>
      <w:pPr>
        <w:pStyle w:val="BodyText"/>
        <w:spacing w:line="240" w:lineRule="auto" w:before="70"/>
        <w:ind w:left="1613" w:right="1033"/>
        <w:jc w:val="left"/>
      </w:pPr>
      <w:r>
        <w:rPr/>
        <w:t>公司依据运营情况及各部门需求，在</w:t>
      </w:r>
      <w:r>
        <w:rPr>
          <w:spacing w:val="-60"/>
        </w:rPr>
        <w:t> </w:t>
      </w:r>
      <w:r>
        <w:rPr>
          <w:rFonts w:ascii="Times New Roman" w:hAnsi="Times New Roman" w:cs="Times New Roman" w:eastAsia="Times New Roman" w:hint="default"/>
        </w:rPr>
        <w:t>2017 </w:t>
      </w:r>
      <w:r>
        <w:rPr/>
        <w:t>年积极开展各类培训，培训情况如下：</w:t>
      </w:r>
    </w:p>
    <w:p>
      <w:pPr>
        <w:pStyle w:val="BodyText"/>
        <w:spacing w:line="345" w:lineRule="auto" w:before="147"/>
        <w:ind w:left="1614" w:right="1152"/>
        <w:jc w:val="left"/>
      </w:pPr>
      <w:r>
        <w:rPr/>
        <w:t>（</w:t>
      </w:r>
      <w:r>
        <w:rPr>
          <w:rFonts w:ascii="Times New Roman" w:hAnsi="Times New Roman" w:cs="Times New Roman" w:eastAsia="Times New Roman" w:hint="default"/>
        </w:rPr>
        <w:t>1</w:t>
      </w:r>
      <w:r>
        <w:rPr/>
        <w:t>）针对新员工的日常培训</w:t>
      </w:r>
      <w:r>
        <w:rPr>
          <w:rFonts w:ascii="Times New Roman" w:hAnsi="Times New Roman" w:cs="Times New Roman" w:eastAsia="Times New Roman" w:hint="default"/>
        </w:rPr>
        <w:t>: </w:t>
      </w:r>
      <w:r>
        <w:rPr/>
        <w:t>新员工入职培训由人力资源管理部实施，主要内容为：企业介绍、基础制度、员工行为</w:t>
      </w:r>
    </w:p>
    <w:p>
      <w:pPr>
        <w:spacing w:after="0" w:line="345"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240" w:lineRule="auto"/>
        <w:ind w:right="1033"/>
        <w:jc w:val="left"/>
      </w:pPr>
      <w:r>
        <w:rPr/>
        <w:t>规范、办公系统操作培训、安全生产。</w:t>
      </w:r>
    </w:p>
    <w:p>
      <w:pPr>
        <w:pStyle w:val="BodyText"/>
        <w:spacing w:line="345" w:lineRule="auto" w:before="166"/>
        <w:ind w:left="1614" w:right="1152"/>
        <w:jc w:val="left"/>
      </w:pPr>
      <w:r>
        <w:rPr/>
        <w:t>（</w:t>
      </w:r>
      <w:r>
        <w:rPr>
          <w:rFonts w:ascii="Times New Roman" w:hAnsi="Times New Roman" w:cs="Times New Roman" w:eastAsia="Times New Roman" w:hint="default"/>
        </w:rPr>
        <w:t>2</w:t>
      </w:r>
      <w:r>
        <w:rPr/>
        <w:t>）管理类培训 由公司外聘讲师或公司人力资源管理部实施，主要内容为：差异化战略与核心竞争力、</w:t>
      </w:r>
    </w:p>
    <w:p>
      <w:pPr>
        <w:pStyle w:val="BodyText"/>
        <w:spacing w:line="319" w:lineRule="auto" w:before="21"/>
        <w:ind w:right="1188"/>
        <w:jc w:val="left"/>
      </w:pPr>
      <w:r>
        <w:rPr/>
        <w:t>时间管理培训、九型人格、人力优化、时间管理、</w:t>
      </w:r>
      <w:r>
        <w:rPr>
          <w:rFonts w:ascii="Times New Roman" w:hAnsi="Times New Roman" w:cs="Times New Roman" w:eastAsia="Times New Roman" w:hint="default"/>
        </w:rPr>
        <w:t>ISO</w:t>
      </w:r>
      <w:r>
        <w:rPr>
          <w:rFonts w:ascii="Times New Roman" w:hAnsi="Times New Roman" w:cs="Times New Roman" w:eastAsia="Times New Roman" w:hint="default"/>
          <w:spacing w:val="-2"/>
        </w:rPr>
        <w:t> </w:t>
      </w:r>
      <w:r>
        <w:rPr/>
        <w:t>内审体系培训及体系文件学习、安全 生产、积极心态培训、财税知识培训、</w:t>
      </w:r>
      <w:r>
        <w:rPr>
          <w:rFonts w:ascii="Times New Roman" w:hAnsi="Times New Roman" w:cs="Times New Roman" w:eastAsia="Times New Roman" w:hint="default"/>
        </w:rPr>
        <w:t>ISO9000</w:t>
      </w:r>
      <w:r>
        <w:rPr/>
        <w:t>、</w:t>
      </w:r>
      <w:r>
        <w:rPr>
          <w:rFonts w:ascii="Times New Roman" w:hAnsi="Times New Roman" w:cs="Times New Roman" w:eastAsia="Times New Roman" w:hint="default"/>
        </w:rPr>
        <w:t>ISO14000</w:t>
      </w:r>
      <w:r>
        <w:rPr/>
        <w:t>、职业卫生安全普及教育等。</w:t>
      </w:r>
    </w:p>
    <w:p>
      <w:pPr>
        <w:pStyle w:val="BodyText"/>
        <w:spacing w:line="345" w:lineRule="auto" w:before="60"/>
        <w:ind w:left="1614" w:right="1872"/>
        <w:jc w:val="left"/>
      </w:pPr>
      <w:r>
        <w:rPr/>
        <w:t>（</w:t>
      </w:r>
      <w:r>
        <w:rPr>
          <w:rFonts w:ascii="Times New Roman" w:hAnsi="Times New Roman" w:cs="Times New Roman" w:eastAsia="Times New Roman" w:hint="default"/>
        </w:rPr>
        <w:t>3</w:t>
      </w:r>
      <w:r>
        <w:rPr/>
        <w:t>）技术类培训 由公司内部讲师实施，主要内容为：公司产品知识、行业技术知识及进展状态。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9"/>
          <w:szCs w:val="19"/>
        </w:rPr>
      </w:pPr>
    </w:p>
    <w:p>
      <w:pPr>
        <w:pStyle w:val="Heading2"/>
        <w:spacing w:line="240" w:lineRule="auto"/>
        <w:ind w:left="1133" w:right="1033"/>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129.559998pt;margin-top:707.580017pt;width:.480015pt;height:.66pt;mso-position-horizontal-relative:page;mso-position-vertical-relative:page;z-index:44944" type="#_x0000_t75" stroked="false">
            <v:imagedata r:id="rId191" o:title=""/>
          </v:shape>
        </w:pict>
      </w:r>
      <w:r>
        <w:rPr/>
        <w:pict>
          <v:shape style="position:absolute;margin-left:203.960007pt;margin-top:707.580017pt;width:.480015pt;height:.66pt;mso-position-horizontal-relative:page;mso-position-vertical-relative:page;z-index:44968" type="#_x0000_t75" stroked="false">
            <v:imagedata r:id="rId191" o:title=""/>
          </v:shape>
        </w:pict>
      </w:r>
      <w:r>
        <w:rPr/>
        <w:pict>
          <v:shape style="position:absolute;margin-left:290.440002pt;margin-top:707.580017pt;width:.480031pt;height:.66pt;mso-position-horizontal-relative:page;mso-position-vertical-relative:page;z-index:44992" type="#_x0000_t75" stroked="false">
            <v:imagedata r:id="rId191" o:title=""/>
          </v:shape>
        </w:pict>
      </w:r>
      <w:r>
        <w:rPr/>
        <w:pict>
          <v:shape style="position:absolute;margin-left:352.779999pt;margin-top:707.580017pt;width:.480031pt;height:.66pt;mso-position-horizontal-relative:page;mso-position-vertical-relative:page;z-index:45016" type="#_x0000_t75" stroked="false">
            <v:imagedata r:id="rId191" o:title=""/>
          </v:shape>
        </w:pict>
      </w:r>
      <w:r>
        <w:rPr/>
        <w:pict>
          <v:shape style="position:absolute;margin-left:427.199982pt;margin-top:707.580017pt;width:.48pt;height:.66pt;mso-position-horizontal-relative:page;mso-position-vertical-relative:page;z-index:45040" type="#_x0000_t75" stroked="false">
            <v:imagedata r:id="rId191" o:title=""/>
          </v:shape>
        </w:pict>
      </w:r>
      <w:r>
        <w:rPr/>
        <w:pict>
          <v:shape style="position:absolute;margin-left:129.559998pt;margin-top:743.280029pt;width:.480015pt;height:.72pt;mso-position-horizontal-relative:page;mso-position-vertical-relative:page;z-index:45064" type="#_x0000_t75" stroked="false">
            <v:imagedata r:id="rId192" o:title=""/>
          </v:shape>
        </w:pict>
      </w:r>
      <w:r>
        <w:rPr/>
        <w:pict>
          <v:shape style="position:absolute;margin-left:203.960007pt;margin-top:743.280029pt;width:.480015pt;height:.72pt;mso-position-horizontal-relative:page;mso-position-vertical-relative:page;z-index:45088" type="#_x0000_t75" stroked="false">
            <v:imagedata r:id="rId192" o:title=""/>
          </v:shape>
        </w:pict>
      </w:r>
      <w:r>
        <w:rPr/>
        <w:pict>
          <v:shape style="position:absolute;margin-left:290.440002pt;margin-top:743.280029pt;width:.480031pt;height:.72pt;mso-position-horizontal-relative:page;mso-position-vertical-relative:page;z-index:45112" type="#_x0000_t75" stroked="false">
            <v:imagedata r:id="rId192" o:title=""/>
          </v:shape>
        </w:pict>
      </w:r>
      <w:r>
        <w:rPr/>
        <w:pict>
          <v:shape style="position:absolute;margin-left:352.779999pt;margin-top:743.280029pt;width:.480031pt;height:.72pt;mso-position-horizontal-relative:page;mso-position-vertical-relative:page;z-index:45136" type="#_x0000_t75" stroked="false">
            <v:imagedata r:id="rId192" o:title=""/>
          </v:shape>
        </w:pict>
      </w:r>
      <w:r>
        <w:rPr/>
        <w:pict>
          <v:shape style="position:absolute;margin-left:427.199982pt;margin-top:743.280029pt;width:.48pt;height:.72pt;mso-position-horizontal-relative:page;mso-position-vertical-relative:page;z-index:45160" type="#_x0000_t75" stroked="false">
            <v:imagedata r:id="rId192" o:titl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3"/>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33"/>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1"/>
        <w:rPr>
          <w:rFonts w:ascii="宋体" w:hAnsi="宋体" w:cs="宋体" w:eastAsia="宋体" w:hint="default"/>
          <w:b/>
          <w:bCs/>
          <w:sz w:val="31"/>
          <w:szCs w:val="31"/>
        </w:rPr>
      </w:pPr>
    </w:p>
    <w:p>
      <w:pPr>
        <w:pStyle w:val="BodyText"/>
        <w:spacing w:line="336" w:lineRule="auto" w:before="0"/>
        <w:ind w:right="1170" w:firstLine="480"/>
        <w:jc w:val="both"/>
      </w:pPr>
      <w:r>
        <w:rPr>
          <w:spacing w:val="-18"/>
        </w:rPr>
        <w:t>报告期内，本公司严格按照《公司法》、《证券法》、《上市公司治理准则》、《深圳证券交</w:t>
      </w:r>
      <w:r>
        <w:rPr/>
        <w:t> 易所创业板股票上市规则》和其他有关法律、法规和规范性文件的要求，不断完善公司法人 治理结构，健全公司内部管理和控制制度，提升公司治理水平，规范公司运作，保证公司高 效运转。</w:t>
      </w:r>
    </w:p>
    <w:p>
      <w:pPr>
        <w:pStyle w:val="Heading2"/>
        <w:spacing w:line="338" w:lineRule="auto" w:before="68"/>
        <w:ind w:left="1133" w:right="1152" w:firstLine="482"/>
        <w:jc w:val="left"/>
        <w:rPr>
          <w:b w:val="0"/>
          <w:bCs w:val="0"/>
        </w:rPr>
      </w:pPr>
      <w:r>
        <w:rPr>
          <w:w w:val="95"/>
        </w:rPr>
        <w:t>公司治理的实际状况与中国证监会发布的有关上市公司治理的规范性文件是否存在重大</w:t>
      </w:r>
      <w:r>
        <w:rPr>
          <w:w w:val="99"/>
        </w:rPr>
        <w:t> </w:t>
      </w:r>
      <w:r>
        <w:rPr/>
        <w:t>差异</w:t>
      </w:r>
      <w:r>
        <w:rPr>
          <w:b w:val="0"/>
          <w:bCs w:val="0"/>
        </w:rPr>
      </w:r>
    </w:p>
    <w:p>
      <w:pPr>
        <w:pStyle w:val="BodyText"/>
        <w:spacing w:line="345" w:lineRule="auto" w:before="67"/>
        <w:ind w:left="1614" w:right="11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公司治理的实际状况与中国证监会发布的有关上市公司治理的规范性文件不存在重大差</w:t>
      </w:r>
    </w:p>
    <w:p>
      <w:pPr>
        <w:pStyle w:val="Heading2"/>
        <w:spacing w:line="482" w:lineRule="auto" w:before="22"/>
        <w:ind w:right="2592"/>
        <w:jc w:val="left"/>
        <w:rPr>
          <w:b w:val="0"/>
          <w:bCs w:val="0"/>
        </w:rPr>
      </w:pPr>
      <w:r>
        <w:rPr>
          <w:rFonts w:ascii="宋体" w:hAnsi="宋体" w:cs="宋体" w:eastAsia="宋体" w:hint="default"/>
          <w:b w:val="0"/>
          <w:bCs w:val="0"/>
        </w:rPr>
        <w:t>异。 </w:t>
      </w:r>
      <w:bookmarkStart w:name="二、公司相对于控股股东在业务、人员、资产、机构、财务等方面的独立情况" w:id="136"/>
      <w:bookmarkEnd w:id="136"/>
      <w:r>
        <w:rPr>
          <w:rFonts w:ascii="宋体" w:hAnsi="宋体" w:cs="宋体" w:eastAsia="宋体" w:hint="default"/>
          <w:b w:val="0"/>
          <w:bCs w:val="0"/>
        </w:rPr>
      </w:r>
      <w:r>
        <w:rPr>
          <w:w w:val="95"/>
        </w:rPr>
        <w:t>二、公司相对于控股股东在业务、人员、资产、机构、财务等方面的独立情况</w:t>
      </w:r>
      <w:r>
        <w:rPr>
          <w:b w:val="0"/>
          <w:bCs w:val="0"/>
        </w:rPr>
      </w:r>
    </w:p>
    <w:p>
      <w:pPr>
        <w:spacing w:line="470" w:lineRule="auto" w:before="54"/>
        <w:ind w:left="1133" w:right="8593" w:firstLine="480"/>
        <w:jc w:val="left"/>
        <w:rPr>
          <w:rFonts w:ascii="宋体" w:hAnsi="宋体" w:cs="宋体" w:eastAsia="宋体" w:hint="default"/>
          <w:sz w:val="24"/>
          <w:szCs w:val="24"/>
        </w:rPr>
      </w:pPr>
      <w:r>
        <w:rPr>
          <w:rFonts w:ascii="宋体" w:hAnsi="宋体" w:cs="宋体" w:eastAsia="宋体" w:hint="default"/>
          <w:sz w:val="24"/>
          <w:szCs w:val="24"/>
        </w:rPr>
        <w:t>公司无控股股东 </w:t>
      </w:r>
      <w:bookmarkStart w:name="三、同业竞争情况" w:id="137"/>
      <w:bookmarkEnd w:id="137"/>
      <w:r>
        <w:rPr>
          <w:rFonts w:ascii="宋体" w:hAnsi="宋体" w:cs="宋体" w:eastAsia="宋体" w:hint="default"/>
          <w:sz w:val="24"/>
          <w:szCs w:val="24"/>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463" w:lineRule="auto" w:before="178"/>
        <w:ind w:left="1134" w:right="4393" w:firstLine="480"/>
        <w:jc w:val="left"/>
        <w:rPr>
          <w:rFonts w:ascii="宋体" w:hAnsi="宋体" w:cs="宋体" w:eastAsia="宋体" w:hint="default"/>
          <w:sz w:val="24"/>
          <w:szCs w:val="24"/>
        </w:rPr>
      </w:pPr>
      <w:r>
        <w:rPr/>
        <w:pict>
          <v:shape style="position:absolute;margin-left:129.559998pt;margin-top:123.295647pt;width:.480015pt;height:.42pt;mso-position-horizontal-relative:page;mso-position-vertical-relative:paragraph;z-index:44584" type="#_x0000_t75" stroked="false">
            <v:imagedata r:id="rId193" o:title=""/>
          </v:shape>
        </w:pict>
      </w:r>
      <w:r>
        <w:rPr/>
        <w:pict>
          <v:shape style="position:absolute;margin-left:203.960007pt;margin-top:123.295647pt;width:.480015pt;height:.42pt;mso-position-horizontal-relative:page;mso-position-vertical-relative:paragraph;z-index:44608" type="#_x0000_t75" stroked="false">
            <v:imagedata r:id="rId193" o:title=""/>
          </v:shape>
        </w:pict>
      </w:r>
      <w:r>
        <w:rPr/>
        <w:pict>
          <v:shape style="position:absolute;margin-left:290.440002pt;margin-top:123.295647pt;width:.480031pt;height:.42pt;mso-position-horizontal-relative:page;mso-position-vertical-relative:paragraph;z-index:44632" type="#_x0000_t75" stroked="false">
            <v:imagedata r:id="rId193" o:title=""/>
          </v:shape>
        </w:pict>
      </w:r>
      <w:r>
        <w:rPr/>
        <w:pict>
          <v:shape style="position:absolute;margin-left:352.779999pt;margin-top:123.295647pt;width:.480031pt;height:.42pt;mso-position-horizontal-relative:page;mso-position-vertical-relative:paragraph;z-index:44656" type="#_x0000_t75" stroked="false">
            <v:imagedata r:id="rId193" o:title=""/>
          </v:shape>
        </w:pict>
      </w:r>
      <w:r>
        <w:rPr/>
        <w:pict>
          <v:shape style="position:absolute;margin-left:427.199982pt;margin-top:123.295647pt;width:.48pt;height:.42pt;mso-position-horizontal-relative:page;mso-position-vertical-relative:paragraph;z-index:44680" type="#_x0000_t75" stroked="false">
            <v:imagedata r:id="rId193" o:title=""/>
          </v:shape>
        </w:pict>
      </w:r>
      <w:r>
        <w:rPr/>
        <w:pict>
          <v:shape style="position:absolute;margin-left:129.559998pt;margin-top:158.755585pt;width:.479971pt;height:.66pt;mso-position-horizontal-relative:page;mso-position-vertical-relative:paragraph;z-index:44704" type="#_x0000_t75" stroked="false">
            <v:imagedata r:id="rId193" o:title=""/>
          </v:shape>
        </w:pict>
      </w:r>
      <w:r>
        <w:rPr/>
        <w:pict>
          <v:shape style="position:absolute;margin-left:203.960007pt;margin-top:158.755585pt;width:.479971pt;height:.66pt;mso-position-horizontal-relative:page;mso-position-vertical-relative:paragraph;z-index:44728" type="#_x0000_t75" stroked="false">
            <v:imagedata r:id="rId193" o:title=""/>
          </v:shape>
        </w:pict>
      </w:r>
      <w:r>
        <w:rPr/>
        <w:pict>
          <v:shape style="position:absolute;margin-left:290.440002pt;margin-top:158.755585pt;width:.479986pt;height:.66pt;mso-position-horizontal-relative:page;mso-position-vertical-relative:paragraph;z-index:44752" type="#_x0000_t75" stroked="false">
            <v:imagedata r:id="rId193" o:title=""/>
          </v:shape>
        </w:pict>
      </w:r>
      <w:r>
        <w:rPr/>
        <w:pict>
          <v:shape style="position:absolute;margin-left:352.779999pt;margin-top:158.755585pt;width:.479986pt;height:.66pt;mso-position-horizontal-relative:page;mso-position-vertical-relative:paragraph;z-index:44776" type="#_x0000_t75" stroked="false">
            <v:imagedata r:id="rId193" o:title=""/>
          </v:shape>
        </w:pict>
      </w:r>
      <w:r>
        <w:rPr/>
        <w:pict>
          <v:shape style="position:absolute;margin-left:427.199982pt;margin-top:158.755585pt;width:.479956pt;height:.66pt;mso-position-horizontal-relative:page;mso-position-vertical-relative:paragraph;z-index:44800" type="#_x0000_t75" stroked="false">
            <v:imagedata r:id="rId193" o:title=""/>
          </v:shape>
        </w:pict>
      </w:r>
      <w:r>
        <w:rPr/>
        <w:pict>
          <v:shape style="position:absolute;margin-left:129.559998pt;margin-top:194.455597pt;width:.479971pt;height:.66pt;mso-position-horizontal-relative:page;mso-position-vertical-relative:paragraph;z-index:44824" type="#_x0000_t75" stroked="false">
            <v:imagedata r:id="rId194" o:title=""/>
          </v:shape>
        </w:pict>
      </w:r>
      <w:r>
        <w:rPr/>
        <w:pict>
          <v:shape style="position:absolute;margin-left:203.960007pt;margin-top:194.455597pt;width:.479971pt;height:.66pt;mso-position-horizontal-relative:page;mso-position-vertical-relative:paragraph;z-index:44848" type="#_x0000_t75" stroked="false">
            <v:imagedata r:id="rId194" o:title=""/>
          </v:shape>
        </w:pict>
      </w:r>
      <w:r>
        <w:rPr/>
        <w:pict>
          <v:shape style="position:absolute;margin-left:290.440002pt;margin-top:194.455597pt;width:.479986pt;height:.66pt;mso-position-horizontal-relative:page;mso-position-vertical-relative:paragraph;z-index:44872" type="#_x0000_t75" stroked="false">
            <v:imagedata r:id="rId194" o:title=""/>
          </v:shape>
        </w:pict>
      </w:r>
      <w:r>
        <w:rPr/>
        <w:pict>
          <v:shape style="position:absolute;margin-left:352.779999pt;margin-top:194.455597pt;width:.479986pt;height:.66pt;mso-position-horizontal-relative:page;mso-position-vertical-relative:paragraph;z-index:44896" type="#_x0000_t75" stroked="false">
            <v:imagedata r:id="rId194" o:title=""/>
          </v:shape>
        </w:pict>
      </w:r>
      <w:r>
        <w:rPr/>
        <w:pict>
          <v:shape style="position:absolute;margin-left:427.199982pt;margin-top:194.455597pt;width:.479956pt;height:.66pt;mso-position-horizontal-relative:page;mso-position-vertical-relative:paragraph;z-index:44920" type="#_x0000_t75" stroked="false">
            <v:imagedata r:id="rId194" o:titl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报告期内召开的年度股东大会和临时股东大会的有关情况" w:id="138"/>
      <w:bookmarkEnd w:id="138"/>
      <w:r>
        <w:rPr>
          <w:rFonts w:ascii="宋体" w:hAnsi="宋体" w:cs="宋体" w:eastAsia="宋体" w:hint="default"/>
          <w:sz w:val="24"/>
          <w:szCs w:val="24"/>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9"/>
      <w:bookmarkEnd w:id="139"/>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6"/>
        <w:rPr>
          <w:rFonts w:ascii="宋体" w:hAnsi="宋体" w:cs="宋体" w:eastAsia="宋体" w:hint="default"/>
          <w:b/>
          <w:bCs/>
          <w:sz w:val="5"/>
          <w:szCs w:val="5"/>
        </w:rPr>
      </w:pPr>
    </w:p>
    <w:tbl>
      <w:tblPr>
        <w:tblW w:w="0" w:type="auto"/>
        <w:jc w:val="left"/>
        <w:tblInd w:w="1101" w:type="dxa"/>
        <w:tblLayout w:type="fixed"/>
        <w:tblCellMar>
          <w:top w:w="0" w:type="dxa"/>
          <w:left w:w="0" w:type="dxa"/>
          <w:bottom w:w="0" w:type="dxa"/>
          <w:right w:w="0" w:type="dxa"/>
        </w:tblCellMar>
        <w:tblLook w:val="01E0"/>
      </w:tblPr>
      <w:tblGrid>
        <w:gridCol w:w="1490"/>
        <w:gridCol w:w="1488"/>
        <w:gridCol w:w="1730"/>
        <w:gridCol w:w="1247"/>
        <w:gridCol w:w="1488"/>
        <w:gridCol w:w="2252"/>
      </w:tblGrid>
      <w:tr>
        <w:trPr>
          <w:trHeight w:val="401" w:hRule="exact"/>
        </w:trPr>
        <w:tc>
          <w:tcPr>
            <w:tcW w:w="14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32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9"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4" w:right="0"/>
              <w:jc w:val="left"/>
              <w:rPr>
                <w:rFonts w:ascii="宋体" w:hAnsi="宋体" w:cs="宋体" w:eastAsia="宋体" w:hint="default"/>
                <w:sz w:val="21"/>
                <w:szCs w:val="21"/>
              </w:rPr>
            </w:pPr>
            <w:r>
              <w:rPr>
                <w:rFonts w:ascii="宋体" w:hAnsi="宋体" w:cs="宋体" w:eastAsia="宋体" w:hint="default"/>
                <w:sz w:val="21"/>
                <w:szCs w:val="21"/>
              </w:rPr>
              <w:t>投资者参与比例</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9"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2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27"/>
              <w:ind w:left="27" w:right="142"/>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 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31.99%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hyperlink r:id="rId23">
              <w:r>
                <w:rPr>
                  <w:rFonts w:ascii="Times New Roman"/>
                  <w:spacing w:val="-1"/>
                  <w:sz w:val="21"/>
                </w:rPr>
                <w:t>http://www.cninfo.com.cn</w:t>
              </w:r>
            </w:hyperlink>
          </w:p>
        </w:tc>
      </w:tr>
      <w:tr>
        <w:trPr>
          <w:trHeight w:val="71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27"/>
              <w:ind w:left="27" w:right="142"/>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 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41.82%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hyperlink r:id="rId23">
              <w:r>
                <w:rPr>
                  <w:rFonts w:ascii="Times New Roman"/>
                  <w:spacing w:val="-1"/>
                  <w:sz w:val="21"/>
                </w:rPr>
                <w:t>http://www.cninfo.com.cn</w:t>
              </w:r>
            </w:hyperlink>
          </w:p>
        </w:tc>
      </w:tr>
      <w:tr>
        <w:trPr>
          <w:trHeight w:val="71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27"/>
              <w:ind w:left="27" w:right="142"/>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 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29.28%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hyperlink r:id="rId23">
              <w:r>
                <w:rPr>
                  <w:rFonts w:ascii="Times New Roman"/>
                  <w:spacing w:val="-1"/>
                  <w:sz w:val="21"/>
                </w:rPr>
                <w:t>http://www.cninfo.com.cn</w:t>
              </w:r>
            </w:hyperlink>
          </w:p>
        </w:tc>
      </w:tr>
      <w:tr>
        <w:trPr>
          <w:trHeight w:val="715"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27"/>
              <w:ind w:left="27" w:right="142"/>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 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40.28%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hyperlink r:id="rId23">
              <w:r>
                <w:rPr>
                  <w:rFonts w:ascii="Times New Roman"/>
                  <w:spacing w:val="-1"/>
                  <w:sz w:val="21"/>
                </w:rPr>
                <w:t>http://www.cninfo.com.cn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b/>
          <w:bCs/>
          <w:sz w:val="19"/>
          <w:szCs w:val="19"/>
        </w:rPr>
      </w:pPr>
    </w:p>
    <w:p>
      <w:pPr>
        <w:pStyle w:val="Heading2"/>
        <w:spacing w:line="240" w:lineRule="auto" w:before="26"/>
        <w:ind w:left="1133" w:right="103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9"/>
          <w:szCs w:val="29"/>
        </w:rPr>
      </w:pPr>
    </w:p>
    <w:p>
      <w:pPr>
        <w:spacing w:line="463" w:lineRule="auto" w:before="0"/>
        <w:ind w:left="1134" w:right="619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报告期内独立董事履行职责的情况" w:id="141"/>
      <w:bookmarkEnd w:id="141"/>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42"/>
      <w:bookmarkEnd w:id="142"/>
      <w:r>
        <w:rPr>
          <w:rFonts w:ascii="宋体" w:hAnsi="宋体" w:cs="宋体" w:eastAsia="宋体" w:hint="default"/>
          <w:b/>
          <w:bCs/>
          <w:w w:val="99"/>
          <w:sz w:val="24"/>
          <w:szCs w:val="24"/>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line="240" w:lineRule="auto" w:before="5"/>
        <w:rPr>
          <w:rFonts w:ascii="宋体" w:hAnsi="宋体" w:cs="宋体" w:eastAsia="宋体" w:hint="default"/>
          <w:b/>
          <w:bCs/>
          <w:sz w:val="5"/>
          <w:szCs w:val="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nil" w:sz="6" w:space="0" w:color="auto"/>
              <w:bottom w:val="single" w:sz="8" w:space="0" w:color="000000"/>
              <w:right w:val="nil" w:sz="6" w:space="0" w:color="auto"/>
            </w:tcBorders>
            <w:shd w:val="clear" w:color="auto" w:fill="D2D2D2"/>
          </w:tcPr>
          <w:p>
            <w:pPr>
              <w:pStyle w:val="TableParagraph"/>
              <w:spacing w:line="240" w:lineRule="auto" w:before="26"/>
              <w:ind w:left="2999"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1333" w:hRule="exact"/>
        </w:trPr>
        <w:tc>
          <w:tcPr>
            <w:tcW w:w="1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82"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51" w:right="50"/>
              <w:jc w:val="center"/>
              <w:rPr>
                <w:rFonts w:ascii="宋体" w:hAnsi="宋体" w:cs="宋体" w:eastAsia="宋体" w:hint="default"/>
                <w:sz w:val="21"/>
                <w:szCs w:val="21"/>
              </w:rPr>
            </w:pPr>
            <w:r>
              <w:rPr>
                <w:rFonts w:ascii="宋体" w:hAnsi="宋体" w:cs="宋体" w:eastAsia="宋体" w:hint="default"/>
                <w:sz w:val="21"/>
                <w:szCs w:val="21"/>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156" w:right="51" w:hanging="105"/>
              <w:jc w:val="left"/>
              <w:rPr>
                <w:rFonts w:ascii="宋体" w:hAnsi="宋体" w:cs="宋体" w:eastAsia="宋体" w:hint="default"/>
                <w:sz w:val="21"/>
                <w:szCs w:val="21"/>
              </w:rPr>
            </w:pPr>
            <w:r>
              <w:rPr>
                <w:rFonts w:ascii="宋体" w:hAnsi="宋体" w:cs="宋体" w:eastAsia="宋体" w:hint="default"/>
                <w:sz w:val="21"/>
                <w:szCs w:val="21"/>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51" w:right="49"/>
              <w:jc w:val="center"/>
              <w:rPr>
                <w:rFonts w:ascii="宋体" w:hAnsi="宋体" w:cs="宋体" w:eastAsia="宋体" w:hint="default"/>
                <w:sz w:val="21"/>
                <w:szCs w:val="21"/>
              </w:rPr>
            </w:pPr>
            <w:r>
              <w:rPr>
                <w:rFonts w:ascii="宋体" w:hAnsi="宋体" w:cs="宋体" w:eastAsia="宋体" w:hint="default"/>
                <w:sz w:val="21"/>
                <w:szCs w:val="21"/>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157" w:right="49" w:hanging="105"/>
              <w:jc w:val="left"/>
              <w:rPr>
                <w:rFonts w:ascii="宋体" w:hAnsi="宋体" w:cs="宋体" w:eastAsia="宋体" w:hint="default"/>
                <w:sz w:val="21"/>
                <w:szCs w:val="21"/>
              </w:rPr>
            </w:pPr>
            <w:r>
              <w:rPr>
                <w:rFonts w:ascii="宋体" w:hAnsi="宋体" w:cs="宋体" w:eastAsia="宋体" w:hint="default"/>
                <w:sz w:val="21"/>
                <w:szCs w:val="21"/>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365" w:right="50" w:hanging="315"/>
              <w:jc w:val="left"/>
              <w:rPr>
                <w:rFonts w:ascii="宋体" w:hAnsi="宋体" w:cs="宋体" w:eastAsia="宋体" w:hint="default"/>
                <w:sz w:val="21"/>
                <w:szCs w:val="21"/>
              </w:rPr>
            </w:pPr>
            <w:r>
              <w:rPr>
                <w:rFonts w:ascii="宋体" w:hAnsi="宋体" w:cs="宋体" w:eastAsia="宋体" w:hint="default"/>
                <w:sz w:val="21"/>
                <w:szCs w:val="21"/>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1" w:right="49"/>
              <w:jc w:val="center"/>
              <w:rPr>
                <w:rFonts w:ascii="宋体" w:hAnsi="宋体" w:cs="宋体" w:eastAsia="宋体" w:hint="default"/>
                <w:sz w:val="21"/>
                <w:szCs w:val="21"/>
              </w:rPr>
            </w:pPr>
            <w:r>
              <w:rPr>
                <w:rFonts w:ascii="宋体" w:hAnsi="宋体" w:cs="宋体" w:eastAsia="宋体" w:hint="default"/>
                <w:sz w:val="21"/>
                <w:szCs w:val="21"/>
              </w:rPr>
              <w:t>是否连续两 次未亲自参 加董事会会 议</w:t>
            </w:r>
          </w:p>
        </w:tc>
        <w:tc>
          <w:tcPr>
            <w:tcW w:w="11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61" w:right="54" w:hanging="210"/>
              <w:jc w:val="left"/>
              <w:rPr>
                <w:rFonts w:ascii="宋体" w:hAnsi="宋体" w:cs="宋体" w:eastAsia="宋体" w:hint="default"/>
                <w:sz w:val="21"/>
                <w:szCs w:val="21"/>
              </w:rPr>
            </w:pPr>
            <w:r>
              <w:rPr>
                <w:rFonts w:ascii="宋体" w:hAnsi="宋体" w:cs="宋体" w:eastAsia="宋体" w:hint="default"/>
                <w:sz w:val="21"/>
                <w:szCs w:val="21"/>
              </w:rPr>
              <w:t>出席股东大 会次数</w:t>
            </w:r>
          </w:p>
        </w:tc>
      </w:tr>
      <w:tr>
        <w:trPr>
          <w:trHeight w:val="407"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薛峰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6"/>
              <w:jc w:val="right"/>
              <w:rPr>
                <w:rFonts w:ascii="Times New Roman" w:hAnsi="Times New Roman" w:cs="Times New Roman" w:eastAsia="Times New Roman" w:hint="default"/>
                <w:sz w:val="21"/>
                <w:szCs w:val="21"/>
              </w:rPr>
            </w:pPr>
            <w:r>
              <w:rPr>
                <w:rFonts w:ascii="Times New Roman"/>
                <w:sz w:val="21"/>
              </w:rPr>
              <w:t>1</w:t>
            </w:r>
          </w:p>
        </w:tc>
      </w:tr>
      <w:tr>
        <w:trPr>
          <w:trHeight w:val="402"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8"/>
        <w:rPr>
          <w:rFonts w:ascii="宋体" w:hAnsi="宋体" w:cs="宋体" w:eastAsia="宋体" w:hint="default"/>
          <w:b/>
          <w:bCs/>
          <w:sz w:val="6"/>
          <w:szCs w:val="6"/>
        </w:rPr>
      </w:pPr>
    </w:p>
    <w:p>
      <w:pPr>
        <w:pStyle w:val="BodyText"/>
        <w:spacing w:line="367" w:lineRule="auto"/>
        <w:ind w:left="1614" w:right="6672"/>
        <w:jc w:val="left"/>
      </w:pPr>
      <w:r>
        <w:rPr/>
        <w:pict>
          <v:shape style="position:absolute;margin-left:127.820007pt;margin-top:-45.164295pt;width:.480178pt;height:.18pt;mso-position-horizontal-relative:page;mso-position-vertical-relative:paragraph;z-index:45184" type="#_x0000_t75" stroked="false">
            <v:imagedata r:id="rId195" o:title=""/>
          </v:shape>
        </w:pict>
      </w:r>
      <w:r>
        <w:rPr/>
        <w:pict>
          <v:shape style="position:absolute;margin-left:186.020004pt;margin-top:-45.164295pt;width:.480178pt;height:.18pt;mso-position-horizontal-relative:page;mso-position-vertical-relative:paragraph;z-index:45208" type="#_x0000_t75" stroked="false">
            <v:imagedata r:id="rId195" o:title=""/>
          </v:shape>
        </w:pict>
      </w:r>
      <w:r>
        <w:rPr/>
        <w:pict>
          <v:shape style="position:absolute;margin-left:244.240005pt;margin-top:-45.164295pt;width:.480178pt;height:.18pt;mso-position-horizontal-relative:page;mso-position-vertical-relative:paragraph;z-index:45232" type="#_x0000_t75" stroked="false">
            <v:imagedata r:id="rId195" o:title=""/>
          </v:shape>
        </w:pict>
      </w:r>
      <w:r>
        <w:rPr/>
        <w:pict>
          <v:shape style="position:absolute;margin-left:302.380005pt;margin-top:-45.164295pt;width:.480163pt;height:.18pt;mso-position-horizontal-relative:page;mso-position-vertical-relative:paragraph;z-index:45256" type="#_x0000_t75" stroked="false">
            <v:imagedata r:id="rId195" o:title=""/>
          </v:shape>
        </w:pict>
      </w:r>
      <w:r>
        <w:rPr/>
        <w:pict>
          <v:shape style="position:absolute;margin-left:360.579987pt;margin-top:-45.164295pt;width:.480193pt;height:.18pt;mso-position-horizontal-relative:page;mso-position-vertical-relative:paragraph;z-index:45280" type="#_x0000_t75" stroked="false">
            <v:imagedata r:id="rId195" o:title=""/>
          </v:shape>
        </w:pict>
      </w:r>
      <w:r>
        <w:rPr/>
        <w:pict>
          <v:shape style="position:absolute;margin-left:418.740021pt;margin-top:-45.164295pt;width:.480193pt;height:.18pt;mso-position-horizontal-relative:page;mso-position-vertical-relative:paragraph;z-index:45304" type="#_x0000_t75" stroked="false">
            <v:imagedata r:id="rId195" o:title=""/>
          </v:shape>
        </w:pict>
      </w:r>
      <w:r>
        <w:rPr/>
        <w:pict>
          <v:shape style="position:absolute;margin-left:476.880005pt;margin-top:-45.164295pt;width:.480163pt;height:.18pt;mso-position-horizontal-relative:page;mso-position-vertical-relative:paragraph;z-index:45328" type="#_x0000_t75" stroked="false">
            <v:imagedata r:id="rId195" o:title=""/>
          </v:shape>
        </w:pict>
      </w:r>
      <w:r>
        <w:rPr/>
        <w:pict>
          <v:shape style="position:absolute;margin-left:127.820007pt;margin-top:-25.304356pt;width:.480015pt;height:.42pt;mso-position-horizontal-relative:page;mso-position-vertical-relative:paragraph;z-index:45352" type="#_x0000_t75" stroked="false">
            <v:imagedata r:id="rId195" o:title=""/>
          </v:shape>
        </w:pict>
      </w:r>
      <w:r>
        <w:rPr/>
        <w:pict>
          <v:shape style="position:absolute;margin-left:186.020004pt;margin-top:-25.304356pt;width:.480015pt;height:.42pt;mso-position-horizontal-relative:page;mso-position-vertical-relative:paragraph;z-index:45376" type="#_x0000_t75" stroked="false">
            <v:imagedata r:id="rId195" o:title=""/>
          </v:shape>
        </w:pict>
      </w:r>
      <w:r>
        <w:rPr/>
        <w:pict>
          <v:shape style="position:absolute;margin-left:244.240005pt;margin-top:-25.304356pt;width:.480015pt;height:.42pt;mso-position-horizontal-relative:page;mso-position-vertical-relative:paragraph;z-index:45400" type="#_x0000_t75" stroked="false">
            <v:imagedata r:id="rId195" o:title=""/>
          </v:shape>
        </w:pict>
      </w:r>
      <w:r>
        <w:rPr/>
        <w:pict>
          <v:shape style="position:absolute;margin-left:302.380005pt;margin-top:-25.304356pt;width:.48pt;height:.42pt;mso-position-horizontal-relative:page;mso-position-vertical-relative:paragraph;z-index:45424" type="#_x0000_t75" stroked="false">
            <v:imagedata r:id="rId195" o:title=""/>
          </v:shape>
        </w:pict>
      </w:r>
      <w:r>
        <w:rPr/>
        <w:pict>
          <v:shape style="position:absolute;margin-left:360.579987pt;margin-top:-25.304356pt;width:.480031pt;height:.42pt;mso-position-horizontal-relative:page;mso-position-vertical-relative:paragraph;z-index:45448" type="#_x0000_t75" stroked="false">
            <v:imagedata r:id="rId195" o:title=""/>
          </v:shape>
        </w:pict>
      </w:r>
      <w:r>
        <w:rPr/>
        <w:pict>
          <v:shape style="position:absolute;margin-left:418.740021pt;margin-top:-25.304356pt;width:.480031pt;height:.42pt;mso-position-horizontal-relative:page;mso-position-vertical-relative:paragraph;z-index:45472" type="#_x0000_t75" stroked="false">
            <v:imagedata r:id="rId195" o:title=""/>
          </v:shape>
        </w:pict>
      </w:r>
      <w:r>
        <w:rPr/>
        <w:pict>
          <v:shape style="position:absolute;margin-left:476.880005pt;margin-top:-25.304356pt;width:.48pt;height:.42pt;mso-position-horizontal-relative:page;mso-position-vertical-relative:paragraph;z-index:45496" type="#_x0000_t75" stroked="false">
            <v:imagedata r:id="rId195" o:title=""/>
          </v:shape>
        </w:pict>
      </w:r>
      <w:r>
        <w:rPr/>
        <w:pict>
          <v:shape style="position:absolute;margin-left:127.820007pt;margin-top:-5.20441pt;width:.479946pt;height:.42pt;mso-position-horizontal-relative:page;mso-position-vertical-relative:paragraph;z-index:45520" type="#_x0000_t75" stroked="false">
            <v:imagedata r:id="rId195" o:title=""/>
          </v:shape>
        </w:pict>
      </w:r>
      <w:r>
        <w:rPr/>
        <w:pict>
          <v:shape style="position:absolute;margin-left:186.020004pt;margin-top:-5.20441pt;width:.479946pt;height:.42pt;mso-position-horizontal-relative:page;mso-position-vertical-relative:paragraph;z-index:45544" type="#_x0000_t75" stroked="false">
            <v:imagedata r:id="rId195" o:title=""/>
          </v:shape>
        </w:pict>
      </w:r>
      <w:r>
        <w:rPr/>
        <w:pict>
          <v:shape style="position:absolute;margin-left:244.240005pt;margin-top:-5.20441pt;width:.479946pt;height:.42pt;mso-position-horizontal-relative:page;mso-position-vertical-relative:paragraph;z-index:45568" type="#_x0000_t75" stroked="false">
            <v:imagedata r:id="rId195" o:title=""/>
          </v:shape>
        </w:pict>
      </w:r>
      <w:r>
        <w:rPr/>
        <w:pict>
          <v:shape style="position:absolute;margin-left:302.380005pt;margin-top:-5.20441pt;width:.47993pt;height:.42pt;mso-position-horizontal-relative:page;mso-position-vertical-relative:paragraph;z-index:45592" type="#_x0000_t75" stroked="false">
            <v:imagedata r:id="rId195" o:title=""/>
          </v:shape>
        </w:pict>
      </w:r>
      <w:r>
        <w:rPr/>
        <w:pict>
          <v:shape style="position:absolute;margin-left:360.579987pt;margin-top:-5.20441pt;width:.479961pt;height:.42pt;mso-position-horizontal-relative:page;mso-position-vertical-relative:paragraph;z-index:45616" type="#_x0000_t75" stroked="false">
            <v:imagedata r:id="rId195" o:title=""/>
          </v:shape>
        </w:pict>
      </w:r>
      <w:r>
        <w:rPr/>
        <w:pict>
          <v:shape style="position:absolute;margin-left:418.740021pt;margin-top:-5.20441pt;width:.479961pt;height:.42pt;mso-position-horizontal-relative:page;mso-position-vertical-relative:paragraph;z-index:45640" type="#_x0000_t75" stroked="false">
            <v:imagedata r:id="rId195" o:title=""/>
          </v:shape>
        </w:pict>
      </w:r>
      <w:r>
        <w:rPr/>
        <w:pict>
          <v:shape style="position:absolute;margin-left:476.880005pt;margin-top:-5.20441pt;width:.47993pt;height:.42pt;mso-position-horizontal-relative:page;mso-position-vertical-relative:paragraph;z-index:45664" type="#_x0000_t75" stroked="false">
            <v:imagedata r:id="rId195" o:title=""/>
          </v:shape>
        </w:pict>
      </w:r>
      <w:r>
        <w:rPr/>
        <w:t>连续两次未亲自出席董事会的说明 不适用</w:t>
      </w:r>
    </w:p>
    <w:p>
      <w:pPr>
        <w:pStyle w:val="Heading2"/>
        <w:spacing w:line="240" w:lineRule="auto" w:before="188"/>
        <w:ind w:right="1033"/>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7"/>
          <w:szCs w:val="27"/>
        </w:rPr>
      </w:pPr>
    </w:p>
    <w:p>
      <w:pPr>
        <w:pStyle w:val="Heading2"/>
        <w:spacing w:line="240" w:lineRule="auto" w:before="26"/>
        <w:ind w:left="1616" w:right="1033"/>
        <w:jc w:val="left"/>
        <w:rPr>
          <w:b w:val="0"/>
          <w:bCs w:val="0"/>
        </w:rPr>
      </w:pPr>
      <w:r>
        <w:rPr/>
        <w:t>独立董事对公司有关事项是否提出异议</w:t>
      </w:r>
      <w:r>
        <w:rPr>
          <w:b w:val="0"/>
          <w:bCs w:val="0"/>
        </w:rPr>
      </w:r>
    </w:p>
    <w:p>
      <w:pPr>
        <w:pStyle w:val="BodyText"/>
        <w:spacing w:line="345" w:lineRule="auto" w:before="166"/>
        <w:ind w:left="1614" w:right="52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pStyle w:val="Heading2"/>
        <w:spacing w:line="240" w:lineRule="auto" w:before="210"/>
        <w:ind w:left="1133" w:right="1033"/>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2"/>
        <w:rPr>
          <w:rFonts w:ascii="宋体" w:hAnsi="宋体" w:cs="宋体" w:eastAsia="宋体" w:hint="default"/>
          <w:b/>
          <w:bCs/>
          <w:sz w:val="29"/>
          <w:szCs w:val="29"/>
        </w:rPr>
      </w:pPr>
    </w:p>
    <w:p>
      <w:pPr>
        <w:pStyle w:val="Heading2"/>
        <w:spacing w:line="240" w:lineRule="auto"/>
        <w:ind w:left="1616" w:right="1033"/>
        <w:jc w:val="left"/>
        <w:rPr>
          <w:b w:val="0"/>
          <w:bCs w:val="0"/>
        </w:rPr>
      </w:pPr>
      <w:r>
        <w:rPr/>
        <w:t>独立董事对公司有关建议是否被采纳</w:t>
      </w:r>
      <w:r>
        <w:rPr>
          <w:b w:val="0"/>
          <w:bCs w:val="0"/>
        </w:rPr>
      </w:r>
    </w:p>
    <w:p>
      <w:pPr>
        <w:pStyle w:val="BodyText"/>
        <w:spacing w:line="240" w:lineRule="auto" w:before="166"/>
        <w:ind w:left="16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80" w:lineRule="auto" w:before="147"/>
        <w:ind w:left="1613" w:right="4993"/>
        <w:jc w:val="left"/>
      </w:pPr>
      <w:r>
        <w:rPr/>
        <w:t>独立董事对公司有关建议被采纳或未被采纳的说明 报告期内独立董事对公司有关事项未提出异议。</w:t>
      </w:r>
    </w:p>
    <w:p>
      <w:pPr>
        <w:spacing w:line="720" w:lineRule="atLeast" w:before="165"/>
        <w:ind w:left="1613" w:right="1153" w:hanging="480"/>
        <w:jc w:val="left"/>
        <w:rPr>
          <w:rFonts w:ascii="宋体" w:hAnsi="宋体" w:cs="宋体" w:eastAsia="宋体" w:hint="default"/>
          <w:sz w:val="24"/>
          <w:szCs w:val="24"/>
        </w:rPr>
      </w:pPr>
      <w:bookmarkStart w:name="六、董事会下设专门委员会在报告期内履行职责情况" w:id="145"/>
      <w:bookmarkEnd w:id="145"/>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审计委员会主要指导和监督内部审计工作以及内外部审计的沟通和协调。报告期内，审</w:t>
      </w:r>
    </w:p>
    <w:p>
      <w:pPr>
        <w:pStyle w:val="BodyText"/>
        <w:spacing w:line="316" w:lineRule="auto" w:before="126"/>
        <w:ind w:left="1134" w:right="1115"/>
        <w:jc w:val="left"/>
      </w:pPr>
      <w:r>
        <w:rPr/>
        <w:t>计委员会对</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3"/>
        </w:rPr>
        <w:t>年内部审计工作进行了核查。审计委员会与年审会计机构沟通确定了年度审</w:t>
      </w:r>
      <w:r>
        <w:rPr/>
        <w:t> 计工作的时间和计划安排，在年度审计过程中，对有关事项进行了沟通和讨论，就公司年度</w:t>
      </w:r>
    </w:p>
    <w:p>
      <w:pPr>
        <w:spacing w:after="0" w:line="316"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财务报表形成意见。 战略委员会结合公司发展实际情况，对公司长期发展战略和重大投资决策进行研究并提</w:t>
      </w:r>
    </w:p>
    <w:p>
      <w:pPr>
        <w:pStyle w:val="BodyText"/>
        <w:spacing w:line="367" w:lineRule="auto" w:before="2"/>
        <w:ind w:left="1613" w:right="1153" w:hanging="480"/>
        <w:jc w:val="left"/>
      </w:pPr>
      <w:r>
        <w:rPr/>
        <w:t>出建议。报告期内，战略委员会对世轩科技投资康利贞的事项进行了审核。 提名委员会在公司董事、高级管理人员的选聘上发挥积极的作用。报告期内，对第四届</w:t>
      </w:r>
    </w:p>
    <w:p>
      <w:pPr>
        <w:pStyle w:val="BodyText"/>
        <w:spacing w:line="364" w:lineRule="auto" w:before="0"/>
        <w:ind w:left="1613" w:right="1153" w:hanging="480"/>
        <w:jc w:val="left"/>
      </w:pPr>
      <w:r>
        <w:rPr/>
        <w:t>董事会成员进行了资格审查，并提名邓志刚先生为新一届总裁。 薪酬与考核委员会按照高级管理人员薪酬与公司业绩挂钩的绩效考核机制，对高级管理</w:t>
      </w:r>
    </w:p>
    <w:p>
      <w:pPr>
        <w:pStyle w:val="BodyText"/>
        <w:spacing w:line="338" w:lineRule="auto" w:before="1"/>
        <w:ind w:right="1153"/>
        <w:jc w:val="left"/>
      </w:pPr>
      <w:r>
        <w:rPr/>
        <w:t>人员的薪酬情况进行审核，认为高级管理人员薪酬情况符合公司经营情况和相关考评奖惩制 度。</w:t>
      </w:r>
    </w:p>
    <w:p>
      <w:pPr>
        <w:spacing w:line="240" w:lineRule="auto" w:before="8"/>
        <w:rPr>
          <w:rFonts w:ascii="宋体" w:hAnsi="宋体" w:cs="宋体" w:eastAsia="宋体" w:hint="default"/>
          <w:sz w:val="16"/>
          <w:szCs w:val="16"/>
        </w:rPr>
      </w:pPr>
    </w:p>
    <w:p>
      <w:pPr>
        <w:pStyle w:val="Heading2"/>
        <w:spacing w:line="240" w:lineRule="auto"/>
        <w:ind w:right="10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3"/>
        <w:rPr>
          <w:rFonts w:ascii="宋体" w:hAnsi="宋体" w:cs="宋体" w:eastAsia="宋体" w:hint="default"/>
          <w:b/>
          <w:bCs/>
          <w:sz w:val="31"/>
          <w:szCs w:val="31"/>
        </w:rPr>
      </w:pPr>
    </w:p>
    <w:p>
      <w:pPr>
        <w:pStyle w:val="Heading2"/>
        <w:spacing w:line="240" w:lineRule="auto"/>
        <w:ind w:left="1616" w:right="1033"/>
        <w:jc w:val="left"/>
        <w:rPr>
          <w:b w:val="0"/>
          <w:bCs w:val="0"/>
        </w:rPr>
      </w:pPr>
      <w:r>
        <w:rPr/>
        <w:t>监事会在报告期内的监督活动中发现公司是否存在风险</w:t>
      </w:r>
      <w:r>
        <w:rPr>
          <w:b w:val="0"/>
          <w:bCs w:val="0"/>
        </w:rPr>
      </w:r>
    </w:p>
    <w:p>
      <w:pPr>
        <w:pStyle w:val="BodyText"/>
        <w:spacing w:line="345" w:lineRule="auto" w:before="166"/>
        <w:ind w:left="1614" w:right="57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pStyle w:val="Heading2"/>
        <w:spacing w:line="240" w:lineRule="auto" w:before="210"/>
        <w:ind w:right="10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31"/>
          <w:szCs w:val="31"/>
        </w:rPr>
      </w:pPr>
    </w:p>
    <w:p>
      <w:pPr>
        <w:pStyle w:val="BodyText"/>
        <w:spacing w:line="336" w:lineRule="auto" w:before="0"/>
        <w:ind w:right="1170" w:firstLine="480"/>
        <w:jc w:val="both"/>
      </w:pPr>
      <w:r>
        <w:rPr/>
        <w:t>公司建立了高级管理人员薪酬与公司业绩挂钩的绩效考核机制，对高级管理人员业绩完 成情况进行考核。根据年度经营情况、高级管理人员工作业绩，董事会薪酬与考核委员会对 高级人员业绩奖惩考核情况进行审核，强化对高级管理人员的考评激励作用。</w:t>
      </w:r>
    </w:p>
    <w:p>
      <w:pPr>
        <w:spacing w:line="240" w:lineRule="auto" w:before="11"/>
        <w:rPr>
          <w:rFonts w:ascii="宋体" w:hAnsi="宋体" w:cs="宋体" w:eastAsia="宋体" w:hint="default"/>
          <w:sz w:val="16"/>
          <w:szCs w:val="16"/>
        </w:rPr>
      </w:pPr>
    </w:p>
    <w:p>
      <w:pPr>
        <w:pStyle w:val="Heading2"/>
        <w:spacing w:line="240" w:lineRule="auto"/>
        <w:ind w:left="1133" w:right="10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3" w:right="10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5"/>
        <w:rPr>
          <w:rFonts w:ascii="宋体" w:hAnsi="宋体" w:cs="宋体" w:eastAsia="宋体" w:hint="default"/>
          <w:b/>
          <w:bCs/>
          <w:sz w:val="24"/>
          <w:szCs w:val="24"/>
        </w:rPr>
      </w:pPr>
    </w:p>
    <w:tbl>
      <w:tblPr>
        <w:tblW w:w="0" w:type="auto"/>
        <w:jc w:val="left"/>
        <w:tblInd w:w="1115" w:type="dxa"/>
        <w:tblLayout w:type="fixed"/>
        <w:tblCellMar>
          <w:top w:w="0" w:type="dxa"/>
          <w:left w:w="0" w:type="dxa"/>
          <w:bottom w:w="0" w:type="dxa"/>
          <w:right w:w="0" w:type="dxa"/>
        </w:tblCellMar>
        <w:tblLook w:val="01E0"/>
      </w:tblPr>
      <w:tblGrid>
        <w:gridCol w:w="3206"/>
        <w:gridCol w:w="6462"/>
      </w:tblGrid>
      <w:tr>
        <w:trPr>
          <w:trHeight w:val="402" w:hRule="exact"/>
        </w:trPr>
        <w:tc>
          <w:tcPr>
            <w:tcW w:w="320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46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887" name="image171.png" descr=""/>
                  <wp:cNvGraphicFramePr>
                    <a:graphicFrameLocks noChangeAspect="1"/>
                  </wp:cNvGraphicFramePr>
                  <a:graphic>
                    <a:graphicData uri="http://schemas.openxmlformats.org/drawingml/2006/picture">
                      <pic:pic>
                        <pic:nvPicPr>
                          <pic:cNvPr id="888" name="image171.png"/>
                          <pic:cNvPicPr/>
                        </pic:nvPicPr>
                        <pic:blipFill>
                          <a:blip r:embed="rId19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320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46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left="33" w:right="0"/>
              <w:jc w:val="left"/>
              <w:rPr>
                <w:rFonts w:ascii="Times New Roman" w:hAnsi="Times New Roman" w:cs="Times New Roman" w:eastAsia="Times New Roman" w:hint="default"/>
                <w:sz w:val="21"/>
                <w:szCs w:val="21"/>
              </w:rPr>
            </w:pPr>
            <w:hyperlink r:id="rId23">
              <w:r>
                <w:rPr>
                  <w:rFonts w:ascii="Times New Roman"/>
                  <w:sz w:val="21"/>
                </w:rPr>
                <w:t>http://www.cninfo.com.cn</w:t>
              </w:r>
            </w:hyperlink>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889" name="image172.png" descr=""/>
                  <wp:cNvGraphicFramePr>
                    <a:graphicFrameLocks noChangeAspect="1"/>
                  </wp:cNvGraphicFramePr>
                  <a:graphic>
                    <a:graphicData uri="http://schemas.openxmlformats.org/drawingml/2006/picture">
                      <pic:pic>
                        <pic:nvPicPr>
                          <pic:cNvPr id="890" name="image172.png"/>
                          <pic:cNvPicPr/>
                        </pic:nvPicPr>
                        <pic:blipFill>
                          <a:blip r:embed="rId1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3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36"/>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纳入评价范围单位资产总额占公司 合并财务报表资产总额的比例</w:t>
            </w:r>
          </w:p>
        </w:tc>
        <w:tc>
          <w:tcPr>
            <w:tcW w:w="64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17" cy="8667"/>
                  <wp:effectExtent l="0" t="0" r="0" b="0"/>
                  <wp:docPr id="891" name="image173.png" descr=""/>
                  <wp:cNvGraphicFramePr>
                    <a:graphicFrameLocks noChangeAspect="1"/>
                  </wp:cNvGraphicFramePr>
                  <a:graphic>
                    <a:graphicData uri="http://schemas.openxmlformats.org/drawingml/2006/picture">
                      <pic:pic>
                        <pic:nvPicPr>
                          <pic:cNvPr id="892" name="image173.png"/>
                          <pic:cNvPicPr/>
                        </pic:nvPicPr>
                        <pic:blipFill>
                          <a:blip r:embed="rId198" cstate="print"/>
                          <a:stretch>
                            <a:fillRect/>
                          </a:stretch>
                        </pic:blipFill>
                        <pic:spPr>
                          <a:xfrm>
                            <a:off x="0" y="0"/>
                            <a:ext cx="6117" cy="8667"/>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3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36"/>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纳入评价范围单位营业收入占公司 合并财务报表营业收入的比例</w:t>
            </w:r>
          </w:p>
        </w:tc>
        <w:tc>
          <w:tcPr>
            <w:tcW w:w="64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893" name="image173.png" descr=""/>
                  <wp:cNvGraphicFramePr>
                    <a:graphicFrameLocks noChangeAspect="1"/>
                  </wp:cNvGraphicFramePr>
                  <a:graphic>
                    <a:graphicData uri="http://schemas.openxmlformats.org/drawingml/2006/picture">
                      <pic:pic>
                        <pic:nvPicPr>
                          <pic:cNvPr id="894" name="image173.png"/>
                          <pic:cNvPicPr/>
                        </pic:nvPicPr>
                        <pic:blipFill>
                          <a:blip r:embed="rId198"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9667" w:type="dxa"/>
            <w:gridSpan w:val="2"/>
            <w:tcBorders>
              <w:top w:val="single" w:sz="8"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tabs>
          <w:tab w:pos="7706" w:val="left" w:leader="none"/>
        </w:tabs>
        <w:spacing w:line="20" w:lineRule="exact"/>
        <w:ind w:left="4337"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895" name="image174.png" descr=""/>
            <wp:cNvGraphicFramePr>
              <a:graphicFrameLocks noChangeAspect="1"/>
            </wp:cNvGraphicFramePr>
            <a:graphic>
              <a:graphicData uri="http://schemas.openxmlformats.org/drawingml/2006/picture">
                <pic:pic>
                  <pic:nvPicPr>
                    <pic:cNvPr id="896"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897" name="image174.png" descr=""/>
            <wp:cNvGraphicFramePr>
              <a:graphicFrameLocks noChangeAspect="1"/>
            </wp:cNvGraphicFramePr>
            <a:graphic>
              <a:graphicData uri="http://schemas.openxmlformats.org/drawingml/2006/picture">
                <pic:pic>
                  <pic:nvPicPr>
                    <pic:cNvPr id="898"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spacing w:before="35"/>
        <w:ind w:left="0" w:right="1026" w:firstLine="0"/>
        <w:jc w:val="right"/>
        <w:rPr>
          <w:rFonts w:ascii="宋体" w:hAnsi="宋体" w:cs="宋体" w:eastAsia="宋体" w:hint="default"/>
          <w:sz w:val="21"/>
          <w:szCs w:val="21"/>
        </w:rPr>
      </w:pPr>
      <w:r>
        <w:rPr/>
        <w:pict>
          <v:shape style="position:absolute;margin-left:55.77pt;margin-top:-74.746353pt;width:484.8pt;height:609.25pt;mso-position-horizontal-relative:page;mso-position-vertical-relative:paragraph;z-index:45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2"/>
                    <w:gridCol w:w="3380"/>
                    <w:gridCol w:w="3079"/>
                  </w:tblGrid>
                  <w:tr>
                    <w:trPr>
                      <w:trHeight w:val="402" w:hRule="exact"/>
                    </w:trPr>
                    <w:tc>
                      <w:tcPr>
                        <w:tcW w:w="32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类别</w:t>
                        </w:r>
                      </w:p>
                    </w:tc>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02"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3125" w:hRule="exact"/>
                    </w:trPr>
                    <w:tc>
                      <w:tcPr>
                        <w:tcW w:w="3222" w:type="dxa"/>
                        <w:tcBorders>
                          <w:top w:val="single" w:sz="4" w:space="0" w:color="000000"/>
                          <w:left w:val="nil" w:sz="6" w:space="0" w:color="auto"/>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tc>
                    <w:tc>
                      <w:tcPr>
                        <w:tcW w:w="3380" w:type="dxa"/>
                        <w:vMerge w:val="restart"/>
                        <w:tcBorders>
                          <w:top w:val="single" w:sz="4" w:space="0" w:color="000000"/>
                          <w:left w:val="nil" w:sz="6" w:space="0" w:color="auto"/>
                          <w:right w:val="single" w:sz="9" w:space="0" w:color="FFFFFF"/>
                        </w:tcBorders>
                      </w:tcPr>
                      <w:p>
                        <w:pPr>
                          <w:pStyle w:val="TableParagraph"/>
                          <w:spacing w:line="240" w:lineRule="auto" w:before="26"/>
                          <w:ind w:left="28" w:right="-21"/>
                          <w:jc w:val="left"/>
                          <w:rPr>
                            <w:rFonts w:ascii="宋体" w:hAnsi="宋体" w:cs="宋体" w:eastAsia="宋体" w:hint="default"/>
                            <w:sz w:val="21"/>
                            <w:szCs w:val="21"/>
                          </w:rPr>
                        </w:pPr>
                        <w:r>
                          <w:rPr>
                            <w:rFonts w:ascii="宋体" w:hAnsi="宋体" w:cs="宋体" w:eastAsia="宋体" w:hint="default"/>
                            <w:sz w:val="21"/>
                            <w:szCs w:val="21"/>
                          </w:rPr>
                          <w:t>具有以下特征的缺陷定为重大缺陷：</w:t>
                        </w:r>
                      </w:p>
                      <w:p>
                        <w:pPr>
                          <w:pStyle w:val="TableParagraph"/>
                          <w:spacing w:line="266" w:lineRule="auto" w:before="37"/>
                          <w:ind w:left="28" w:right="2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）对已经公告的财务报告出现的 </w:t>
                        </w:r>
                        <w:r>
                          <w:rPr>
                            <w:rFonts w:ascii="宋体" w:hAnsi="宋体" w:cs="宋体" w:eastAsia="宋体" w:hint="default"/>
                            <w:spacing w:val="-4"/>
                            <w:sz w:val="21"/>
                            <w:szCs w:val="21"/>
                          </w:rPr>
                          <w:t>重大差错进行错报更正（由于政策变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化或其他客观因素变化导致的对以 </w:t>
                        </w:r>
                        <w:r>
                          <w:rPr>
                            <w:rFonts w:ascii="宋体" w:hAnsi="宋体" w:cs="宋体" w:eastAsia="宋体" w:hint="default"/>
                            <w:spacing w:val="-13"/>
                            <w:sz w:val="21"/>
                            <w:szCs w:val="21"/>
                          </w:rPr>
                          <w:t>前年度的追溯调整除外）；（</w:t>
                        </w: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）审计</w:t>
                        </w:r>
                        <w:r>
                          <w:rPr>
                            <w:rFonts w:ascii="宋体" w:hAnsi="宋体" w:cs="宋体" w:eastAsia="宋体" w:hint="default"/>
                            <w:spacing w:val="-95"/>
                            <w:sz w:val="21"/>
                            <w:szCs w:val="21"/>
                          </w:rPr>
                          <w:t> </w:t>
                        </w:r>
                        <w:r>
                          <w:rPr>
                            <w:rFonts w:ascii="宋体" w:hAnsi="宋体" w:cs="宋体" w:eastAsia="宋体" w:hint="default"/>
                            <w:spacing w:val="-4"/>
                            <w:sz w:val="21"/>
                            <w:szCs w:val="21"/>
                          </w:rPr>
                          <w:t>师发现的、未被识别的当期财务报告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的重大错报；（</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）高级管理层中任何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0"/>
                            <w:sz w:val="21"/>
                            <w:szCs w:val="21"/>
                          </w:rPr>
                          <w:t>程度的舞弊行为；（</w:t>
                        </w: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）审计委员会以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及内部审计部门对财务报告内部控 </w:t>
                        </w:r>
                        <w:r>
                          <w:rPr>
                            <w:rFonts w:ascii="宋体" w:hAnsi="宋体" w:cs="宋体" w:eastAsia="宋体" w:hint="default"/>
                            <w:spacing w:val="-4"/>
                            <w:sz w:val="21"/>
                            <w:szCs w:val="21"/>
                          </w:rPr>
                          <w:t>制监督无效。具有以下特征的缺陷定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为重要缺陷：（</w:t>
                        </w: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）未依照公认会计准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0"/>
                            <w:sz w:val="21"/>
                            <w:szCs w:val="21"/>
                          </w:rPr>
                          <w:t>则选择和应用会计政策；（</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）未建立</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0"/>
                            <w:sz w:val="21"/>
                            <w:szCs w:val="21"/>
                          </w:rPr>
                          <w:t>反舞弊程序和控制措施；（</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）对于非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常规或特殊交易的账务处理没有建 立相应的控制机制或没有实施且没 </w:t>
                        </w:r>
                        <w:r>
                          <w:rPr>
                            <w:rFonts w:ascii="宋体" w:hAnsi="宋体" w:cs="宋体" w:eastAsia="宋体" w:hint="default"/>
                            <w:spacing w:val="-10"/>
                            <w:sz w:val="21"/>
                            <w:szCs w:val="21"/>
                          </w:rPr>
                          <w:t>有相应的补偿性控制；（</w:t>
                        </w: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）对于期末</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财务报告过程的控制存在一项或多 项缺陷且不能合理保证编制的财务 </w:t>
                        </w:r>
                        <w:r>
                          <w:rPr>
                            <w:rFonts w:ascii="宋体" w:hAnsi="宋体" w:cs="宋体" w:eastAsia="宋体" w:hint="default"/>
                            <w:spacing w:val="-3"/>
                            <w:sz w:val="21"/>
                            <w:szCs w:val="21"/>
                          </w:rPr>
                          <w:t>报表达到真实、准确的目标。一般缺</w:t>
                        </w:r>
                        <w:r>
                          <w:rPr>
                            <w:rFonts w:ascii="宋体" w:hAnsi="宋体" w:cs="宋体" w:eastAsia="宋体" w:hint="default"/>
                            <w:sz w:val="21"/>
                            <w:szCs w:val="21"/>
                          </w:rPr>
                          <w:t> </w:t>
                        </w:r>
                        <w:r>
                          <w:rPr>
                            <w:rFonts w:ascii="宋体" w:hAnsi="宋体" w:cs="宋体" w:eastAsia="宋体" w:hint="default"/>
                            <w:spacing w:val="-4"/>
                            <w:sz w:val="21"/>
                            <w:szCs w:val="21"/>
                          </w:rPr>
                          <w:t>陷是指除上述重大缺陷、重要缺陷之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外的其他控制缺陷。</w:t>
                        </w:r>
                      </w:p>
                    </w:tc>
                    <w:tc>
                      <w:tcPr>
                        <w:tcW w:w="3079" w:type="dxa"/>
                        <w:vMerge w:val="restart"/>
                        <w:tcBorders>
                          <w:top w:val="single" w:sz="4" w:space="0" w:color="000000"/>
                          <w:left w:val="single" w:sz="9" w:space="0" w:color="FFFFFF"/>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64" w:lineRule="auto"/>
                          <w:ind w:left="4" w:right="120"/>
                          <w:jc w:val="both"/>
                          <w:rPr>
                            <w:rFonts w:ascii="宋体" w:hAnsi="宋体" w:cs="宋体" w:eastAsia="宋体" w:hint="default"/>
                            <w:sz w:val="21"/>
                            <w:szCs w:val="21"/>
                          </w:rPr>
                        </w:pPr>
                        <w:r>
                          <w:rPr>
                            <w:rFonts w:ascii="宋体" w:hAnsi="宋体" w:cs="宋体" w:eastAsia="宋体" w:hint="default"/>
                            <w:sz w:val="21"/>
                            <w:szCs w:val="21"/>
                          </w:rPr>
                          <w:t>具有以下特征的缺陷定为重大缺 </w:t>
                        </w:r>
                        <w:r>
                          <w:rPr>
                            <w:rFonts w:ascii="宋体" w:hAnsi="宋体" w:cs="宋体" w:eastAsia="宋体" w:hint="default"/>
                            <w:spacing w:val="-8"/>
                            <w:sz w:val="21"/>
                            <w:szCs w:val="21"/>
                          </w:rPr>
                          <w:t>陷：（</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）严重违反国家法律、法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规；（</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）企业决策程序不科学，</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如决策失误，导致重大损失；（</w:t>
                        </w:r>
                        <w:r>
                          <w:rPr>
                            <w:rFonts w:ascii="Times New Roman" w:hAnsi="Times New Roman" w:cs="Times New Roman" w:eastAsia="Times New Roman" w:hint="default"/>
                            <w:spacing w:val="-8"/>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公司中高级管理人员或高级技术 </w:t>
                        </w:r>
                        <w:r>
                          <w:rPr>
                            <w:rFonts w:ascii="宋体" w:hAnsi="宋体" w:cs="宋体" w:eastAsia="宋体" w:hint="default"/>
                            <w:spacing w:val="-8"/>
                            <w:sz w:val="21"/>
                            <w:szCs w:val="21"/>
                          </w:rPr>
                          <w:t>人员流失严重；（</w:t>
                        </w: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）公司重要业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务缺乏制度控制或制度系统性失 效，重要的经济业务虽有内控制 </w:t>
                        </w:r>
                        <w:r>
                          <w:rPr>
                            <w:rFonts w:ascii="宋体" w:hAnsi="宋体" w:cs="宋体" w:eastAsia="宋体" w:hint="default"/>
                            <w:spacing w:val="-8"/>
                            <w:sz w:val="21"/>
                            <w:szCs w:val="21"/>
                          </w:rPr>
                          <w:t>度，但没有有效的运行；（</w:t>
                        </w: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）公</w:t>
                        </w:r>
                        <w:r>
                          <w:rPr>
                            <w:rFonts w:ascii="宋体" w:hAnsi="宋体" w:cs="宋体" w:eastAsia="宋体" w:hint="default"/>
                            <w:spacing w:val="-91"/>
                            <w:sz w:val="21"/>
                            <w:szCs w:val="21"/>
                          </w:rPr>
                          <w:t> </w:t>
                        </w:r>
                        <w:r>
                          <w:rPr>
                            <w:rFonts w:ascii="宋体" w:hAnsi="宋体" w:cs="宋体" w:eastAsia="宋体" w:hint="default"/>
                            <w:sz w:val="21"/>
                            <w:szCs w:val="21"/>
                          </w:rPr>
                          <w:t>司内部控制重大缺陷在合理期间 内未得到整改。具有以下特征的 </w:t>
                        </w:r>
                        <w:r>
                          <w:rPr>
                            <w:rFonts w:ascii="宋体" w:hAnsi="宋体" w:cs="宋体" w:eastAsia="宋体" w:hint="default"/>
                            <w:spacing w:val="-8"/>
                            <w:sz w:val="21"/>
                            <w:szCs w:val="21"/>
                          </w:rPr>
                          <w:t>缺陷定为重要缺陷：（</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）公司决</w:t>
                        </w:r>
                        <w:r>
                          <w:rPr>
                            <w:rFonts w:ascii="宋体" w:hAnsi="宋体" w:cs="宋体" w:eastAsia="宋体" w:hint="default"/>
                            <w:spacing w:val="-91"/>
                            <w:sz w:val="21"/>
                            <w:szCs w:val="21"/>
                          </w:rPr>
                          <w:t> </w:t>
                        </w:r>
                        <w:r>
                          <w:rPr>
                            <w:rFonts w:ascii="宋体" w:hAnsi="宋体" w:cs="宋体" w:eastAsia="宋体" w:hint="default"/>
                            <w:sz w:val="21"/>
                            <w:szCs w:val="21"/>
                          </w:rPr>
                          <w:t>策程序不科学，导致重大失误；</w:t>
                        </w:r>
                      </w:p>
                      <w:p>
                        <w:pPr>
                          <w:pStyle w:val="TableParagraph"/>
                          <w:spacing w:line="266" w:lineRule="auto" w:before="16"/>
                          <w:ind w:left="4" w:right="26"/>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）公司管理、技术、关键岗位</w:t>
                        </w:r>
                        <w:r>
                          <w:rPr>
                            <w:rFonts w:ascii="宋体" w:hAnsi="宋体" w:cs="宋体" w:eastAsia="宋体" w:hint="default"/>
                            <w:sz w:val="21"/>
                            <w:szCs w:val="21"/>
                          </w:rPr>
                          <w:t> </w:t>
                        </w:r>
                        <w:r>
                          <w:rPr>
                            <w:rFonts w:ascii="宋体" w:hAnsi="宋体" w:cs="宋体" w:eastAsia="宋体" w:hint="default"/>
                            <w:spacing w:val="-8"/>
                            <w:sz w:val="21"/>
                            <w:szCs w:val="21"/>
                          </w:rPr>
                          <w:t>业务人员流失严重；（</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）公司重</w:t>
                        </w:r>
                        <w:r>
                          <w:rPr>
                            <w:rFonts w:ascii="宋体" w:hAnsi="宋体" w:cs="宋体" w:eastAsia="宋体" w:hint="default"/>
                            <w:spacing w:val="-91"/>
                            <w:sz w:val="21"/>
                            <w:szCs w:val="21"/>
                          </w:rPr>
                          <w:t> </w:t>
                        </w:r>
                        <w:r>
                          <w:rPr>
                            <w:rFonts w:ascii="宋体" w:hAnsi="宋体" w:cs="宋体" w:eastAsia="宋体" w:hint="default"/>
                            <w:spacing w:val="-8"/>
                            <w:sz w:val="21"/>
                            <w:szCs w:val="21"/>
                          </w:rPr>
                          <w:t>要业务制度或系统存在缺陷；（</w:t>
                        </w:r>
                        <w:r>
                          <w:rPr>
                            <w:rFonts w:ascii="Times New Roman" w:hAnsi="Times New Roman" w:cs="Times New Roman" w:eastAsia="Times New Roman" w:hint="default"/>
                            <w:spacing w:val="-8"/>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公司内部控制重要缺陷在合理期 间内未得到整改。一般缺陷是指 除上述重大缺陷、重要缺陷之外 的其他控制缺陷。</w:t>
                        </w:r>
                      </w:p>
                    </w:tc>
                  </w:tr>
                  <w:tr>
                    <w:trPr>
                      <w:trHeight w:val="392" w:hRule="exact"/>
                    </w:trPr>
                    <w:tc>
                      <w:tcPr>
                        <w:tcW w:w="322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380" w:type="dxa"/>
                        <w:vMerge/>
                        <w:tcBorders>
                          <w:left w:val="nil" w:sz="6" w:space="0" w:color="auto"/>
                          <w:right w:val="single" w:sz="9" w:space="0" w:color="FFFFFF"/>
                        </w:tcBorders>
                      </w:tcPr>
                      <w:p>
                        <w:pPr/>
                      </w:p>
                    </w:tc>
                    <w:tc>
                      <w:tcPr>
                        <w:tcW w:w="3079" w:type="dxa"/>
                        <w:vMerge/>
                        <w:tcBorders>
                          <w:left w:val="single" w:sz="9" w:space="0" w:color="FFFFFF"/>
                          <w:right w:val="nil" w:sz="6" w:space="0" w:color="auto"/>
                        </w:tcBorders>
                      </w:tcPr>
                      <w:p>
                        <w:pPr/>
                      </w:p>
                    </w:tc>
                  </w:tr>
                  <w:tr>
                    <w:trPr>
                      <w:trHeight w:val="3125" w:hRule="exact"/>
                    </w:trPr>
                    <w:tc>
                      <w:tcPr>
                        <w:tcW w:w="3222"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tc>
                    <w:tc>
                      <w:tcPr>
                        <w:tcW w:w="3380" w:type="dxa"/>
                        <w:vMerge/>
                        <w:tcBorders>
                          <w:left w:val="nil" w:sz="6" w:space="0" w:color="auto"/>
                          <w:bottom w:val="single" w:sz="4" w:space="0" w:color="000000"/>
                          <w:right w:val="single" w:sz="9" w:space="0" w:color="FFFFFF"/>
                        </w:tcBorders>
                      </w:tcPr>
                      <w:p>
                        <w:pPr/>
                      </w:p>
                    </w:tc>
                    <w:tc>
                      <w:tcPr>
                        <w:tcW w:w="3079" w:type="dxa"/>
                        <w:vMerge/>
                        <w:tcBorders>
                          <w:left w:val="single" w:sz="9" w:space="0" w:color="FFFFFF"/>
                          <w:bottom w:val="single" w:sz="4" w:space="0" w:color="000000"/>
                          <w:right w:val="nil" w:sz="6" w:space="0" w:color="auto"/>
                        </w:tcBorders>
                      </w:tcPr>
                      <w:p>
                        <w:pPr/>
                      </w:p>
                    </w:tc>
                  </w:tr>
                  <w:tr>
                    <w:trPr>
                      <w:trHeight w:val="1565" w:hRule="exact"/>
                    </w:trPr>
                    <w:tc>
                      <w:tcPr>
                        <w:tcW w:w="3222" w:type="dxa"/>
                        <w:tcBorders>
                          <w:top w:val="single" w:sz="4" w:space="0" w:color="000000"/>
                          <w:left w:val="nil" w:sz="6" w:space="0" w:color="auto"/>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c>
                      <w:tcPr>
                        <w:tcW w:w="3380" w:type="dxa"/>
                        <w:vMerge w:val="restart"/>
                        <w:tcBorders>
                          <w:top w:val="single" w:sz="4" w:space="0" w:color="000000"/>
                          <w:left w:val="single" w:sz="9" w:space="0" w:color="D2D2D2"/>
                          <w:right w:val="single" w:sz="9" w:space="0" w:color="FFFFFF"/>
                        </w:tcBorders>
                      </w:tcPr>
                      <w:p>
                        <w:pPr>
                          <w:pStyle w:val="TableParagraph"/>
                          <w:spacing w:line="256" w:lineRule="auto" w:before="26"/>
                          <w:ind w:left="17" w:right="-28"/>
                          <w:jc w:val="left"/>
                          <w:rPr>
                            <w:rFonts w:ascii="宋体" w:hAnsi="宋体" w:cs="宋体" w:eastAsia="宋体" w:hint="default"/>
                            <w:sz w:val="21"/>
                            <w:szCs w:val="21"/>
                          </w:rPr>
                        </w:pPr>
                        <w:r>
                          <w:rPr>
                            <w:rFonts w:ascii="宋体" w:hAnsi="宋体" w:cs="宋体" w:eastAsia="宋体" w:hint="default"/>
                            <w:spacing w:val="-4"/>
                            <w:sz w:val="21"/>
                            <w:szCs w:val="21"/>
                          </w:rPr>
                          <w:t>重大缺陷：</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）错报金额</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合并财务报</w:t>
                        </w:r>
                        <w:r>
                          <w:rPr>
                            <w:rFonts w:ascii="宋体" w:hAnsi="宋体" w:cs="宋体" w:eastAsia="宋体" w:hint="default"/>
                            <w:spacing w:val="-98"/>
                            <w:sz w:val="21"/>
                            <w:szCs w:val="21"/>
                          </w:rPr>
                          <w:t> </w:t>
                        </w:r>
                        <w:r>
                          <w:rPr>
                            <w:rFonts w:ascii="宋体" w:hAnsi="宋体" w:cs="宋体" w:eastAsia="宋体" w:hint="default"/>
                            <w:sz w:val="21"/>
                            <w:szCs w:val="21"/>
                          </w:rPr>
                          <w:t>表资产总额的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）错报金额</w:t>
                        </w:r>
                        <w:r>
                          <w:rPr>
                            <w:rFonts w:ascii="Times New Roman" w:hAnsi="Times New Roman" w:cs="Times New Roman" w:eastAsia="Times New Roman" w:hint="default"/>
                            <w:sz w:val="21"/>
                            <w:szCs w:val="21"/>
                          </w:rPr>
                          <w:t>≥</w:t>
                        </w:r>
                        <w:r>
                          <w:rPr>
                            <w:rFonts w:ascii="宋体" w:hAnsi="宋体" w:cs="宋体" w:eastAsia="宋体" w:hint="default"/>
                            <w:sz w:val="21"/>
                            <w:szCs w:val="21"/>
                          </w:rPr>
                          <w:t>合并 财务报表税前利润总额的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重要 缺陷：</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）合并财务报表资产总额的 </w:t>
                        </w:r>
                        <w:r>
                          <w:rPr>
                            <w:rFonts w:ascii="Times New Roman" w:hAnsi="Times New Roman" w:cs="Times New Roman" w:eastAsia="Times New Roman" w:hint="default"/>
                            <w:sz w:val="21"/>
                            <w:szCs w:val="21"/>
                          </w:rPr>
                          <w:t>0.5%≤</w:t>
                        </w:r>
                        <w:r>
                          <w:rPr>
                            <w:rFonts w:ascii="宋体" w:hAnsi="宋体" w:cs="宋体" w:eastAsia="宋体" w:hint="default"/>
                            <w:sz w:val="21"/>
                            <w:szCs w:val="21"/>
                          </w:rPr>
                          <w:t>错报金额＜合并财务报表资产 总额的</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1%2</w:t>
                        </w:r>
                        <w:r>
                          <w:rPr>
                            <w:rFonts w:ascii="宋体" w:hAnsi="宋体" w:cs="宋体" w:eastAsia="宋体" w:hint="default"/>
                            <w:spacing w:val="-5"/>
                            <w:sz w:val="21"/>
                            <w:szCs w:val="21"/>
                          </w:rPr>
                          <w:t>）合并财务报表税前利润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错报金额＜合并财务报 表税前利润总额的</w:t>
                        </w:r>
                        <w:r>
                          <w:rPr>
                            <w:rFonts w:ascii="宋体" w:hAnsi="宋体" w:cs="宋体" w:eastAsia="宋体" w:hint="default"/>
                            <w:spacing w:val="-50"/>
                            <w:sz w:val="21"/>
                            <w:szCs w:val="21"/>
                          </w:rPr>
                          <w:t> </w:t>
                        </w:r>
                        <w:r>
                          <w:rPr>
                            <w:rFonts w:ascii="Times New Roman" w:hAnsi="Times New Roman" w:cs="Times New Roman" w:eastAsia="Times New Roman" w:hint="default"/>
                            <w:spacing w:val="-12"/>
                            <w:sz w:val="21"/>
                            <w:szCs w:val="21"/>
                          </w:rPr>
                          <w:t>10%</w:t>
                        </w:r>
                        <w:r>
                          <w:rPr>
                            <w:rFonts w:ascii="宋体" w:hAnsi="宋体" w:cs="宋体" w:eastAsia="宋体" w:hint="default"/>
                            <w:spacing w:val="-12"/>
                            <w:sz w:val="21"/>
                            <w:szCs w:val="21"/>
                          </w:rPr>
                          <w:t>一般缺陷：</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错报金额＜合并财务报表资产总额</w:t>
                        </w:r>
                      </w:p>
                      <w:p>
                        <w:pPr>
                          <w:pStyle w:val="TableParagraph"/>
                          <w:spacing w:line="259" w:lineRule="auto" w:before="22"/>
                          <w:ind w:left="17" w:right="25"/>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）错报金额＜合并财务报 表税前利润总额的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079"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61" w:lineRule="auto"/>
                          <w:ind w:left="4" w:right="2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重大缺陷：错报金额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合并财务报</w:t>
                        </w:r>
                        <w:r>
                          <w:rPr>
                            <w:rFonts w:ascii="宋体" w:hAnsi="宋体" w:cs="宋体" w:eastAsia="宋体" w:hint="default"/>
                            <w:spacing w:val="-98"/>
                            <w:sz w:val="21"/>
                            <w:szCs w:val="21"/>
                          </w:rPr>
                          <w:t> </w:t>
                        </w:r>
                        <w:r>
                          <w:rPr>
                            <w:rFonts w:ascii="宋体" w:hAnsi="宋体" w:cs="宋体" w:eastAsia="宋体" w:hint="default"/>
                            <w:sz w:val="21"/>
                            <w:szCs w:val="21"/>
                          </w:rPr>
                          <w:t>表税前利润总额的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重要缺 陷：合并财务报表税前利润总额 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错报金额＜合并财务报表 税前利润总额的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一般缺陷： 错报金额＜合并财务报表税前利 润总额的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tc>
                  </w:tr>
                  <w:tr>
                    <w:trPr>
                      <w:trHeight w:val="392" w:hRule="exact"/>
                    </w:trPr>
                    <w:tc>
                      <w:tcPr>
                        <w:tcW w:w="322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380" w:type="dxa"/>
                        <w:vMerge/>
                        <w:tcBorders>
                          <w:left w:val="single" w:sz="9" w:space="0" w:color="D2D2D2"/>
                          <w:right w:val="single" w:sz="9" w:space="0" w:color="FFFFFF"/>
                        </w:tcBorders>
                      </w:tcPr>
                      <w:p>
                        <w:pPr/>
                      </w:p>
                    </w:tc>
                    <w:tc>
                      <w:tcPr>
                        <w:tcW w:w="3079" w:type="dxa"/>
                        <w:vMerge/>
                        <w:tcBorders>
                          <w:left w:val="single" w:sz="9" w:space="0" w:color="FFFFFF"/>
                          <w:right w:val="nil" w:sz="6" w:space="0" w:color="auto"/>
                        </w:tcBorders>
                      </w:tcPr>
                      <w:p>
                        <w:pPr/>
                      </w:p>
                    </w:tc>
                  </w:tr>
                  <w:tr>
                    <w:trPr>
                      <w:trHeight w:val="1565" w:hRule="exact"/>
                    </w:trPr>
                    <w:tc>
                      <w:tcPr>
                        <w:tcW w:w="3222" w:type="dxa"/>
                        <w:tcBorders>
                          <w:top w:val="nil" w:sz="6" w:space="0" w:color="auto"/>
                          <w:left w:val="nil" w:sz="6" w:space="0" w:color="auto"/>
                          <w:bottom w:val="single" w:sz="4" w:space="0" w:color="000000"/>
                          <w:right w:val="single" w:sz="4" w:space="0" w:color="000000"/>
                        </w:tcBorders>
                        <w:shd w:val="clear" w:color="auto" w:fill="D2D2D2"/>
                      </w:tcPr>
                      <w:p>
                        <w:pPr/>
                      </w:p>
                    </w:tc>
                    <w:tc>
                      <w:tcPr>
                        <w:tcW w:w="3380" w:type="dxa"/>
                        <w:vMerge/>
                        <w:tcBorders>
                          <w:left w:val="single" w:sz="9" w:space="0" w:color="D2D2D2"/>
                          <w:bottom w:val="single" w:sz="4" w:space="0" w:color="000000"/>
                          <w:right w:val="single" w:sz="9" w:space="0" w:color="FFFFFF"/>
                        </w:tcBorders>
                      </w:tcPr>
                      <w:p>
                        <w:pPr/>
                      </w:p>
                    </w:tc>
                    <w:tc>
                      <w:tcPr>
                        <w:tcW w:w="3079" w:type="dxa"/>
                        <w:vMerge/>
                        <w:tcBorders>
                          <w:left w:val="single" w:sz="9" w:space="0" w:color="FFFFFF"/>
                          <w:bottom w:val="single" w:sz="4" w:space="0" w:color="000000"/>
                          <w:right w:val="nil" w:sz="6" w:space="0" w:color="auto"/>
                        </w:tcBorders>
                      </w:tcPr>
                      <w:p>
                        <w:pPr/>
                      </w:p>
                    </w:tc>
                  </w:tr>
                  <w:tr>
                    <w:trPr>
                      <w:trHeight w:val="402" w:hRule="exact"/>
                    </w:trPr>
                    <w:tc>
                      <w:tcPr>
                        <w:tcW w:w="32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459" w:type="dxa"/>
                        <w:gridSpan w:val="2"/>
                        <w:tcBorders>
                          <w:top w:val="single" w:sz="7" w:space="0" w:color="000000"/>
                          <w:left w:val="single" w:sz="9" w:space="0" w:color="D2D2D2"/>
                          <w:bottom w:val="single" w:sz="4"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2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45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2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45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2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45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5"/>
        <w:ind w:left="0" w:right="1026"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tabs>
          <w:tab w:pos="7706" w:val="left" w:leader="none"/>
        </w:tabs>
        <w:spacing w:line="20" w:lineRule="exact"/>
        <w:ind w:left="4337"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899" name="image174.png" descr=""/>
            <wp:cNvGraphicFramePr>
              <a:graphicFrameLocks noChangeAspect="1"/>
            </wp:cNvGraphicFramePr>
            <a:graphic>
              <a:graphicData uri="http://schemas.openxmlformats.org/drawingml/2006/picture">
                <pic:pic>
                  <pic:nvPicPr>
                    <pic:cNvPr id="900" name="image174.png"/>
                    <pic:cNvPicPr/>
                  </pic:nvPicPr>
                  <pic:blipFill>
                    <a:blip r:embed="rId199"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901" name="image174.png" descr=""/>
            <wp:cNvGraphicFramePr>
              <a:graphicFrameLocks noChangeAspect="1"/>
            </wp:cNvGraphicFramePr>
            <a:graphic>
              <a:graphicData uri="http://schemas.openxmlformats.org/drawingml/2006/picture">
                <pic:pic>
                  <pic:nvPicPr>
                    <pic:cNvPr id="902" name="image174.png"/>
                    <pic:cNvPicPr/>
                  </pic:nvPicPr>
                  <pic:blipFill>
                    <a:blip r:embed="rId199"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312" w:lineRule="exact"/>
        <w:ind w:left="773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1.8pt;height:15.6pt;mso-position-horizontal-relative:char;mso-position-vertical-relative:line" coordorigin="0,0" coordsize="3036,312">
            <v:group style="position:absolute;left:0;top:0;width:3036;height:312" coordorigin="0,0" coordsize="3036,312">
              <v:shape style="position:absolute;left:0;top:0;width:3036;height:312" coordorigin="0,0" coordsize="3036,312" path="m0,312l3035,312,303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20" w:lineRule="exact"/>
        <w:ind w:left="433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903" name="image174.png" descr=""/>
            <wp:cNvGraphicFramePr>
              <a:graphicFrameLocks noChangeAspect="1"/>
            </wp:cNvGraphicFramePr>
            <a:graphic>
              <a:graphicData uri="http://schemas.openxmlformats.org/drawingml/2006/picture">
                <pic:pic>
                  <pic:nvPicPr>
                    <pic:cNvPr id="904"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33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905" name="image174.png" descr=""/>
            <wp:cNvGraphicFramePr>
              <a:graphicFrameLocks noChangeAspect="1"/>
            </wp:cNvGraphicFramePr>
            <a:graphic>
              <a:graphicData uri="http://schemas.openxmlformats.org/drawingml/2006/picture">
                <pic:pic>
                  <pic:nvPicPr>
                    <pic:cNvPr id="906"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33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907" name="image174.png" descr=""/>
            <wp:cNvGraphicFramePr>
              <a:graphicFrameLocks noChangeAspect="1"/>
            </wp:cNvGraphicFramePr>
            <a:graphic>
              <a:graphicData uri="http://schemas.openxmlformats.org/drawingml/2006/picture">
                <pic:pic>
                  <pic:nvPicPr>
                    <pic:cNvPr id="908" name="image174.png"/>
                    <pic:cNvPicPr/>
                  </pic:nvPicPr>
                  <pic:blipFill>
                    <a:blip r:embed="rId19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20" w:lineRule="exact"/>
        <w:ind w:left="433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909" name="image174.png" descr=""/>
            <wp:cNvGraphicFramePr>
              <a:graphicFrameLocks noChangeAspect="1"/>
            </wp:cNvGraphicFramePr>
            <a:graphic>
              <a:graphicData uri="http://schemas.openxmlformats.org/drawingml/2006/picture">
                <pic:pic>
                  <pic:nvPicPr>
                    <pic:cNvPr id="910"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line="552" w:lineRule="auto" w:before="26"/>
        <w:ind w:left="1613" w:right="6192" w:hanging="480"/>
        <w:jc w:val="left"/>
        <w:rPr>
          <w:rFonts w:ascii="宋体" w:hAnsi="宋体" w:cs="宋体" w:eastAsia="宋体" w:hint="default"/>
          <w:sz w:val="24"/>
          <w:szCs w:val="24"/>
        </w:rPr>
      </w:pPr>
      <w:bookmarkStart w:name="十、内部控制审计报告或鉴证报告" w:id="151"/>
      <w:bookmarkEnd w:id="151"/>
      <w:r>
        <w:rPr/>
      </w:r>
      <w:r>
        <w:rPr>
          <w:rFonts w:ascii="宋体" w:hAnsi="宋体" w:cs="宋体" w:eastAsia="宋体" w:hint="default"/>
          <w:b/>
          <w:bCs/>
          <w:w w:val="95"/>
          <w:sz w:val="24"/>
          <w:szCs w:val="24"/>
        </w:rPr>
        <w:t>十、内部控制审计报告或鉴证报告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内部控制鉴证报告</w:t>
      </w:r>
    </w:p>
    <w:p>
      <w:pPr>
        <w:spacing w:after="0" w:line="552" w:lineRule="auto"/>
        <w:jc w:val="left"/>
        <w:rPr>
          <w:rFonts w:ascii="宋体" w:hAnsi="宋体" w:cs="宋体" w:eastAsia="宋体" w:hint="default"/>
          <w:sz w:val="24"/>
          <w:szCs w:val="24"/>
        </w:rPr>
        <w:sectPr>
          <w:pgSz w:w="11910" w:h="16840"/>
          <w:pgMar w:header="877" w:footer="979" w:top="1100" w:bottom="1160" w:left="0" w:right="0"/>
        </w:sectPr>
      </w:pPr>
    </w:p>
    <w:p>
      <w:pPr>
        <w:spacing w:line="240" w:lineRule="auto" w:before="2"/>
        <w:rPr>
          <w:rFonts w:ascii="宋体" w:hAnsi="宋体" w:cs="宋体" w:eastAsia="宋体" w:hint="default"/>
          <w:sz w:val="24"/>
          <w:szCs w:val="24"/>
        </w:rPr>
      </w:pPr>
    </w:p>
    <w:p>
      <w:pPr>
        <w:spacing w:line="420" w:lineRule="exact"/>
        <w:ind w:left="110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25pt;height:21pt;mso-position-horizontal-relative:char;mso-position-vertical-relative:line" coordorigin="0,0" coordsize="9705,420">
            <v:group style="position:absolute;left:19;top:14;width:2;height:393" coordorigin="19,14" coordsize="2,393">
              <v:shape style="position:absolute;left:19;top:14;width:2;height:393" coordorigin="19,14" coordsize="0,393" path="m19,14l19,406e" filled="false" stroked="true" strokeweight="1.38pt" strokecolor="#d2d2d2">
                <v:path arrowok="t"/>
              </v:shape>
            </v:group>
            <v:group style="position:absolute;left:9686;top:14;width:2;height:393" coordorigin="9686,14" coordsize="2,393">
              <v:shape style="position:absolute;left:9686;top:14;width:2;height:393" coordorigin="9686,14" coordsize="0,393" path="m9686,14l9686,406e" filled="false" stroked="true" strokeweight="1.38pt" strokecolor="#d2d2d2">
                <v:path arrowok="t"/>
              </v:shape>
            </v:group>
            <v:group style="position:absolute;left:32;top:14;width:9640;height:393" coordorigin="32,14" coordsize="9640,393">
              <v:shape style="position:absolute;left:32;top:14;width:9640;height:393" coordorigin="32,14" coordsize="9640,393" path="m32,406l9672,406,9672,14,32,14,32,406xe" filled="true" fillcolor="#d2d2d2" stroked="false">
                <v:path arrowok="t"/>
                <v:fill type="solid"/>
              </v:shape>
            </v:group>
            <v:group style="position:absolute;left:5;top:9;width:9695;height:2" coordorigin="5,9" coordsize="9695,2">
              <v:shape style="position:absolute;left:5;top:9;width:9695;height:2" coordorigin="5,9" coordsize="9695,0" path="m5,9l9700,9e" filled="false" stroked="true" strokeweight=".48pt" strokecolor="#000000">
                <v:path arrowok="t"/>
              </v:shape>
            </v:group>
            <v:group style="position:absolute;left:5;top:411;width:9695;height:2" coordorigin="5,411" coordsize="9695,2">
              <v:shape style="position:absolute;left:5;top:411;width:9695;height:2" coordorigin="5,411" coordsize="9695,0" path="m5,411l9700,411e" filled="false" stroked="true" strokeweight=".48pt" strokecolor="#000000">
                <v:path arrowok="t"/>
              </v:shape>
              <v:shape style="position:absolute;left:5;top:9;width:9695;height:402" type="#_x0000_t202" filled="false" stroked="false">
                <v:textbox inset="0,0,0,0">
                  <w:txbxContent>
                    <w:p>
                      <w:pPr>
                        <w:spacing w:before="30"/>
                        <w:ind w:left="-1" w:right="1" w:firstLine="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xbxContent>
                </v:textbox>
                <w10:wrap type="none"/>
              </v:shape>
            </v:group>
          </v:group>
        </w:pict>
      </w:r>
      <w:r>
        <w:rPr>
          <w:rFonts w:ascii="宋体" w:hAnsi="宋体" w:cs="宋体" w:eastAsia="宋体" w:hint="default"/>
          <w:position w:val="-7"/>
          <w:sz w:val="20"/>
          <w:szCs w:val="20"/>
        </w:rPr>
      </w:r>
    </w:p>
    <w:p>
      <w:pPr>
        <w:spacing w:before="21"/>
        <w:ind w:left="1134" w:right="1033" w:firstLine="0"/>
        <w:jc w:val="left"/>
        <w:rPr>
          <w:rFonts w:ascii="宋体" w:hAnsi="宋体" w:cs="宋体" w:eastAsia="宋体" w:hint="default"/>
          <w:sz w:val="21"/>
          <w:szCs w:val="21"/>
        </w:rPr>
      </w:pPr>
      <w:r>
        <w:rPr/>
        <w:pict>
          <v:group style="position:absolute;margin-left:189.919998pt;margin-top:20.813732pt;width:.5pt;height:17.3pt;mso-position-horizontal-relative:page;mso-position-vertical-relative:paragraph;z-index:-1490272" coordorigin="3798,416" coordsize="10,346">
            <v:group style="position:absolute;left:3798;top:416;width:10;height:20" coordorigin="3798,416" coordsize="10,20">
              <v:shape style="position:absolute;left:3798;top:416;width:10;height:20" coordorigin="3798,416" coordsize="10,20" path="m3798,435l3808,435,3808,416,3798,416,3798,435xe" filled="true" fillcolor="#000000" stroked="false">
                <v:path arrowok="t"/>
                <v:fill type="solid"/>
              </v:shape>
            </v:group>
            <v:group style="position:absolute;left:3798;top:435;width:10;height:20" coordorigin="3798,435" coordsize="10,20">
              <v:shape style="position:absolute;left:3798;top:435;width:10;height:20" coordorigin="3798,435" coordsize="10,20" path="m3798,455l3808,455,3808,435,3798,435,3798,455xe" filled="true" fillcolor="#000000" stroked="false">
                <v:path arrowok="t"/>
                <v:fill type="solid"/>
              </v:shape>
            </v:group>
            <v:group style="position:absolute;left:3798;top:455;width:10;height:20" coordorigin="3798,455" coordsize="10,20">
              <v:shape style="position:absolute;left:3798;top:455;width:10;height:20" coordorigin="3798,455" coordsize="10,20" path="m3798,474l3808,474,3808,455,3798,455,3798,474xe" filled="true" fillcolor="#000000" stroked="false">
                <v:path arrowok="t"/>
                <v:fill type="solid"/>
              </v:shape>
            </v:group>
            <v:group style="position:absolute;left:3798;top:474;width:10;height:20" coordorigin="3798,474" coordsize="10,20">
              <v:shape style="position:absolute;left:3798;top:474;width:10;height:20" coordorigin="3798,474" coordsize="10,20" path="m3798,493l3808,493,3808,474,3798,474,3798,493xe" filled="true" fillcolor="#000000" stroked="false">
                <v:path arrowok="t"/>
                <v:fill type="solid"/>
              </v:shape>
            </v:group>
            <v:group style="position:absolute;left:3798;top:493;width:10;height:20" coordorigin="3798,493" coordsize="10,20">
              <v:shape style="position:absolute;left:3798;top:493;width:10;height:20" coordorigin="3798,493" coordsize="10,20" path="m3798,512l3808,512,3808,493,3798,493,3798,512xe" filled="true" fillcolor="#000000" stroked="false">
                <v:path arrowok="t"/>
                <v:fill type="solid"/>
              </v:shape>
            </v:group>
            <v:group style="position:absolute;left:3798;top:512;width:10;height:20" coordorigin="3798,512" coordsize="10,20">
              <v:shape style="position:absolute;left:3798;top:512;width:10;height:20" coordorigin="3798,512" coordsize="10,20" path="m3798,531l3808,531,3808,512,3798,512,3798,531xe" filled="true" fillcolor="#000000" stroked="false">
                <v:path arrowok="t"/>
                <v:fill type="solid"/>
              </v:shape>
            </v:group>
            <v:group style="position:absolute;left:3798;top:531;width:10;height:20" coordorigin="3798,531" coordsize="10,20">
              <v:shape style="position:absolute;left:3798;top:531;width:10;height:20" coordorigin="3798,531" coordsize="10,20" path="m3798,551l3808,551,3808,531,3798,531,3798,551xe" filled="true" fillcolor="#000000" stroked="false">
                <v:path arrowok="t"/>
                <v:fill type="solid"/>
              </v:shape>
            </v:group>
            <v:group style="position:absolute;left:3798;top:551;width:10;height:20" coordorigin="3798,551" coordsize="10,20">
              <v:shape style="position:absolute;left:3798;top:551;width:10;height:20" coordorigin="3798,551" coordsize="10,20" path="m3798,570l3808,570,3808,551,3798,551,3798,570xe" filled="true" fillcolor="#000000" stroked="false">
                <v:path arrowok="t"/>
                <v:fill type="solid"/>
              </v:shape>
            </v:group>
            <v:group style="position:absolute;left:3798;top:570;width:10;height:20" coordorigin="3798,570" coordsize="10,20">
              <v:shape style="position:absolute;left:3798;top:570;width:10;height:20" coordorigin="3798,570" coordsize="10,20" path="m3798,589l3808,589,3808,570,3798,570,3798,589xe" filled="true" fillcolor="#000000" stroked="false">
                <v:path arrowok="t"/>
                <v:fill type="solid"/>
              </v:shape>
            </v:group>
            <v:group style="position:absolute;left:3798;top:589;width:10;height:20" coordorigin="3798,589" coordsize="10,20">
              <v:shape style="position:absolute;left:3798;top:589;width:10;height:20" coordorigin="3798,589" coordsize="10,20" path="m3798,608l3808,608,3808,589,3798,589,3798,608xe" filled="true" fillcolor="#000000" stroked="false">
                <v:path arrowok="t"/>
                <v:fill type="solid"/>
              </v:shape>
            </v:group>
            <v:group style="position:absolute;left:3798;top:608;width:10;height:20" coordorigin="3798,608" coordsize="10,20">
              <v:shape style="position:absolute;left:3798;top:608;width:10;height:20" coordorigin="3798,608" coordsize="10,20" path="m3798,627l3808,627,3808,608,3798,608,3798,627xe" filled="true" fillcolor="#000000" stroked="false">
                <v:path arrowok="t"/>
                <v:fill type="solid"/>
              </v:shape>
            </v:group>
            <v:group style="position:absolute;left:3798;top:627;width:10;height:20" coordorigin="3798,627" coordsize="10,20">
              <v:shape style="position:absolute;left:3798;top:627;width:10;height:20" coordorigin="3798,627" coordsize="10,20" path="m3798,647l3808,647,3808,627,3798,627,3798,647xe" filled="true" fillcolor="#000000" stroked="false">
                <v:path arrowok="t"/>
                <v:fill type="solid"/>
              </v:shape>
            </v:group>
            <v:group style="position:absolute;left:3798;top:647;width:10;height:20" coordorigin="3798,647" coordsize="10,20">
              <v:shape style="position:absolute;left:3798;top:647;width:10;height:20" coordorigin="3798,647" coordsize="10,20" path="m3798,666l3808,666,3808,647,3798,647,3798,666xe" filled="true" fillcolor="#000000" stroked="false">
                <v:path arrowok="t"/>
                <v:fill type="solid"/>
              </v:shape>
            </v:group>
            <v:group style="position:absolute;left:3798;top:666;width:10;height:20" coordorigin="3798,666" coordsize="10,20">
              <v:shape style="position:absolute;left:3798;top:666;width:10;height:20" coordorigin="3798,666" coordsize="10,20" path="m3798,685l3808,685,3808,666,3798,666,3798,685xe" filled="true" fillcolor="#000000" stroked="false">
                <v:path arrowok="t"/>
                <v:fill type="solid"/>
              </v:shape>
            </v:group>
            <v:group style="position:absolute;left:3798;top:685;width:10;height:20" coordorigin="3798,685" coordsize="10,20">
              <v:shape style="position:absolute;left:3798;top:685;width:10;height:20" coordorigin="3798,685" coordsize="10,20" path="m3798,704l3808,704,3808,685,3798,685,3798,704xe" filled="true" fillcolor="#000000" stroked="false">
                <v:path arrowok="t"/>
                <v:fill type="solid"/>
              </v:shape>
            </v:group>
            <v:group style="position:absolute;left:3798;top:704;width:10;height:20" coordorigin="3798,704" coordsize="10,20">
              <v:shape style="position:absolute;left:3798;top:704;width:10;height:20" coordorigin="3798,704" coordsize="10,20" path="m3798,723l3808,723,3808,704,3798,704,3798,723xe" filled="true" fillcolor="#000000" stroked="false">
                <v:path arrowok="t"/>
                <v:fill type="solid"/>
              </v:shape>
            </v:group>
            <v:group style="position:absolute;left:3798;top:723;width:10;height:20" coordorigin="3798,723" coordsize="10,20">
              <v:shape style="position:absolute;left:3798;top:723;width:10;height:20" coordorigin="3798,723" coordsize="10,20" path="m3798,743l3808,743,3808,723,3798,723,3798,743xe" filled="true" fillcolor="#000000" stroked="false">
                <v:path arrowok="t"/>
                <v:fill type="solid"/>
              </v:shape>
            </v:group>
            <v:group style="position:absolute;left:3798;top:743;width:10;height:20" coordorigin="3798,743" coordsize="10,20">
              <v:shape style="position:absolute;left:3798;top:743;width:10;height:20" coordorigin="3798,743" coordsize="10,20" path="m3798,762l3808,762,3808,743,3798,743,3798,762xe" filled="true" fillcolor="#000000" stroked="false">
                <v:path arrowok="t"/>
                <v:fill type="solid"/>
              </v:shape>
            </v:group>
            <w10:wrap type="none"/>
          </v:group>
        </w:pict>
      </w:r>
      <w:r>
        <w:rPr/>
        <w:pict>
          <v:shape style="position:absolute;margin-left:189.919998pt;margin-top:74.533676pt;width:.479971pt;height:.66pt;mso-position-horizontal-relative:page;mso-position-vertical-relative:paragraph;z-index:45808" type="#_x0000_t75" stroked="false">
            <v:imagedata r:id="rId199" o:title=""/>
          </v:shape>
        </w:pict>
      </w:r>
      <w:r>
        <w:rPr>
          <w:rFonts w:ascii="宋体" w:hAnsi="宋体" w:cs="宋体" w:eastAsia="宋体" w:hint="default"/>
          <w:sz w:val="21"/>
          <w:szCs w:val="21"/>
        </w:rPr>
        <w:t>中元股份公司于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日在所有重大方面保持了与财务报表相关的有效的内部控制。</w:t>
      </w:r>
    </w:p>
    <w:p>
      <w:pPr>
        <w:spacing w:line="240" w:lineRule="auto" w:before="10"/>
        <w:rPr>
          <w:rFonts w:ascii="宋体" w:hAnsi="宋体" w:cs="宋体" w:eastAsia="宋体" w:hint="default"/>
          <w:sz w:val="5"/>
          <w:szCs w:val="5"/>
        </w:rPr>
      </w:pPr>
    </w:p>
    <w:tbl>
      <w:tblPr>
        <w:tblW w:w="0" w:type="auto"/>
        <w:jc w:val="left"/>
        <w:tblInd w:w="1101" w:type="dxa"/>
        <w:tblLayout w:type="fixed"/>
        <w:tblCellMar>
          <w:top w:w="0" w:type="dxa"/>
          <w:left w:w="0" w:type="dxa"/>
          <w:bottom w:w="0" w:type="dxa"/>
          <w:right w:w="0" w:type="dxa"/>
        </w:tblCellMar>
        <w:tblLook w:val="01E0"/>
      </w:tblPr>
      <w:tblGrid>
        <w:gridCol w:w="2692"/>
        <w:gridCol w:w="7003"/>
      </w:tblGrid>
      <w:tr>
        <w:trPr>
          <w:trHeight w:val="402" w:hRule="exact"/>
        </w:trPr>
        <w:tc>
          <w:tcPr>
            <w:tcW w:w="26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700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714" w:hRule="exact"/>
        </w:trPr>
        <w:tc>
          <w:tcPr>
            <w:tcW w:w="2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37"/>
              <w:jc w:val="left"/>
              <w:rPr>
                <w:rFonts w:ascii="宋体" w:hAnsi="宋体" w:cs="宋体" w:eastAsia="宋体" w:hint="default"/>
                <w:sz w:val="21"/>
                <w:szCs w:val="21"/>
              </w:rPr>
            </w:pPr>
            <w:r>
              <w:rPr>
                <w:rFonts w:ascii="宋体" w:hAnsi="宋体" w:cs="宋体" w:eastAsia="宋体" w:hint="default"/>
                <w:sz w:val="21"/>
                <w:szCs w:val="21"/>
              </w:rPr>
              <w:t>内部控制鉴证报告全文披露 日期</w:t>
            </w:r>
          </w:p>
        </w:tc>
        <w:tc>
          <w:tcPr>
            <w:tcW w:w="7003"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911" name="image174.png" descr=""/>
                  <wp:cNvGraphicFramePr>
                    <a:graphicFrameLocks noChangeAspect="1"/>
                  </wp:cNvGraphicFramePr>
                  <a:graphic>
                    <a:graphicData uri="http://schemas.openxmlformats.org/drawingml/2006/picture">
                      <pic:pic>
                        <pic:nvPicPr>
                          <pic:cNvPr id="912" name="image174.png"/>
                          <pic:cNvPicPr/>
                        </pic:nvPicPr>
                        <pic:blipFill>
                          <a:blip r:embed="rId19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80"/>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2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37"/>
              <w:jc w:val="left"/>
              <w:rPr>
                <w:rFonts w:ascii="宋体" w:hAnsi="宋体" w:cs="宋体" w:eastAsia="宋体" w:hint="default"/>
                <w:sz w:val="21"/>
                <w:szCs w:val="21"/>
              </w:rPr>
            </w:pPr>
            <w:r>
              <w:rPr>
                <w:rFonts w:ascii="宋体" w:hAnsi="宋体" w:cs="宋体" w:eastAsia="宋体" w:hint="default"/>
                <w:sz w:val="21"/>
                <w:szCs w:val="21"/>
              </w:rPr>
              <w:t>内部控制鉴证报告全文披露 索引</w:t>
            </w:r>
          </w:p>
        </w:tc>
        <w:tc>
          <w:tcPr>
            <w:tcW w:w="7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hyperlink r:id="rId23">
              <w:r>
                <w:rPr>
                  <w:rFonts w:ascii="Times New Roman"/>
                  <w:sz w:val="21"/>
                </w:rPr>
                <w:t>http://www.cninfo.com.cn</w:t>
              </w:r>
            </w:hyperlink>
          </w:p>
        </w:tc>
      </w:tr>
      <w:tr>
        <w:trPr>
          <w:trHeight w:val="402" w:hRule="exact"/>
        </w:trPr>
        <w:tc>
          <w:tcPr>
            <w:tcW w:w="26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700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714" w:hRule="exact"/>
        </w:trPr>
        <w:tc>
          <w:tcPr>
            <w:tcW w:w="2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37"/>
              <w:jc w:val="left"/>
              <w:rPr>
                <w:rFonts w:ascii="宋体" w:hAnsi="宋体" w:cs="宋体" w:eastAsia="宋体" w:hint="default"/>
                <w:sz w:val="21"/>
                <w:szCs w:val="21"/>
              </w:rPr>
            </w:pPr>
            <w:r>
              <w:rPr>
                <w:rFonts w:ascii="宋体" w:hAnsi="宋体" w:cs="宋体" w:eastAsia="宋体" w:hint="default"/>
                <w:sz w:val="21"/>
                <w:szCs w:val="21"/>
              </w:rPr>
              <w:t>非财务报告是否存在重大缺 陷</w:t>
            </w:r>
          </w:p>
        </w:tc>
        <w:tc>
          <w:tcPr>
            <w:tcW w:w="7003" w:type="dxa"/>
            <w:tcBorders>
              <w:top w:val="single" w:sz="4" w:space="0" w:color="000000"/>
              <w:left w:val="single" w:sz="4" w:space="0" w:color="000000"/>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913" name="image174.png" descr=""/>
                  <wp:cNvGraphicFramePr>
                    <a:graphicFrameLocks noChangeAspect="1"/>
                  </wp:cNvGraphicFramePr>
                  <a:graphic>
                    <a:graphicData uri="http://schemas.openxmlformats.org/drawingml/2006/picture">
                      <pic:pic>
                        <pic:nvPicPr>
                          <pic:cNvPr id="914" name="image174.png"/>
                          <pic:cNvPicPr/>
                        </pic:nvPicPr>
                        <pic:blipFill>
                          <a:blip r:embed="rId19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80"/>
              <w:ind w:left="27"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group style="position:absolute;margin-left:189.919998pt;margin-top:-61.244419pt;width:.5pt;height:19.4pt;mso-position-horizontal-relative:page;mso-position-vertical-relative:paragraph;z-index:-1490224" coordorigin="3798,-1225" coordsize="10,388">
            <v:shape style="position:absolute;left:3798;top:-1225;width:10;height:13" type="#_x0000_t75" stroked="false">
              <v:imagedata r:id="rId199" o:title=""/>
            </v:shape>
            <v:group style="position:absolute;left:3798;top:-1183;width:10;height:20" coordorigin="3798,-1183" coordsize="10,20">
              <v:shape style="position:absolute;left:3798;top:-1183;width:10;height:20" coordorigin="3798,-1183" coordsize="10,20" path="m3798,-1164l3808,-1164,3808,-1183,3798,-1183,3798,-1164xe" filled="true" fillcolor="#000000" stroked="false">
                <v:path arrowok="t"/>
                <v:fill type="solid"/>
              </v:shape>
            </v:group>
            <v:group style="position:absolute;left:3798;top:-1164;width:10;height:20" coordorigin="3798,-1164" coordsize="10,20">
              <v:shape style="position:absolute;left:3798;top:-1164;width:10;height:20" coordorigin="3798,-1164" coordsize="10,20" path="m3798,-1144l3808,-1144,3808,-1164,3798,-1164,3798,-1144xe" filled="true" fillcolor="#000000" stroked="false">
                <v:path arrowok="t"/>
                <v:fill type="solid"/>
              </v:shape>
            </v:group>
            <v:group style="position:absolute;left:3798;top:-1144;width:10;height:20" coordorigin="3798,-1144" coordsize="10,20">
              <v:shape style="position:absolute;left:3798;top:-1144;width:10;height:20" coordorigin="3798,-1144" coordsize="10,20" path="m3798,-1125l3808,-1125,3808,-1144,3798,-1144,3798,-1125xe" filled="true" fillcolor="#000000" stroked="false">
                <v:path arrowok="t"/>
                <v:fill type="solid"/>
              </v:shape>
            </v:group>
            <v:group style="position:absolute;left:3798;top:-1125;width:10;height:20" coordorigin="3798,-1125" coordsize="10,20">
              <v:shape style="position:absolute;left:3798;top:-1125;width:10;height:20" coordorigin="3798,-1125" coordsize="10,20" path="m3798,-1106l3808,-1106,3808,-1125,3798,-1125,3798,-1106xe" filled="true" fillcolor="#000000" stroked="false">
                <v:path arrowok="t"/>
                <v:fill type="solid"/>
              </v:shape>
            </v:group>
            <v:group style="position:absolute;left:3798;top:-1106;width:10;height:20" coordorigin="3798,-1106" coordsize="10,20">
              <v:shape style="position:absolute;left:3798;top:-1106;width:10;height:20" coordorigin="3798,-1106" coordsize="10,20" path="m3798,-1087l3808,-1087,3808,-1106,3798,-1106,3798,-1087xe" filled="true" fillcolor="#000000" stroked="false">
                <v:path arrowok="t"/>
                <v:fill type="solid"/>
              </v:shape>
            </v:group>
            <v:group style="position:absolute;left:3798;top:-1087;width:10;height:20" coordorigin="3798,-1087" coordsize="10,20">
              <v:shape style="position:absolute;left:3798;top:-1087;width:10;height:20" coordorigin="3798,-1087" coordsize="10,20" path="m3798,-1068l3808,-1068,3808,-1087,3798,-1087,3798,-1068xe" filled="true" fillcolor="#000000" stroked="false">
                <v:path arrowok="t"/>
                <v:fill type="solid"/>
              </v:shape>
            </v:group>
            <v:group style="position:absolute;left:3798;top:-1068;width:10;height:20" coordorigin="3798,-1068" coordsize="10,20">
              <v:shape style="position:absolute;left:3798;top:-1068;width:10;height:20" coordorigin="3798,-1068" coordsize="10,20" path="m3798,-1048l3808,-1048,3808,-1068,3798,-1068,3798,-1048xe" filled="true" fillcolor="#000000" stroked="false">
                <v:path arrowok="t"/>
                <v:fill type="solid"/>
              </v:shape>
            </v:group>
            <v:group style="position:absolute;left:3798;top:-1048;width:10;height:20" coordorigin="3798,-1048" coordsize="10,20">
              <v:shape style="position:absolute;left:3798;top:-1048;width:10;height:20" coordorigin="3798,-1048" coordsize="10,20" path="m3798,-1029l3808,-1029,3808,-1048,3798,-1048,3798,-1029xe" filled="true" fillcolor="#000000" stroked="false">
                <v:path arrowok="t"/>
                <v:fill type="solid"/>
              </v:shape>
            </v:group>
            <v:group style="position:absolute;left:3798;top:-1029;width:10;height:20" coordorigin="3798,-1029" coordsize="10,20">
              <v:shape style="position:absolute;left:3798;top:-1029;width:10;height:20" coordorigin="3798,-1029" coordsize="10,20" path="m3798,-1010l3808,-1010,3808,-1029,3798,-1029,3798,-1010xe" filled="true" fillcolor="#000000" stroked="false">
                <v:path arrowok="t"/>
                <v:fill type="solid"/>
              </v:shape>
            </v:group>
            <v:group style="position:absolute;left:3798;top:-1010;width:10;height:20" coordorigin="3798,-1010" coordsize="10,20">
              <v:shape style="position:absolute;left:3798;top:-1010;width:10;height:20" coordorigin="3798,-1010" coordsize="10,20" path="m3798,-991l3808,-991,3808,-1010,3798,-1010,3798,-991xe" filled="true" fillcolor="#000000" stroked="false">
                <v:path arrowok="t"/>
                <v:fill type="solid"/>
              </v:shape>
            </v:group>
            <v:group style="position:absolute;left:3798;top:-991;width:10;height:20" coordorigin="3798,-991" coordsize="10,20">
              <v:shape style="position:absolute;left:3798;top:-991;width:10;height:20" coordorigin="3798,-991" coordsize="10,20" path="m3798,-972l3808,-972,3808,-991,3798,-991,3798,-972xe" filled="true" fillcolor="#000000" stroked="false">
                <v:path arrowok="t"/>
                <v:fill type="solid"/>
              </v:shape>
            </v:group>
            <v:group style="position:absolute;left:3798;top:-972;width:10;height:20" coordorigin="3798,-972" coordsize="10,20">
              <v:shape style="position:absolute;left:3798;top:-972;width:10;height:20" coordorigin="3798,-972" coordsize="10,20" path="m3798,-952l3808,-952,3808,-972,3798,-972,3798,-952xe" filled="true" fillcolor="#000000" stroked="false">
                <v:path arrowok="t"/>
                <v:fill type="solid"/>
              </v:shape>
            </v:group>
            <v:group style="position:absolute;left:3798;top:-952;width:10;height:20" coordorigin="3798,-952" coordsize="10,20">
              <v:shape style="position:absolute;left:3798;top:-952;width:10;height:20" coordorigin="3798,-952" coordsize="10,20" path="m3798,-933l3808,-933,3808,-952,3798,-952,3798,-933xe" filled="true" fillcolor="#000000" stroked="false">
                <v:path arrowok="t"/>
                <v:fill type="solid"/>
              </v:shape>
            </v:group>
            <v:group style="position:absolute;left:3798;top:-933;width:10;height:20" coordorigin="3798,-933" coordsize="10,20">
              <v:shape style="position:absolute;left:3798;top:-933;width:10;height:20" coordorigin="3798,-933" coordsize="10,20" path="m3798,-914l3808,-914,3808,-933,3798,-933,3798,-914xe" filled="true" fillcolor="#000000" stroked="false">
                <v:path arrowok="t"/>
                <v:fill type="solid"/>
              </v:shape>
            </v:group>
            <v:group style="position:absolute;left:3798;top:-914;width:10;height:20" coordorigin="3798,-914" coordsize="10,20">
              <v:shape style="position:absolute;left:3798;top:-914;width:10;height:20" coordorigin="3798,-914" coordsize="10,20" path="m3798,-895l3808,-895,3808,-914,3798,-914,3798,-895xe" filled="true" fillcolor="#000000" stroked="false">
                <v:path arrowok="t"/>
                <v:fill type="solid"/>
              </v:shape>
            </v:group>
            <v:group style="position:absolute;left:3798;top:-895;width:10;height:20" coordorigin="3798,-895" coordsize="10,20">
              <v:shape style="position:absolute;left:3798;top:-895;width:10;height:20" coordorigin="3798,-895" coordsize="10,20" path="m3798,-876l3808,-876,3808,-895,3798,-895,3798,-876xe" filled="true" fillcolor="#000000" stroked="false">
                <v:path arrowok="t"/>
                <v:fill type="solid"/>
              </v:shape>
            </v:group>
            <v:group style="position:absolute;left:3798;top:-876;width:10;height:20" coordorigin="3798,-876" coordsize="10,20">
              <v:shape style="position:absolute;left:3798;top:-876;width:10;height:20" coordorigin="3798,-876" coordsize="10,20" path="m3798,-856l3808,-856,3808,-876,3798,-876,3798,-856xe" filled="true" fillcolor="#000000" stroked="false">
                <v:path arrowok="t"/>
                <v:fill type="solid"/>
              </v:shape>
            </v:group>
            <v:group style="position:absolute;left:3798;top:-856;width:10;height:20" coordorigin="3798,-856" coordsize="10,20">
              <v:shape style="position:absolute;left:3798;top:-856;width:10;height:20" coordorigin="3798,-856" coordsize="10,20" path="m3798,-837l3808,-837,3808,-856,3798,-856,3798,-837xe" filled="true" fillcolor="#000000" stroked="false">
                <v:path arrowok="t"/>
                <v:fill type="solid"/>
              </v:shape>
            </v:group>
            <w10:wrap type="none"/>
          </v:group>
        </w:pict>
      </w:r>
      <w:r>
        <w:rPr/>
        <w:pict>
          <v:shape style="position:absolute;margin-left:189.919998pt;margin-top:-5.444354pt;width:.480015pt;height:.66pt;mso-position-horizontal-relative:page;mso-position-vertical-relative:paragraph;z-index:45856" type="#_x0000_t75" stroked="false">
            <v:imagedata r:id="rId199" o:title=""/>
          </v:shape>
        </w:pict>
      </w:r>
      <w:r>
        <w:rPr/>
        <w:t>会计师事务所是否出具非标准意见的内部控制鉴证报告</w:t>
      </w:r>
    </w:p>
    <w:p>
      <w:pPr>
        <w:pStyle w:val="BodyText"/>
        <w:spacing w:line="345" w:lineRule="auto" w:before="167"/>
        <w:ind w:left="1614" w:right="2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会计师事务所出具的内部控制鉴证报告与董事会的自我评价报告意见是否一致</w:t>
      </w:r>
    </w:p>
    <w:p>
      <w:pPr>
        <w:pStyle w:val="BodyText"/>
        <w:spacing w:line="240" w:lineRule="auto" w:before="60"/>
        <w:ind w:left="16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3"/>
        <w:jc w:val="center"/>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2"/>
        <w:rPr>
          <w:rFonts w:ascii="宋体" w:hAnsi="宋体" w:cs="宋体" w:eastAsia="宋体" w:hint="default"/>
          <w:b/>
          <w:bCs/>
          <w:sz w:val="47"/>
          <w:szCs w:val="47"/>
        </w:rPr>
      </w:pPr>
    </w:p>
    <w:p>
      <w:pPr>
        <w:pStyle w:val="BodyText"/>
        <w:spacing w:line="338" w:lineRule="auto" w:before="0"/>
        <w:ind w:right="1153" w:firstLine="480"/>
        <w:jc w:val="left"/>
      </w:pPr>
      <w:r>
        <w:rPr/>
        <w:t>公司是否存在公开发行并在证券交易所上市，且在年度报告批准报出日未到期或到期未 能全额兑付的公司债券</w:t>
      </w:r>
    </w:p>
    <w:p>
      <w:pPr>
        <w:pStyle w:val="BodyText"/>
        <w:spacing w:line="240" w:lineRule="auto" w:before="67"/>
        <w:ind w:left="1613" w:right="1033"/>
        <w:jc w:val="left"/>
      </w:pP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3"/>
        <w:jc w:val="center"/>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033"/>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02" w:hRule="exact"/>
        </w:trPr>
        <w:tc>
          <w:tcPr>
            <w:tcW w:w="47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47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402" w:hRule="exact"/>
        </w:trPr>
        <w:tc>
          <w:tcPr>
            <w:tcW w:w="47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瑞华审字【</w:t>
            </w:r>
            <w:r>
              <w:rPr>
                <w:rFonts w:ascii="Times New Roman" w:hAnsi="Times New Roman" w:cs="Times New Roman" w:eastAsia="Times New Roman" w:hint="default"/>
                <w:sz w:val="21"/>
                <w:szCs w:val="21"/>
              </w:rPr>
              <w:t>2018</w:t>
            </w:r>
            <w:r>
              <w:rPr>
                <w:rFonts w:ascii="宋体" w:hAnsi="宋体" w:cs="宋体" w:eastAsia="宋体" w:hint="default"/>
                <w:sz w:val="21"/>
                <w:szCs w:val="21"/>
              </w:rPr>
              <w:t>】</w:t>
            </w:r>
            <w:r>
              <w:rPr>
                <w:rFonts w:ascii="Times New Roman" w:hAnsi="Times New Roman" w:cs="Times New Roman" w:eastAsia="Times New Roman" w:hint="default"/>
                <w:sz w:val="21"/>
                <w:szCs w:val="21"/>
              </w:rPr>
              <w:t>01280034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47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罗军、王文杰</w:t>
            </w:r>
          </w:p>
        </w:tc>
      </w:tr>
    </w:tbl>
    <w:p>
      <w:pPr>
        <w:spacing w:line="240" w:lineRule="auto" w:before="11"/>
        <w:rPr>
          <w:rFonts w:ascii="宋体" w:hAnsi="宋体" w:cs="宋体" w:eastAsia="宋体" w:hint="default"/>
          <w:b/>
          <w:bCs/>
          <w:sz w:val="18"/>
          <w:szCs w:val="18"/>
        </w:rPr>
      </w:pPr>
    </w:p>
    <w:p>
      <w:pPr>
        <w:pStyle w:val="Heading2"/>
        <w:spacing w:line="240" w:lineRule="auto" w:before="26"/>
        <w:ind w:right="1033"/>
        <w:jc w:val="left"/>
        <w:rPr>
          <w:b w:val="0"/>
          <w:bCs w:val="0"/>
        </w:rPr>
      </w:pPr>
      <w:r>
        <w:rPr/>
        <w:t>武汉中元华电科技股份有限公司全体股东</w:t>
      </w:r>
      <w:r>
        <w:rPr>
          <w:b w:val="0"/>
          <w:bCs w:val="0"/>
        </w:rPr>
      </w:r>
    </w:p>
    <w:p>
      <w:pPr>
        <w:spacing w:line="240" w:lineRule="auto" w:before="9"/>
        <w:rPr>
          <w:rFonts w:ascii="宋体" w:hAnsi="宋体" w:cs="宋体" w:eastAsia="宋体" w:hint="default"/>
          <w:b/>
          <w:bCs/>
          <w:sz w:val="23"/>
          <w:szCs w:val="23"/>
        </w:rPr>
      </w:pPr>
    </w:p>
    <w:p>
      <w:pPr>
        <w:pStyle w:val="BodyText"/>
        <w:spacing w:line="352" w:lineRule="auto" w:before="0"/>
        <w:ind w:left="1613" w:right="0"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3"/>
        </w:rPr>
        <w:t>我们审计了武汉中元华电科技股份有限公司（以下简称“中元股份公司”）的财务报表，</w:t>
      </w:r>
    </w:p>
    <w:p>
      <w:pPr>
        <w:pStyle w:val="BodyText"/>
        <w:spacing w:line="319" w:lineRule="auto" w:before="12"/>
        <w:ind w:right="1213"/>
        <w:jc w:val="left"/>
      </w:pPr>
      <w:r>
        <w:rPr/>
        <w:t>包括</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日的合并及公司资产负债表，</w:t>
      </w:r>
      <w:r>
        <w:rPr>
          <w:rFonts w:ascii="Times New Roman" w:hAnsi="Times New Roman" w:cs="Times New Roman" w:eastAsia="Times New Roman" w:hint="default"/>
        </w:rPr>
        <w:t>2017 </w:t>
      </w:r>
      <w:r>
        <w:rPr/>
        <w:t>年度的合并及公司利润表、合并及 公司现金流量表、合并及公司股东权益变动表以及相关财务报表附注。</w:t>
      </w:r>
    </w:p>
    <w:p>
      <w:pPr>
        <w:pStyle w:val="BodyText"/>
        <w:spacing w:line="328" w:lineRule="auto" w:before="86"/>
        <w:ind w:right="1169" w:firstLine="480"/>
        <w:jc w:val="both"/>
      </w:pPr>
      <w:r>
        <w:rPr/>
        <w:t>我们认为，后附的财务报表在所有重大方面按照企业会计准则的规定编制，公允反映了 中元股份公司</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日合并及公司的财务状况以及</w:t>
      </w:r>
      <w:r>
        <w:rPr>
          <w:spacing w:val="-60"/>
        </w:rPr>
        <w:t> </w:t>
      </w:r>
      <w:r>
        <w:rPr>
          <w:rFonts w:ascii="Times New Roman" w:hAnsi="Times New Roman" w:cs="Times New Roman" w:eastAsia="Times New Roman" w:hint="default"/>
        </w:rPr>
        <w:t>2017 </w:t>
      </w:r>
      <w:r>
        <w:rPr/>
        <w:t>年度合并及公司的经营成 果和现金流量。</w:t>
      </w:r>
    </w:p>
    <w:p>
      <w:pPr>
        <w:pStyle w:val="Heading2"/>
        <w:spacing w:line="280" w:lineRule="exact"/>
        <w:ind w:left="1616" w:right="1033"/>
        <w:jc w:val="left"/>
        <w:rPr>
          <w:b w:val="0"/>
          <w:bCs w:val="0"/>
        </w:rPr>
      </w:pPr>
      <w:r>
        <w:rPr/>
        <w:t>二、形成审计意见的基础</w:t>
      </w:r>
      <w:r>
        <w:rPr>
          <w:b w:val="0"/>
          <w:bCs w:val="0"/>
        </w:rPr>
      </w:r>
    </w:p>
    <w:p>
      <w:pPr>
        <w:pStyle w:val="BodyText"/>
        <w:spacing w:line="336" w:lineRule="auto" w:before="149"/>
        <w:ind w:right="1169" w:firstLine="480"/>
        <w:jc w:val="both"/>
      </w:pPr>
      <w:r>
        <w:rPr/>
        <w:t>我们按照中国注册会计师审计准则的规定执行了审计工作。审计报告的“注册会计师对 财务报表审计的责任”部分进一步阐述了我们在这些准则下的责任。按照中国注册会计师职 业道德守则，我们独立于中元股份公司，并履行了职业道德方面的其他责任。我们相信，我 们获取的审计证据是充分、适当的，为发表审计意见提供了基础。</w:t>
      </w:r>
    </w:p>
    <w:p>
      <w:pPr>
        <w:spacing w:line="240" w:lineRule="auto" w:before="9"/>
        <w:rPr>
          <w:rFonts w:ascii="宋体" w:hAnsi="宋体" w:cs="宋体" w:eastAsia="宋体" w:hint="default"/>
          <w:sz w:val="20"/>
          <w:szCs w:val="20"/>
        </w:rPr>
      </w:pPr>
    </w:p>
    <w:p>
      <w:pPr>
        <w:pStyle w:val="BodyText"/>
        <w:spacing w:line="352" w:lineRule="auto" w:before="0"/>
        <w:ind w:left="1613" w:right="1153"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38" w:lineRule="auto" w:before="12"/>
        <w:ind w:right="1153"/>
        <w:jc w:val="left"/>
      </w:pPr>
      <w:r>
        <w:rPr/>
        <w:t>项的应对以对财务报表整体进行审计并形成审计意见为背景，我们不对这些事项单独发表意 见。我们确定下列事项是需要在审计报告中沟通的关键审计事项。</w:t>
      </w:r>
    </w:p>
    <w:p>
      <w:pPr>
        <w:pStyle w:val="BodyText"/>
        <w:spacing w:line="240" w:lineRule="auto" w:before="67"/>
        <w:ind w:left="1613" w:right="1033"/>
        <w:jc w:val="left"/>
      </w:pPr>
      <w:r>
        <w:rPr/>
        <w:t>（一）商誉减值</w:t>
      </w:r>
    </w:p>
    <w:p>
      <w:pPr>
        <w:pStyle w:val="BodyText"/>
        <w:spacing w:line="345" w:lineRule="auto" w:before="166"/>
        <w:ind w:left="1614" w:right="0"/>
        <w:jc w:val="left"/>
      </w:pPr>
      <w:r>
        <w:rPr>
          <w:rFonts w:ascii="Times New Roman" w:hAnsi="Times New Roman" w:cs="Times New Roman" w:eastAsia="Times New Roman" w:hint="default"/>
        </w:rPr>
        <w:t>1</w:t>
      </w:r>
      <w:r>
        <w:rPr/>
        <w:t>、事项描述 </w:t>
      </w:r>
      <w:r>
        <w:rPr>
          <w:spacing w:val="-9"/>
        </w:rPr>
        <w:t>中元股份以前年度收购了广州埃克森生物科技有限公司（以下简称“埃克森生物”）股权，</w:t>
      </w:r>
    </w:p>
    <w:p>
      <w:pPr>
        <w:spacing w:after="0" w:line="345"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26" w:lineRule="auto"/>
        <w:ind w:right="1129"/>
        <w:jc w:val="both"/>
      </w:pPr>
      <w:r>
        <w:rPr/>
        <w:t>如合并财务报表附注七、</w:t>
      </w:r>
      <w:r>
        <w:rPr>
          <w:rFonts w:ascii="Times New Roman" w:hAnsi="Times New Roman" w:cs="Times New Roman" w:eastAsia="Times New Roman" w:hint="default"/>
        </w:rPr>
        <w:t>17</w:t>
      </w:r>
      <w:r>
        <w:rPr>
          <w:rFonts w:ascii="Times New Roman" w:hAnsi="Times New Roman" w:cs="Times New Roman" w:eastAsia="Times New Roman" w:hint="default"/>
          <w:spacing w:val="-19"/>
        </w:rPr>
        <w:t> </w:t>
      </w:r>
      <w:r>
        <w:rPr/>
        <w:t>商誉所示，在企业合并时形成的商誉金额</w:t>
      </w:r>
      <w:r>
        <w:rPr>
          <w:spacing w:val="-79"/>
        </w:rPr>
        <w:t> </w:t>
      </w:r>
      <w:r>
        <w:rPr>
          <w:rFonts w:ascii="Times New Roman" w:hAnsi="Times New Roman" w:cs="Times New Roman" w:eastAsia="Times New Roman" w:hint="default"/>
        </w:rPr>
        <w:t>11,062,358.84</w:t>
      </w:r>
      <w:r>
        <w:rPr>
          <w:rFonts w:ascii="Times New Roman" w:hAnsi="Times New Roman" w:cs="Times New Roman" w:eastAsia="Times New Roman" w:hint="default"/>
          <w:spacing w:val="-19"/>
        </w:rPr>
        <w:t> </w:t>
      </w:r>
      <w:r>
        <w:rPr>
          <w:spacing w:val="-6"/>
        </w:rPr>
        <w:t>元。因埃</w:t>
      </w:r>
      <w:r>
        <w:rPr/>
        <w:t> 克森生物存在利润低于预期的情况，相关商誉存在减值的风险，由于上述商誉的减值测试涉 及重大判断，我们将该部分商誉识别为关键审计事项。</w:t>
      </w:r>
    </w:p>
    <w:p>
      <w:pPr>
        <w:pStyle w:val="BodyText"/>
        <w:spacing w:line="240" w:lineRule="auto" w:before="80"/>
        <w:ind w:left="1854" w:right="1033"/>
        <w:jc w:val="left"/>
      </w:pPr>
      <w:r>
        <w:rPr>
          <w:rFonts w:ascii="Times New Roman" w:hAnsi="Times New Roman" w:cs="Times New Roman" w:eastAsia="Times New Roman" w:hint="default"/>
        </w:rPr>
        <w:t>2</w:t>
      </w:r>
      <w:r>
        <w:rPr/>
        <w:t>、审计应对</w:t>
      </w:r>
    </w:p>
    <w:p>
      <w:pPr>
        <w:pStyle w:val="BodyText"/>
        <w:spacing w:line="240" w:lineRule="auto" w:before="147"/>
        <w:ind w:left="1614" w:right="1033"/>
        <w:jc w:val="left"/>
      </w:pPr>
      <w:r>
        <w:rPr/>
        <w:t>（</w:t>
      </w:r>
      <w:r>
        <w:rPr>
          <w:rFonts w:ascii="Times New Roman" w:hAnsi="Times New Roman" w:cs="Times New Roman" w:eastAsia="Times New Roman" w:hint="default"/>
        </w:rPr>
        <w:t>1</w:t>
      </w:r>
      <w:r>
        <w:rPr/>
        <w:t>）了解和评价管理层对商誉减值相关内部控制的设计和运行是否有效；</w:t>
      </w:r>
    </w:p>
    <w:p>
      <w:pPr>
        <w:pStyle w:val="BodyText"/>
        <w:spacing w:line="319" w:lineRule="auto" w:before="146"/>
        <w:ind w:right="1273" w:firstLine="480"/>
        <w:jc w:val="left"/>
      </w:pPr>
      <w:r>
        <w:rPr/>
        <w:t>（</w:t>
      </w:r>
      <w:r>
        <w:rPr>
          <w:rFonts w:ascii="Times New Roman" w:hAnsi="Times New Roman" w:cs="Times New Roman" w:eastAsia="Times New Roman" w:hint="default"/>
        </w:rPr>
        <w:t>2</w:t>
      </w:r>
      <w:r>
        <w:rPr/>
        <w:t>）分析管理层对商誉所属资产组的认定和进行商誉减值测试时采用的关键假设和方 法，检查关键假设和方法的合理性；</w:t>
      </w:r>
    </w:p>
    <w:p>
      <w:pPr>
        <w:pStyle w:val="BodyText"/>
        <w:spacing w:line="240" w:lineRule="auto" w:before="86"/>
        <w:ind w:left="1613" w:right="1033"/>
        <w:jc w:val="left"/>
      </w:pPr>
      <w:r>
        <w:rPr/>
        <w:t>（</w:t>
      </w:r>
      <w:r>
        <w:rPr>
          <w:rFonts w:ascii="Times New Roman" w:hAnsi="Times New Roman" w:cs="Times New Roman" w:eastAsia="Times New Roman" w:hint="default"/>
        </w:rPr>
        <w:t>3</w:t>
      </w:r>
      <w:r>
        <w:rPr/>
        <w:t>）结合历史数据，对埃克森生物未来预计收入、成本金额的合理性进行判断；</w:t>
      </w:r>
    </w:p>
    <w:p>
      <w:pPr>
        <w:pStyle w:val="BodyText"/>
        <w:spacing w:line="319" w:lineRule="auto" w:before="146"/>
        <w:ind w:right="1033" w:firstLine="480"/>
        <w:jc w:val="left"/>
      </w:pPr>
      <w:r>
        <w:rPr>
          <w:spacing w:val="-3"/>
        </w:rPr>
        <w:t>（</w:t>
      </w:r>
      <w:r>
        <w:rPr>
          <w:rFonts w:ascii="Times New Roman" w:hAnsi="Times New Roman" w:cs="Times New Roman" w:eastAsia="Times New Roman" w:hint="default"/>
          <w:spacing w:val="-3"/>
        </w:rPr>
        <w:t>4</w:t>
      </w:r>
      <w:r>
        <w:rPr>
          <w:spacing w:val="-3"/>
        </w:rPr>
        <w:t>）我们与中元股份聘请的第三方评估机构讨论，了解及评估埃克森生物商誉减值测试</w:t>
      </w:r>
      <w:r>
        <w:rPr/>
        <w:t> 的合理性，对商誉减值测试的计算过程进行了验证；</w:t>
      </w:r>
    </w:p>
    <w:p>
      <w:pPr>
        <w:pStyle w:val="BodyText"/>
        <w:spacing w:line="319" w:lineRule="auto" w:before="85"/>
        <w:ind w:right="1033" w:firstLine="480"/>
        <w:jc w:val="left"/>
      </w:pPr>
      <w:r>
        <w:rPr>
          <w:spacing w:val="-3"/>
        </w:rPr>
        <w:t>（</w:t>
      </w:r>
      <w:r>
        <w:rPr>
          <w:rFonts w:ascii="Times New Roman" w:hAnsi="Times New Roman" w:cs="Times New Roman" w:eastAsia="Times New Roman" w:hint="default"/>
          <w:spacing w:val="-3"/>
        </w:rPr>
        <w:t>5</w:t>
      </w:r>
      <w:r>
        <w:rPr>
          <w:spacing w:val="-3"/>
        </w:rPr>
        <w:t>）我们利用内部估值专家的工作，对中元股份提供的估值报告进行复核，评价估值方</w:t>
      </w:r>
      <w:r>
        <w:rPr/>
        <w:t> 法的合理性。</w:t>
      </w:r>
    </w:p>
    <w:p>
      <w:pPr>
        <w:pStyle w:val="BodyText"/>
        <w:spacing w:line="240" w:lineRule="auto" w:before="86"/>
        <w:ind w:left="1613" w:right="1033"/>
        <w:jc w:val="left"/>
      </w:pPr>
      <w:r>
        <w:rPr/>
        <w:t>（二）医疗健康收入确认</w:t>
      </w:r>
    </w:p>
    <w:p>
      <w:pPr>
        <w:pStyle w:val="BodyText"/>
        <w:spacing w:line="240" w:lineRule="auto" w:before="166"/>
        <w:ind w:left="1613" w:right="1033"/>
        <w:jc w:val="left"/>
      </w:pPr>
      <w:r>
        <w:rPr>
          <w:rFonts w:ascii="Times New Roman" w:hAnsi="Times New Roman" w:cs="Times New Roman" w:eastAsia="Times New Roman" w:hint="default"/>
        </w:rPr>
        <w:t>1</w:t>
      </w:r>
      <w:r>
        <w:rPr/>
        <w:t>、事项描述</w:t>
      </w:r>
    </w:p>
    <w:p>
      <w:pPr>
        <w:pStyle w:val="BodyText"/>
        <w:spacing w:line="324" w:lineRule="auto" w:before="146"/>
        <w:ind w:right="1114" w:firstLine="480"/>
        <w:jc w:val="left"/>
      </w:pPr>
      <w:r>
        <w:rPr/>
        <w:t>如合并财务报表附注十五、</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报告分部的财务信息所示，中元股份</w:t>
      </w:r>
      <w:r>
        <w:rPr>
          <w:spacing w:val="-6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年度医疗健康营 业收入</w:t>
      </w:r>
      <w:r>
        <w:rPr>
          <w:spacing w:val="-60"/>
        </w:rPr>
        <w:t> </w:t>
      </w:r>
      <w:r>
        <w:rPr>
          <w:rFonts w:ascii="Times New Roman" w:hAnsi="Times New Roman" w:cs="Times New Roman" w:eastAsia="Times New Roman" w:hint="default"/>
        </w:rPr>
        <w:t>194,193,312.45 </w:t>
      </w:r>
      <w:r>
        <w:rPr/>
        <w:t>元，占当年合并营业收入的</w:t>
      </w:r>
      <w:r>
        <w:rPr>
          <w:spacing w:val="-60"/>
        </w:rPr>
        <w:t> </w:t>
      </w:r>
      <w:r>
        <w:rPr>
          <w:rFonts w:ascii="Times New Roman" w:hAnsi="Times New Roman" w:cs="Times New Roman" w:eastAsia="Times New Roman" w:hint="default"/>
        </w:rPr>
        <w:t>48.06%</w:t>
      </w:r>
      <w:r>
        <w:rPr/>
        <w:t>，较上年增长 </w:t>
      </w:r>
      <w:r>
        <w:rPr>
          <w:rFonts w:ascii="Times New Roman" w:hAnsi="Times New Roman" w:cs="Times New Roman" w:eastAsia="Times New Roman" w:hint="default"/>
        </w:rPr>
        <w:t>22.55%</w:t>
      </w:r>
      <w:r>
        <w:rPr/>
        <w:t>。由于收入 是公司的关键业绩指标，且该分部的医疗健康收入与上年相比增长幅度较快，我们将该分部 的医疗健康收入确认识别为关键审计事项。</w:t>
      </w:r>
    </w:p>
    <w:p>
      <w:pPr>
        <w:pStyle w:val="BodyText"/>
        <w:spacing w:line="240" w:lineRule="auto" w:before="82"/>
        <w:ind w:left="1613" w:right="1033"/>
        <w:jc w:val="left"/>
      </w:pPr>
      <w:r>
        <w:rPr>
          <w:rFonts w:ascii="Times New Roman" w:hAnsi="Times New Roman" w:cs="Times New Roman" w:eastAsia="Times New Roman" w:hint="default"/>
        </w:rPr>
        <w:t>2</w:t>
      </w:r>
      <w:r>
        <w:rPr/>
        <w:t>、审计应对</w:t>
      </w:r>
    </w:p>
    <w:p>
      <w:pPr>
        <w:pStyle w:val="BodyText"/>
        <w:spacing w:line="319" w:lineRule="auto" w:before="146"/>
        <w:ind w:right="1033" w:firstLine="480"/>
        <w:jc w:val="left"/>
      </w:pPr>
      <w:r>
        <w:rPr>
          <w:spacing w:val="-3"/>
        </w:rPr>
        <w:t>（</w:t>
      </w:r>
      <w:r>
        <w:rPr>
          <w:rFonts w:ascii="Times New Roman" w:hAnsi="Times New Roman" w:cs="Times New Roman" w:eastAsia="Times New Roman" w:hint="default"/>
          <w:spacing w:val="-3"/>
        </w:rPr>
        <w:t>1</w:t>
      </w:r>
      <w:r>
        <w:rPr>
          <w:spacing w:val="-3"/>
        </w:rPr>
        <w:t>）了解和评价与医疗健康收入确认相关的关键内部控制设计和运行的有效性，并进行</w:t>
      </w:r>
      <w:r>
        <w:rPr/>
        <w:t> 内部控制测试；</w:t>
      </w:r>
    </w:p>
    <w:p>
      <w:pPr>
        <w:pStyle w:val="BodyText"/>
        <w:spacing w:line="319" w:lineRule="auto" w:before="85"/>
        <w:ind w:right="1033" w:firstLine="480"/>
        <w:jc w:val="left"/>
      </w:pPr>
      <w:r>
        <w:rPr>
          <w:spacing w:val="-3"/>
        </w:rPr>
        <w:t>（</w:t>
      </w:r>
      <w:r>
        <w:rPr>
          <w:rFonts w:ascii="Times New Roman" w:hAnsi="Times New Roman" w:cs="Times New Roman" w:eastAsia="Times New Roman" w:hint="default"/>
          <w:spacing w:val="-3"/>
        </w:rPr>
        <w:t>2</w:t>
      </w:r>
      <w:r>
        <w:rPr>
          <w:spacing w:val="-3"/>
        </w:rPr>
        <w:t>）选取样本检查签订的销售合同，识别与商品所有权相关的风险报酬转移的条款，评</w:t>
      </w:r>
      <w:r>
        <w:rPr/>
        <w:t> 价医疗健康收入确认的时点是否符合企业会计准则的要求；</w:t>
      </w:r>
    </w:p>
    <w:p>
      <w:pPr>
        <w:pStyle w:val="BodyText"/>
        <w:spacing w:line="319" w:lineRule="auto" w:before="85"/>
        <w:ind w:right="1033" w:firstLine="480"/>
        <w:jc w:val="left"/>
      </w:pPr>
      <w:r>
        <w:rPr>
          <w:spacing w:val="-3"/>
        </w:rPr>
        <w:t>（</w:t>
      </w:r>
      <w:r>
        <w:rPr>
          <w:rFonts w:ascii="Times New Roman" w:hAnsi="Times New Roman" w:cs="Times New Roman" w:eastAsia="Times New Roman" w:hint="default"/>
          <w:spacing w:val="-3"/>
        </w:rPr>
        <w:t>3</w:t>
      </w:r>
      <w:r>
        <w:rPr>
          <w:spacing w:val="-3"/>
        </w:rPr>
        <w:t>）在本年账面记录的销售收入中选取样本，检查销售合同、验收报告、发货单、签收</w:t>
      </w:r>
      <w:r>
        <w:rPr/>
        <w:t> 记录，检查医疗健康收入的确认是否符合收入确认的会计政策；</w:t>
      </w:r>
    </w:p>
    <w:p>
      <w:pPr>
        <w:pStyle w:val="BodyText"/>
        <w:spacing w:line="319" w:lineRule="auto" w:before="85"/>
        <w:ind w:right="1033" w:firstLine="480"/>
        <w:jc w:val="left"/>
      </w:pPr>
      <w:r>
        <w:rPr>
          <w:spacing w:val="-3"/>
        </w:rPr>
        <w:t>（</w:t>
      </w:r>
      <w:r>
        <w:rPr>
          <w:rFonts w:ascii="Times New Roman" w:hAnsi="Times New Roman" w:cs="Times New Roman" w:eastAsia="Times New Roman" w:hint="default"/>
          <w:spacing w:val="-3"/>
        </w:rPr>
        <w:t>4</w:t>
      </w:r>
      <w:r>
        <w:rPr>
          <w:spacing w:val="-3"/>
        </w:rPr>
        <w:t>）选取资产负债表日前后的收入确认交易样本，检查验收报告、签收记录，评价医疗</w:t>
      </w:r>
      <w:r>
        <w:rPr/>
        <w:t> 健康收入是否记录在恰当的会计期间；</w:t>
      </w:r>
    </w:p>
    <w:p>
      <w:pPr>
        <w:pStyle w:val="BodyText"/>
        <w:spacing w:line="319" w:lineRule="auto" w:before="86"/>
        <w:ind w:right="1033" w:firstLine="480"/>
        <w:jc w:val="left"/>
      </w:pPr>
      <w:r>
        <w:rPr>
          <w:spacing w:val="-3"/>
        </w:rPr>
        <w:t>（</w:t>
      </w:r>
      <w:r>
        <w:rPr>
          <w:rFonts w:ascii="Times New Roman" w:hAnsi="Times New Roman" w:cs="Times New Roman" w:eastAsia="Times New Roman" w:hint="default"/>
          <w:spacing w:val="-3"/>
        </w:rPr>
        <w:t>5</w:t>
      </w:r>
      <w:r>
        <w:rPr>
          <w:spacing w:val="-3"/>
        </w:rPr>
        <w:t>）采用抽样方式，针对提供劳务收入，将已完工项目实际发生的总成本与项目完工前</w:t>
      </w:r>
      <w:r>
        <w:rPr/>
        <w:t> 管理层估计的合同总成本进行对比分析，评估管理层做出此项会计估计的合理性；</w:t>
      </w:r>
    </w:p>
    <w:p>
      <w:pPr>
        <w:pStyle w:val="BodyText"/>
        <w:spacing w:line="240" w:lineRule="auto" w:before="85"/>
        <w:ind w:left="1613" w:right="1033"/>
        <w:jc w:val="left"/>
      </w:pPr>
      <w:r>
        <w:rPr>
          <w:spacing w:val="-3"/>
        </w:rPr>
        <w:t>（</w:t>
      </w:r>
      <w:r>
        <w:rPr>
          <w:rFonts w:ascii="Times New Roman" w:hAnsi="Times New Roman" w:cs="Times New Roman" w:eastAsia="Times New Roman" w:hint="default"/>
          <w:spacing w:val="-3"/>
        </w:rPr>
        <w:t>6</w:t>
      </w:r>
      <w:r>
        <w:rPr>
          <w:spacing w:val="-3"/>
        </w:rPr>
        <w:t>）对医疗健康收入、医疗健康成本进行分析性复核，分析医疗健康收入成本变动是否</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240" w:lineRule="auto"/>
        <w:ind w:right="1033"/>
        <w:jc w:val="left"/>
      </w:pPr>
      <w:r>
        <w:rPr/>
        <w:t>合理，毛利率变动是否合理；</w:t>
      </w:r>
    </w:p>
    <w:p>
      <w:pPr>
        <w:pStyle w:val="BodyText"/>
        <w:spacing w:line="319" w:lineRule="auto" w:before="164"/>
        <w:ind w:right="1171" w:firstLine="480"/>
        <w:jc w:val="both"/>
      </w:pPr>
      <w:r>
        <w:rPr/>
        <w:t>（</w:t>
      </w:r>
      <w:r>
        <w:rPr>
          <w:rFonts w:ascii="Times New Roman" w:hAnsi="Times New Roman" w:cs="Times New Roman" w:eastAsia="Times New Roman" w:hint="default"/>
        </w:rPr>
        <w:t>7</w:t>
      </w:r>
      <w:r>
        <w:rPr/>
        <w:t>） 向重要客户实施函证程序，询证本期发生的销售金额及往来款项余额，确认医疗 健康收入的真实性、完整性；</w:t>
      </w:r>
    </w:p>
    <w:p>
      <w:pPr>
        <w:pStyle w:val="BodyText"/>
        <w:spacing w:line="319" w:lineRule="auto" w:before="86"/>
        <w:ind w:left="1134" w:right="1132" w:firstLine="480"/>
        <w:jc w:val="both"/>
      </w:pPr>
      <w:r>
        <w:rPr>
          <w:spacing w:val="-3"/>
        </w:rPr>
        <w:t>（</w:t>
      </w:r>
      <w:r>
        <w:rPr>
          <w:rFonts w:ascii="Times New Roman" w:hAnsi="Times New Roman" w:cs="Times New Roman" w:eastAsia="Times New Roman" w:hint="default"/>
          <w:spacing w:val="-3"/>
        </w:rPr>
        <w:t>8</w:t>
      </w:r>
      <w:r>
        <w:rPr>
          <w:spacing w:val="-3"/>
        </w:rPr>
        <w:t>）向重要客户实施实地走访程序，核实本期发生的销售金额及往来款项余额，确认医</w:t>
      </w:r>
      <w:r>
        <w:rPr/>
        <w:t> 疗健康收入的真实性、完整性。</w:t>
      </w:r>
    </w:p>
    <w:p>
      <w:pPr>
        <w:pStyle w:val="Heading2"/>
        <w:spacing w:line="289" w:lineRule="exact"/>
        <w:ind w:left="1616" w:right="1033"/>
        <w:jc w:val="left"/>
        <w:rPr>
          <w:b w:val="0"/>
          <w:bCs w:val="0"/>
        </w:rPr>
      </w:pPr>
      <w:r>
        <w:rPr/>
        <w:t>四、其他信息</w:t>
      </w:r>
      <w:r>
        <w:rPr>
          <w:b w:val="0"/>
          <w:bCs w:val="0"/>
        </w:rPr>
      </w:r>
    </w:p>
    <w:p>
      <w:pPr>
        <w:spacing w:line="240" w:lineRule="auto" w:before="10"/>
        <w:rPr>
          <w:rFonts w:ascii="宋体" w:hAnsi="宋体" w:cs="宋体" w:eastAsia="宋体" w:hint="default"/>
          <w:b/>
          <w:bCs/>
          <w:sz w:val="19"/>
          <w:szCs w:val="19"/>
        </w:rPr>
      </w:pPr>
    </w:p>
    <w:p>
      <w:pPr>
        <w:pStyle w:val="BodyText"/>
        <w:spacing w:line="338" w:lineRule="auto" w:before="0"/>
        <w:ind w:right="1170" w:firstLine="480"/>
        <w:jc w:val="both"/>
      </w:pPr>
      <w:r>
        <w:rPr/>
        <w:t>中元股份公司管理层对其他信息负责。其他信息包括年度报告中涵盖的信息，但不包括 财务报表和我们的审计报告。</w:t>
      </w:r>
    </w:p>
    <w:p>
      <w:pPr>
        <w:pStyle w:val="BodyText"/>
        <w:spacing w:line="338" w:lineRule="auto" w:before="66"/>
        <w:ind w:right="1170" w:firstLine="480"/>
        <w:jc w:val="both"/>
      </w:pPr>
      <w:r>
        <w:rPr/>
        <w:t>我们对财务报表发表的审计意见不涵盖其他信息，我们也不对其他信息发表任何形式的 鉴证结论。</w:t>
      </w:r>
    </w:p>
    <w:p>
      <w:pPr>
        <w:pStyle w:val="BodyText"/>
        <w:spacing w:line="350" w:lineRule="auto" w:before="66"/>
        <w:ind w:right="117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240" w:lineRule="auto" w:before="17"/>
        <w:ind w:right="1033"/>
        <w:jc w:val="left"/>
      </w:pPr>
      <w:r>
        <w:rPr/>
        <w:t>在这方面，我们无任何事项需要报告。</w:t>
      </w:r>
    </w:p>
    <w:p>
      <w:pPr>
        <w:spacing w:line="240" w:lineRule="auto" w:before="0"/>
        <w:rPr>
          <w:rFonts w:ascii="宋体" w:hAnsi="宋体" w:cs="宋体" w:eastAsia="宋体" w:hint="default"/>
          <w:sz w:val="28"/>
          <w:szCs w:val="28"/>
        </w:rPr>
      </w:pPr>
    </w:p>
    <w:p>
      <w:pPr>
        <w:spacing w:line="352" w:lineRule="auto" w:before="0"/>
        <w:ind w:left="1614" w:right="1152"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中元股份公司管理层（以下简称管理层）负责按照企业会计准则的规定编制财务报表，</w:t>
      </w:r>
    </w:p>
    <w:p>
      <w:pPr>
        <w:pStyle w:val="BodyText"/>
        <w:spacing w:line="338" w:lineRule="auto" w:before="12"/>
        <w:ind w:left="1134" w:right="1152"/>
        <w:jc w:val="left"/>
      </w:pPr>
      <w:r>
        <w:rPr/>
        <w:t>使其实现公允反映，并设计、执行和维护必要的内部控制，以使财务报表不存在由于舞弊或 错误导致的重大错报。</w:t>
      </w:r>
    </w:p>
    <w:p>
      <w:pPr>
        <w:pStyle w:val="BodyText"/>
        <w:spacing w:line="336" w:lineRule="auto" w:before="66"/>
        <w:ind w:left="1134" w:right="1133" w:firstLine="480"/>
        <w:jc w:val="both"/>
      </w:pPr>
      <w:r>
        <w:rPr/>
        <w:t>在编制财务报表时，管理层负责评估中元股份公司的持续经营能力，披露与持续经营相 </w:t>
      </w:r>
      <w:r>
        <w:rPr>
          <w:spacing w:val="-5"/>
        </w:rPr>
        <w:t>关的事项（如适用），并运用持续经营假设，除非管理层计划清算中元股份公司、终止运营或</w:t>
      </w:r>
      <w:r>
        <w:rPr/>
        <w:t> 别无其他现实的选择。</w:t>
      </w:r>
    </w:p>
    <w:p>
      <w:pPr>
        <w:spacing w:line="280" w:lineRule="auto" w:before="70"/>
        <w:ind w:left="1616" w:right="5233" w:hanging="3"/>
        <w:jc w:val="left"/>
        <w:rPr>
          <w:rFonts w:ascii="宋体" w:hAnsi="宋体" w:cs="宋体" w:eastAsia="宋体" w:hint="default"/>
          <w:sz w:val="24"/>
          <w:szCs w:val="24"/>
        </w:rPr>
      </w:pPr>
      <w:r>
        <w:rPr>
          <w:rFonts w:ascii="宋体" w:hAnsi="宋体" w:cs="宋体" w:eastAsia="宋体" w:hint="default"/>
          <w:sz w:val="24"/>
          <w:szCs w:val="24"/>
        </w:rPr>
        <w:t>治理层负责监督中元股份公司的财务报告过程。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36" w:lineRule="auto" w:before="108"/>
        <w:ind w:left="1134" w:right="1171" w:firstLine="720"/>
        <w:jc w:val="both"/>
      </w:pPr>
      <w:r>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BodyText"/>
        <w:spacing w:line="338" w:lineRule="auto" w:before="68"/>
        <w:ind w:left="1134" w:right="1170" w:firstLine="480"/>
        <w:jc w:val="both"/>
      </w:pPr>
      <w:r>
        <w:rPr/>
        <w:t>在按照审计准则执行审计工作的过程中，我们运用职业判断，并保持职业怀疑。同时， 我们也执行以下工作：</w:t>
      </w:r>
    </w:p>
    <w:p>
      <w:pPr>
        <w:spacing w:after="0" w:line="338"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70"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BodyText"/>
        <w:spacing w:line="338" w:lineRule="auto" w:before="68"/>
        <w:ind w:right="1170" w:firstLine="480"/>
        <w:jc w:val="both"/>
      </w:pPr>
      <w:r>
        <w:rPr/>
        <w:t>（二）了解与审计相关的内部控制，以设计恰当的审计程序，但目的并非对内部控制的 有效性发表意见。</w:t>
      </w:r>
    </w:p>
    <w:p>
      <w:pPr>
        <w:pStyle w:val="BodyText"/>
        <w:spacing w:line="240" w:lineRule="auto" w:before="67"/>
        <w:ind w:left="1613" w:right="1033"/>
        <w:jc w:val="left"/>
      </w:pPr>
      <w:r>
        <w:rPr/>
        <w:t>（三）评价管理层选用会计政策的恰当性和作出会计估计及相关披露的合理性。</w:t>
      </w:r>
    </w:p>
    <w:p>
      <w:pPr>
        <w:pStyle w:val="BodyText"/>
        <w:spacing w:line="336" w:lineRule="auto" w:before="164"/>
        <w:ind w:right="1169" w:firstLine="480"/>
        <w:jc w:val="both"/>
      </w:pPr>
      <w:r>
        <w:rPr/>
        <w:t>（四）对管理层使用持续经营假设的恰当性得出结论。同时，根据获取的审计证据，就 可能导致对中元股份公司持续经营能力产生重大疑虑的事项或情况是否存在重大不确定性得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的结论基于截至审计报告日可获得的信息。然而，未来的事项或情况可能导致中元股份公司 不能持续经营。</w:t>
      </w:r>
    </w:p>
    <w:p>
      <w:pPr>
        <w:pStyle w:val="BodyText"/>
        <w:spacing w:line="338" w:lineRule="auto" w:before="68"/>
        <w:ind w:right="1133" w:firstLine="480"/>
        <w:jc w:val="both"/>
      </w:pPr>
      <w:r>
        <w:rPr>
          <w:spacing w:val="-6"/>
        </w:rPr>
        <w:t>（五）评价财务报表的总体列报、结构和内容（包括披露），并评价财务报表是否公允反</w:t>
      </w:r>
      <w:r>
        <w:rPr/>
        <w:t> 映相关交易和事项。</w:t>
      </w:r>
    </w:p>
    <w:p>
      <w:pPr>
        <w:pStyle w:val="BodyText"/>
        <w:spacing w:line="350" w:lineRule="auto" w:before="66"/>
        <w:ind w:right="1169" w:firstLine="480"/>
        <w:jc w:val="right"/>
      </w:pPr>
      <w:r>
        <w:rPr/>
        <w:t>（六）就中元股份公司中实体或业务活动的财务信息获取充分、适当的审计证据，以对 财务报表发表意见。我们负责指导、监督和执行集团审计。我们对审计意见承担全部责任。 我们与治理层就计划的审计范围、时间安排和重大审计发现等事项进行沟通，包括沟通</w:t>
      </w:r>
    </w:p>
    <w:p>
      <w:pPr>
        <w:pStyle w:val="BodyText"/>
        <w:spacing w:line="364" w:lineRule="auto" w:before="17"/>
        <w:ind w:left="1613" w:right="1153" w:hanging="480"/>
        <w:jc w:val="left"/>
      </w:pPr>
      <w:r>
        <w:rPr/>
        <w:t>我们在审计中识别出的值得关注的内部控制缺陷。 我们还就已遵守与独立性相关的职业道德要求向治理层提供声明，并与治理层沟通可能</w:t>
      </w:r>
    </w:p>
    <w:p>
      <w:pPr>
        <w:pStyle w:val="BodyText"/>
        <w:spacing w:line="364" w:lineRule="auto" w:before="2"/>
        <w:ind w:left="1613" w:right="1153" w:hanging="480"/>
        <w:jc w:val="left"/>
      </w:pPr>
      <w:r>
        <w:rPr>
          <w:spacing w:val="-4"/>
        </w:rPr>
        <w:t>被合理认为影响我们独立性的所有关系和其他事项，以及相关的防范措施（如适用）。</w:t>
      </w:r>
      <w:r>
        <w:rPr>
          <w:spacing w:val="-88"/>
        </w:rPr>
        <w:t> </w:t>
      </w:r>
      <w:r>
        <w:rPr>
          <w:spacing w:val="-88"/>
        </w:rPr>
      </w:r>
      <w:r>
        <w:rPr/>
        <w:t>从与治理层沟通过的事项中，我们确定哪些事项对本期财务报表审计最为重要，因而构</w:t>
      </w:r>
    </w:p>
    <w:p>
      <w:pPr>
        <w:pStyle w:val="BodyText"/>
        <w:spacing w:line="336" w:lineRule="auto" w:before="0"/>
        <w:ind w:right="1170"/>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3"/>
        <w:rPr>
          <w:rFonts w:ascii="宋体" w:hAnsi="宋体" w:cs="宋体" w:eastAsia="宋体" w:hint="default"/>
          <w:sz w:val="9"/>
          <w:szCs w:val="9"/>
        </w:rPr>
      </w:pPr>
    </w:p>
    <w:tbl>
      <w:tblPr>
        <w:tblW w:w="0" w:type="auto"/>
        <w:jc w:val="left"/>
        <w:tblInd w:w="1100" w:type="dxa"/>
        <w:tblLayout w:type="fixed"/>
        <w:tblCellMar>
          <w:top w:w="0" w:type="dxa"/>
          <w:left w:w="0" w:type="dxa"/>
          <w:bottom w:w="0" w:type="dxa"/>
          <w:right w:w="0" w:type="dxa"/>
        </w:tblCellMar>
        <w:tblLook w:val="01E0"/>
      </w:tblPr>
      <w:tblGrid>
        <w:gridCol w:w="4268"/>
        <w:gridCol w:w="3908"/>
      </w:tblGrid>
      <w:tr>
        <w:trPr>
          <w:trHeight w:val="710"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exact"/>
              <w:ind w:right="25"/>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908" w:type="dxa"/>
            <w:tcBorders>
              <w:top w:val="nil" w:sz="6" w:space="0" w:color="auto"/>
              <w:left w:val="nil" w:sz="6" w:space="0" w:color="auto"/>
              <w:bottom w:val="nil" w:sz="6" w:space="0" w:color="auto"/>
              <w:right w:val="nil" w:sz="6" w:space="0" w:color="auto"/>
            </w:tcBorders>
          </w:tcPr>
          <w:p>
            <w:pPr>
              <w:pStyle w:val="TableParagraph"/>
              <w:spacing w:line="240" w:lineRule="exact"/>
              <w:ind w:left="227" w:right="0"/>
              <w:jc w:val="left"/>
              <w:rPr>
                <w:rFonts w:ascii="宋体" w:hAnsi="宋体" w:cs="宋体" w:eastAsia="宋体" w:hint="default"/>
                <w:sz w:val="24"/>
                <w:szCs w:val="24"/>
              </w:rPr>
            </w:pPr>
            <w:r>
              <w:rPr>
                <w:rFonts w:ascii="宋体" w:hAnsi="宋体" w:cs="宋体" w:eastAsia="宋体" w:hint="default"/>
                <w:sz w:val="24"/>
                <w:szCs w:val="24"/>
              </w:rPr>
              <w:t>中国注册会计师（项目合伙人</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723"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26"/>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9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27" w:right="0"/>
              <w:jc w:val="left"/>
              <w:rPr>
                <w:rFonts w:ascii="宋体" w:hAnsi="宋体" w:cs="宋体" w:eastAsia="宋体" w:hint="default"/>
                <w:sz w:val="24"/>
                <w:szCs w:val="24"/>
              </w:rPr>
            </w:pPr>
            <w:r>
              <w:rPr>
                <w:rFonts w:ascii="宋体" w:hAnsi="宋体" w:cs="宋体" w:eastAsia="宋体" w:hint="default"/>
                <w:sz w:val="24"/>
                <w:szCs w:val="24"/>
              </w:rPr>
              <w:t>中国注册会计师：罗军、王文杰</w:t>
            </w:r>
          </w:p>
        </w:tc>
      </w:tr>
    </w:tbl>
    <w:p>
      <w:pPr>
        <w:spacing w:after="0" w:line="240" w:lineRule="auto"/>
        <w:jc w:val="left"/>
        <w:rPr>
          <w:rFonts w:ascii="宋体" w:hAnsi="宋体" w:cs="宋体" w:eastAsia="宋体" w:hint="default"/>
          <w:sz w:val="24"/>
          <w:szCs w:val="24"/>
        </w:rPr>
        <w:sectPr>
          <w:pgSz w:w="11910" w:h="16840"/>
          <w:pgMar w:header="877" w:footer="979" w:top="1100" w:bottom="1160" w:left="0" w:right="0"/>
        </w:sectPr>
      </w:pPr>
    </w:p>
    <w:p>
      <w:pPr>
        <w:spacing w:line="240" w:lineRule="auto" w:before="4"/>
        <w:rPr>
          <w:rFonts w:ascii="宋体" w:hAnsi="宋体" w:cs="宋体" w:eastAsia="宋体" w:hint="default"/>
          <w:sz w:val="26"/>
          <w:szCs w:val="26"/>
        </w:rPr>
      </w:pPr>
    </w:p>
    <w:p>
      <w:pPr>
        <w:pStyle w:val="BodyText"/>
        <w:spacing w:line="240" w:lineRule="auto"/>
        <w:ind w:left="6701" w:right="1033"/>
        <w:jc w:val="left"/>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8"/>
        <w:ind w:right="1033"/>
        <w:jc w:val="left"/>
        <w:rPr>
          <w:b w:val="0"/>
          <w:bCs w:val="0"/>
        </w:rPr>
      </w:pPr>
      <w:bookmarkStart w:name="二、财务报表" w:id="157"/>
      <w:bookmarkEnd w:id="157"/>
      <w:r>
        <w:rPr>
          <w:b w:val="0"/>
          <w:bCs w:val="0"/>
        </w:rPr>
      </w:r>
      <w:r>
        <w:rPr/>
        <w:t>二、财务报表</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1613" w:right="1033"/>
        <w:jc w:val="left"/>
      </w:pPr>
      <w:r>
        <w:rPr/>
        <w:t>财务附注中报表的单位为：人民币元</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979" w:top="1100" w:bottom="1160" w:left="0" w:right="0"/>
        </w:sectPr>
      </w:pPr>
    </w:p>
    <w:p>
      <w:pPr>
        <w:pStyle w:val="BodyText"/>
        <w:spacing w:line="240" w:lineRule="auto"/>
        <w:ind w:left="1613" w:right="0"/>
        <w:jc w:val="left"/>
      </w:pPr>
      <w:r>
        <w:rPr/>
        <w:t>编制单位：武汉中元华电科技股份有限公司</w:t>
      </w:r>
    </w:p>
    <w:p>
      <w:pPr>
        <w:spacing w:before="105"/>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1613" w:right="0" w:firstLine="0"/>
        <w:jc w:val="left"/>
        <w:rPr>
          <w:rFonts w:ascii="宋体" w:hAnsi="宋体" w:cs="宋体" w:eastAsia="宋体" w:hint="default"/>
          <w:sz w:val="21"/>
          <w:szCs w:val="21"/>
        </w:rPr>
      </w:pPr>
      <w:r>
        <w:rPr/>
        <w:pict>
          <v:shape style="position:absolute;margin-left:369.880005pt;margin-top:37.943726pt;width:.48pt;height:.42pt;mso-position-horizontal-relative:page;mso-position-vertical-relative:paragraph;z-index:45880" type="#_x0000_t75" stroked="false">
            <v:imagedata r:id="rId199" o:title=""/>
          </v:shape>
        </w:pict>
      </w:r>
      <w:r>
        <w:rPr/>
        <w:pict>
          <v:shape style="position:absolute;margin-left:369.880005pt;margin-top:58.043716pt;width:.48pt;height:.42pt;mso-position-horizontal-relative:page;mso-position-vertical-relative:paragraph;z-index:45904" type="#_x0000_t75" stroked="false">
            <v:imagedata r:id="rId199" o:title=""/>
          </v:shape>
        </w:pict>
      </w:r>
      <w:r>
        <w:rPr/>
        <w:pict>
          <v:shape style="position:absolute;margin-left:369.880005pt;margin-top:78.143692pt;width:.479965pt;height:.42pt;mso-position-horizontal-relative:page;mso-position-vertical-relative:paragraph;z-index:45928" type="#_x0000_t75" stroked="false">
            <v:imagedata r:id="rId199" o:title=""/>
          </v:shape>
        </w:pict>
      </w:r>
      <w:r>
        <w:rPr/>
        <w:pict>
          <v:shape style="position:absolute;margin-left:369.880005pt;margin-top:98.243683pt;width:.479965pt;height:.42pt;mso-position-horizontal-relative:page;mso-position-vertical-relative:paragraph;z-index:45952" type="#_x0000_t75" stroked="false">
            <v:imagedata r:id="rId199"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6696" w:space="1623"/>
            <w:col w:w="3591"/>
          </w:cols>
        </w:sectPr>
      </w:pPr>
    </w:p>
    <w:p>
      <w:pPr>
        <w:spacing w:line="240" w:lineRule="auto" w:before="12"/>
        <w:rPr>
          <w:rFonts w:ascii="宋体" w:hAnsi="宋体" w:cs="宋体" w:eastAsia="宋体" w:hint="default"/>
          <w:sz w:val="6"/>
          <w:szCs w:val="6"/>
        </w:rPr>
      </w:pPr>
      <w:r>
        <w:rPr/>
        <w:pict>
          <v:shape style="position:absolute;margin-left:369.880005pt;margin-top:398.719971pt;width:.479965pt;height:.42pt;mso-position-horizontal-relative:page;mso-position-vertical-relative:page;z-index:45976" type="#_x0000_t75" stroked="false">
            <v:imagedata r:id="rId200" o:title=""/>
          </v:shape>
        </w:pict>
      </w:r>
      <w:r>
        <w:rPr/>
        <w:pict>
          <v:shape style="position:absolute;margin-left:369.880005pt;margin-top:434.200012pt;width:.48pt;height:.66pt;mso-position-horizontal-relative:page;mso-position-vertical-relative:page;z-index:46000" type="#_x0000_t75" stroked="false">
            <v:imagedata r:id="rId201" o:title=""/>
          </v:shape>
        </w:pict>
      </w:r>
      <w:r>
        <w:rPr/>
        <w:pict>
          <v:shape style="position:absolute;margin-left:369.880005pt;margin-top:454.540009pt;width:.48pt;height:.42pt;mso-position-horizontal-relative:page;mso-position-vertical-relative:page;z-index:46024" type="#_x0000_t75" stroked="false">
            <v:imagedata r:id="rId201" o:title=""/>
          </v:shape>
        </w:pict>
      </w:r>
      <w:r>
        <w:rPr/>
        <w:pict>
          <v:shape style="position:absolute;margin-left:369.880005pt;margin-top:474.640015pt;width:.48pt;height:.42pt;mso-position-horizontal-relative:page;mso-position-vertical-relative:page;z-index:46048" type="#_x0000_t75" stroked="false">
            <v:imagedata r:id="rId201" o:title=""/>
          </v:shape>
        </w:pict>
      </w:r>
      <w:r>
        <w:rPr/>
        <w:pict>
          <v:shape style="position:absolute;margin-left:369.880005pt;margin-top:494.73999pt;width:.479965pt;height:.42pt;mso-position-horizontal-relative:page;mso-position-vertical-relative:page;z-index:46072" type="#_x0000_t75" stroked="false">
            <v:imagedata r:id="rId202" o:title=""/>
          </v:shape>
        </w:pict>
      </w:r>
      <w:r>
        <w:rPr/>
        <w:pict>
          <v:shape style="position:absolute;margin-left:369.880005pt;margin-top:514.839966pt;width:.48pt;height:.42pt;mso-position-horizontal-relative:page;mso-position-vertical-relative:page;z-index:46096" type="#_x0000_t75" stroked="false">
            <v:imagedata r:id="rId202" o:title=""/>
          </v:shape>
        </w:pict>
      </w:r>
      <w:r>
        <w:rPr/>
        <w:pict>
          <v:shape style="position:absolute;margin-left:369.880005pt;margin-top:534.940002pt;width:.48pt;height:.42pt;mso-position-horizontal-relative:page;mso-position-vertical-relative:page;z-index:46120" type="#_x0000_t75" stroked="false">
            <v:imagedata r:id="rId202" o:title=""/>
          </v:shape>
        </w:pict>
      </w:r>
      <w:r>
        <w:rPr/>
        <w:pict>
          <v:shape style="position:absolute;margin-left:369.880005pt;margin-top:555.039917pt;width:.47993pt;height:.42pt;mso-position-horizontal-relative:page;mso-position-vertical-relative:page;z-index:46144" type="#_x0000_t75" stroked="false">
            <v:imagedata r:id="rId202" o:title=""/>
          </v:shape>
        </w:pict>
      </w:r>
      <w:r>
        <w:rPr/>
        <w:pict>
          <v:shape style="position:absolute;margin-left:369.880005pt;margin-top:575.140015pt;width:.48pt;height:.42pt;mso-position-horizontal-relative:page;mso-position-vertical-relative:page;z-index:46168" type="#_x0000_t75" stroked="false">
            <v:imagedata r:id="rId202" o:title=""/>
          </v:shape>
        </w:pict>
      </w:r>
      <w:r>
        <w:rPr/>
        <w:pict>
          <v:shape style="position:absolute;margin-left:369.880005pt;margin-top:595.23999pt;width:.48pt;height:.42pt;mso-position-horizontal-relative:page;mso-position-vertical-relative:page;z-index:46192" type="#_x0000_t75" stroked="false">
            <v:imagedata r:id="rId202" o:title=""/>
          </v:shape>
        </w:pict>
      </w:r>
      <w:r>
        <w:rPr/>
        <w:pict>
          <v:shape style="position:absolute;margin-left:369.880005pt;margin-top:615.339966pt;width:.48pt;height:.42pt;mso-position-horizontal-relative:page;mso-position-vertical-relative:page;z-index:46216" type="#_x0000_t75" stroked="false">
            <v:imagedata r:id="rId202" o:title=""/>
          </v:shape>
        </w:pict>
      </w:r>
      <w:r>
        <w:rPr/>
        <w:pict>
          <v:shape style="position:absolute;margin-left:369.880005pt;margin-top:635.440002pt;width:.48pt;height:.42pt;mso-position-horizontal-relative:page;mso-position-vertical-relative:page;z-index:46240" type="#_x0000_t75" stroked="false">
            <v:imagedata r:id="rId202" o:title=""/>
          </v:shape>
        </w:pict>
      </w:r>
      <w:r>
        <w:rPr/>
        <w:pict>
          <v:shape style="position:absolute;margin-left:369.880005pt;margin-top:655.539917pt;width:.47993pt;height:.42pt;mso-position-horizontal-relative:page;mso-position-vertical-relative:page;z-index:46264" type="#_x0000_t75" stroked="false">
            <v:imagedata r:id="rId203" o:title=""/>
          </v:shape>
        </w:pict>
      </w:r>
      <w:r>
        <w:rPr/>
        <w:pict>
          <v:shape style="position:absolute;margin-left:369.880005pt;margin-top:675.640015pt;width:.48pt;height:.42pt;mso-position-horizontal-relative:page;mso-position-vertical-relative:page;z-index:46288" type="#_x0000_t75" stroked="false">
            <v:imagedata r:id="rId203" o:title=""/>
          </v:shape>
        </w:pict>
      </w:r>
      <w:r>
        <w:rPr/>
        <w:pict>
          <v:shape style="position:absolute;margin-left:369.880005pt;margin-top:695.73999pt;width:.48pt;height:.42pt;mso-position-horizontal-relative:page;mso-position-vertical-relative:page;z-index:46312" type="#_x0000_t75" stroked="false">
            <v:imagedata r:id="rId203" o:title=""/>
          </v:shape>
        </w:pict>
      </w:r>
      <w:r>
        <w:rPr/>
        <w:pict>
          <v:shape style="position:absolute;margin-left:369.880005pt;margin-top:715.859924pt;width:.47993pt;height:.42pt;mso-position-horizontal-relative:page;mso-position-vertical-relative:page;z-index:46336" type="#_x0000_t75" stroked="false">
            <v:imagedata r:id="rId203" o:title=""/>
          </v:shape>
        </w:pict>
      </w:r>
      <w:r>
        <w:rPr/>
        <w:pict>
          <v:shape style="position:absolute;margin-left:369.880005pt;margin-top:735.960022pt;width:.48pt;height:.42pt;mso-position-horizontal-relative:page;mso-position-vertical-relative:page;z-index:46360" type="#_x0000_t75" stroked="false">
            <v:imagedata r:id="rId203" o:title=""/>
          </v:shape>
        </w:pict>
      </w:r>
      <w:r>
        <w:rPr/>
        <w:pict>
          <v:shape style="position:absolute;margin-left:369.880005pt;margin-top:756.059998pt;width:.48pt;height:.42pt;mso-position-horizontal-relative:page;mso-position-vertical-relative:page;z-index:46384" type="#_x0000_t75" stroked="false">
            <v:imagedata r:id="rId203"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7"/>
        <w:gridCol w:w="3287"/>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15" name="image178.png" descr=""/>
                  <wp:cNvGraphicFramePr>
                    <a:graphicFrameLocks noChangeAspect="1"/>
                  </wp:cNvGraphicFramePr>
                  <a:graphic>
                    <a:graphicData uri="http://schemas.openxmlformats.org/drawingml/2006/picture">
                      <pic:pic>
                        <pic:nvPicPr>
                          <pic:cNvPr id="916" name="image178.png"/>
                          <pic:cNvPicPr/>
                        </pic:nvPicPr>
                        <pic:blipFill>
                          <a:blip r:embed="rId20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17" name="image178.png" descr=""/>
                  <wp:cNvGraphicFramePr>
                    <a:graphicFrameLocks noChangeAspect="1"/>
                  </wp:cNvGraphicFramePr>
                  <a:graphic>
                    <a:graphicData uri="http://schemas.openxmlformats.org/drawingml/2006/picture">
                      <pic:pic>
                        <pic:nvPicPr>
                          <pic:cNvPr id="918" name="image178.png"/>
                          <pic:cNvPicPr/>
                        </pic:nvPicPr>
                        <pic:blipFill>
                          <a:blip r:embed="rId20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622,632,868.52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19" name="image178.png" descr=""/>
                  <wp:cNvGraphicFramePr>
                    <a:graphicFrameLocks noChangeAspect="1"/>
                  </wp:cNvGraphicFramePr>
                  <a:graphic>
                    <a:graphicData uri="http://schemas.openxmlformats.org/drawingml/2006/picture">
                      <pic:pic>
                        <pic:nvPicPr>
                          <pic:cNvPr id="920" name="image178.png"/>
                          <pic:cNvPicPr/>
                        </pic:nvPicPr>
                        <pic:blipFill>
                          <a:blip r:embed="rId20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499,942,596.22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21" name="image178.png" descr=""/>
                  <wp:cNvGraphicFramePr>
                    <a:graphicFrameLocks noChangeAspect="1"/>
                  </wp:cNvGraphicFramePr>
                  <a:graphic>
                    <a:graphicData uri="http://schemas.openxmlformats.org/drawingml/2006/picture">
                      <pic:pic>
                        <pic:nvPicPr>
                          <pic:cNvPr id="922" name="image178.png"/>
                          <pic:cNvPicPr/>
                        </pic:nvPicPr>
                        <pic:blipFill>
                          <a:blip r:embed="rId20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23" name="image179.png" descr=""/>
                  <wp:cNvGraphicFramePr>
                    <a:graphicFrameLocks noChangeAspect="1"/>
                  </wp:cNvGraphicFramePr>
                  <a:graphic>
                    <a:graphicData uri="http://schemas.openxmlformats.org/drawingml/2006/picture">
                      <pic:pic>
                        <pic:nvPicPr>
                          <pic:cNvPr id="924" name="image179.png"/>
                          <pic:cNvPicPr/>
                        </pic:nvPicPr>
                        <pic:blipFill>
                          <a:blip r:embed="rId204"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6"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925" name="image180.png" descr=""/>
                  <wp:cNvGraphicFramePr>
                    <a:graphicFrameLocks noChangeAspect="1"/>
                  </wp:cNvGraphicFramePr>
                  <a:graphic>
                    <a:graphicData uri="http://schemas.openxmlformats.org/drawingml/2006/picture">
                      <pic:pic>
                        <pic:nvPicPr>
                          <pic:cNvPr id="926" name="image180.png"/>
                          <pic:cNvPicPr/>
                        </pic:nvPicPr>
                        <pic:blipFill>
                          <a:blip r:embed="rId205"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27" name="image180.png" descr=""/>
                  <wp:cNvGraphicFramePr>
                    <a:graphicFrameLocks noChangeAspect="1"/>
                  </wp:cNvGraphicFramePr>
                  <a:graphic>
                    <a:graphicData uri="http://schemas.openxmlformats.org/drawingml/2006/picture">
                      <pic:pic>
                        <pic:nvPicPr>
                          <pic:cNvPr id="928" name="image180.png"/>
                          <pic:cNvPicPr/>
                        </pic:nvPicPr>
                        <pic:blipFill>
                          <a:blip r:embed="rId20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4,017,388.62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29" name="image180.png" descr=""/>
                  <wp:cNvGraphicFramePr>
                    <a:graphicFrameLocks noChangeAspect="1"/>
                  </wp:cNvGraphicFramePr>
                  <a:graphic>
                    <a:graphicData uri="http://schemas.openxmlformats.org/drawingml/2006/picture">
                      <pic:pic>
                        <pic:nvPicPr>
                          <pic:cNvPr id="930" name="image180.png"/>
                          <pic:cNvPicPr/>
                        </pic:nvPicPr>
                        <pic:blipFill>
                          <a:blip r:embed="rId20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2"/>
                <w:sz w:val="21"/>
              </w:rPr>
              <w:t>5,111,700.00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294,050,157.98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31" name="image181.png" descr=""/>
                  <wp:cNvGraphicFramePr>
                    <a:graphicFrameLocks noChangeAspect="1"/>
                  </wp:cNvGraphicFramePr>
                  <a:graphic>
                    <a:graphicData uri="http://schemas.openxmlformats.org/drawingml/2006/picture">
                      <pic:pic>
                        <pic:nvPicPr>
                          <pic:cNvPr id="932" name="image181.png"/>
                          <pic:cNvPicPr/>
                        </pic:nvPicPr>
                        <pic:blipFill>
                          <a:blip r:embed="rId2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270,329,419.92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5,701,222.71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33" name="image181.png" descr=""/>
                  <wp:cNvGraphicFramePr>
                    <a:graphicFrameLocks noChangeAspect="1"/>
                  </wp:cNvGraphicFramePr>
                  <a:graphic>
                    <a:graphicData uri="http://schemas.openxmlformats.org/drawingml/2006/picture">
                      <pic:pic>
                        <pic:nvPicPr>
                          <pic:cNvPr id="934" name="image181.png"/>
                          <pic:cNvPicPr/>
                        </pic:nvPicPr>
                        <pic:blipFill>
                          <a:blip r:embed="rId20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12,735,085.82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35" name="image181.png" descr=""/>
                  <wp:cNvGraphicFramePr>
                    <a:graphicFrameLocks noChangeAspect="1"/>
                  </wp:cNvGraphicFramePr>
                  <a:graphic>
                    <a:graphicData uri="http://schemas.openxmlformats.org/drawingml/2006/picture">
                      <pic:pic>
                        <pic:nvPicPr>
                          <pic:cNvPr id="936" name="image181.png"/>
                          <pic:cNvPicPr/>
                        </pic:nvPicPr>
                        <pic:blipFill>
                          <a:blip r:embed="rId20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37" name="image181.png" descr=""/>
                  <wp:cNvGraphicFramePr>
                    <a:graphicFrameLocks noChangeAspect="1"/>
                  </wp:cNvGraphicFramePr>
                  <a:graphic>
                    <a:graphicData uri="http://schemas.openxmlformats.org/drawingml/2006/picture">
                      <pic:pic>
                        <pic:nvPicPr>
                          <pic:cNvPr id="938" name="image181.png"/>
                          <pic:cNvPicPr/>
                        </pic:nvPicPr>
                        <pic:blipFill>
                          <a:blip r:embed="rId2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39" name="image181.png" descr=""/>
                  <wp:cNvGraphicFramePr>
                    <a:graphicFrameLocks noChangeAspect="1"/>
                  </wp:cNvGraphicFramePr>
                  <a:graphic>
                    <a:graphicData uri="http://schemas.openxmlformats.org/drawingml/2006/picture">
                      <pic:pic>
                        <pic:nvPicPr>
                          <pic:cNvPr id="940" name="image181.png"/>
                          <pic:cNvPicPr/>
                        </pic:nvPicPr>
                        <pic:blipFill>
                          <a:blip r:embed="rId20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41" name="image181.png" descr=""/>
                  <wp:cNvGraphicFramePr>
                    <a:graphicFrameLocks noChangeAspect="1"/>
                  </wp:cNvGraphicFramePr>
                  <a:graphic>
                    <a:graphicData uri="http://schemas.openxmlformats.org/drawingml/2006/picture">
                      <pic:pic>
                        <pic:nvPicPr>
                          <pic:cNvPr id="942" name="image181.png"/>
                          <pic:cNvPicPr/>
                        </pic:nvPicPr>
                        <pic:blipFill>
                          <a:blip r:embed="rId20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4,050,679.97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43" name="image181.png" descr=""/>
                  <wp:cNvGraphicFramePr>
                    <a:graphicFrameLocks noChangeAspect="1"/>
                  </wp:cNvGraphicFramePr>
                  <a:graphic>
                    <a:graphicData uri="http://schemas.openxmlformats.org/drawingml/2006/picture">
                      <pic:pic>
                        <pic:nvPicPr>
                          <pic:cNvPr id="944" name="image181.png"/>
                          <pic:cNvPicPr/>
                        </pic:nvPicPr>
                        <pic:blipFill>
                          <a:blip r:embed="rId20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14,767,568.94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45" name="image181.png" descr=""/>
                  <wp:cNvGraphicFramePr>
                    <a:graphicFrameLocks noChangeAspect="1"/>
                  </wp:cNvGraphicFramePr>
                  <a:graphic>
                    <a:graphicData uri="http://schemas.openxmlformats.org/drawingml/2006/picture">
                      <pic:pic>
                        <pic:nvPicPr>
                          <pic:cNvPr id="946" name="image181.png"/>
                          <pic:cNvPicPr/>
                        </pic:nvPicPr>
                        <pic:blipFill>
                          <a:blip r:embed="rId20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10,534,149.41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947" name="image182.png" descr=""/>
                  <wp:cNvGraphicFramePr>
                    <a:graphicFrameLocks noChangeAspect="1"/>
                  </wp:cNvGraphicFramePr>
                  <a:graphic>
                    <a:graphicData uri="http://schemas.openxmlformats.org/drawingml/2006/picture">
                      <pic:pic>
                        <pic:nvPicPr>
                          <pic:cNvPr id="948" name="image182.png"/>
                          <pic:cNvPicPr/>
                        </pic:nvPicPr>
                        <pic:blipFill>
                          <a:blip r:embed="rId20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81,374,762.36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49" name="image182.png" descr=""/>
                  <wp:cNvGraphicFramePr>
                    <a:graphicFrameLocks noChangeAspect="1"/>
                  </wp:cNvGraphicFramePr>
                  <a:graphic>
                    <a:graphicData uri="http://schemas.openxmlformats.org/drawingml/2006/picture">
                      <pic:pic>
                        <pic:nvPicPr>
                          <pic:cNvPr id="950" name="image182.png"/>
                          <pic:cNvPicPr/>
                        </pic:nvPicPr>
                        <pic:blipFill>
                          <a:blip r:embed="rId20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78,194,556.77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持有待售的资产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951" name="image182.png" descr=""/>
                  <wp:cNvGraphicFramePr>
                    <a:graphicFrameLocks noChangeAspect="1"/>
                  </wp:cNvGraphicFramePr>
                  <a:graphic>
                    <a:graphicData uri="http://schemas.openxmlformats.org/drawingml/2006/picture">
                      <pic:pic>
                        <pic:nvPicPr>
                          <pic:cNvPr id="952" name="image182.png"/>
                          <pic:cNvPicPr/>
                        </pic:nvPicPr>
                        <pic:blipFill>
                          <a:blip r:embed="rId20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953" name="image182.png" descr=""/>
                  <wp:cNvGraphicFramePr>
                    <a:graphicFrameLocks noChangeAspect="1"/>
                  </wp:cNvGraphicFramePr>
                  <a:graphic>
                    <a:graphicData uri="http://schemas.openxmlformats.org/drawingml/2006/picture">
                      <pic:pic>
                        <pic:nvPicPr>
                          <pic:cNvPr id="954" name="image182.png"/>
                          <pic:cNvPicPr/>
                        </pic:nvPicPr>
                        <pic:blipFill>
                          <a:blip r:embed="rId20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341,895.09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1,746,314.28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55" name="image182.png" descr=""/>
                  <wp:cNvGraphicFramePr>
                    <a:graphicFrameLocks noChangeAspect="1"/>
                  </wp:cNvGraphicFramePr>
                  <a:graphic>
                    <a:graphicData uri="http://schemas.openxmlformats.org/drawingml/2006/picture">
                      <pic:pic>
                        <pic:nvPicPr>
                          <pic:cNvPr id="956" name="image182.png"/>
                          <pic:cNvPicPr/>
                        </pic:nvPicPr>
                        <pic:blipFill>
                          <a:blip r:embed="rId20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3,140,527.10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1,024,290,283.41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957" name="image182.png" descr=""/>
                  <wp:cNvGraphicFramePr>
                    <a:graphicFrameLocks noChangeAspect="1"/>
                  </wp:cNvGraphicFramePr>
                  <a:graphic>
                    <a:graphicData uri="http://schemas.openxmlformats.org/drawingml/2006/picture">
                      <pic:pic>
                        <pic:nvPicPr>
                          <pic:cNvPr id="958" name="image182.png"/>
                          <pic:cNvPicPr/>
                        </pic:nvPicPr>
                        <pic:blipFill>
                          <a:blip r:embed="rId20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884,380,610.30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46408" type="#_x0000_t75" stroked="false">
            <v:imagedata r:id="rId207" o:title=""/>
          </v:shape>
        </w:pict>
      </w:r>
      <w:r>
        <w:rPr/>
        <w:pict>
          <v:shape style="position:absolute;margin-left:369.880005pt;margin-top:111.779938pt;width:.47993pt;height:.42pt;mso-position-horizontal-relative:page;mso-position-vertical-relative:page;z-index:46432" type="#_x0000_t75" stroked="false">
            <v:imagedata r:id="rId207" o:title=""/>
          </v:shape>
        </w:pict>
      </w:r>
      <w:r>
        <w:rPr/>
        <w:pict>
          <v:shape style="position:absolute;margin-left:369.880005pt;margin-top:131.880005pt;width:.48pt;height:.42pt;mso-position-horizontal-relative:page;mso-position-vertical-relative:page;z-index:46456" type="#_x0000_t75" stroked="false">
            <v:imagedata r:id="rId207" o:title=""/>
          </v:shape>
        </w:pict>
      </w:r>
      <w:r>
        <w:rPr/>
        <w:pict>
          <v:shape style="position:absolute;margin-left:369.880005pt;margin-top:152pt;width:.48pt;height:.42pt;mso-position-horizontal-relative:page;mso-position-vertical-relative:page;z-index:46480" type="#_x0000_t75" stroked="false">
            <v:imagedata r:id="rId208" o:title=""/>
          </v:shape>
        </w:pict>
      </w:r>
      <w:r>
        <w:rPr/>
        <w:pict>
          <v:shape style="position:absolute;margin-left:369.880005pt;margin-top:172.100006pt;width:.48pt;height:.42pt;mso-position-horizontal-relative:page;mso-position-vertical-relative:page;z-index:46504" type="#_x0000_t75" stroked="false">
            <v:imagedata r:id="rId208" o:title=""/>
          </v:shape>
        </w:pict>
      </w:r>
      <w:r>
        <w:rPr/>
        <w:pict>
          <v:shape style="position:absolute;margin-left:369.880005pt;margin-top:192.199997pt;width:.48pt;height:.42pt;mso-position-horizontal-relative:page;mso-position-vertical-relative:page;z-index:46528" type="#_x0000_t75" stroked="false">
            <v:imagedata r:id="rId208" o:title=""/>
          </v:shape>
        </w:pict>
      </w:r>
      <w:r>
        <w:rPr/>
        <w:pict>
          <v:shape style="position:absolute;margin-left:369.880005pt;margin-top:212.299942pt;width:.47993pt;height:.42pt;mso-position-horizontal-relative:page;mso-position-vertical-relative:page;z-index:46552" type="#_x0000_t75" stroked="false">
            <v:imagedata r:id="rId208" o:title=""/>
          </v:shape>
        </w:pict>
      </w:r>
      <w:r>
        <w:rPr/>
        <w:pict>
          <v:shape style="position:absolute;margin-left:369.880005pt;margin-top:232.399933pt;width:.47993pt;height:.42pt;mso-position-horizontal-relative:page;mso-position-vertical-relative:page;z-index:46576" type="#_x0000_t75" stroked="false">
            <v:imagedata r:id="rId208" o:title=""/>
          </v:shape>
        </w:pict>
      </w:r>
      <w:r>
        <w:rPr/>
        <w:pict>
          <v:shape style="position:absolute;margin-left:369.880005pt;margin-top:252.5pt;width:.48pt;height:.42pt;mso-position-horizontal-relative:page;mso-position-vertical-relative:page;z-index:46600" type="#_x0000_t75" stroked="false">
            <v:imagedata r:id="rId208" o:title=""/>
          </v:shape>
        </w:pict>
      </w:r>
      <w:r>
        <w:rPr/>
        <w:pict>
          <v:shape style="position:absolute;margin-left:369.880005pt;margin-top:272.600067pt;width:.48007pt;height:.42pt;mso-position-horizontal-relative:page;mso-position-vertical-relative:page;z-index:46624" type="#_x0000_t75" stroked="false">
            <v:imagedata r:id="rId208" o:title=""/>
          </v:shape>
        </w:pict>
      </w:r>
      <w:r>
        <w:rPr/>
        <w:pict>
          <v:shape style="position:absolute;margin-left:369.880005pt;margin-top:292.699982pt;width:.48pt;height:.42pt;mso-position-horizontal-relative:page;mso-position-vertical-relative:page;z-index:46648" type="#_x0000_t75" stroked="false">
            <v:imagedata r:id="rId208" o:title=""/>
          </v:shape>
        </w:pict>
      </w:r>
      <w:r>
        <w:rPr/>
        <w:pict>
          <v:shape style="position:absolute;margin-left:369.880005pt;margin-top:312.799957pt;width:.47993pt;height:.42pt;mso-position-horizontal-relative:page;mso-position-vertical-relative:page;z-index:46672" type="#_x0000_t75" stroked="false">
            <v:imagedata r:id="rId209" o:title=""/>
          </v:shape>
        </w:pict>
      </w:r>
      <w:r>
        <w:rPr/>
        <w:pict>
          <v:shape style="position:absolute;margin-left:369.880005pt;margin-top:332.899963pt;width:.479965pt;height:.42pt;mso-position-horizontal-relative:page;mso-position-vertical-relative:page;z-index:46696" type="#_x0000_t75" stroked="false">
            <v:imagedata r:id="rId209" o:title=""/>
          </v:shape>
        </w:pict>
      </w:r>
      <w:r>
        <w:rPr/>
        <w:pict>
          <v:shape style="position:absolute;margin-left:369.880005pt;margin-top:352.999969pt;width:.479965pt;height:.42pt;mso-position-horizontal-relative:page;mso-position-vertical-relative:page;z-index:46720" type="#_x0000_t75" stroked="false">
            <v:imagedata r:id="rId209" o:title=""/>
          </v:shape>
        </w:pict>
      </w:r>
      <w:r>
        <w:rPr/>
        <w:pict>
          <v:shape style="position:absolute;margin-left:369.880005pt;margin-top:373.100006pt;width:.48pt;height:.42pt;mso-position-horizontal-relative:page;mso-position-vertical-relative:page;z-index:46744" type="#_x0000_t75" stroked="false">
            <v:imagedata r:id="rId209" o:title=""/>
          </v:shape>
        </w:pict>
      </w:r>
      <w:r>
        <w:rPr/>
        <w:pict>
          <v:shape style="position:absolute;margin-left:369.880005pt;margin-top:393.199982pt;width:.48pt;height:.42pt;mso-position-horizontal-relative:page;mso-position-vertical-relative:page;z-index:46768" type="#_x0000_t75" stroked="false">
            <v:imagedata r:id="rId209" o:title=""/>
          </v:shape>
        </w:pict>
      </w:r>
      <w:r>
        <w:rPr/>
        <w:pict>
          <v:shape style="position:absolute;margin-left:369.880005pt;margin-top:413.299988pt;width:.479965pt;height:.42pt;mso-position-horizontal-relative:page;mso-position-vertical-relative:page;z-index:46792" type="#_x0000_t75" stroked="false">
            <v:imagedata r:id="rId209" o:title=""/>
          </v:shape>
        </w:pict>
      </w:r>
      <w:r>
        <w:rPr/>
        <w:pict>
          <v:shape style="position:absolute;margin-left:369.880005pt;margin-top:433.420013pt;width:.48pt;height:.42pt;mso-position-horizontal-relative:page;mso-position-vertical-relative:page;z-index:46816" type="#_x0000_t75" stroked="false">
            <v:imagedata r:id="rId209" o:title=""/>
          </v:shape>
        </w:pict>
      </w:r>
      <w:r>
        <w:rPr/>
        <w:pict>
          <v:shape style="position:absolute;margin-left:369.880005pt;margin-top:453.519989pt;width:.479965pt;height:.42pt;mso-position-horizontal-relative:page;mso-position-vertical-relative:page;z-index:46840" type="#_x0000_t75" stroked="false">
            <v:imagedata r:id="rId209" o:title=""/>
          </v:shape>
        </w:pict>
      </w:r>
      <w:r>
        <w:rPr/>
        <w:pict>
          <v:shape style="position:absolute;margin-left:369.880005pt;margin-top:473.619965pt;width:.479965pt;height:.42pt;mso-position-horizontal-relative:page;mso-position-vertical-relative:page;z-index:46864" type="#_x0000_t75" stroked="false">
            <v:imagedata r:id="rId210" o:title=""/>
          </v:shape>
        </w:pict>
      </w:r>
      <w:r>
        <w:rPr/>
        <w:pict>
          <v:shape style="position:absolute;margin-left:369.880005pt;margin-top:493.719971pt;width:.479965pt;height:.42pt;mso-position-horizontal-relative:page;mso-position-vertical-relative:page;z-index:46888" type="#_x0000_t75" stroked="false">
            <v:imagedata r:id="rId210" o:title=""/>
          </v:shape>
        </w:pict>
      </w:r>
      <w:r>
        <w:rPr/>
        <w:pict>
          <v:shape style="position:absolute;margin-left:369.880005pt;margin-top:513.820007pt;width:.48pt;height:.42pt;mso-position-horizontal-relative:page;mso-position-vertical-relative:page;z-index:46912" type="#_x0000_t75" stroked="false">
            <v:imagedata r:id="rId210" o:title=""/>
          </v:shape>
        </w:pict>
      </w:r>
      <w:r>
        <w:rPr/>
        <w:pict>
          <v:shape style="position:absolute;margin-left:369.880005pt;margin-top:533.919922pt;width:.47993pt;height:.42pt;mso-position-horizontal-relative:page;mso-position-vertical-relative:page;z-index:46936" type="#_x0000_t75" stroked="false">
            <v:imagedata r:id="rId210" o:title=""/>
          </v:shape>
        </w:pict>
      </w:r>
      <w:r>
        <w:rPr/>
        <w:pict>
          <v:shape style="position:absolute;margin-left:369.880005pt;margin-top:554.020020pt;width:.48pt;height:.42pt;mso-position-horizontal-relative:page;mso-position-vertical-relative:page;z-index:46960" type="#_x0000_t75" stroked="false">
            <v:imagedata r:id="rId210" o:title=""/>
          </v:shape>
        </w:pict>
      </w:r>
      <w:r>
        <w:rPr/>
        <w:pict>
          <v:shape style="position:absolute;margin-left:369.880005pt;margin-top:574.119995pt;width:.48pt;height:.42pt;mso-position-horizontal-relative:page;mso-position-vertical-relative:page;z-index:46984" type="#_x0000_t75" stroked="false">
            <v:imagedata r:id="rId210" o:title=""/>
          </v:shape>
        </w:pict>
      </w:r>
      <w:r>
        <w:rPr/>
        <w:pict>
          <v:shape style="position:absolute;margin-left:369.880005pt;margin-top:594.219971pt;width:.47993pt;height:.42pt;mso-position-horizontal-relative:page;mso-position-vertical-relative:page;z-index:47008" type="#_x0000_t75" stroked="false">
            <v:imagedata r:id="rId210" o:title=""/>
          </v:shape>
        </w:pict>
      </w:r>
      <w:r>
        <w:rPr/>
        <w:pict>
          <v:shape style="position:absolute;margin-left:369.880005pt;margin-top:629.679932pt;width:.479956pt;height:.66pt;mso-position-horizontal-relative:page;mso-position-vertical-relative:page;z-index:47032" type="#_x0000_t75" stroked="false">
            <v:imagedata r:id="rId210" o:title=""/>
          </v:shape>
        </w:pict>
      </w:r>
      <w:r>
        <w:rPr/>
        <w:pict>
          <v:shape style="position:absolute;margin-left:369.880005pt;margin-top:650.020020pt;width:.48pt;height:.42pt;mso-position-horizontal-relative:page;mso-position-vertical-relative:page;z-index:47056" type="#_x0000_t75" stroked="false">
            <v:imagedata r:id="rId210" o:title=""/>
          </v:shape>
        </w:pict>
      </w:r>
      <w:r>
        <w:rPr/>
        <w:pict>
          <v:shape style="position:absolute;margin-left:369.880005pt;margin-top:670.119995pt;width:.48pt;height:.42pt;mso-position-horizontal-relative:page;mso-position-vertical-relative:page;z-index:47080" type="#_x0000_t75" stroked="false">
            <v:imagedata r:id="rId210" o:title=""/>
          </v:shape>
        </w:pict>
      </w:r>
      <w:r>
        <w:rPr/>
        <w:pict>
          <v:shape style="position:absolute;margin-left:369.880005pt;margin-top:690.219971pt;width:.47993pt;height:.42pt;mso-position-horizontal-relative:page;mso-position-vertical-relative:page;z-index:47104" type="#_x0000_t75" stroked="false">
            <v:imagedata r:id="rId210" o:title=""/>
          </v:shape>
        </w:pict>
      </w:r>
      <w:r>
        <w:rPr/>
        <w:pict>
          <v:shape style="position:absolute;margin-left:369.880005pt;margin-top:710.339966pt;width:.48pt;height:.42pt;mso-position-horizontal-relative:page;mso-position-vertical-relative:page;z-index:47128" type="#_x0000_t75" stroked="false">
            <v:imagedata r:id="rId210" o:title=""/>
          </v:shape>
        </w:pict>
      </w:r>
      <w:r>
        <w:rPr/>
        <w:pict>
          <v:shape style="position:absolute;margin-left:369.880005pt;margin-top:730.440002pt;width:.48pt;height:.42pt;mso-position-horizontal-relative:page;mso-position-vertical-relative:page;z-index:47152" type="#_x0000_t75" stroked="false">
            <v:imagedata r:id="rId211" o:title=""/>
          </v:shape>
        </w:pict>
      </w:r>
      <w:r>
        <w:rPr/>
        <w:pict>
          <v:shape style="position:absolute;margin-left:369.880005pt;margin-top:750.539917pt;width:.47993pt;height:.42pt;mso-position-horizontal-relative:page;mso-position-vertical-relative:page;z-index:47176" type="#_x0000_t75" stroked="false">
            <v:imagedata r:id="rId211"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8"/>
        <w:gridCol w:w="3287"/>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59" name="image186.png" descr=""/>
                  <wp:cNvGraphicFramePr>
                    <a:graphicFrameLocks noChangeAspect="1"/>
                  </wp:cNvGraphicFramePr>
                  <a:graphic>
                    <a:graphicData uri="http://schemas.openxmlformats.org/drawingml/2006/picture">
                      <pic:pic>
                        <pic:nvPicPr>
                          <pic:cNvPr id="960" name="image186.png"/>
                          <pic:cNvPicPr/>
                        </pic:nvPicPr>
                        <pic:blipFill>
                          <a:blip r:embed="rId21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961" name="image186.png" descr=""/>
                  <wp:cNvGraphicFramePr>
                    <a:graphicFrameLocks noChangeAspect="1"/>
                  </wp:cNvGraphicFramePr>
                  <a:graphic>
                    <a:graphicData uri="http://schemas.openxmlformats.org/drawingml/2006/picture">
                      <pic:pic>
                        <pic:nvPicPr>
                          <pic:cNvPr id="962" name="image186.png"/>
                          <pic:cNvPicPr/>
                        </pic:nvPicPr>
                        <pic:blipFill>
                          <a:blip r:embed="rId21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63" name="image186.png" descr=""/>
                  <wp:cNvGraphicFramePr>
                    <a:graphicFrameLocks noChangeAspect="1"/>
                  </wp:cNvGraphicFramePr>
                  <a:graphic>
                    <a:graphicData uri="http://schemas.openxmlformats.org/drawingml/2006/picture">
                      <pic:pic>
                        <pic:nvPicPr>
                          <pic:cNvPr id="964" name="image186.png"/>
                          <pic:cNvPicPr/>
                        </pic:nvPicPr>
                        <pic:blipFill>
                          <a:blip r:embed="rId21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30,000,000.00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65" name="image187.png" descr=""/>
                  <wp:cNvGraphicFramePr>
                    <a:graphicFrameLocks noChangeAspect="1"/>
                  </wp:cNvGraphicFramePr>
                  <a:graphic>
                    <a:graphicData uri="http://schemas.openxmlformats.org/drawingml/2006/picture">
                      <pic:pic>
                        <pic:nvPicPr>
                          <pic:cNvPr id="966" name="image187.png"/>
                          <pic:cNvPicPr/>
                        </pic:nvPicPr>
                        <pic:blipFill>
                          <a:blip r:embed="rId21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67" name="image187.png" descr=""/>
                  <wp:cNvGraphicFramePr>
                    <a:graphicFrameLocks noChangeAspect="1"/>
                  </wp:cNvGraphicFramePr>
                  <a:graphic>
                    <a:graphicData uri="http://schemas.openxmlformats.org/drawingml/2006/picture">
                      <pic:pic>
                        <pic:nvPicPr>
                          <pic:cNvPr id="968" name="image187.png"/>
                          <pic:cNvPicPr/>
                        </pic:nvPicPr>
                        <pic:blipFill>
                          <a:blip r:embed="rId21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20,887,519.37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69" name="image187.png" descr=""/>
                  <wp:cNvGraphicFramePr>
                    <a:graphicFrameLocks noChangeAspect="1"/>
                  </wp:cNvGraphicFramePr>
                  <a:graphic>
                    <a:graphicData uri="http://schemas.openxmlformats.org/drawingml/2006/picture">
                      <pic:pic>
                        <pic:nvPicPr>
                          <pic:cNvPr id="970" name="image187.png"/>
                          <pic:cNvPicPr/>
                        </pic:nvPicPr>
                        <pic:blipFill>
                          <a:blip r:embed="rId21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868,703.23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11,995,646.65</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971" name="image187.png" descr=""/>
                  <wp:cNvGraphicFramePr>
                    <a:graphicFrameLocks noChangeAspect="1"/>
                  </wp:cNvGraphicFramePr>
                  <a:graphic>
                    <a:graphicData uri="http://schemas.openxmlformats.org/drawingml/2006/picture">
                      <pic:pic>
                        <pic:nvPicPr>
                          <pic:cNvPr id="972" name="image187.png"/>
                          <pic:cNvPicPr/>
                        </pic:nvPicPr>
                        <pic:blipFill>
                          <a:blip r:embed="rId212"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12,824,688.01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54,412,828.09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973" name="image187.png" descr=""/>
                  <wp:cNvGraphicFramePr>
                    <a:graphicFrameLocks noChangeAspect="1"/>
                  </wp:cNvGraphicFramePr>
                  <a:graphic>
                    <a:graphicData uri="http://schemas.openxmlformats.org/drawingml/2006/picture">
                      <pic:pic>
                        <pic:nvPicPr>
                          <pic:cNvPr id="974" name="image187.png"/>
                          <pic:cNvPicPr/>
                        </pic:nvPicPr>
                        <pic:blipFill>
                          <a:blip r:embed="rId212"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58,120,561.98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38,787,663.53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75" name="image187.png" descr=""/>
                  <wp:cNvGraphicFramePr>
                    <a:graphicFrameLocks noChangeAspect="1"/>
                  </wp:cNvGraphicFramePr>
                  <a:graphic>
                    <a:graphicData uri="http://schemas.openxmlformats.org/drawingml/2006/picture">
                      <pic:pic>
                        <pic:nvPicPr>
                          <pic:cNvPr id="976" name="image187.png"/>
                          <pic:cNvPicPr/>
                        </pic:nvPicPr>
                        <pic:blipFill>
                          <a:blip r:embed="rId21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37,102,343.78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8" cy="5238"/>
                  <wp:effectExtent l="0" t="0" r="0" b="0"/>
                  <wp:docPr id="977" name="image187.png" descr=""/>
                  <wp:cNvGraphicFramePr>
                    <a:graphicFrameLocks noChangeAspect="1"/>
                  </wp:cNvGraphicFramePr>
                  <a:graphic>
                    <a:graphicData uri="http://schemas.openxmlformats.org/drawingml/2006/picture">
                      <pic:pic>
                        <pic:nvPicPr>
                          <pic:cNvPr id="978" name="image187.png"/>
                          <pic:cNvPicPr/>
                        </pic:nvPicPr>
                        <pic:blipFill>
                          <a:blip r:embed="rId212" cstate="print"/>
                          <a:stretch>
                            <a:fillRect/>
                          </a:stretch>
                        </pic:blipFill>
                        <pic:spPr>
                          <a:xfrm>
                            <a:off x="0" y="0"/>
                            <a:ext cx="5988"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979" name="image187.png" descr=""/>
                  <wp:cNvGraphicFramePr>
                    <a:graphicFrameLocks noChangeAspect="1"/>
                  </wp:cNvGraphicFramePr>
                  <a:graphic>
                    <a:graphicData uri="http://schemas.openxmlformats.org/drawingml/2006/picture">
                      <pic:pic>
                        <pic:nvPicPr>
                          <pic:cNvPr id="980" name="image187.png"/>
                          <pic:cNvPicPr/>
                        </pic:nvPicPr>
                        <pic:blipFill>
                          <a:blip r:embed="rId21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981" name="image188.png" descr=""/>
                  <wp:cNvGraphicFramePr>
                    <a:graphicFrameLocks noChangeAspect="1"/>
                  </wp:cNvGraphicFramePr>
                  <a:graphic>
                    <a:graphicData uri="http://schemas.openxmlformats.org/drawingml/2006/picture">
                      <pic:pic>
                        <pic:nvPicPr>
                          <pic:cNvPr id="982" name="image188.png"/>
                          <pic:cNvPicPr/>
                        </pic:nvPicPr>
                        <pic:blipFill>
                          <a:blip r:embed="rId21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83" name="image188.png" descr=""/>
                  <wp:cNvGraphicFramePr>
                    <a:graphicFrameLocks noChangeAspect="1"/>
                  </wp:cNvGraphicFramePr>
                  <a:graphic>
                    <a:graphicData uri="http://schemas.openxmlformats.org/drawingml/2006/picture">
                      <pic:pic>
                        <pic:nvPicPr>
                          <pic:cNvPr id="984" name="image188.png"/>
                          <pic:cNvPicPr/>
                        </pic:nvPicPr>
                        <pic:blipFill>
                          <a:blip r:embed="rId21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38,168,763.94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85" name="image188.png" descr=""/>
                  <wp:cNvGraphicFramePr>
                    <a:graphicFrameLocks noChangeAspect="1"/>
                  </wp:cNvGraphicFramePr>
                  <a:graphic>
                    <a:graphicData uri="http://schemas.openxmlformats.org/drawingml/2006/picture">
                      <pic:pic>
                        <pic:nvPicPr>
                          <pic:cNvPr id="986" name="image188.png"/>
                          <pic:cNvPicPr/>
                        </pic:nvPicPr>
                        <pic:blipFill>
                          <a:blip r:embed="rId21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43,484,128.59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975,481.78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987" name="image188.png" descr=""/>
                  <wp:cNvGraphicFramePr>
                    <a:graphicFrameLocks noChangeAspect="1"/>
                  </wp:cNvGraphicFramePr>
                  <a:graphic>
                    <a:graphicData uri="http://schemas.openxmlformats.org/drawingml/2006/picture">
                      <pic:pic>
                        <pic:nvPicPr>
                          <pic:cNvPr id="988" name="image188.png"/>
                          <pic:cNvPicPr/>
                        </pic:nvPicPr>
                        <pic:blipFill>
                          <a:blip r:embed="rId21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1,709,952.21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484,119,424.29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989" name="image188.png" descr=""/>
                  <wp:cNvGraphicFramePr>
                    <a:graphicFrameLocks noChangeAspect="1"/>
                  </wp:cNvGraphicFramePr>
                  <a:graphic>
                    <a:graphicData uri="http://schemas.openxmlformats.org/drawingml/2006/picture">
                      <pic:pic>
                        <pic:nvPicPr>
                          <pic:cNvPr id="990" name="image188.png"/>
                          <pic:cNvPicPr/>
                        </pic:nvPicPr>
                        <pic:blipFill>
                          <a:blip r:embed="rId21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491,690,768.29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1,275,077.09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91" name="image188.png" descr=""/>
                  <wp:cNvGraphicFramePr>
                    <a:graphicFrameLocks noChangeAspect="1"/>
                  </wp:cNvGraphicFramePr>
                  <a:graphic>
                    <a:graphicData uri="http://schemas.openxmlformats.org/drawingml/2006/picture">
                      <pic:pic>
                        <pic:nvPicPr>
                          <pic:cNvPr id="992" name="image188.png"/>
                          <pic:cNvPicPr/>
                        </pic:nvPicPr>
                        <pic:blipFill>
                          <a:blip r:embed="rId21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818,966.85</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9,981,754.31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993" name="image188.png" descr=""/>
                  <wp:cNvGraphicFramePr>
                    <a:graphicFrameLocks noChangeAspect="1"/>
                  </wp:cNvGraphicFramePr>
                  <a:graphic>
                    <a:graphicData uri="http://schemas.openxmlformats.org/drawingml/2006/picture">
                      <pic:pic>
                        <pic:nvPicPr>
                          <pic:cNvPr id="994" name="image188.png"/>
                          <pic:cNvPicPr/>
                        </pic:nvPicPr>
                        <pic:blipFill>
                          <a:blip r:embed="rId21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10,896,031.63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25,992,521.71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95" name="image188.png" descr=""/>
                  <wp:cNvGraphicFramePr>
                    <a:graphicFrameLocks noChangeAspect="1"/>
                  </wp:cNvGraphicFramePr>
                  <a:graphic>
                    <a:graphicData uri="http://schemas.openxmlformats.org/drawingml/2006/picture">
                      <pic:pic>
                        <pic:nvPicPr>
                          <pic:cNvPr id="996" name="image188.png"/>
                          <pic:cNvPicPr/>
                        </pic:nvPicPr>
                        <pic:blipFill>
                          <a:blip r:embed="rId21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26,229,968.06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716,596,680.76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97" name="image189.png" descr=""/>
                  <wp:cNvGraphicFramePr>
                    <a:graphicFrameLocks noChangeAspect="1"/>
                  </wp:cNvGraphicFramePr>
                  <a:graphic>
                    <a:graphicData uri="http://schemas.openxmlformats.org/drawingml/2006/picture">
                      <pic:pic>
                        <pic:nvPicPr>
                          <pic:cNvPr id="998" name="image189.png"/>
                          <pic:cNvPicPr/>
                        </pic:nvPicPr>
                        <pic:blipFill>
                          <a:blip r:embed="rId21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713,746,112.63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1,740,886,964.17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999" name="image189.png" descr=""/>
                  <wp:cNvGraphicFramePr>
                    <a:graphicFrameLocks noChangeAspect="1"/>
                  </wp:cNvGraphicFramePr>
                  <a:graphic>
                    <a:graphicData uri="http://schemas.openxmlformats.org/drawingml/2006/picture">
                      <pic:pic>
                        <pic:nvPicPr>
                          <pic:cNvPr id="1000" name="image189.png"/>
                          <pic:cNvPicPr/>
                        </pic:nvPicPr>
                        <pic:blipFill>
                          <a:blip r:embed="rId21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1,598,126,722.93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01" name="image189.png" descr=""/>
                  <wp:cNvGraphicFramePr>
                    <a:graphicFrameLocks noChangeAspect="1"/>
                  </wp:cNvGraphicFramePr>
                  <a:graphic>
                    <a:graphicData uri="http://schemas.openxmlformats.org/drawingml/2006/picture">
                      <pic:pic>
                        <pic:nvPicPr>
                          <pic:cNvPr id="1002" name="image189.png"/>
                          <pic:cNvPicPr/>
                        </pic:nvPicPr>
                        <pic:blipFill>
                          <a:blip r:embed="rId21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03" name="image189.png" descr=""/>
                  <wp:cNvGraphicFramePr>
                    <a:graphicFrameLocks noChangeAspect="1"/>
                  </wp:cNvGraphicFramePr>
                  <a:graphic>
                    <a:graphicData uri="http://schemas.openxmlformats.org/drawingml/2006/picture">
                      <pic:pic>
                        <pic:nvPicPr>
                          <pic:cNvPr id="1004" name="image189.png"/>
                          <pic:cNvPicPr/>
                        </pic:nvPicPr>
                        <pic:blipFill>
                          <a:blip r:embed="rId21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05" name="image189.png" descr=""/>
                  <wp:cNvGraphicFramePr>
                    <a:graphicFrameLocks noChangeAspect="1"/>
                  </wp:cNvGraphicFramePr>
                  <a:graphic>
                    <a:graphicData uri="http://schemas.openxmlformats.org/drawingml/2006/picture">
                      <pic:pic>
                        <pic:nvPicPr>
                          <pic:cNvPr id="1006" name="image189.png"/>
                          <pic:cNvPicPr/>
                        </pic:nvPicPr>
                        <pic:blipFill>
                          <a:blip r:embed="rId21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606"/>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07" name="image189.png" descr=""/>
                  <wp:cNvGraphicFramePr>
                    <a:graphicFrameLocks noChangeAspect="1"/>
                  </wp:cNvGraphicFramePr>
                  <a:graphic>
                    <a:graphicData uri="http://schemas.openxmlformats.org/drawingml/2006/picture">
                      <pic:pic>
                        <pic:nvPicPr>
                          <pic:cNvPr id="1008" name="image189.png"/>
                          <pic:cNvPicPr/>
                        </pic:nvPicPr>
                        <pic:blipFill>
                          <a:blip r:embed="rId21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09" name="image189.png" descr=""/>
                  <wp:cNvGraphicFramePr>
                    <a:graphicFrameLocks noChangeAspect="1"/>
                  </wp:cNvGraphicFramePr>
                  <a:graphic>
                    <a:graphicData uri="http://schemas.openxmlformats.org/drawingml/2006/picture">
                      <pic:pic>
                        <pic:nvPicPr>
                          <pic:cNvPr id="1010" name="image189.png"/>
                          <pic:cNvPicPr/>
                        </pic:nvPicPr>
                        <pic:blipFill>
                          <a:blip r:embed="rId21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6"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011" name="image189.png" descr=""/>
                  <wp:cNvGraphicFramePr>
                    <a:graphicFrameLocks noChangeAspect="1"/>
                  </wp:cNvGraphicFramePr>
                  <a:graphic>
                    <a:graphicData uri="http://schemas.openxmlformats.org/drawingml/2006/picture">
                      <pic:pic>
                        <pic:nvPicPr>
                          <pic:cNvPr id="1012" name="image189.png"/>
                          <pic:cNvPicPr/>
                        </pic:nvPicPr>
                        <pic:blipFill>
                          <a:blip r:embed="rId21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13" name="image189.png" descr=""/>
                  <wp:cNvGraphicFramePr>
                    <a:graphicFrameLocks noChangeAspect="1"/>
                  </wp:cNvGraphicFramePr>
                  <a:graphic>
                    <a:graphicData uri="http://schemas.openxmlformats.org/drawingml/2006/picture">
                      <pic:pic>
                        <pic:nvPicPr>
                          <pic:cNvPr id="1014" name="image189.png"/>
                          <pic:cNvPicPr/>
                        </pic:nvPicPr>
                        <pic:blipFill>
                          <a:blip r:embed="rId21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3,956,221.53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15" name="image189.png" descr=""/>
                  <wp:cNvGraphicFramePr>
                    <a:graphicFrameLocks noChangeAspect="1"/>
                  </wp:cNvGraphicFramePr>
                  <a:graphic>
                    <a:graphicData uri="http://schemas.openxmlformats.org/drawingml/2006/picture">
                      <pic:pic>
                        <pic:nvPicPr>
                          <pic:cNvPr id="1016" name="image189.png"/>
                          <pic:cNvPicPr/>
                        </pic:nvPicPr>
                        <pic:blipFill>
                          <a:blip r:embed="rId21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3,695,583.57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57,894,717.82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17" name="image189.png" descr=""/>
                  <wp:cNvGraphicFramePr>
                    <a:graphicFrameLocks noChangeAspect="1"/>
                  </wp:cNvGraphicFramePr>
                  <a:graphic>
                    <a:graphicData uri="http://schemas.openxmlformats.org/drawingml/2006/picture">
                      <pic:pic>
                        <pic:nvPicPr>
                          <pic:cNvPr id="1018" name="image189.png"/>
                          <pic:cNvPicPr/>
                        </pic:nvPicPr>
                        <pic:blipFill>
                          <a:blip r:embed="rId21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58,638,109.22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7,456,694.72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19" name="image189.png" descr=""/>
                  <wp:cNvGraphicFramePr>
                    <a:graphicFrameLocks noChangeAspect="1"/>
                  </wp:cNvGraphicFramePr>
                  <a:graphic>
                    <a:graphicData uri="http://schemas.openxmlformats.org/drawingml/2006/picture">
                      <pic:pic>
                        <pic:nvPicPr>
                          <pic:cNvPr id="1020" name="image189.png"/>
                          <pic:cNvPicPr/>
                        </pic:nvPicPr>
                        <pic:blipFill>
                          <a:blip r:embed="rId21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11,774,782.54</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606"/>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21" name="image190.png" descr=""/>
                  <wp:cNvGraphicFramePr>
                    <a:graphicFrameLocks noChangeAspect="1"/>
                  </wp:cNvGraphicFramePr>
                  <a:graphic>
                    <a:graphicData uri="http://schemas.openxmlformats.org/drawingml/2006/picture">
                      <pic:pic>
                        <pic:nvPicPr>
                          <pic:cNvPr id="1022" name="image190.png"/>
                          <pic:cNvPicPr/>
                        </pic:nvPicPr>
                        <pic:blipFill>
                          <a:blip r:embed="rId215"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23" name="image190.png" descr=""/>
                  <wp:cNvGraphicFramePr>
                    <a:graphicFrameLocks noChangeAspect="1"/>
                  </wp:cNvGraphicFramePr>
                  <a:graphic>
                    <a:graphicData uri="http://schemas.openxmlformats.org/drawingml/2006/picture">
                      <pic:pic>
                        <pic:nvPicPr>
                          <pic:cNvPr id="1024" name="image190.png"/>
                          <pic:cNvPicPr/>
                        </pic:nvPicPr>
                        <pic:blipFill>
                          <a:blip r:embed="rId21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47200" type="#_x0000_t75" stroked="false">
            <v:imagedata r:id="rId215" o:title=""/>
          </v:shape>
        </w:pict>
      </w:r>
      <w:r>
        <w:rPr/>
        <w:pict>
          <v:shape style="position:absolute;margin-left:369.880005pt;margin-top:111.779938pt;width:.47993pt;height:.42pt;mso-position-horizontal-relative:page;mso-position-vertical-relative:page;z-index:47224" type="#_x0000_t75" stroked="false">
            <v:imagedata r:id="rId215" o:title=""/>
          </v:shape>
        </w:pict>
      </w:r>
      <w:r>
        <w:rPr/>
        <w:pict>
          <v:shape style="position:absolute;margin-left:369.880005pt;margin-top:131.880005pt;width:.48pt;height:.42pt;mso-position-horizontal-relative:page;mso-position-vertical-relative:page;z-index:47248" type="#_x0000_t75" stroked="false">
            <v:imagedata r:id="rId215" o:title=""/>
          </v:shape>
        </w:pict>
      </w:r>
      <w:r>
        <w:rPr/>
        <w:pict>
          <v:shape style="position:absolute;margin-left:369.880005pt;margin-top:152pt;width:.48pt;height:.42pt;mso-position-horizontal-relative:page;mso-position-vertical-relative:page;z-index:47272" type="#_x0000_t75" stroked="false">
            <v:imagedata r:id="rId217" o:title=""/>
          </v:shape>
        </w:pict>
      </w:r>
      <w:r>
        <w:rPr/>
        <w:pict>
          <v:shape style="position:absolute;margin-left:369.880005pt;margin-top:172.100006pt;width:.48pt;height:.42pt;mso-position-horizontal-relative:page;mso-position-vertical-relative:page;z-index:47296" type="#_x0000_t75" stroked="false">
            <v:imagedata r:id="rId217" o:title=""/>
          </v:shape>
        </w:pict>
      </w:r>
      <w:r>
        <w:rPr/>
        <w:pict>
          <v:shape style="position:absolute;margin-left:369.880005pt;margin-top:192.199997pt;width:.48pt;height:.42pt;mso-position-horizontal-relative:page;mso-position-vertical-relative:page;z-index:47320" type="#_x0000_t75" stroked="false">
            <v:imagedata r:id="rId217" o:title=""/>
          </v:shape>
        </w:pict>
      </w:r>
      <w:r>
        <w:rPr/>
        <w:pict>
          <v:shape style="position:absolute;margin-left:369.880005pt;margin-top:212.299942pt;width:.47993pt;height:.42pt;mso-position-horizontal-relative:page;mso-position-vertical-relative:page;z-index:47344" type="#_x0000_t75" stroked="false">
            <v:imagedata r:id="rId217" o:title=""/>
          </v:shape>
        </w:pict>
      </w:r>
      <w:r>
        <w:rPr/>
        <w:pict>
          <v:shape style="position:absolute;margin-left:369.880005pt;margin-top:232.399933pt;width:.47993pt;height:.42pt;mso-position-horizontal-relative:page;mso-position-vertical-relative:page;z-index:47368" type="#_x0000_t75" stroked="false">
            <v:imagedata r:id="rId217" o:title=""/>
          </v:shape>
        </w:pict>
      </w:r>
      <w:r>
        <w:rPr/>
        <w:pict>
          <v:shape style="position:absolute;margin-left:369.880005pt;margin-top:252.5pt;width:.48pt;height:.42pt;mso-position-horizontal-relative:page;mso-position-vertical-relative:page;z-index:47392" type="#_x0000_t75" stroked="false">
            <v:imagedata r:id="rId217" o:title=""/>
          </v:shape>
        </w:pict>
      </w:r>
      <w:r>
        <w:rPr/>
        <w:pict>
          <v:shape style="position:absolute;margin-left:369.880005pt;margin-top:272.600067pt;width:.48007pt;height:.42pt;mso-position-horizontal-relative:page;mso-position-vertical-relative:page;z-index:47416" type="#_x0000_t75" stroked="false">
            <v:imagedata r:id="rId217" o:title=""/>
          </v:shape>
        </w:pict>
      </w:r>
      <w:r>
        <w:rPr/>
        <w:pict>
          <v:shape style="position:absolute;margin-left:369.880005pt;margin-top:292.699982pt;width:.48pt;height:.42pt;mso-position-horizontal-relative:page;mso-position-vertical-relative:page;z-index:47440" type="#_x0000_t75" stroked="false">
            <v:imagedata r:id="rId217" o:title=""/>
          </v:shape>
        </w:pict>
      </w:r>
      <w:r>
        <w:rPr/>
        <w:pict>
          <v:shape style="position:absolute;margin-left:369.880005pt;margin-top:312.799957pt;width:.47993pt;height:.42pt;mso-position-horizontal-relative:page;mso-position-vertical-relative:page;z-index:47464" type="#_x0000_t75" stroked="false">
            <v:imagedata r:id="rId218" o:title=""/>
          </v:shape>
        </w:pict>
      </w:r>
      <w:r>
        <w:rPr/>
        <w:pict>
          <v:shape style="position:absolute;margin-left:369.880005pt;margin-top:332.899963pt;width:.479965pt;height:.42pt;mso-position-horizontal-relative:page;mso-position-vertical-relative:page;z-index:47488" type="#_x0000_t75" stroked="false">
            <v:imagedata r:id="rId218" o:title=""/>
          </v:shape>
        </w:pict>
      </w:r>
      <w:r>
        <w:rPr/>
        <w:pict>
          <v:shape style="position:absolute;margin-left:369.880005pt;margin-top:352.999969pt;width:.479965pt;height:.42pt;mso-position-horizontal-relative:page;mso-position-vertical-relative:page;z-index:47512" type="#_x0000_t75" stroked="false">
            <v:imagedata r:id="rId218" o:title=""/>
          </v:shape>
        </w:pict>
      </w:r>
      <w:r>
        <w:rPr/>
        <w:pict>
          <v:shape style="position:absolute;margin-left:369.880005pt;margin-top:373.100006pt;width:.48pt;height:.42pt;mso-position-horizontal-relative:page;mso-position-vertical-relative:page;z-index:47536" type="#_x0000_t75" stroked="false">
            <v:imagedata r:id="rId218" o:title=""/>
          </v:shape>
        </w:pict>
      </w:r>
      <w:r>
        <w:rPr/>
        <w:pict>
          <v:shape style="position:absolute;margin-left:369.880005pt;margin-top:393.199982pt;width:.48pt;height:.42pt;mso-position-horizontal-relative:page;mso-position-vertical-relative:page;z-index:47560" type="#_x0000_t75" stroked="false">
            <v:imagedata r:id="rId218" o:title=""/>
          </v:shape>
        </w:pict>
      </w:r>
      <w:r>
        <w:rPr/>
        <w:pict>
          <v:shape style="position:absolute;margin-left:369.880005pt;margin-top:413.299988pt;width:.479965pt;height:.42pt;mso-position-horizontal-relative:page;mso-position-vertical-relative:page;z-index:47584" type="#_x0000_t75" stroked="false">
            <v:imagedata r:id="rId218" o:title=""/>
          </v:shape>
        </w:pict>
      </w:r>
      <w:r>
        <w:rPr/>
        <w:pict>
          <v:shape style="position:absolute;margin-left:369.880005pt;margin-top:433.420013pt;width:.48pt;height:.42pt;mso-position-horizontal-relative:page;mso-position-vertical-relative:page;z-index:47608" type="#_x0000_t75" stroked="false">
            <v:imagedata r:id="rId218" o:title=""/>
          </v:shape>
        </w:pict>
      </w:r>
      <w:r>
        <w:rPr/>
        <w:pict>
          <v:shape style="position:absolute;margin-left:369.880005pt;margin-top:453.519989pt;width:.479965pt;height:.42pt;mso-position-horizontal-relative:page;mso-position-vertical-relative:page;z-index:47632" type="#_x0000_t75" stroked="false">
            <v:imagedata r:id="rId218" o:title=""/>
          </v:shape>
        </w:pict>
      </w:r>
      <w:r>
        <w:rPr/>
        <w:pict>
          <v:shape style="position:absolute;margin-left:369.880005pt;margin-top:473.619965pt;width:.479965pt;height:.42pt;mso-position-horizontal-relative:page;mso-position-vertical-relative:page;z-index:47656" type="#_x0000_t75" stroked="false">
            <v:imagedata r:id="rId219" o:title=""/>
          </v:shape>
        </w:pict>
      </w:r>
      <w:r>
        <w:rPr/>
        <w:pict>
          <v:shape style="position:absolute;margin-left:369.880005pt;margin-top:493.719971pt;width:.479965pt;height:.42pt;mso-position-horizontal-relative:page;mso-position-vertical-relative:page;z-index:47680" type="#_x0000_t75" stroked="false">
            <v:imagedata r:id="rId219" o:title=""/>
          </v:shape>
        </w:pict>
      </w:r>
      <w:r>
        <w:rPr/>
        <w:pict>
          <v:shape style="position:absolute;margin-left:369.880005pt;margin-top:513.820007pt;width:.48pt;height:.42pt;mso-position-horizontal-relative:page;mso-position-vertical-relative:page;z-index:47704" type="#_x0000_t75" stroked="false">
            <v:imagedata r:id="rId219" o:title=""/>
          </v:shape>
        </w:pict>
      </w:r>
      <w:r>
        <w:rPr/>
        <w:pict>
          <v:shape style="position:absolute;margin-left:369.880005pt;margin-top:533.919922pt;width:.47993pt;height:.42pt;mso-position-horizontal-relative:page;mso-position-vertical-relative:page;z-index:47728" type="#_x0000_t75" stroked="false">
            <v:imagedata r:id="rId219" o:title=""/>
          </v:shape>
        </w:pict>
      </w:r>
      <w:r>
        <w:rPr/>
        <w:pict>
          <v:shape style="position:absolute;margin-left:369.880005pt;margin-top:554.020020pt;width:.48pt;height:.42pt;mso-position-horizontal-relative:page;mso-position-vertical-relative:page;z-index:47752" type="#_x0000_t75" stroked="false">
            <v:imagedata r:id="rId219" o:title=""/>
          </v:shape>
        </w:pict>
      </w:r>
      <w:r>
        <w:rPr/>
        <w:pict>
          <v:shape style="position:absolute;margin-left:369.880005pt;margin-top:574.119995pt;width:.48pt;height:.42pt;mso-position-horizontal-relative:page;mso-position-vertical-relative:page;z-index:47776" type="#_x0000_t75" stroked="false">
            <v:imagedata r:id="rId219" o:title=""/>
          </v:shape>
        </w:pict>
      </w:r>
      <w:r>
        <w:rPr/>
        <w:pict>
          <v:shape style="position:absolute;margin-left:369.880005pt;margin-top:594.219971pt;width:.47993pt;height:.42pt;mso-position-horizontal-relative:page;mso-position-vertical-relative:page;z-index:47800" type="#_x0000_t75" stroked="false">
            <v:imagedata r:id="rId219" o:title=""/>
          </v:shape>
        </w:pict>
      </w:r>
      <w:r>
        <w:rPr/>
        <w:pict>
          <v:shape style="position:absolute;margin-left:369.880005pt;margin-top:614.320007pt;width:.48pt;height:.42pt;mso-position-horizontal-relative:page;mso-position-vertical-relative:page;z-index:47824" type="#_x0000_t75" stroked="false">
            <v:imagedata r:id="rId219" o:title=""/>
          </v:shape>
        </w:pict>
      </w:r>
      <w:r>
        <w:rPr/>
        <w:pict>
          <v:shape style="position:absolute;margin-left:369.880005pt;margin-top:634.419922pt;width:.47993pt;height:.42pt;mso-position-horizontal-relative:page;mso-position-vertical-relative:page;z-index:47848" type="#_x0000_t75" stroked="false">
            <v:imagedata r:id="rId220" o:title=""/>
          </v:shape>
        </w:pict>
      </w:r>
      <w:r>
        <w:rPr/>
        <w:pict>
          <v:shape style="position:absolute;margin-left:369.880005pt;margin-top:654.520020pt;width:.48pt;height:.42pt;mso-position-horizontal-relative:page;mso-position-vertical-relative:page;z-index:47872" type="#_x0000_t75" stroked="false">
            <v:imagedata r:id="rId220" o:title=""/>
          </v:shape>
        </w:pict>
      </w:r>
      <w:r>
        <w:rPr/>
        <w:pict>
          <v:shape style="position:absolute;margin-left:369.880005pt;margin-top:674.619995pt;width:.48pt;height:.42pt;mso-position-horizontal-relative:page;mso-position-vertical-relative:page;z-index:47896" type="#_x0000_t75" stroked="false">
            <v:imagedata r:id="rId220" o:title=""/>
          </v:shape>
        </w:pict>
      </w:r>
      <w:r>
        <w:rPr/>
        <w:pict>
          <v:shape style="position:absolute;margin-left:369.880005pt;margin-top:694.719971pt;width:.47993pt;height:.42pt;mso-position-horizontal-relative:page;mso-position-vertical-relative:page;z-index:47920" type="#_x0000_t75" stroked="false">
            <v:imagedata r:id="rId220" o:title=""/>
          </v:shape>
        </w:pict>
      </w:r>
      <w:r>
        <w:rPr/>
        <w:pict>
          <v:shape style="position:absolute;margin-left:369.880005pt;margin-top:714.839966pt;width:.48pt;height:.42pt;mso-position-horizontal-relative:page;mso-position-vertical-relative:page;z-index:47944" type="#_x0000_t75" stroked="false">
            <v:imagedata r:id="rId220" o:title=""/>
          </v:shape>
        </w:pict>
      </w:r>
      <w:r>
        <w:rPr/>
        <w:pict>
          <v:shape style="position:absolute;margin-left:369.880005pt;margin-top:734.940002pt;width:.48pt;height:.42pt;mso-position-horizontal-relative:page;mso-position-vertical-relative:page;z-index:47968" type="#_x0000_t75" stroked="false">
            <v:imagedata r:id="rId220" o:title=""/>
          </v:shape>
        </w:pict>
      </w:r>
      <w:r>
        <w:rPr/>
        <w:pict>
          <v:shape style="position:absolute;margin-left:369.880005pt;margin-top:755.039917pt;width:.47993pt;height:.42pt;mso-position-horizontal-relative:page;mso-position-vertical-relative:page;z-index:47992" type="#_x0000_t75" stroked="false">
            <v:imagedata r:id="rId220"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7"/>
        <w:gridCol w:w="3287"/>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8,610,344.41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25" name="image194.png" descr=""/>
                  <wp:cNvGraphicFramePr>
                    <a:graphicFrameLocks noChangeAspect="1"/>
                  </wp:cNvGraphicFramePr>
                  <a:graphic>
                    <a:graphicData uri="http://schemas.openxmlformats.org/drawingml/2006/picture">
                      <pic:pic>
                        <pic:nvPicPr>
                          <pic:cNvPr id="1026" name="image194.png"/>
                          <pic:cNvPicPr/>
                        </pic:nvPicPr>
                        <pic:blipFill>
                          <a:blip r:embed="rId220"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8,144,452.29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17,358,177.85</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27" name="image194.png" descr=""/>
                  <wp:cNvGraphicFramePr>
                    <a:graphicFrameLocks noChangeAspect="1"/>
                  </wp:cNvGraphicFramePr>
                  <a:graphic>
                    <a:graphicData uri="http://schemas.openxmlformats.org/drawingml/2006/picture">
                      <pic:pic>
                        <pic:nvPicPr>
                          <pic:cNvPr id="1028" name="image194.png"/>
                          <pic:cNvPicPr/>
                        </pic:nvPicPr>
                        <pic:blipFill>
                          <a:blip r:embed="rId220"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13,013,882.17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29" name="image194.png" descr=""/>
                  <wp:cNvGraphicFramePr>
                    <a:graphicFrameLocks noChangeAspect="1"/>
                  </wp:cNvGraphicFramePr>
                  <a:graphic>
                    <a:graphicData uri="http://schemas.openxmlformats.org/drawingml/2006/picture">
                      <pic:pic>
                        <pic:nvPicPr>
                          <pic:cNvPr id="1030" name="image194.png"/>
                          <pic:cNvPicPr/>
                        </pic:nvPicPr>
                        <pic:blipFill>
                          <a:blip r:embed="rId220"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181,230.83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31" name="image195.png" descr=""/>
                  <wp:cNvGraphicFramePr>
                    <a:graphicFrameLocks noChangeAspect="1"/>
                  </wp:cNvGraphicFramePr>
                  <a:graphic>
                    <a:graphicData uri="http://schemas.openxmlformats.org/drawingml/2006/picture">
                      <pic:pic>
                        <pic:nvPicPr>
                          <pic:cNvPr id="1032" name="image195.png"/>
                          <pic:cNvPicPr/>
                        </pic:nvPicPr>
                        <pic:blipFill>
                          <a:blip r:embed="rId22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58,708,041.43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33" name="image195.png" descr=""/>
                  <wp:cNvGraphicFramePr>
                    <a:graphicFrameLocks noChangeAspect="1"/>
                  </wp:cNvGraphicFramePr>
                  <a:graphic>
                    <a:graphicData uri="http://schemas.openxmlformats.org/drawingml/2006/picture">
                      <pic:pic>
                        <pic:nvPicPr>
                          <pic:cNvPr id="1034" name="image195.png"/>
                          <pic:cNvPicPr/>
                        </pic:nvPicPr>
                        <pic:blipFill>
                          <a:blip r:embed="rId22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4,518,884.75</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35" name="image195.png" descr=""/>
                  <wp:cNvGraphicFramePr>
                    <a:graphicFrameLocks noChangeAspect="1"/>
                  </wp:cNvGraphicFramePr>
                  <a:graphic>
                    <a:graphicData uri="http://schemas.openxmlformats.org/drawingml/2006/picture">
                      <pic:pic>
                        <pic:nvPicPr>
                          <pic:cNvPr id="1036" name="image195.png"/>
                          <pic:cNvPicPr/>
                        </pic:nvPicPr>
                        <pic:blipFill>
                          <a:blip r:embed="rId22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37" name="image195.png" descr=""/>
                  <wp:cNvGraphicFramePr>
                    <a:graphicFrameLocks noChangeAspect="1"/>
                  </wp:cNvGraphicFramePr>
                  <a:graphic>
                    <a:graphicData uri="http://schemas.openxmlformats.org/drawingml/2006/picture">
                      <pic:pic>
                        <pic:nvPicPr>
                          <pic:cNvPr id="1038" name="image195.png"/>
                          <pic:cNvPicPr/>
                        </pic:nvPicPr>
                        <pic:blipFill>
                          <a:blip r:embed="rId22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39" name="image195.png" descr=""/>
                  <wp:cNvGraphicFramePr>
                    <a:graphicFrameLocks noChangeAspect="1"/>
                  </wp:cNvGraphicFramePr>
                  <a:graphic>
                    <a:graphicData uri="http://schemas.openxmlformats.org/drawingml/2006/picture">
                      <pic:pic>
                        <pic:nvPicPr>
                          <pic:cNvPr id="1040" name="image195.png"/>
                          <pic:cNvPicPr/>
                        </pic:nvPicPr>
                        <pic:blipFill>
                          <a:blip r:embed="rId22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41" name="image195.png" descr=""/>
                  <wp:cNvGraphicFramePr>
                    <a:graphicFrameLocks noChangeAspect="1"/>
                  </wp:cNvGraphicFramePr>
                  <a:graphic>
                    <a:graphicData uri="http://schemas.openxmlformats.org/drawingml/2006/picture">
                      <pic:pic>
                        <pic:nvPicPr>
                          <pic:cNvPr id="1042" name="image195.png"/>
                          <pic:cNvPicPr/>
                        </pic:nvPicPr>
                        <pic:blipFill>
                          <a:blip r:embed="rId22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持有待售的负债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8" cy="5238"/>
                  <wp:effectExtent l="0" t="0" r="0" b="0"/>
                  <wp:docPr id="1043" name="image195.png" descr=""/>
                  <wp:cNvGraphicFramePr>
                    <a:graphicFrameLocks noChangeAspect="1"/>
                  </wp:cNvGraphicFramePr>
                  <a:graphic>
                    <a:graphicData uri="http://schemas.openxmlformats.org/drawingml/2006/picture">
                      <pic:pic>
                        <pic:nvPicPr>
                          <pic:cNvPr id="1044" name="image195.png"/>
                          <pic:cNvPicPr/>
                        </pic:nvPicPr>
                        <pic:blipFill>
                          <a:blip r:embed="rId221" cstate="print"/>
                          <a:stretch>
                            <a:fillRect/>
                          </a:stretch>
                        </pic:blipFill>
                        <pic:spPr>
                          <a:xfrm>
                            <a:off x="0" y="0"/>
                            <a:ext cx="5988"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45" name="image195.png" descr=""/>
                  <wp:cNvGraphicFramePr>
                    <a:graphicFrameLocks noChangeAspect="1"/>
                  </wp:cNvGraphicFramePr>
                  <a:graphic>
                    <a:graphicData uri="http://schemas.openxmlformats.org/drawingml/2006/picture">
                      <pic:pic>
                        <pic:nvPicPr>
                          <pic:cNvPr id="1046" name="image195.png"/>
                          <pic:cNvPicPr/>
                        </pic:nvPicPr>
                        <pic:blipFill>
                          <a:blip r:embed="rId22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47" name="image196.png" descr=""/>
                  <wp:cNvGraphicFramePr>
                    <a:graphicFrameLocks noChangeAspect="1"/>
                  </wp:cNvGraphicFramePr>
                  <a:graphic>
                    <a:graphicData uri="http://schemas.openxmlformats.org/drawingml/2006/picture">
                      <pic:pic>
                        <pic:nvPicPr>
                          <pic:cNvPr id="1048" name="image196.png"/>
                          <pic:cNvPicPr/>
                        </pic:nvPicPr>
                        <pic:blipFill>
                          <a:blip r:embed="rId222"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174,165,428.59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49" name="image196.png" descr=""/>
                  <wp:cNvGraphicFramePr>
                    <a:graphicFrameLocks noChangeAspect="1"/>
                  </wp:cNvGraphicFramePr>
                  <a:graphic>
                    <a:graphicData uri="http://schemas.openxmlformats.org/drawingml/2006/picture">
                      <pic:pic>
                        <pic:nvPicPr>
                          <pic:cNvPr id="1050" name="image196.png"/>
                          <pic:cNvPicPr/>
                        </pic:nvPicPr>
                        <pic:blipFill>
                          <a:blip r:embed="rId22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99,785,694.54</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51" name="image196.png" descr=""/>
                  <wp:cNvGraphicFramePr>
                    <a:graphicFrameLocks noChangeAspect="1"/>
                  </wp:cNvGraphicFramePr>
                  <a:graphic>
                    <a:graphicData uri="http://schemas.openxmlformats.org/drawingml/2006/picture">
                      <pic:pic>
                        <pic:nvPicPr>
                          <pic:cNvPr id="1052" name="image196.png"/>
                          <pic:cNvPicPr/>
                        </pic:nvPicPr>
                        <pic:blipFill>
                          <a:blip r:embed="rId22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53" name="image196.png" descr=""/>
                  <wp:cNvGraphicFramePr>
                    <a:graphicFrameLocks noChangeAspect="1"/>
                  </wp:cNvGraphicFramePr>
                  <a:graphic>
                    <a:graphicData uri="http://schemas.openxmlformats.org/drawingml/2006/picture">
                      <pic:pic>
                        <pic:nvPicPr>
                          <pic:cNvPr id="1054" name="image196.png"/>
                          <pic:cNvPicPr/>
                        </pic:nvPicPr>
                        <pic:blipFill>
                          <a:blip r:embed="rId22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55" name="image196.png" descr=""/>
                  <wp:cNvGraphicFramePr>
                    <a:graphicFrameLocks noChangeAspect="1"/>
                  </wp:cNvGraphicFramePr>
                  <a:graphic>
                    <a:graphicData uri="http://schemas.openxmlformats.org/drawingml/2006/picture">
                      <pic:pic>
                        <pic:nvPicPr>
                          <pic:cNvPr id="1056" name="image196.png"/>
                          <pic:cNvPicPr/>
                        </pic:nvPicPr>
                        <pic:blipFill>
                          <a:blip r:embed="rId22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57" name="image196.png" descr=""/>
                  <wp:cNvGraphicFramePr>
                    <a:graphicFrameLocks noChangeAspect="1"/>
                  </wp:cNvGraphicFramePr>
                  <a:graphic>
                    <a:graphicData uri="http://schemas.openxmlformats.org/drawingml/2006/picture">
                      <pic:pic>
                        <pic:nvPicPr>
                          <pic:cNvPr id="1058" name="image196.png"/>
                          <pic:cNvPicPr/>
                        </pic:nvPicPr>
                        <pic:blipFill>
                          <a:blip r:embed="rId22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59" name="image196.png" descr=""/>
                  <wp:cNvGraphicFramePr>
                    <a:graphicFrameLocks noChangeAspect="1"/>
                  </wp:cNvGraphicFramePr>
                  <a:graphic>
                    <a:graphicData uri="http://schemas.openxmlformats.org/drawingml/2006/picture">
                      <pic:pic>
                        <pic:nvPicPr>
                          <pic:cNvPr id="1060" name="image196.png"/>
                          <pic:cNvPicPr/>
                        </pic:nvPicPr>
                        <pic:blipFill>
                          <a:blip r:embed="rId22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61" name="image196.png" descr=""/>
                  <wp:cNvGraphicFramePr>
                    <a:graphicFrameLocks noChangeAspect="1"/>
                  </wp:cNvGraphicFramePr>
                  <a:graphic>
                    <a:graphicData uri="http://schemas.openxmlformats.org/drawingml/2006/picture">
                      <pic:pic>
                        <pic:nvPicPr>
                          <pic:cNvPr id="1062" name="image196.png"/>
                          <pic:cNvPicPr/>
                        </pic:nvPicPr>
                        <pic:blipFill>
                          <a:blip r:embed="rId22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63" name="image197.png" descr=""/>
                  <wp:cNvGraphicFramePr>
                    <a:graphicFrameLocks noChangeAspect="1"/>
                  </wp:cNvGraphicFramePr>
                  <a:graphic>
                    <a:graphicData uri="http://schemas.openxmlformats.org/drawingml/2006/picture">
                      <pic:pic>
                        <pic:nvPicPr>
                          <pic:cNvPr id="1064" name="image197.png"/>
                          <pic:cNvPicPr/>
                        </pic:nvPicPr>
                        <pic:blipFill>
                          <a:blip r:embed="rId22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65" name="image197.png" descr=""/>
                  <wp:cNvGraphicFramePr>
                    <a:graphicFrameLocks noChangeAspect="1"/>
                  </wp:cNvGraphicFramePr>
                  <a:graphic>
                    <a:graphicData uri="http://schemas.openxmlformats.org/drawingml/2006/picture">
                      <pic:pic>
                        <pic:nvPicPr>
                          <pic:cNvPr id="1066" name="image197.png"/>
                          <pic:cNvPicPr/>
                        </pic:nvPicPr>
                        <pic:blipFill>
                          <a:blip r:embed="rId22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67" name="image197.png" descr=""/>
                  <wp:cNvGraphicFramePr>
                    <a:graphicFrameLocks noChangeAspect="1"/>
                  </wp:cNvGraphicFramePr>
                  <a:graphic>
                    <a:graphicData uri="http://schemas.openxmlformats.org/drawingml/2006/picture">
                      <pic:pic>
                        <pic:nvPicPr>
                          <pic:cNvPr id="1068" name="image197.png"/>
                          <pic:cNvPicPr/>
                        </pic:nvPicPr>
                        <pic:blipFill>
                          <a:blip r:embed="rId22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1,600,000.00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69" name="image197.png" descr=""/>
                  <wp:cNvGraphicFramePr>
                    <a:graphicFrameLocks noChangeAspect="1"/>
                  </wp:cNvGraphicFramePr>
                  <a:graphic>
                    <a:graphicData uri="http://schemas.openxmlformats.org/drawingml/2006/picture">
                      <pic:pic>
                        <pic:nvPicPr>
                          <pic:cNvPr id="1070" name="image197.png"/>
                          <pic:cNvPicPr/>
                        </pic:nvPicPr>
                        <pic:blipFill>
                          <a:blip r:embed="rId22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1,834,642.83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71" name="image197.png" descr=""/>
                  <wp:cNvGraphicFramePr>
                    <a:graphicFrameLocks noChangeAspect="1"/>
                  </wp:cNvGraphicFramePr>
                  <a:graphic>
                    <a:graphicData uri="http://schemas.openxmlformats.org/drawingml/2006/picture">
                      <pic:pic>
                        <pic:nvPicPr>
                          <pic:cNvPr id="1072" name="image197.png"/>
                          <pic:cNvPicPr/>
                        </pic:nvPicPr>
                        <pic:blipFill>
                          <a:blip r:embed="rId22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2,791,847.78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73" name="image197.png" descr=""/>
                  <wp:cNvGraphicFramePr>
                    <a:graphicFrameLocks noChangeAspect="1"/>
                  </wp:cNvGraphicFramePr>
                  <a:graphic>
                    <a:graphicData uri="http://schemas.openxmlformats.org/drawingml/2006/picture">
                      <pic:pic>
                        <pic:nvPicPr>
                          <pic:cNvPr id="1074" name="image197.png"/>
                          <pic:cNvPicPr/>
                        </pic:nvPicPr>
                        <pic:blipFill>
                          <a:blip r:embed="rId22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3,434,642.83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75" name="image197.png" descr=""/>
                  <wp:cNvGraphicFramePr>
                    <a:graphicFrameLocks noChangeAspect="1"/>
                  </wp:cNvGraphicFramePr>
                  <a:graphic>
                    <a:graphicData uri="http://schemas.openxmlformats.org/drawingml/2006/picture">
                      <pic:pic>
                        <pic:nvPicPr>
                          <pic:cNvPr id="1076" name="image197.png"/>
                          <pic:cNvPicPr/>
                        </pic:nvPicPr>
                        <pic:blipFill>
                          <a:blip r:embed="rId22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25,791,847.78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177,600,071.42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77" name="image197.png" descr=""/>
                  <wp:cNvGraphicFramePr>
                    <a:graphicFrameLocks noChangeAspect="1"/>
                  </wp:cNvGraphicFramePr>
                  <a:graphic>
                    <a:graphicData uri="http://schemas.openxmlformats.org/drawingml/2006/picture">
                      <pic:pic>
                        <pic:nvPicPr>
                          <pic:cNvPr id="1078" name="image197.png"/>
                          <pic:cNvPicPr/>
                        </pic:nvPicPr>
                        <pic:blipFill>
                          <a:blip r:embed="rId22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125,577,542.32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79" name="image198.png" descr=""/>
                  <wp:cNvGraphicFramePr>
                    <a:graphicFrameLocks noChangeAspect="1"/>
                  </wp:cNvGraphicFramePr>
                  <a:graphic>
                    <a:graphicData uri="http://schemas.openxmlformats.org/drawingml/2006/picture">
                      <pic:pic>
                        <pic:nvPicPr>
                          <pic:cNvPr id="1080" name="image198.png"/>
                          <pic:cNvPicPr/>
                        </pic:nvPicPr>
                        <pic:blipFill>
                          <a:blip r:embed="rId22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487,116,536.00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81" name="image198.png" descr=""/>
                  <wp:cNvGraphicFramePr>
                    <a:graphicFrameLocks noChangeAspect="1"/>
                  </wp:cNvGraphicFramePr>
                  <a:graphic>
                    <a:graphicData uri="http://schemas.openxmlformats.org/drawingml/2006/picture">
                      <pic:pic>
                        <pic:nvPicPr>
                          <pic:cNvPr id="1082" name="image198.png"/>
                          <pic:cNvPicPr/>
                        </pic:nvPicPr>
                        <pic:blipFill>
                          <a:blip r:embed="rId22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480,831,536.00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83" name="image198.png" descr=""/>
                  <wp:cNvGraphicFramePr>
                    <a:graphicFrameLocks noChangeAspect="1"/>
                  </wp:cNvGraphicFramePr>
                  <a:graphic>
                    <a:graphicData uri="http://schemas.openxmlformats.org/drawingml/2006/picture">
                      <pic:pic>
                        <pic:nvPicPr>
                          <pic:cNvPr id="1084" name="image198.png"/>
                          <pic:cNvPicPr/>
                        </pic:nvPicPr>
                        <pic:blipFill>
                          <a:blip r:embed="rId22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85" name="image198.png" descr=""/>
                  <wp:cNvGraphicFramePr>
                    <a:graphicFrameLocks noChangeAspect="1"/>
                  </wp:cNvGraphicFramePr>
                  <a:graphic>
                    <a:graphicData uri="http://schemas.openxmlformats.org/drawingml/2006/picture">
                      <pic:pic>
                        <pic:nvPicPr>
                          <pic:cNvPr id="1086" name="image198.png"/>
                          <pic:cNvPicPr/>
                        </pic:nvPicPr>
                        <pic:blipFill>
                          <a:blip r:embed="rId22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87" name="image198.png" descr=""/>
                  <wp:cNvGraphicFramePr>
                    <a:graphicFrameLocks noChangeAspect="1"/>
                  </wp:cNvGraphicFramePr>
                  <a:graphic>
                    <a:graphicData uri="http://schemas.openxmlformats.org/drawingml/2006/picture">
                      <pic:pic>
                        <pic:nvPicPr>
                          <pic:cNvPr id="1088" name="image198.png"/>
                          <pic:cNvPicPr/>
                        </pic:nvPicPr>
                        <pic:blipFill>
                          <a:blip r:embed="rId22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630,856,561.77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089" name="image198.png" descr=""/>
                  <wp:cNvGraphicFramePr>
                    <a:graphicFrameLocks noChangeAspect="1"/>
                  </wp:cNvGraphicFramePr>
                  <a:graphic>
                    <a:graphicData uri="http://schemas.openxmlformats.org/drawingml/2006/picture">
                      <pic:pic>
                        <pic:nvPicPr>
                          <pic:cNvPr id="1090" name="image198.png"/>
                          <pic:cNvPicPr/>
                        </pic:nvPicPr>
                        <pic:blipFill>
                          <a:blip r:embed="rId22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598,940,043.72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35,580,419.17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091" name="image198.png" descr=""/>
                  <wp:cNvGraphicFramePr>
                    <a:graphicFrameLocks noChangeAspect="1"/>
                  </wp:cNvGraphicFramePr>
                  <a:graphic>
                    <a:graphicData uri="http://schemas.openxmlformats.org/drawingml/2006/picture">
                      <pic:pic>
                        <pic:nvPicPr>
                          <pic:cNvPr id="1092" name="image198.png"/>
                          <pic:cNvPicPr/>
                        </pic:nvPicPr>
                        <pic:blipFill>
                          <a:blip r:embed="rId22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footerReference w:type="default" r:id="rId216"/>
          <w:pgSz w:w="11910" w:h="16840"/>
          <w:pgMar w:footer="979" w:header="877"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48016" type="#_x0000_t75" stroked="false">
            <v:imagedata r:id="rId224" o:title=""/>
          </v:shape>
        </w:pict>
      </w:r>
      <w:r>
        <w:rPr/>
        <w:pict>
          <v:shape style="position:absolute;margin-left:369.880005pt;margin-top:111.779938pt;width:.47993pt;height:.42pt;mso-position-horizontal-relative:page;mso-position-vertical-relative:page;z-index:48040" type="#_x0000_t75" stroked="false">
            <v:imagedata r:id="rId224" o:title=""/>
          </v:shape>
        </w:pict>
      </w:r>
      <w:r>
        <w:rPr/>
        <w:pict>
          <v:shape style="position:absolute;margin-left:369.880005pt;margin-top:131.880005pt;width:.48pt;height:.42pt;mso-position-horizontal-relative:page;mso-position-vertical-relative:page;z-index:48064" type="#_x0000_t75" stroked="false">
            <v:imagedata r:id="rId224" o:title=""/>
          </v:shape>
        </w:pict>
      </w:r>
      <w:r>
        <w:rPr/>
        <w:pict>
          <v:shape style="position:absolute;margin-left:369.880005pt;margin-top:152pt;width:.48pt;height:.42pt;mso-position-horizontal-relative:page;mso-position-vertical-relative:page;z-index:48088" type="#_x0000_t75" stroked="false">
            <v:imagedata r:id="rId226" o:title=""/>
          </v:shape>
        </w:pict>
      </w:r>
    </w:p>
    <w:tbl>
      <w:tblPr>
        <w:tblW w:w="0" w:type="auto"/>
        <w:jc w:val="left"/>
        <w:tblInd w:w="1129" w:type="dxa"/>
        <w:tblLayout w:type="fixed"/>
        <w:tblCellMar>
          <w:top w:w="0" w:type="dxa"/>
          <w:left w:w="0" w:type="dxa"/>
          <w:bottom w:w="0" w:type="dxa"/>
          <w:right w:w="0" w:type="dxa"/>
        </w:tblCellMar>
        <w:tblLook w:val="01E0"/>
      </w:tblPr>
      <w:tblGrid>
        <w:gridCol w:w="2962"/>
        <w:gridCol w:w="3306"/>
        <w:gridCol w:w="3300"/>
      </w:tblGrid>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93" name="image200.png" descr=""/>
                  <wp:cNvGraphicFramePr>
                    <a:graphicFrameLocks noChangeAspect="1"/>
                  </wp:cNvGraphicFramePr>
                  <a:graphic>
                    <a:graphicData uri="http://schemas.openxmlformats.org/drawingml/2006/picture">
                      <pic:pic>
                        <pic:nvPicPr>
                          <pic:cNvPr id="1094" name="image200.png"/>
                          <pic:cNvPicPr/>
                        </pic:nvPicPr>
                        <pic:blipFill>
                          <a:blip r:embed="rId227"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095" name="image200.png" descr=""/>
                  <wp:cNvGraphicFramePr>
                    <a:graphicFrameLocks noChangeAspect="1"/>
                  </wp:cNvGraphicFramePr>
                  <a:graphic>
                    <a:graphicData uri="http://schemas.openxmlformats.org/drawingml/2006/picture">
                      <pic:pic>
                        <pic:nvPicPr>
                          <pic:cNvPr id="1096" name="image200.png"/>
                          <pic:cNvPicPr/>
                        </pic:nvPicPr>
                        <pic:blipFill>
                          <a:blip r:embed="rId227"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41,653,059.31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97" name="image200.png" descr=""/>
                  <wp:cNvGraphicFramePr>
                    <a:graphicFrameLocks noChangeAspect="1"/>
                  </wp:cNvGraphicFramePr>
                  <a:graphic>
                    <a:graphicData uri="http://schemas.openxmlformats.org/drawingml/2006/picture">
                      <pic:pic>
                        <pic:nvPicPr>
                          <pic:cNvPr id="1098" name="image200.png"/>
                          <pic:cNvPicPr/>
                        </pic:nvPicPr>
                        <pic:blipFill>
                          <a:blip r:embed="rId227"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37,277,652.65</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099" name="image201.png" descr=""/>
                  <wp:cNvGraphicFramePr>
                    <a:graphicFrameLocks noChangeAspect="1"/>
                  </wp:cNvGraphicFramePr>
                  <a:graphic>
                    <a:graphicData uri="http://schemas.openxmlformats.org/drawingml/2006/picture">
                      <pic:pic>
                        <pic:nvPicPr>
                          <pic:cNvPr id="1100" name="image201.png"/>
                          <pic:cNvPicPr/>
                        </pic:nvPicPr>
                        <pic:blipFill>
                          <a:blip r:embed="rId22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377,217,787.88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01" name="image201.png" descr=""/>
                  <wp:cNvGraphicFramePr>
                    <a:graphicFrameLocks noChangeAspect="1"/>
                  </wp:cNvGraphicFramePr>
                  <a:graphic>
                    <a:graphicData uri="http://schemas.openxmlformats.org/drawingml/2006/picture">
                      <pic:pic>
                        <pic:nvPicPr>
                          <pic:cNvPr id="1102" name="image201.png"/>
                          <pic:cNvPicPr/>
                        </pic:nvPicPr>
                        <pic:blipFill>
                          <a:blip r:embed="rId22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305,407,668.04</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1,501,263,525.79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03" name="image201.png" descr=""/>
                  <wp:cNvGraphicFramePr>
                    <a:graphicFrameLocks noChangeAspect="1"/>
                  </wp:cNvGraphicFramePr>
                  <a:graphic>
                    <a:graphicData uri="http://schemas.openxmlformats.org/drawingml/2006/picture">
                      <pic:pic>
                        <pic:nvPicPr>
                          <pic:cNvPr id="1104" name="image201.png"/>
                          <pic:cNvPicPr/>
                        </pic:nvPicPr>
                        <pic:blipFill>
                          <a:blip r:embed="rId22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1,422,456,900.41</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62,023,366.96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105" name="image201.png" descr=""/>
                  <wp:cNvGraphicFramePr>
                    <a:graphicFrameLocks noChangeAspect="1"/>
                  </wp:cNvGraphicFramePr>
                  <a:graphic>
                    <a:graphicData uri="http://schemas.openxmlformats.org/drawingml/2006/picture">
                      <pic:pic>
                        <pic:nvPicPr>
                          <pic:cNvPr id="1106" name="image201.png"/>
                          <pic:cNvPicPr/>
                        </pic:nvPicPr>
                        <pic:blipFill>
                          <a:blip r:embed="rId22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50,092,280.20</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1,563,286,892.75</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107" name="image201.png" descr=""/>
                  <wp:cNvGraphicFramePr>
                    <a:graphicFrameLocks noChangeAspect="1"/>
                  </wp:cNvGraphicFramePr>
                  <a:graphic>
                    <a:graphicData uri="http://schemas.openxmlformats.org/drawingml/2006/picture">
                      <pic:pic>
                        <pic:nvPicPr>
                          <pic:cNvPr id="1108" name="image201.png"/>
                          <pic:cNvPicPr/>
                        </pic:nvPicPr>
                        <pic:blipFill>
                          <a:blip r:embed="rId22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1,472,549,180.61</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1,740,886,964.17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09" name="image201.png" descr=""/>
                  <wp:cNvGraphicFramePr>
                    <a:graphicFrameLocks noChangeAspect="1"/>
                  </wp:cNvGraphicFramePr>
                  <a:graphic>
                    <a:graphicData uri="http://schemas.openxmlformats.org/drawingml/2006/picture">
                      <pic:pic>
                        <pic:nvPicPr>
                          <pic:cNvPr id="1110" name="image201.png"/>
                          <pic:cNvPicPr/>
                        </pic:nvPicPr>
                        <pic:blipFill>
                          <a:blip r:embed="rId22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1,598,126,722.93</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pict>
          <v:shape style="position:absolute;margin-left:369.880005pt;margin-top:-94.688278pt;width:.48pt;height:.42pt;mso-position-horizontal-relative:page;mso-position-vertical-relative:paragraph;z-index:48112" type="#_x0000_t75" stroked="false">
            <v:imagedata r:id="rId228" o:title=""/>
          </v:shape>
        </w:pict>
      </w:r>
      <w:r>
        <w:rPr/>
        <w:pict>
          <v:shape style="position:absolute;margin-left:369.880005pt;margin-top:-74.588287pt;width:.48pt;height:.42pt;mso-position-horizontal-relative:page;mso-position-vertical-relative:paragraph;z-index:48136" type="#_x0000_t75" stroked="false">
            <v:imagedata r:id="rId228" o:title=""/>
          </v:shape>
        </w:pict>
      </w:r>
      <w:r>
        <w:rPr/>
        <w:pict>
          <v:shape style="position:absolute;margin-left:369.880005pt;margin-top:-54.488338pt;width:.47993pt;height:.42pt;mso-position-horizontal-relative:page;mso-position-vertical-relative:paragraph;z-index:48160" type="#_x0000_t75" stroked="false">
            <v:imagedata r:id="rId228" o:title=""/>
          </v:shape>
        </w:pict>
      </w:r>
      <w:r>
        <w:rPr/>
        <w:pict>
          <v:shape style="position:absolute;margin-left:369.880005pt;margin-top:-34.388348pt;width:.47993pt;height:.42pt;mso-position-horizontal-relative:page;mso-position-vertical-relative:paragraph;z-index:48184" type="#_x0000_t75" stroked="false">
            <v:imagedata r:id="rId228" o:title=""/>
          </v:shape>
        </w:pict>
      </w:r>
      <w:r>
        <w:rPr/>
        <w:pict>
          <v:shape style="position:absolute;margin-left:369.880005pt;margin-top:-14.288281pt;width:.48pt;height:.42pt;mso-position-horizontal-relative:page;mso-position-vertical-relative:paragraph;z-index:48208" type="#_x0000_t75" stroked="false">
            <v:imagedata r:id="rId228" o:title=""/>
          </v:shape>
        </w:pict>
      </w:r>
      <w:r>
        <w:rPr>
          <w:rFonts w:ascii="宋体" w:hAnsi="宋体" w:cs="宋体" w:eastAsia="宋体" w:hint="default"/>
          <w:sz w:val="18"/>
          <w:szCs w:val="18"/>
        </w:rPr>
        <w:t>法定代表人：邓志刚</w:t>
        <w:tab/>
        <w:t>主管会计工作负责人：邓志刚</w:t>
        <w:tab/>
        <w:t>会计机构负责人：黄伟兵</w:t>
      </w:r>
    </w:p>
    <w:p>
      <w:pPr>
        <w:spacing w:line="240" w:lineRule="auto" w:before="1"/>
        <w:rPr>
          <w:rFonts w:ascii="宋体" w:hAnsi="宋体" w:cs="宋体" w:eastAsia="宋体" w:hint="default"/>
          <w:sz w:val="25"/>
          <w:szCs w:val="25"/>
        </w:rPr>
      </w:pPr>
    </w:p>
    <w:p>
      <w:pPr>
        <w:pStyle w:val="Heading2"/>
        <w:spacing w:line="240" w:lineRule="auto"/>
        <w:ind w:left="1133" w:right="1033"/>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937"/>
        <w:gridCol w:w="3334"/>
        <w:gridCol w:w="3270"/>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3308" w:val="left" w:leader="none"/>
              </w:tabs>
              <w:spacing w:line="20" w:lineRule="exact"/>
              <w:ind w:left="7"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11" name="image201.png" descr=""/>
                  <wp:cNvGraphicFramePr>
                    <a:graphicFrameLocks noChangeAspect="1"/>
                  </wp:cNvGraphicFramePr>
                  <a:graphic>
                    <a:graphicData uri="http://schemas.openxmlformats.org/drawingml/2006/picture">
                      <pic:pic>
                        <pic:nvPicPr>
                          <pic:cNvPr id="1112"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13" name="image201.png" descr=""/>
                  <wp:cNvGraphicFramePr>
                    <a:graphicFrameLocks noChangeAspect="1"/>
                  </wp:cNvGraphicFramePr>
                  <a:graphic>
                    <a:graphicData uri="http://schemas.openxmlformats.org/drawingml/2006/picture">
                      <pic:pic>
                        <pic:nvPicPr>
                          <pic:cNvPr id="1114"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tabs>
                <w:tab w:pos="3308" w:val="left" w:leader="none"/>
              </w:tabs>
              <w:spacing w:line="20" w:lineRule="exact"/>
              <w:ind w:left="7" w:right="-34"/>
              <w:jc w:val="left"/>
              <w:rPr>
                <w:rFonts w:ascii="宋体" w:hAnsi="宋体" w:cs="宋体" w:eastAsia="宋体" w:hint="default"/>
                <w:sz w:val="2"/>
                <w:szCs w:val="2"/>
              </w:rPr>
            </w:pPr>
            <w:r>
              <w:rPr>
                <w:rFonts w:ascii="宋体"/>
                <w:sz w:val="2"/>
              </w:rPr>
              <w:drawing>
                <wp:inline distT="0" distB="0" distL="0" distR="0">
                  <wp:extent cx="6095" cy="5334"/>
                  <wp:effectExtent l="0" t="0" r="0" b="0"/>
                  <wp:docPr id="1115" name="image201.png" descr=""/>
                  <wp:cNvGraphicFramePr>
                    <a:graphicFrameLocks noChangeAspect="1"/>
                  </wp:cNvGraphicFramePr>
                  <a:graphic>
                    <a:graphicData uri="http://schemas.openxmlformats.org/drawingml/2006/picture">
                      <pic:pic>
                        <pic:nvPicPr>
                          <pic:cNvPr id="1116"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117" name="image201.png" descr=""/>
                  <wp:cNvGraphicFramePr>
                    <a:graphicFrameLocks noChangeAspect="1"/>
                  </wp:cNvGraphicFramePr>
                  <a:graphic>
                    <a:graphicData uri="http://schemas.openxmlformats.org/drawingml/2006/picture">
                      <pic:pic>
                        <pic:nvPicPr>
                          <pic:cNvPr id="1118"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pacing w:val="-1"/>
                <w:sz w:val="21"/>
              </w:rPr>
              <w:t>291,292,737.18</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5334"/>
                  <wp:effectExtent l="0" t="0" r="0" b="0"/>
                  <wp:docPr id="1119" name="image201.png" descr=""/>
                  <wp:cNvGraphicFramePr>
                    <a:graphicFrameLocks noChangeAspect="1"/>
                  </wp:cNvGraphicFramePr>
                  <a:graphic>
                    <a:graphicData uri="http://schemas.openxmlformats.org/drawingml/2006/picture">
                      <pic:pic>
                        <pic:nvPicPr>
                          <pic:cNvPr id="1120"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121" name="image201.png" descr=""/>
                  <wp:cNvGraphicFramePr>
                    <a:graphicFrameLocks noChangeAspect="1"/>
                  </wp:cNvGraphicFramePr>
                  <a:graphic>
                    <a:graphicData uri="http://schemas.openxmlformats.org/drawingml/2006/picture">
                      <pic:pic>
                        <pic:nvPicPr>
                          <pic:cNvPr id="1122"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216,064,877.50</w:t>
            </w: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6"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8382"/>
                  <wp:effectExtent l="0" t="0" r="0" b="0"/>
                  <wp:docPr id="1123" name="image201.png" descr=""/>
                  <wp:cNvGraphicFramePr>
                    <a:graphicFrameLocks noChangeAspect="1"/>
                  </wp:cNvGraphicFramePr>
                  <a:graphic>
                    <a:graphicData uri="http://schemas.openxmlformats.org/drawingml/2006/picture">
                      <pic:pic>
                        <pic:nvPicPr>
                          <pic:cNvPr id="1124" name="image201.png"/>
                          <pic:cNvPicPr/>
                        </pic:nvPicPr>
                        <pic:blipFill>
                          <a:blip r:embed="rId228"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125" name="image201.png" descr=""/>
                  <wp:cNvGraphicFramePr>
                    <a:graphicFrameLocks noChangeAspect="1"/>
                  </wp:cNvGraphicFramePr>
                  <a:graphic>
                    <a:graphicData uri="http://schemas.openxmlformats.org/drawingml/2006/picture">
                      <pic:pic>
                        <pic:nvPicPr>
                          <pic:cNvPr id="1126" name="image201.png"/>
                          <pic:cNvPicPr/>
                        </pic:nvPicPr>
                        <pic:blipFill>
                          <a:blip r:embed="rId228" cstate="print"/>
                          <a:stretch>
                            <a:fillRect/>
                          </a:stretch>
                        </pic:blipFill>
                        <pic:spPr>
                          <a:xfrm>
                            <a:off x="0" y="0"/>
                            <a:ext cx="6095" cy="8382"/>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5334"/>
                  <wp:effectExtent l="0" t="0" r="0" b="0"/>
                  <wp:docPr id="1127" name="image201.png" descr=""/>
                  <wp:cNvGraphicFramePr>
                    <a:graphicFrameLocks noChangeAspect="1"/>
                  </wp:cNvGraphicFramePr>
                  <a:graphic>
                    <a:graphicData uri="http://schemas.openxmlformats.org/drawingml/2006/picture">
                      <pic:pic>
                        <pic:nvPicPr>
                          <pic:cNvPr id="1128"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129" name="image201.png" descr=""/>
                  <wp:cNvGraphicFramePr>
                    <a:graphicFrameLocks noChangeAspect="1"/>
                  </wp:cNvGraphicFramePr>
                  <a:graphic>
                    <a:graphicData uri="http://schemas.openxmlformats.org/drawingml/2006/picture">
                      <pic:pic>
                        <pic:nvPicPr>
                          <pic:cNvPr id="1130"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2,781,688.62</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31" name="image201.png" descr=""/>
                  <wp:cNvGraphicFramePr>
                    <a:graphicFrameLocks noChangeAspect="1"/>
                  </wp:cNvGraphicFramePr>
                  <a:graphic>
                    <a:graphicData uri="http://schemas.openxmlformats.org/drawingml/2006/picture">
                      <pic:pic>
                        <pic:nvPicPr>
                          <pic:cNvPr id="1132"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33" name="image201.png" descr=""/>
                  <wp:cNvGraphicFramePr>
                    <a:graphicFrameLocks noChangeAspect="1"/>
                  </wp:cNvGraphicFramePr>
                  <a:graphic>
                    <a:graphicData uri="http://schemas.openxmlformats.org/drawingml/2006/picture">
                      <pic:pic>
                        <pic:nvPicPr>
                          <pic:cNvPr id="1134"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2"/>
                <w:sz w:val="21"/>
              </w:rPr>
              <w:t>5,111,700.00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pacing w:val="-1"/>
                <w:sz w:val="21"/>
              </w:rPr>
              <w:t>100,569,159.23</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35" name="image201.png" descr=""/>
                  <wp:cNvGraphicFramePr>
                    <a:graphicFrameLocks noChangeAspect="1"/>
                  </wp:cNvGraphicFramePr>
                  <a:graphic>
                    <a:graphicData uri="http://schemas.openxmlformats.org/drawingml/2006/picture">
                      <pic:pic>
                        <pic:nvPicPr>
                          <pic:cNvPr id="1136"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37" name="image201.png" descr=""/>
                  <wp:cNvGraphicFramePr>
                    <a:graphicFrameLocks noChangeAspect="1"/>
                  </wp:cNvGraphicFramePr>
                  <a:graphic>
                    <a:graphicData uri="http://schemas.openxmlformats.org/drawingml/2006/picture">
                      <pic:pic>
                        <pic:nvPicPr>
                          <pic:cNvPr id="1138"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107,738,847.42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pacing w:val="-1"/>
                <w:sz w:val="21"/>
              </w:rPr>
              <w:t>775,141.14</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39" name="image201.png" descr=""/>
                  <wp:cNvGraphicFramePr>
                    <a:graphicFrameLocks noChangeAspect="1"/>
                  </wp:cNvGraphicFramePr>
                  <a:graphic>
                    <a:graphicData uri="http://schemas.openxmlformats.org/drawingml/2006/picture">
                      <pic:pic>
                        <pic:nvPicPr>
                          <pic:cNvPr id="1140"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41" name="image201.png" descr=""/>
                  <wp:cNvGraphicFramePr>
                    <a:graphicFrameLocks noChangeAspect="1"/>
                  </wp:cNvGraphicFramePr>
                  <a:graphic>
                    <a:graphicData uri="http://schemas.openxmlformats.org/drawingml/2006/picture">
                      <pic:pic>
                        <pic:nvPicPr>
                          <pic:cNvPr id="1142"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724,231.26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43" name="image201.png" descr=""/>
                  <wp:cNvGraphicFramePr>
                    <a:graphicFrameLocks noChangeAspect="1"/>
                  </wp:cNvGraphicFramePr>
                  <a:graphic>
                    <a:graphicData uri="http://schemas.openxmlformats.org/drawingml/2006/picture">
                      <pic:pic>
                        <pic:nvPicPr>
                          <pic:cNvPr id="1144"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45" name="image201.png" descr=""/>
                  <wp:cNvGraphicFramePr>
                    <a:graphicFrameLocks noChangeAspect="1"/>
                  </wp:cNvGraphicFramePr>
                  <a:graphic>
                    <a:graphicData uri="http://schemas.openxmlformats.org/drawingml/2006/picture">
                      <pic:pic>
                        <pic:nvPicPr>
                          <pic:cNvPr id="1146"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2,047,624.42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47" name="image201.png" descr=""/>
                  <wp:cNvGraphicFramePr>
                    <a:graphicFrameLocks noChangeAspect="1"/>
                  </wp:cNvGraphicFramePr>
                  <a:graphic>
                    <a:graphicData uri="http://schemas.openxmlformats.org/drawingml/2006/picture">
                      <pic:pic>
                        <pic:nvPicPr>
                          <pic:cNvPr id="1148"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49" name="image201.png" descr=""/>
                  <wp:cNvGraphicFramePr>
                    <a:graphicFrameLocks noChangeAspect="1"/>
                  </wp:cNvGraphicFramePr>
                  <a:graphic>
                    <a:graphicData uri="http://schemas.openxmlformats.org/drawingml/2006/picture">
                      <pic:pic>
                        <pic:nvPicPr>
                          <pic:cNvPr id="1150" name="image201.png"/>
                          <pic:cNvPicPr/>
                        </pic:nvPicPr>
                        <pic:blipFill>
                          <a:blip r:embed="rId228"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5,806,308.60</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5334"/>
                  <wp:effectExtent l="0" t="0" r="0" b="0"/>
                  <wp:docPr id="1151" name="image201.png" descr=""/>
                  <wp:cNvGraphicFramePr>
                    <a:graphicFrameLocks noChangeAspect="1"/>
                  </wp:cNvGraphicFramePr>
                  <a:graphic>
                    <a:graphicData uri="http://schemas.openxmlformats.org/drawingml/2006/picture">
                      <pic:pic>
                        <pic:nvPicPr>
                          <pic:cNvPr id="1152"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153" name="image201.png" descr=""/>
                  <wp:cNvGraphicFramePr>
                    <a:graphicFrameLocks noChangeAspect="1"/>
                  </wp:cNvGraphicFramePr>
                  <a:graphic>
                    <a:graphicData uri="http://schemas.openxmlformats.org/drawingml/2006/picture">
                      <pic:pic>
                        <pic:nvPicPr>
                          <pic:cNvPr id="1154" name="image201.png"/>
                          <pic:cNvPicPr/>
                        </pic:nvPicPr>
                        <pic:blipFill>
                          <a:blip r:embed="rId228" cstate="print"/>
                          <a:stretch>
                            <a:fillRect/>
                          </a:stretch>
                        </pic:blipFill>
                        <pic:spPr>
                          <a:xfrm>
                            <a:off x="0" y="0"/>
                            <a:ext cx="6095"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2,505,946.62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48,402,072.44</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5987" cy="5238"/>
                  <wp:effectExtent l="0" t="0" r="0" b="0"/>
                  <wp:docPr id="1155" name="image202.png" descr=""/>
                  <wp:cNvGraphicFramePr>
                    <a:graphicFrameLocks noChangeAspect="1"/>
                  </wp:cNvGraphicFramePr>
                  <a:graphic>
                    <a:graphicData uri="http://schemas.openxmlformats.org/drawingml/2006/picture">
                      <pic:pic>
                        <pic:nvPicPr>
                          <pic:cNvPr id="1156"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157" name="image202.png" descr=""/>
                  <wp:cNvGraphicFramePr>
                    <a:graphicFrameLocks noChangeAspect="1"/>
                  </wp:cNvGraphicFramePr>
                  <a:graphic>
                    <a:graphicData uri="http://schemas.openxmlformats.org/drawingml/2006/picture">
                      <pic:pic>
                        <pic:nvPicPr>
                          <pic:cNvPr id="1158"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59,970,365.86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持有待售的资产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5987" cy="5238"/>
                  <wp:effectExtent l="0" t="0" r="0" b="0"/>
                  <wp:docPr id="1159" name="image202.png" descr=""/>
                  <wp:cNvGraphicFramePr>
                    <a:graphicFrameLocks noChangeAspect="1"/>
                  </wp:cNvGraphicFramePr>
                  <a:graphic>
                    <a:graphicData uri="http://schemas.openxmlformats.org/drawingml/2006/picture">
                      <pic:pic>
                        <pic:nvPicPr>
                          <pic:cNvPr id="1160"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161" name="image202.png" descr=""/>
                  <wp:cNvGraphicFramePr>
                    <a:graphicFrameLocks noChangeAspect="1"/>
                  </wp:cNvGraphicFramePr>
                  <a:graphic>
                    <a:graphicData uri="http://schemas.openxmlformats.org/drawingml/2006/picture">
                      <pic:pic>
                        <pic:nvPicPr>
                          <pic:cNvPr id="1162"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5987" cy="5238"/>
                  <wp:effectExtent l="0" t="0" r="0" b="0"/>
                  <wp:docPr id="1163" name="image202.png" descr=""/>
                  <wp:cNvGraphicFramePr>
                    <a:graphicFrameLocks noChangeAspect="1"/>
                  </wp:cNvGraphicFramePr>
                  <a:graphic>
                    <a:graphicData uri="http://schemas.openxmlformats.org/drawingml/2006/picture">
                      <pic:pic>
                        <pic:nvPicPr>
                          <pic:cNvPr id="1164"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165" name="image202.png" descr=""/>
                  <wp:cNvGraphicFramePr>
                    <a:graphicFrameLocks noChangeAspect="1"/>
                  </wp:cNvGraphicFramePr>
                  <a:graphic>
                    <a:graphicData uri="http://schemas.openxmlformats.org/drawingml/2006/picture">
                      <pic:pic>
                        <pic:nvPicPr>
                          <pic:cNvPr id="1166"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36,331.06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19,780.87</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5987" cy="5238"/>
                  <wp:effectExtent l="0" t="0" r="0" b="0"/>
                  <wp:docPr id="1167" name="image202.png" descr=""/>
                  <wp:cNvGraphicFramePr>
                    <a:graphicFrameLocks noChangeAspect="1"/>
                  </wp:cNvGraphicFramePr>
                  <a:graphic>
                    <a:graphicData uri="http://schemas.openxmlformats.org/drawingml/2006/picture">
                      <pic:pic>
                        <pic:nvPicPr>
                          <pic:cNvPr id="1168"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169" name="image202.png" descr=""/>
                  <wp:cNvGraphicFramePr>
                    <a:graphicFrameLocks noChangeAspect="1"/>
                  </wp:cNvGraphicFramePr>
                  <a:graphic>
                    <a:graphicData uri="http://schemas.openxmlformats.org/drawingml/2006/picture">
                      <pic:pic>
                        <pic:nvPicPr>
                          <pic:cNvPr id="1170" name="image202.png"/>
                          <pic:cNvPicPr/>
                        </pic:nvPicPr>
                        <pic:blipFill>
                          <a:blip r:embed="rId229" cstate="print"/>
                          <a:stretch>
                            <a:fillRect/>
                          </a:stretch>
                        </pic:blipFill>
                        <pic:spPr>
                          <a:xfrm>
                            <a:off x="0" y="0"/>
                            <a:ext cx="5987" cy="5238"/>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583,422.52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pacing w:val="-1"/>
                <w:sz w:val="21"/>
              </w:rPr>
              <w:t>449,646,888.08</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5333"/>
                  <wp:effectExtent l="0" t="0" r="0" b="0"/>
                  <wp:docPr id="1171" name="image202.png" descr=""/>
                  <wp:cNvGraphicFramePr>
                    <a:graphicFrameLocks noChangeAspect="1"/>
                  </wp:cNvGraphicFramePr>
                  <a:graphic>
                    <a:graphicData uri="http://schemas.openxmlformats.org/drawingml/2006/picture">
                      <pic:pic>
                        <pic:nvPicPr>
                          <pic:cNvPr id="1172" name="image202.png"/>
                          <pic:cNvPicPr/>
                        </pic:nvPicPr>
                        <pic:blipFill>
                          <a:blip r:embed="rId22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173" name="image202.png" descr=""/>
                  <wp:cNvGraphicFramePr>
                    <a:graphicFrameLocks noChangeAspect="1"/>
                  </wp:cNvGraphicFramePr>
                  <a:graphic>
                    <a:graphicData uri="http://schemas.openxmlformats.org/drawingml/2006/picture">
                      <pic:pic>
                        <pic:nvPicPr>
                          <pic:cNvPr id="1174" name="image202.png"/>
                          <pic:cNvPicPr/>
                        </pic:nvPicPr>
                        <pic:blipFill>
                          <a:blip r:embed="rId229" cstate="print"/>
                          <a:stretch>
                            <a:fillRect/>
                          </a:stretch>
                        </pic:blipFill>
                        <pic:spPr>
                          <a:xfrm>
                            <a:off x="0" y="0"/>
                            <a:ext cx="6095" cy="5333"/>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394,783,346.66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tabs>
                <w:tab w:pos="3308" w:val="left" w:leader="none"/>
              </w:tabs>
              <w:spacing w:line="20" w:lineRule="exact"/>
              <w:ind w:left="7" w:right="-34"/>
              <w:jc w:val="left"/>
              <w:rPr>
                <w:rFonts w:ascii="宋体" w:hAnsi="宋体" w:cs="宋体" w:eastAsia="宋体" w:hint="default"/>
                <w:sz w:val="2"/>
                <w:szCs w:val="2"/>
              </w:rPr>
            </w:pPr>
            <w:r>
              <w:rPr>
                <w:rFonts w:ascii="宋体"/>
                <w:sz w:val="2"/>
              </w:rPr>
              <w:drawing>
                <wp:inline distT="0" distB="0" distL="0" distR="0">
                  <wp:extent cx="6095" cy="5333"/>
                  <wp:effectExtent l="0" t="0" r="0" b="0"/>
                  <wp:docPr id="1175" name="image202.png" descr=""/>
                  <wp:cNvGraphicFramePr>
                    <a:graphicFrameLocks noChangeAspect="1"/>
                  </wp:cNvGraphicFramePr>
                  <a:graphic>
                    <a:graphicData uri="http://schemas.openxmlformats.org/drawingml/2006/picture">
                      <pic:pic>
                        <pic:nvPicPr>
                          <pic:cNvPr id="1176" name="image202.png"/>
                          <pic:cNvPicPr/>
                        </pic:nvPicPr>
                        <pic:blipFill>
                          <a:blip r:embed="rId22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177" name="image202.png" descr=""/>
                  <wp:cNvGraphicFramePr>
                    <a:graphicFrameLocks noChangeAspect="1"/>
                  </wp:cNvGraphicFramePr>
                  <a:graphic>
                    <a:graphicData uri="http://schemas.openxmlformats.org/drawingml/2006/picture">
                      <pic:pic>
                        <pic:nvPicPr>
                          <pic:cNvPr id="1178" name="image202.png"/>
                          <pic:cNvPicPr/>
                        </pic:nvPicPr>
                        <pic:blipFill>
                          <a:blip r:embed="rId229" cstate="print"/>
                          <a:stretch>
                            <a:fillRect/>
                          </a:stretch>
                        </pic:blipFill>
                        <pic:spPr>
                          <a:xfrm>
                            <a:off x="0" y="0"/>
                            <a:ext cx="6095" cy="5333"/>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79" name="image202.png" descr=""/>
                  <wp:cNvGraphicFramePr>
                    <a:graphicFrameLocks noChangeAspect="1"/>
                  </wp:cNvGraphicFramePr>
                  <a:graphic>
                    <a:graphicData uri="http://schemas.openxmlformats.org/drawingml/2006/picture">
                      <pic:pic>
                        <pic:nvPicPr>
                          <pic:cNvPr id="1180" name="image202.png"/>
                          <pic:cNvPicPr/>
                        </pic:nvPicPr>
                        <pic:blipFill>
                          <a:blip r:embed="rId229"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81" name="image202.png" descr=""/>
                  <wp:cNvGraphicFramePr>
                    <a:graphicFrameLocks noChangeAspect="1"/>
                  </wp:cNvGraphicFramePr>
                  <a:graphic>
                    <a:graphicData uri="http://schemas.openxmlformats.org/drawingml/2006/picture">
                      <pic:pic>
                        <pic:nvPicPr>
                          <pic:cNvPr id="1182" name="image202.png"/>
                          <pic:cNvPicPr/>
                        </pic:nvPicPr>
                        <pic:blipFill>
                          <a:blip r:embed="rId229"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5" cy="5334"/>
                  <wp:effectExtent l="0" t="0" r="0" b="0"/>
                  <wp:docPr id="1183" name="image202.png" descr=""/>
                  <wp:cNvGraphicFramePr>
                    <a:graphicFrameLocks noChangeAspect="1"/>
                  </wp:cNvGraphicFramePr>
                  <a:graphic>
                    <a:graphicData uri="http://schemas.openxmlformats.org/drawingml/2006/picture">
                      <pic:pic>
                        <pic:nvPicPr>
                          <pic:cNvPr id="1184" name="image202.png"/>
                          <pic:cNvPicPr/>
                        </pic:nvPicPr>
                        <pic:blipFill>
                          <a:blip r:embed="rId229"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185" name="image202.png" descr=""/>
                  <wp:cNvGraphicFramePr>
                    <a:graphicFrameLocks noChangeAspect="1"/>
                  </wp:cNvGraphicFramePr>
                  <a:graphic>
                    <a:graphicData uri="http://schemas.openxmlformats.org/drawingml/2006/picture">
                      <pic:pic>
                        <pic:nvPicPr>
                          <pic:cNvPr id="1186" name="image202.png"/>
                          <pic:cNvPicPr/>
                        </pic:nvPicPr>
                        <pic:blipFill>
                          <a:blip r:embed="rId229" cstate="print"/>
                          <a:stretch>
                            <a:fillRect/>
                          </a:stretch>
                        </pic:blipFill>
                        <pic:spPr>
                          <a:xfrm>
                            <a:off x="0" y="0"/>
                            <a:ext cx="6095"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19,212,916.42</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1187" name="image203.png" descr=""/>
                  <wp:cNvGraphicFramePr>
                    <a:graphicFrameLocks noChangeAspect="1"/>
                  </wp:cNvGraphicFramePr>
                  <a:graphic>
                    <a:graphicData uri="http://schemas.openxmlformats.org/drawingml/2006/picture">
                      <pic:pic>
                        <pic:nvPicPr>
                          <pic:cNvPr id="1188" name="image203.png"/>
                          <pic:cNvPicPr/>
                        </pic:nvPicPr>
                        <pic:blipFill>
                          <a:blip r:embed="rId23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189" name="image203.png" descr=""/>
                  <wp:cNvGraphicFramePr>
                    <a:graphicFrameLocks noChangeAspect="1"/>
                  </wp:cNvGraphicFramePr>
                  <a:graphic>
                    <a:graphicData uri="http://schemas.openxmlformats.org/drawingml/2006/picture">
                      <pic:pic>
                        <pic:nvPicPr>
                          <pic:cNvPr id="1190" name="image203.png"/>
                          <pic:cNvPicPr/>
                        </pic:nvPicPr>
                        <pic:blipFill>
                          <a:blip r:embed="rId230" cstate="print"/>
                          <a:stretch>
                            <a:fillRect/>
                          </a:stretch>
                        </pic:blipFill>
                        <pic:spPr>
                          <a:xfrm>
                            <a:off x="0" y="0"/>
                            <a:ext cx="6096" cy="5334"/>
                          </a:xfrm>
                          <a:prstGeom prst="rect">
                            <a:avLst/>
                          </a:prstGeom>
                        </pic:spPr>
                      </pic:pic>
                    </a:graphicData>
                  </a:graphic>
                </wp:inline>
              </w:drawing>
            </w:r>
            <w:r>
              <w:rPr>
                <w:rFonts w:ascii="宋体"/>
                <w:sz w:val="2"/>
              </w:rPr>
            </w:r>
          </w:p>
        </w:tc>
        <w:tc>
          <w:tcPr>
            <w:tcW w:w="3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21,212,499.98</w:t>
            </w:r>
          </w:p>
        </w:tc>
      </w:tr>
    </w:tbl>
    <w:p>
      <w:pPr>
        <w:spacing w:after="0" w:line="240" w:lineRule="auto"/>
        <w:jc w:val="right"/>
        <w:rPr>
          <w:rFonts w:ascii="Times New Roman" w:hAnsi="Times New Roman" w:cs="Times New Roman" w:eastAsia="Times New Roman" w:hint="default"/>
          <w:sz w:val="21"/>
          <w:szCs w:val="21"/>
        </w:rPr>
        <w:sectPr>
          <w:footerReference w:type="default" r:id="rId225"/>
          <w:pgSz w:w="11910" w:h="16840"/>
          <w:pgMar w:footer="979" w:header="877" w:top="1100" w:bottom="1160" w:left="0" w:right="0"/>
          <w:pgNumType w:start="101"/>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48232" type="#_x0000_t75" stroked="false">
            <v:imagedata r:id="rId231" o:title=""/>
          </v:shape>
        </w:pict>
      </w:r>
      <w:r>
        <w:rPr/>
        <w:pict>
          <v:shape style="position:absolute;margin-left:369.880005pt;margin-top:111.779938pt;width:.47993pt;height:.42pt;mso-position-horizontal-relative:page;mso-position-vertical-relative:page;z-index:48256" type="#_x0000_t75" stroked="false">
            <v:imagedata r:id="rId231" o:title=""/>
          </v:shape>
        </w:pict>
      </w:r>
      <w:r>
        <w:rPr/>
        <w:pict>
          <v:shape style="position:absolute;margin-left:369.880005pt;margin-top:131.880005pt;width:.48pt;height:.42pt;mso-position-horizontal-relative:page;mso-position-vertical-relative:page;z-index:48280" type="#_x0000_t75" stroked="false">
            <v:imagedata r:id="rId231" o:title=""/>
          </v:shape>
        </w:pict>
      </w:r>
      <w:r>
        <w:rPr/>
        <w:pict>
          <v:shape style="position:absolute;margin-left:369.880005pt;margin-top:152pt;width:.48pt;height:.42pt;mso-position-horizontal-relative:page;mso-position-vertical-relative:page;z-index:48304" type="#_x0000_t75" stroked="false">
            <v:imagedata r:id="rId232" o:title=""/>
          </v:shape>
        </w:pict>
      </w:r>
      <w:r>
        <w:rPr/>
        <w:pict>
          <v:shape style="position:absolute;margin-left:369.880005pt;margin-top:172.100006pt;width:.48pt;height:.42pt;mso-position-horizontal-relative:page;mso-position-vertical-relative:page;z-index:48328" type="#_x0000_t75" stroked="false">
            <v:imagedata r:id="rId232" o:title=""/>
          </v:shape>
        </w:pict>
      </w:r>
      <w:r>
        <w:rPr/>
        <w:pict>
          <v:shape style="position:absolute;margin-left:369.880005pt;margin-top:192.199997pt;width:.48pt;height:.42pt;mso-position-horizontal-relative:page;mso-position-vertical-relative:page;z-index:48352" type="#_x0000_t75" stroked="false">
            <v:imagedata r:id="rId232" o:title=""/>
          </v:shape>
        </w:pict>
      </w:r>
      <w:r>
        <w:rPr/>
        <w:pict>
          <v:shape style="position:absolute;margin-left:369.880005pt;margin-top:212.299942pt;width:.47993pt;height:.42pt;mso-position-horizontal-relative:page;mso-position-vertical-relative:page;z-index:48376" type="#_x0000_t75" stroked="false">
            <v:imagedata r:id="rId232" o:title=""/>
          </v:shape>
        </w:pict>
      </w:r>
      <w:r>
        <w:rPr/>
        <w:pict>
          <v:shape style="position:absolute;margin-left:369.880005pt;margin-top:232.399933pt;width:.47993pt;height:.42pt;mso-position-horizontal-relative:page;mso-position-vertical-relative:page;z-index:48400" type="#_x0000_t75" stroked="false">
            <v:imagedata r:id="rId232" o:title=""/>
          </v:shape>
        </w:pict>
      </w:r>
      <w:r>
        <w:rPr/>
        <w:pict>
          <v:shape style="position:absolute;margin-left:369.880005pt;margin-top:252.5pt;width:.48pt;height:.42pt;mso-position-horizontal-relative:page;mso-position-vertical-relative:page;z-index:48424" type="#_x0000_t75" stroked="false">
            <v:imagedata r:id="rId232" o:title=""/>
          </v:shape>
        </w:pict>
      </w:r>
      <w:r>
        <w:rPr/>
        <w:pict>
          <v:shape style="position:absolute;margin-left:369.880005pt;margin-top:272.600067pt;width:.48007pt;height:.42pt;mso-position-horizontal-relative:page;mso-position-vertical-relative:page;z-index:48448" type="#_x0000_t75" stroked="false">
            <v:imagedata r:id="rId232" o:title=""/>
          </v:shape>
        </w:pict>
      </w:r>
      <w:r>
        <w:rPr/>
        <w:pict>
          <v:shape style="position:absolute;margin-left:369.880005pt;margin-top:292.699982pt;width:.48pt;height:.42pt;mso-position-horizontal-relative:page;mso-position-vertical-relative:page;z-index:48472" type="#_x0000_t75" stroked="false">
            <v:imagedata r:id="rId232" o:title=""/>
          </v:shape>
        </w:pict>
      </w:r>
      <w:r>
        <w:rPr/>
        <w:pict>
          <v:shape style="position:absolute;margin-left:369.880005pt;margin-top:312.799957pt;width:.47993pt;height:.42pt;mso-position-horizontal-relative:page;mso-position-vertical-relative:page;z-index:48496" type="#_x0000_t75" stroked="false">
            <v:imagedata r:id="rId233" o:title=""/>
          </v:shape>
        </w:pict>
      </w:r>
      <w:r>
        <w:rPr/>
        <w:pict>
          <v:shape style="position:absolute;margin-left:369.880005pt;margin-top:332.899963pt;width:.479965pt;height:.42pt;mso-position-horizontal-relative:page;mso-position-vertical-relative:page;z-index:48520" type="#_x0000_t75" stroked="false">
            <v:imagedata r:id="rId233" o:title=""/>
          </v:shape>
        </w:pict>
      </w:r>
      <w:r>
        <w:rPr/>
        <w:pict>
          <v:shape style="position:absolute;margin-left:369.880005pt;margin-top:352.999969pt;width:.479965pt;height:.42pt;mso-position-horizontal-relative:page;mso-position-vertical-relative:page;z-index:48544" type="#_x0000_t75" stroked="false">
            <v:imagedata r:id="rId233" o:title=""/>
          </v:shape>
        </w:pict>
      </w:r>
      <w:r>
        <w:rPr/>
        <w:pict>
          <v:shape style="position:absolute;margin-left:369.880005pt;margin-top:373.100006pt;width:.48pt;height:.42pt;mso-position-horizontal-relative:page;mso-position-vertical-relative:page;z-index:48568" type="#_x0000_t75" stroked="false">
            <v:imagedata r:id="rId233" o:title=""/>
          </v:shape>
        </w:pict>
      </w:r>
      <w:r>
        <w:rPr/>
        <w:pict>
          <v:shape style="position:absolute;margin-left:369.880005pt;margin-top:393.199982pt;width:.48pt;height:.42pt;mso-position-horizontal-relative:page;mso-position-vertical-relative:page;z-index:48592" type="#_x0000_t75" stroked="false">
            <v:imagedata r:id="rId233" o:title=""/>
          </v:shape>
        </w:pict>
      </w:r>
      <w:r>
        <w:rPr/>
        <w:pict>
          <v:shape style="position:absolute;margin-left:369.880005pt;margin-top:413.299988pt;width:.479965pt;height:.42pt;mso-position-horizontal-relative:page;mso-position-vertical-relative:page;z-index:48616" type="#_x0000_t75" stroked="false">
            <v:imagedata r:id="rId233" o:title=""/>
          </v:shape>
        </w:pict>
      </w:r>
      <w:r>
        <w:rPr/>
        <w:pict>
          <v:shape style="position:absolute;margin-left:369.880005pt;margin-top:433.420013pt;width:.48pt;height:.42pt;mso-position-horizontal-relative:page;mso-position-vertical-relative:page;z-index:48640" type="#_x0000_t75" stroked="false">
            <v:imagedata r:id="rId233" o:title=""/>
          </v:shape>
        </w:pict>
      </w:r>
      <w:r>
        <w:rPr/>
        <w:pict>
          <v:shape style="position:absolute;margin-left:369.880005pt;margin-top:468.879974pt;width:.479978pt;height:.66pt;mso-position-horizontal-relative:page;mso-position-vertical-relative:page;z-index:48664" type="#_x0000_t75" stroked="false">
            <v:imagedata r:id="rId233" o:title=""/>
          </v:shape>
        </w:pict>
      </w:r>
      <w:r>
        <w:rPr/>
        <w:pict>
          <v:shape style="position:absolute;margin-left:369.880005pt;margin-top:489.219971pt;width:.479965pt;height:.42pt;mso-position-horizontal-relative:page;mso-position-vertical-relative:page;z-index:48688" type="#_x0000_t75" stroked="false">
            <v:imagedata r:id="rId233" o:title=""/>
          </v:shape>
        </w:pict>
      </w:r>
      <w:r>
        <w:rPr/>
        <w:pict>
          <v:shape style="position:absolute;margin-left:369.880005pt;margin-top:509.320007pt;width:.48pt;height:.42pt;mso-position-horizontal-relative:page;mso-position-vertical-relative:page;z-index:48712" type="#_x0000_t75" stroked="false">
            <v:imagedata r:id="rId233" o:title=""/>
          </v:shape>
        </w:pict>
      </w:r>
      <w:r>
        <w:rPr/>
        <w:pict>
          <v:shape style="position:absolute;margin-left:369.880005pt;margin-top:529.419922pt;width:.47993pt;height:.42pt;mso-position-horizontal-relative:page;mso-position-vertical-relative:page;z-index:48736" type="#_x0000_t75" stroked="false">
            <v:imagedata r:id="rId233" o:title=""/>
          </v:shape>
        </w:pict>
      </w:r>
      <w:r>
        <w:rPr/>
        <w:pict>
          <v:shape style="position:absolute;margin-left:369.880005pt;margin-top:549.520020pt;width:.48pt;height:.42pt;mso-position-horizontal-relative:page;mso-position-vertical-relative:page;z-index:48760" type="#_x0000_t75" stroked="false">
            <v:imagedata r:id="rId233" o:title=""/>
          </v:shape>
        </w:pict>
      </w:r>
      <w:r>
        <w:rPr/>
        <w:pict>
          <v:shape style="position:absolute;margin-left:369.880005pt;margin-top:569.619995pt;width:.48pt;height:.42pt;mso-position-horizontal-relative:page;mso-position-vertical-relative:page;z-index:48784" type="#_x0000_t75" stroked="false">
            <v:imagedata r:id="rId234" o:title=""/>
          </v:shape>
        </w:pict>
      </w:r>
      <w:r>
        <w:rPr/>
        <w:pict>
          <v:shape style="position:absolute;margin-left:369.880005pt;margin-top:589.719971pt;width:.47993pt;height:.42pt;mso-position-horizontal-relative:page;mso-position-vertical-relative:page;z-index:48808" type="#_x0000_t75" stroked="false">
            <v:imagedata r:id="rId234" o:title=""/>
          </v:shape>
        </w:pict>
      </w:r>
      <w:r>
        <w:rPr/>
        <w:pict>
          <v:shape style="position:absolute;margin-left:369.880005pt;margin-top:609.820007pt;width:.48pt;height:.42pt;mso-position-horizontal-relative:page;mso-position-vertical-relative:page;z-index:48832" type="#_x0000_t75" stroked="false">
            <v:imagedata r:id="rId234" o:title=""/>
          </v:shape>
        </w:pict>
      </w:r>
      <w:r>
        <w:rPr/>
        <w:pict>
          <v:shape style="position:absolute;margin-left:369.880005pt;margin-top:629.919922pt;width:.47993pt;height:.42pt;mso-position-horizontal-relative:page;mso-position-vertical-relative:page;z-index:48856" type="#_x0000_t75" stroked="false">
            <v:imagedata r:id="rId234" o:title=""/>
          </v:shape>
        </w:pict>
      </w:r>
      <w:r>
        <w:rPr/>
        <w:pict>
          <v:shape style="position:absolute;margin-left:369.880005pt;margin-top:650.020020pt;width:.48pt;height:.42pt;mso-position-horizontal-relative:page;mso-position-vertical-relative:page;z-index:48880" type="#_x0000_t75" stroked="false">
            <v:imagedata r:id="rId234" o:title=""/>
          </v:shape>
        </w:pict>
      </w:r>
      <w:r>
        <w:rPr/>
        <w:pict>
          <v:shape style="position:absolute;margin-left:369.880005pt;margin-top:670.119995pt;width:.48pt;height:.42pt;mso-position-horizontal-relative:page;mso-position-vertical-relative:page;z-index:48904" type="#_x0000_t75" stroked="false">
            <v:imagedata r:id="rId234" o:title=""/>
          </v:shape>
        </w:pict>
      </w:r>
      <w:r>
        <w:rPr/>
        <w:pict>
          <v:shape style="position:absolute;margin-left:369.880005pt;margin-top:690.219971pt;width:.47993pt;height:.42pt;mso-position-horizontal-relative:page;mso-position-vertical-relative:page;z-index:48928" type="#_x0000_t75" stroked="false">
            <v:imagedata r:id="rId234" o:title=""/>
          </v:shape>
        </w:pict>
      </w:r>
      <w:r>
        <w:rPr/>
        <w:pict>
          <v:shape style="position:absolute;margin-left:369.880005pt;margin-top:710.339966pt;width:.48pt;height:.42pt;mso-position-horizontal-relative:page;mso-position-vertical-relative:page;z-index:48952" type="#_x0000_t75" stroked="false">
            <v:imagedata r:id="rId234" o:title=""/>
          </v:shape>
        </w:pict>
      </w:r>
      <w:r>
        <w:rPr/>
        <w:pict>
          <v:shape style="position:absolute;margin-left:369.880005pt;margin-top:730.440002pt;width:.48pt;height:.42pt;mso-position-horizontal-relative:page;mso-position-vertical-relative:page;z-index:48976" type="#_x0000_t75" stroked="false">
            <v:imagedata r:id="rId235" o:title=""/>
          </v:shape>
        </w:pict>
      </w:r>
      <w:r>
        <w:rPr/>
        <w:pict>
          <v:shape style="position:absolute;margin-left:369.880005pt;margin-top:750.539917pt;width:.47993pt;height:.42pt;mso-position-horizontal-relative:page;mso-position-vertical-relative:page;z-index:49000" type="#_x0000_t75" stroked="false">
            <v:imagedata r:id="rId235"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7"/>
        <w:gridCol w:w="3287"/>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900,932,692.99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91" name="image208.png" descr=""/>
                  <wp:cNvGraphicFramePr>
                    <a:graphicFrameLocks noChangeAspect="1"/>
                  </wp:cNvGraphicFramePr>
                  <a:graphic>
                    <a:graphicData uri="http://schemas.openxmlformats.org/drawingml/2006/picture">
                      <pic:pic>
                        <pic:nvPicPr>
                          <pic:cNvPr id="1192" name="image208.png"/>
                          <pic:cNvPicPr/>
                        </pic:nvPicPr>
                        <pic:blipFill>
                          <a:blip r:embed="rId235"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904,449,950.16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193" name="image208.png" descr=""/>
                  <wp:cNvGraphicFramePr>
                    <a:graphicFrameLocks noChangeAspect="1"/>
                  </wp:cNvGraphicFramePr>
                  <a:graphic>
                    <a:graphicData uri="http://schemas.openxmlformats.org/drawingml/2006/picture">
                      <pic:pic>
                        <pic:nvPicPr>
                          <pic:cNvPr id="1194" name="image208.png"/>
                          <pic:cNvPicPr/>
                        </pic:nvPicPr>
                        <pic:blipFill>
                          <a:blip r:embed="rId235"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29,761,350.51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95" name="image208.png" descr=""/>
                  <wp:cNvGraphicFramePr>
                    <a:graphicFrameLocks noChangeAspect="1"/>
                  </wp:cNvGraphicFramePr>
                  <a:graphic>
                    <a:graphicData uri="http://schemas.openxmlformats.org/drawingml/2006/picture">
                      <pic:pic>
                        <pic:nvPicPr>
                          <pic:cNvPr id="1196" name="image208.png"/>
                          <pic:cNvPicPr/>
                        </pic:nvPicPr>
                        <pic:blipFill>
                          <a:blip r:embed="rId235"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32,256,413.92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38,787,663.53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97" name="image209.png" descr=""/>
                  <wp:cNvGraphicFramePr>
                    <a:graphicFrameLocks noChangeAspect="1"/>
                  </wp:cNvGraphicFramePr>
                  <a:graphic>
                    <a:graphicData uri="http://schemas.openxmlformats.org/drawingml/2006/picture">
                      <pic:pic>
                        <pic:nvPicPr>
                          <pic:cNvPr id="1198" name="image209.png"/>
                          <pic:cNvPicPr/>
                        </pic:nvPicPr>
                        <pic:blipFill>
                          <a:blip r:embed="rId2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37,102,343.78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199" name="image209.png" descr=""/>
                  <wp:cNvGraphicFramePr>
                    <a:graphicFrameLocks noChangeAspect="1"/>
                  </wp:cNvGraphicFramePr>
                  <a:graphic>
                    <a:graphicData uri="http://schemas.openxmlformats.org/drawingml/2006/picture">
                      <pic:pic>
                        <pic:nvPicPr>
                          <pic:cNvPr id="1200" name="image209.png"/>
                          <pic:cNvPicPr/>
                        </pic:nvPicPr>
                        <pic:blipFill>
                          <a:blip r:embed="rId2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01" name="image209.png" descr=""/>
                  <wp:cNvGraphicFramePr>
                    <a:graphicFrameLocks noChangeAspect="1"/>
                  </wp:cNvGraphicFramePr>
                  <a:graphic>
                    <a:graphicData uri="http://schemas.openxmlformats.org/drawingml/2006/picture">
                      <pic:pic>
                        <pic:nvPicPr>
                          <pic:cNvPr id="1202" name="image209.png"/>
                          <pic:cNvPicPr/>
                        </pic:nvPicPr>
                        <pic:blipFill>
                          <a:blip r:embed="rId2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03" name="image209.png" descr=""/>
                  <wp:cNvGraphicFramePr>
                    <a:graphicFrameLocks noChangeAspect="1"/>
                  </wp:cNvGraphicFramePr>
                  <a:graphic>
                    <a:graphicData uri="http://schemas.openxmlformats.org/drawingml/2006/picture">
                      <pic:pic>
                        <pic:nvPicPr>
                          <pic:cNvPr id="1204" name="image209.png"/>
                          <pic:cNvPicPr/>
                        </pic:nvPicPr>
                        <pic:blipFill>
                          <a:blip r:embed="rId236"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05" name="image209.png" descr=""/>
                  <wp:cNvGraphicFramePr>
                    <a:graphicFrameLocks noChangeAspect="1"/>
                  </wp:cNvGraphicFramePr>
                  <a:graphic>
                    <a:graphicData uri="http://schemas.openxmlformats.org/drawingml/2006/picture">
                      <pic:pic>
                        <pic:nvPicPr>
                          <pic:cNvPr id="1206" name="image209.png"/>
                          <pic:cNvPicPr/>
                        </pic:nvPicPr>
                        <pic:blipFill>
                          <a:blip r:embed="rId236"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22,880,142.65</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07" name="image209.png" descr=""/>
                  <wp:cNvGraphicFramePr>
                    <a:graphicFrameLocks noChangeAspect="1"/>
                  </wp:cNvGraphicFramePr>
                  <a:graphic>
                    <a:graphicData uri="http://schemas.openxmlformats.org/drawingml/2006/picture">
                      <pic:pic>
                        <pic:nvPicPr>
                          <pic:cNvPr id="1208" name="image209.png"/>
                          <pic:cNvPicPr/>
                        </pic:nvPicPr>
                        <pic:blipFill>
                          <a:blip r:embed="rId2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23,610,995.33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8" cy="5238"/>
                  <wp:effectExtent l="0" t="0" r="0" b="0"/>
                  <wp:docPr id="1209" name="image209.png" descr=""/>
                  <wp:cNvGraphicFramePr>
                    <a:graphicFrameLocks noChangeAspect="1"/>
                  </wp:cNvGraphicFramePr>
                  <a:graphic>
                    <a:graphicData uri="http://schemas.openxmlformats.org/drawingml/2006/picture">
                      <pic:pic>
                        <pic:nvPicPr>
                          <pic:cNvPr id="1210" name="image209.png"/>
                          <pic:cNvPicPr/>
                        </pic:nvPicPr>
                        <pic:blipFill>
                          <a:blip r:embed="rId236" cstate="print"/>
                          <a:stretch>
                            <a:fillRect/>
                          </a:stretch>
                        </pic:blipFill>
                        <pic:spPr>
                          <a:xfrm>
                            <a:off x="0" y="0"/>
                            <a:ext cx="5988"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11" name="image209.png" descr=""/>
                  <wp:cNvGraphicFramePr>
                    <a:graphicFrameLocks noChangeAspect="1"/>
                  </wp:cNvGraphicFramePr>
                  <a:graphic>
                    <a:graphicData uri="http://schemas.openxmlformats.org/drawingml/2006/picture">
                      <pic:pic>
                        <pic:nvPicPr>
                          <pic:cNvPr id="1212" name="image209.png"/>
                          <pic:cNvPicPr/>
                        </pic:nvPicPr>
                        <pic:blipFill>
                          <a:blip r:embed="rId2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245,419.23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13" name="image210.png" descr=""/>
                  <wp:cNvGraphicFramePr>
                    <a:graphicFrameLocks noChangeAspect="1"/>
                  </wp:cNvGraphicFramePr>
                  <a:graphic>
                    <a:graphicData uri="http://schemas.openxmlformats.org/drawingml/2006/picture">
                      <pic:pic>
                        <pic:nvPicPr>
                          <pic:cNvPr id="1214" name="image210.png"/>
                          <pic:cNvPicPr/>
                        </pic:nvPicPr>
                        <pic:blipFill>
                          <a:blip r:embed="rId237"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88,914.68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3,590,592.99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15" name="image210.png" descr=""/>
                  <wp:cNvGraphicFramePr>
                    <a:graphicFrameLocks noChangeAspect="1"/>
                  </wp:cNvGraphicFramePr>
                  <a:graphic>
                    <a:graphicData uri="http://schemas.openxmlformats.org/drawingml/2006/picture">
                      <pic:pic>
                        <pic:nvPicPr>
                          <pic:cNvPr id="1216" name="image210.png"/>
                          <pic:cNvPicPr/>
                        </pic:nvPicPr>
                        <pic:blipFill>
                          <a:blip r:embed="rId237"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4,447,721.61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17" name="image210.png" descr=""/>
                  <wp:cNvGraphicFramePr>
                    <a:graphicFrameLocks noChangeAspect="1"/>
                  </wp:cNvGraphicFramePr>
                  <a:graphic>
                    <a:graphicData uri="http://schemas.openxmlformats.org/drawingml/2006/picture">
                      <pic:pic>
                        <pic:nvPicPr>
                          <pic:cNvPr id="1218" name="image210.png"/>
                          <pic:cNvPicPr/>
                        </pic:nvPicPr>
                        <pic:blipFill>
                          <a:blip r:embed="rId237"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1,015,410,778.32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19" name="image210.png" descr=""/>
                  <wp:cNvGraphicFramePr>
                    <a:graphicFrameLocks noChangeAspect="1"/>
                  </wp:cNvGraphicFramePr>
                  <a:graphic>
                    <a:graphicData uri="http://schemas.openxmlformats.org/drawingml/2006/picture">
                      <pic:pic>
                        <pic:nvPicPr>
                          <pic:cNvPr id="1220" name="image210.png"/>
                          <pic:cNvPicPr/>
                        </pic:nvPicPr>
                        <pic:blipFill>
                          <a:blip r:embed="rId23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1,023,168,839.46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1,465,057,666.40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21" name="image210.png" descr=""/>
                  <wp:cNvGraphicFramePr>
                    <a:graphicFrameLocks noChangeAspect="1"/>
                  </wp:cNvGraphicFramePr>
                  <a:graphic>
                    <a:graphicData uri="http://schemas.openxmlformats.org/drawingml/2006/picture">
                      <pic:pic>
                        <pic:nvPicPr>
                          <pic:cNvPr id="1222" name="image210.png"/>
                          <pic:cNvPicPr/>
                        </pic:nvPicPr>
                        <pic:blipFill>
                          <a:blip r:embed="rId23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1,417,952,186.12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23" name="image210.png" descr=""/>
                  <wp:cNvGraphicFramePr>
                    <a:graphicFrameLocks noChangeAspect="1"/>
                  </wp:cNvGraphicFramePr>
                  <a:graphic>
                    <a:graphicData uri="http://schemas.openxmlformats.org/drawingml/2006/picture">
                      <pic:pic>
                        <pic:nvPicPr>
                          <pic:cNvPr id="1224" name="image210.png"/>
                          <pic:cNvPicPr/>
                        </pic:nvPicPr>
                        <pic:blipFill>
                          <a:blip r:embed="rId237"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25" name="image210.png" descr=""/>
                  <wp:cNvGraphicFramePr>
                    <a:graphicFrameLocks noChangeAspect="1"/>
                  </wp:cNvGraphicFramePr>
                  <a:graphic>
                    <a:graphicData uri="http://schemas.openxmlformats.org/drawingml/2006/picture">
                      <pic:pic>
                        <pic:nvPicPr>
                          <pic:cNvPr id="1226" name="image210.png"/>
                          <pic:cNvPicPr/>
                        </pic:nvPicPr>
                        <pic:blipFill>
                          <a:blip r:embed="rId23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6"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227" name="image210.png" descr=""/>
                  <wp:cNvGraphicFramePr>
                    <a:graphicFrameLocks noChangeAspect="1"/>
                  </wp:cNvGraphicFramePr>
                  <a:graphic>
                    <a:graphicData uri="http://schemas.openxmlformats.org/drawingml/2006/picture">
                      <pic:pic>
                        <pic:nvPicPr>
                          <pic:cNvPr id="1228" name="image210.png"/>
                          <pic:cNvPicPr/>
                        </pic:nvPicPr>
                        <pic:blipFill>
                          <a:blip r:embed="rId237"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29" name="image210.png" descr=""/>
                  <wp:cNvGraphicFramePr>
                    <a:graphicFrameLocks noChangeAspect="1"/>
                  </wp:cNvGraphicFramePr>
                  <a:graphic>
                    <a:graphicData uri="http://schemas.openxmlformats.org/drawingml/2006/picture">
                      <pic:pic>
                        <pic:nvPicPr>
                          <pic:cNvPr id="1230" name="image210.png"/>
                          <pic:cNvPicPr/>
                        </pic:nvPicPr>
                        <pic:blipFill>
                          <a:blip r:embed="rId237"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3,829,128.33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31" name="image210.png" descr=""/>
                  <wp:cNvGraphicFramePr>
                    <a:graphicFrameLocks noChangeAspect="1"/>
                  </wp:cNvGraphicFramePr>
                  <a:graphic>
                    <a:graphicData uri="http://schemas.openxmlformats.org/drawingml/2006/picture">
                      <pic:pic>
                        <pic:nvPicPr>
                          <pic:cNvPr id="1232" name="image210.png"/>
                          <pic:cNvPicPr/>
                        </pic:nvPicPr>
                        <pic:blipFill>
                          <a:blip r:embed="rId23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2,463,405.96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72,639,010.33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33" name="image210.png" descr=""/>
                  <wp:cNvGraphicFramePr>
                    <a:graphicFrameLocks noChangeAspect="1"/>
                  </wp:cNvGraphicFramePr>
                  <a:graphic>
                    <a:graphicData uri="http://schemas.openxmlformats.org/drawingml/2006/picture">
                      <pic:pic>
                        <pic:nvPicPr>
                          <pic:cNvPr id="1234" name="image210.png"/>
                          <pic:cNvPicPr/>
                        </pic:nvPicPr>
                        <pic:blipFill>
                          <a:blip r:embed="rId237"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89,335,385.27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2,693,048.14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35" name="image210.png" descr=""/>
                  <wp:cNvGraphicFramePr>
                    <a:graphicFrameLocks noChangeAspect="1"/>
                  </wp:cNvGraphicFramePr>
                  <a:graphic>
                    <a:graphicData uri="http://schemas.openxmlformats.org/drawingml/2006/picture">
                      <pic:pic>
                        <pic:nvPicPr>
                          <pic:cNvPr id="1236" name="image210.png"/>
                          <pic:cNvPicPr/>
                        </pic:nvPicPr>
                        <pic:blipFill>
                          <a:blip r:embed="rId23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2,370,042.76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3,545,581.48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37" name="image211.png" descr=""/>
                  <wp:cNvGraphicFramePr>
                    <a:graphicFrameLocks noChangeAspect="1"/>
                  </wp:cNvGraphicFramePr>
                  <a:graphic>
                    <a:graphicData uri="http://schemas.openxmlformats.org/drawingml/2006/picture">
                      <pic:pic>
                        <pic:nvPicPr>
                          <pic:cNvPr id="1238" name="image211.png"/>
                          <pic:cNvPicPr/>
                        </pic:nvPicPr>
                        <pic:blipFill>
                          <a:blip r:embed="rId238"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2,899,636.72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5,018,961.41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39" name="image211.png" descr=""/>
                  <wp:cNvGraphicFramePr>
                    <a:graphicFrameLocks noChangeAspect="1"/>
                  </wp:cNvGraphicFramePr>
                  <a:graphic>
                    <a:graphicData uri="http://schemas.openxmlformats.org/drawingml/2006/picture">
                      <pic:pic>
                        <pic:nvPicPr>
                          <pic:cNvPr id="1240" name="image211.png"/>
                          <pic:cNvPicPr/>
                        </pic:nvPicPr>
                        <pic:blipFill>
                          <a:blip r:embed="rId23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1,306,126.62</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41" name="image211.png" descr=""/>
                  <wp:cNvGraphicFramePr>
                    <a:graphicFrameLocks noChangeAspect="1"/>
                  </wp:cNvGraphicFramePr>
                  <a:graphic>
                    <a:graphicData uri="http://schemas.openxmlformats.org/drawingml/2006/picture">
                      <pic:pic>
                        <pic:nvPicPr>
                          <pic:cNvPr id="1242" name="image211.png"/>
                          <pic:cNvPicPr/>
                        </pic:nvPicPr>
                        <pic:blipFill>
                          <a:blip r:embed="rId23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181,230.83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43" name="image211.png" descr=""/>
                  <wp:cNvGraphicFramePr>
                    <a:graphicFrameLocks noChangeAspect="1"/>
                  </wp:cNvGraphicFramePr>
                  <a:graphic>
                    <a:graphicData uri="http://schemas.openxmlformats.org/drawingml/2006/picture">
                      <pic:pic>
                        <pic:nvPicPr>
                          <pic:cNvPr id="1244" name="image211.png"/>
                          <pic:cNvPicPr/>
                        </pic:nvPicPr>
                        <pic:blipFill>
                          <a:blip r:embed="rId23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36,901,383.42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45" name="image211.png" descr=""/>
                  <wp:cNvGraphicFramePr>
                    <a:graphicFrameLocks noChangeAspect="1"/>
                  </wp:cNvGraphicFramePr>
                  <a:graphic>
                    <a:graphicData uri="http://schemas.openxmlformats.org/drawingml/2006/picture">
                      <pic:pic>
                        <pic:nvPicPr>
                          <pic:cNvPr id="1246" name="image211.png"/>
                          <pic:cNvPicPr/>
                        </pic:nvPicPr>
                        <pic:blipFill>
                          <a:blip r:embed="rId23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1,790,856.64</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持有待售的负债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47" name="image211.png" descr=""/>
                  <wp:cNvGraphicFramePr>
                    <a:graphicFrameLocks noChangeAspect="1"/>
                  </wp:cNvGraphicFramePr>
                  <a:graphic>
                    <a:graphicData uri="http://schemas.openxmlformats.org/drawingml/2006/picture">
                      <pic:pic>
                        <pic:nvPicPr>
                          <pic:cNvPr id="1248" name="image211.png"/>
                          <pic:cNvPicPr/>
                        </pic:nvPicPr>
                        <pic:blipFill>
                          <a:blip r:embed="rId23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49" name="image211.png" descr=""/>
                  <wp:cNvGraphicFramePr>
                    <a:graphicFrameLocks noChangeAspect="1"/>
                  </wp:cNvGraphicFramePr>
                  <a:graphic>
                    <a:graphicData uri="http://schemas.openxmlformats.org/drawingml/2006/picture">
                      <pic:pic>
                        <pic:nvPicPr>
                          <pic:cNvPr id="1250" name="image211.png"/>
                          <pic:cNvPicPr/>
                        </pic:nvPicPr>
                        <pic:blipFill>
                          <a:blip r:embed="rId23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51" name="image211.png" descr=""/>
                  <wp:cNvGraphicFramePr>
                    <a:graphicFrameLocks noChangeAspect="1"/>
                  </wp:cNvGraphicFramePr>
                  <a:graphic>
                    <a:graphicData uri="http://schemas.openxmlformats.org/drawingml/2006/picture">
                      <pic:pic>
                        <pic:nvPicPr>
                          <pic:cNvPr id="1252" name="image211.png"/>
                          <pic:cNvPicPr/>
                        </pic:nvPicPr>
                        <pic:blipFill>
                          <a:blip r:embed="rId23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144,808,343.94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53" name="image212.png" descr=""/>
                  <wp:cNvGraphicFramePr>
                    <a:graphicFrameLocks noChangeAspect="1"/>
                  </wp:cNvGraphicFramePr>
                  <a:graphic>
                    <a:graphicData uri="http://schemas.openxmlformats.org/drawingml/2006/picture">
                      <pic:pic>
                        <pic:nvPicPr>
                          <pic:cNvPr id="1254" name="image212.png"/>
                          <pic:cNvPicPr/>
                        </pic:nvPicPr>
                        <pic:blipFill>
                          <a:blip r:embed="rId239"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100,165,453.97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55" name="image212.png" descr=""/>
                  <wp:cNvGraphicFramePr>
                    <a:graphicFrameLocks noChangeAspect="1"/>
                  </wp:cNvGraphicFramePr>
                  <a:graphic>
                    <a:graphicData uri="http://schemas.openxmlformats.org/drawingml/2006/picture">
                      <pic:pic>
                        <pic:nvPicPr>
                          <pic:cNvPr id="1256" name="image212.png"/>
                          <pic:cNvPicPr/>
                        </pic:nvPicPr>
                        <pic:blipFill>
                          <a:blip r:embed="rId239"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49024" type="#_x0000_t75" stroked="false">
            <v:imagedata r:id="rId239" o:title=""/>
          </v:shape>
        </w:pict>
      </w:r>
      <w:r>
        <w:rPr/>
        <w:pict>
          <v:shape style="position:absolute;margin-left:369.880005pt;margin-top:111.779938pt;width:.47993pt;height:.42pt;mso-position-horizontal-relative:page;mso-position-vertical-relative:page;z-index:49048" type="#_x0000_t75" stroked="false">
            <v:imagedata r:id="rId239" o:title=""/>
          </v:shape>
        </w:pict>
      </w:r>
      <w:r>
        <w:rPr/>
        <w:pict>
          <v:shape style="position:absolute;margin-left:369.880005pt;margin-top:131.880005pt;width:.48pt;height:.42pt;mso-position-horizontal-relative:page;mso-position-vertical-relative:page;z-index:49072" type="#_x0000_t75" stroked="false">
            <v:imagedata r:id="rId239" o:title=""/>
          </v:shape>
        </w:pict>
      </w:r>
      <w:r>
        <w:rPr/>
        <w:pict>
          <v:shape style="position:absolute;margin-left:369.880005pt;margin-top:152pt;width:.48pt;height:.42pt;mso-position-horizontal-relative:page;mso-position-vertical-relative:page;z-index:49096" type="#_x0000_t75" stroked="false">
            <v:imagedata r:id="rId240" o:title=""/>
          </v:shape>
        </w:pict>
      </w:r>
      <w:r>
        <w:rPr/>
        <w:pict>
          <v:shape style="position:absolute;margin-left:369.880005pt;margin-top:172.100006pt;width:.48pt;height:.42pt;mso-position-horizontal-relative:page;mso-position-vertical-relative:page;z-index:49120" type="#_x0000_t75" stroked="false">
            <v:imagedata r:id="rId240" o:title=""/>
          </v:shape>
        </w:pict>
      </w:r>
      <w:r>
        <w:rPr/>
        <w:pict>
          <v:shape style="position:absolute;margin-left:369.880005pt;margin-top:192.199997pt;width:.48pt;height:.42pt;mso-position-horizontal-relative:page;mso-position-vertical-relative:page;z-index:49144" type="#_x0000_t75" stroked="false">
            <v:imagedata r:id="rId240" o:title=""/>
          </v:shape>
        </w:pict>
      </w:r>
      <w:r>
        <w:rPr/>
        <w:pict>
          <v:shape style="position:absolute;margin-left:369.880005pt;margin-top:212.299942pt;width:.47993pt;height:.42pt;mso-position-horizontal-relative:page;mso-position-vertical-relative:page;z-index:49168" type="#_x0000_t75" stroked="false">
            <v:imagedata r:id="rId240" o:title=""/>
          </v:shape>
        </w:pict>
      </w:r>
      <w:r>
        <w:rPr/>
        <w:pict>
          <v:shape style="position:absolute;margin-left:369.880005pt;margin-top:232.399933pt;width:.47993pt;height:.42pt;mso-position-horizontal-relative:page;mso-position-vertical-relative:page;z-index:49192" type="#_x0000_t75" stroked="false">
            <v:imagedata r:id="rId240" o:title=""/>
          </v:shape>
        </w:pict>
      </w:r>
      <w:r>
        <w:rPr/>
        <w:pict>
          <v:shape style="position:absolute;margin-left:369.880005pt;margin-top:252.5pt;width:.48pt;height:.42pt;mso-position-horizontal-relative:page;mso-position-vertical-relative:page;z-index:49216" type="#_x0000_t75" stroked="false">
            <v:imagedata r:id="rId240" o:title=""/>
          </v:shape>
        </w:pict>
      </w:r>
      <w:r>
        <w:rPr/>
        <w:pict>
          <v:shape style="position:absolute;margin-left:369.880005pt;margin-top:272.600067pt;width:.48007pt;height:.42pt;mso-position-horizontal-relative:page;mso-position-vertical-relative:page;z-index:49240" type="#_x0000_t75" stroked="false">
            <v:imagedata r:id="rId240" o:title=""/>
          </v:shape>
        </w:pict>
      </w:r>
      <w:r>
        <w:rPr/>
        <w:pict>
          <v:shape style="position:absolute;margin-left:369.880005pt;margin-top:292.699982pt;width:.48pt;height:.42pt;mso-position-horizontal-relative:page;mso-position-vertical-relative:page;z-index:49264" type="#_x0000_t75" stroked="false">
            <v:imagedata r:id="rId240" o:title=""/>
          </v:shape>
        </w:pict>
      </w:r>
      <w:r>
        <w:rPr/>
        <w:pict>
          <v:shape style="position:absolute;margin-left:369.880005pt;margin-top:312.799957pt;width:.47993pt;height:.42pt;mso-position-horizontal-relative:page;mso-position-vertical-relative:page;z-index:49288" type="#_x0000_t75" stroked="false">
            <v:imagedata r:id="rId241" o:title=""/>
          </v:shape>
        </w:pict>
      </w:r>
      <w:r>
        <w:rPr/>
        <w:pict>
          <v:shape style="position:absolute;margin-left:369.880005pt;margin-top:332.899963pt;width:.479965pt;height:.42pt;mso-position-horizontal-relative:page;mso-position-vertical-relative:page;z-index:49312" type="#_x0000_t75" stroked="false">
            <v:imagedata r:id="rId241" o:title=""/>
          </v:shape>
        </w:pict>
      </w:r>
      <w:r>
        <w:rPr/>
        <w:pict>
          <v:shape style="position:absolute;margin-left:369.880005pt;margin-top:352.999969pt;width:.479965pt;height:.42pt;mso-position-horizontal-relative:page;mso-position-vertical-relative:page;z-index:49336" type="#_x0000_t75" stroked="false">
            <v:imagedata r:id="rId241" o:title=""/>
          </v:shape>
        </w:pict>
      </w:r>
      <w:r>
        <w:rPr/>
        <w:pict>
          <v:shape style="position:absolute;margin-left:369.880005pt;margin-top:373.100006pt;width:.48pt;height:.42pt;mso-position-horizontal-relative:page;mso-position-vertical-relative:page;z-index:49360" type="#_x0000_t75" stroked="false">
            <v:imagedata r:id="rId241" o:title=""/>
          </v:shape>
        </w:pict>
      </w:r>
      <w:r>
        <w:rPr/>
        <w:pict>
          <v:shape style="position:absolute;margin-left:369.880005pt;margin-top:393.199982pt;width:.48pt;height:.42pt;mso-position-horizontal-relative:page;mso-position-vertical-relative:page;z-index:49384" type="#_x0000_t75" stroked="false">
            <v:imagedata r:id="rId241" o:title=""/>
          </v:shape>
        </w:pict>
      </w:r>
      <w:r>
        <w:rPr/>
        <w:pict>
          <v:shape style="position:absolute;margin-left:369.880005pt;margin-top:413.299988pt;width:.479965pt;height:.42pt;mso-position-horizontal-relative:page;mso-position-vertical-relative:page;z-index:49408" type="#_x0000_t75" stroked="false">
            <v:imagedata r:id="rId241" o:title=""/>
          </v:shape>
        </w:pict>
      </w:r>
      <w:r>
        <w:rPr/>
        <w:pict>
          <v:shape style="position:absolute;margin-left:369.880005pt;margin-top:433.420013pt;width:.48pt;height:.42pt;mso-position-horizontal-relative:page;mso-position-vertical-relative:page;z-index:49432" type="#_x0000_t75" stroked="false">
            <v:imagedata r:id="rId241" o:title=""/>
          </v:shape>
        </w:pict>
      </w:r>
      <w:r>
        <w:rPr/>
        <w:pict>
          <v:shape style="position:absolute;margin-left:369.880005pt;margin-top:453.519989pt;width:.479965pt;height:.42pt;mso-position-horizontal-relative:page;mso-position-vertical-relative:page;z-index:49456" type="#_x0000_t75" stroked="false">
            <v:imagedata r:id="rId241" o:title=""/>
          </v:shape>
        </w:pict>
      </w:r>
      <w:r>
        <w:rPr/>
        <w:pict>
          <v:shape style="position:absolute;margin-left:369.880005pt;margin-top:473.619965pt;width:.479965pt;height:.42pt;mso-position-horizontal-relative:page;mso-position-vertical-relative:page;z-index:49480" type="#_x0000_t75" stroked="false">
            <v:imagedata r:id="rId242" o:title=""/>
          </v:shape>
        </w:pict>
      </w:r>
      <w:r>
        <w:rPr/>
        <w:pict>
          <v:shape style="position:absolute;margin-left:369.880005pt;margin-top:493.719971pt;width:.479965pt;height:.42pt;mso-position-horizontal-relative:page;mso-position-vertical-relative:page;z-index:49504" type="#_x0000_t75" stroked="false">
            <v:imagedata r:id="rId242"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7"/>
        <w:gridCol w:w="3287"/>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57" name="image216.png" descr=""/>
                  <wp:cNvGraphicFramePr>
                    <a:graphicFrameLocks noChangeAspect="1"/>
                  </wp:cNvGraphicFramePr>
                  <a:graphic>
                    <a:graphicData uri="http://schemas.openxmlformats.org/drawingml/2006/picture">
                      <pic:pic>
                        <pic:nvPicPr>
                          <pic:cNvPr id="1258" name="image216.png"/>
                          <pic:cNvPicPr/>
                        </pic:nvPicPr>
                        <pic:blipFill>
                          <a:blip r:embed="rId24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59" name="image216.png" descr=""/>
                  <wp:cNvGraphicFramePr>
                    <a:graphicFrameLocks noChangeAspect="1"/>
                  </wp:cNvGraphicFramePr>
                  <a:graphic>
                    <a:graphicData uri="http://schemas.openxmlformats.org/drawingml/2006/picture">
                      <pic:pic>
                        <pic:nvPicPr>
                          <pic:cNvPr id="1260" name="image216.png"/>
                          <pic:cNvPicPr/>
                        </pic:nvPicPr>
                        <pic:blipFill>
                          <a:blip r:embed="rId24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61" name="image216.png" descr=""/>
                  <wp:cNvGraphicFramePr>
                    <a:graphicFrameLocks noChangeAspect="1"/>
                  </wp:cNvGraphicFramePr>
                  <a:graphic>
                    <a:graphicData uri="http://schemas.openxmlformats.org/drawingml/2006/picture">
                      <pic:pic>
                        <pic:nvPicPr>
                          <pic:cNvPr id="1262" name="image216.png"/>
                          <pic:cNvPicPr/>
                        </pic:nvPicPr>
                        <pic:blipFill>
                          <a:blip r:embed="rId24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63" name="image217.png" descr=""/>
                  <wp:cNvGraphicFramePr>
                    <a:graphicFrameLocks noChangeAspect="1"/>
                  </wp:cNvGraphicFramePr>
                  <a:graphic>
                    <a:graphicData uri="http://schemas.openxmlformats.org/drawingml/2006/picture">
                      <pic:pic>
                        <pic:nvPicPr>
                          <pic:cNvPr id="1264" name="image217.png"/>
                          <pic:cNvPicPr/>
                        </pic:nvPicPr>
                        <pic:blipFill>
                          <a:blip r:embed="rId24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65" name="image217.png" descr=""/>
                  <wp:cNvGraphicFramePr>
                    <a:graphicFrameLocks noChangeAspect="1"/>
                  </wp:cNvGraphicFramePr>
                  <a:graphic>
                    <a:graphicData uri="http://schemas.openxmlformats.org/drawingml/2006/picture">
                      <pic:pic>
                        <pic:nvPicPr>
                          <pic:cNvPr id="1266" name="image217.png"/>
                          <pic:cNvPicPr/>
                        </pic:nvPicPr>
                        <pic:blipFill>
                          <a:blip r:embed="rId24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67" name="image217.png" descr=""/>
                  <wp:cNvGraphicFramePr>
                    <a:graphicFrameLocks noChangeAspect="1"/>
                  </wp:cNvGraphicFramePr>
                  <a:graphic>
                    <a:graphicData uri="http://schemas.openxmlformats.org/drawingml/2006/picture">
                      <pic:pic>
                        <pic:nvPicPr>
                          <pic:cNvPr id="1268" name="image217.png"/>
                          <pic:cNvPicPr/>
                        </pic:nvPicPr>
                        <pic:blipFill>
                          <a:blip r:embed="rId24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69" name="image217.png" descr=""/>
                  <wp:cNvGraphicFramePr>
                    <a:graphicFrameLocks noChangeAspect="1"/>
                  </wp:cNvGraphicFramePr>
                  <a:graphic>
                    <a:graphicData uri="http://schemas.openxmlformats.org/drawingml/2006/picture">
                      <pic:pic>
                        <pic:nvPicPr>
                          <pic:cNvPr id="1270" name="image217.png"/>
                          <pic:cNvPicPr/>
                        </pic:nvPicPr>
                        <pic:blipFill>
                          <a:blip r:embed="rId24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71" name="image217.png" descr=""/>
                  <wp:cNvGraphicFramePr>
                    <a:graphicFrameLocks noChangeAspect="1"/>
                  </wp:cNvGraphicFramePr>
                  <a:graphic>
                    <a:graphicData uri="http://schemas.openxmlformats.org/drawingml/2006/picture">
                      <pic:pic>
                        <pic:nvPicPr>
                          <pic:cNvPr id="1272" name="image217.png"/>
                          <pic:cNvPicPr/>
                        </pic:nvPicPr>
                        <pic:blipFill>
                          <a:blip r:embed="rId24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73" name="image217.png" descr=""/>
                  <wp:cNvGraphicFramePr>
                    <a:graphicFrameLocks noChangeAspect="1"/>
                  </wp:cNvGraphicFramePr>
                  <a:graphic>
                    <a:graphicData uri="http://schemas.openxmlformats.org/drawingml/2006/picture">
                      <pic:pic>
                        <pic:nvPicPr>
                          <pic:cNvPr id="1274" name="image217.png"/>
                          <pic:cNvPicPr/>
                        </pic:nvPicPr>
                        <pic:blipFill>
                          <a:blip r:embed="rId24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8" cy="5238"/>
                  <wp:effectExtent l="0" t="0" r="0" b="0"/>
                  <wp:docPr id="1275" name="image217.png" descr=""/>
                  <wp:cNvGraphicFramePr>
                    <a:graphicFrameLocks noChangeAspect="1"/>
                  </wp:cNvGraphicFramePr>
                  <a:graphic>
                    <a:graphicData uri="http://schemas.openxmlformats.org/drawingml/2006/picture">
                      <pic:pic>
                        <pic:nvPicPr>
                          <pic:cNvPr id="1276" name="image217.png"/>
                          <pic:cNvPicPr/>
                        </pic:nvPicPr>
                        <pic:blipFill>
                          <a:blip r:embed="rId244" cstate="print"/>
                          <a:stretch>
                            <a:fillRect/>
                          </a:stretch>
                        </pic:blipFill>
                        <pic:spPr>
                          <a:xfrm>
                            <a:off x="0" y="0"/>
                            <a:ext cx="5988"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277" name="image217.png" descr=""/>
                  <wp:cNvGraphicFramePr>
                    <a:graphicFrameLocks noChangeAspect="1"/>
                  </wp:cNvGraphicFramePr>
                  <a:graphic>
                    <a:graphicData uri="http://schemas.openxmlformats.org/drawingml/2006/picture">
                      <pic:pic>
                        <pic:nvPicPr>
                          <pic:cNvPr id="1278" name="image217.png"/>
                          <pic:cNvPicPr/>
                        </pic:nvPicPr>
                        <pic:blipFill>
                          <a:blip r:embed="rId24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279" name="image218.png" descr=""/>
                  <wp:cNvGraphicFramePr>
                    <a:graphicFrameLocks noChangeAspect="1"/>
                  </wp:cNvGraphicFramePr>
                  <a:graphic>
                    <a:graphicData uri="http://schemas.openxmlformats.org/drawingml/2006/picture">
                      <pic:pic>
                        <pic:nvPicPr>
                          <pic:cNvPr id="1280" name="image218.png"/>
                          <pic:cNvPicPr/>
                        </pic:nvPicPr>
                        <pic:blipFill>
                          <a:blip r:embed="rId245"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144,808,343.94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81" name="image218.png" descr=""/>
                  <wp:cNvGraphicFramePr>
                    <a:graphicFrameLocks noChangeAspect="1"/>
                  </wp:cNvGraphicFramePr>
                  <a:graphic>
                    <a:graphicData uri="http://schemas.openxmlformats.org/drawingml/2006/picture">
                      <pic:pic>
                        <pic:nvPicPr>
                          <pic:cNvPr id="1282" name="image218.png"/>
                          <pic:cNvPicPr/>
                        </pic:nvPicPr>
                        <pic:blipFill>
                          <a:blip r:embed="rId24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120,165,453.97</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83" name="image218.png" descr=""/>
                  <wp:cNvGraphicFramePr>
                    <a:graphicFrameLocks noChangeAspect="1"/>
                  </wp:cNvGraphicFramePr>
                  <a:graphic>
                    <a:graphicData uri="http://schemas.openxmlformats.org/drawingml/2006/picture">
                      <pic:pic>
                        <pic:nvPicPr>
                          <pic:cNvPr id="1284" name="image218.png"/>
                          <pic:cNvPicPr/>
                        </pic:nvPicPr>
                        <pic:blipFill>
                          <a:blip r:embed="rId24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487,116,536.00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85" name="image218.png" descr=""/>
                  <wp:cNvGraphicFramePr>
                    <a:graphicFrameLocks noChangeAspect="1"/>
                  </wp:cNvGraphicFramePr>
                  <a:graphic>
                    <a:graphicData uri="http://schemas.openxmlformats.org/drawingml/2006/picture">
                      <pic:pic>
                        <pic:nvPicPr>
                          <pic:cNvPr id="1286" name="image218.png"/>
                          <pic:cNvPicPr/>
                        </pic:nvPicPr>
                        <pic:blipFill>
                          <a:blip r:embed="rId245"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480,831,536.00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87" name="image218.png" descr=""/>
                  <wp:cNvGraphicFramePr>
                    <a:graphicFrameLocks noChangeAspect="1"/>
                  </wp:cNvGraphicFramePr>
                  <a:graphic>
                    <a:graphicData uri="http://schemas.openxmlformats.org/drawingml/2006/picture">
                      <pic:pic>
                        <pic:nvPicPr>
                          <pic:cNvPr id="1288" name="image218.png"/>
                          <pic:cNvPicPr/>
                        </pic:nvPicPr>
                        <pic:blipFill>
                          <a:blip r:embed="rId245"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89" name="image218.png" descr=""/>
                  <wp:cNvGraphicFramePr>
                    <a:graphicFrameLocks noChangeAspect="1"/>
                  </wp:cNvGraphicFramePr>
                  <a:graphic>
                    <a:graphicData uri="http://schemas.openxmlformats.org/drawingml/2006/picture">
                      <pic:pic>
                        <pic:nvPicPr>
                          <pic:cNvPr id="1290" name="image218.png"/>
                          <pic:cNvPicPr/>
                        </pic:nvPicPr>
                        <pic:blipFill>
                          <a:blip r:embed="rId24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91" name="image218.png" descr=""/>
                  <wp:cNvGraphicFramePr>
                    <a:graphicFrameLocks noChangeAspect="1"/>
                  </wp:cNvGraphicFramePr>
                  <a:graphic>
                    <a:graphicData uri="http://schemas.openxmlformats.org/drawingml/2006/picture">
                      <pic:pic>
                        <pic:nvPicPr>
                          <pic:cNvPr id="1292" name="image218.png"/>
                          <pic:cNvPicPr/>
                        </pic:nvPicPr>
                        <pic:blipFill>
                          <a:blip r:embed="rId245"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637,837,259.16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93" name="image218.png" descr=""/>
                  <wp:cNvGraphicFramePr>
                    <a:graphicFrameLocks noChangeAspect="1"/>
                  </wp:cNvGraphicFramePr>
                  <a:graphic>
                    <a:graphicData uri="http://schemas.openxmlformats.org/drawingml/2006/picture">
                      <pic:pic>
                        <pic:nvPicPr>
                          <pic:cNvPr id="1294" name="image218.png"/>
                          <pic:cNvPicPr/>
                        </pic:nvPicPr>
                        <pic:blipFill>
                          <a:blip r:embed="rId24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605,920,741.11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35,580,419.17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95" name="image219.png" descr=""/>
                  <wp:cNvGraphicFramePr>
                    <a:graphicFrameLocks noChangeAspect="1"/>
                  </wp:cNvGraphicFramePr>
                  <a:graphic>
                    <a:graphicData uri="http://schemas.openxmlformats.org/drawingml/2006/picture">
                      <pic:pic>
                        <pic:nvPicPr>
                          <pic:cNvPr id="1296" name="image219.png"/>
                          <pic:cNvPicPr/>
                        </pic:nvPicPr>
                        <pic:blipFill>
                          <a:blip r:embed="rId246"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297" name="image219.png" descr=""/>
                  <wp:cNvGraphicFramePr>
                    <a:graphicFrameLocks noChangeAspect="1"/>
                  </wp:cNvGraphicFramePr>
                  <a:graphic>
                    <a:graphicData uri="http://schemas.openxmlformats.org/drawingml/2006/picture">
                      <pic:pic>
                        <pic:nvPicPr>
                          <pic:cNvPr id="1298" name="image219.png"/>
                          <pic:cNvPicPr/>
                        </pic:nvPicPr>
                        <pic:blipFill>
                          <a:blip r:embed="rId246"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299" name="image219.png" descr=""/>
                  <wp:cNvGraphicFramePr>
                    <a:graphicFrameLocks noChangeAspect="1"/>
                  </wp:cNvGraphicFramePr>
                  <a:graphic>
                    <a:graphicData uri="http://schemas.openxmlformats.org/drawingml/2006/picture">
                      <pic:pic>
                        <pic:nvPicPr>
                          <pic:cNvPr id="1300" name="image219.png"/>
                          <pic:cNvPicPr/>
                        </pic:nvPicPr>
                        <pic:blipFill>
                          <a:blip r:embed="rId24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40,653,059.31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301" name="image219.png" descr=""/>
                  <wp:cNvGraphicFramePr>
                    <a:graphicFrameLocks noChangeAspect="1"/>
                  </wp:cNvGraphicFramePr>
                  <a:graphic>
                    <a:graphicData uri="http://schemas.openxmlformats.org/drawingml/2006/picture">
                      <pic:pic>
                        <pic:nvPicPr>
                          <pic:cNvPr id="1302" name="image219.png"/>
                          <pic:cNvPicPr/>
                        </pic:nvPicPr>
                        <pic:blipFill>
                          <a:blip r:embed="rId246"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36,277,652.65</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190,222,887.16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303" name="image219.png" descr=""/>
                  <wp:cNvGraphicFramePr>
                    <a:graphicFrameLocks noChangeAspect="1"/>
                  </wp:cNvGraphicFramePr>
                  <a:graphic>
                    <a:graphicData uri="http://schemas.openxmlformats.org/drawingml/2006/picture">
                      <pic:pic>
                        <pic:nvPicPr>
                          <pic:cNvPr id="1304" name="image219.png"/>
                          <pic:cNvPicPr/>
                        </pic:nvPicPr>
                        <pic:blipFill>
                          <a:blip r:embed="rId24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174,756,802.39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1,320,249,322.46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305" name="image219.png" descr=""/>
                  <wp:cNvGraphicFramePr>
                    <a:graphicFrameLocks noChangeAspect="1"/>
                  </wp:cNvGraphicFramePr>
                  <a:graphic>
                    <a:graphicData uri="http://schemas.openxmlformats.org/drawingml/2006/picture">
                      <pic:pic>
                        <pic:nvPicPr>
                          <pic:cNvPr id="1306" name="image219.png"/>
                          <pic:cNvPicPr/>
                        </pic:nvPicPr>
                        <pic:blipFill>
                          <a:blip r:embed="rId24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1,297,786,732.15</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1,465,057,666.40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07" name="image219.png" descr=""/>
                  <wp:cNvGraphicFramePr>
                    <a:graphicFrameLocks noChangeAspect="1"/>
                  </wp:cNvGraphicFramePr>
                  <a:graphic>
                    <a:graphicData uri="http://schemas.openxmlformats.org/drawingml/2006/picture">
                      <pic:pic>
                        <pic:nvPicPr>
                          <pic:cNvPr id="1308" name="image219.png"/>
                          <pic:cNvPicPr/>
                        </pic:nvPicPr>
                        <pic:blipFill>
                          <a:blip r:embed="rId246"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1,417,952,186.12</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pict>
          <v:shape style="position:absolute;margin-left:369.880005pt;margin-top:-94.688263pt;width:.48pt;height:.42pt;mso-position-horizontal-relative:page;mso-position-vertical-relative:paragraph;z-index:49528" type="#_x0000_t75" stroked="false">
            <v:imagedata r:id="rId246" o:title=""/>
          </v:shape>
        </w:pict>
      </w:r>
      <w:r>
        <w:rPr/>
        <w:pict>
          <v:shape style="position:absolute;margin-left:369.880005pt;margin-top:-74.588333pt;width:.47993pt;height:.42pt;mso-position-horizontal-relative:page;mso-position-vertical-relative:paragraph;z-index:49552" type="#_x0000_t75" stroked="false">
            <v:imagedata r:id="rId246" o:title=""/>
          </v:shape>
        </w:pict>
      </w:r>
      <w:r>
        <w:rPr/>
        <w:pict>
          <v:shape style="position:absolute;margin-left:369.880005pt;margin-top:-54.488262pt;width:.48pt;height:.42pt;mso-position-horizontal-relative:page;mso-position-vertical-relative:paragraph;z-index:49576" type="#_x0000_t75" stroked="false">
            <v:imagedata r:id="rId246" o:title=""/>
          </v:shape>
        </w:pict>
      </w:r>
      <w:r>
        <w:rPr/>
        <w:pict>
          <v:shape style="position:absolute;margin-left:369.880005pt;margin-top:-34.388271pt;width:.48pt;height:.42pt;mso-position-horizontal-relative:page;mso-position-vertical-relative:paragraph;z-index:49600" type="#_x0000_t75" stroked="false">
            <v:imagedata r:id="rId246" o:title=""/>
          </v:shape>
        </w:pict>
      </w:r>
      <w:r>
        <w:rPr/>
        <w:pict>
          <v:shape style="position:absolute;margin-left:369.880005pt;margin-top:-14.288327pt;width:.47993pt;height:.42pt;mso-position-horizontal-relative:page;mso-position-vertical-relative:paragraph;z-index:49624" type="#_x0000_t75" stroked="false">
            <v:imagedata r:id="rId246" o:title=""/>
          </v:shape>
        </w:pict>
      </w:r>
      <w:r>
        <w:rPr>
          <w:rFonts w:ascii="宋体" w:hAnsi="宋体" w:cs="宋体" w:eastAsia="宋体" w:hint="default"/>
          <w:sz w:val="18"/>
          <w:szCs w:val="18"/>
        </w:rPr>
        <w:t>法定代表人：邓志刚</w:t>
        <w:tab/>
        <w:t>主管会计工作负责人：邓志刚</w:t>
        <w:tab/>
        <w:t>会计机构负责人：黄伟兵</w:t>
      </w:r>
    </w:p>
    <w:p>
      <w:pPr>
        <w:spacing w:line="240" w:lineRule="auto" w:before="1"/>
        <w:rPr>
          <w:rFonts w:ascii="宋体" w:hAnsi="宋体" w:cs="宋体" w:eastAsia="宋体" w:hint="default"/>
          <w:sz w:val="25"/>
          <w:szCs w:val="25"/>
        </w:rPr>
      </w:pPr>
    </w:p>
    <w:p>
      <w:pPr>
        <w:pStyle w:val="Heading2"/>
        <w:spacing w:line="240" w:lineRule="auto"/>
        <w:ind w:left="1133" w:right="1033"/>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21"/>
          <w:szCs w:val="21"/>
        </w:rPr>
      </w:pPr>
      <w:r>
        <w:rPr/>
        <w:pict>
          <v:shape style="position:absolute;margin-left:371.02002pt;margin-top:38.023636pt;width:.479961pt;height:.42pt;mso-position-horizontal-relative:page;mso-position-vertical-relative:paragraph;z-index:49648" type="#_x0000_t75" stroked="false">
            <v:imagedata r:id="rId246" o:title=""/>
          </v:shape>
        </w:pict>
      </w:r>
      <w:r>
        <w:rPr/>
        <w:pict>
          <v:shape style="position:absolute;margin-left:371.02002pt;margin-top:58.123703pt;width:.480031pt;height:.42pt;mso-position-horizontal-relative:page;mso-position-vertical-relative:paragraph;z-index:49672" type="#_x0000_t75" stroked="false">
            <v:imagedata r:id="rId246" o:title=""/>
          </v:shape>
        </w:pict>
      </w:r>
      <w:r>
        <w:rPr/>
        <w:pict>
          <v:shape style="position:absolute;margin-left:371.02002pt;margin-top:78.223633pt;width:.479961pt;height:.42pt;mso-position-horizontal-relative:page;mso-position-vertical-relative:paragraph;z-index:49696" type="#_x0000_t75" stroked="false">
            <v:imagedata r:id="rId246" o:title=""/>
          </v:shape>
        </w:pict>
      </w:r>
      <w:r>
        <w:rPr/>
        <w:pict>
          <v:shape style="position:absolute;margin-left:371.02002pt;margin-top:98.3237pt;width:.480031pt;height:.42pt;mso-position-horizontal-relative:page;mso-position-vertical-relative:paragraph;z-index:49720" type="#_x0000_t75" stroked="false">
            <v:imagedata r:id="rId246" o:title=""/>
          </v:shape>
        </w:pict>
      </w: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050"/>
        <w:gridCol w:w="3227"/>
        <w:gridCol w:w="3264"/>
      </w:tblGrid>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309" name="image219.png" descr=""/>
                  <wp:cNvGraphicFramePr>
                    <a:graphicFrameLocks noChangeAspect="1"/>
                  </wp:cNvGraphicFramePr>
                  <a:graphic>
                    <a:graphicData uri="http://schemas.openxmlformats.org/drawingml/2006/picture">
                      <pic:pic>
                        <pic:nvPicPr>
                          <pic:cNvPr id="1310" name="image219.png"/>
                          <pic:cNvPicPr/>
                        </pic:nvPicPr>
                        <pic:blipFill>
                          <a:blip r:embed="rId24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404,040,309.75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311" name="image219.png" descr=""/>
                  <wp:cNvGraphicFramePr>
                    <a:graphicFrameLocks noChangeAspect="1"/>
                  </wp:cNvGraphicFramePr>
                  <a:graphic>
                    <a:graphicData uri="http://schemas.openxmlformats.org/drawingml/2006/picture">
                      <pic:pic>
                        <pic:nvPicPr>
                          <pic:cNvPr id="1312" name="image219.png"/>
                          <pic:cNvPicPr/>
                        </pic:nvPicPr>
                        <pic:blipFill>
                          <a:blip r:embed="rId24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359,010,984.09</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140"/>
              <w:jc w:val="right"/>
              <w:rPr>
                <w:rFonts w:ascii="宋体" w:hAnsi="宋体" w:cs="宋体" w:eastAsia="宋体" w:hint="default"/>
                <w:sz w:val="21"/>
                <w:szCs w:val="21"/>
              </w:rPr>
            </w:pPr>
            <w:r>
              <w:rPr>
                <w:rFonts w:ascii="宋体" w:hAnsi="宋体" w:cs="宋体" w:eastAsia="宋体" w:hint="default"/>
                <w:sz w:val="21"/>
                <w:szCs w:val="21"/>
              </w:rPr>
              <w:t>其中：营业收入</w:t>
            </w:r>
          </w:p>
        </w:tc>
        <w:tc>
          <w:tcPr>
            <w:tcW w:w="32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404,040,309.75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313" name="image219.png" descr=""/>
                  <wp:cNvGraphicFramePr>
                    <a:graphicFrameLocks noChangeAspect="1"/>
                  </wp:cNvGraphicFramePr>
                  <a:graphic>
                    <a:graphicData uri="http://schemas.openxmlformats.org/drawingml/2006/picture">
                      <pic:pic>
                        <pic:nvPicPr>
                          <pic:cNvPr id="1314" name="image219.png"/>
                          <pic:cNvPicPr/>
                        </pic:nvPicPr>
                        <pic:blipFill>
                          <a:blip r:embed="rId24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359,010,984.09</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138"/>
              <w:jc w:val="right"/>
              <w:rPr>
                <w:rFonts w:ascii="宋体" w:hAnsi="宋体" w:cs="宋体" w:eastAsia="宋体" w:hint="default"/>
                <w:sz w:val="21"/>
                <w:szCs w:val="21"/>
              </w:rPr>
            </w:pPr>
            <w:r>
              <w:rPr>
                <w:rFonts w:ascii="宋体" w:hAnsi="宋体" w:cs="宋体" w:eastAsia="宋体" w:hint="default"/>
                <w:sz w:val="21"/>
                <w:szCs w:val="21"/>
              </w:rPr>
              <w:t>利息收入</w:t>
            </w:r>
          </w:p>
        </w:tc>
        <w:tc>
          <w:tcPr>
            <w:tcW w:w="32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315" name="image219.png" descr=""/>
                  <wp:cNvGraphicFramePr>
                    <a:graphicFrameLocks noChangeAspect="1"/>
                  </wp:cNvGraphicFramePr>
                  <a:graphic>
                    <a:graphicData uri="http://schemas.openxmlformats.org/drawingml/2006/picture">
                      <pic:pic>
                        <pic:nvPicPr>
                          <pic:cNvPr id="1316" name="image219.png"/>
                          <pic:cNvPicPr/>
                        </pic:nvPicPr>
                        <pic:blipFill>
                          <a:blip r:embed="rId24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after="0" w:line="240" w:lineRule="auto"/>
        <w:jc w:val="left"/>
        <w:rPr>
          <w:rFonts w:ascii="宋体" w:hAnsi="宋体" w:cs="宋体" w:eastAsia="宋体" w:hint="default"/>
          <w:sz w:val="29"/>
          <w:szCs w:val="29"/>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71.02002pt;margin-top:91.679993pt;width:.480031pt;height:.42pt;mso-position-horizontal-relative:page;mso-position-vertical-relative:page;z-index:49744" type="#_x0000_t75" stroked="false">
            <v:imagedata r:id="rId247" o:title=""/>
          </v:shape>
        </w:pict>
      </w:r>
      <w:r>
        <w:rPr/>
        <w:pict>
          <v:shape style="position:absolute;margin-left:371.02002pt;margin-top:111.779938pt;width:.479961pt;height:.42pt;mso-position-horizontal-relative:page;mso-position-vertical-relative:page;z-index:49768" type="#_x0000_t75" stroked="false">
            <v:imagedata r:id="rId247" o:title=""/>
          </v:shape>
        </w:pict>
      </w:r>
      <w:r>
        <w:rPr/>
        <w:pict>
          <v:shape style="position:absolute;margin-left:371.02002pt;margin-top:131.880005pt;width:.480031pt;height:.42pt;mso-position-horizontal-relative:page;mso-position-vertical-relative:page;z-index:49792" type="#_x0000_t75" stroked="false">
            <v:imagedata r:id="rId247" o:title=""/>
          </v:shape>
        </w:pict>
      </w:r>
      <w:r>
        <w:rPr/>
        <w:pict>
          <v:shape style="position:absolute;margin-left:371.02002pt;margin-top:152pt;width:.480031pt;height:.42pt;mso-position-horizontal-relative:page;mso-position-vertical-relative:page;z-index:49816" type="#_x0000_t75" stroked="false">
            <v:imagedata r:id="rId248" o:title=""/>
          </v:shape>
        </w:pict>
      </w:r>
      <w:r>
        <w:rPr/>
        <w:pict>
          <v:shape style="position:absolute;margin-left:371.02002pt;margin-top:172.100006pt;width:.480031pt;height:.42pt;mso-position-horizontal-relative:page;mso-position-vertical-relative:page;z-index:49840" type="#_x0000_t75" stroked="false">
            <v:imagedata r:id="rId248" o:title=""/>
          </v:shape>
        </w:pict>
      </w:r>
      <w:r>
        <w:rPr/>
        <w:pict>
          <v:shape style="position:absolute;margin-left:371.02002pt;margin-top:192.199997pt;width:.480031pt;height:.42pt;mso-position-horizontal-relative:page;mso-position-vertical-relative:page;z-index:49864" type="#_x0000_t75" stroked="false">
            <v:imagedata r:id="rId248" o:title=""/>
          </v:shape>
        </w:pict>
      </w:r>
      <w:r>
        <w:rPr/>
        <w:pict>
          <v:shape style="position:absolute;margin-left:371.02002pt;margin-top:212.299942pt;width:.479961pt;height:.42pt;mso-position-horizontal-relative:page;mso-position-vertical-relative:page;z-index:49888" type="#_x0000_t75" stroked="false">
            <v:imagedata r:id="rId248" o:title=""/>
          </v:shape>
        </w:pict>
      </w:r>
      <w:r>
        <w:rPr/>
        <w:pict>
          <v:shape style="position:absolute;margin-left:371.02002pt;margin-top:232.399933pt;width:.479961pt;height:.42pt;mso-position-horizontal-relative:page;mso-position-vertical-relative:page;z-index:49912" type="#_x0000_t75" stroked="false">
            <v:imagedata r:id="rId248" o:title=""/>
          </v:shape>
        </w:pict>
      </w:r>
      <w:r>
        <w:rPr/>
        <w:pict>
          <v:shape style="position:absolute;margin-left:371.02002pt;margin-top:267.860016pt;width:.480031pt;height:.66pt;mso-position-horizontal-relative:page;mso-position-vertical-relative:page;z-index:49936" type="#_x0000_t75" stroked="false">
            <v:imagedata r:id="rId248" o:title=""/>
          </v:shape>
        </w:pict>
      </w:r>
      <w:r>
        <w:rPr/>
        <w:pict>
          <v:shape style="position:absolute;margin-left:371.02002pt;margin-top:288.199982pt;width:.480031pt;height:.42pt;mso-position-horizontal-relative:page;mso-position-vertical-relative:page;z-index:49960" type="#_x0000_t75" stroked="false">
            <v:imagedata r:id="rId248" o:title=""/>
          </v:shape>
        </w:pict>
      </w:r>
      <w:r>
        <w:rPr/>
        <w:pict>
          <v:shape style="position:absolute;margin-left:371.02002pt;margin-top:308.299957pt;width:.479961pt;height:.42pt;mso-position-horizontal-relative:page;mso-position-vertical-relative:page;z-index:49984" type="#_x0000_t75" stroked="false">
            <v:imagedata r:id="rId248" o:title=""/>
          </v:shape>
        </w:pict>
      </w:r>
      <w:r>
        <w:rPr/>
        <w:pict>
          <v:shape style="position:absolute;margin-left:371.02002pt;margin-top:328.399933pt;width:.479961pt;height:.42pt;mso-position-horizontal-relative:page;mso-position-vertical-relative:page;z-index:50008" type="#_x0000_t75" stroked="false">
            <v:imagedata r:id="rId248" o:title=""/>
          </v:shape>
        </w:pict>
      </w:r>
      <w:r>
        <w:rPr/>
        <w:pict>
          <v:shape style="position:absolute;margin-left:371.02002pt;margin-top:348.499969pt;width:.479996pt;height:.42pt;mso-position-horizontal-relative:page;mso-position-vertical-relative:page;z-index:50032" type="#_x0000_t75" stroked="false">
            <v:imagedata r:id="rId248" o:title=""/>
          </v:shape>
        </w:pict>
      </w:r>
      <w:r>
        <w:rPr/>
        <w:pict>
          <v:shape style="position:absolute;margin-left:371.02002pt;margin-top:368.600006pt;width:.480031pt;height:.42pt;mso-position-horizontal-relative:page;mso-position-vertical-relative:page;z-index:50056" type="#_x0000_t75" stroked="false">
            <v:imagedata r:id="rId248" o:title=""/>
          </v:shape>
        </w:pict>
      </w:r>
      <w:r>
        <w:rPr/>
        <w:pict>
          <v:shape style="position:absolute;margin-left:371.02002pt;margin-top:388.699982pt;width:.480031pt;height:.42pt;mso-position-horizontal-relative:page;mso-position-vertical-relative:page;z-index:50080" type="#_x0000_t75" stroked="false">
            <v:imagedata r:id="rId248" o:title=""/>
          </v:shape>
        </w:pict>
      </w:r>
      <w:r>
        <w:rPr/>
        <w:pict>
          <v:shape style="position:absolute;margin-left:371.02002pt;margin-top:408.799988pt;width:.479996pt;height:.42pt;mso-position-horizontal-relative:page;mso-position-vertical-relative:page;z-index:50104" type="#_x0000_t75" stroked="false">
            <v:imagedata r:id="rId249" o:title=""/>
          </v:shape>
        </w:pict>
      </w:r>
      <w:r>
        <w:rPr/>
        <w:pict>
          <v:shape style="position:absolute;margin-left:371.02002pt;margin-top:444.279968pt;width:.480008pt;height:.66pt;mso-position-horizontal-relative:page;mso-position-vertical-relative:page;z-index:50128" type="#_x0000_t75" stroked="false">
            <v:imagedata r:id="rId250" o:title=""/>
          </v:shape>
        </w:pict>
      </w:r>
      <w:r>
        <w:rPr/>
        <w:pict>
          <v:shape style="position:absolute;margin-left:371.02002pt;margin-top:479.97998pt;width:.480008pt;height:.66pt;mso-position-horizontal-relative:page;mso-position-vertical-relative:page;z-index:50152" type="#_x0000_t75" stroked="false">
            <v:imagedata r:id="rId250" o:title=""/>
          </v:shape>
        </w:pict>
      </w:r>
      <w:r>
        <w:rPr/>
        <w:pict>
          <v:shape style="position:absolute;margin-left:371.02002pt;margin-top:515.679932pt;width:.479986pt;height:.66pt;mso-position-horizontal-relative:page;mso-position-vertical-relative:page;z-index:50176" type="#_x0000_t75" stroked="false">
            <v:imagedata r:id="rId250" o:title=""/>
          </v:shape>
        </w:pict>
      </w:r>
      <w:r>
        <w:rPr/>
        <w:pict>
          <v:shape style="position:absolute;margin-left:371.02002pt;margin-top:551.380005pt;width:.480031pt;height:.66pt;mso-position-horizontal-relative:page;mso-position-vertical-relative:page;z-index:50200" type="#_x0000_t75" stroked="false">
            <v:imagedata r:id="rId251" o:title=""/>
          </v:shape>
        </w:pict>
      </w:r>
      <w:r>
        <w:rPr/>
        <w:pict>
          <v:shape style="position:absolute;margin-left:371.02002pt;margin-top:587.080017pt;width:.480031pt;height:.66pt;mso-position-horizontal-relative:page;mso-position-vertical-relative:page;z-index:50224" type="#_x0000_t75" stroked="false">
            <v:imagedata r:id="rId251" o:title=""/>
          </v:shape>
        </w:pict>
      </w:r>
      <w:r>
        <w:rPr/>
        <w:pict>
          <v:group style="position:absolute;margin-left:210.5pt;margin-top:607.419922pt;width:161pt;height:20.55pt;mso-position-horizontal-relative:page;mso-position-vertical-relative:page;z-index:-1485808" coordorigin="4210,12148" coordsize="3220,411">
            <v:shape style="position:absolute;left:4210;top:12148;width:10;height:8" type="#_x0000_t75" stroked="false">
              <v:imagedata r:id="rId251" o:title=""/>
            </v:shape>
            <v:shape style="position:absolute;left:7420;top:12148;width:10;height:8" type="#_x0000_t75" stroked="false">
              <v:imagedata r:id="rId251" o:title=""/>
            </v:shape>
            <v:group style="position:absolute;left:4242;top:12166;width:3154;height:393" coordorigin="4242,12166" coordsize="3154,393">
              <v:shape style="position:absolute;left:4242;top:12166;width:3154;height:393" coordorigin="4242,12166" coordsize="3154,393" path="m4242,12559l7396,12559,7396,12166,4242,12166,4242,12559xe" filled="true" fillcolor="#ffffff" stroked="false">
                <v:path arrowok="t"/>
                <v:fill type="solid"/>
              </v:shape>
              <v:shape style="position:absolute;left:4210;top:12550;width:10;height:8" type="#_x0000_t75" stroked="false">
                <v:imagedata r:id="rId251" o:title=""/>
              </v:shape>
              <v:shape style="position:absolute;left:7420;top:12550;width:10;height:8" type="#_x0000_t75" stroked="false">
                <v:imagedata r:id="rId251" o:title=""/>
              </v:shape>
            </v:group>
            <w10:wrap type="none"/>
          </v:group>
        </w:pict>
      </w:r>
      <w:r>
        <w:rPr/>
        <w:pict>
          <v:shape style="position:absolute;margin-left:371.02002pt;margin-top:647.619995pt;width:.480031pt;height:.42pt;mso-position-horizontal-relative:page;mso-position-vertical-relative:page;z-index:50272" type="#_x0000_t75" stroked="false">
            <v:imagedata r:id="rId251" o:title=""/>
          </v:shape>
        </w:pict>
      </w:r>
      <w:r>
        <w:rPr/>
        <w:pict>
          <v:shape style="position:absolute;margin-left:371.02002pt;margin-top:667.719971pt;width:.479961pt;height:.42pt;mso-position-horizontal-relative:page;mso-position-vertical-relative:page;z-index:50296" type="#_x0000_t75" stroked="false">
            <v:imagedata r:id="rId251" o:title=""/>
          </v:shape>
        </w:pict>
      </w:r>
      <w:r>
        <w:rPr/>
        <w:pict>
          <v:shape style="position:absolute;margin-left:371.02002pt;margin-top:703.200012pt;width:.480031pt;height:.66pt;mso-position-horizontal-relative:page;mso-position-vertical-relative:page;z-index:50320" type="#_x0000_t75" stroked="false">
            <v:imagedata r:id="rId251" o:title=""/>
          </v:shape>
        </w:pict>
      </w:r>
      <w:r>
        <w:rPr/>
        <w:pict>
          <v:group style="position:absolute;margin-left:210.5pt;margin-top:723.539917pt;width:161pt;height:22pt;mso-position-horizontal-relative:page;mso-position-vertical-relative:page;z-index:-1485712" coordorigin="4210,14471" coordsize="3220,440">
            <v:shape style="position:absolute;left:4210;top:14471;width:10;height:8" type="#_x0000_t75" stroked="false">
              <v:imagedata r:id="rId251" o:title=""/>
            </v:shape>
            <v:shape style="position:absolute;left:7420;top:14471;width:10;height:8" type="#_x0000_t75" stroked="false">
              <v:imagedata r:id="rId251" o:title=""/>
            </v:shape>
            <v:group style="position:absolute;left:4242;top:14489;width:3154;height:393" coordorigin="4242,14489" coordsize="3154,393">
              <v:shape style="position:absolute;left:4242;top:14489;width:3154;height:393" coordorigin="4242,14489" coordsize="3154,393" path="m4242,14881l7396,14881,7396,14489,4242,14489,4242,14881xe" filled="true" fillcolor="#ffffff" stroked="false">
                <v:path arrowok="t"/>
                <v:fill type="solid"/>
              </v:shape>
              <v:shape style="position:absolute;left:7420;top:14873;width:10;height:8" type="#_x0000_t75" stroked="false">
                <v:imagedata r:id="rId251" o:title=""/>
              </v:shape>
              <v:shape style="position:absolute;left:4210;top:14873;width:10;height:37" type="#_x0000_t75" stroked="false">
                <v:imagedata r:id="rId252" o:title=""/>
              </v:shape>
            </v:group>
            <w10:wrap type="none"/>
          </v:group>
        </w:pict>
      </w:r>
      <w:r>
        <w:rPr/>
        <w:pict>
          <v:shape style="position:absolute;margin-left:371.02002pt;margin-top:763.73999pt;width:.480031pt;height:.42pt;mso-position-horizontal-relative:page;mso-position-vertical-relative:page;z-index:50368" type="#_x0000_t75" stroked="false">
            <v:imagedata r:id="rId251" o:title=""/>
          </v:shape>
        </w:pict>
      </w:r>
    </w:p>
    <w:tbl>
      <w:tblPr>
        <w:tblW w:w="0" w:type="auto"/>
        <w:jc w:val="left"/>
        <w:tblInd w:w="1129" w:type="dxa"/>
        <w:tblLayout w:type="fixed"/>
        <w:tblCellMar>
          <w:top w:w="0" w:type="dxa"/>
          <w:left w:w="0" w:type="dxa"/>
          <w:bottom w:w="0" w:type="dxa"/>
          <w:right w:w="0" w:type="dxa"/>
        </w:tblCellMar>
        <w:tblLook w:val="01E0"/>
      </w:tblPr>
      <w:tblGrid>
        <w:gridCol w:w="3075"/>
        <w:gridCol w:w="979"/>
        <w:gridCol w:w="2237"/>
        <w:gridCol w:w="3278"/>
      </w:tblGrid>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17" name="image224.png" descr=""/>
                  <wp:cNvGraphicFramePr>
                    <a:graphicFrameLocks noChangeAspect="1"/>
                  </wp:cNvGraphicFramePr>
                  <a:graphic>
                    <a:graphicData uri="http://schemas.openxmlformats.org/drawingml/2006/picture">
                      <pic:pic>
                        <pic:nvPicPr>
                          <pic:cNvPr id="1318" name="image224.png"/>
                          <pic:cNvPicPr/>
                        </pic:nvPicPr>
                        <pic:blipFill>
                          <a:blip r:embed="rId25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19" name="image224.png" descr=""/>
                  <wp:cNvGraphicFramePr>
                    <a:graphicFrameLocks noChangeAspect="1"/>
                  </wp:cNvGraphicFramePr>
                  <a:graphic>
                    <a:graphicData uri="http://schemas.openxmlformats.org/drawingml/2006/picture">
                      <pic:pic>
                        <pic:nvPicPr>
                          <pic:cNvPr id="1320" name="image224.png"/>
                          <pic:cNvPicPr/>
                        </pic:nvPicPr>
                        <pic:blipFill>
                          <a:blip r:embed="rId25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1" w:right="0"/>
              <w:jc w:val="left"/>
              <w:rPr>
                <w:rFonts w:ascii="Times New Roman" w:hAnsi="Times New Roman" w:cs="Times New Roman" w:eastAsia="Times New Roman" w:hint="default"/>
                <w:sz w:val="21"/>
                <w:szCs w:val="21"/>
              </w:rPr>
            </w:pPr>
            <w:r>
              <w:rPr>
                <w:rFonts w:ascii="Times New Roman"/>
                <w:sz w:val="21"/>
              </w:rPr>
              <w:t>305,369,778.61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21" name="image224.png" descr=""/>
                  <wp:cNvGraphicFramePr>
                    <a:graphicFrameLocks noChangeAspect="1"/>
                  </wp:cNvGraphicFramePr>
                  <a:graphic>
                    <a:graphicData uri="http://schemas.openxmlformats.org/drawingml/2006/picture">
                      <pic:pic>
                        <pic:nvPicPr>
                          <pic:cNvPr id="1322" name="image224.png"/>
                          <pic:cNvPicPr/>
                        </pic:nvPicPr>
                        <pic:blipFill>
                          <a:blip r:embed="rId25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250,610,091.06</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1" w:right="0"/>
              <w:jc w:val="left"/>
              <w:rPr>
                <w:rFonts w:ascii="Times New Roman" w:hAnsi="Times New Roman" w:cs="Times New Roman" w:eastAsia="Times New Roman" w:hint="default"/>
                <w:sz w:val="21"/>
                <w:szCs w:val="21"/>
              </w:rPr>
            </w:pPr>
            <w:r>
              <w:rPr>
                <w:rFonts w:ascii="Times New Roman"/>
                <w:sz w:val="21"/>
              </w:rPr>
              <w:t>167,477,372.19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23" name="image226.png" descr=""/>
                  <wp:cNvGraphicFramePr>
                    <a:graphicFrameLocks noChangeAspect="1"/>
                  </wp:cNvGraphicFramePr>
                  <a:graphic>
                    <a:graphicData uri="http://schemas.openxmlformats.org/drawingml/2006/picture">
                      <pic:pic>
                        <pic:nvPicPr>
                          <pic:cNvPr id="1324" name="image226.png"/>
                          <pic:cNvPicPr/>
                        </pic:nvPicPr>
                        <pic:blipFill>
                          <a:blip r:embed="rId25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130,906,921.82</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25" name="image226.png" descr=""/>
                  <wp:cNvGraphicFramePr>
                    <a:graphicFrameLocks noChangeAspect="1"/>
                  </wp:cNvGraphicFramePr>
                  <a:graphic>
                    <a:graphicData uri="http://schemas.openxmlformats.org/drawingml/2006/picture">
                      <pic:pic>
                        <pic:nvPicPr>
                          <pic:cNvPr id="1326" name="image226.png"/>
                          <pic:cNvPicPr/>
                        </pic:nvPicPr>
                        <pic:blipFill>
                          <a:blip r:embed="rId25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27" name="image226.png" descr=""/>
                  <wp:cNvGraphicFramePr>
                    <a:graphicFrameLocks noChangeAspect="1"/>
                  </wp:cNvGraphicFramePr>
                  <a:graphic>
                    <a:graphicData uri="http://schemas.openxmlformats.org/drawingml/2006/picture">
                      <pic:pic>
                        <pic:nvPicPr>
                          <pic:cNvPr id="1328" name="image226.png"/>
                          <pic:cNvPicPr/>
                        </pic:nvPicPr>
                        <pic:blipFill>
                          <a:blip r:embed="rId25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282"/>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29" name="image226.png" descr=""/>
                  <wp:cNvGraphicFramePr>
                    <a:graphicFrameLocks noChangeAspect="1"/>
                  </wp:cNvGraphicFramePr>
                  <a:graphic>
                    <a:graphicData uri="http://schemas.openxmlformats.org/drawingml/2006/picture">
                      <pic:pic>
                        <pic:nvPicPr>
                          <pic:cNvPr id="1330" name="image226.png"/>
                          <pic:cNvPicPr/>
                        </pic:nvPicPr>
                        <pic:blipFill>
                          <a:blip r:embed="rId25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31" name="image226.png" descr=""/>
                  <wp:cNvGraphicFramePr>
                    <a:graphicFrameLocks noChangeAspect="1"/>
                  </wp:cNvGraphicFramePr>
                  <a:graphic>
                    <a:graphicData uri="http://schemas.openxmlformats.org/drawingml/2006/picture">
                      <pic:pic>
                        <pic:nvPicPr>
                          <pic:cNvPr id="1332" name="image226.png"/>
                          <pic:cNvPicPr/>
                        </pic:nvPicPr>
                        <pic:blipFill>
                          <a:blip r:embed="rId25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333" name="image226.png" descr=""/>
                  <wp:cNvGraphicFramePr>
                    <a:graphicFrameLocks noChangeAspect="1"/>
                  </wp:cNvGraphicFramePr>
                  <a:graphic>
                    <a:graphicData uri="http://schemas.openxmlformats.org/drawingml/2006/picture">
                      <pic:pic>
                        <pic:nvPicPr>
                          <pic:cNvPr id="1334" name="image226.png"/>
                          <pic:cNvPicPr/>
                        </pic:nvPicPr>
                        <pic:blipFill>
                          <a:blip r:embed="rId253"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35" name="image226.png" descr=""/>
                  <wp:cNvGraphicFramePr>
                    <a:graphicFrameLocks noChangeAspect="1"/>
                  </wp:cNvGraphicFramePr>
                  <a:graphic>
                    <a:graphicData uri="http://schemas.openxmlformats.org/drawingml/2006/picture">
                      <pic:pic>
                        <pic:nvPicPr>
                          <pic:cNvPr id="1336" name="image226.png"/>
                          <pic:cNvPicPr/>
                        </pic:nvPicPr>
                        <pic:blipFill>
                          <a:blip r:embed="rId25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37" name="image226.png" descr=""/>
                  <wp:cNvGraphicFramePr>
                    <a:graphicFrameLocks noChangeAspect="1"/>
                  </wp:cNvGraphicFramePr>
                  <a:graphic>
                    <a:graphicData uri="http://schemas.openxmlformats.org/drawingml/2006/picture">
                      <pic:pic>
                        <pic:nvPicPr>
                          <pic:cNvPr id="1338" name="image226.png"/>
                          <pic:cNvPicPr/>
                        </pic:nvPicPr>
                        <pic:blipFill>
                          <a:blip r:embed="rId25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80" w:right="0"/>
              <w:jc w:val="left"/>
              <w:rPr>
                <w:rFonts w:ascii="Times New Roman" w:hAnsi="Times New Roman" w:cs="Times New Roman" w:eastAsia="Times New Roman" w:hint="default"/>
                <w:sz w:val="21"/>
                <w:szCs w:val="21"/>
              </w:rPr>
            </w:pPr>
            <w:r>
              <w:rPr>
                <w:rFonts w:ascii="Times New Roman"/>
                <w:sz w:val="21"/>
              </w:rPr>
              <w:t>5,499,912.70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39" name="image226.png" descr=""/>
                  <wp:cNvGraphicFramePr>
                    <a:graphicFrameLocks noChangeAspect="1"/>
                  </wp:cNvGraphicFramePr>
                  <a:graphic>
                    <a:graphicData uri="http://schemas.openxmlformats.org/drawingml/2006/picture">
                      <pic:pic>
                        <pic:nvPicPr>
                          <pic:cNvPr id="1340" name="image226.png"/>
                          <pic:cNvPicPr/>
                        </pic:nvPicPr>
                        <pic:blipFill>
                          <a:blip r:embed="rId253"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4,748,066.22</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5" w:right="0"/>
              <w:jc w:val="left"/>
              <w:rPr>
                <w:rFonts w:ascii="Times New Roman" w:hAnsi="Times New Roman" w:cs="Times New Roman" w:eastAsia="Times New Roman" w:hint="default"/>
                <w:sz w:val="21"/>
                <w:szCs w:val="21"/>
              </w:rPr>
            </w:pPr>
            <w:r>
              <w:rPr>
                <w:rFonts w:ascii="Times New Roman"/>
                <w:sz w:val="21"/>
              </w:rPr>
              <w:t>37,807,773.10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341" name="image226.png" descr=""/>
                  <wp:cNvGraphicFramePr>
                    <a:graphicFrameLocks noChangeAspect="1"/>
                  </wp:cNvGraphicFramePr>
                  <a:graphic>
                    <a:graphicData uri="http://schemas.openxmlformats.org/drawingml/2006/picture">
                      <pic:pic>
                        <pic:nvPicPr>
                          <pic:cNvPr id="1342" name="image226.png"/>
                          <pic:cNvPicPr/>
                        </pic:nvPicPr>
                        <pic:blipFill>
                          <a:blip r:embed="rId253"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37,626,842.20</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5" w:right="0"/>
              <w:jc w:val="left"/>
              <w:rPr>
                <w:rFonts w:ascii="Times New Roman" w:hAnsi="Times New Roman" w:cs="Times New Roman" w:eastAsia="Times New Roman" w:hint="default"/>
                <w:sz w:val="21"/>
                <w:szCs w:val="21"/>
              </w:rPr>
            </w:pPr>
            <w:r>
              <w:rPr>
                <w:rFonts w:ascii="Times New Roman"/>
                <w:sz w:val="21"/>
              </w:rPr>
              <w:t>94,150,969.91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343" name="image226.png" descr=""/>
                  <wp:cNvGraphicFramePr>
                    <a:graphicFrameLocks noChangeAspect="1"/>
                  </wp:cNvGraphicFramePr>
                  <a:graphic>
                    <a:graphicData uri="http://schemas.openxmlformats.org/drawingml/2006/picture">
                      <pic:pic>
                        <pic:nvPicPr>
                          <pic:cNvPr id="1344" name="image226.png"/>
                          <pic:cNvPicPr/>
                        </pic:nvPicPr>
                        <pic:blipFill>
                          <a:blip r:embed="rId25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84,845,387.22</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2"/>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6" w:right="0"/>
              <w:jc w:val="left"/>
              <w:rPr>
                <w:rFonts w:ascii="Times New Roman" w:hAnsi="Times New Roman" w:cs="Times New Roman" w:eastAsia="Times New Roman" w:hint="default"/>
                <w:sz w:val="21"/>
                <w:szCs w:val="21"/>
              </w:rPr>
            </w:pPr>
            <w:r>
              <w:rPr>
                <w:rFonts w:ascii="Times New Roman"/>
                <w:sz w:val="21"/>
              </w:rPr>
              <w:t>-13,758,062.05</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345" name="image226.png" descr=""/>
                  <wp:cNvGraphicFramePr>
                    <a:graphicFrameLocks noChangeAspect="1"/>
                  </wp:cNvGraphicFramePr>
                  <a:graphic>
                    <a:graphicData uri="http://schemas.openxmlformats.org/drawingml/2006/picture">
                      <pic:pic>
                        <pic:nvPicPr>
                          <pic:cNvPr id="1346" name="image226.png"/>
                          <pic:cNvPicPr/>
                        </pic:nvPicPr>
                        <pic:blipFill>
                          <a:blip r:embed="rId25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-12,844,485.90</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5" w:right="0"/>
              <w:jc w:val="left"/>
              <w:rPr>
                <w:rFonts w:ascii="Times New Roman" w:hAnsi="Times New Roman" w:cs="Times New Roman" w:eastAsia="Times New Roman" w:hint="default"/>
                <w:sz w:val="21"/>
                <w:szCs w:val="21"/>
              </w:rPr>
            </w:pPr>
            <w:r>
              <w:rPr>
                <w:rFonts w:ascii="Times New Roman"/>
                <w:sz w:val="21"/>
              </w:rPr>
              <w:t>14,191,812.76</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347" name="image227.png" descr=""/>
                  <wp:cNvGraphicFramePr>
                    <a:graphicFrameLocks noChangeAspect="1"/>
                  </wp:cNvGraphicFramePr>
                  <a:graphic>
                    <a:graphicData uri="http://schemas.openxmlformats.org/drawingml/2006/picture">
                      <pic:pic>
                        <pic:nvPicPr>
                          <pic:cNvPr id="1348" name="image227.png"/>
                          <pic:cNvPicPr/>
                        </pic:nvPicPr>
                        <pic:blipFill>
                          <a:blip r:embed="rId25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5,327,359.50</w:t>
            </w: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00"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 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349" name="image228.png" descr=""/>
                  <wp:cNvGraphicFramePr>
                    <a:graphicFrameLocks noChangeAspect="1"/>
                  </wp:cNvGraphicFramePr>
                  <a:graphic>
                    <a:graphicData uri="http://schemas.openxmlformats.org/drawingml/2006/picture">
                      <pic:pic>
                        <pic:nvPicPr>
                          <pic:cNvPr id="1350" name="image228.png"/>
                          <pic:cNvPicPr/>
                        </pic:nvPicPr>
                        <pic:blipFill>
                          <a:blip r:embed="rId255"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-168,630.21</w:t>
            </w:r>
            <w:r>
              <w:rPr>
                <w:rFonts w:ascii="Times New Roman"/>
                <w:sz w:val="21"/>
              </w:rPr>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351" name="image228.png" descr=""/>
                  <wp:cNvGraphicFramePr>
                    <a:graphicFrameLocks noChangeAspect="1"/>
                  </wp:cNvGraphicFramePr>
                  <a:graphic>
                    <a:graphicData uri="http://schemas.openxmlformats.org/drawingml/2006/picture">
                      <pic:pic>
                        <pic:nvPicPr>
                          <pic:cNvPr id="1352" name="image228.png"/>
                          <pic:cNvPicPr/>
                        </pic:nvPicPr>
                        <pic:blipFill>
                          <a:blip r:embed="rId255"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-51,328.71</w:t>
            </w:r>
            <w:r>
              <w:rPr>
                <w:rFonts w:ascii="Times New Roman"/>
                <w:sz w:val="21"/>
              </w:rPr>
            </w: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01" w:firstLine="840"/>
              <w:jc w:val="left"/>
              <w:rPr>
                <w:rFonts w:ascii="宋体" w:hAnsi="宋体" w:cs="宋体" w:eastAsia="宋体" w:hint="default"/>
                <w:sz w:val="21"/>
                <w:szCs w:val="21"/>
              </w:rPr>
            </w:pPr>
            <w:r>
              <w:rPr>
                <w:rFonts w:ascii="宋体" w:hAnsi="宋体" w:cs="宋体" w:eastAsia="宋体" w:hint="default"/>
                <w:sz w:val="21"/>
                <w:szCs w:val="21"/>
              </w:rPr>
              <w:t>其中：对联营企业和合 营企业的投资收益</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-168,630.21</w:t>
            </w:r>
            <w:r>
              <w:rPr>
                <w:rFonts w:ascii="Times New Roman"/>
                <w:sz w:val="21"/>
              </w:rPr>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353" name="image228.png" descr=""/>
                  <wp:cNvGraphicFramePr>
                    <a:graphicFrameLocks noChangeAspect="1"/>
                  </wp:cNvGraphicFramePr>
                  <a:graphic>
                    <a:graphicData uri="http://schemas.openxmlformats.org/drawingml/2006/picture">
                      <pic:pic>
                        <pic:nvPicPr>
                          <pic:cNvPr id="1354" name="image228.png"/>
                          <pic:cNvPicPr/>
                        </pic:nvPicPr>
                        <pic:blipFill>
                          <a:blip r:embed="rId255"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-51,328.71</w:t>
            </w:r>
            <w:r>
              <w:rPr>
                <w:rFonts w:ascii="Times New Roman"/>
                <w:sz w:val="21"/>
              </w:rPr>
            </w: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67"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355" name="image229.png" descr=""/>
                  <wp:cNvGraphicFramePr>
                    <a:graphicFrameLocks noChangeAspect="1"/>
                  </wp:cNvGraphicFramePr>
                  <a:graphic>
                    <a:graphicData uri="http://schemas.openxmlformats.org/drawingml/2006/picture">
                      <pic:pic>
                        <pic:nvPicPr>
                          <pic:cNvPr id="1356" name="image229.png"/>
                          <pic:cNvPicPr/>
                        </pic:nvPicPr>
                        <pic:blipFill>
                          <a:blip r:embed="rId256"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67"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40" w:lineRule="auto" w:before="38"/>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117,773.28</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357" name="image229.png" descr=""/>
                  <wp:cNvGraphicFramePr>
                    <a:graphicFrameLocks noChangeAspect="1"/>
                  </wp:cNvGraphicFramePr>
                  <a:graphic>
                    <a:graphicData uri="http://schemas.openxmlformats.org/drawingml/2006/picture">
                      <pic:pic>
                        <pic:nvPicPr>
                          <pic:cNvPr id="1358" name="image229.png"/>
                          <pic:cNvPicPr/>
                        </pic:nvPicPr>
                        <pic:blipFill>
                          <a:blip r:embed="rId256"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1,070.89</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67"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5" w:right="0"/>
              <w:jc w:val="left"/>
              <w:rPr>
                <w:rFonts w:ascii="Times New Roman" w:hAnsi="Times New Roman" w:cs="Times New Roman" w:eastAsia="Times New Roman" w:hint="default"/>
                <w:sz w:val="21"/>
                <w:szCs w:val="21"/>
              </w:rPr>
            </w:pPr>
            <w:r>
              <w:rPr>
                <w:rFonts w:ascii="Times New Roman"/>
                <w:sz w:val="21"/>
              </w:rPr>
              <w:t>21,264,049.09</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3075"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4"/>
                <w:sz w:val="21"/>
                <w:szCs w:val="21"/>
              </w:rPr>
              <w:t>、</w:t>
            </w:r>
            <w:r>
              <w:rPr>
                <w:rFonts w:ascii="宋体" w:hAnsi="宋体" w:cs="宋体" w:eastAsia="宋体" w:hint="default"/>
                <w:sz w:val="21"/>
                <w:szCs w:val="21"/>
              </w:rPr>
              <w:t>营业利</w:t>
            </w:r>
            <w:r>
              <w:rPr>
                <w:rFonts w:ascii="宋体" w:hAnsi="宋体" w:cs="宋体" w:eastAsia="宋体" w:hint="default"/>
                <w:spacing w:val="-104"/>
                <w:sz w:val="21"/>
                <w:szCs w:val="21"/>
              </w:rPr>
              <w:t>润</w:t>
            </w:r>
            <w:r>
              <w:rPr>
                <w:rFonts w:ascii="宋体" w:hAnsi="宋体" w:cs="宋体" w:eastAsia="宋体" w:hint="default"/>
                <w:sz w:val="21"/>
                <w:szCs w:val="21"/>
              </w:rPr>
              <w:t>（亏损以</w:t>
            </w:r>
            <w:r>
              <w:rPr>
                <w:rFonts w:ascii="Times New Roman" w:hAnsi="Times New Roman" w:cs="Times New Roman" w:eastAsia="Times New Roman" w:hint="default"/>
                <w:spacing w:val="-1"/>
                <w:w w:val="100"/>
                <w:sz w:val="21"/>
                <w:szCs w:val="21"/>
              </w:rPr>
              <w:t>“</w:t>
            </w:r>
            <w:r>
              <w:rPr>
                <w:rFonts w:ascii="宋体" w:hAnsi="宋体" w:cs="宋体" w:eastAsia="宋体" w:hint="default"/>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sz w:val="21"/>
                <w:szCs w:val="21"/>
              </w:rPr>
              <w:t>号填列</w:t>
            </w:r>
          </w:p>
        </w:tc>
        <w:tc>
          <w:tcPr>
            <w:tcW w:w="979"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26"/>
              <w:ind w:left="-144" w:right="0"/>
              <w:jc w:val="left"/>
              <w:rPr>
                <w:rFonts w:ascii="宋体" w:hAnsi="宋体" w:cs="宋体" w:eastAsia="宋体" w:hint="default"/>
                <w:sz w:val="21"/>
                <w:szCs w:val="21"/>
              </w:rPr>
            </w:pPr>
            <w:r>
              <w:rPr>
                <w:rFonts w:ascii="宋体" w:hAnsi="宋体" w:cs="宋体" w:eastAsia="宋体" w:hint="default"/>
                <w:sz w:val="21"/>
                <w:szCs w:val="21"/>
              </w:rPr>
              <w:t>）</w:t>
            </w:r>
          </w:p>
        </w:tc>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119,883,723.30</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108,350,635.21</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80" w:right="0"/>
              <w:jc w:val="left"/>
              <w:rPr>
                <w:rFonts w:ascii="Times New Roman" w:hAnsi="Times New Roman" w:cs="Times New Roman" w:eastAsia="Times New Roman" w:hint="default"/>
                <w:sz w:val="21"/>
                <w:szCs w:val="21"/>
              </w:rPr>
            </w:pPr>
            <w:r>
              <w:rPr>
                <w:rFonts w:ascii="Times New Roman"/>
                <w:sz w:val="21"/>
              </w:rPr>
              <w:t>5,899,940.48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59" name="image229.png" descr=""/>
                  <wp:cNvGraphicFramePr>
                    <a:graphicFrameLocks noChangeAspect="1"/>
                  </wp:cNvGraphicFramePr>
                  <a:graphic>
                    <a:graphicData uri="http://schemas.openxmlformats.org/drawingml/2006/picture">
                      <pic:pic>
                        <pic:nvPicPr>
                          <pic:cNvPr id="1360" name="image229.png"/>
                          <pic:cNvPicPr/>
                        </pic:nvPicPr>
                        <pic:blipFill>
                          <a:blip r:embed="rId25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16,493,680.25</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80" w:right="0"/>
              <w:jc w:val="left"/>
              <w:rPr>
                <w:rFonts w:ascii="Times New Roman" w:hAnsi="Times New Roman" w:cs="Times New Roman" w:eastAsia="Times New Roman" w:hint="default"/>
                <w:sz w:val="21"/>
                <w:szCs w:val="21"/>
              </w:rPr>
            </w:pPr>
            <w:r>
              <w:rPr>
                <w:rFonts w:ascii="Times New Roman"/>
                <w:sz w:val="21"/>
              </w:rPr>
              <w:t>1,982,234.92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361" name="image229.png" descr=""/>
                  <wp:cNvGraphicFramePr>
                    <a:graphicFrameLocks noChangeAspect="1"/>
                  </wp:cNvGraphicFramePr>
                  <a:graphic>
                    <a:graphicData uri="http://schemas.openxmlformats.org/drawingml/2006/picture">
                      <pic:pic>
                        <pic:nvPicPr>
                          <pic:cNvPr id="1362" name="image229.png"/>
                          <pic:cNvPicPr/>
                        </pic:nvPicPr>
                        <pic:blipFill>
                          <a:blip r:embed="rId256"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1,375,190.28</w:t>
            </w:r>
          </w:p>
        </w:tc>
      </w:tr>
      <w:tr>
        <w:trPr>
          <w:trHeight w:val="714"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4"/>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71" w:right="0"/>
              <w:jc w:val="left"/>
              <w:rPr>
                <w:rFonts w:ascii="Times New Roman" w:hAnsi="Times New Roman" w:cs="Times New Roman" w:eastAsia="Times New Roman" w:hint="default"/>
                <w:sz w:val="21"/>
                <w:szCs w:val="21"/>
              </w:rPr>
            </w:pPr>
            <w:r>
              <w:rPr>
                <w:rFonts w:ascii="Times New Roman"/>
                <w:sz w:val="21"/>
              </w:rPr>
              <w:t>123,801,428.86</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363" name="image229.png" descr=""/>
                  <wp:cNvGraphicFramePr>
                    <a:graphicFrameLocks noChangeAspect="1"/>
                  </wp:cNvGraphicFramePr>
                  <a:graphic>
                    <a:graphicData uri="http://schemas.openxmlformats.org/drawingml/2006/picture">
                      <pic:pic>
                        <pic:nvPicPr>
                          <pic:cNvPr id="1364" name="image229.png"/>
                          <pic:cNvPicPr/>
                        </pic:nvPicPr>
                        <pic:blipFill>
                          <a:blip r:embed="rId256"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123,469,125.18</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5" w:right="0"/>
              <w:jc w:val="left"/>
              <w:rPr>
                <w:rFonts w:ascii="Times New Roman" w:hAnsi="Times New Roman" w:cs="Times New Roman" w:eastAsia="Times New Roman" w:hint="default"/>
                <w:sz w:val="21"/>
                <w:szCs w:val="21"/>
              </w:rPr>
            </w:pPr>
            <w:r>
              <w:rPr>
                <w:rFonts w:ascii="Times New Roman"/>
                <w:sz w:val="21"/>
              </w:rPr>
              <w:t>17,916,240.47</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13,074,815.85</w:t>
            </w:r>
          </w:p>
        </w:tc>
      </w:tr>
      <w:tr>
        <w:trPr>
          <w:trHeight w:val="402" w:hRule="exact"/>
        </w:trPr>
        <w:tc>
          <w:tcPr>
            <w:tcW w:w="3075"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4"/>
                <w:sz w:val="21"/>
                <w:szCs w:val="21"/>
              </w:rPr>
              <w:t>、</w:t>
            </w:r>
            <w:r>
              <w:rPr>
                <w:rFonts w:ascii="宋体" w:hAnsi="宋体" w:cs="宋体" w:eastAsia="宋体" w:hint="default"/>
                <w:sz w:val="21"/>
                <w:szCs w:val="21"/>
              </w:rPr>
              <w:t>净利</w:t>
            </w:r>
            <w:r>
              <w:rPr>
                <w:rFonts w:ascii="宋体" w:hAnsi="宋体" w:cs="宋体" w:eastAsia="宋体" w:hint="default"/>
                <w:spacing w:val="-104"/>
                <w:sz w:val="21"/>
                <w:szCs w:val="21"/>
              </w:rPr>
              <w:t>润</w:t>
            </w:r>
            <w:r>
              <w:rPr>
                <w:rFonts w:ascii="宋体" w:hAnsi="宋体" w:cs="宋体" w:eastAsia="宋体" w:hint="default"/>
                <w:spacing w:val="-2"/>
                <w:sz w:val="21"/>
                <w:szCs w:val="21"/>
              </w:rPr>
              <w:t>（</w:t>
            </w:r>
            <w:r>
              <w:rPr>
                <w:rFonts w:ascii="宋体" w:hAnsi="宋体" w:cs="宋体" w:eastAsia="宋体" w:hint="default"/>
                <w:sz w:val="21"/>
                <w:szCs w:val="21"/>
              </w:rPr>
              <w:t>净亏损以</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sz w:val="21"/>
                <w:szCs w:val="21"/>
              </w:rPr>
              <w:t>号填列</w:t>
            </w:r>
          </w:p>
        </w:tc>
        <w:tc>
          <w:tcPr>
            <w:tcW w:w="979"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26"/>
              <w:ind w:left="-144" w:right="0"/>
              <w:jc w:val="left"/>
              <w:rPr>
                <w:rFonts w:ascii="宋体" w:hAnsi="宋体" w:cs="宋体" w:eastAsia="宋体" w:hint="default"/>
                <w:sz w:val="21"/>
                <w:szCs w:val="21"/>
              </w:rPr>
            </w:pPr>
            <w:r>
              <w:rPr>
                <w:rFonts w:ascii="宋体" w:hAnsi="宋体" w:cs="宋体" w:eastAsia="宋体" w:hint="default"/>
                <w:sz w:val="21"/>
                <w:szCs w:val="21"/>
              </w:rPr>
              <w:t>）</w:t>
            </w:r>
          </w:p>
        </w:tc>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105,885,188.39</w:t>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110,394,309.33</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447" w:right="0"/>
              <w:jc w:val="left"/>
              <w:rPr>
                <w:rFonts w:ascii="宋体" w:hAnsi="宋体" w:cs="宋体" w:eastAsia="宋体" w:hint="default"/>
                <w:sz w:val="21"/>
                <w:szCs w:val="21"/>
              </w:rPr>
            </w:pPr>
            <w:r>
              <w:rPr>
                <w:rFonts w:ascii="宋体" w:hAnsi="宋体" w:cs="宋体" w:eastAsia="宋体" w:hint="default"/>
                <w:sz w:val="21"/>
                <w:szCs w:val="21"/>
              </w:rPr>
              <w:t>（一）持续经营净利润（净</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1" w:right="0"/>
              <w:jc w:val="left"/>
              <w:rPr>
                <w:rFonts w:ascii="Times New Roman" w:hAnsi="Times New Roman" w:cs="Times New Roman" w:eastAsia="Times New Roman" w:hint="default"/>
                <w:sz w:val="21"/>
                <w:szCs w:val="21"/>
              </w:rPr>
            </w:pPr>
            <w:r>
              <w:rPr>
                <w:rFonts w:ascii="Times New Roman"/>
                <w:sz w:val="21"/>
              </w:rPr>
              <w:t>105,885,188.39</w:t>
            </w:r>
          </w:p>
          <w:p>
            <w:pPr>
              <w:pStyle w:val="TableParagraph"/>
              <w:spacing w:line="240" w:lineRule="auto" w:before="2"/>
              <w:ind w:right="0"/>
              <w:jc w:val="left"/>
              <w:rPr>
                <w:rFonts w:ascii="Times New Roman" w:hAnsi="Times New Roman" w:cs="Times New Roman" w:eastAsia="Times New Roman" w:hint="default"/>
                <w:sz w:val="4"/>
                <w:szCs w:val="4"/>
              </w:rPr>
            </w:pPr>
          </w:p>
          <w:p>
            <w:pPr>
              <w:pStyle w:val="TableParagraph"/>
              <w:spacing w:line="27"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drawing>
                <wp:inline distT="0" distB="0" distL="0" distR="0">
                  <wp:extent cx="6062" cy="17430"/>
                  <wp:effectExtent l="0" t="0" r="0" b="0"/>
                  <wp:docPr id="1365" name="image29.png" descr=""/>
                  <wp:cNvGraphicFramePr>
                    <a:graphicFrameLocks noChangeAspect="1"/>
                  </wp:cNvGraphicFramePr>
                  <a:graphic>
                    <a:graphicData uri="http://schemas.openxmlformats.org/drawingml/2006/picture">
                      <pic:pic>
                        <pic:nvPicPr>
                          <pic:cNvPr id="1366" name="image29.png"/>
                          <pic:cNvPicPr/>
                        </pic:nvPicPr>
                        <pic:blipFill>
                          <a:blip r:embed="rId42" cstate="print"/>
                          <a:stretch>
                            <a:fillRect/>
                          </a:stretch>
                        </pic:blipFill>
                        <pic:spPr>
                          <a:xfrm>
                            <a:off x="0" y="0"/>
                            <a:ext cx="6062" cy="17430"/>
                          </a:xfrm>
                          <a:prstGeom prst="rect">
                            <a:avLst/>
                          </a:prstGeom>
                        </pic:spPr>
                      </pic:pic>
                    </a:graphicData>
                  </a:graphic>
                </wp:inline>
              </w:drawing>
            </w:r>
            <w:r>
              <w:rPr>
                <w:rFonts w:ascii="Times New Roman" w:hAnsi="Times New Roman" w:cs="Times New Roman" w:eastAsia="Times New Roman" w:hint="default"/>
                <w:position w:val="0"/>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110,394,309.33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71.02002pt;margin-top:89.759995pt;width:.48003pt;height:.36pt;mso-position-horizontal-relative:page;mso-position-vertical-relative:page;z-index:50392" type="#_x0000_t75" stroked="false">
            <v:imagedata r:id="rId256" o:title=""/>
          </v:shape>
        </w:pict>
      </w:r>
      <w:r>
        <w:rPr/>
        <w:pict>
          <v:shape style="position:absolute;margin-left:371.02002pt;margin-top:125.159943pt;width:.479986pt;height:.66pt;mso-position-horizontal-relative:page;mso-position-vertical-relative:page;z-index:50416" type="#_x0000_t75" stroked="false">
            <v:imagedata r:id="rId256" o:title=""/>
          </v:shape>
        </w:pict>
      </w:r>
      <w:r>
        <w:rPr/>
        <w:pict>
          <v:shape style="position:absolute;margin-left:371.02002pt;margin-top:160.880005pt;width:.480031pt;height:.66pt;mso-position-horizontal-relative:page;mso-position-vertical-relative:page;z-index:50440" type="#_x0000_t75" stroked="false">
            <v:imagedata r:id="rId256" o:title=""/>
          </v:shape>
        </w:pict>
      </w:r>
      <w:r>
        <w:rPr/>
        <w:pict>
          <v:shape style="position:absolute;margin-left:371.02002pt;margin-top:181.220001pt;width:.480031pt;height:.42pt;mso-position-horizontal-relative:page;mso-position-vertical-relative:page;z-index:50464" type="#_x0000_t75" stroked="false">
            <v:imagedata r:id="rId256" o:title=""/>
          </v:shape>
        </w:pict>
      </w:r>
      <w:r>
        <w:rPr/>
        <w:pict>
          <v:shape style="position:absolute;margin-left:371.02002pt;margin-top:201.320007pt;width:.480031pt;height:.42pt;mso-position-horizontal-relative:page;mso-position-vertical-relative:page;z-index:50488" type="#_x0000_t75" stroked="false">
            <v:imagedata r:id="rId256" o:title=""/>
          </v:shape>
        </w:pict>
      </w:r>
      <w:r>
        <w:rPr/>
        <w:pict>
          <v:shape style="position:absolute;margin-left:371.02002pt;margin-top:236.779953pt;width:.479986pt;height:.66pt;mso-position-horizontal-relative:page;mso-position-vertical-relative:page;z-index:50512" type="#_x0000_t75" stroked="false">
            <v:imagedata r:id="rId256" o:title=""/>
          </v:shape>
        </w:pict>
      </w:r>
      <w:r>
        <w:rPr/>
        <w:pict>
          <v:shape style="position:absolute;margin-left:371.02002pt;margin-top:272.480011pt;width:.480031pt;height:.66pt;mso-position-horizontal-relative:page;mso-position-vertical-relative:page;z-index:50536" type="#_x0000_t75" stroked="false">
            <v:imagedata r:id="rId257" o:title=""/>
          </v:shape>
        </w:pict>
      </w:r>
      <w:r>
        <w:rPr/>
        <w:pict>
          <v:shape style="position:absolute;margin-left:371.02002pt;margin-top:308.179962pt;width:.479986pt;height:.66pt;mso-position-horizontal-relative:page;mso-position-vertical-relative:page;z-index:50560" type="#_x0000_t75" stroked="false">
            <v:imagedata r:id="rId257" o:title=""/>
          </v:shape>
        </w:pict>
      </w:r>
      <w:r>
        <w:rPr/>
        <w:pict>
          <v:shape style="position:absolute;margin-left:371.02002pt;margin-top:395.179962pt;width:.480008pt;height:.66pt;mso-position-horizontal-relative:page;mso-position-vertical-relative:page;z-index:50584" type="#_x0000_t75" stroked="false">
            <v:imagedata r:id="rId258" o:title=""/>
          </v:shape>
        </w:pict>
      </w:r>
      <w:r>
        <w:rPr/>
        <w:pict>
          <v:shape style="position:absolute;margin-left:371.02002pt;margin-top:446.26001pt;width:.480014pt;height:.9pt;mso-position-horizontal-relative:page;mso-position-vertical-relative:page;z-index:50608" type="#_x0000_t75" stroked="false">
            <v:imagedata r:id="rId259" o:title=""/>
          </v:shape>
        </w:pict>
      </w:r>
      <w:r>
        <w:rPr/>
        <w:pict>
          <v:shape style="position:absolute;margin-left:371.02002pt;margin-top:482.200012pt;width:.480031pt;height:.66pt;mso-position-horizontal-relative:page;mso-position-vertical-relative:page;z-index:50632" type="#_x0000_t75" stroked="false">
            <v:imagedata r:id="rId258" o:title=""/>
          </v:shape>
        </w:pict>
      </w:r>
      <w:r>
        <w:rPr/>
        <w:pict>
          <v:shape style="position:absolute;margin-left:371.02002pt;margin-top:517.900024pt;width:.480031pt;height:.66pt;mso-position-horizontal-relative:page;mso-position-vertical-relative:page;z-index:50656" type="#_x0000_t75" stroked="false">
            <v:imagedata r:id="rId258" o:title=""/>
          </v:shape>
        </w:pict>
      </w:r>
      <w:r>
        <w:rPr/>
        <w:pict>
          <v:shape style="position:absolute;margin-left:371.02002pt;margin-top:553.599915pt;width:.479986pt;height:.66pt;mso-position-horizontal-relative:page;mso-position-vertical-relative:page;z-index:50680" type="#_x0000_t75" stroked="false">
            <v:imagedata r:id="rId258" o:title=""/>
          </v:shape>
        </w:pict>
      </w:r>
      <w:r>
        <w:rPr/>
        <w:pict>
          <v:shape style="position:absolute;margin-left:371.02002pt;margin-top:589.299927pt;width:.479986pt;height:.66pt;mso-position-horizontal-relative:page;mso-position-vertical-relative:page;z-index:50704" type="#_x0000_t75" stroked="false">
            <v:imagedata r:id="rId260" o:title=""/>
          </v:shape>
        </w:pict>
      </w:r>
      <w:r>
        <w:rPr/>
        <w:pict>
          <v:shape style="position:absolute;margin-left:371.02002pt;margin-top:609.640015pt;width:.480031pt;height:.42pt;mso-position-horizontal-relative:page;mso-position-vertical-relative:page;z-index:50728" type="#_x0000_t75" stroked="false">
            <v:imagedata r:id="rId260" o:title=""/>
          </v:shape>
        </w:pict>
      </w:r>
      <w:r>
        <w:rPr/>
        <w:pict>
          <v:shape style="position:absolute;margin-left:371.02002pt;margin-top:645.099915pt;width:.479986pt;height:.66pt;mso-position-horizontal-relative:page;mso-position-vertical-relative:page;z-index:50752" type="#_x0000_t75" stroked="false">
            <v:imagedata r:id="rId260" o:title=""/>
          </v:shape>
        </w:pict>
      </w:r>
      <w:r>
        <w:rPr/>
        <w:pict>
          <v:shape style="position:absolute;margin-left:371.02002pt;margin-top:665.440002pt;width:.480031pt;height:.42pt;mso-position-horizontal-relative:page;mso-position-vertical-relative:page;z-index:50776" type="#_x0000_t75" stroked="false">
            <v:imagedata r:id="rId260" o:title=""/>
          </v:shape>
        </w:pict>
      </w:r>
      <w:r>
        <w:rPr/>
        <w:pict>
          <v:shape style="position:absolute;margin-left:371.02002pt;margin-top:700.919983pt;width:.479986pt;height:.66pt;mso-position-horizontal-relative:page;mso-position-vertical-relative:page;z-index:50800" type="#_x0000_t75" stroked="false">
            <v:imagedata r:id="rId260" o:title=""/>
          </v:shape>
        </w:pict>
      </w:r>
      <w:r>
        <w:rPr/>
        <w:pict>
          <v:shape style="position:absolute;margin-left:371.02002pt;margin-top:736.619934pt;width:.479986pt;height:.66pt;mso-position-horizontal-relative:page;mso-position-vertical-relative:page;z-index:50824" type="#_x0000_t75" stroked="false">
            <v:imagedata r:id="rId261" o:title=""/>
          </v:shape>
        </w:pict>
      </w:r>
      <w:r>
        <w:rPr/>
        <w:pict>
          <v:shape style="position:absolute;margin-left:371.02002pt;margin-top:756.960022pt;width:.480031pt;height:.42pt;mso-position-horizontal-relative:page;mso-position-vertical-relative:page;z-index:50848" type="#_x0000_t75" stroked="false">
            <v:imagedata r:id="rId261" o:title=""/>
          </v:shape>
        </w:pict>
      </w:r>
    </w:p>
    <w:tbl>
      <w:tblPr>
        <w:tblW w:w="0" w:type="auto"/>
        <w:jc w:val="left"/>
        <w:tblInd w:w="1143" w:type="dxa"/>
        <w:tblLayout w:type="fixed"/>
        <w:tblCellMar>
          <w:top w:w="0" w:type="dxa"/>
          <w:left w:w="0" w:type="dxa"/>
          <w:bottom w:w="0" w:type="dxa"/>
          <w:right w:w="0" w:type="dxa"/>
        </w:tblCellMar>
        <w:tblLook w:val="01E0"/>
      </w:tblPr>
      <w:tblGrid>
        <w:gridCol w:w="3050"/>
        <w:gridCol w:w="3228"/>
        <w:gridCol w:w="3263"/>
      </w:tblGrid>
      <w:tr>
        <w:trPr>
          <w:trHeight w:val="36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7" w:lineRule="exact"/>
              <w:ind w:left="13" w:right="0"/>
              <w:jc w:val="left"/>
              <w:rPr>
                <w:rFonts w:ascii="宋体" w:hAnsi="宋体" w:cs="宋体" w:eastAsia="宋体" w:hint="default"/>
                <w:sz w:val="21"/>
                <w:szCs w:val="21"/>
              </w:rPr>
            </w:pP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4572"/>
                  <wp:effectExtent l="0" t="0" r="0" b="0"/>
                  <wp:docPr id="1367" name="image234.png" descr=""/>
                  <wp:cNvGraphicFramePr>
                    <a:graphicFrameLocks noChangeAspect="1"/>
                  </wp:cNvGraphicFramePr>
                  <a:graphic>
                    <a:graphicData uri="http://schemas.openxmlformats.org/drawingml/2006/picture">
                      <pic:pic>
                        <pic:nvPicPr>
                          <pic:cNvPr id="1368" name="image234.png"/>
                          <pic:cNvPicPr/>
                        </pic:nvPicPr>
                        <pic:blipFill>
                          <a:blip r:embed="rId261" cstate="print"/>
                          <a:stretch>
                            <a:fillRect/>
                          </a:stretch>
                        </pic:blipFill>
                        <pic:spPr>
                          <a:xfrm>
                            <a:off x="0" y="0"/>
                            <a:ext cx="6096" cy="4572"/>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420"/>
              <w:jc w:val="left"/>
              <w:rPr>
                <w:rFonts w:ascii="宋体" w:hAnsi="宋体" w:cs="宋体" w:eastAsia="宋体" w:hint="default"/>
                <w:sz w:val="21"/>
                <w:szCs w:val="21"/>
              </w:rPr>
            </w:pPr>
            <w:r>
              <w:rPr>
                <w:rFonts w:ascii="宋体" w:hAnsi="宋体" w:cs="宋体" w:eastAsia="宋体" w:hint="default"/>
                <w:sz w:val="21"/>
                <w:szCs w:val="21"/>
              </w:rPr>
              <w:t>（二）终止经营净利润（净 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369" name="image234.png" descr=""/>
                  <wp:cNvGraphicFramePr>
                    <a:graphicFrameLocks noChangeAspect="1"/>
                  </wp:cNvGraphicFramePr>
                  <a:graphic>
                    <a:graphicData uri="http://schemas.openxmlformats.org/drawingml/2006/picture">
                      <pic:pic>
                        <pic:nvPicPr>
                          <pic:cNvPr id="1370" name="image234.png"/>
                          <pic:cNvPicPr/>
                        </pic:nvPicPr>
                        <pic:blipFill>
                          <a:blip r:embed="rId26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100,098,101.62</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371" name="image234.png" descr=""/>
                  <wp:cNvGraphicFramePr>
                    <a:graphicFrameLocks noChangeAspect="1"/>
                  </wp:cNvGraphicFramePr>
                  <a:graphic>
                    <a:graphicData uri="http://schemas.openxmlformats.org/drawingml/2006/picture">
                      <pic:pic>
                        <pic:nvPicPr>
                          <pic:cNvPr id="1372" name="image234.png"/>
                          <pic:cNvPicPr/>
                        </pic:nvPicPr>
                        <pic:blipFill>
                          <a:blip r:embed="rId261"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106,780,191.71</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5,787,086.77</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73" name="image234.png" descr=""/>
                  <wp:cNvGraphicFramePr>
                    <a:graphicFrameLocks noChangeAspect="1"/>
                  </wp:cNvGraphicFramePr>
                  <a:graphic>
                    <a:graphicData uri="http://schemas.openxmlformats.org/drawingml/2006/picture">
                      <pic:pic>
                        <pic:nvPicPr>
                          <pic:cNvPr id="1374" name="image234.png"/>
                          <pic:cNvPicPr/>
                        </pic:nvPicPr>
                        <pic:blipFill>
                          <a:blip r:embed="rId26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3,614,117.62</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75" name="image234.png" descr=""/>
                  <wp:cNvGraphicFramePr>
                    <a:graphicFrameLocks noChangeAspect="1"/>
                  </wp:cNvGraphicFramePr>
                  <a:graphic>
                    <a:graphicData uri="http://schemas.openxmlformats.org/drawingml/2006/picture">
                      <pic:pic>
                        <pic:nvPicPr>
                          <pic:cNvPr id="1376" name="image234.png"/>
                          <pic:cNvPicPr/>
                        </pic:nvPicPr>
                        <pic:blipFill>
                          <a:blip r:embed="rId26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210"/>
              <w:jc w:val="left"/>
              <w:rPr>
                <w:rFonts w:ascii="宋体" w:hAnsi="宋体" w:cs="宋体" w:eastAsia="宋体" w:hint="default"/>
                <w:sz w:val="21"/>
                <w:szCs w:val="21"/>
              </w:rPr>
            </w:pPr>
            <w:r>
              <w:rPr>
                <w:rFonts w:ascii="宋体" w:hAnsi="宋体" w:cs="宋体" w:eastAsia="宋体" w:hint="default"/>
                <w:sz w:val="21"/>
                <w:szCs w:val="21"/>
              </w:rPr>
              <w:t>归属母公司所有者的其他综合 收益的税后净额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377" name="image234.png" descr=""/>
                  <wp:cNvGraphicFramePr>
                    <a:graphicFrameLocks noChangeAspect="1"/>
                  </wp:cNvGraphicFramePr>
                  <a:graphic>
                    <a:graphicData uri="http://schemas.openxmlformats.org/drawingml/2006/picture">
                      <pic:pic>
                        <pic:nvPicPr>
                          <pic:cNvPr id="1378" name="image234.png"/>
                          <pic:cNvPicPr/>
                        </pic:nvPicPr>
                        <pic:blipFill>
                          <a:blip r:embed="rId26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420"/>
              <w:jc w:val="left"/>
              <w:rPr>
                <w:rFonts w:ascii="宋体" w:hAnsi="宋体" w:cs="宋体" w:eastAsia="宋体" w:hint="default"/>
                <w:sz w:val="21"/>
                <w:szCs w:val="21"/>
              </w:rPr>
            </w:pPr>
            <w:r>
              <w:rPr>
                <w:rFonts w:ascii="宋体" w:hAnsi="宋体" w:cs="宋体" w:eastAsia="宋体" w:hint="default"/>
                <w:sz w:val="21"/>
                <w:szCs w:val="21"/>
              </w:rPr>
              <w:t>（一）以后不能重分类进损 益的其他综合收益</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379" name="image235.png" descr=""/>
                  <wp:cNvGraphicFramePr>
                    <a:graphicFrameLocks noChangeAspect="1"/>
                  </wp:cNvGraphicFramePr>
                  <a:graphic>
                    <a:graphicData uri="http://schemas.openxmlformats.org/drawingml/2006/picture">
                      <pic:pic>
                        <pic:nvPicPr>
                          <pic:cNvPr id="1380" name="image235.png"/>
                          <pic:cNvPicPr/>
                        </pic:nvPicPr>
                        <pic:blipFill>
                          <a:blip r:embed="rId262"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141"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 计划净负债或净资产的变动</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381" name="image235.png" descr=""/>
                  <wp:cNvGraphicFramePr>
                    <a:graphicFrameLocks noChangeAspect="1"/>
                  </wp:cNvGraphicFramePr>
                  <a:graphic>
                    <a:graphicData uri="http://schemas.openxmlformats.org/drawingml/2006/picture">
                      <pic:pic>
                        <pic:nvPicPr>
                          <pic:cNvPr id="1382" name="image235.png"/>
                          <pic:cNvPicPr/>
                        </pic:nvPicPr>
                        <pic:blipFill>
                          <a:blip r:embed="rId262"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1026"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6"/>
              <w:ind w:left="13" w:right="90" w:firstLine="105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 单位不能重分类进损益的其他综 合收益中享有的份额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420"/>
              <w:jc w:val="left"/>
              <w:rPr>
                <w:rFonts w:ascii="宋体" w:hAnsi="宋体" w:cs="宋体" w:eastAsia="宋体" w:hint="default"/>
                <w:sz w:val="21"/>
                <w:szCs w:val="21"/>
              </w:rPr>
            </w:pPr>
            <w:r>
              <w:rPr>
                <w:rFonts w:ascii="宋体" w:hAnsi="宋体" w:cs="宋体" w:eastAsia="宋体" w:hint="default"/>
                <w:sz w:val="21"/>
                <w:szCs w:val="21"/>
              </w:rPr>
              <w:t>（二）以后将重分类进损益 的其他综合收益</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383" name="image236.png" descr=""/>
                  <wp:cNvGraphicFramePr>
                    <a:graphicFrameLocks noChangeAspect="1"/>
                  </wp:cNvGraphicFramePr>
                  <a:graphic>
                    <a:graphicData uri="http://schemas.openxmlformats.org/drawingml/2006/picture">
                      <pic:pic>
                        <pic:nvPicPr>
                          <pic:cNvPr id="1384" name="image236.png"/>
                          <pic:cNvPicPr/>
                        </pic:nvPicPr>
                        <pic:blipFill>
                          <a:blip r:embed="rId263"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1026"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6" w:lineRule="auto" w:before="26"/>
              <w:ind w:left="13" w:right="90" w:firstLine="105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 单位以后将重分类进损益的其他 综合收益中享有的份额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94" cy="11239"/>
                  <wp:effectExtent l="0" t="0" r="0" b="0"/>
                  <wp:docPr id="1385" name="image232.png" descr=""/>
                  <wp:cNvGraphicFramePr>
                    <a:graphicFrameLocks noChangeAspect="1"/>
                  </wp:cNvGraphicFramePr>
                  <a:graphic>
                    <a:graphicData uri="http://schemas.openxmlformats.org/drawingml/2006/picture">
                      <pic:pic>
                        <pic:nvPicPr>
                          <pic:cNvPr id="1386" name="image232.png"/>
                          <pic:cNvPicPr/>
                        </pic:nvPicPr>
                        <pic:blipFill>
                          <a:blip r:embed="rId259" cstate="print"/>
                          <a:stretch>
                            <a:fillRect/>
                          </a:stretch>
                        </pic:blipFill>
                        <pic:spPr>
                          <a:xfrm>
                            <a:off x="0" y="0"/>
                            <a:ext cx="5994" cy="11239"/>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141"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 公允价值变动损益</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387" name="image236.png" descr=""/>
                  <wp:cNvGraphicFramePr>
                    <a:graphicFrameLocks noChangeAspect="1"/>
                  </wp:cNvGraphicFramePr>
                  <a:graphic>
                    <a:graphicData uri="http://schemas.openxmlformats.org/drawingml/2006/picture">
                      <pic:pic>
                        <pic:nvPicPr>
                          <pic:cNvPr id="1388" name="image236.png"/>
                          <pic:cNvPicPr/>
                        </pic:nvPicPr>
                        <pic:blipFill>
                          <a:blip r:embed="rId263"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141"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 分类为可供出售金融资产损益</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389" name="image236.png" descr=""/>
                  <wp:cNvGraphicFramePr>
                    <a:graphicFrameLocks noChangeAspect="1"/>
                  </wp:cNvGraphicFramePr>
                  <a:graphic>
                    <a:graphicData uri="http://schemas.openxmlformats.org/drawingml/2006/picture">
                      <pic:pic>
                        <pic:nvPicPr>
                          <pic:cNvPr id="1390" name="image236.png"/>
                          <pic:cNvPicPr/>
                        </pic:nvPicPr>
                        <pic:blipFill>
                          <a:blip r:embed="rId263"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391" name="image236.png" descr=""/>
                  <wp:cNvGraphicFramePr>
                    <a:graphicFrameLocks noChangeAspect="1"/>
                  </wp:cNvGraphicFramePr>
                  <a:graphic>
                    <a:graphicData uri="http://schemas.openxmlformats.org/drawingml/2006/picture">
                      <pic:pic>
                        <pic:nvPicPr>
                          <pic:cNvPr id="1392" name="image236.png"/>
                          <pic:cNvPicPr/>
                        </pic:nvPicPr>
                        <pic:blipFill>
                          <a:blip r:embed="rId263"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393" name="image237.png" descr=""/>
                  <wp:cNvGraphicFramePr>
                    <a:graphicFrameLocks noChangeAspect="1"/>
                  </wp:cNvGraphicFramePr>
                  <a:graphic>
                    <a:graphicData uri="http://schemas.openxmlformats.org/drawingml/2006/picture">
                      <pic:pic>
                        <pic:nvPicPr>
                          <pic:cNvPr id="1394" name="image237.png"/>
                          <pic:cNvPicPr/>
                        </pic:nvPicPr>
                        <pic:blipFill>
                          <a:blip r:embed="rId26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337"/>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95" name="image237.png" descr=""/>
                  <wp:cNvGraphicFramePr>
                    <a:graphicFrameLocks noChangeAspect="1"/>
                  </wp:cNvGraphicFramePr>
                  <a:graphic>
                    <a:graphicData uri="http://schemas.openxmlformats.org/drawingml/2006/picture">
                      <pic:pic>
                        <pic:nvPicPr>
                          <pic:cNvPr id="1396" name="image237.png"/>
                          <pic:cNvPicPr/>
                        </pic:nvPicPr>
                        <pic:blipFill>
                          <a:blip r:embed="rId26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210"/>
              <w:jc w:val="left"/>
              <w:rPr>
                <w:rFonts w:ascii="宋体" w:hAnsi="宋体" w:cs="宋体" w:eastAsia="宋体" w:hint="default"/>
                <w:sz w:val="21"/>
                <w:szCs w:val="21"/>
              </w:rPr>
            </w:pPr>
            <w:r>
              <w:rPr>
                <w:rFonts w:ascii="宋体" w:hAnsi="宋体" w:cs="宋体" w:eastAsia="宋体" w:hint="default"/>
                <w:sz w:val="21"/>
                <w:szCs w:val="21"/>
              </w:rPr>
              <w:t>归属于少数股东的其他综合收 益的税后净额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397" name="image237.png" descr=""/>
                  <wp:cNvGraphicFramePr>
                    <a:graphicFrameLocks noChangeAspect="1"/>
                  </wp:cNvGraphicFramePr>
                  <a:graphic>
                    <a:graphicData uri="http://schemas.openxmlformats.org/drawingml/2006/picture">
                      <pic:pic>
                        <pic:nvPicPr>
                          <pic:cNvPr id="1398" name="image237.png"/>
                          <pic:cNvPicPr/>
                        </pic:nvPicPr>
                        <pic:blipFill>
                          <a:blip r:embed="rId26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105,885,188.39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399" name="image237.png" descr=""/>
                  <wp:cNvGraphicFramePr>
                    <a:graphicFrameLocks noChangeAspect="1"/>
                  </wp:cNvGraphicFramePr>
                  <a:graphic>
                    <a:graphicData uri="http://schemas.openxmlformats.org/drawingml/2006/picture">
                      <pic:pic>
                        <pic:nvPicPr>
                          <pic:cNvPr id="1400" name="image237.png"/>
                          <pic:cNvPicPr/>
                        </pic:nvPicPr>
                        <pic:blipFill>
                          <a:blip r:embed="rId26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110,394,309.33</w:t>
            </w: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 收益总额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100,098,101.62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401" name="image237.png" descr=""/>
                  <wp:cNvGraphicFramePr>
                    <a:graphicFrameLocks noChangeAspect="1"/>
                  </wp:cNvGraphicFramePr>
                  <a:graphic>
                    <a:graphicData uri="http://schemas.openxmlformats.org/drawingml/2006/picture">
                      <pic:pic>
                        <pic:nvPicPr>
                          <pic:cNvPr id="1402" name="image237.png"/>
                          <pic:cNvPicPr/>
                        </pic:nvPicPr>
                        <pic:blipFill>
                          <a:blip r:embed="rId26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106,780,191.71</w:t>
            </w:r>
          </w:p>
        </w:tc>
      </w:tr>
      <w:tr>
        <w:trPr>
          <w:trHeight w:val="714"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0" w:firstLine="420"/>
              <w:jc w:val="left"/>
              <w:rPr>
                <w:rFonts w:ascii="宋体" w:hAnsi="宋体" w:cs="宋体" w:eastAsia="宋体" w:hint="default"/>
                <w:sz w:val="21"/>
                <w:szCs w:val="21"/>
              </w:rPr>
            </w:pPr>
            <w:r>
              <w:rPr>
                <w:rFonts w:ascii="宋体" w:hAnsi="宋体" w:cs="宋体" w:eastAsia="宋体" w:hint="default"/>
                <w:sz w:val="21"/>
                <w:szCs w:val="21"/>
              </w:rPr>
              <w:t>归属于少数股东的综合收益 总额</w:t>
            </w:r>
          </w:p>
        </w:tc>
        <w:tc>
          <w:tcPr>
            <w:tcW w:w="3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5,787,086.77</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403" name="image238.png" descr=""/>
                  <wp:cNvGraphicFramePr>
                    <a:graphicFrameLocks noChangeAspect="1"/>
                  </wp:cNvGraphicFramePr>
                  <a:graphic>
                    <a:graphicData uri="http://schemas.openxmlformats.org/drawingml/2006/picture">
                      <pic:pic>
                        <pic:nvPicPr>
                          <pic:cNvPr id="1404" name="image238.png"/>
                          <pic:cNvPicPr/>
                        </pic:nvPicPr>
                        <pic:blipFill>
                          <a:blip r:embed="rId265"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3,614,117.62</w:t>
            </w:r>
          </w:p>
        </w:tc>
      </w:tr>
      <w:tr>
        <w:trPr>
          <w:trHeight w:val="402" w:hRule="exact"/>
        </w:trPr>
        <w:tc>
          <w:tcPr>
            <w:tcW w:w="3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405" name="image238.png" descr=""/>
                  <wp:cNvGraphicFramePr>
                    <a:graphicFrameLocks noChangeAspect="1"/>
                  </wp:cNvGraphicFramePr>
                  <a:graphic>
                    <a:graphicData uri="http://schemas.openxmlformats.org/drawingml/2006/picture">
                      <pic:pic>
                        <pic:nvPicPr>
                          <pic:cNvPr id="1406" name="image238.png"/>
                          <pic:cNvPicPr/>
                        </pic:nvPicPr>
                        <pic:blipFill>
                          <a:blip r:embed="rId265"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204.860001pt;margin-top:743.039978pt;width:.479987pt;height:2.1pt;mso-position-horizontal-relative:page;mso-position-vertical-relative:page;z-index:50920" type="#_x0000_t75" stroked="false">
            <v:imagedata r:id="rId266" o:title=""/>
          </v:shape>
        </w:pict>
      </w:r>
    </w:p>
    <w:tbl>
      <w:tblPr>
        <w:tblW w:w="0" w:type="auto"/>
        <w:jc w:val="left"/>
        <w:tblInd w:w="1129" w:type="dxa"/>
        <w:tblLayout w:type="fixed"/>
        <w:tblCellMar>
          <w:top w:w="0" w:type="dxa"/>
          <w:left w:w="0" w:type="dxa"/>
          <w:bottom w:w="0" w:type="dxa"/>
          <w:right w:w="0" w:type="dxa"/>
        </w:tblCellMar>
        <w:tblLook w:val="01E0"/>
      </w:tblPr>
      <w:tblGrid>
        <w:gridCol w:w="3075"/>
        <w:gridCol w:w="3216"/>
        <w:gridCol w:w="3278"/>
      </w:tblGrid>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407" name="image238.png" descr=""/>
                  <wp:cNvGraphicFramePr>
                    <a:graphicFrameLocks noChangeAspect="1"/>
                  </wp:cNvGraphicFramePr>
                  <a:graphic>
                    <a:graphicData uri="http://schemas.openxmlformats.org/drawingml/2006/picture">
                      <pic:pic>
                        <pic:nvPicPr>
                          <pic:cNvPr id="1408"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0.22</w:t>
            </w:r>
          </w:p>
        </w:tc>
      </w:tr>
      <w:tr>
        <w:trPr>
          <w:trHeight w:val="402" w:hRule="exact"/>
        </w:trPr>
        <w:tc>
          <w:tcPr>
            <w:tcW w:w="30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409" name="image238.png" descr=""/>
                  <wp:cNvGraphicFramePr>
                    <a:graphicFrameLocks noChangeAspect="1"/>
                  </wp:cNvGraphicFramePr>
                  <a:graphic>
                    <a:graphicData uri="http://schemas.openxmlformats.org/drawingml/2006/picture">
                      <pic:pic>
                        <pic:nvPicPr>
                          <pic:cNvPr id="1410" name="image238.png"/>
                          <pic:cNvPicPr/>
                        </pic:nvPicPr>
                        <pic:blipFill>
                          <a:blip r:embed="rId265"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0.22</w:t>
            </w:r>
          </w:p>
        </w:tc>
      </w:tr>
    </w:tbl>
    <w:p>
      <w:pPr>
        <w:spacing w:line="240" w:lineRule="auto" w:before="8"/>
        <w:rPr>
          <w:rFonts w:ascii="Times New Roman" w:hAnsi="Times New Roman" w:cs="Times New Roman" w:eastAsia="Times New Roman" w:hint="default"/>
          <w:sz w:val="9"/>
          <w:szCs w:val="9"/>
        </w:rPr>
      </w:pPr>
    </w:p>
    <w:p>
      <w:pPr>
        <w:spacing w:line="364" w:lineRule="auto" w:before="35"/>
        <w:ind w:left="1133" w:right="1113" w:firstLine="420"/>
        <w:jc w:val="left"/>
        <w:rPr>
          <w:rFonts w:ascii="宋体" w:hAnsi="宋体" w:cs="宋体" w:eastAsia="宋体" w:hint="default"/>
          <w:sz w:val="21"/>
          <w:szCs w:val="21"/>
        </w:rPr>
      </w:pPr>
      <w:r>
        <w:rPr/>
        <w:pict>
          <v:shape style="position:absolute;margin-left:371.02002pt;margin-top:-26.606323pt;width:.480031pt;height:.42pt;mso-position-horizontal-relative:page;mso-position-vertical-relative:paragraph;z-index:50872" type="#_x0000_t75" stroked="false">
            <v:imagedata r:id="rId265" o:title=""/>
          </v:shape>
        </w:pict>
      </w:r>
      <w:r>
        <w:rPr/>
        <w:pict>
          <v:shape style="position:absolute;margin-left:371.02002pt;margin-top:-6.506378pt;width:.479961pt;height:.42pt;mso-position-horizontal-relative:page;mso-position-vertical-relative:paragraph;z-index:50896" type="#_x0000_t75" stroked="false">
            <v:imagedata r:id="rId265" o:title=""/>
          </v:shape>
        </w:pict>
      </w: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元，上期被合并方实现的 净利润为：</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17"/>
          <w:szCs w:val="17"/>
        </w:rPr>
      </w:pPr>
    </w:p>
    <w:p>
      <w:pPr>
        <w:tabs>
          <w:tab w:pos="3420" w:val="left" w:leader="none"/>
          <w:tab w:pos="7561" w:val="left" w:leader="none"/>
        </w:tabs>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主管会计工作负责人：邓志刚</w:t>
        <w:tab/>
        <w:t>会计机构负责人：黄伟兵</w:t>
      </w:r>
    </w:p>
    <w:p>
      <w:pPr>
        <w:spacing w:line="240" w:lineRule="auto" w:before="1"/>
        <w:rPr>
          <w:rFonts w:ascii="宋体" w:hAnsi="宋体" w:cs="宋体" w:eastAsia="宋体" w:hint="default"/>
          <w:sz w:val="25"/>
          <w:szCs w:val="25"/>
        </w:rPr>
      </w:pPr>
    </w:p>
    <w:p>
      <w:pPr>
        <w:pStyle w:val="Heading2"/>
        <w:spacing w:line="240" w:lineRule="auto"/>
        <w:ind w:left="1133" w:right="1033"/>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2937"/>
        <w:gridCol w:w="3329"/>
        <w:gridCol w:w="3275"/>
      </w:tblGrid>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4"/>
              <w:ind w:right="0"/>
              <w:jc w:val="left"/>
              <w:rPr>
                <w:rFonts w:ascii="宋体" w:hAnsi="宋体" w:cs="宋体" w:eastAsia="宋体" w:hint="default"/>
                <w:sz w:val="6"/>
                <w:szCs w:val="6"/>
              </w:rPr>
            </w:pPr>
          </w:p>
          <w:p>
            <w:pPr>
              <w:pStyle w:val="TableParagraph"/>
              <w:tabs>
                <w:tab w:pos="3308"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411" name="image238.png" descr=""/>
                  <wp:cNvGraphicFramePr>
                    <a:graphicFrameLocks noChangeAspect="1"/>
                  </wp:cNvGraphicFramePr>
                  <a:graphic>
                    <a:graphicData uri="http://schemas.openxmlformats.org/drawingml/2006/picture">
                      <pic:pic>
                        <pic:nvPicPr>
                          <pic:cNvPr id="1412"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413" name="image238.png" descr=""/>
                  <wp:cNvGraphicFramePr>
                    <a:graphicFrameLocks noChangeAspect="1"/>
                  </wp:cNvGraphicFramePr>
                  <a:graphic>
                    <a:graphicData uri="http://schemas.openxmlformats.org/drawingml/2006/picture">
                      <pic:pic>
                        <pic:nvPicPr>
                          <pic:cNvPr id="1414"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164,097,349.23</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415" name="image238.png" descr=""/>
                  <wp:cNvGraphicFramePr>
                    <a:graphicFrameLocks noChangeAspect="1"/>
                  </wp:cNvGraphicFramePr>
                  <a:graphic>
                    <a:graphicData uri="http://schemas.openxmlformats.org/drawingml/2006/picture">
                      <pic:pic>
                        <pic:nvPicPr>
                          <pic:cNvPr id="1416"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417" name="image238.png" descr=""/>
                  <wp:cNvGraphicFramePr>
                    <a:graphicFrameLocks noChangeAspect="1"/>
                  </wp:cNvGraphicFramePr>
                  <a:graphic>
                    <a:graphicData uri="http://schemas.openxmlformats.org/drawingml/2006/picture">
                      <pic:pic>
                        <pic:nvPicPr>
                          <pic:cNvPr id="1418"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167,249,845.80</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106,618,646.00</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419" name="image238.png" descr=""/>
                  <wp:cNvGraphicFramePr>
                    <a:graphicFrameLocks noChangeAspect="1"/>
                  </wp:cNvGraphicFramePr>
                  <a:graphic>
                    <a:graphicData uri="http://schemas.openxmlformats.org/drawingml/2006/picture">
                      <pic:pic>
                        <pic:nvPicPr>
                          <pic:cNvPr id="1420"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421" name="image238.png" descr=""/>
                  <wp:cNvGraphicFramePr>
                    <a:graphicFrameLocks noChangeAspect="1"/>
                  </wp:cNvGraphicFramePr>
                  <a:graphic>
                    <a:graphicData uri="http://schemas.openxmlformats.org/drawingml/2006/picture">
                      <pic:pic>
                        <pic:nvPicPr>
                          <pic:cNvPr id="1422" name="image238.png"/>
                          <pic:cNvPicPr/>
                        </pic:nvPicPr>
                        <pic:blipFill>
                          <a:blip r:embed="rId26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98,879,313.98</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2,226,296.00</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1423" name="image238.png" descr=""/>
                  <wp:cNvGraphicFramePr>
                    <a:graphicFrameLocks noChangeAspect="1"/>
                  </wp:cNvGraphicFramePr>
                  <a:graphic>
                    <a:graphicData uri="http://schemas.openxmlformats.org/drawingml/2006/picture">
                      <pic:pic>
                        <pic:nvPicPr>
                          <pic:cNvPr id="1424" name="image238.png"/>
                          <pic:cNvPicPr/>
                        </pic:nvPicPr>
                        <pic:blipFill>
                          <a:blip r:embed="rId265"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425" name="image238.png" descr=""/>
                  <wp:cNvGraphicFramePr>
                    <a:graphicFrameLocks noChangeAspect="1"/>
                  </wp:cNvGraphicFramePr>
                  <a:graphic>
                    <a:graphicData uri="http://schemas.openxmlformats.org/drawingml/2006/picture">
                      <pic:pic>
                        <pic:nvPicPr>
                          <pic:cNvPr id="1426" name="image238.png"/>
                          <pic:cNvPicPr/>
                        </pic:nvPicPr>
                        <pic:blipFill>
                          <a:blip r:embed="rId265" cstate="print"/>
                          <a:stretch>
                            <a:fillRect/>
                          </a:stretch>
                        </pic:blipFill>
                        <pic:spPr>
                          <a:xfrm>
                            <a:off x="0" y="0"/>
                            <a:ext cx="6096"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1,790,269.23</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z w:val="21"/>
              </w:rPr>
              <w:t>18,502,631.97</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1427" name="image240.png" descr=""/>
                  <wp:cNvGraphicFramePr>
                    <a:graphicFrameLocks noChangeAspect="1"/>
                  </wp:cNvGraphicFramePr>
                  <a:graphic>
                    <a:graphicData uri="http://schemas.openxmlformats.org/drawingml/2006/picture">
                      <pic:pic>
                        <pic:nvPicPr>
                          <pic:cNvPr id="1428" name="image240.png"/>
                          <pic:cNvPicPr/>
                        </pic:nvPicPr>
                        <pic:blipFill>
                          <a:blip r:embed="rId26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429" name="image240.png" descr=""/>
                  <wp:cNvGraphicFramePr>
                    <a:graphicFrameLocks noChangeAspect="1"/>
                  </wp:cNvGraphicFramePr>
                  <a:graphic>
                    <a:graphicData uri="http://schemas.openxmlformats.org/drawingml/2006/picture">
                      <pic:pic>
                        <pic:nvPicPr>
                          <pic:cNvPr id="1430" name="image240.png"/>
                          <pic:cNvPicPr/>
                        </pic:nvPicPr>
                        <pic:blipFill>
                          <a:blip r:embed="rId267" cstate="print"/>
                          <a:stretch>
                            <a:fillRect/>
                          </a:stretch>
                        </pic:blipFill>
                        <pic:spPr>
                          <a:xfrm>
                            <a:off x="0" y="0"/>
                            <a:ext cx="6096"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19,786,640.46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z w:val="21"/>
              </w:rPr>
              <w:t>29,878,200.02</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431" name="image240.png" descr=""/>
                  <wp:cNvGraphicFramePr>
                    <a:graphicFrameLocks noChangeAspect="1"/>
                  </wp:cNvGraphicFramePr>
                  <a:graphic>
                    <a:graphicData uri="http://schemas.openxmlformats.org/drawingml/2006/picture">
                      <pic:pic>
                        <pic:nvPicPr>
                          <pic:cNvPr id="1432" name="image240.png"/>
                          <pic:cNvPicPr/>
                        </pic:nvPicPr>
                        <pic:blipFill>
                          <a:blip r:embed="rId267"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433" name="image240.png" descr=""/>
                  <wp:cNvGraphicFramePr>
                    <a:graphicFrameLocks noChangeAspect="1"/>
                  </wp:cNvGraphicFramePr>
                  <a:graphic>
                    <a:graphicData uri="http://schemas.openxmlformats.org/drawingml/2006/picture">
                      <pic:pic>
                        <pic:nvPicPr>
                          <pic:cNvPr id="1434" name="image240.png"/>
                          <pic:cNvPicPr/>
                        </pic:nvPicPr>
                        <pic:blipFill>
                          <a:blip r:embed="rId267" cstate="print"/>
                          <a:stretch>
                            <a:fillRect/>
                          </a:stretch>
                        </pic:blipFill>
                        <pic:spPr>
                          <a:xfrm>
                            <a:off x="0" y="0"/>
                            <a:ext cx="6095"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27,818,214.21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-5,603,097.30</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435" name="image240.png" descr=""/>
                  <wp:cNvGraphicFramePr>
                    <a:graphicFrameLocks noChangeAspect="1"/>
                  </wp:cNvGraphicFramePr>
                  <a:graphic>
                    <a:graphicData uri="http://schemas.openxmlformats.org/drawingml/2006/picture">
                      <pic:pic>
                        <pic:nvPicPr>
                          <pic:cNvPr id="1436" name="image240.png"/>
                          <pic:cNvPicPr/>
                        </pic:nvPicPr>
                        <pic:blipFill>
                          <a:blip r:embed="rId267"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437" name="image240.png" descr=""/>
                  <wp:cNvGraphicFramePr>
                    <a:graphicFrameLocks noChangeAspect="1"/>
                  </wp:cNvGraphicFramePr>
                  <a:graphic>
                    <a:graphicData uri="http://schemas.openxmlformats.org/drawingml/2006/picture">
                      <pic:pic>
                        <pic:nvPicPr>
                          <pic:cNvPr id="1438" name="image240.png"/>
                          <pic:cNvPicPr/>
                        </pic:nvPicPr>
                        <pic:blipFill>
                          <a:blip r:embed="rId267" cstate="print"/>
                          <a:stretch>
                            <a:fillRect/>
                          </a:stretch>
                        </pic:blipFill>
                        <pic:spPr>
                          <a:xfrm>
                            <a:off x="0" y="0"/>
                            <a:ext cx="6095"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-7,868,159.31</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7,676,231.23</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1439" name="image240.png" descr=""/>
                  <wp:cNvGraphicFramePr>
                    <a:graphicFrameLocks noChangeAspect="1"/>
                  </wp:cNvGraphicFramePr>
                  <a:graphic>
                    <a:graphicData uri="http://schemas.openxmlformats.org/drawingml/2006/picture">
                      <pic:pic>
                        <pic:nvPicPr>
                          <pic:cNvPr id="1440" name="image240.png"/>
                          <pic:cNvPicPr/>
                        </pic:nvPicPr>
                        <pic:blipFill>
                          <a:blip r:embed="rId26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441" name="image240.png" descr=""/>
                  <wp:cNvGraphicFramePr>
                    <a:graphicFrameLocks noChangeAspect="1"/>
                  </wp:cNvGraphicFramePr>
                  <a:graphic>
                    <a:graphicData uri="http://schemas.openxmlformats.org/drawingml/2006/picture">
                      <pic:pic>
                        <pic:nvPicPr>
                          <pic:cNvPr id="1442" name="image240.png"/>
                          <pic:cNvPicPr/>
                        </pic:nvPicPr>
                        <pic:blipFill>
                          <a:blip r:embed="rId267" cstate="print"/>
                          <a:stretch>
                            <a:fillRect/>
                          </a:stretch>
                        </pic:blipFill>
                        <pic:spPr>
                          <a:xfrm>
                            <a:off x="0" y="0"/>
                            <a:ext cx="6096"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3,394,472.08</w:t>
            </w: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w:t>
            </w:r>
            <w:r>
              <w:rPr>
                <w:rFonts w:ascii="宋体" w:hAnsi="宋体" w:cs="宋体" w:eastAsia="宋体" w:hint="default"/>
                <w:sz w:val="21"/>
                <w:szCs w:val="21"/>
              </w:rPr>
              <w:t> 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443" name="image240.png" descr=""/>
                  <wp:cNvGraphicFramePr>
                    <a:graphicFrameLocks noChangeAspect="1"/>
                  </wp:cNvGraphicFramePr>
                  <a:graphic>
                    <a:graphicData uri="http://schemas.openxmlformats.org/drawingml/2006/picture">
                      <pic:pic>
                        <pic:nvPicPr>
                          <pic:cNvPr id="1444" name="image240.png"/>
                          <pic:cNvPicPr/>
                        </pic:nvPicPr>
                        <pic:blipFill>
                          <a:blip r:embed="rId267"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445" name="image240.png" descr=""/>
                  <wp:cNvGraphicFramePr>
                    <a:graphicFrameLocks noChangeAspect="1"/>
                  </wp:cNvGraphicFramePr>
                  <a:graphic>
                    <a:graphicData uri="http://schemas.openxmlformats.org/drawingml/2006/picture">
                      <pic:pic>
                        <pic:nvPicPr>
                          <pic:cNvPr id="1446" name="image240.png"/>
                          <pic:cNvPicPr/>
                        </pic:nvPicPr>
                        <pic:blipFill>
                          <a:blip r:embed="rId267" cstate="print"/>
                          <a:stretch>
                            <a:fillRect/>
                          </a:stretch>
                        </pic:blipFill>
                        <pic:spPr>
                          <a:xfrm>
                            <a:off x="0" y="0"/>
                            <a:ext cx="6096"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40,000,000.00</w:t>
            </w:r>
          </w:p>
          <w:p>
            <w:pPr>
              <w:pStyle w:val="TableParagraph"/>
              <w:spacing w:line="240" w:lineRule="auto" w:before="8"/>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1447" name="image241.png" descr=""/>
                  <wp:cNvGraphicFramePr>
                    <a:graphicFrameLocks noChangeAspect="1"/>
                  </wp:cNvGraphicFramePr>
                  <a:graphic>
                    <a:graphicData uri="http://schemas.openxmlformats.org/drawingml/2006/picture">
                      <pic:pic>
                        <pic:nvPicPr>
                          <pic:cNvPr id="1448" name="image241.png"/>
                          <pic:cNvPicPr/>
                        </pic:nvPicPr>
                        <pic:blipFill>
                          <a:blip r:embed="rId268"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449" name="image241.png" descr=""/>
                  <wp:cNvGraphicFramePr>
                    <a:graphicFrameLocks noChangeAspect="1"/>
                  </wp:cNvGraphicFramePr>
                  <a:graphic>
                    <a:graphicData uri="http://schemas.openxmlformats.org/drawingml/2006/picture">
                      <pic:pic>
                        <pic:nvPicPr>
                          <pic:cNvPr id="1450" name="image241.png"/>
                          <pic:cNvPicPr/>
                        </pic:nvPicPr>
                        <pic:blipFill>
                          <a:blip r:embed="rId268" cstate="print"/>
                          <a:stretch>
                            <a:fillRect/>
                          </a:stretch>
                        </pic:blipFill>
                        <pic:spPr>
                          <a:xfrm>
                            <a:off x="0" y="0"/>
                            <a:ext cx="6095"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20,660,000.00</w:t>
            </w: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4" w:firstLine="84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w:t>
            </w:r>
            <w:r>
              <w:rPr>
                <w:rFonts w:ascii="宋体" w:hAnsi="宋体" w:cs="宋体" w:eastAsia="宋体" w:hint="default"/>
                <w:sz w:val="21"/>
                <w:szCs w:val="21"/>
              </w:rPr>
              <w:t> 营企业的投资收益</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451" name="image241.png" descr=""/>
                  <wp:cNvGraphicFramePr>
                    <a:graphicFrameLocks noChangeAspect="1"/>
                  </wp:cNvGraphicFramePr>
                  <a:graphic>
                    <a:graphicData uri="http://schemas.openxmlformats.org/drawingml/2006/picture">
                      <pic:pic>
                        <pic:nvPicPr>
                          <pic:cNvPr id="1452" name="image241.png"/>
                          <pic:cNvPicPr/>
                        </pic:nvPicPr>
                        <pic:blipFill>
                          <a:blip r:embed="rId268"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453" name="image241.png" descr=""/>
                  <wp:cNvGraphicFramePr>
                    <a:graphicFrameLocks noChangeAspect="1"/>
                  </wp:cNvGraphicFramePr>
                  <a:graphic>
                    <a:graphicData uri="http://schemas.openxmlformats.org/drawingml/2006/picture">
                      <pic:pic>
                        <pic:nvPicPr>
                          <pic:cNvPr id="1454" name="image241.png"/>
                          <pic:cNvPicPr/>
                        </pic:nvPicPr>
                        <pic:blipFill>
                          <a:blip r:embed="rId268" cstate="print"/>
                          <a:stretch>
                            <a:fillRect/>
                          </a:stretch>
                        </pic:blipFill>
                        <pic:spPr>
                          <a:xfrm>
                            <a:off x="0" y="0"/>
                            <a:ext cx="6096"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pacing w:val="-3"/>
                <w:sz w:val="21"/>
                <w:szCs w:val="21"/>
              </w:rPr>
              <w:t>资产处置收益（损失以</w:t>
            </w:r>
          </w:p>
          <w:p>
            <w:pPr>
              <w:pStyle w:val="TableParagraph"/>
              <w:spacing w:line="240" w:lineRule="auto" w:before="3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w w:val="95"/>
                <w:sz w:val="21"/>
              </w:rPr>
              <w:t>-16,419.09</w:t>
            </w:r>
            <w:r>
              <w:rPr>
                <w:rFonts w:ascii="Times New Roman"/>
                <w:sz w:val="21"/>
              </w:rPr>
            </w:r>
          </w:p>
          <w:p>
            <w:pPr>
              <w:pStyle w:val="TableParagraph"/>
              <w:spacing w:line="240" w:lineRule="auto" w:before="8"/>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455" name="image241.png" descr=""/>
                  <wp:cNvGraphicFramePr>
                    <a:graphicFrameLocks noChangeAspect="1"/>
                  </wp:cNvGraphicFramePr>
                  <a:graphic>
                    <a:graphicData uri="http://schemas.openxmlformats.org/drawingml/2006/picture">
                      <pic:pic>
                        <pic:nvPicPr>
                          <pic:cNvPr id="1456" name="image241.png"/>
                          <pic:cNvPicPr/>
                        </pic:nvPicPr>
                        <pic:blipFill>
                          <a:blip r:embed="rId268"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457" name="image241.png" descr=""/>
                  <wp:cNvGraphicFramePr>
                    <a:graphicFrameLocks noChangeAspect="1"/>
                  </wp:cNvGraphicFramePr>
                  <a:graphic>
                    <a:graphicData uri="http://schemas.openxmlformats.org/drawingml/2006/picture">
                      <pic:pic>
                        <pic:nvPicPr>
                          <pic:cNvPr id="1458" name="image241.png"/>
                          <pic:cNvPicPr/>
                        </pic:nvPicPr>
                        <pic:blipFill>
                          <a:blip r:embed="rId268" cstate="print"/>
                          <a:stretch>
                            <a:fillRect/>
                          </a:stretch>
                        </pic:blipFill>
                        <pic:spPr>
                          <a:xfrm>
                            <a:off x="0" y="0"/>
                            <a:ext cx="6096"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3,321.69</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z w:val="21"/>
              </w:rPr>
              <w:t>85,400.00</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459" name="image241.png" descr=""/>
                  <wp:cNvGraphicFramePr>
                    <a:graphicFrameLocks noChangeAspect="1"/>
                  </wp:cNvGraphicFramePr>
                  <a:graphic>
                    <a:graphicData uri="http://schemas.openxmlformats.org/drawingml/2006/picture">
                      <pic:pic>
                        <pic:nvPicPr>
                          <pic:cNvPr id="1460" name="image241.png"/>
                          <pic:cNvPicPr/>
                        </pic:nvPicPr>
                        <pic:blipFill>
                          <a:blip r:embed="rId26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461" name="image241.png" descr=""/>
                  <wp:cNvGraphicFramePr>
                    <a:graphicFrameLocks noChangeAspect="1"/>
                  </wp:cNvGraphicFramePr>
                  <a:graphic>
                    <a:graphicData uri="http://schemas.openxmlformats.org/drawingml/2006/picture">
                      <pic:pic>
                        <pic:nvPicPr>
                          <pic:cNvPr id="1462" name="image241.png"/>
                          <pic:cNvPicPr/>
                        </pic:nvPicPr>
                        <pic:blipFill>
                          <a:blip r:embed="rId268" cstate="print"/>
                          <a:stretch>
                            <a:fillRect/>
                          </a:stretch>
                        </pic:blipFill>
                        <pic:spPr>
                          <a:xfrm>
                            <a:off x="0" y="0"/>
                            <a:ext cx="6095"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13" w:right="4"/>
              <w:jc w:val="left"/>
              <w:rPr>
                <w:rFonts w:ascii="宋体" w:hAnsi="宋体" w:cs="宋体" w:eastAsia="宋体" w:hint="default"/>
                <w:sz w:val="21"/>
                <w:szCs w:val="21"/>
              </w:rPr>
            </w:pPr>
            <w:r>
              <w:rPr>
                <w:rFonts w:ascii="宋体" w:hAnsi="宋体" w:cs="宋体" w:eastAsia="宋体" w:hint="default"/>
                <w:spacing w:val="-1"/>
                <w:sz w:val="21"/>
                <w:szCs w:val="21"/>
              </w:rPr>
              <w:t>二、营业利润（亏损以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w:t>
            </w:r>
            <w:r>
              <w:rPr>
                <w:rFonts w:ascii="宋体" w:hAnsi="宋体" w:cs="宋体" w:eastAsia="宋体" w:hint="default"/>
                <w:spacing w:val="-97"/>
                <w:sz w:val="21"/>
                <w:szCs w:val="21"/>
              </w:rPr>
              <w:t> </w:t>
            </w:r>
            <w:r>
              <w:rPr>
                <w:rFonts w:ascii="宋体" w:hAnsi="宋体" w:cs="宋体" w:eastAsia="宋体" w:hint="default"/>
                <w:sz w:val="21"/>
                <w:szCs w:val="21"/>
              </w:rPr>
              <w:t>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44,867,422.22</w:t>
            </w:r>
          </w:p>
          <w:p>
            <w:pPr>
              <w:pStyle w:val="TableParagraph"/>
              <w:spacing w:line="240" w:lineRule="auto" w:before="8"/>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1463" name="image242.png" descr=""/>
                  <wp:cNvGraphicFramePr>
                    <a:graphicFrameLocks noChangeAspect="1"/>
                  </wp:cNvGraphicFramePr>
                  <a:graphic>
                    <a:graphicData uri="http://schemas.openxmlformats.org/drawingml/2006/picture">
                      <pic:pic>
                        <pic:nvPicPr>
                          <pic:cNvPr id="1464" name="image242.png"/>
                          <pic:cNvPicPr/>
                        </pic:nvPicPr>
                        <pic:blipFill>
                          <a:blip r:embed="rId269"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1465" name="image242.png" descr=""/>
                  <wp:cNvGraphicFramePr>
                    <a:graphicFrameLocks noChangeAspect="1"/>
                  </wp:cNvGraphicFramePr>
                  <a:graphic>
                    <a:graphicData uri="http://schemas.openxmlformats.org/drawingml/2006/picture">
                      <pic:pic>
                        <pic:nvPicPr>
                          <pic:cNvPr id="1466" name="image242.png"/>
                          <pic:cNvPicPr/>
                        </pic:nvPicPr>
                        <pic:blipFill>
                          <a:blip r:embed="rId269" cstate="print"/>
                          <a:stretch>
                            <a:fillRect/>
                          </a:stretch>
                        </pic:blipFill>
                        <pic:spPr>
                          <a:xfrm>
                            <a:off x="0" y="0"/>
                            <a:ext cx="6026" cy="8286"/>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44,112,416.84</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949,702.38</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1467" name="image242.png" descr=""/>
                  <wp:cNvGraphicFramePr>
                    <a:graphicFrameLocks noChangeAspect="1"/>
                  </wp:cNvGraphicFramePr>
                  <a:graphic>
                    <a:graphicData uri="http://schemas.openxmlformats.org/drawingml/2006/picture">
                      <pic:pic>
                        <pic:nvPicPr>
                          <pic:cNvPr id="1468" name="image242.png"/>
                          <pic:cNvPicPr/>
                        </pic:nvPicPr>
                        <pic:blipFill>
                          <a:blip r:embed="rId26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469" name="image242.png" descr=""/>
                  <wp:cNvGraphicFramePr>
                    <a:graphicFrameLocks noChangeAspect="1"/>
                  </wp:cNvGraphicFramePr>
                  <a:graphic>
                    <a:graphicData uri="http://schemas.openxmlformats.org/drawingml/2006/picture">
                      <pic:pic>
                        <pic:nvPicPr>
                          <pic:cNvPr id="1470" name="image242.png"/>
                          <pic:cNvPicPr/>
                        </pic:nvPicPr>
                        <pic:blipFill>
                          <a:blip r:embed="rId269" cstate="print"/>
                          <a:stretch>
                            <a:fillRect/>
                          </a:stretch>
                        </pic:blipFill>
                        <pic:spPr>
                          <a:xfrm>
                            <a:off x="0" y="0"/>
                            <a:ext cx="6095" cy="5333"/>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700,083.86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z w:val="21"/>
              </w:rPr>
              <w:t>10,103.80</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471" name="image242.png" descr=""/>
                  <wp:cNvGraphicFramePr>
                    <a:graphicFrameLocks noChangeAspect="1"/>
                  </wp:cNvGraphicFramePr>
                  <a:graphic>
                    <a:graphicData uri="http://schemas.openxmlformats.org/drawingml/2006/picture">
                      <pic:pic>
                        <pic:nvPicPr>
                          <pic:cNvPr id="1472" name="image242.png"/>
                          <pic:cNvPicPr/>
                        </pic:nvPicPr>
                        <pic:blipFill>
                          <a:blip r:embed="rId26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473" name="image242.png" descr=""/>
                  <wp:cNvGraphicFramePr>
                    <a:graphicFrameLocks noChangeAspect="1"/>
                  </wp:cNvGraphicFramePr>
                  <a:graphic>
                    <a:graphicData uri="http://schemas.openxmlformats.org/drawingml/2006/picture">
                      <pic:pic>
                        <pic:nvPicPr>
                          <pic:cNvPr id="1474" name="image242.png"/>
                          <pic:cNvPicPr/>
                        </pic:nvPicPr>
                        <pic:blipFill>
                          <a:blip r:embed="rId269"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w w:val="95"/>
                <w:sz w:val="21"/>
              </w:rPr>
              <w:t>11,145.64</w:t>
            </w: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13" w:right="4"/>
              <w:jc w:val="left"/>
              <w:rPr>
                <w:rFonts w:ascii="宋体" w:hAnsi="宋体" w:cs="宋体" w:eastAsia="宋体" w:hint="default"/>
                <w:sz w:val="21"/>
                <w:szCs w:val="21"/>
              </w:rPr>
            </w:pPr>
            <w:r>
              <w:rPr>
                <w:rFonts w:ascii="宋体" w:hAnsi="宋体" w:cs="宋体" w:eastAsia="宋体" w:hint="default"/>
                <w:spacing w:val="-1"/>
                <w:sz w:val="21"/>
                <w:szCs w:val="21"/>
              </w:rPr>
              <w:t>三、利润总额（亏损总额以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号填列）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45,807,020.80</w:t>
            </w:r>
          </w:p>
          <w:p>
            <w:pPr>
              <w:pStyle w:val="TableParagraph"/>
              <w:spacing w:line="240" w:lineRule="auto" w:before="8"/>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1475" name="image242.png" descr=""/>
                  <wp:cNvGraphicFramePr>
                    <a:graphicFrameLocks noChangeAspect="1"/>
                  </wp:cNvGraphicFramePr>
                  <a:graphic>
                    <a:graphicData uri="http://schemas.openxmlformats.org/drawingml/2006/picture">
                      <pic:pic>
                        <pic:nvPicPr>
                          <pic:cNvPr id="1476" name="image242.png"/>
                          <pic:cNvPicPr/>
                        </pic:nvPicPr>
                        <pic:blipFill>
                          <a:blip r:embed="rId269"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477" name="image242.png" descr=""/>
                  <wp:cNvGraphicFramePr>
                    <a:graphicFrameLocks noChangeAspect="1"/>
                  </wp:cNvGraphicFramePr>
                  <a:graphic>
                    <a:graphicData uri="http://schemas.openxmlformats.org/drawingml/2006/picture">
                      <pic:pic>
                        <pic:nvPicPr>
                          <pic:cNvPr id="1478" name="image242.png"/>
                          <pic:cNvPicPr/>
                        </pic:nvPicPr>
                        <pic:blipFill>
                          <a:blip r:embed="rId269" cstate="print"/>
                          <a:stretch>
                            <a:fillRect/>
                          </a:stretch>
                        </pic:blipFill>
                        <pic:spPr>
                          <a:xfrm>
                            <a:off x="0" y="0"/>
                            <a:ext cx="6095" cy="8381"/>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44,801,355.06</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2,052,954.25</w:t>
            </w:r>
          </w:p>
          <w:p>
            <w:pPr>
              <w:pStyle w:val="TableParagraph"/>
              <w:spacing w:line="240" w:lineRule="auto" w:before="1"/>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479" name="image242.png" descr=""/>
                  <wp:cNvGraphicFramePr>
                    <a:graphicFrameLocks noChangeAspect="1"/>
                  </wp:cNvGraphicFramePr>
                  <a:graphic>
                    <a:graphicData uri="http://schemas.openxmlformats.org/drawingml/2006/picture">
                      <pic:pic>
                        <pic:nvPicPr>
                          <pic:cNvPr id="1480" name="image242.png"/>
                          <pic:cNvPicPr/>
                        </pic:nvPicPr>
                        <pic:blipFill>
                          <a:blip r:embed="rId26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481" name="image242.png" descr=""/>
                  <wp:cNvGraphicFramePr>
                    <a:graphicFrameLocks noChangeAspect="1"/>
                  </wp:cNvGraphicFramePr>
                  <a:graphic>
                    <a:graphicData uri="http://schemas.openxmlformats.org/drawingml/2006/picture">
                      <pic:pic>
                        <pic:nvPicPr>
                          <pic:cNvPr id="1482" name="image242.png"/>
                          <pic:cNvPicPr/>
                        </pic:nvPicPr>
                        <pic:blipFill>
                          <a:blip r:embed="rId269"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4,039,372.12</w:t>
            </w: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13" w:right="4"/>
              <w:jc w:val="left"/>
              <w:rPr>
                <w:rFonts w:ascii="宋体" w:hAnsi="宋体" w:cs="宋体" w:eastAsia="宋体" w:hint="default"/>
                <w:sz w:val="21"/>
                <w:szCs w:val="21"/>
              </w:rPr>
            </w:pPr>
            <w:r>
              <w:rPr>
                <w:rFonts w:ascii="宋体" w:hAnsi="宋体" w:cs="宋体" w:eastAsia="宋体" w:hint="default"/>
                <w:spacing w:val="-1"/>
                <w:sz w:val="21"/>
                <w:szCs w:val="21"/>
              </w:rPr>
              <w:t>四、净利润（净亏损以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w:t>
            </w:r>
            <w:r>
              <w:rPr>
                <w:rFonts w:ascii="宋体" w:hAnsi="宋体" w:cs="宋体" w:eastAsia="宋体" w:hint="default"/>
                <w:spacing w:val="-97"/>
                <w:sz w:val="21"/>
                <w:szCs w:val="21"/>
              </w:rPr>
              <w:t> </w:t>
            </w:r>
            <w:r>
              <w:rPr>
                <w:rFonts w:ascii="宋体" w:hAnsi="宋体" w:cs="宋体" w:eastAsia="宋体" w:hint="default"/>
                <w:sz w:val="21"/>
                <w:szCs w:val="21"/>
              </w:rPr>
              <w:t>列）</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43,754,066.55</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32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483" name="image242.png" descr=""/>
                  <wp:cNvGraphicFramePr>
                    <a:graphicFrameLocks noChangeAspect="1"/>
                  </wp:cNvGraphicFramePr>
                  <a:graphic>
                    <a:graphicData uri="http://schemas.openxmlformats.org/drawingml/2006/picture">
                      <pic:pic>
                        <pic:nvPicPr>
                          <pic:cNvPr id="1484" name="image242.png"/>
                          <pic:cNvPicPr/>
                        </pic:nvPicPr>
                        <pic:blipFill>
                          <a:blip r:embed="rId26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40,761,982.94</w:t>
            </w:r>
          </w:p>
        </w:tc>
      </w:tr>
      <w:tr>
        <w:trPr>
          <w:trHeight w:val="403"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424" w:right="0"/>
              <w:jc w:val="left"/>
              <w:rPr>
                <w:rFonts w:ascii="宋体" w:hAnsi="宋体" w:cs="宋体" w:eastAsia="宋体" w:hint="default"/>
                <w:sz w:val="21"/>
                <w:szCs w:val="21"/>
              </w:rPr>
            </w:pPr>
            <w:r>
              <w:rPr>
                <w:rFonts w:ascii="宋体" w:hAnsi="宋体" w:cs="宋体" w:eastAsia="宋体" w:hint="default"/>
                <w:spacing w:val="-2"/>
                <w:sz w:val="21"/>
                <w:szCs w:val="21"/>
              </w:rPr>
              <w:t>（一）持续经营净利润（净</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z w:val="21"/>
              </w:rPr>
              <w:t>43,754,066.55</w:t>
            </w:r>
          </w:p>
          <w:p>
            <w:pPr>
              <w:pStyle w:val="TableParagraph"/>
              <w:spacing w:line="240" w:lineRule="auto" w:before="8"/>
              <w:ind w:right="0"/>
              <w:jc w:val="left"/>
              <w:rPr>
                <w:rFonts w:ascii="宋体" w:hAnsi="宋体" w:cs="宋体" w:eastAsia="宋体" w:hint="default"/>
                <w:sz w:val="3"/>
                <w:szCs w:val="3"/>
              </w:rPr>
            </w:pPr>
          </w:p>
          <w:p>
            <w:pPr>
              <w:pStyle w:val="TableParagraph"/>
              <w:tabs>
                <w:tab w:pos="3296" w:val="left" w:leader="none"/>
              </w:tabs>
              <w:spacing w:line="28" w:lineRule="exact"/>
              <w:ind w:left="-5" w:right="-39"/>
              <w:jc w:val="left"/>
              <w:rPr>
                <w:rFonts w:ascii="宋体" w:hAnsi="宋体" w:cs="宋体" w:eastAsia="宋体" w:hint="default"/>
                <w:sz w:val="2"/>
                <w:szCs w:val="2"/>
              </w:rPr>
            </w:pPr>
            <w:r>
              <w:rPr>
                <w:rFonts w:ascii="宋体"/>
                <w:position w:val="0"/>
                <w:sz w:val="2"/>
              </w:rPr>
              <w:drawing>
                <wp:inline distT="0" distB="0" distL="0" distR="0">
                  <wp:extent cx="6095" cy="18287"/>
                  <wp:effectExtent l="0" t="0" r="0" b="0"/>
                  <wp:docPr id="1485" name="image243.png" descr=""/>
                  <wp:cNvGraphicFramePr>
                    <a:graphicFrameLocks noChangeAspect="1"/>
                  </wp:cNvGraphicFramePr>
                  <a:graphic>
                    <a:graphicData uri="http://schemas.openxmlformats.org/drawingml/2006/picture">
                      <pic:pic>
                        <pic:nvPicPr>
                          <pic:cNvPr id="1486" name="image243.png"/>
                          <pic:cNvPicPr/>
                        </pic:nvPicPr>
                        <pic:blipFill>
                          <a:blip r:embed="rId270" cstate="print"/>
                          <a:stretch>
                            <a:fillRect/>
                          </a:stretch>
                        </pic:blipFill>
                        <pic:spPr>
                          <a:xfrm>
                            <a:off x="0" y="0"/>
                            <a:ext cx="6095" cy="18287"/>
                          </a:xfrm>
                          <a:prstGeom prst="rect">
                            <a:avLst/>
                          </a:prstGeom>
                        </pic:spPr>
                      </pic:pic>
                    </a:graphicData>
                  </a:graphic>
                </wp:inline>
              </w:drawing>
            </w:r>
            <w:r>
              <w:rPr>
                <w:rFonts w:ascii="宋体"/>
                <w:position w:val="0"/>
                <w:sz w:val="2"/>
              </w:rPr>
            </w:r>
            <w:r>
              <w:rPr>
                <w:rFonts w:ascii="宋体"/>
                <w:position w:val="0"/>
                <w:sz w:val="2"/>
              </w:rPr>
              <w:tab/>
            </w:r>
            <w:r>
              <w:rPr>
                <w:rFonts w:ascii="宋体"/>
                <w:position w:val="0"/>
                <w:sz w:val="2"/>
              </w:rPr>
              <w:drawing>
                <wp:inline distT="0" distB="0" distL="0" distR="0">
                  <wp:extent cx="6096" cy="6096"/>
                  <wp:effectExtent l="0" t="0" r="0" b="0"/>
                  <wp:docPr id="1487" name="image242.png" descr=""/>
                  <wp:cNvGraphicFramePr>
                    <a:graphicFrameLocks noChangeAspect="1"/>
                  </wp:cNvGraphicFramePr>
                  <a:graphic>
                    <a:graphicData uri="http://schemas.openxmlformats.org/drawingml/2006/picture">
                      <pic:pic>
                        <pic:nvPicPr>
                          <pic:cNvPr id="1488" name="image242.png"/>
                          <pic:cNvPicPr/>
                        </pic:nvPicPr>
                        <pic:blipFill>
                          <a:blip r:embed="rId269" cstate="print"/>
                          <a:stretch>
                            <a:fillRect/>
                          </a:stretch>
                        </pic:blipFill>
                        <pic:spPr>
                          <a:xfrm>
                            <a:off x="0" y="0"/>
                            <a:ext cx="6096" cy="6096"/>
                          </a:xfrm>
                          <a:prstGeom prst="rect">
                            <a:avLst/>
                          </a:prstGeom>
                        </pic:spPr>
                      </pic:pic>
                    </a:graphicData>
                  </a:graphic>
                </wp:inline>
              </w:drawing>
            </w:r>
            <w:r>
              <w:rPr>
                <w:rFonts w:ascii="宋体"/>
                <w:position w:val="0"/>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40,761,982.94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369.880005pt;margin-top:89.759995pt;width:.48pt;height:.36pt;mso-position-horizontal-relative:page;mso-position-vertical-relative:page;z-index:50944" type="#_x0000_t75" stroked="false">
            <v:imagedata r:id="rId271" o:title=""/>
          </v:shape>
        </w:pict>
      </w:r>
      <w:r>
        <w:rPr/>
        <w:pict>
          <v:shape style="position:absolute;margin-left:369.880005pt;margin-top:125.159943pt;width:.479956pt;height:.66pt;mso-position-horizontal-relative:page;mso-position-vertical-relative:page;z-index:50968" type="#_x0000_t75" stroked="false">
            <v:imagedata r:id="rId271" o:title=""/>
          </v:shape>
        </w:pict>
      </w:r>
      <w:r>
        <w:rPr/>
        <w:pict>
          <v:shape style="position:absolute;margin-left:369.880005pt;margin-top:145.520004pt;width:.48pt;height:.42pt;mso-position-horizontal-relative:page;mso-position-vertical-relative:page;z-index:50992" type="#_x0000_t75" stroked="false">
            <v:imagedata r:id="rId271" o:title=""/>
          </v:shape>
        </w:pict>
      </w:r>
      <w:r>
        <w:rPr/>
        <w:pict>
          <v:shape style="position:absolute;margin-left:369.880005pt;margin-top:180.97995pt;width:.479956pt;height:.66pt;mso-position-horizontal-relative:page;mso-position-vertical-relative:page;z-index:51016" type="#_x0000_t75" stroked="false">
            <v:imagedata r:id="rId271" o:title=""/>
          </v:shape>
        </w:pict>
      </w:r>
      <w:r>
        <w:rPr/>
        <w:pict>
          <v:shape style="position:absolute;margin-left:369.880005pt;margin-top:216.679947pt;width:.479956pt;height:.66pt;mso-position-horizontal-relative:page;mso-position-vertical-relative:page;z-index:51040" type="#_x0000_t75" stroked="false">
            <v:imagedata r:id="rId271" o:title=""/>
          </v:shape>
        </w:pict>
      </w:r>
      <w:r>
        <w:rPr/>
        <w:pict>
          <v:shape style="position:absolute;margin-left:369.880005pt;margin-top:303.679962pt;width:.479956pt;height:.66pt;mso-position-horizontal-relative:page;mso-position-vertical-relative:page;z-index:51064" type="#_x0000_t75" stroked="false">
            <v:imagedata r:id="rId271" o:title=""/>
          </v:shape>
        </w:pict>
      </w:r>
      <w:r>
        <w:rPr/>
        <w:pict>
          <v:shape style="position:absolute;margin-left:369.880005pt;margin-top:390.679962pt;width:.479978pt;height:.66pt;mso-position-horizontal-relative:page;mso-position-vertical-relative:page;z-index:51088" type="#_x0000_t75" stroked="false">
            <v:imagedata r:id="rId272" o:title=""/>
          </v:shape>
        </w:pict>
      </w:r>
      <w:r>
        <w:rPr/>
        <w:pict>
          <v:shape style="position:absolute;margin-left:369.880005pt;margin-top:426.399963pt;width:.479978pt;height:.66pt;mso-position-horizontal-relative:page;mso-position-vertical-relative:page;z-index:51112" type="#_x0000_t75" stroked="false">
            <v:imagedata r:id="rId272" o:title=""/>
          </v:shape>
        </w:pict>
      </w:r>
      <w:r>
        <w:rPr/>
        <w:pict>
          <v:shape style="position:absolute;margin-left:369.880005pt;margin-top:462.099976pt;width:.479978pt;height:.66pt;mso-position-horizontal-relative:page;mso-position-vertical-relative:page;z-index:51136" type="#_x0000_t75" stroked="false">
            <v:imagedata r:id="rId273" o:title=""/>
          </v:shape>
        </w:pict>
      </w:r>
      <w:r>
        <w:rPr/>
        <w:pict>
          <v:shape style="position:absolute;margin-left:369.880005pt;margin-top:497.799957pt;width:.479978pt;height:.66pt;mso-position-horizontal-relative:page;mso-position-vertical-relative:page;z-index:51160" type="#_x0000_t75" stroked="false">
            <v:imagedata r:id="rId273" o:title=""/>
          </v:shape>
        </w:pict>
      </w:r>
    </w:p>
    <w:tbl>
      <w:tblPr>
        <w:tblW w:w="0" w:type="auto"/>
        <w:jc w:val="left"/>
        <w:tblInd w:w="1143" w:type="dxa"/>
        <w:tblLayout w:type="fixed"/>
        <w:tblCellMar>
          <w:top w:w="0" w:type="dxa"/>
          <w:left w:w="0" w:type="dxa"/>
          <w:bottom w:w="0" w:type="dxa"/>
          <w:right w:w="0" w:type="dxa"/>
        </w:tblCellMar>
        <w:tblLook w:val="01E0"/>
      </w:tblPr>
      <w:tblGrid>
        <w:gridCol w:w="2937"/>
        <w:gridCol w:w="3317"/>
        <w:gridCol w:w="3287"/>
      </w:tblGrid>
      <w:tr>
        <w:trPr>
          <w:trHeight w:val="36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7" w:lineRule="exact"/>
              <w:ind w:left="13" w:right="0"/>
              <w:jc w:val="left"/>
              <w:rPr>
                <w:rFonts w:ascii="宋体" w:hAnsi="宋体" w:cs="宋体" w:eastAsia="宋体" w:hint="default"/>
                <w:sz w:val="21"/>
                <w:szCs w:val="21"/>
              </w:rPr>
            </w:pP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4572"/>
                  <wp:effectExtent l="0" t="0" r="0" b="0"/>
                  <wp:docPr id="1489" name="image246.png" descr=""/>
                  <wp:cNvGraphicFramePr>
                    <a:graphicFrameLocks noChangeAspect="1"/>
                  </wp:cNvGraphicFramePr>
                  <a:graphic>
                    <a:graphicData uri="http://schemas.openxmlformats.org/drawingml/2006/picture">
                      <pic:pic>
                        <pic:nvPicPr>
                          <pic:cNvPr id="1490" name="image246.png"/>
                          <pic:cNvPicPr/>
                        </pic:nvPicPr>
                        <pic:blipFill>
                          <a:blip r:embed="rId273" cstate="print"/>
                          <a:stretch>
                            <a:fillRect/>
                          </a:stretch>
                        </pic:blipFill>
                        <pic:spPr>
                          <a:xfrm>
                            <a:off x="0" y="0"/>
                            <a:ext cx="6096" cy="457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10"/>
              <w:jc w:val="left"/>
              <w:rPr>
                <w:rFonts w:ascii="宋体" w:hAnsi="宋体" w:cs="宋体" w:eastAsia="宋体" w:hint="default"/>
                <w:sz w:val="21"/>
                <w:szCs w:val="21"/>
              </w:rPr>
            </w:pPr>
            <w:r>
              <w:rPr>
                <w:rFonts w:ascii="宋体" w:hAnsi="宋体" w:cs="宋体" w:eastAsia="宋体" w:hint="default"/>
                <w:spacing w:val="-2"/>
                <w:sz w:val="21"/>
                <w:szCs w:val="21"/>
              </w:rPr>
              <w:t>（二）终止经营净利润（净</w:t>
            </w:r>
            <w:r>
              <w:rPr>
                <w:rFonts w:ascii="宋体" w:hAnsi="宋体" w:cs="宋体" w:eastAsia="宋体" w:hint="default"/>
                <w:sz w:val="21"/>
                <w:szCs w:val="21"/>
              </w:rPr>
              <w:t> 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491" name="image246.png" descr=""/>
                  <wp:cNvGraphicFramePr>
                    <a:graphicFrameLocks noChangeAspect="1"/>
                  </wp:cNvGraphicFramePr>
                  <a:graphic>
                    <a:graphicData uri="http://schemas.openxmlformats.org/drawingml/2006/picture">
                      <pic:pic>
                        <pic:nvPicPr>
                          <pic:cNvPr id="1492" name="image246.png"/>
                          <pic:cNvPicPr/>
                        </pic:nvPicPr>
                        <pic:blipFill>
                          <a:blip r:embed="rId273"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493" name="image246.png" descr=""/>
                  <wp:cNvGraphicFramePr>
                    <a:graphicFrameLocks noChangeAspect="1"/>
                  </wp:cNvGraphicFramePr>
                  <a:graphic>
                    <a:graphicData uri="http://schemas.openxmlformats.org/drawingml/2006/picture">
                      <pic:pic>
                        <pic:nvPicPr>
                          <pic:cNvPr id="1494" name="image246.png"/>
                          <pic:cNvPicPr/>
                        </pic:nvPicPr>
                        <pic:blipFill>
                          <a:blip r:embed="rId27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05"/>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w:t>
            </w:r>
            <w:r>
              <w:rPr>
                <w:rFonts w:ascii="宋体" w:hAnsi="宋体" w:cs="宋体" w:eastAsia="宋体" w:hint="default"/>
                <w:sz w:val="21"/>
                <w:szCs w:val="21"/>
              </w:rPr>
              <w:t> 益的其他综合收益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495" name="image246.png" descr=""/>
                  <wp:cNvGraphicFramePr>
                    <a:graphicFrameLocks noChangeAspect="1"/>
                  </wp:cNvGraphicFramePr>
                  <a:graphic>
                    <a:graphicData uri="http://schemas.openxmlformats.org/drawingml/2006/picture">
                      <pic:pic>
                        <pic:nvPicPr>
                          <pic:cNvPr id="1496" name="image246.png"/>
                          <pic:cNvPicPr/>
                        </pic:nvPicPr>
                        <pic:blipFill>
                          <a:blip r:embed="rId273"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2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 计划净负债或净资产的变动</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497" name="image246.png" descr=""/>
                  <wp:cNvGraphicFramePr>
                    <a:graphicFrameLocks noChangeAspect="1"/>
                  </wp:cNvGraphicFramePr>
                  <a:graphic>
                    <a:graphicData uri="http://schemas.openxmlformats.org/drawingml/2006/picture">
                      <pic:pic>
                        <pic:nvPicPr>
                          <pic:cNvPr id="1498" name="image246.png"/>
                          <pic:cNvPicPr/>
                        </pic:nvPicPr>
                        <pic:blipFill>
                          <a:blip r:embed="rId273"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1026"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6"/>
              <w:ind w:left="13" w:right="2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 单位不能重分类进损益的其他 综合收益中享有的份额</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05"/>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w:t>
            </w:r>
            <w:r>
              <w:rPr>
                <w:rFonts w:ascii="宋体" w:hAnsi="宋体" w:cs="宋体" w:eastAsia="宋体" w:hint="default"/>
                <w:sz w:val="21"/>
                <w:szCs w:val="21"/>
              </w:rPr>
              <w:t> 的其他综合收益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499" name="image246.png" descr=""/>
                  <wp:cNvGraphicFramePr>
                    <a:graphicFrameLocks noChangeAspect="1"/>
                  </wp:cNvGraphicFramePr>
                  <a:graphic>
                    <a:graphicData uri="http://schemas.openxmlformats.org/drawingml/2006/picture">
                      <pic:pic>
                        <pic:nvPicPr>
                          <pic:cNvPr id="1500" name="image246.png"/>
                          <pic:cNvPicPr/>
                        </pic:nvPicPr>
                        <pic:blipFill>
                          <a:blip r:embed="rId273"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1026"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6"/>
              <w:ind w:left="13" w:right="2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 单位以后将重分类进损益的其 他综合收益中享有的份额</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2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 公允价值变动损益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501" name="image247.png" descr=""/>
                  <wp:cNvGraphicFramePr>
                    <a:graphicFrameLocks noChangeAspect="1"/>
                  </wp:cNvGraphicFramePr>
                  <a:graphic>
                    <a:graphicData uri="http://schemas.openxmlformats.org/drawingml/2006/picture">
                      <pic:pic>
                        <pic:nvPicPr>
                          <pic:cNvPr id="1502" name="image247.png"/>
                          <pic:cNvPicPr/>
                        </pic:nvPicPr>
                        <pic:blipFill>
                          <a:blip r:embed="rId274"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28"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 分类为可供出售金融资产损益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503" name="image247.png" descr=""/>
                  <wp:cNvGraphicFramePr>
                    <a:graphicFrameLocks noChangeAspect="1"/>
                  </wp:cNvGraphicFramePr>
                  <a:graphic>
                    <a:graphicData uri="http://schemas.openxmlformats.org/drawingml/2006/picture">
                      <pic:pic>
                        <pic:nvPicPr>
                          <pic:cNvPr id="1504" name="image247.png"/>
                          <pic:cNvPicPr/>
                        </pic:nvPicPr>
                        <pic:blipFill>
                          <a:blip r:embed="rId274"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505" name="image248.png" descr=""/>
                  <wp:cNvGraphicFramePr>
                    <a:graphicFrameLocks noChangeAspect="1"/>
                  </wp:cNvGraphicFramePr>
                  <a:graphic>
                    <a:graphicData uri="http://schemas.openxmlformats.org/drawingml/2006/picture">
                      <pic:pic>
                        <pic:nvPicPr>
                          <pic:cNvPr id="1506" name="image248.png"/>
                          <pic:cNvPicPr/>
                        </pic:nvPicPr>
                        <pic:blipFill>
                          <a:blip r:embed="rId275"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507" name="image248.png" descr=""/>
                  <wp:cNvGraphicFramePr>
                    <a:graphicFrameLocks noChangeAspect="1"/>
                  </wp:cNvGraphicFramePr>
                  <a:graphic>
                    <a:graphicData uri="http://schemas.openxmlformats.org/drawingml/2006/picture">
                      <pic:pic>
                        <pic:nvPicPr>
                          <pic:cNvPr id="1508" name="image248.png"/>
                          <pic:cNvPicPr/>
                        </pic:nvPicPr>
                        <pic:blipFill>
                          <a:blip r:embed="rId275"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224"/>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09" name="image248.png" descr=""/>
                  <wp:cNvGraphicFramePr>
                    <a:graphicFrameLocks noChangeAspect="1"/>
                  </wp:cNvGraphicFramePr>
                  <a:graphic>
                    <a:graphicData uri="http://schemas.openxmlformats.org/drawingml/2006/picture">
                      <pic:pic>
                        <pic:nvPicPr>
                          <pic:cNvPr id="1510" name="image248.png"/>
                          <pic:cNvPicPr/>
                        </pic:nvPicPr>
                        <pic:blipFill>
                          <a:blip r:embed="rId2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065" w:right="0"/>
              <w:jc w:val="left"/>
              <w:rPr>
                <w:rFonts w:ascii="Times New Roman" w:hAnsi="Times New Roman" w:cs="Times New Roman" w:eastAsia="Times New Roman" w:hint="default"/>
                <w:sz w:val="21"/>
                <w:szCs w:val="21"/>
              </w:rPr>
            </w:pPr>
            <w:r>
              <w:rPr>
                <w:rFonts w:ascii="Times New Roman"/>
                <w:sz w:val="21"/>
              </w:rPr>
              <w:t>43,754,066.55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11" name="image248.png" descr=""/>
                  <wp:cNvGraphicFramePr>
                    <a:graphicFrameLocks noChangeAspect="1"/>
                  </wp:cNvGraphicFramePr>
                  <a:graphic>
                    <a:graphicData uri="http://schemas.openxmlformats.org/drawingml/2006/picture">
                      <pic:pic>
                        <pic:nvPicPr>
                          <pic:cNvPr id="1512" name="image248.png"/>
                          <pic:cNvPicPr/>
                        </pic:nvPicPr>
                        <pic:blipFill>
                          <a:blip r:embed="rId2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061" w:right="0"/>
              <w:jc w:val="left"/>
              <w:rPr>
                <w:rFonts w:ascii="Times New Roman" w:hAnsi="Times New Roman" w:cs="Times New Roman" w:eastAsia="Times New Roman" w:hint="default"/>
                <w:sz w:val="21"/>
                <w:szCs w:val="21"/>
              </w:rPr>
            </w:pPr>
            <w:r>
              <w:rPr>
                <w:rFonts w:ascii="Times New Roman"/>
                <w:sz w:val="21"/>
              </w:rPr>
              <w:t>40,761,982.94</w:t>
            </w: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13" name="image248.png" descr=""/>
                  <wp:cNvGraphicFramePr>
                    <a:graphicFrameLocks noChangeAspect="1"/>
                  </wp:cNvGraphicFramePr>
                  <a:graphic>
                    <a:graphicData uri="http://schemas.openxmlformats.org/drawingml/2006/picture">
                      <pic:pic>
                        <pic:nvPicPr>
                          <pic:cNvPr id="1514" name="image248.png"/>
                          <pic:cNvPicPr/>
                        </pic:nvPicPr>
                        <pic:blipFill>
                          <a:blip r:embed="rId2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15" name="image248.png" descr=""/>
                  <wp:cNvGraphicFramePr>
                    <a:graphicFrameLocks noChangeAspect="1"/>
                  </wp:cNvGraphicFramePr>
                  <a:graphic>
                    <a:graphicData uri="http://schemas.openxmlformats.org/drawingml/2006/picture">
                      <pic:pic>
                        <pic:nvPicPr>
                          <pic:cNvPr id="1516" name="image248.png"/>
                          <pic:cNvPicPr/>
                        </pic:nvPicPr>
                        <pic:blipFill>
                          <a:blip r:embed="rId2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517" name="image248.png" descr=""/>
                  <wp:cNvGraphicFramePr>
                    <a:graphicFrameLocks noChangeAspect="1"/>
                  </wp:cNvGraphicFramePr>
                  <a:graphic>
                    <a:graphicData uri="http://schemas.openxmlformats.org/drawingml/2006/picture">
                      <pic:pic>
                        <pic:nvPicPr>
                          <pic:cNvPr id="1518" name="image248.png"/>
                          <pic:cNvPicPr/>
                        </pic:nvPicPr>
                        <pic:blipFill>
                          <a:blip r:embed="rId2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6"/>
        <w:rPr>
          <w:rFonts w:ascii="宋体" w:hAnsi="宋体" w:cs="宋体" w:eastAsia="宋体" w:hint="default"/>
          <w:sz w:val="20"/>
          <w:szCs w:val="20"/>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pict>
          <v:shape style="position:absolute;margin-left:369.880005pt;margin-top:-94.688263pt;width:.48pt;height:.42pt;mso-position-horizontal-relative:page;mso-position-vertical-relative:paragraph;z-index:51184" type="#_x0000_t75" stroked="false">
            <v:imagedata r:id="rId275" o:title=""/>
          </v:shape>
        </w:pict>
      </w:r>
      <w:r>
        <w:rPr/>
        <w:pict>
          <v:shape style="position:absolute;margin-left:369.880005pt;margin-top:-74.588257pt;width:.48pt;height:.42pt;mso-position-horizontal-relative:page;mso-position-vertical-relative:paragraph;z-index:51208" type="#_x0000_t75" stroked="false">
            <v:imagedata r:id="rId275" o:title=""/>
          </v:shape>
        </w:pict>
      </w:r>
      <w:r>
        <w:rPr/>
        <w:pict>
          <v:shape style="position:absolute;margin-left:369.880005pt;margin-top:-54.488262pt;width:.48pt;height:.42pt;mso-position-horizontal-relative:page;mso-position-vertical-relative:paragraph;z-index:51232" type="#_x0000_t75" stroked="false">
            <v:imagedata r:id="rId275" o:title=""/>
          </v:shape>
        </w:pict>
      </w:r>
      <w:r>
        <w:rPr/>
        <w:pict>
          <v:shape style="position:absolute;margin-left:369.880005pt;margin-top:-34.388256pt;width:.48pt;height:.42pt;mso-position-horizontal-relative:page;mso-position-vertical-relative:paragraph;z-index:51256" type="#_x0000_t75" stroked="false">
            <v:imagedata r:id="rId275" o:title=""/>
          </v:shape>
        </w:pict>
      </w:r>
      <w:r>
        <w:rPr/>
        <w:pict>
          <v:shape style="position:absolute;margin-left:369.880005pt;margin-top:-14.288327pt;width:.47993pt;height:.42pt;mso-position-horizontal-relative:page;mso-position-vertical-relative:paragraph;z-index:51280" type="#_x0000_t75" stroked="false">
            <v:imagedata r:id="rId275" o:title=""/>
          </v:shape>
        </w:pict>
      </w:r>
      <w:r>
        <w:rPr>
          <w:rFonts w:ascii="宋体" w:hAnsi="宋体" w:cs="宋体" w:eastAsia="宋体" w:hint="default"/>
          <w:sz w:val="18"/>
          <w:szCs w:val="18"/>
        </w:rPr>
        <w:t>法定代表人：邓志刚</w:t>
        <w:tab/>
        <w:t>主管会计工作负责人：邓志刚</w:t>
        <w:tab/>
        <w:t>会计机构负责人：黄伟兵</w:t>
      </w:r>
    </w:p>
    <w:p>
      <w:pPr>
        <w:spacing w:line="240" w:lineRule="auto" w:before="13"/>
        <w:rPr>
          <w:rFonts w:ascii="宋体" w:hAnsi="宋体" w:cs="宋体" w:eastAsia="宋体" w:hint="default"/>
          <w:sz w:val="24"/>
          <w:szCs w:val="24"/>
        </w:rPr>
      </w:pPr>
    </w:p>
    <w:p>
      <w:pPr>
        <w:pStyle w:val="Heading2"/>
        <w:spacing w:line="240" w:lineRule="auto"/>
        <w:ind w:left="1133" w:right="1033"/>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21"/>
          <w:szCs w:val="21"/>
        </w:rPr>
      </w:pPr>
      <w:r>
        <w:rPr/>
        <w:pict>
          <v:shape style="position:absolute;margin-left:204.800003pt;margin-top:37.963623pt;width:.479946pt;height:.42pt;mso-position-horizontal-relative:page;mso-position-vertical-relative:paragraph;z-index:51304" type="#_x0000_t75" stroked="false">
            <v:imagedata r:id="rId275" o:title=""/>
          </v:shape>
        </w:pict>
      </w:r>
      <w:r>
        <w:rPr/>
        <w:pict>
          <v:shape style="position:absolute;margin-left:204.800003pt;margin-top:58.06369pt;width:.480015pt;height:.42pt;mso-position-horizontal-relative:page;mso-position-vertical-relative:paragraph;z-index:51328" type="#_x0000_t75" stroked="false">
            <v:imagedata r:id="rId275" o:title=""/>
          </v:shape>
        </w:pict>
      </w:r>
      <w:r>
        <w:rPr/>
        <w:pict>
          <v:shape style="position:absolute;margin-left:204.800003pt;margin-top:93.523636pt;width:.479975pt;height:.72pt;mso-position-horizontal-relative:page;mso-position-vertical-relative:paragraph;z-index:51352" type="#_x0000_t75" stroked="false">
            <v:imagedata r:id="rId276" o:title=""/>
          </v:shape>
        </w:pict>
      </w: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2952"/>
        <w:gridCol w:w="3314"/>
        <w:gridCol w:w="3275"/>
      </w:tblGrid>
      <w:tr>
        <w:trPr>
          <w:trHeight w:val="403" w:hRule="exact"/>
        </w:trPr>
        <w:tc>
          <w:tcPr>
            <w:tcW w:w="29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329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519" name="image248.png" descr=""/>
                  <wp:cNvGraphicFramePr>
                    <a:graphicFrameLocks noChangeAspect="1"/>
                  </wp:cNvGraphicFramePr>
                  <a:graphic>
                    <a:graphicData uri="http://schemas.openxmlformats.org/drawingml/2006/picture">
                      <pic:pic>
                        <pic:nvPicPr>
                          <pic:cNvPr id="1520" name="image248.png"/>
                          <pic:cNvPicPr/>
                        </pic:nvPicPr>
                        <pic:blipFill>
                          <a:blip r:embed="rId2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7"/>
              <w:jc w:val="center"/>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0" w:lineRule="exact"/>
              <w:ind w:left="329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521" name="image248.png" descr=""/>
                  <wp:cNvGraphicFramePr>
                    <a:graphicFrameLocks noChangeAspect="1"/>
                  </wp:cNvGraphicFramePr>
                  <a:graphic>
                    <a:graphicData uri="http://schemas.openxmlformats.org/drawingml/2006/picture">
                      <pic:pic>
                        <pic:nvPicPr>
                          <pic:cNvPr id="1522" name="image248.png"/>
                          <pic:cNvPicPr/>
                        </pic:nvPicPr>
                        <pic:blipFill>
                          <a:blip r:embed="rId2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5" w:hRule="exact"/>
        </w:trPr>
        <w:tc>
          <w:tcPr>
            <w:tcW w:w="29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21"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5" w:right="0"/>
              <w:jc w:val="left"/>
              <w:rPr>
                <w:rFonts w:ascii="Times New Roman" w:hAnsi="Times New Roman" w:cs="Times New Roman" w:eastAsia="Times New Roman" w:hint="default"/>
                <w:sz w:val="21"/>
                <w:szCs w:val="21"/>
              </w:rPr>
            </w:pPr>
            <w:r>
              <w:rPr>
                <w:rFonts w:ascii="Times New Roman"/>
                <w:sz w:val="21"/>
              </w:rPr>
              <w:t>416,793,986.78</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3280"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1523" name="image249.png" descr=""/>
                  <wp:cNvGraphicFramePr>
                    <a:graphicFrameLocks noChangeAspect="1"/>
                  </wp:cNvGraphicFramePr>
                  <a:graphic>
                    <a:graphicData uri="http://schemas.openxmlformats.org/drawingml/2006/picture">
                      <pic:pic>
                        <pic:nvPicPr>
                          <pic:cNvPr id="1524" name="image249.png"/>
                          <pic:cNvPicPr/>
                        </pic:nvPicPr>
                        <pic:blipFill>
                          <a:blip r:embed="rId276"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5" w:right="0"/>
              <w:jc w:val="left"/>
              <w:rPr>
                <w:rFonts w:ascii="Times New Roman" w:hAnsi="Times New Roman" w:cs="Times New Roman" w:eastAsia="Times New Roman" w:hint="default"/>
                <w:sz w:val="21"/>
                <w:szCs w:val="21"/>
              </w:rPr>
            </w:pPr>
            <w:r>
              <w:rPr>
                <w:rFonts w:ascii="Times New Roman"/>
                <w:sz w:val="21"/>
              </w:rPr>
              <w:t>420,651,389.29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107.039948pt;width:.479956pt;height:.66pt;mso-position-horizontal-relative:page;mso-position-vertical-relative:page;z-index:51376" type="#_x0000_t75" stroked="false">
            <v:imagedata r:id="rId275" o:title=""/>
          </v:shape>
        </w:pict>
      </w:r>
      <w:r>
        <w:rPr/>
        <w:pict>
          <v:shape style="position:absolute;margin-left:369.880005pt;margin-top:127.380005pt;width:.48pt;height:.42pt;mso-position-horizontal-relative:page;mso-position-vertical-relative:page;z-index:51400" type="#_x0000_t75" stroked="false">
            <v:imagedata r:id="rId275" o:title=""/>
          </v:shape>
        </w:pict>
      </w:r>
      <w:r>
        <w:rPr/>
        <w:pict>
          <v:shape style="position:absolute;margin-left:369.880005pt;margin-top:162.859955pt;width:.479956pt;height:.66pt;mso-position-horizontal-relative:page;mso-position-vertical-relative:page;z-index:51424" type="#_x0000_t75" stroked="false">
            <v:imagedata r:id="rId275" o:title=""/>
          </v:shape>
        </w:pict>
      </w:r>
      <w:r>
        <w:rPr/>
        <w:pict>
          <v:shape style="position:absolute;margin-left:369.880005pt;margin-top:198.559952pt;width:.479956pt;height:.66pt;mso-position-horizontal-relative:page;mso-position-vertical-relative:page;z-index:51448" type="#_x0000_t75" stroked="false">
            <v:imagedata r:id="rId277" o:title=""/>
          </v:shape>
        </w:pict>
      </w:r>
      <w:r>
        <w:rPr/>
        <w:pict>
          <v:shape style="position:absolute;margin-left:369.880005pt;margin-top:218.899933pt;width:.47993pt;height:.42pt;mso-position-horizontal-relative:page;mso-position-vertical-relative:page;z-index:51472" type="#_x0000_t75" stroked="false">
            <v:imagedata r:id="rId277" o:title=""/>
          </v:shape>
        </w:pict>
      </w:r>
      <w:r>
        <w:rPr/>
        <w:pict>
          <v:shape style="position:absolute;margin-left:369.880005pt;margin-top:254.359955pt;width:.479956pt;height:.66pt;mso-position-horizontal-relative:page;mso-position-vertical-relative:page;z-index:51496" type="#_x0000_t75" stroked="false">
            <v:imagedata r:id="rId277" o:title=""/>
          </v:shape>
        </w:pict>
      </w:r>
      <w:r>
        <w:rPr/>
        <w:pict>
          <v:shape style="position:absolute;margin-left:369.880005pt;margin-top:341.359985pt;width:.479978pt;height:.66pt;mso-position-horizontal-relative:page;mso-position-vertical-relative:page;z-index:51520" type="#_x0000_t75" stroked="false">
            <v:imagedata r:id="rId278" o:title=""/>
          </v:shape>
        </w:pict>
      </w:r>
      <w:r>
        <w:rPr/>
        <w:pict>
          <v:shape style="position:absolute;margin-left:369.880005pt;margin-top:361.699982pt;width:.48pt;height:.42pt;mso-position-horizontal-relative:page;mso-position-vertical-relative:page;z-index:51544" type="#_x0000_t75" stroked="false">
            <v:imagedata r:id="rId278" o:title=""/>
          </v:shape>
        </w:pict>
      </w:r>
      <w:r>
        <w:rPr/>
        <w:pict>
          <v:shape style="position:absolute;margin-left:369.880005pt;margin-top:381.799988pt;width:.479965pt;height:.42pt;mso-position-horizontal-relative:page;mso-position-vertical-relative:page;z-index:51568" type="#_x0000_t75" stroked="false">
            <v:imagedata r:id="rId278" o:title=""/>
          </v:shape>
        </w:pict>
      </w:r>
      <w:r>
        <w:rPr/>
        <w:pict>
          <v:shape style="position:absolute;margin-left:369.880005pt;margin-top:401.899963pt;width:.479965pt;height:.42pt;mso-position-horizontal-relative:page;mso-position-vertical-relative:page;z-index:51592" type="#_x0000_t75" stroked="false">
            <v:imagedata r:id="rId278" o:title=""/>
          </v:shape>
        </w:pict>
      </w:r>
      <w:r>
        <w:rPr/>
        <w:pict>
          <v:shape style="position:absolute;margin-left:369.880005pt;margin-top:437.379974pt;width:.479978pt;height:.66pt;mso-position-horizontal-relative:page;mso-position-vertical-relative:page;z-index:51616" type="#_x0000_t75" stroked="false">
            <v:imagedata r:id="rId278" o:title=""/>
          </v:shape>
        </w:pict>
      </w:r>
      <w:r>
        <w:rPr/>
        <w:pict>
          <v:shape style="position:absolute;margin-left:369.880005pt;margin-top:457.719971pt;width:.479965pt;height:.42pt;mso-position-horizontal-relative:page;mso-position-vertical-relative:page;z-index:51640" type="#_x0000_t75" stroked="false">
            <v:imagedata r:id="rId278" o:title=""/>
          </v:shape>
        </w:pict>
      </w:r>
      <w:r>
        <w:rPr/>
        <w:pict>
          <v:shape style="position:absolute;margin-left:369.880005pt;margin-top:493.179962pt;width:.479978pt;height:.66pt;mso-position-horizontal-relative:page;mso-position-vertical-relative:page;z-index:51664" type="#_x0000_t75" stroked="false">
            <v:imagedata r:id="rId278" o:title=""/>
          </v:shape>
        </w:pict>
      </w:r>
      <w:r>
        <w:rPr/>
        <w:pict>
          <v:shape style="position:absolute;margin-left:369.880005pt;margin-top:513.520020pt;width:.48pt;height:.42pt;mso-position-horizontal-relative:page;mso-position-vertical-relative:page;z-index:51688" type="#_x0000_t75" stroked="false">
            <v:imagedata r:id="rId279" o:title=""/>
          </v:shape>
        </w:pict>
      </w:r>
      <w:r>
        <w:rPr/>
        <w:pict>
          <v:shape style="position:absolute;margin-left:369.880005pt;margin-top:548.979919pt;width:.479956pt;height:.66pt;mso-position-horizontal-relative:page;mso-position-vertical-relative:page;z-index:51712" type="#_x0000_t75" stroked="false">
            <v:imagedata r:id="rId279" o:title=""/>
          </v:shape>
        </w:pict>
      </w:r>
      <w:r>
        <w:rPr/>
        <w:pict>
          <v:shape style="position:absolute;margin-left:369.880005pt;margin-top:584.679932pt;width:.479956pt;height:.66pt;mso-position-horizontal-relative:page;mso-position-vertical-relative:page;z-index:51736" type="#_x0000_t75" stroked="false">
            <v:imagedata r:id="rId279" o:title=""/>
          </v:shape>
        </w:pict>
      </w:r>
      <w:r>
        <w:rPr/>
        <w:pict>
          <v:shape style="position:absolute;margin-left:369.880005pt;margin-top:620.380005pt;width:.48pt;height:.66pt;mso-position-horizontal-relative:page;mso-position-vertical-relative:page;z-index:51760" type="#_x0000_t75" stroked="false">
            <v:imagedata r:id="rId279" o:title=""/>
          </v:shape>
        </w:pict>
      </w:r>
      <w:r>
        <w:rPr/>
        <w:pict>
          <v:shape style="position:absolute;margin-left:369.880005pt;margin-top:640.719971pt;width:.47993pt;height:.42pt;mso-position-horizontal-relative:page;mso-position-vertical-relative:page;z-index:51784" type="#_x0000_t75" stroked="false">
            <v:imagedata r:id="rId280" o:title=""/>
          </v:shape>
        </w:pict>
      </w:r>
      <w:r>
        <w:rPr/>
        <w:pict>
          <v:shape style="position:absolute;margin-left:369.880005pt;margin-top:676.179932pt;width:.479956pt;height:.66pt;mso-position-horizontal-relative:page;mso-position-vertical-relative:page;z-index:51808" type="#_x0000_t75" stroked="false">
            <v:imagedata r:id="rId280" o:title=""/>
          </v:shape>
        </w:pict>
      </w:r>
      <w:r>
        <w:rPr/>
        <w:pict>
          <v:shape style="position:absolute;margin-left:369.880005pt;margin-top:696.52002pt;width:.48pt;height:.42pt;mso-position-horizontal-relative:page;mso-position-vertical-relative:page;z-index:51832" type="#_x0000_t75" stroked="false">
            <v:imagedata r:id="rId280" o:title=""/>
          </v:shape>
        </w:pict>
      </w:r>
      <w:r>
        <w:rPr/>
        <w:pict>
          <v:shape style="position:absolute;margin-left:369.880005pt;margin-top:732pt;width:.48pt;height:.66pt;mso-position-horizontal-relative:page;mso-position-vertical-relative:page;z-index:51856" type="#_x0000_t75" stroked="false">
            <v:imagedata r:id="rId280" o:title=""/>
          </v:shape>
        </w:pict>
      </w:r>
      <w:r>
        <w:rPr/>
        <w:pict>
          <v:shape style="position:absolute;margin-left:369.880005pt;margin-top:752.339966pt;width:.48pt;height:.42pt;mso-position-horizontal-relative:page;mso-position-vertical-relative:page;z-index:51880" type="#_x0000_t75" stroked="false">
            <v:imagedata r:id="rId280" o:title=""/>
          </v:shape>
        </w:pict>
      </w:r>
    </w:p>
    <w:tbl>
      <w:tblPr>
        <w:tblW w:w="0" w:type="auto"/>
        <w:jc w:val="left"/>
        <w:tblInd w:w="1129" w:type="dxa"/>
        <w:tblLayout w:type="fixed"/>
        <w:tblCellMar>
          <w:top w:w="0" w:type="dxa"/>
          <w:left w:w="0" w:type="dxa"/>
          <w:bottom w:w="0" w:type="dxa"/>
          <w:right w:w="0" w:type="dxa"/>
        </w:tblCellMar>
        <w:tblLook w:val="01E0"/>
      </w:tblPr>
      <w:tblGrid>
        <w:gridCol w:w="2962"/>
        <w:gridCol w:w="3306"/>
        <w:gridCol w:w="3300"/>
      </w:tblGrid>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客户存款和同业存放款项 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25" name="image253.png" descr=""/>
                  <wp:cNvGraphicFramePr>
                    <a:graphicFrameLocks noChangeAspect="1"/>
                  </wp:cNvGraphicFramePr>
                  <a:graphic>
                    <a:graphicData uri="http://schemas.openxmlformats.org/drawingml/2006/picture">
                      <pic:pic>
                        <pic:nvPicPr>
                          <pic:cNvPr id="1526" name="image253.png"/>
                          <pic:cNvPicPr/>
                        </pic:nvPicPr>
                        <pic:blipFill>
                          <a:blip r:embed="rId280"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97"/>
              <w:jc w:val="righ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27" name="image253.png" descr=""/>
                  <wp:cNvGraphicFramePr>
                    <a:graphicFrameLocks noChangeAspect="1"/>
                  </wp:cNvGraphicFramePr>
                  <a:graphic>
                    <a:graphicData uri="http://schemas.openxmlformats.org/drawingml/2006/picture">
                      <pic:pic>
                        <pic:nvPicPr>
                          <pic:cNvPr id="1528" name="image253.png"/>
                          <pic:cNvPicPr/>
                        </pic:nvPicPr>
                        <pic:blipFill>
                          <a:blip r:embed="rId280"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向其他金融机构拆入资金 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29" name="image253.png" descr=""/>
                  <wp:cNvGraphicFramePr>
                    <a:graphicFrameLocks noChangeAspect="1"/>
                  </wp:cNvGraphicFramePr>
                  <a:graphic>
                    <a:graphicData uri="http://schemas.openxmlformats.org/drawingml/2006/picture">
                      <pic:pic>
                        <pic:nvPicPr>
                          <pic:cNvPr id="1530" name="image253.png"/>
                          <pic:cNvPicPr/>
                        </pic:nvPicPr>
                        <pic:blipFill>
                          <a:blip r:embed="rId280"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收到原保险合同保费取得 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31" name="image254.png" descr=""/>
                  <wp:cNvGraphicFramePr>
                    <a:graphicFrameLocks noChangeAspect="1"/>
                  </wp:cNvGraphicFramePr>
                  <a:graphic>
                    <a:graphicData uri="http://schemas.openxmlformats.org/drawingml/2006/picture">
                      <pic:pic>
                        <pic:nvPicPr>
                          <pic:cNvPr id="1532" name="image254.png"/>
                          <pic:cNvPicPr/>
                        </pic:nvPicPr>
                        <pic:blipFill>
                          <a:blip r:embed="rId28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97"/>
              <w:jc w:val="righ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533" name="image254.png" descr=""/>
                  <wp:cNvGraphicFramePr>
                    <a:graphicFrameLocks noChangeAspect="1"/>
                  </wp:cNvGraphicFramePr>
                  <a:graphic>
                    <a:graphicData uri="http://schemas.openxmlformats.org/drawingml/2006/picture">
                      <pic:pic>
                        <pic:nvPicPr>
                          <pic:cNvPr id="1534" name="image254.png"/>
                          <pic:cNvPicPr/>
                        </pic:nvPicPr>
                        <pic:blipFill>
                          <a:blip r:embed="rId28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35" name="image254.png" descr=""/>
                  <wp:cNvGraphicFramePr>
                    <a:graphicFrameLocks noChangeAspect="1"/>
                  </wp:cNvGraphicFramePr>
                  <a:graphic>
                    <a:graphicData uri="http://schemas.openxmlformats.org/drawingml/2006/picture">
                      <pic:pic>
                        <pic:nvPicPr>
                          <pic:cNvPr id="1536" name="image254.png"/>
                          <pic:cNvPicPr/>
                        </pic:nvPicPr>
                        <pic:blipFill>
                          <a:blip r:embed="rId28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1026"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both"/>
              <w:rPr>
                <w:rFonts w:ascii="宋体" w:hAnsi="宋体" w:cs="宋体" w:eastAsia="宋体" w:hint="default"/>
                <w:sz w:val="21"/>
                <w:szCs w:val="21"/>
              </w:rPr>
            </w:pPr>
            <w:r>
              <w:rPr>
                <w:rFonts w:ascii="宋体" w:hAnsi="宋体" w:cs="宋体" w:eastAsia="宋体" w:hint="default"/>
                <w:sz w:val="21"/>
                <w:szCs w:val="21"/>
              </w:rPr>
              <w:t>处置以公允价值计量且其 变动计入当期损益的金融资产 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firstLine="42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w:t>
            </w:r>
            <w:r>
              <w:rPr>
                <w:rFonts w:ascii="宋体" w:hAnsi="宋体" w:cs="宋体" w:eastAsia="宋体" w:hint="default"/>
                <w:sz w:val="21"/>
                <w:szCs w:val="21"/>
              </w:rPr>
              <w:t> 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37" name="image255.png" descr=""/>
                  <wp:cNvGraphicFramePr>
                    <a:graphicFrameLocks noChangeAspect="1"/>
                  </wp:cNvGraphicFramePr>
                  <a:graphic>
                    <a:graphicData uri="http://schemas.openxmlformats.org/drawingml/2006/picture">
                      <pic:pic>
                        <pic:nvPicPr>
                          <pic:cNvPr id="1538" name="image255.png"/>
                          <pic:cNvPicPr/>
                        </pic:nvPicPr>
                        <pic:blipFill>
                          <a:blip r:embed="rId282"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539" name="image255.png" descr=""/>
                  <wp:cNvGraphicFramePr>
                    <a:graphicFrameLocks noChangeAspect="1"/>
                  </wp:cNvGraphicFramePr>
                  <a:graphic>
                    <a:graphicData uri="http://schemas.openxmlformats.org/drawingml/2006/picture">
                      <pic:pic>
                        <pic:nvPicPr>
                          <pic:cNvPr id="1540" name="image255.png"/>
                          <pic:cNvPicPr/>
                        </pic:nvPicPr>
                        <pic:blipFill>
                          <a:blip r:embed="rId28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41" name="image255.png" descr=""/>
                  <wp:cNvGraphicFramePr>
                    <a:graphicFrameLocks noChangeAspect="1"/>
                  </wp:cNvGraphicFramePr>
                  <a:graphic>
                    <a:graphicData uri="http://schemas.openxmlformats.org/drawingml/2006/picture">
                      <pic:pic>
                        <pic:nvPicPr>
                          <pic:cNvPr id="1542" name="image255.png"/>
                          <pic:cNvPicPr/>
                        </pic:nvPicPr>
                        <pic:blipFill>
                          <a:blip r:embed="rId28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15,818,961.54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43" name="image255.png" descr=""/>
                  <wp:cNvGraphicFramePr>
                    <a:graphicFrameLocks noChangeAspect="1"/>
                  </wp:cNvGraphicFramePr>
                  <a:graphic>
                    <a:graphicData uri="http://schemas.openxmlformats.org/drawingml/2006/picture">
                      <pic:pic>
                        <pic:nvPicPr>
                          <pic:cNvPr id="1544" name="image255.png"/>
                          <pic:cNvPicPr/>
                        </pic:nvPicPr>
                        <pic:blipFill>
                          <a:blip r:embed="rId28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11,527,762.39</w:t>
            </w: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175,078,402.89</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45" name="image255.png" descr=""/>
                  <wp:cNvGraphicFramePr>
                    <a:graphicFrameLocks noChangeAspect="1"/>
                  </wp:cNvGraphicFramePr>
                  <a:graphic>
                    <a:graphicData uri="http://schemas.openxmlformats.org/drawingml/2006/picture">
                      <pic:pic>
                        <pic:nvPicPr>
                          <pic:cNvPr id="1546" name="image255.png"/>
                          <pic:cNvPicPr/>
                        </pic:nvPicPr>
                        <pic:blipFill>
                          <a:blip r:embed="rId282"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37,936,401.69</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607,691,351.21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47" name="image255.png" descr=""/>
                  <wp:cNvGraphicFramePr>
                    <a:graphicFrameLocks noChangeAspect="1"/>
                  </wp:cNvGraphicFramePr>
                  <a:graphic>
                    <a:graphicData uri="http://schemas.openxmlformats.org/drawingml/2006/picture">
                      <pic:pic>
                        <pic:nvPicPr>
                          <pic:cNvPr id="1548" name="image255.png"/>
                          <pic:cNvPicPr/>
                        </pic:nvPicPr>
                        <pic:blipFill>
                          <a:blip r:embed="rId282"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470,115,553.37</w:t>
            </w: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152,888,982.08</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49" name="image255.png" descr=""/>
                  <wp:cNvGraphicFramePr>
                    <a:graphicFrameLocks noChangeAspect="1"/>
                  </wp:cNvGraphicFramePr>
                  <a:graphic>
                    <a:graphicData uri="http://schemas.openxmlformats.org/drawingml/2006/picture">
                      <pic:pic>
                        <pic:nvPicPr>
                          <pic:cNvPr id="1550" name="image255.png"/>
                          <pic:cNvPicPr/>
                        </pic:nvPicPr>
                        <pic:blipFill>
                          <a:blip r:embed="rId282"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142,735,913.83</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97"/>
              <w:jc w:val="righ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551" name="image256.png" descr=""/>
                  <wp:cNvGraphicFramePr>
                    <a:graphicFrameLocks noChangeAspect="1"/>
                  </wp:cNvGraphicFramePr>
                  <a:graphic>
                    <a:graphicData uri="http://schemas.openxmlformats.org/drawingml/2006/picture">
                      <pic:pic>
                        <pic:nvPicPr>
                          <pic:cNvPr id="1552" name="image256.png"/>
                          <pic:cNvPicPr/>
                        </pic:nvPicPr>
                        <pic:blipFill>
                          <a:blip r:embed="rId28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存放中央银行和同业款项 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53" name="image256.png" descr=""/>
                  <wp:cNvGraphicFramePr>
                    <a:graphicFrameLocks noChangeAspect="1"/>
                  </wp:cNvGraphicFramePr>
                  <a:graphic>
                    <a:graphicData uri="http://schemas.openxmlformats.org/drawingml/2006/picture">
                      <pic:pic>
                        <pic:nvPicPr>
                          <pic:cNvPr id="1554" name="image256.png"/>
                          <pic:cNvPicPr/>
                        </pic:nvPicPr>
                        <pic:blipFill>
                          <a:blip r:embed="rId283"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支付原保险合同赔付款项 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55" name="image256.png" descr=""/>
                  <wp:cNvGraphicFramePr>
                    <a:graphicFrameLocks noChangeAspect="1"/>
                  </wp:cNvGraphicFramePr>
                  <a:graphic>
                    <a:graphicData uri="http://schemas.openxmlformats.org/drawingml/2006/picture">
                      <pic:pic>
                        <pic:nvPicPr>
                          <pic:cNvPr id="1556" name="image256.png"/>
                          <pic:cNvPicPr/>
                        </pic:nvPicPr>
                        <pic:blipFill>
                          <a:blip r:embed="rId283"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firstLine="42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w:t>
            </w:r>
            <w:r>
              <w:rPr>
                <w:rFonts w:ascii="宋体" w:hAnsi="宋体" w:cs="宋体" w:eastAsia="宋体" w:hint="default"/>
                <w:sz w:val="21"/>
                <w:szCs w:val="21"/>
              </w:rPr>
              <w:t> 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557" name="image256.png" descr=""/>
                  <wp:cNvGraphicFramePr>
                    <a:graphicFrameLocks noChangeAspect="1"/>
                  </wp:cNvGraphicFramePr>
                  <a:graphic>
                    <a:graphicData uri="http://schemas.openxmlformats.org/drawingml/2006/picture">
                      <pic:pic>
                        <pic:nvPicPr>
                          <pic:cNvPr id="1558" name="image256.png"/>
                          <pic:cNvPicPr/>
                        </pic:nvPicPr>
                        <pic:blipFill>
                          <a:blip r:embed="rId283"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559" name="image257.png" descr=""/>
                  <wp:cNvGraphicFramePr>
                    <a:graphicFrameLocks noChangeAspect="1"/>
                  </wp:cNvGraphicFramePr>
                  <a:graphic>
                    <a:graphicData uri="http://schemas.openxmlformats.org/drawingml/2006/picture">
                      <pic:pic>
                        <pic:nvPicPr>
                          <pic:cNvPr id="1560" name="image257.png"/>
                          <pic:cNvPicPr/>
                        </pic:nvPicPr>
                        <pic:blipFill>
                          <a:blip r:embed="rId284"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81,660,331.85</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61" name="image257.png" descr=""/>
                  <wp:cNvGraphicFramePr>
                    <a:graphicFrameLocks noChangeAspect="1"/>
                  </wp:cNvGraphicFramePr>
                  <a:graphic>
                    <a:graphicData uri="http://schemas.openxmlformats.org/drawingml/2006/picture">
                      <pic:pic>
                        <pic:nvPicPr>
                          <pic:cNvPr id="1562" name="image257.png"/>
                          <pic:cNvPicPr/>
                        </pic:nvPicPr>
                        <pic:blipFill>
                          <a:blip r:embed="rId28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74,063,931.94</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55,342,525.02</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63" name="image257.png" descr=""/>
                  <wp:cNvGraphicFramePr>
                    <a:graphicFrameLocks noChangeAspect="1"/>
                  </wp:cNvGraphicFramePr>
                  <a:graphic>
                    <a:graphicData uri="http://schemas.openxmlformats.org/drawingml/2006/picture">
                      <pic:pic>
                        <pic:nvPicPr>
                          <pic:cNvPr id="1564" name="image257.png"/>
                          <pic:cNvPicPr/>
                        </pic:nvPicPr>
                        <pic:blipFill>
                          <a:blip r:embed="rId28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60,815,852.12</w:t>
            </w: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97"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186,884,855.03</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565" name="image257.png" descr=""/>
                  <wp:cNvGraphicFramePr>
                    <a:graphicFrameLocks noChangeAspect="1"/>
                  </wp:cNvGraphicFramePr>
                  <a:graphic>
                    <a:graphicData uri="http://schemas.openxmlformats.org/drawingml/2006/picture">
                      <pic:pic>
                        <pic:nvPicPr>
                          <pic:cNvPr id="1566" name="image257.png"/>
                          <pic:cNvPicPr/>
                        </pic:nvPicPr>
                        <pic:blipFill>
                          <a:blip r:embed="rId284"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73,117,212.09</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476,776,693.98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567" name="image257.png" descr=""/>
                  <wp:cNvGraphicFramePr>
                    <a:graphicFrameLocks noChangeAspect="1"/>
                  </wp:cNvGraphicFramePr>
                  <a:graphic>
                    <a:graphicData uri="http://schemas.openxmlformats.org/drawingml/2006/picture">
                      <pic:pic>
                        <pic:nvPicPr>
                          <pic:cNvPr id="1568" name="image257.png"/>
                          <pic:cNvPicPr/>
                        </pic:nvPicPr>
                        <pic:blipFill>
                          <a:blip r:embed="rId28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350,732,909.98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51904" type="#_x0000_t75" stroked="false">
            <v:imagedata r:id="rId284" o:title=""/>
          </v:shape>
        </w:pict>
      </w:r>
      <w:r>
        <w:rPr/>
        <w:pict>
          <v:shape style="position:absolute;margin-left:369.880005pt;margin-top:111.779938pt;width:.47993pt;height:.42pt;mso-position-horizontal-relative:page;mso-position-vertical-relative:page;z-index:51928" type="#_x0000_t75" stroked="false">
            <v:imagedata r:id="rId284" o:title=""/>
          </v:shape>
        </w:pict>
      </w:r>
      <w:r>
        <w:rPr/>
        <w:pict>
          <v:shape style="position:absolute;margin-left:369.880005pt;margin-top:131.880005pt;width:.48pt;height:.42pt;mso-position-horizontal-relative:page;mso-position-vertical-relative:page;z-index:51952" type="#_x0000_t75" stroked="false">
            <v:imagedata r:id="rId284" o:title=""/>
          </v:shape>
        </w:pict>
      </w:r>
      <w:r>
        <w:rPr/>
        <w:pict>
          <v:shape style="position:absolute;margin-left:369.880005pt;margin-top:152pt;width:.48pt;height:.42pt;mso-position-horizontal-relative:page;mso-position-vertical-relative:page;z-index:51976" type="#_x0000_t75" stroked="false">
            <v:imagedata r:id="rId285" o:title=""/>
          </v:shape>
        </w:pict>
      </w:r>
      <w:r>
        <w:rPr/>
        <w:pict>
          <v:shape style="position:absolute;margin-left:369.880005pt;margin-top:187.460007pt;width:.48pt;height:.66pt;mso-position-horizontal-relative:page;mso-position-vertical-relative:page;z-index:52000" type="#_x0000_t75" stroked="false">
            <v:imagedata r:id="rId286" o:title=""/>
          </v:shape>
        </w:pict>
      </w:r>
      <w:r>
        <w:rPr/>
        <w:pict>
          <v:shape style="position:absolute;margin-left:369.880005pt;margin-top:223.159943pt;width:.479956pt;height:.66pt;mso-position-horizontal-relative:page;mso-position-vertical-relative:page;z-index:52024" type="#_x0000_t75" stroked="false">
            <v:imagedata r:id="rId286" o:title=""/>
          </v:shape>
        </w:pict>
      </w:r>
      <w:r>
        <w:rPr/>
        <w:pict>
          <v:shape style="position:absolute;margin-left:369.880005pt;margin-top:258.860016pt;width:.48pt;height:.66pt;mso-position-horizontal-relative:page;mso-position-vertical-relative:page;z-index:52048" type="#_x0000_t75" stroked="false">
            <v:imagedata r:id="rId286" o:title=""/>
          </v:shape>
        </w:pict>
      </w:r>
      <w:r>
        <w:rPr/>
        <w:pict>
          <v:shape style="position:absolute;margin-left:369.880005pt;margin-top:279.199982pt;width:.48pt;height:.42pt;mso-position-horizontal-relative:page;mso-position-vertical-relative:page;z-index:52072" type="#_x0000_t75" stroked="false">
            <v:imagedata r:id="rId286" o:title=""/>
          </v:shape>
        </w:pict>
      </w:r>
      <w:r>
        <w:rPr/>
        <w:pict>
          <v:shape style="position:absolute;margin-left:369.880005pt;margin-top:314.659943pt;width:.479956pt;height:.66pt;mso-position-horizontal-relative:page;mso-position-vertical-relative:page;z-index:52096" type="#_x0000_t75" stroked="false">
            <v:imagedata r:id="rId287" o:title=""/>
          </v:shape>
        </w:pict>
      </w:r>
      <w:r>
        <w:rPr/>
        <w:pict>
          <v:shape style="position:absolute;margin-left:369.880005pt;margin-top:334.999969pt;width:.479965pt;height:.42pt;mso-position-horizontal-relative:page;mso-position-vertical-relative:page;z-index:52120" type="#_x0000_t75" stroked="false">
            <v:imagedata r:id="rId287" o:title=""/>
          </v:shape>
        </w:pict>
      </w:r>
      <w:r>
        <w:rPr/>
        <w:pict>
          <v:shape style="position:absolute;margin-left:369.880005pt;margin-top:355.100006pt;width:.48pt;height:.42pt;mso-position-horizontal-relative:page;mso-position-vertical-relative:page;z-index:52144" type="#_x0000_t75" stroked="false">
            <v:imagedata r:id="rId287" o:title=""/>
          </v:shape>
        </w:pict>
      </w:r>
      <w:r>
        <w:rPr/>
        <w:pict>
          <v:shape style="position:absolute;margin-left:369.880005pt;margin-top:390.559998pt;width:.479978pt;height:.66pt;mso-position-horizontal-relative:page;mso-position-vertical-relative:page;z-index:52168" type="#_x0000_t75" stroked="false">
            <v:imagedata r:id="rId287" o:title=""/>
          </v:shape>
        </w:pict>
      </w:r>
      <w:r>
        <w:rPr/>
        <w:pict>
          <v:shape style="position:absolute;margin-left:369.880005pt;margin-top:426.279968pt;width:.479978pt;height:.66pt;mso-position-horizontal-relative:page;mso-position-vertical-relative:page;z-index:52192" type="#_x0000_t75" stroked="false">
            <v:imagedata r:id="rId287" o:title=""/>
          </v:shape>
        </w:pict>
      </w:r>
      <w:r>
        <w:rPr/>
        <w:pict>
          <v:shape style="position:absolute;margin-left:369.880005pt;margin-top:446.619965pt;width:.479965pt;height:.42pt;mso-position-horizontal-relative:page;mso-position-vertical-relative:page;z-index:52216" type="#_x0000_t75" stroked="false">
            <v:imagedata r:id="rId287" o:title=""/>
          </v:shape>
        </w:pict>
      </w:r>
      <w:r>
        <w:rPr/>
        <w:pict>
          <v:shape style="position:absolute;margin-left:369.880005pt;margin-top:466.719971pt;width:.479965pt;height:.42pt;mso-position-horizontal-relative:page;mso-position-vertical-relative:page;z-index:52240" type="#_x0000_t75" stroked="false">
            <v:imagedata r:id="rId287" o:title=""/>
          </v:shape>
        </w:pict>
      </w:r>
      <w:r>
        <w:rPr/>
        <w:pict>
          <v:shape style="position:absolute;margin-left:369.880005pt;margin-top:486.820007pt;width:.48pt;height:.42pt;mso-position-horizontal-relative:page;mso-position-vertical-relative:page;z-index:52264" type="#_x0000_t75" stroked="false">
            <v:imagedata r:id="rId287" o:title=""/>
          </v:shape>
        </w:pict>
      </w:r>
      <w:r>
        <w:rPr/>
        <w:pict>
          <v:shape style="position:absolute;margin-left:369.880005pt;margin-top:506.920013pt;width:.48pt;height:.42pt;mso-position-horizontal-relative:page;mso-position-vertical-relative:page;z-index:52288" type="#_x0000_t75" stroked="false">
            <v:imagedata r:id="rId287" o:title=""/>
          </v:shape>
        </w:pict>
      </w:r>
      <w:r>
        <w:rPr/>
        <w:pict>
          <v:shape style="position:absolute;margin-left:369.880005pt;margin-top:542.380005pt;width:.48pt;height:.66pt;mso-position-horizontal-relative:page;mso-position-vertical-relative:page;z-index:52312" type="#_x0000_t75" stroked="false">
            <v:imagedata r:id="rId287" o:title=""/>
          </v:shape>
        </w:pict>
      </w:r>
      <w:r>
        <w:rPr/>
        <w:pict>
          <v:shape style="position:absolute;margin-left:369.880005pt;margin-top:562.719971pt;width:.47993pt;height:.42pt;mso-position-horizontal-relative:page;mso-position-vertical-relative:page;z-index:52336" type="#_x0000_t75" stroked="false">
            <v:imagedata r:id="rId287" o:title=""/>
          </v:shape>
        </w:pict>
      </w:r>
      <w:r>
        <w:rPr/>
        <w:pict>
          <v:shape style="position:absolute;margin-left:369.880005pt;margin-top:582.820007pt;width:.48pt;height:.42pt;mso-position-horizontal-relative:page;mso-position-vertical-relative:page;z-index:52360" type="#_x0000_t75" stroked="false">
            <v:imagedata r:id="rId287" o:title=""/>
          </v:shape>
        </w:pict>
      </w:r>
      <w:r>
        <w:rPr/>
        <w:pict>
          <v:shape style="position:absolute;margin-left:369.880005pt;margin-top:618.280029pt;width:.48pt;height:.66pt;mso-position-horizontal-relative:page;mso-position-vertical-relative:page;z-index:52384" type="#_x0000_t75" stroked="false">
            <v:imagedata r:id="rId287" o:title=""/>
          </v:shape>
        </w:pict>
      </w:r>
      <w:r>
        <w:rPr/>
        <w:pict>
          <v:shape style="position:absolute;margin-left:369.880005pt;margin-top:638.619995pt;width:.48pt;height:.42pt;mso-position-horizontal-relative:page;mso-position-vertical-relative:page;z-index:52408" type="#_x0000_t75" stroked="false">
            <v:imagedata r:id="rId287" o:title=""/>
          </v:shape>
        </w:pict>
      </w:r>
      <w:r>
        <w:rPr/>
        <w:pict>
          <v:shape style="position:absolute;margin-left:369.880005pt;margin-top:658.719971pt;width:.47993pt;height:.42pt;mso-position-horizontal-relative:page;mso-position-vertical-relative:page;z-index:52432" type="#_x0000_t75" stroked="false">
            <v:imagedata r:id="rId287" o:title=""/>
          </v:shape>
        </w:pict>
      </w:r>
      <w:r>
        <w:rPr/>
        <w:pict>
          <v:shape style="position:absolute;margin-left:369.880005pt;margin-top:694.179932pt;width:.479956pt;height:.66pt;mso-position-horizontal-relative:page;mso-position-vertical-relative:page;z-index:52456" type="#_x0000_t75" stroked="false">
            <v:imagedata r:id="rId287" o:title=""/>
          </v:shape>
        </w:pict>
      </w:r>
      <w:r>
        <w:rPr/>
        <w:pict>
          <v:shape style="position:absolute;margin-left:369.880005pt;margin-top:729.900024pt;width:.48pt;height:.66pt;mso-position-horizontal-relative:page;mso-position-vertical-relative:page;z-index:52480" type="#_x0000_t75" stroked="false">
            <v:imagedata r:id="rId288" o:title=""/>
          </v:shape>
        </w:pict>
      </w:r>
      <w:r>
        <w:rPr/>
        <w:pict>
          <v:shape style="position:absolute;margin-left:369.880005pt;margin-top:765.599915pt;width:.479956pt;height:.66pt;mso-position-horizontal-relative:page;mso-position-vertical-relative:page;z-index:52504" type="#_x0000_t75" stroked="false">
            <v:imagedata r:id="rId288" o:title=""/>
          </v:shape>
        </w:pict>
      </w:r>
    </w:p>
    <w:tbl>
      <w:tblPr>
        <w:tblW w:w="0" w:type="auto"/>
        <w:jc w:val="left"/>
        <w:tblInd w:w="1143" w:type="dxa"/>
        <w:tblLayout w:type="fixed"/>
        <w:tblCellMar>
          <w:top w:w="0" w:type="dxa"/>
          <w:left w:w="0" w:type="dxa"/>
          <w:bottom w:w="0" w:type="dxa"/>
          <w:right w:w="0" w:type="dxa"/>
        </w:tblCellMar>
        <w:tblLook w:val="01E0"/>
      </w:tblPr>
      <w:tblGrid>
        <w:gridCol w:w="2936"/>
        <w:gridCol w:w="3318"/>
        <w:gridCol w:w="3287"/>
      </w:tblGrid>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130,914,657.23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69" name="image261.png" descr=""/>
                  <wp:cNvGraphicFramePr>
                    <a:graphicFrameLocks noChangeAspect="1"/>
                  </wp:cNvGraphicFramePr>
                  <a:graphic>
                    <a:graphicData uri="http://schemas.openxmlformats.org/drawingml/2006/picture">
                      <pic:pic>
                        <pic:nvPicPr>
                          <pic:cNvPr id="1570" name="image261.png"/>
                          <pic:cNvPicPr/>
                        </pic:nvPicPr>
                        <pic:blipFill>
                          <a:blip r:embed="rId28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119,382,643.39</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23"/>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571" name="image261.png" descr=""/>
                  <wp:cNvGraphicFramePr>
                    <a:graphicFrameLocks noChangeAspect="1"/>
                  </wp:cNvGraphicFramePr>
                  <a:graphic>
                    <a:graphicData uri="http://schemas.openxmlformats.org/drawingml/2006/picture">
                      <pic:pic>
                        <pic:nvPicPr>
                          <pic:cNvPr id="1572" name="image261.png"/>
                          <pic:cNvPicPr/>
                        </pic:nvPicPr>
                        <pic:blipFill>
                          <a:blip r:embed="rId28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73" name="image261.png" descr=""/>
                  <wp:cNvGraphicFramePr>
                    <a:graphicFrameLocks noChangeAspect="1"/>
                  </wp:cNvGraphicFramePr>
                  <a:graphic>
                    <a:graphicData uri="http://schemas.openxmlformats.org/drawingml/2006/picture">
                      <pic:pic>
                        <pic:nvPicPr>
                          <pic:cNvPr id="1574" name="image261.png"/>
                          <pic:cNvPicPr/>
                        </pic:nvPicPr>
                        <pic:blipFill>
                          <a:blip r:embed="rId28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75" name="image262.png" descr=""/>
                  <wp:cNvGraphicFramePr>
                    <a:graphicFrameLocks noChangeAspect="1"/>
                  </wp:cNvGraphicFramePr>
                  <a:graphic>
                    <a:graphicData uri="http://schemas.openxmlformats.org/drawingml/2006/picture">
                      <pic:pic>
                        <pic:nvPicPr>
                          <pic:cNvPr id="1576" name="image262.png"/>
                          <pic:cNvPicPr/>
                        </pic:nvPicPr>
                        <pic:blipFill>
                          <a:blip r:embed="rId289"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198,000.00</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577" name="image263.png" descr=""/>
                  <wp:cNvGraphicFramePr>
                    <a:graphicFrameLocks noChangeAspect="1"/>
                  </wp:cNvGraphicFramePr>
                  <a:graphic>
                    <a:graphicData uri="http://schemas.openxmlformats.org/drawingml/2006/picture">
                      <pic:pic>
                        <pic:nvPicPr>
                          <pic:cNvPr id="1578" name="image263.png"/>
                          <pic:cNvPicPr/>
                        </pic:nvPicPr>
                        <pic:blipFill>
                          <a:blip r:embed="rId290"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420,718.00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79" name="image263.png" descr=""/>
                  <wp:cNvGraphicFramePr>
                    <a:graphicFrameLocks noChangeAspect="1"/>
                  </wp:cNvGraphicFramePr>
                  <a:graphic>
                    <a:graphicData uri="http://schemas.openxmlformats.org/drawingml/2006/picture">
                      <pic:pic>
                        <pic:nvPicPr>
                          <pic:cNvPr id="1580" name="image263.png"/>
                          <pic:cNvPicPr/>
                        </pic:nvPicPr>
                        <pic:blipFill>
                          <a:blip r:embed="rId290"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收到其他与投资活动有关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581" name="image263.png" descr=""/>
                  <wp:cNvGraphicFramePr>
                    <a:graphicFrameLocks noChangeAspect="1"/>
                  </wp:cNvGraphicFramePr>
                  <a:graphic>
                    <a:graphicData uri="http://schemas.openxmlformats.org/drawingml/2006/picture">
                      <pic:pic>
                        <pic:nvPicPr>
                          <pic:cNvPr id="1582" name="image263.png"/>
                          <pic:cNvPicPr/>
                        </pic:nvPicPr>
                        <pic:blipFill>
                          <a:blip r:embed="rId290"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198,000.00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583" name="image263.png" descr=""/>
                  <wp:cNvGraphicFramePr>
                    <a:graphicFrameLocks noChangeAspect="1"/>
                  </wp:cNvGraphicFramePr>
                  <a:graphic>
                    <a:graphicData uri="http://schemas.openxmlformats.org/drawingml/2006/picture">
                      <pic:pic>
                        <pic:nvPicPr>
                          <pic:cNvPr id="1584" name="image263.png"/>
                          <pic:cNvPicPr/>
                        </pic:nvPicPr>
                        <pic:blipFill>
                          <a:blip r:embed="rId290"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420,718.00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5,894,315.84</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585" name="image264.png" descr=""/>
                  <wp:cNvGraphicFramePr>
                    <a:graphicFrameLocks noChangeAspect="1"/>
                  </wp:cNvGraphicFramePr>
                  <a:graphic>
                    <a:graphicData uri="http://schemas.openxmlformats.org/drawingml/2006/picture">
                      <pic:pic>
                        <pic:nvPicPr>
                          <pic:cNvPr id="1586" name="image264.png"/>
                          <pic:cNvPicPr/>
                        </pic:nvPicPr>
                        <pic:blipFill>
                          <a:blip r:embed="rId29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12,666,003.35</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19,950,000.00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87" name="image264.png" descr=""/>
                  <wp:cNvGraphicFramePr>
                    <a:graphicFrameLocks noChangeAspect="1"/>
                  </wp:cNvGraphicFramePr>
                  <a:graphic>
                    <a:graphicData uri="http://schemas.openxmlformats.org/drawingml/2006/picture">
                      <pic:pic>
                        <pic:nvPicPr>
                          <pic:cNvPr id="1588" name="image264.png"/>
                          <pic:cNvPicPr/>
                        </pic:nvPicPr>
                        <pic:blipFill>
                          <a:blip r:embed="rId291"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57,150,000.00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589" name="image264.png" descr=""/>
                  <wp:cNvGraphicFramePr>
                    <a:graphicFrameLocks noChangeAspect="1"/>
                  </wp:cNvGraphicFramePr>
                  <a:graphic>
                    <a:graphicData uri="http://schemas.openxmlformats.org/drawingml/2006/picture">
                      <pic:pic>
                        <pic:nvPicPr>
                          <pic:cNvPr id="1590" name="image264.png"/>
                          <pic:cNvPicPr/>
                        </pic:nvPicPr>
                        <pic:blipFill>
                          <a:blip r:embed="rId291"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91" name="image264.png" descr=""/>
                  <wp:cNvGraphicFramePr>
                    <a:graphicFrameLocks noChangeAspect="1"/>
                  </wp:cNvGraphicFramePr>
                  <a:graphic>
                    <a:graphicData uri="http://schemas.openxmlformats.org/drawingml/2006/picture">
                      <pic:pic>
                        <pic:nvPicPr>
                          <pic:cNvPr id="1592" name="image264.png"/>
                          <pic:cNvPicPr/>
                        </pic:nvPicPr>
                        <pic:blipFill>
                          <a:blip r:embed="rId291"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支付其他与投资活动有关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1593" name="image264.png" descr=""/>
                  <wp:cNvGraphicFramePr>
                    <a:graphicFrameLocks noChangeAspect="1"/>
                  </wp:cNvGraphicFramePr>
                  <a:graphic>
                    <a:graphicData uri="http://schemas.openxmlformats.org/drawingml/2006/picture">
                      <pic:pic>
                        <pic:nvPicPr>
                          <pic:cNvPr id="1594" name="image264.png"/>
                          <pic:cNvPicPr/>
                        </pic:nvPicPr>
                        <pic:blipFill>
                          <a:blip r:embed="rId291"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25,844,315.84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95" name="image264.png" descr=""/>
                  <wp:cNvGraphicFramePr>
                    <a:graphicFrameLocks noChangeAspect="1"/>
                  </wp:cNvGraphicFramePr>
                  <a:graphic>
                    <a:graphicData uri="http://schemas.openxmlformats.org/drawingml/2006/picture">
                      <pic:pic>
                        <pic:nvPicPr>
                          <pic:cNvPr id="1596" name="image264.png"/>
                          <pic:cNvPicPr/>
                        </pic:nvPicPr>
                        <pic:blipFill>
                          <a:blip r:embed="rId291"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69,816,003.35</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-25,646,315.84</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597" name="image264.png" descr=""/>
                  <wp:cNvGraphicFramePr>
                    <a:graphicFrameLocks noChangeAspect="1"/>
                  </wp:cNvGraphicFramePr>
                  <a:graphic>
                    <a:graphicData uri="http://schemas.openxmlformats.org/drawingml/2006/picture">
                      <pic:pic>
                        <pic:nvPicPr>
                          <pic:cNvPr id="1598" name="image264.png"/>
                          <pic:cNvPicPr/>
                        </pic:nvPicPr>
                        <pic:blipFill>
                          <a:blip r:embed="rId291"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-69,395,285.35</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23"/>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599" name="image264.png" descr=""/>
                  <wp:cNvGraphicFramePr>
                    <a:graphicFrameLocks noChangeAspect="1"/>
                  </wp:cNvGraphicFramePr>
                  <a:graphic>
                    <a:graphicData uri="http://schemas.openxmlformats.org/drawingml/2006/picture">
                      <pic:pic>
                        <pic:nvPicPr>
                          <pic:cNvPr id="1600" name="image264.png"/>
                          <pic:cNvPicPr/>
                        </pic:nvPicPr>
                        <pic:blipFill>
                          <a:blip r:embed="rId291"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41,905,650.00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601" name="image264.png" descr=""/>
                  <wp:cNvGraphicFramePr>
                    <a:graphicFrameLocks noChangeAspect="1"/>
                  </wp:cNvGraphicFramePr>
                  <a:graphic>
                    <a:graphicData uri="http://schemas.openxmlformats.org/drawingml/2006/picture">
                      <pic:pic>
                        <pic:nvPicPr>
                          <pic:cNvPr id="1602" name="image264.png"/>
                          <pic:cNvPicPr/>
                        </pic:nvPicPr>
                        <pic:blipFill>
                          <a:blip r:embed="rId291"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w:t>
            </w:r>
            <w:r>
              <w:rPr>
                <w:rFonts w:ascii="宋体" w:hAnsi="宋体" w:cs="宋体" w:eastAsia="宋体" w:hint="default"/>
                <w:sz w:val="21"/>
                <w:szCs w:val="21"/>
              </w:rPr>
              <w:t> 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6,144,000.00</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603" name="image264.png" descr=""/>
                  <wp:cNvGraphicFramePr>
                    <a:graphicFrameLocks noChangeAspect="1"/>
                  </wp:cNvGraphicFramePr>
                  <a:graphic>
                    <a:graphicData uri="http://schemas.openxmlformats.org/drawingml/2006/picture">
                      <pic:pic>
                        <pic:nvPicPr>
                          <pic:cNvPr id="1604" name="image264.png"/>
                          <pic:cNvPicPr/>
                        </pic:nvPicPr>
                        <pic:blipFill>
                          <a:blip r:embed="rId291"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605" name="image264.png" descr=""/>
                  <wp:cNvGraphicFramePr>
                    <a:graphicFrameLocks noChangeAspect="1"/>
                  </wp:cNvGraphicFramePr>
                  <a:graphic>
                    <a:graphicData uri="http://schemas.openxmlformats.org/drawingml/2006/picture">
                      <pic:pic>
                        <pic:nvPicPr>
                          <pic:cNvPr id="1606" name="image264.png"/>
                          <pic:cNvPicPr/>
                        </pic:nvPicPr>
                        <pic:blipFill>
                          <a:blip r:embed="rId291"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607" name="image264.png" descr=""/>
                  <wp:cNvGraphicFramePr>
                    <a:graphicFrameLocks noChangeAspect="1"/>
                  </wp:cNvGraphicFramePr>
                  <a:graphic>
                    <a:graphicData uri="http://schemas.openxmlformats.org/drawingml/2006/picture">
                      <pic:pic>
                        <pic:nvPicPr>
                          <pic:cNvPr id="1608" name="image264.png"/>
                          <pic:cNvPicPr/>
                        </pic:nvPicPr>
                        <pic:blipFill>
                          <a:blip r:embed="rId291"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609" name="image264.png" descr=""/>
                  <wp:cNvGraphicFramePr>
                    <a:graphicFrameLocks noChangeAspect="1"/>
                  </wp:cNvGraphicFramePr>
                  <a:graphic>
                    <a:graphicData uri="http://schemas.openxmlformats.org/drawingml/2006/picture">
                      <pic:pic>
                        <pic:nvPicPr>
                          <pic:cNvPr id="1610" name="image264.png"/>
                          <pic:cNvPicPr/>
                        </pic:nvPicPr>
                        <pic:blipFill>
                          <a:blip r:embed="rId291"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41,905,650.00</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611" name="image264.png" descr=""/>
                  <wp:cNvGraphicFramePr>
                    <a:graphicFrameLocks noChangeAspect="1"/>
                  </wp:cNvGraphicFramePr>
                  <a:graphic>
                    <a:graphicData uri="http://schemas.openxmlformats.org/drawingml/2006/picture">
                      <pic:pic>
                        <pic:nvPicPr>
                          <pic:cNvPr id="1612" name="image264.png"/>
                          <pic:cNvPicPr/>
                        </pic:nvPicPr>
                        <pic:blipFill>
                          <a:blip r:embed="rId291"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613" name="image264.png" descr=""/>
                  <wp:cNvGraphicFramePr>
                    <a:graphicFrameLocks noChangeAspect="1"/>
                  </wp:cNvGraphicFramePr>
                  <a:graphic>
                    <a:graphicData uri="http://schemas.openxmlformats.org/drawingml/2006/picture">
                      <pic:pic>
                        <pic:nvPicPr>
                          <pic:cNvPr id="1614" name="image264.png"/>
                          <pic:cNvPicPr/>
                        </pic:nvPicPr>
                        <pic:blipFill>
                          <a:blip r:embed="rId291"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23,731,341.91</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615" name="image264.png" descr=""/>
                  <wp:cNvGraphicFramePr>
                    <a:graphicFrameLocks noChangeAspect="1"/>
                  </wp:cNvGraphicFramePr>
                  <a:graphic>
                    <a:graphicData uri="http://schemas.openxmlformats.org/drawingml/2006/picture">
                      <pic:pic>
                        <pic:nvPicPr>
                          <pic:cNvPr id="1616" name="image264.png"/>
                          <pic:cNvPicPr/>
                        </pic:nvPicPr>
                        <pic:blipFill>
                          <a:blip r:embed="rId291"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24,381,575.50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w:t>
            </w:r>
            <w:r>
              <w:rPr>
                <w:rFonts w:ascii="宋体" w:hAnsi="宋体" w:cs="宋体" w:eastAsia="宋体" w:hint="default"/>
                <w:sz w:val="21"/>
                <w:szCs w:val="21"/>
              </w:rPr>
              <w:t> 东的股利、利润</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617" name="image265.png" descr=""/>
                  <wp:cNvGraphicFramePr>
                    <a:graphicFrameLocks noChangeAspect="1"/>
                  </wp:cNvGraphicFramePr>
                  <a:graphic>
                    <a:graphicData uri="http://schemas.openxmlformats.org/drawingml/2006/picture">
                      <pic:pic>
                        <pic:nvPicPr>
                          <pic:cNvPr id="1618" name="image265.png"/>
                          <pic:cNvPicPr/>
                        </pic:nvPicPr>
                        <pic:blipFill>
                          <a:blip r:embed="rId292"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340,000.00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619" name="image265.png" descr=""/>
                  <wp:cNvGraphicFramePr>
                    <a:graphicFrameLocks noChangeAspect="1"/>
                  </wp:cNvGraphicFramePr>
                  <a:graphic>
                    <a:graphicData uri="http://schemas.openxmlformats.org/drawingml/2006/picture">
                      <pic:pic>
                        <pic:nvPicPr>
                          <pic:cNvPr id="1620" name="image265.png"/>
                          <pic:cNvPicPr/>
                        </pic:nvPicPr>
                        <pic:blipFill>
                          <a:blip r:embed="rId292"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18,533,528.31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9.880005pt;margin-top:91.679993pt;width:.48pt;height:.42pt;mso-position-horizontal-relative:page;mso-position-vertical-relative:page;z-index:52528" type="#_x0000_t75" stroked="false">
            <v:imagedata r:id="rId292" o:title=""/>
          </v:shape>
        </w:pict>
      </w:r>
      <w:r>
        <w:rPr/>
        <w:pict>
          <v:shape style="position:absolute;margin-left:369.880005pt;margin-top:111.779938pt;width:.47993pt;height:.42pt;mso-position-horizontal-relative:page;mso-position-vertical-relative:page;z-index:52552" type="#_x0000_t75" stroked="false">
            <v:imagedata r:id="rId292" o:title=""/>
          </v:shape>
        </w:pict>
      </w:r>
      <w:r>
        <w:rPr/>
        <w:pict>
          <v:shape style="position:absolute;margin-left:204.800003pt;margin-top:737.880005pt;width:.480001pt;height:2.1pt;mso-position-horizontal-relative:page;mso-position-vertical-relative:page;z-index:52672" type="#_x0000_t75" stroked="false">
            <v:imagedata r:id="rId293" o:title=""/>
          </v:shape>
        </w:pict>
      </w:r>
    </w:p>
    <w:tbl>
      <w:tblPr>
        <w:tblW w:w="0" w:type="auto"/>
        <w:jc w:val="left"/>
        <w:tblInd w:w="1129" w:type="dxa"/>
        <w:tblLayout w:type="fixed"/>
        <w:tblCellMar>
          <w:top w:w="0" w:type="dxa"/>
          <w:left w:w="0" w:type="dxa"/>
          <w:bottom w:w="0" w:type="dxa"/>
          <w:right w:w="0" w:type="dxa"/>
        </w:tblCellMar>
        <w:tblLook w:val="01E0"/>
      </w:tblPr>
      <w:tblGrid>
        <w:gridCol w:w="2962"/>
        <w:gridCol w:w="3306"/>
        <w:gridCol w:w="3300"/>
      </w:tblGrid>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23,731,341.91</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621" name="image265.png" descr=""/>
                  <wp:cNvGraphicFramePr>
                    <a:graphicFrameLocks noChangeAspect="1"/>
                  </wp:cNvGraphicFramePr>
                  <a:graphic>
                    <a:graphicData uri="http://schemas.openxmlformats.org/drawingml/2006/picture">
                      <pic:pic>
                        <pic:nvPicPr>
                          <pic:cNvPr id="1622" name="image265.png"/>
                          <pic:cNvPicPr/>
                        </pic:nvPicPr>
                        <pic:blipFill>
                          <a:blip r:embed="rId29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42,915,103.81</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18,174,308.09</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623" name="image265.png" descr=""/>
                  <wp:cNvGraphicFramePr>
                    <a:graphicFrameLocks noChangeAspect="1"/>
                  </wp:cNvGraphicFramePr>
                  <a:graphic>
                    <a:graphicData uri="http://schemas.openxmlformats.org/drawingml/2006/picture">
                      <pic:pic>
                        <pic:nvPicPr>
                          <pic:cNvPr id="1624" name="image265.png"/>
                          <pic:cNvPicPr/>
                        </pic:nvPicPr>
                        <pic:blipFill>
                          <a:blip r:embed="rId292"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-42,595,103.81</w:t>
            </w: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物的影响</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625" name="image265.png" descr=""/>
                  <wp:cNvGraphicFramePr>
                    <a:graphicFrameLocks noChangeAspect="1"/>
                  </wp:cNvGraphicFramePr>
                  <a:graphic>
                    <a:graphicData uri="http://schemas.openxmlformats.org/drawingml/2006/picture">
                      <pic:pic>
                        <pic:nvPicPr>
                          <pic:cNvPr id="1626" name="image265.png"/>
                          <pic:cNvPicPr/>
                        </pic:nvPicPr>
                        <pic:blipFill>
                          <a:blip r:embed="rId292"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五、现金及现金等价物净增加额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123,442,649.48</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627" name="image265.png" descr=""/>
                  <wp:cNvGraphicFramePr>
                    <a:graphicFrameLocks noChangeAspect="1"/>
                  </wp:cNvGraphicFramePr>
                  <a:graphic>
                    <a:graphicData uri="http://schemas.openxmlformats.org/drawingml/2006/picture">
                      <pic:pic>
                        <pic:nvPicPr>
                          <pic:cNvPr id="1628" name="image265.png"/>
                          <pic:cNvPicPr/>
                        </pic:nvPicPr>
                        <pic:blipFill>
                          <a:blip r:embed="rId29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7,392,254.23</w:t>
            </w:r>
          </w:p>
        </w:tc>
      </w:tr>
      <w:tr>
        <w:trPr>
          <w:trHeight w:val="714"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firstLine="42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w:t>
            </w:r>
            <w:r>
              <w:rPr>
                <w:rFonts w:ascii="宋体" w:hAnsi="宋体" w:cs="宋体" w:eastAsia="宋体" w:hint="default"/>
                <w:sz w:val="21"/>
                <w:szCs w:val="21"/>
              </w:rPr>
              <w:t> 余额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494,293,604.45</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1629" name="image265.png" descr=""/>
                  <wp:cNvGraphicFramePr>
                    <a:graphicFrameLocks noChangeAspect="1"/>
                  </wp:cNvGraphicFramePr>
                  <a:graphic>
                    <a:graphicData uri="http://schemas.openxmlformats.org/drawingml/2006/picture">
                      <pic:pic>
                        <pic:nvPicPr>
                          <pic:cNvPr id="1630" name="image265.png"/>
                          <pic:cNvPicPr/>
                        </pic:nvPicPr>
                        <pic:blipFill>
                          <a:blip r:embed="rId292"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486,901,350.22</w:t>
            </w:r>
          </w:p>
        </w:tc>
      </w:tr>
      <w:tr>
        <w:trPr>
          <w:trHeight w:val="402" w:hRule="exact"/>
        </w:trPr>
        <w:tc>
          <w:tcPr>
            <w:tcW w:w="2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六、期末现金及现金等价物余额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617,736,253.93</w:t>
            </w:r>
          </w:p>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1631" name="image265.png" descr=""/>
                  <wp:cNvGraphicFramePr>
                    <a:graphicFrameLocks noChangeAspect="1"/>
                  </wp:cNvGraphicFramePr>
                  <a:graphic>
                    <a:graphicData uri="http://schemas.openxmlformats.org/drawingml/2006/picture">
                      <pic:pic>
                        <pic:nvPicPr>
                          <pic:cNvPr id="1632" name="image265.png"/>
                          <pic:cNvPicPr/>
                        </pic:nvPicPr>
                        <pic:blipFill>
                          <a:blip r:embed="rId292"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494,293,604.45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33"/>
        <w:jc w:val="left"/>
        <w:rPr>
          <w:b w:val="0"/>
          <w:bCs w:val="0"/>
        </w:rPr>
      </w:pPr>
      <w:r>
        <w:rPr/>
        <w:pict>
          <v:shape style="position:absolute;margin-left:369.880005pt;margin-top:-88.904343pt;width:.48pt;height:.66pt;mso-position-horizontal-relative:page;mso-position-vertical-relative:paragraph;z-index:52576" type="#_x0000_t75" stroked="false">
            <v:imagedata r:id="rId292" o:title=""/>
          </v:shape>
        </w:pict>
      </w:r>
      <w:r>
        <w:rPr/>
        <w:pict>
          <v:shape style="position:absolute;margin-left:369.880005pt;margin-top:-68.564346pt;width:.48pt;height:.42pt;mso-position-horizontal-relative:page;mso-position-vertical-relative:paragraph;z-index:52600" type="#_x0000_t75" stroked="false">
            <v:imagedata r:id="rId292" o:title=""/>
          </v:shape>
        </w:pict>
      </w:r>
      <w:r>
        <w:rPr/>
        <w:pict>
          <v:shape style="position:absolute;margin-left:369.880005pt;margin-top:-33.104404pt;width:.479956pt;height:.66pt;mso-position-horizontal-relative:page;mso-position-vertical-relative:paragraph;z-index:52624" type="#_x0000_t75" stroked="false">
            <v:imagedata r:id="rId292" o:title=""/>
          </v:shape>
        </w:pict>
      </w:r>
      <w:r>
        <w:rPr/>
        <w:pict>
          <v:shape style="position:absolute;margin-left:369.880005pt;margin-top:-12.764422pt;width:.47993pt;height:.42pt;mso-position-horizontal-relative:page;mso-position-vertical-relative:paragraph;z-index:52648" type="#_x0000_t75" stroked="false">
            <v:imagedata r:id="rId292" o:title=""/>
          </v:shape>
        </w:pict>
      </w: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2936"/>
        <w:gridCol w:w="3330"/>
        <w:gridCol w:w="3275"/>
      </w:tblGrid>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tabs>
                <w:tab w:pos="3308"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1633" name="image267.png" descr=""/>
                  <wp:cNvGraphicFramePr>
                    <a:graphicFrameLocks noChangeAspect="1"/>
                  </wp:cNvGraphicFramePr>
                  <a:graphic>
                    <a:graphicData uri="http://schemas.openxmlformats.org/drawingml/2006/picture">
                      <pic:pic>
                        <pic:nvPicPr>
                          <pic:cNvPr id="1634" name="image267.png"/>
                          <pic:cNvPicPr/>
                        </pic:nvPicPr>
                        <pic:blipFill>
                          <a:blip r:embed="rId29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635" name="image267.png" descr=""/>
                  <wp:cNvGraphicFramePr>
                    <a:graphicFrameLocks noChangeAspect="1"/>
                  </wp:cNvGraphicFramePr>
                  <a:graphic>
                    <a:graphicData uri="http://schemas.openxmlformats.org/drawingml/2006/picture">
                      <pic:pic>
                        <pic:nvPicPr>
                          <pic:cNvPr id="1636" name="image267.png"/>
                          <pic:cNvPicPr/>
                        </pic:nvPicPr>
                        <pic:blipFill>
                          <a:blip r:embed="rId294" cstate="print"/>
                          <a:stretch>
                            <a:fillRect/>
                          </a:stretch>
                        </pic:blipFill>
                        <pic:spPr>
                          <a:xfrm>
                            <a:off x="0" y="0"/>
                            <a:ext cx="6095" cy="5333"/>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23"/>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tabs>
                <w:tab w:pos="3308"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637" name="image267.png" descr=""/>
                  <wp:cNvGraphicFramePr>
                    <a:graphicFrameLocks noChangeAspect="1"/>
                  </wp:cNvGraphicFramePr>
                  <a:graphic>
                    <a:graphicData uri="http://schemas.openxmlformats.org/drawingml/2006/picture">
                      <pic:pic>
                        <pic:nvPicPr>
                          <pic:cNvPr id="1638" name="image267.png"/>
                          <pic:cNvPicPr/>
                        </pic:nvPicPr>
                        <pic:blipFill>
                          <a:blip r:embed="rId294"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639" name="image267.png" descr=""/>
                  <wp:cNvGraphicFramePr>
                    <a:graphicFrameLocks noChangeAspect="1"/>
                  </wp:cNvGraphicFramePr>
                  <a:graphic>
                    <a:graphicData uri="http://schemas.openxmlformats.org/drawingml/2006/picture">
                      <pic:pic>
                        <pic:nvPicPr>
                          <pic:cNvPr id="1640" name="image267.png"/>
                          <pic:cNvPicPr/>
                        </pic:nvPicPr>
                        <pic:blipFill>
                          <a:blip r:embed="rId294"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186,712,352.71</w:t>
            </w:r>
          </w:p>
          <w:p>
            <w:pPr>
              <w:pStyle w:val="TableParagraph"/>
              <w:spacing w:line="240" w:lineRule="auto" w:before="9"/>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1641" name="image267.png" descr=""/>
                  <wp:cNvGraphicFramePr>
                    <a:graphicFrameLocks noChangeAspect="1"/>
                  </wp:cNvGraphicFramePr>
                  <a:graphic>
                    <a:graphicData uri="http://schemas.openxmlformats.org/drawingml/2006/picture">
                      <pic:pic>
                        <pic:nvPicPr>
                          <pic:cNvPr id="1642" name="image267.png"/>
                          <pic:cNvPicPr/>
                        </pic:nvPicPr>
                        <pic:blipFill>
                          <a:blip r:embed="rId294"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643" name="image267.png" descr=""/>
                  <wp:cNvGraphicFramePr>
                    <a:graphicFrameLocks noChangeAspect="1"/>
                  </wp:cNvGraphicFramePr>
                  <a:graphic>
                    <a:graphicData uri="http://schemas.openxmlformats.org/drawingml/2006/picture">
                      <pic:pic>
                        <pic:nvPicPr>
                          <pic:cNvPr id="1644" name="image267.png"/>
                          <pic:cNvPicPr/>
                        </pic:nvPicPr>
                        <pic:blipFill>
                          <a:blip r:embed="rId294" cstate="print"/>
                          <a:stretch>
                            <a:fillRect/>
                          </a:stretch>
                        </pic:blipFill>
                        <pic:spPr>
                          <a:xfrm>
                            <a:off x="0" y="0"/>
                            <a:ext cx="6095"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180,494,852.58</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645" name="image267.png" descr=""/>
                  <wp:cNvGraphicFramePr>
                    <a:graphicFrameLocks noChangeAspect="1"/>
                  </wp:cNvGraphicFramePr>
                  <a:graphic>
                    <a:graphicData uri="http://schemas.openxmlformats.org/drawingml/2006/picture">
                      <pic:pic>
                        <pic:nvPicPr>
                          <pic:cNvPr id="1646" name="image267.png"/>
                          <pic:cNvPicPr/>
                        </pic:nvPicPr>
                        <pic:blipFill>
                          <a:blip r:embed="rId29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647" name="image267.png" descr=""/>
                  <wp:cNvGraphicFramePr>
                    <a:graphicFrameLocks noChangeAspect="1"/>
                  </wp:cNvGraphicFramePr>
                  <a:graphic>
                    <a:graphicData uri="http://schemas.openxmlformats.org/drawingml/2006/picture">
                      <pic:pic>
                        <pic:nvPicPr>
                          <pic:cNvPr id="1648" name="image267.png"/>
                          <pic:cNvPicPr/>
                        </pic:nvPicPr>
                        <pic:blipFill>
                          <a:blip r:embed="rId294" cstate="print"/>
                          <a:stretch>
                            <a:fillRect/>
                          </a:stretch>
                        </pic:blipFill>
                        <pic:spPr>
                          <a:xfrm>
                            <a:off x="0" y="0"/>
                            <a:ext cx="6095"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17,203,420.80</w:t>
            </w:r>
          </w:p>
          <w:p>
            <w:pPr>
              <w:pStyle w:val="TableParagraph"/>
              <w:spacing w:line="240" w:lineRule="auto" w:before="9"/>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649" name="image267.png" descr=""/>
                  <wp:cNvGraphicFramePr>
                    <a:graphicFrameLocks noChangeAspect="1"/>
                  </wp:cNvGraphicFramePr>
                  <a:graphic>
                    <a:graphicData uri="http://schemas.openxmlformats.org/drawingml/2006/picture">
                      <pic:pic>
                        <pic:nvPicPr>
                          <pic:cNvPr id="1650" name="image267.png"/>
                          <pic:cNvPicPr/>
                        </pic:nvPicPr>
                        <pic:blipFill>
                          <a:blip r:embed="rId294"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651" name="image267.png" descr=""/>
                  <wp:cNvGraphicFramePr>
                    <a:graphicFrameLocks noChangeAspect="1"/>
                  </wp:cNvGraphicFramePr>
                  <a:graphic>
                    <a:graphicData uri="http://schemas.openxmlformats.org/drawingml/2006/picture">
                      <pic:pic>
                        <pic:nvPicPr>
                          <pic:cNvPr id="1652" name="image267.png"/>
                          <pic:cNvPicPr/>
                        </pic:nvPicPr>
                        <pic:blipFill>
                          <a:blip r:embed="rId294" cstate="print"/>
                          <a:stretch>
                            <a:fillRect/>
                          </a:stretch>
                        </pic:blipFill>
                        <pic:spPr>
                          <a:xfrm>
                            <a:off x="0" y="0"/>
                            <a:ext cx="6096"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11,076,391.73</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203,915,773.51</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653" name="image267.png" descr=""/>
                  <wp:cNvGraphicFramePr>
                    <a:graphicFrameLocks noChangeAspect="1"/>
                  </wp:cNvGraphicFramePr>
                  <a:graphic>
                    <a:graphicData uri="http://schemas.openxmlformats.org/drawingml/2006/picture">
                      <pic:pic>
                        <pic:nvPicPr>
                          <pic:cNvPr id="1654" name="image267.png"/>
                          <pic:cNvPicPr/>
                        </pic:nvPicPr>
                        <pic:blipFill>
                          <a:blip r:embed="rId29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655" name="image267.png" descr=""/>
                  <wp:cNvGraphicFramePr>
                    <a:graphicFrameLocks noChangeAspect="1"/>
                  </wp:cNvGraphicFramePr>
                  <a:graphic>
                    <a:graphicData uri="http://schemas.openxmlformats.org/drawingml/2006/picture">
                      <pic:pic>
                        <pic:nvPicPr>
                          <pic:cNvPr id="1656" name="image267.png"/>
                          <pic:cNvPicPr/>
                        </pic:nvPicPr>
                        <pic:blipFill>
                          <a:blip r:embed="rId294" cstate="print"/>
                          <a:stretch>
                            <a:fillRect/>
                          </a:stretch>
                        </pic:blipFill>
                        <pic:spPr>
                          <a:xfrm>
                            <a:off x="0" y="0"/>
                            <a:ext cx="6095"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191,571,244.31</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97,115,284.54</w:t>
            </w:r>
          </w:p>
          <w:p>
            <w:pPr>
              <w:pStyle w:val="TableParagraph"/>
              <w:spacing w:line="240" w:lineRule="auto" w:before="9"/>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1657" name="image267.png" descr=""/>
                  <wp:cNvGraphicFramePr>
                    <a:graphicFrameLocks noChangeAspect="1"/>
                  </wp:cNvGraphicFramePr>
                  <a:graphic>
                    <a:graphicData uri="http://schemas.openxmlformats.org/drawingml/2006/picture">
                      <pic:pic>
                        <pic:nvPicPr>
                          <pic:cNvPr id="1658" name="image267.png"/>
                          <pic:cNvPicPr/>
                        </pic:nvPicPr>
                        <pic:blipFill>
                          <a:blip r:embed="rId294"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659" name="image267.png" descr=""/>
                  <wp:cNvGraphicFramePr>
                    <a:graphicFrameLocks noChangeAspect="1"/>
                  </wp:cNvGraphicFramePr>
                  <a:graphic>
                    <a:graphicData uri="http://schemas.openxmlformats.org/drawingml/2006/picture">
                      <pic:pic>
                        <pic:nvPicPr>
                          <pic:cNvPr id="1660" name="image267.png"/>
                          <pic:cNvPicPr/>
                        </pic:nvPicPr>
                        <pic:blipFill>
                          <a:blip r:embed="rId294" cstate="print"/>
                          <a:stretch>
                            <a:fillRect/>
                          </a:stretch>
                        </pic:blipFill>
                        <pic:spPr>
                          <a:xfrm>
                            <a:off x="0" y="0"/>
                            <a:ext cx="6095"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92,537,369.73</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28,952,264.15</w:t>
            </w:r>
          </w:p>
          <w:p>
            <w:pPr>
              <w:pStyle w:val="TableParagraph"/>
              <w:spacing w:line="240" w:lineRule="auto" w:before="9"/>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1661" name="image268.png" descr=""/>
                  <wp:cNvGraphicFramePr>
                    <a:graphicFrameLocks noChangeAspect="1"/>
                  </wp:cNvGraphicFramePr>
                  <a:graphic>
                    <a:graphicData uri="http://schemas.openxmlformats.org/drawingml/2006/picture">
                      <pic:pic>
                        <pic:nvPicPr>
                          <pic:cNvPr id="1662" name="image268.png"/>
                          <pic:cNvPicPr/>
                        </pic:nvPicPr>
                        <pic:blipFill>
                          <a:blip r:embed="rId295"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663" name="image268.png" descr=""/>
                  <wp:cNvGraphicFramePr>
                    <a:graphicFrameLocks noChangeAspect="1"/>
                  </wp:cNvGraphicFramePr>
                  <a:graphic>
                    <a:graphicData uri="http://schemas.openxmlformats.org/drawingml/2006/picture">
                      <pic:pic>
                        <pic:nvPicPr>
                          <pic:cNvPr id="1664" name="image268.png"/>
                          <pic:cNvPicPr/>
                        </pic:nvPicPr>
                        <pic:blipFill>
                          <a:blip r:embed="rId295" cstate="print"/>
                          <a:stretch>
                            <a:fillRect/>
                          </a:stretch>
                        </pic:blipFill>
                        <pic:spPr>
                          <a:xfrm>
                            <a:off x="0" y="0"/>
                            <a:ext cx="6095"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25,216,442.90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11,417,828.47</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1665" name="image268.png" descr=""/>
                  <wp:cNvGraphicFramePr>
                    <a:graphicFrameLocks noChangeAspect="1"/>
                  </wp:cNvGraphicFramePr>
                  <a:graphic>
                    <a:graphicData uri="http://schemas.openxmlformats.org/drawingml/2006/picture">
                      <pic:pic>
                        <pic:nvPicPr>
                          <pic:cNvPr id="1666" name="image268.png"/>
                          <pic:cNvPicPr/>
                        </pic:nvPicPr>
                        <pic:blipFill>
                          <a:blip r:embed="rId295"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667" name="image268.png" descr=""/>
                  <wp:cNvGraphicFramePr>
                    <a:graphicFrameLocks noChangeAspect="1"/>
                  </wp:cNvGraphicFramePr>
                  <a:graphic>
                    <a:graphicData uri="http://schemas.openxmlformats.org/drawingml/2006/picture">
                      <pic:pic>
                        <pic:nvPicPr>
                          <pic:cNvPr id="1668" name="image268.png"/>
                          <pic:cNvPicPr/>
                        </pic:nvPicPr>
                        <pic:blipFill>
                          <a:blip r:embed="rId295" cstate="print"/>
                          <a:stretch>
                            <a:fillRect/>
                          </a:stretch>
                        </pic:blipFill>
                        <pic:spPr>
                          <a:xfrm>
                            <a:off x="0" y="0"/>
                            <a:ext cx="6096" cy="5334"/>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19,695,776.08</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41,467,599.79</w:t>
            </w:r>
          </w:p>
          <w:p>
            <w:pPr>
              <w:pStyle w:val="TableParagraph"/>
              <w:spacing w:line="240" w:lineRule="auto" w:before="9"/>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669" name="image268.png" descr=""/>
                  <wp:cNvGraphicFramePr>
                    <a:graphicFrameLocks noChangeAspect="1"/>
                  </wp:cNvGraphicFramePr>
                  <a:graphic>
                    <a:graphicData uri="http://schemas.openxmlformats.org/drawingml/2006/picture">
                      <pic:pic>
                        <pic:nvPicPr>
                          <pic:cNvPr id="1670" name="image268.png"/>
                          <pic:cNvPicPr/>
                        </pic:nvPicPr>
                        <pic:blipFill>
                          <a:blip r:embed="rId295"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1671" name="image268.png" descr=""/>
                  <wp:cNvGraphicFramePr>
                    <a:graphicFrameLocks noChangeAspect="1"/>
                  </wp:cNvGraphicFramePr>
                  <a:graphic>
                    <a:graphicData uri="http://schemas.openxmlformats.org/drawingml/2006/picture">
                      <pic:pic>
                        <pic:nvPicPr>
                          <pic:cNvPr id="1672" name="image268.png"/>
                          <pic:cNvPicPr/>
                        </pic:nvPicPr>
                        <pic:blipFill>
                          <a:blip r:embed="rId295" cstate="print"/>
                          <a:stretch>
                            <a:fillRect/>
                          </a:stretch>
                        </pic:blipFill>
                        <pic:spPr>
                          <a:xfrm>
                            <a:off x="0" y="0"/>
                            <a:ext cx="6096" cy="8382"/>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29,299,771.74</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178,952,976.95</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673" name="image268.png" descr=""/>
                  <wp:cNvGraphicFramePr>
                    <a:graphicFrameLocks noChangeAspect="1"/>
                  </wp:cNvGraphicFramePr>
                  <a:graphic>
                    <a:graphicData uri="http://schemas.openxmlformats.org/drawingml/2006/picture">
                      <pic:pic>
                        <pic:nvPicPr>
                          <pic:cNvPr id="1674"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675" name="image268.png" descr=""/>
                  <wp:cNvGraphicFramePr>
                    <a:graphicFrameLocks noChangeAspect="1"/>
                  </wp:cNvGraphicFramePr>
                  <a:graphic>
                    <a:graphicData uri="http://schemas.openxmlformats.org/drawingml/2006/picture">
                      <pic:pic>
                        <pic:nvPicPr>
                          <pic:cNvPr id="1676"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166,749,360.45</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24,962,796.56</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677" name="image268.png" descr=""/>
                  <wp:cNvGraphicFramePr>
                    <a:graphicFrameLocks noChangeAspect="1"/>
                  </wp:cNvGraphicFramePr>
                  <a:graphic>
                    <a:graphicData uri="http://schemas.openxmlformats.org/drawingml/2006/picture">
                      <pic:pic>
                        <pic:nvPicPr>
                          <pic:cNvPr id="1678"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679" name="image268.png" descr=""/>
                  <wp:cNvGraphicFramePr>
                    <a:graphicFrameLocks noChangeAspect="1"/>
                  </wp:cNvGraphicFramePr>
                  <a:graphic>
                    <a:graphicData uri="http://schemas.openxmlformats.org/drawingml/2006/picture">
                      <pic:pic>
                        <pic:nvPicPr>
                          <pic:cNvPr id="1680"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24,821,883.86</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23"/>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tabs>
                <w:tab w:pos="3308"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681" name="image268.png" descr=""/>
                  <wp:cNvGraphicFramePr>
                    <a:graphicFrameLocks noChangeAspect="1"/>
                  </wp:cNvGraphicFramePr>
                  <a:graphic>
                    <a:graphicData uri="http://schemas.openxmlformats.org/drawingml/2006/picture">
                      <pic:pic>
                        <pic:nvPicPr>
                          <pic:cNvPr id="1682"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683" name="image268.png" descr=""/>
                  <wp:cNvGraphicFramePr>
                    <a:graphicFrameLocks noChangeAspect="1"/>
                  </wp:cNvGraphicFramePr>
                  <a:graphic>
                    <a:graphicData uri="http://schemas.openxmlformats.org/drawingml/2006/picture">
                      <pic:pic>
                        <pic:nvPicPr>
                          <pic:cNvPr id="1684"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1685" name="image268.png" descr=""/>
                  <wp:cNvGraphicFramePr>
                    <a:graphicFrameLocks noChangeAspect="1"/>
                  </wp:cNvGraphicFramePr>
                  <a:graphic>
                    <a:graphicData uri="http://schemas.openxmlformats.org/drawingml/2006/picture">
                      <pic:pic>
                        <pic:nvPicPr>
                          <pic:cNvPr id="1686" name="image268.png"/>
                          <pic:cNvPicPr/>
                        </pic:nvPicPr>
                        <pic:blipFill>
                          <a:blip r:embed="rId295"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687" name="image268.png" descr=""/>
                  <wp:cNvGraphicFramePr>
                    <a:graphicFrameLocks noChangeAspect="1"/>
                  </wp:cNvGraphicFramePr>
                  <a:graphic>
                    <a:graphicData uri="http://schemas.openxmlformats.org/drawingml/2006/picture">
                      <pic:pic>
                        <pic:nvPicPr>
                          <pic:cNvPr id="1688" name="image268.png"/>
                          <pic:cNvPicPr/>
                        </pic:nvPicPr>
                        <pic:blipFill>
                          <a:blip r:embed="rId295" cstate="print"/>
                          <a:stretch>
                            <a:fillRect/>
                          </a:stretch>
                        </pic:blipFill>
                        <pic:spPr>
                          <a:xfrm>
                            <a:off x="0" y="0"/>
                            <a:ext cx="6095" cy="5333"/>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40,000,000.00</w:t>
            </w:r>
          </w:p>
          <w:p>
            <w:pPr>
              <w:pStyle w:val="TableParagraph"/>
              <w:spacing w:line="240" w:lineRule="auto" w:before="2"/>
              <w:ind w:right="0"/>
              <w:jc w:val="left"/>
              <w:rPr>
                <w:rFonts w:ascii="宋体" w:hAnsi="宋体" w:cs="宋体" w:eastAsia="宋体" w:hint="default"/>
                <w:sz w:val="5"/>
                <w:szCs w:val="5"/>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1689" name="image268.png" descr=""/>
                  <wp:cNvGraphicFramePr>
                    <a:graphicFrameLocks noChangeAspect="1"/>
                  </wp:cNvGraphicFramePr>
                  <a:graphic>
                    <a:graphicData uri="http://schemas.openxmlformats.org/drawingml/2006/picture">
                      <pic:pic>
                        <pic:nvPicPr>
                          <pic:cNvPr id="1690"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1691" name="image268.png" descr=""/>
                  <wp:cNvGraphicFramePr>
                    <a:graphicFrameLocks noChangeAspect="1"/>
                  </wp:cNvGraphicFramePr>
                  <a:graphic>
                    <a:graphicData uri="http://schemas.openxmlformats.org/drawingml/2006/picture">
                      <pic:pic>
                        <pic:nvPicPr>
                          <pic:cNvPr id="1692" name="image268.png"/>
                          <pic:cNvPicPr/>
                        </pic:nvPicPr>
                        <pic:blipFill>
                          <a:blip r:embed="rId295" cstate="print"/>
                          <a:stretch>
                            <a:fillRect/>
                          </a:stretch>
                        </pic:blipFill>
                        <pic:spPr>
                          <a:xfrm>
                            <a:off x="0" y="0"/>
                            <a:ext cx="5987" cy="5238"/>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20,660,000.00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17,000.00</w:t>
            </w:r>
          </w:p>
          <w:p>
            <w:pPr>
              <w:pStyle w:val="TableParagraph"/>
              <w:spacing w:line="240" w:lineRule="auto" w:before="10"/>
              <w:ind w:right="0"/>
              <w:jc w:val="left"/>
              <w:rPr>
                <w:rFonts w:ascii="宋体" w:hAnsi="宋体" w:cs="宋体" w:eastAsia="宋体" w:hint="default"/>
                <w:sz w:val="16"/>
                <w:szCs w:val="16"/>
              </w:rPr>
            </w:pPr>
          </w:p>
          <w:p>
            <w:pPr>
              <w:pStyle w:val="TableParagraph"/>
              <w:tabs>
                <w:tab w:pos="3296"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1693" name="image268.png" descr=""/>
                  <wp:cNvGraphicFramePr>
                    <a:graphicFrameLocks noChangeAspect="1"/>
                  </wp:cNvGraphicFramePr>
                  <a:graphic>
                    <a:graphicData uri="http://schemas.openxmlformats.org/drawingml/2006/picture">
                      <pic:pic>
                        <pic:nvPicPr>
                          <pic:cNvPr id="1694" name="image268.png"/>
                          <pic:cNvPicPr/>
                        </pic:nvPicPr>
                        <pic:blipFill>
                          <a:blip r:embed="rId29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695" name="image268.png" descr=""/>
                  <wp:cNvGraphicFramePr>
                    <a:graphicFrameLocks noChangeAspect="1"/>
                  </wp:cNvGraphicFramePr>
                  <a:graphic>
                    <a:graphicData uri="http://schemas.openxmlformats.org/drawingml/2006/picture">
                      <pic:pic>
                        <pic:nvPicPr>
                          <pic:cNvPr id="1696" name="image268.png"/>
                          <pic:cNvPicPr/>
                        </pic:nvPicPr>
                        <pic:blipFill>
                          <a:blip r:embed="rId295" cstate="print"/>
                          <a:stretch>
                            <a:fillRect/>
                          </a:stretch>
                        </pic:blipFill>
                        <pic:spPr>
                          <a:xfrm>
                            <a:off x="0" y="0"/>
                            <a:ext cx="6095" cy="8381"/>
                          </a:xfrm>
                          <a:prstGeom prst="rect">
                            <a:avLst/>
                          </a:prstGeom>
                        </pic:spPr>
                      </pic:pic>
                    </a:graphicData>
                  </a:graphic>
                </wp:inline>
              </w:drawing>
            </w:r>
            <w:r>
              <w:rPr>
                <w:rFonts w:ascii="宋体"/>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20,600.00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329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1697" name="image268.png" descr=""/>
                  <wp:cNvGraphicFramePr>
                    <a:graphicFrameLocks noChangeAspect="1"/>
                  </wp:cNvGraphicFramePr>
                  <a:graphic>
                    <a:graphicData uri="http://schemas.openxmlformats.org/drawingml/2006/picture">
                      <pic:pic>
                        <pic:nvPicPr>
                          <pic:cNvPr id="1698" name="image268.png"/>
                          <pic:cNvPicPr/>
                        </pic:nvPicPr>
                        <pic:blipFill>
                          <a:blip r:embed="rId295"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43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6,906,878.94</w:t>
            </w:r>
          </w:p>
          <w:p>
            <w:pPr>
              <w:pStyle w:val="TableParagraph"/>
              <w:spacing w:line="240" w:lineRule="auto" w:before="9"/>
              <w:ind w:right="0"/>
              <w:jc w:val="left"/>
              <w:rPr>
                <w:rFonts w:ascii="宋体" w:hAnsi="宋体" w:cs="宋体" w:eastAsia="宋体" w:hint="default"/>
                <w:sz w:val="3"/>
                <w:szCs w:val="3"/>
              </w:rPr>
            </w:pPr>
          </w:p>
          <w:p>
            <w:pPr>
              <w:pStyle w:val="TableParagraph"/>
              <w:tabs>
                <w:tab w:pos="3296" w:val="left" w:leader="none"/>
              </w:tabs>
              <w:spacing w:line="27" w:lineRule="exact"/>
              <w:ind w:left="-5" w:right="-39"/>
              <w:jc w:val="left"/>
              <w:rPr>
                <w:rFonts w:ascii="宋体" w:hAnsi="宋体" w:cs="宋体" w:eastAsia="宋体" w:hint="default"/>
                <w:sz w:val="2"/>
                <w:szCs w:val="2"/>
              </w:rPr>
            </w:pPr>
            <w:r>
              <w:rPr>
                <w:rFonts w:ascii="宋体"/>
                <w:position w:val="0"/>
                <w:sz w:val="2"/>
              </w:rPr>
              <w:drawing>
                <wp:inline distT="0" distB="0" distL="0" distR="0">
                  <wp:extent cx="6062" cy="17430"/>
                  <wp:effectExtent l="0" t="0" r="0" b="0"/>
                  <wp:docPr id="1699" name="image29.png" descr=""/>
                  <wp:cNvGraphicFramePr>
                    <a:graphicFrameLocks noChangeAspect="1"/>
                  </wp:cNvGraphicFramePr>
                  <a:graphic>
                    <a:graphicData uri="http://schemas.openxmlformats.org/drawingml/2006/picture">
                      <pic:pic>
                        <pic:nvPicPr>
                          <pic:cNvPr id="1700" name="image29.png"/>
                          <pic:cNvPicPr/>
                        </pic:nvPicPr>
                        <pic:blipFill>
                          <a:blip r:embed="rId42" cstate="print"/>
                          <a:stretch>
                            <a:fillRect/>
                          </a:stretch>
                        </pic:blipFill>
                        <pic:spPr>
                          <a:xfrm>
                            <a:off x="0" y="0"/>
                            <a:ext cx="6062" cy="17430"/>
                          </a:xfrm>
                          <a:prstGeom prst="rect">
                            <a:avLst/>
                          </a:prstGeom>
                        </pic:spPr>
                      </pic:pic>
                    </a:graphicData>
                  </a:graphic>
                </wp:inline>
              </w:drawing>
            </w:r>
            <w:r>
              <w:rPr>
                <w:rFonts w:ascii="宋体"/>
                <w:position w:val="0"/>
                <w:sz w:val="2"/>
              </w:rPr>
            </w:r>
            <w:r>
              <w:rPr>
                <w:rFonts w:ascii="宋体"/>
                <w:position w:val="0"/>
                <w:sz w:val="2"/>
              </w:rPr>
              <w:tab/>
            </w:r>
            <w:r>
              <w:rPr>
                <w:rFonts w:ascii="宋体"/>
                <w:position w:val="0"/>
                <w:sz w:val="2"/>
              </w:rPr>
              <w:drawing>
                <wp:inline distT="0" distB="0" distL="0" distR="0">
                  <wp:extent cx="6095" cy="5334"/>
                  <wp:effectExtent l="0" t="0" r="0" b="0"/>
                  <wp:docPr id="1701" name="image268.png" descr=""/>
                  <wp:cNvGraphicFramePr>
                    <a:graphicFrameLocks noChangeAspect="1"/>
                  </wp:cNvGraphicFramePr>
                  <a:graphic>
                    <a:graphicData uri="http://schemas.openxmlformats.org/drawingml/2006/picture">
                      <pic:pic>
                        <pic:nvPicPr>
                          <pic:cNvPr id="1702" name="image268.png"/>
                          <pic:cNvPicPr/>
                        </pic:nvPicPr>
                        <pic:blipFill>
                          <a:blip r:embed="rId295" cstate="print"/>
                          <a:stretch>
                            <a:fillRect/>
                          </a:stretch>
                        </pic:blipFill>
                        <pic:spPr>
                          <a:xfrm>
                            <a:off x="0" y="0"/>
                            <a:ext cx="6095" cy="5334"/>
                          </a:xfrm>
                          <a:prstGeom prst="rect">
                            <a:avLst/>
                          </a:prstGeom>
                        </pic:spPr>
                      </pic:pic>
                    </a:graphicData>
                  </a:graphic>
                </wp:inline>
              </w:drawing>
            </w:r>
            <w:r>
              <w:rPr>
                <w:rFonts w:ascii="宋体"/>
                <w:position w:val="0"/>
                <w:sz w:val="2"/>
              </w:rPr>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7,142,283.68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369.880005pt;margin-top:89.759995pt;width:.48pt;height:.36pt;mso-position-horizontal-relative:page;mso-position-vertical-relative:page;z-index:52696" type="#_x0000_t75" stroked="false">
            <v:imagedata r:id="rId295" o:title=""/>
          </v:shape>
        </w:pict>
      </w:r>
      <w:r>
        <w:rPr/>
        <w:pict>
          <v:shape style="position:absolute;margin-left:369.880005pt;margin-top:109.799942pt;width:.47993pt;height:.42pt;mso-position-horizontal-relative:page;mso-position-vertical-relative:page;z-index:52720" type="#_x0000_t75" stroked="false">
            <v:imagedata r:id="rId295" o:title=""/>
          </v:shape>
        </w:pict>
      </w:r>
      <w:r>
        <w:rPr/>
        <w:pict>
          <v:shape style="position:absolute;margin-left:369.880005pt;margin-top:145.279953pt;width:.479956pt;height:.66pt;mso-position-horizontal-relative:page;mso-position-vertical-relative:page;z-index:52744" type="#_x0000_t75" stroked="false">
            <v:imagedata r:id="rId295" o:title=""/>
          </v:shape>
        </w:pict>
      </w:r>
      <w:r>
        <w:rPr/>
        <w:pict>
          <v:shape style="position:absolute;margin-left:369.880005pt;margin-top:165.619995pt;width:.48pt;height:.42pt;mso-position-horizontal-relative:page;mso-position-vertical-relative:page;z-index:52768" type="#_x0000_t75" stroked="false">
            <v:imagedata r:id="rId295" o:title=""/>
          </v:shape>
        </w:pict>
      </w:r>
      <w:r>
        <w:rPr/>
        <w:pict>
          <v:shape style="position:absolute;margin-left:369.880005pt;margin-top:201.080017pt;width:.48pt;height:.66pt;mso-position-horizontal-relative:page;mso-position-vertical-relative:page;z-index:52792" type="#_x0000_t75" stroked="false">
            <v:imagedata r:id="rId295" o:title=""/>
          </v:shape>
        </w:pict>
      </w:r>
      <w:r>
        <w:rPr/>
        <w:pict>
          <v:shape style="position:absolute;margin-left:369.880005pt;margin-top:236.779953pt;width:.479956pt;height:.66pt;mso-position-horizontal-relative:page;mso-position-vertical-relative:page;z-index:52816" type="#_x0000_t75" stroked="false">
            <v:imagedata r:id="rId295" o:title=""/>
          </v:shape>
        </w:pict>
      </w:r>
      <w:r>
        <w:rPr/>
        <w:pict>
          <v:shape style="position:absolute;margin-left:369.880005pt;margin-top:257.119995pt;width:.48pt;height:.42pt;mso-position-horizontal-relative:page;mso-position-vertical-relative:page;z-index:52840" type="#_x0000_t75" stroked="false">
            <v:imagedata r:id="rId295" o:title=""/>
          </v:shape>
        </w:pict>
      </w:r>
      <w:r>
        <w:rPr/>
        <w:pict>
          <v:shape style="position:absolute;margin-left:369.880005pt;margin-top:277.220001pt;width:.48pt;height:.42pt;mso-position-horizontal-relative:page;mso-position-vertical-relative:page;z-index:52864" type="#_x0000_t75" stroked="false">
            <v:imagedata r:id="rId295" o:title=""/>
          </v:shape>
        </w:pict>
      </w:r>
      <w:r>
        <w:rPr/>
        <w:pict>
          <v:shape style="position:absolute;margin-left:369.880005pt;margin-top:297.320007pt;width:.48pt;height:.42pt;mso-position-horizontal-relative:page;mso-position-vertical-relative:page;z-index:52888" type="#_x0000_t75" stroked="false">
            <v:imagedata r:id="rId295" o:title=""/>
          </v:shape>
        </w:pict>
      </w:r>
      <w:r>
        <w:rPr/>
        <w:pict>
          <v:shape style="position:absolute;margin-left:369.880005pt;margin-top:317.419952pt;width:.47993pt;height:.42pt;mso-position-horizontal-relative:page;mso-position-vertical-relative:page;z-index:52912" type="#_x0000_t75" stroked="false">
            <v:imagedata r:id="rId295" o:title=""/>
          </v:shape>
        </w:pict>
      </w:r>
      <w:r>
        <w:rPr/>
        <w:pict>
          <v:shape style="position:absolute;margin-left:369.880005pt;margin-top:337.519989pt;width:.479965pt;height:.42pt;mso-position-horizontal-relative:page;mso-position-vertical-relative:page;z-index:52936" type="#_x0000_t75" stroked="false">
            <v:imagedata r:id="rId295" o:title=""/>
          </v:shape>
        </w:pict>
      </w:r>
      <w:r>
        <w:rPr/>
        <w:pict>
          <v:shape style="position:absolute;margin-left:369.880005pt;margin-top:357.619965pt;width:.479965pt;height:.42pt;mso-position-horizontal-relative:page;mso-position-vertical-relative:page;z-index:52960" type="#_x0000_t75" stroked="false">
            <v:imagedata r:id="rId295" o:title=""/>
          </v:shape>
        </w:pict>
      </w:r>
      <w:r>
        <w:rPr/>
        <w:pict>
          <v:shape style="position:absolute;margin-left:369.880005pt;margin-top:393.079987pt;width:.479978pt;height:.66pt;mso-position-horizontal-relative:page;mso-position-vertical-relative:page;z-index:52984" type="#_x0000_t75" stroked="false">
            <v:imagedata r:id="rId295" o:title=""/>
          </v:shape>
        </w:pict>
      </w:r>
      <w:r>
        <w:rPr/>
        <w:pict>
          <v:shape style="position:absolute;margin-left:369.880005pt;margin-top:413.420013pt;width:.48pt;height:.42pt;mso-position-horizontal-relative:page;mso-position-vertical-relative:page;z-index:53008" type="#_x0000_t75" stroked="false">
            <v:imagedata r:id="rId295" o:title=""/>
          </v:shape>
        </w:pict>
      </w:r>
      <w:r>
        <w:rPr/>
        <w:pict>
          <v:shape style="position:absolute;margin-left:369.880005pt;margin-top:433.540009pt;width:.48pt;height:.42pt;mso-position-horizontal-relative:page;mso-position-vertical-relative:page;z-index:53032" type="#_x0000_t75" stroked="false">
            <v:imagedata r:id="rId295" o:title=""/>
          </v:shape>
        </w:pict>
      </w:r>
      <w:r>
        <w:rPr/>
        <w:pict>
          <v:shape style="position:absolute;margin-left:369.880005pt;margin-top:468.999969pt;width:.479978pt;height:.66pt;mso-position-horizontal-relative:page;mso-position-vertical-relative:page;z-index:53056" type="#_x0000_t75" stroked="false">
            <v:imagedata r:id="rId295" o:title=""/>
          </v:shape>
        </w:pict>
      </w:r>
      <w:r>
        <w:rPr/>
        <w:pict>
          <v:shape style="position:absolute;margin-left:369.880005pt;margin-top:504.700012pt;width:.48pt;height:.66pt;mso-position-horizontal-relative:page;mso-position-vertical-relative:page;z-index:53080" type="#_x0000_t75" stroked="false">
            <v:imagedata r:id="rId295" o:title=""/>
          </v:shape>
        </w:pict>
      </w:r>
      <w:r>
        <w:rPr/>
        <w:pict>
          <v:shape style="position:absolute;margin-left:369.880005pt;margin-top:525.039917pt;width:.47993pt;height:.42pt;mso-position-horizontal-relative:page;mso-position-vertical-relative:page;z-index:53104" type="#_x0000_t75" stroked="false">
            <v:imagedata r:id="rId296" o:title=""/>
          </v:shape>
        </w:pict>
      </w:r>
      <w:r>
        <w:rPr/>
        <w:pict>
          <v:shape style="position:absolute;margin-left:369.880005pt;margin-top:545.140015pt;width:.48pt;height:.42pt;mso-position-horizontal-relative:page;mso-position-vertical-relative:page;z-index:53128" type="#_x0000_t75" stroked="false">
            <v:imagedata r:id="rId297" o:title=""/>
          </v:shape>
        </w:pict>
      </w:r>
    </w:p>
    <w:tbl>
      <w:tblPr>
        <w:tblW w:w="0" w:type="auto"/>
        <w:jc w:val="left"/>
        <w:tblInd w:w="1143" w:type="dxa"/>
        <w:tblLayout w:type="fixed"/>
        <w:tblCellMar>
          <w:top w:w="0" w:type="dxa"/>
          <w:left w:w="0" w:type="dxa"/>
          <w:bottom w:w="0" w:type="dxa"/>
          <w:right w:w="0" w:type="dxa"/>
        </w:tblCellMar>
        <w:tblLook w:val="01E0"/>
      </w:tblPr>
      <w:tblGrid>
        <w:gridCol w:w="2936"/>
        <w:gridCol w:w="3318"/>
        <w:gridCol w:w="3287"/>
      </w:tblGrid>
      <w:tr>
        <w:trPr>
          <w:trHeight w:val="36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1" w:lineRule="exact"/>
              <w:ind w:left="1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4572"/>
                  <wp:effectExtent l="0" t="0" r="0" b="0"/>
                  <wp:docPr id="1703" name="image270.png" descr=""/>
                  <wp:cNvGraphicFramePr>
                    <a:graphicFrameLocks noChangeAspect="1"/>
                  </wp:cNvGraphicFramePr>
                  <a:graphic>
                    <a:graphicData uri="http://schemas.openxmlformats.org/drawingml/2006/picture">
                      <pic:pic>
                        <pic:nvPicPr>
                          <pic:cNvPr id="1704" name="image270.png"/>
                          <pic:cNvPicPr/>
                        </pic:nvPicPr>
                        <pic:blipFill>
                          <a:blip r:embed="rId297" cstate="print"/>
                          <a:stretch>
                            <a:fillRect/>
                          </a:stretch>
                        </pic:blipFill>
                        <pic:spPr>
                          <a:xfrm>
                            <a:off x="0" y="0"/>
                            <a:ext cx="6096" cy="457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46,923,878.94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705" name="image270.png" descr=""/>
                  <wp:cNvGraphicFramePr>
                    <a:graphicFrameLocks noChangeAspect="1"/>
                  </wp:cNvGraphicFramePr>
                  <a:graphic>
                    <a:graphicData uri="http://schemas.openxmlformats.org/drawingml/2006/picture">
                      <pic:pic>
                        <pic:nvPicPr>
                          <pic:cNvPr id="1706" name="image270.png"/>
                          <pic:cNvPicPr/>
                        </pic:nvPicPr>
                        <pic:blipFill>
                          <a:blip r:embed="rId29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27,822,883.68</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2,468,828.61</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707" name="image270.png" descr=""/>
                  <wp:cNvGraphicFramePr>
                    <a:graphicFrameLocks noChangeAspect="1"/>
                  </wp:cNvGraphicFramePr>
                  <a:graphic>
                    <a:graphicData uri="http://schemas.openxmlformats.org/drawingml/2006/picture">
                      <pic:pic>
                        <pic:nvPicPr>
                          <pic:cNvPr id="1708" name="image270.png"/>
                          <pic:cNvPicPr/>
                        </pic:nvPicPr>
                        <pic:blipFill>
                          <a:blip r:embed="rId29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4,936,365.58</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2,880,000.00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09" name="image270.png" descr=""/>
                  <wp:cNvGraphicFramePr>
                    <a:graphicFrameLocks noChangeAspect="1"/>
                  </wp:cNvGraphicFramePr>
                  <a:graphic>
                    <a:graphicData uri="http://schemas.openxmlformats.org/drawingml/2006/picture">
                      <pic:pic>
                        <pic:nvPicPr>
                          <pic:cNvPr id="1710" name="image270.png"/>
                          <pic:cNvPicPr/>
                        </pic:nvPicPr>
                        <pic:blipFill>
                          <a:blip r:embed="rId2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109,680,000.00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1711" name="image270.png" descr=""/>
                  <wp:cNvGraphicFramePr>
                    <a:graphicFrameLocks noChangeAspect="1"/>
                  </wp:cNvGraphicFramePr>
                  <a:graphic>
                    <a:graphicData uri="http://schemas.openxmlformats.org/drawingml/2006/picture">
                      <pic:pic>
                        <pic:nvPicPr>
                          <pic:cNvPr id="1712" name="image270.png"/>
                          <pic:cNvPicPr/>
                        </pic:nvPicPr>
                        <pic:blipFill>
                          <a:blip r:embed="rId29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支付其他与投资活动有关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3,900,000.00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713" name="image270.png" descr=""/>
                  <wp:cNvGraphicFramePr>
                    <a:graphicFrameLocks noChangeAspect="1"/>
                  </wp:cNvGraphicFramePr>
                  <a:graphic>
                    <a:graphicData uri="http://schemas.openxmlformats.org/drawingml/2006/picture">
                      <pic:pic>
                        <pic:nvPicPr>
                          <pic:cNvPr id="1714" name="image270.png"/>
                          <pic:cNvPicPr/>
                        </pic:nvPicPr>
                        <pic:blipFill>
                          <a:blip r:embed="rId29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13,150,000.00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9,248,828.61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15" name="image270.png" descr=""/>
                  <wp:cNvGraphicFramePr>
                    <a:graphicFrameLocks noChangeAspect="1"/>
                  </wp:cNvGraphicFramePr>
                  <a:graphic>
                    <a:graphicData uri="http://schemas.openxmlformats.org/drawingml/2006/picture">
                      <pic:pic>
                        <pic:nvPicPr>
                          <pic:cNvPr id="1716" name="image270.png"/>
                          <pic:cNvPicPr/>
                        </pic:nvPicPr>
                        <pic:blipFill>
                          <a:blip r:embed="rId2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127,766,365.58</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37,675,050.33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17" name="image270.png" descr=""/>
                  <wp:cNvGraphicFramePr>
                    <a:graphicFrameLocks noChangeAspect="1"/>
                  </wp:cNvGraphicFramePr>
                  <a:graphic>
                    <a:graphicData uri="http://schemas.openxmlformats.org/drawingml/2006/picture">
                      <pic:pic>
                        <pic:nvPicPr>
                          <pic:cNvPr id="1718" name="image270.png"/>
                          <pic:cNvPicPr/>
                        </pic:nvPicPr>
                        <pic:blipFill>
                          <a:blip r:embed="rId2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-99,943,481.90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23"/>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19" name="image270.png" descr=""/>
                  <wp:cNvGraphicFramePr>
                    <a:graphicFrameLocks noChangeAspect="1"/>
                  </wp:cNvGraphicFramePr>
                  <a:graphic>
                    <a:graphicData uri="http://schemas.openxmlformats.org/drawingml/2006/picture">
                      <pic:pic>
                        <pic:nvPicPr>
                          <pic:cNvPr id="1720" name="image270.png"/>
                          <pic:cNvPicPr/>
                        </pic:nvPicPr>
                        <pic:blipFill>
                          <a:blip r:embed="rId2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35,761,650.00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721" name="image270.png" descr=""/>
                  <wp:cNvGraphicFramePr>
                    <a:graphicFrameLocks noChangeAspect="1"/>
                  </wp:cNvGraphicFramePr>
                  <a:graphic>
                    <a:graphicData uri="http://schemas.openxmlformats.org/drawingml/2006/picture">
                      <pic:pic>
                        <pic:nvPicPr>
                          <pic:cNvPr id="1722" name="image270.png"/>
                          <pic:cNvPicPr/>
                        </pic:nvPicPr>
                        <pic:blipFill>
                          <a:blip r:embed="rId29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23" name="image270.png" descr=""/>
                  <wp:cNvGraphicFramePr>
                    <a:graphicFrameLocks noChangeAspect="1"/>
                  </wp:cNvGraphicFramePr>
                  <a:graphic>
                    <a:graphicData uri="http://schemas.openxmlformats.org/drawingml/2006/picture">
                      <pic:pic>
                        <pic:nvPicPr>
                          <pic:cNvPr id="1724" name="image270.png"/>
                          <pic:cNvPicPr/>
                        </pic:nvPicPr>
                        <pic:blipFill>
                          <a:blip r:embed="rId29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25" name="image270.png" descr=""/>
                  <wp:cNvGraphicFramePr>
                    <a:graphicFrameLocks noChangeAspect="1"/>
                  </wp:cNvGraphicFramePr>
                  <a:graphic>
                    <a:graphicData uri="http://schemas.openxmlformats.org/drawingml/2006/picture">
                      <pic:pic>
                        <pic:nvPicPr>
                          <pic:cNvPr id="1726" name="image270.png"/>
                          <pic:cNvPicPr/>
                        </pic:nvPicPr>
                        <pic:blipFill>
                          <a:blip r:embed="rId297"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727" name="image270.png" descr=""/>
                  <wp:cNvGraphicFramePr>
                    <a:graphicFrameLocks noChangeAspect="1"/>
                  </wp:cNvGraphicFramePr>
                  <a:graphic>
                    <a:graphicData uri="http://schemas.openxmlformats.org/drawingml/2006/picture">
                      <pic:pic>
                        <pic:nvPicPr>
                          <pic:cNvPr id="1728" name="image270.png"/>
                          <pic:cNvPicPr/>
                        </pic:nvPicPr>
                        <pic:blipFill>
                          <a:blip r:embed="rId29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35,761,650.00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729" name="image270.png" descr=""/>
                  <wp:cNvGraphicFramePr>
                    <a:graphicFrameLocks noChangeAspect="1"/>
                  </wp:cNvGraphicFramePr>
                  <a:graphic>
                    <a:graphicData uri="http://schemas.openxmlformats.org/drawingml/2006/picture">
                      <pic:pic>
                        <pic:nvPicPr>
                          <pic:cNvPr id="1730" name="image270.png"/>
                          <pic:cNvPicPr/>
                        </pic:nvPicPr>
                        <pic:blipFill>
                          <a:blip r:embed="rId29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731" name="image270.png" descr=""/>
                  <wp:cNvGraphicFramePr>
                    <a:graphicFrameLocks noChangeAspect="1"/>
                  </wp:cNvGraphicFramePr>
                  <a:graphic>
                    <a:graphicData uri="http://schemas.openxmlformats.org/drawingml/2006/picture">
                      <pic:pic>
                        <pic:nvPicPr>
                          <pic:cNvPr id="1732" name="image270.png"/>
                          <pic:cNvPicPr/>
                        </pic:nvPicPr>
                        <pic:blipFill>
                          <a:blip r:embed="rId29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23,731,341.91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733" name="image270.png" descr=""/>
                  <wp:cNvGraphicFramePr>
                    <a:graphicFrameLocks noChangeAspect="1"/>
                  </wp:cNvGraphicFramePr>
                  <a:graphic>
                    <a:graphicData uri="http://schemas.openxmlformats.org/drawingml/2006/picture">
                      <pic:pic>
                        <pic:nvPicPr>
                          <pic:cNvPr id="1734" name="image270.png"/>
                          <pic:cNvPicPr/>
                        </pic:nvPicPr>
                        <pic:blipFill>
                          <a:blip r:embed="rId29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24,041,575.50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5"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735" name="image270.png" descr=""/>
                  <wp:cNvGraphicFramePr>
                    <a:graphicFrameLocks noChangeAspect="1"/>
                  </wp:cNvGraphicFramePr>
                  <a:graphic>
                    <a:graphicData uri="http://schemas.openxmlformats.org/drawingml/2006/picture">
                      <pic:pic>
                        <pic:nvPicPr>
                          <pic:cNvPr id="1736" name="image270.png"/>
                          <pic:cNvPicPr/>
                        </pic:nvPicPr>
                        <pic:blipFill>
                          <a:blip r:embed="rId297"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23,731,341.91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37" name="image271.png" descr=""/>
                  <wp:cNvGraphicFramePr>
                    <a:graphicFrameLocks noChangeAspect="1"/>
                  </wp:cNvGraphicFramePr>
                  <a:graphic>
                    <a:graphicData uri="http://schemas.openxmlformats.org/drawingml/2006/picture">
                      <pic:pic>
                        <pic:nvPicPr>
                          <pic:cNvPr id="1738" name="image271.png"/>
                          <pic:cNvPicPr/>
                        </pic:nvPicPr>
                        <pic:blipFill>
                          <a:blip r:embed="rId29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24,041,575.50</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12,030,308.09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739" name="image272.png" descr=""/>
                  <wp:cNvGraphicFramePr>
                    <a:graphicFrameLocks noChangeAspect="1"/>
                  </wp:cNvGraphicFramePr>
                  <a:graphic>
                    <a:graphicData uri="http://schemas.openxmlformats.org/drawingml/2006/picture">
                      <pic:pic>
                        <pic:nvPicPr>
                          <pic:cNvPr id="1740" name="image272.png"/>
                          <pic:cNvPicPr/>
                        </pic:nvPicPr>
                        <pic:blipFill>
                          <a:blip r:embed="rId29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-24,041,575.50</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物的影响</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741" name="image273.png" descr=""/>
                  <wp:cNvGraphicFramePr>
                    <a:graphicFrameLocks noChangeAspect="1"/>
                  </wp:cNvGraphicFramePr>
                  <a:graphic>
                    <a:graphicData uri="http://schemas.openxmlformats.org/drawingml/2006/picture">
                      <pic:pic>
                        <pic:nvPicPr>
                          <pic:cNvPr id="1742" name="image273.png"/>
                          <pic:cNvPicPr/>
                        </pic:nvPicPr>
                        <pic:blipFill>
                          <a:blip r:embed="rId30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74,668,154.98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43" name="image273.png" descr=""/>
                  <wp:cNvGraphicFramePr>
                    <a:graphicFrameLocks noChangeAspect="1"/>
                  </wp:cNvGraphicFramePr>
                  <a:graphic>
                    <a:graphicData uri="http://schemas.openxmlformats.org/drawingml/2006/picture">
                      <pic:pic>
                        <pic:nvPicPr>
                          <pic:cNvPr id="1744" name="image273.png"/>
                          <pic:cNvPicPr/>
                        </pic:nvPicPr>
                        <pic:blipFill>
                          <a:blip r:embed="rId30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-99,163,173.54</w:t>
            </w:r>
          </w:p>
        </w:tc>
      </w:tr>
      <w:tr>
        <w:trPr>
          <w:trHeight w:val="714"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firstLine="42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w:t>
            </w:r>
            <w:r>
              <w:rPr>
                <w:rFonts w:ascii="宋体" w:hAnsi="宋体" w:cs="宋体" w:eastAsia="宋体" w:hint="default"/>
                <w:sz w:val="21"/>
                <w:szCs w:val="21"/>
              </w:rPr>
              <w:t> 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211,863,063.34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1745" name="image273.png" descr=""/>
                  <wp:cNvGraphicFramePr>
                    <a:graphicFrameLocks noChangeAspect="1"/>
                  </wp:cNvGraphicFramePr>
                  <a:graphic>
                    <a:graphicData uri="http://schemas.openxmlformats.org/drawingml/2006/picture">
                      <pic:pic>
                        <pic:nvPicPr>
                          <pic:cNvPr id="1746" name="image273.png"/>
                          <pic:cNvPicPr/>
                        </pic:nvPicPr>
                        <pic:blipFill>
                          <a:blip r:embed="rId300"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311,026,236.88</w:t>
            </w:r>
          </w:p>
        </w:tc>
      </w:tr>
      <w:tr>
        <w:trPr>
          <w:trHeight w:val="402" w:hRule="exact"/>
        </w:trPr>
        <w:tc>
          <w:tcPr>
            <w:tcW w:w="29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286,531,218.32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1747" name="image273.png" descr=""/>
                  <wp:cNvGraphicFramePr>
                    <a:graphicFrameLocks noChangeAspect="1"/>
                  </wp:cNvGraphicFramePr>
                  <a:graphic>
                    <a:graphicData uri="http://schemas.openxmlformats.org/drawingml/2006/picture">
                      <pic:pic>
                        <pic:nvPicPr>
                          <pic:cNvPr id="1748" name="image273.png"/>
                          <pic:cNvPicPr/>
                        </pic:nvPicPr>
                        <pic:blipFill>
                          <a:blip r:embed="rId30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211,863,063.34</w:t>
            </w:r>
          </w:p>
        </w:tc>
      </w:tr>
    </w:tbl>
    <w:p>
      <w:pPr>
        <w:spacing w:line="240" w:lineRule="auto" w:before="6"/>
        <w:rPr>
          <w:rFonts w:ascii="宋体" w:hAnsi="宋体" w:cs="宋体" w:eastAsia="宋体" w:hint="default"/>
          <w:sz w:val="20"/>
          <w:szCs w:val="20"/>
        </w:rPr>
      </w:pPr>
    </w:p>
    <w:p>
      <w:pPr>
        <w:tabs>
          <w:tab w:pos="4554" w:val="left" w:leader="none"/>
          <w:tab w:pos="8695" w:val="left" w:leader="none"/>
        </w:tabs>
        <w:spacing w:before="44"/>
        <w:ind w:left="1134" w:right="1033" w:firstLine="0"/>
        <w:jc w:val="left"/>
        <w:rPr>
          <w:rFonts w:ascii="宋体" w:hAnsi="宋体" w:cs="宋体" w:eastAsia="宋体" w:hint="default"/>
          <w:sz w:val="18"/>
          <w:szCs w:val="18"/>
        </w:rPr>
      </w:pPr>
      <w:r>
        <w:rPr/>
        <w:pict>
          <v:shape style="position:absolute;margin-left:369.880005pt;margin-top:-90.428329pt;width:.479956pt;height:.66pt;mso-position-horizontal-relative:page;mso-position-vertical-relative:paragraph;z-index:53152" type="#_x0000_t75" stroked="false">
            <v:imagedata r:id="rId300" o:title=""/>
          </v:shape>
        </w:pict>
      </w:r>
      <w:r>
        <w:rPr/>
        <w:pict>
          <v:shape style="position:absolute;margin-left:369.880005pt;margin-top:-70.088272pt;width:.48pt;height:.42pt;mso-position-horizontal-relative:page;mso-position-vertical-relative:paragraph;z-index:53176" type="#_x0000_t75" stroked="false">
            <v:imagedata r:id="rId300" o:title=""/>
          </v:shape>
        </w:pict>
      </w:r>
      <w:r>
        <w:rPr/>
        <w:pict>
          <v:shape style="position:absolute;margin-left:369.880005pt;margin-top:-34.628262pt;width:.48pt;height:.66pt;mso-position-horizontal-relative:page;mso-position-vertical-relative:paragraph;z-index:53200" type="#_x0000_t75" stroked="false">
            <v:imagedata r:id="rId300" o:title=""/>
          </v:shape>
        </w:pict>
      </w:r>
      <w:r>
        <w:rPr/>
        <w:pict>
          <v:shape style="position:absolute;margin-left:369.880005pt;margin-top:-14.288266pt;width:.48pt;height:.42pt;mso-position-horizontal-relative:page;mso-position-vertical-relative:paragraph;z-index:53224" type="#_x0000_t75" stroked="false">
            <v:imagedata r:id="rId300" o:title=""/>
          </v:shape>
        </w:pict>
      </w:r>
      <w:r>
        <w:rPr>
          <w:rFonts w:ascii="宋体" w:hAnsi="宋体" w:cs="宋体" w:eastAsia="宋体" w:hint="default"/>
          <w:sz w:val="18"/>
          <w:szCs w:val="18"/>
        </w:rPr>
        <w:t>法定代表人：邓志刚</w:t>
        <w:tab/>
        <w:t>主管会计工作负责人：邓志刚</w:t>
        <w:tab/>
        <w:t>会计机构负责人：黄伟兵</w:t>
      </w:r>
    </w:p>
    <w:p>
      <w:pPr>
        <w:spacing w:after="0"/>
        <w:jc w:val="left"/>
        <w:rPr>
          <w:rFonts w:ascii="宋体" w:hAnsi="宋体" w:cs="宋体" w:eastAsia="宋体" w:hint="default"/>
          <w:sz w:val="18"/>
          <w:szCs w:val="18"/>
        </w:rPr>
        <w:sectPr>
          <w:pgSz w:w="11910" w:h="16840"/>
          <w:pgMar w:header="877" w:footer="979" w:top="1100" w:bottom="1160" w:left="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48280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headerReference w:type="default" r:id="rId301"/>
          <w:footerReference w:type="default" r:id="rId302"/>
          <w:pgSz w:w="16840" w:h="11910" w:orient="landscape"/>
          <w:pgMar w:header="867" w:footer="979" w:top="1060" w:bottom="1160" w:left="1300" w:right="0"/>
          <w:pgNumType w:start="112"/>
        </w:sectPr>
      </w:pPr>
    </w:p>
    <w:p>
      <w:pPr>
        <w:pStyle w:val="BodyText"/>
        <w:spacing w:line="240" w:lineRule="auto"/>
        <w:ind w:left="620" w:right="-20"/>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62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300" w:right="0"/>
          <w:cols w:num="2" w:equalWidth="0">
            <w:col w:w="1581" w:space="11059"/>
            <w:col w:w="2900"/>
          </w:cols>
        </w:sectPr>
      </w:pPr>
    </w:p>
    <w:p>
      <w:pPr>
        <w:spacing w:line="240" w:lineRule="auto" w:before="13"/>
        <w:rPr>
          <w:rFonts w:ascii="宋体" w:hAnsi="宋体" w:cs="宋体" w:eastAsia="宋体" w:hint="default"/>
          <w:sz w:val="6"/>
          <w:szCs w:val="6"/>
        </w:rPr>
      </w:pPr>
      <w:r>
        <w:rPr/>
        <w:pict>
          <v:shape style="position:absolute;margin-left:243.320007pt;margin-top:255.280014pt;width:.479999pt;height:.9pt;mso-position-horizontal-relative:page;mso-position-vertical-relative:page;z-index:53272" type="#_x0000_t75" stroked="false">
            <v:imagedata r:id="rId303" o:title=""/>
          </v:shape>
        </w:pict>
      </w:r>
      <w:r>
        <w:rPr/>
        <w:pict>
          <v:shape style="position:absolute;margin-left:262.399994pt;margin-top:255.280014pt;width:.480014pt;height:.9pt;mso-position-horizontal-relative:page;mso-position-vertical-relative:page;z-index:53296" type="#_x0000_t75" stroked="false">
            <v:imagedata r:id="rId303" o:title=""/>
          </v:shape>
        </w:pict>
      </w:r>
      <w:r>
        <w:rPr/>
        <w:pict>
          <v:shape style="position:absolute;margin-left:350.059998pt;margin-top:255.280014pt;width:.480014pt;height:.9pt;mso-position-horizontal-relative:page;mso-position-vertical-relative:page;z-index:53320" type="#_x0000_t75" stroked="false">
            <v:imagedata r:id="rId303" o:title=""/>
          </v:shape>
        </w:pict>
      </w:r>
      <w:r>
        <w:rPr/>
        <w:pict>
          <v:shape style="position:absolute;margin-left:471.040009pt;margin-top:255.280014pt;width:.479984pt;height:.9pt;mso-position-horizontal-relative:page;mso-position-vertical-relative:page;z-index:53344" type="#_x0000_t75" stroked="false">
            <v:imagedata r:id="rId303" o:title=""/>
          </v:shape>
        </w:pict>
      </w:r>
      <w:r>
        <w:rPr/>
        <w:pict>
          <v:shape style="position:absolute;margin-left:534.280029pt;margin-top:255.280014pt;width:.479984pt;height:.9pt;mso-position-horizontal-relative:page;mso-position-vertical-relative:page;z-index:53368" type="#_x0000_t75" stroked="false">
            <v:imagedata r:id="rId303" o:title=""/>
          </v:shape>
        </w:pict>
      </w:r>
      <w:r>
        <w:rPr/>
        <w:pict>
          <v:shape style="position:absolute;margin-left:563.140015pt;margin-top:255.280014pt;width:.479984pt;height:.9pt;mso-position-horizontal-relative:page;mso-position-vertical-relative:page;z-index:53392" type="#_x0000_t75" stroked="false">
            <v:imagedata r:id="rId303" o:title=""/>
          </v:shape>
        </w:pict>
      </w:r>
      <w:r>
        <w:rPr/>
        <w:pict>
          <v:shape style="position:absolute;margin-left:694.780029pt;margin-top:255.280014pt;width:.479984pt;height:.9pt;mso-position-horizontal-relative:page;mso-position-vertical-relative:page;z-index:53416" type="#_x0000_t75" stroked="false">
            <v:imagedata r:id="rId303" o:title=""/>
          </v:shape>
        </w:pict>
      </w:r>
      <w:r>
        <w:rPr/>
        <w:pict>
          <v:shape style="position:absolute;margin-left:243.320007pt;margin-top:275.860016pt;width:.47998pt;height:.42pt;mso-position-horizontal-relative:page;mso-position-vertical-relative:page;z-index:53440" type="#_x0000_t75" stroked="false">
            <v:imagedata r:id="rId300" o:title=""/>
          </v:shape>
        </w:pict>
      </w:r>
      <w:r>
        <w:rPr/>
        <w:pict>
          <v:shape style="position:absolute;margin-left:262.399994pt;margin-top:275.860016pt;width:.479996pt;height:.42pt;mso-position-horizontal-relative:page;mso-position-vertical-relative:page;z-index:53464" type="#_x0000_t75" stroked="false">
            <v:imagedata r:id="rId300" o:title=""/>
          </v:shape>
        </w:pict>
      </w:r>
      <w:r>
        <w:rPr/>
        <w:pict>
          <v:shape style="position:absolute;margin-left:350.059998pt;margin-top:275.860016pt;width:.479996pt;height:.42pt;mso-position-horizontal-relative:page;mso-position-vertical-relative:page;z-index:53488" type="#_x0000_t75" stroked="false">
            <v:imagedata r:id="rId300" o:title=""/>
          </v:shape>
        </w:pict>
      </w:r>
      <w:r>
        <w:rPr/>
        <w:pict>
          <v:shape style="position:absolute;margin-left:471.040009pt;margin-top:275.860016pt;width:.479965pt;height:.42pt;mso-position-horizontal-relative:page;mso-position-vertical-relative:page;z-index:53512" type="#_x0000_t75" stroked="false">
            <v:imagedata r:id="rId300" o:title=""/>
          </v:shape>
        </w:pict>
      </w:r>
      <w:r>
        <w:rPr/>
        <w:pict>
          <v:shape style="position:absolute;margin-left:534.280029pt;margin-top:275.860016pt;width:.479965pt;height:.42pt;mso-position-horizontal-relative:page;mso-position-vertical-relative:page;z-index:53536" type="#_x0000_t75" stroked="false">
            <v:imagedata r:id="rId300" o:title=""/>
          </v:shape>
        </w:pict>
      </w:r>
      <w:r>
        <w:rPr/>
        <w:pict>
          <v:shape style="position:absolute;margin-left:563.140015pt;margin-top:275.860016pt;width:.479965pt;height:.42pt;mso-position-horizontal-relative:page;mso-position-vertical-relative:page;z-index:53560" type="#_x0000_t75" stroked="false">
            <v:imagedata r:id="rId300" o:title=""/>
          </v:shape>
        </w:pict>
      </w:r>
      <w:r>
        <w:rPr/>
        <w:pict>
          <v:shape style="position:absolute;margin-left:694.780029pt;margin-top:275.860016pt;width:.479965pt;height:.42pt;mso-position-horizontal-relative:page;mso-position-vertical-relative:page;z-index:53584" type="#_x0000_t75" stroked="false">
            <v:imagedata r:id="rId300" o:title=""/>
          </v:shape>
        </w:pict>
      </w:r>
      <w:r>
        <w:rPr/>
        <w:pict>
          <v:shape style="position:absolute;margin-left:243.320007pt;margin-top:311.320007pt;width:.479993pt;height:.66pt;mso-position-horizontal-relative:page;mso-position-vertical-relative:page;z-index:53608" type="#_x0000_t75" stroked="false">
            <v:imagedata r:id="rId304" o:title=""/>
          </v:shape>
        </w:pict>
      </w:r>
      <w:r>
        <w:rPr/>
        <w:pict>
          <v:shape style="position:absolute;margin-left:262.399994pt;margin-top:311.320007pt;width:.480008pt;height:.66pt;mso-position-horizontal-relative:page;mso-position-vertical-relative:page;z-index:53632" type="#_x0000_t75" stroked="false">
            <v:imagedata r:id="rId304" o:title=""/>
          </v:shape>
        </w:pict>
      </w:r>
      <w:r>
        <w:rPr/>
        <w:pict>
          <v:shape style="position:absolute;margin-left:350.059998pt;margin-top:311.320007pt;width:.480008pt;height:.66pt;mso-position-horizontal-relative:page;mso-position-vertical-relative:page;z-index:53656" type="#_x0000_t75" stroked="false">
            <v:imagedata r:id="rId304" o:title=""/>
          </v:shape>
        </w:pict>
      </w:r>
      <w:r>
        <w:rPr/>
        <w:pict>
          <v:shape style="position:absolute;margin-left:471.040009pt;margin-top:311.320007pt;width:.479978pt;height:.66pt;mso-position-horizontal-relative:page;mso-position-vertical-relative:page;z-index:53680" type="#_x0000_t75" stroked="false">
            <v:imagedata r:id="rId304" o:title=""/>
          </v:shape>
        </w:pict>
      </w:r>
      <w:r>
        <w:rPr/>
        <w:pict>
          <v:shape style="position:absolute;margin-left:534.280029pt;margin-top:311.320007pt;width:.479978pt;height:.66pt;mso-position-horizontal-relative:page;mso-position-vertical-relative:page;z-index:53704" type="#_x0000_t75" stroked="false">
            <v:imagedata r:id="rId304" o:title=""/>
          </v:shape>
        </w:pict>
      </w:r>
      <w:r>
        <w:rPr/>
        <w:pict>
          <v:shape style="position:absolute;margin-left:563.140015pt;margin-top:311.320007pt;width:.479978pt;height:.66pt;mso-position-horizontal-relative:page;mso-position-vertical-relative:page;z-index:53728" type="#_x0000_t75" stroked="false">
            <v:imagedata r:id="rId304" o:title=""/>
          </v:shape>
        </w:pict>
      </w:r>
      <w:r>
        <w:rPr/>
        <w:pict>
          <v:shape style="position:absolute;margin-left:694.780029pt;margin-top:311.320007pt;width:.479978pt;height:.66pt;mso-position-horizontal-relative:page;mso-position-vertical-relative:page;z-index:53752" type="#_x0000_t75" stroked="false">
            <v:imagedata r:id="rId304" o:title=""/>
          </v:shape>
        </w:pict>
      </w:r>
      <w:r>
        <w:rPr/>
        <w:pict>
          <v:shape style="position:absolute;margin-left:243.320007pt;margin-top:347.019989pt;width:.479993pt;height:.66pt;mso-position-horizontal-relative:page;mso-position-vertical-relative:page;z-index:53776" type="#_x0000_t75" stroked="false">
            <v:imagedata r:id="rId304" o:title=""/>
          </v:shape>
        </w:pict>
      </w:r>
      <w:r>
        <w:rPr/>
        <w:pict>
          <v:shape style="position:absolute;margin-left:262.399994pt;margin-top:347.019989pt;width:.480008pt;height:.66pt;mso-position-horizontal-relative:page;mso-position-vertical-relative:page;z-index:53800" type="#_x0000_t75" stroked="false">
            <v:imagedata r:id="rId304" o:title=""/>
          </v:shape>
        </w:pict>
      </w:r>
      <w:r>
        <w:rPr/>
        <w:pict>
          <v:shape style="position:absolute;margin-left:350.059998pt;margin-top:347.019989pt;width:.480008pt;height:.66pt;mso-position-horizontal-relative:page;mso-position-vertical-relative:page;z-index:53824" type="#_x0000_t75" stroked="false">
            <v:imagedata r:id="rId304" o:title=""/>
          </v:shape>
        </w:pict>
      </w:r>
      <w:r>
        <w:rPr/>
        <w:pict>
          <v:shape style="position:absolute;margin-left:471.040009pt;margin-top:347.019989pt;width:.479978pt;height:.66pt;mso-position-horizontal-relative:page;mso-position-vertical-relative:page;z-index:53848" type="#_x0000_t75" stroked="false">
            <v:imagedata r:id="rId304" o:title=""/>
          </v:shape>
        </w:pict>
      </w:r>
      <w:r>
        <w:rPr/>
        <w:pict>
          <v:shape style="position:absolute;margin-left:534.280029pt;margin-top:347.019989pt;width:.479978pt;height:.66pt;mso-position-horizontal-relative:page;mso-position-vertical-relative:page;z-index:53872" type="#_x0000_t75" stroked="false">
            <v:imagedata r:id="rId304" o:title=""/>
          </v:shape>
        </w:pict>
      </w:r>
      <w:r>
        <w:rPr/>
        <w:pict>
          <v:shape style="position:absolute;margin-left:563.140015pt;margin-top:347.019989pt;width:.479978pt;height:.66pt;mso-position-horizontal-relative:page;mso-position-vertical-relative:page;z-index:53896" type="#_x0000_t75" stroked="false">
            <v:imagedata r:id="rId304" o:title=""/>
          </v:shape>
        </w:pict>
      </w:r>
      <w:r>
        <w:rPr/>
        <w:pict>
          <v:shape style="position:absolute;margin-left:694.780029pt;margin-top:347.019989pt;width:.479978pt;height:.66pt;mso-position-horizontal-relative:page;mso-position-vertical-relative:page;z-index:53920" type="#_x0000_t75" stroked="false">
            <v:imagedata r:id="rId304" o:title=""/>
          </v:shape>
        </w:pict>
      </w:r>
      <w:r>
        <w:rPr/>
        <w:pict>
          <v:shape style="position:absolute;margin-left:243.320007pt;margin-top:382.720001pt;width:.479993pt;height:.66pt;mso-position-horizontal-relative:page;mso-position-vertical-relative:page;z-index:53944" type="#_x0000_t75" stroked="false">
            <v:imagedata r:id="rId304" o:title=""/>
          </v:shape>
        </w:pict>
      </w:r>
      <w:r>
        <w:rPr/>
        <w:pict>
          <v:shape style="position:absolute;margin-left:262.399994pt;margin-top:382.720001pt;width:.480008pt;height:.66pt;mso-position-horizontal-relative:page;mso-position-vertical-relative:page;z-index:53968" type="#_x0000_t75" stroked="false">
            <v:imagedata r:id="rId304" o:title=""/>
          </v:shape>
        </w:pict>
      </w:r>
      <w:r>
        <w:rPr/>
        <w:pict>
          <v:shape style="position:absolute;margin-left:350.059998pt;margin-top:382.720001pt;width:.480008pt;height:.66pt;mso-position-horizontal-relative:page;mso-position-vertical-relative:page;z-index:53992" type="#_x0000_t75" stroked="false">
            <v:imagedata r:id="rId304" o:title=""/>
          </v:shape>
        </w:pict>
      </w:r>
      <w:r>
        <w:rPr/>
        <w:pict>
          <v:shape style="position:absolute;margin-left:471.040009pt;margin-top:382.720001pt;width:.479978pt;height:.66pt;mso-position-horizontal-relative:page;mso-position-vertical-relative:page;z-index:54016" type="#_x0000_t75" stroked="false">
            <v:imagedata r:id="rId304" o:title=""/>
          </v:shape>
        </w:pict>
      </w:r>
      <w:r>
        <w:rPr/>
        <w:pict>
          <v:shape style="position:absolute;margin-left:534.280029pt;margin-top:382.720001pt;width:.479978pt;height:.66pt;mso-position-horizontal-relative:page;mso-position-vertical-relative:page;z-index:54040" type="#_x0000_t75" stroked="false">
            <v:imagedata r:id="rId304" o:title=""/>
          </v:shape>
        </w:pict>
      </w:r>
      <w:r>
        <w:rPr/>
        <w:pict>
          <v:shape style="position:absolute;margin-left:563.140015pt;margin-top:382.720001pt;width:.479978pt;height:.66pt;mso-position-horizontal-relative:page;mso-position-vertical-relative:page;z-index:54064" type="#_x0000_t75" stroked="false">
            <v:imagedata r:id="rId304" o:title=""/>
          </v:shape>
        </w:pict>
      </w:r>
      <w:r>
        <w:rPr/>
        <w:pict>
          <v:shape style="position:absolute;margin-left:694.780029pt;margin-top:382.720001pt;width:.479978pt;height:.66pt;mso-position-horizontal-relative:page;mso-position-vertical-relative:page;z-index:54088" type="#_x0000_t75" stroked="false">
            <v:imagedata r:id="rId304" o:title=""/>
          </v:shape>
        </w:pict>
      </w:r>
      <w:r>
        <w:rPr/>
        <w:pict>
          <v:shape style="position:absolute;margin-left:243.320007pt;margin-top:403.059998pt;width:.47998pt;height:.42pt;mso-position-horizontal-relative:page;mso-position-vertical-relative:page;z-index:54112" type="#_x0000_t75" stroked="false">
            <v:imagedata r:id="rId304" o:title=""/>
          </v:shape>
        </w:pict>
      </w:r>
      <w:r>
        <w:rPr/>
        <w:pict>
          <v:shape style="position:absolute;margin-left:262.399994pt;margin-top:403.059998pt;width:.479996pt;height:.42pt;mso-position-horizontal-relative:page;mso-position-vertical-relative:page;z-index:54136" type="#_x0000_t75" stroked="false">
            <v:imagedata r:id="rId304" o:title=""/>
          </v:shape>
        </w:pict>
      </w:r>
      <w:r>
        <w:rPr/>
        <w:pict>
          <v:shape style="position:absolute;margin-left:350.059998pt;margin-top:403.059998pt;width:.479996pt;height:.42pt;mso-position-horizontal-relative:page;mso-position-vertical-relative:page;z-index:54160" type="#_x0000_t75" stroked="false">
            <v:imagedata r:id="rId304" o:title=""/>
          </v:shape>
        </w:pict>
      </w:r>
      <w:r>
        <w:rPr/>
        <w:pict>
          <v:shape style="position:absolute;margin-left:471.040009pt;margin-top:403.059998pt;width:.479965pt;height:.42pt;mso-position-horizontal-relative:page;mso-position-vertical-relative:page;z-index:54184" type="#_x0000_t75" stroked="false">
            <v:imagedata r:id="rId304" o:title=""/>
          </v:shape>
        </w:pict>
      </w:r>
      <w:r>
        <w:rPr/>
        <w:pict>
          <v:shape style="position:absolute;margin-left:534.280029pt;margin-top:403.059998pt;width:.479965pt;height:.42pt;mso-position-horizontal-relative:page;mso-position-vertical-relative:page;z-index:54208" type="#_x0000_t75" stroked="false">
            <v:imagedata r:id="rId304" o:title=""/>
          </v:shape>
        </w:pict>
      </w:r>
      <w:r>
        <w:rPr/>
        <w:pict>
          <v:shape style="position:absolute;margin-left:563.140015pt;margin-top:403.059998pt;width:.479965pt;height:.42pt;mso-position-horizontal-relative:page;mso-position-vertical-relative:page;z-index:54232" type="#_x0000_t75" stroked="false">
            <v:imagedata r:id="rId304" o:title=""/>
          </v:shape>
        </w:pict>
      </w:r>
      <w:r>
        <w:rPr/>
        <w:pict>
          <v:shape style="position:absolute;margin-left:694.780029pt;margin-top:403.059998pt;width:.479965pt;height:.42pt;mso-position-horizontal-relative:page;mso-position-vertical-relative:page;z-index:54256" type="#_x0000_t75" stroked="false">
            <v:imagedata r:id="rId304" o:title=""/>
          </v:shape>
        </w:pict>
      </w:r>
      <w:r>
        <w:rPr/>
        <w:pict>
          <v:shape style="position:absolute;margin-left:243.320007pt;margin-top:423.179993pt;width:.47998pt;height:.42pt;mso-position-horizontal-relative:page;mso-position-vertical-relative:page;z-index:54280" type="#_x0000_t75" stroked="false">
            <v:imagedata r:id="rId304" o:title=""/>
          </v:shape>
        </w:pict>
      </w:r>
      <w:r>
        <w:rPr/>
        <w:pict>
          <v:shape style="position:absolute;margin-left:262.399994pt;margin-top:423.179993pt;width:.479996pt;height:.42pt;mso-position-horizontal-relative:page;mso-position-vertical-relative:page;z-index:54304" type="#_x0000_t75" stroked="false">
            <v:imagedata r:id="rId304" o:title=""/>
          </v:shape>
        </w:pict>
      </w:r>
      <w:r>
        <w:rPr/>
        <w:pict>
          <v:shape style="position:absolute;margin-left:350.059998pt;margin-top:423.179993pt;width:.479996pt;height:.42pt;mso-position-horizontal-relative:page;mso-position-vertical-relative:page;z-index:54328" type="#_x0000_t75" stroked="false">
            <v:imagedata r:id="rId304" o:title=""/>
          </v:shape>
        </w:pict>
      </w:r>
      <w:r>
        <w:rPr/>
        <w:pict>
          <v:shape style="position:absolute;margin-left:471.040009pt;margin-top:423.179993pt;width:.479965pt;height:.42pt;mso-position-horizontal-relative:page;mso-position-vertical-relative:page;z-index:54352" type="#_x0000_t75" stroked="false">
            <v:imagedata r:id="rId304" o:title=""/>
          </v:shape>
        </w:pict>
      </w:r>
      <w:r>
        <w:rPr/>
        <w:pict>
          <v:shape style="position:absolute;margin-left:534.280029pt;margin-top:423.179993pt;width:.479965pt;height:.42pt;mso-position-horizontal-relative:page;mso-position-vertical-relative:page;z-index:54376" type="#_x0000_t75" stroked="false">
            <v:imagedata r:id="rId304" o:title=""/>
          </v:shape>
        </w:pict>
      </w:r>
      <w:r>
        <w:rPr/>
        <w:pict>
          <v:shape style="position:absolute;margin-left:563.140015pt;margin-top:423.179993pt;width:.479965pt;height:.42pt;mso-position-horizontal-relative:page;mso-position-vertical-relative:page;z-index:54400" type="#_x0000_t75" stroked="false">
            <v:imagedata r:id="rId304" o:title=""/>
          </v:shape>
        </w:pict>
      </w:r>
      <w:r>
        <w:rPr/>
        <w:pict>
          <v:shape style="position:absolute;margin-left:694.780029pt;margin-top:423.179993pt;width:.479965pt;height:.42pt;mso-position-horizontal-relative:page;mso-position-vertical-relative:page;z-index:54424" type="#_x0000_t75" stroked="false">
            <v:imagedata r:id="rId304" o:title=""/>
          </v:shape>
        </w:pict>
      </w:r>
      <w:r>
        <w:rPr/>
        <w:pict>
          <v:shape style="position:absolute;margin-left:243.320007pt;margin-top:474pt;width:.479999pt;height:.9pt;mso-position-horizontal-relative:page;mso-position-vertical-relative:page;z-index:54448" type="#_x0000_t75" stroked="false">
            <v:imagedata r:id="rId305" o:title=""/>
          </v:shape>
        </w:pict>
      </w:r>
      <w:r>
        <w:rPr/>
        <w:pict>
          <v:shape style="position:absolute;margin-left:262.399994pt;margin-top:474pt;width:.480014pt;height:.9pt;mso-position-horizontal-relative:page;mso-position-vertical-relative:page;z-index:54472" type="#_x0000_t75" stroked="false">
            <v:imagedata r:id="rId305" o:title=""/>
          </v:shape>
        </w:pict>
      </w:r>
      <w:r>
        <w:rPr/>
        <w:pict>
          <v:shape style="position:absolute;margin-left:350.059998pt;margin-top:474pt;width:.480014pt;height:.9pt;mso-position-horizontal-relative:page;mso-position-vertical-relative:page;z-index:54496" type="#_x0000_t75" stroked="false">
            <v:imagedata r:id="rId305" o:title=""/>
          </v:shape>
        </w:pict>
      </w:r>
      <w:r>
        <w:rPr/>
        <w:pict>
          <v:shape style="position:absolute;margin-left:471.040009pt;margin-top:474pt;width:.479984pt;height:.9pt;mso-position-horizontal-relative:page;mso-position-vertical-relative:page;z-index:54520" type="#_x0000_t75" stroked="false">
            <v:imagedata r:id="rId305" o:title=""/>
          </v:shape>
        </w:pict>
      </w:r>
      <w:r>
        <w:rPr/>
        <w:pict>
          <v:shape style="position:absolute;margin-left:534.280029pt;margin-top:474pt;width:.479984pt;height:.9pt;mso-position-horizontal-relative:page;mso-position-vertical-relative:page;z-index:54544" type="#_x0000_t75" stroked="false">
            <v:imagedata r:id="rId305" o:title=""/>
          </v:shape>
        </w:pict>
      </w:r>
      <w:r>
        <w:rPr/>
        <w:pict>
          <v:shape style="position:absolute;margin-left:563.140015pt;margin-top:474pt;width:.479984pt;height:.9pt;mso-position-horizontal-relative:page;mso-position-vertical-relative:page;z-index:54568" type="#_x0000_t75" stroked="false">
            <v:imagedata r:id="rId305" o:title=""/>
          </v:shape>
        </w:pict>
      </w:r>
      <w:r>
        <w:rPr/>
        <w:pict>
          <v:shape style="position:absolute;margin-left:694.780029pt;margin-top:474pt;width:.479984pt;height:.9pt;mso-position-horizontal-relative:page;mso-position-vertical-relative:page;z-index:54592" type="#_x0000_t75" stroked="false">
            <v:imagedata r:id="rId305" o:title=""/>
          </v:shape>
        </w:pict>
      </w:r>
      <w:r>
        <w:rPr/>
        <w:pict>
          <v:shape style="position:absolute;margin-left:243.320007pt;margin-top:509.940002pt;width:.479993pt;height:.66pt;mso-position-horizontal-relative:page;mso-position-vertical-relative:page;z-index:54616" type="#_x0000_t75" stroked="false">
            <v:imagedata r:id="rId306" o:title=""/>
          </v:shape>
        </w:pict>
      </w:r>
      <w:r>
        <w:rPr/>
        <w:pict>
          <v:shape style="position:absolute;margin-left:262.399994pt;margin-top:509.940002pt;width:.480008pt;height:.66pt;mso-position-horizontal-relative:page;mso-position-vertical-relative:page;z-index:54640" type="#_x0000_t75" stroked="false">
            <v:imagedata r:id="rId306" o:title=""/>
          </v:shape>
        </w:pict>
      </w:r>
      <w:r>
        <w:rPr/>
        <w:pict>
          <v:shape style="position:absolute;margin-left:350.059998pt;margin-top:509.940002pt;width:.480008pt;height:.66pt;mso-position-horizontal-relative:page;mso-position-vertical-relative:page;z-index:54664" type="#_x0000_t75" stroked="false">
            <v:imagedata r:id="rId306" o:title=""/>
          </v:shape>
        </w:pict>
      </w:r>
      <w:r>
        <w:rPr/>
        <w:pict>
          <v:shape style="position:absolute;margin-left:471.040009pt;margin-top:509.940002pt;width:.479978pt;height:.66pt;mso-position-horizontal-relative:page;mso-position-vertical-relative:page;z-index:54688" type="#_x0000_t75" stroked="false">
            <v:imagedata r:id="rId306" o:title=""/>
          </v:shape>
        </w:pict>
      </w:r>
      <w:r>
        <w:rPr/>
        <w:pict>
          <v:shape style="position:absolute;margin-left:534.280029pt;margin-top:509.940002pt;width:.479978pt;height:.66pt;mso-position-horizontal-relative:page;mso-position-vertical-relative:page;z-index:54712" type="#_x0000_t75" stroked="false">
            <v:imagedata r:id="rId306" o:title=""/>
          </v:shape>
        </w:pict>
      </w:r>
      <w:r>
        <w:rPr/>
        <w:pict>
          <v:shape style="position:absolute;margin-left:563.140015pt;margin-top:509.940002pt;width:.479978pt;height:.66pt;mso-position-horizontal-relative:page;mso-position-vertical-relative:page;z-index:54736" type="#_x0000_t75" stroked="false">
            <v:imagedata r:id="rId306" o:title=""/>
          </v:shape>
        </w:pict>
      </w:r>
      <w:r>
        <w:rPr/>
        <w:pict>
          <v:shape style="position:absolute;margin-left:694.780029pt;margin-top:509.940002pt;width:.479978pt;height:.66pt;mso-position-horizontal-relative:page;mso-position-vertical-relative:page;z-index:54760" type="#_x0000_t75" stroked="false">
            <v:imagedata r:id="rId306" o:title=""/>
          </v:shape>
        </w:pict>
      </w:r>
      <w:r>
        <w:rPr/>
        <w:pict>
          <v:shape style="position:absolute;margin-left:155.839996pt;margin-top:509.940002pt;width:.480011pt;height:3.06pt;mso-position-horizontal-relative:page;mso-position-vertical-relative:page;z-index:54784" type="#_x0000_t75" stroked="false">
            <v:imagedata r:id="rId307" o:title=""/>
          </v:shape>
        </w:pict>
      </w:r>
      <w:r>
        <w:rPr/>
        <w:pict>
          <v:shape style="position:absolute;margin-left:243.320007pt;margin-top:530.280029pt;width:.480015pt;height:.48pt;mso-position-horizontal-relative:page;mso-position-vertical-relative:page;z-index:54808" type="#_x0000_t75" stroked="false">
            <v:imagedata r:id="rId306" o:title=""/>
          </v:shape>
        </w:pict>
      </w:r>
      <w:r>
        <w:rPr/>
        <w:pict>
          <v:shape style="position:absolute;margin-left:262.399994pt;margin-top:530.280029pt;width:.480031pt;height:.48pt;mso-position-horizontal-relative:page;mso-position-vertical-relative:page;z-index:54832" type="#_x0000_t75" stroked="false">
            <v:imagedata r:id="rId306" o:title=""/>
          </v:shape>
        </w:pict>
      </w:r>
      <w:r>
        <w:rPr/>
        <w:pict>
          <v:shape style="position:absolute;margin-left:350.059998pt;margin-top:530.280029pt;width:.480031pt;height:.48pt;mso-position-horizontal-relative:page;mso-position-vertical-relative:page;z-index:54856" type="#_x0000_t75" stroked="false">
            <v:imagedata r:id="rId306" o:title=""/>
          </v:shape>
        </w:pict>
      </w:r>
      <w:r>
        <w:rPr/>
        <w:pict>
          <v:shape style="position:absolute;margin-left:471.040009pt;margin-top:530.280029pt;width:.48pt;height:.48pt;mso-position-horizontal-relative:page;mso-position-vertical-relative:page;z-index:54880" type="#_x0000_t75" stroked="false">
            <v:imagedata r:id="rId306" o:title=""/>
          </v:shape>
        </w:pict>
      </w:r>
      <w:r>
        <w:rPr/>
        <w:pict>
          <v:shape style="position:absolute;margin-left:534.280029pt;margin-top:530.280029pt;width:.48pt;height:.48pt;mso-position-horizontal-relative:page;mso-position-vertical-relative:page;z-index:54904" type="#_x0000_t75" stroked="false">
            <v:imagedata r:id="rId306" o:title=""/>
          </v:shape>
        </w:pict>
      </w:r>
      <w:r>
        <w:rPr/>
        <w:pict>
          <v:shape style="position:absolute;margin-left:563.140015pt;margin-top:530.280029pt;width:.48pt;height:.48pt;mso-position-horizontal-relative:page;mso-position-vertical-relative:page;z-index:54928" type="#_x0000_t75" stroked="false">
            <v:imagedata r:id="rId306" o:title=""/>
          </v:shape>
        </w:pict>
      </w:r>
      <w:r>
        <w:rPr/>
        <w:pict>
          <v:shape style="position:absolute;margin-left:694.780029pt;margin-top:530.280029pt;width:.48pt;height:.48pt;mso-position-horizontal-relative:page;mso-position-vertical-relative:page;z-index:54952" type="#_x0000_t75" stroked="false">
            <v:imagedata r:id="rId306" o:title=""/>
          </v:shape>
        </w:pict>
      </w:r>
    </w:p>
    <w:tbl>
      <w:tblPr>
        <w:tblW w:w="0" w:type="auto"/>
        <w:jc w:val="left"/>
        <w:tblInd w:w="112" w:type="dxa"/>
        <w:tblLayout w:type="fixed"/>
        <w:tblCellMar>
          <w:top w:w="0" w:type="dxa"/>
          <w:left w:w="0" w:type="dxa"/>
          <w:bottom w:w="0" w:type="dxa"/>
          <w:right w:w="0" w:type="dxa"/>
        </w:tblCellMar>
        <w:tblLook w:val="01E0"/>
      </w:tblPr>
      <w:tblGrid>
        <w:gridCol w:w="1683"/>
        <w:gridCol w:w="1393"/>
        <w:gridCol w:w="369"/>
        <w:gridCol w:w="381"/>
        <w:gridCol w:w="373"/>
        <w:gridCol w:w="1381"/>
        <w:gridCol w:w="1275"/>
        <w:gridCol w:w="579"/>
        <w:gridCol w:w="566"/>
        <w:gridCol w:w="1265"/>
        <w:gridCol w:w="577"/>
        <w:gridCol w:w="1381"/>
        <w:gridCol w:w="1252"/>
        <w:gridCol w:w="1527"/>
      </w:tblGrid>
      <w:tr>
        <w:trPr>
          <w:trHeight w:val="402" w:hRule="exact"/>
        </w:trPr>
        <w:tc>
          <w:tcPr>
            <w:tcW w:w="1683" w:type="dxa"/>
            <w:vMerge w:val="restart"/>
            <w:tcBorders>
              <w:top w:val="single" w:sz="4" w:space="0" w:color="000000"/>
              <w:left w:val="nil" w:sz="6" w:space="0" w:color="auto"/>
              <w:right w:val="nil" w:sz="6" w:space="0" w:color="auto"/>
            </w:tcBorders>
            <w:shd w:val="clear" w:color="auto" w:fill="D2D2D2"/>
          </w:tcPr>
          <w:p>
            <w:pPr/>
          </w:p>
        </w:tc>
        <w:tc>
          <w:tcPr>
            <w:tcW w:w="12318" w:type="dxa"/>
            <w:gridSpan w:val="13"/>
            <w:tcBorders>
              <w:top w:val="single" w:sz="4" w:space="0" w:color="000000"/>
              <w:left w:val="nil" w:sz="6" w:space="0" w:color="auto"/>
              <w:bottom w:val="single" w:sz="8" w:space="0" w:color="000000"/>
              <w:right w:val="nil" w:sz="6" w:space="0" w:color="auto"/>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1" w:hRule="exact"/>
        </w:trPr>
        <w:tc>
          <w:tcPr>
            <w:tcW w:w="1683" w:type="dxa"/>
            <w:vMerge/>
            <w:tcBorders>
              <w:left w:val="nil" w:sz="6" w:space="0" w:color="auto"/>
              <w:right w:val="nil" w:sz="6" w:space="0" w:color="auto"/>
            </w:tcBorders>
            <w:shd w:val="clear" w:color="auto" w:fill="D2D2D2"/>
          </w:tcPr>
          <w:p>
            <w:pPr/>
          </w:p>
        </w:tc>
        <w:tc>
          <w:tcPr>
            <w:tcW w:w="9539" w:type="dxa"/>
            <w:gridSpan w:val="11"/>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1749" name="image54.png" descr=""/>
                  <wp:cNvGraphicFramePr>
                    <a:graphicFrameLocks noChangeAspect="1"/>
                  </wp:cNvGraphicFramePr>
                  <a:graphic>
                    <a:graphicData uri="http://schemas.openxmlformats.org/drawingml/2006/picture">
                      <pic:pic>
                        <pic:nvPicPr>
                          <pic:cNvPr id="1750"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52" w:type="dxa"/>
            <w:vMerge w:val="restart"/>
            <w:tcBorders>
              <w:top w:val="single" w:sz="4" w:space="0" w:color="000000"/>
              <w:left w:val="single" w:sz="4" w:space="0" w:color="000000"/>
              <w:right w:val="single" w:sz="4" w:space="0" w:color="000000"/>
            </w:tcBorders>
            <w:shd w:val="clear" w:color="auto" w:fill="D2D2D2"/>
          </w:tcPr>
          <w:p>
            <w:pPr/>
          </w:p>
        </w:tc>
        <w:tc>
          <w:tcPr>
            <w:tcW w:w="1527" w:type="dxa"/>
            <w:vMerge w:val="restart"/>
            <w:tcBorders>
              <w:top w:val="single" w:sz="4" w:space="0" w:color="000000"/>
              <w:left w:val="single" w:sz="4" w:space="0" w:color="000000"/>
              <w:right w:val="nil" w:sz="6" w:space="0" w:color="auto"/>
            </w:tcBorders>
            <w:shd w:val="clear" w:color="auto" w:fill="D2D2D2"/>
          </w:tcPr>
          <w:p>
            <w:pPr/>
          </w:p>
        </w:tc>
      </w:tr>
      <w:tr>
        <w:trPr>
          <w:trHeight w:val="272" w:hRule="exact"/>
        </w:trPr>
        <w:tc>
          <w:tcPr>
            <w:tcW w:w="1683" w:type="dxa"/>
            <w:vMerge/>
            <w:tcBorders>
              <w:left w:val="nil" w:sz="6" w:space="0" w:color="auto"/>
              <w:bottom w:val="nil" w:sz="6" w:space="0" w:color="auto"/>
              <w:right w:val="nil" w:sz="6" w:space="0" w:color="auto"/>
            </w:tcBorders>
            <w:shd w:val="clear" w:color="auto" w:fill="D2D2D2"/>
          </w:tcPr>
          <w:p>
            <w:pPr/>
          </w:p>
        </w:tc>
        <w:tc>
          <w:tcPr>
            <w:tcW w:w="1393" w:type="dxa"/>
            <w:vMerge w:val="restart"/>
            <w:tcBorders>
              <w:top w:val="single" w:sz="4" w:space="0" w:color="000000"/>
              <w:left w:val="single" w:sz="4" w:space="0" w:color="000000"/>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1751" name="image54.png" descr=""/>
                  <wp:cNvGraphicFramePr>
                    <a:graphicFrameLocks noChangeAspect="1"/>
                  </wp:cNvGraphicFramePr>
                  <a:graphic>
                    <a:graphicData uri="http://schemas.openxmlformats.org/drawingml/2006/picture">
                      <pic:pic>
                        <pic:nvPicPr>
                          <pic:cNvPr id="1752"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2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450" w:right="30" w:hanging="420"/>
              <w:jc w:val="left"/>
              <w:rPr>
                <w:rFonts w:ascii="宋体" w:hAnsi="宋体" w:cs="宋体" w:eastAsia="宋体" w:hint="default"/>
                <w:sz w:val="21"/>
                <w:szCs w:val="21"/>
              </w:rPr>
            </w:pPr>
            <w:r>
              <w:rPr>
                <w:rFonts w:ascii="宋体" w:hAnsi="宋体" w:cs="宋体" w:eastAsia="宋体" w:hint="default"/>
                <w:sz w:val="21"/>
                <w:szCs w:val="21"/>
              </w:rPr>
              <w:t>其他权益工 具</w:t>
            </w:r>
          </w:p>
        </w:tc>
        <w:tc>
          <w:tcPr>
            <w:tcW w:w="1381"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579"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
        </w:tc>
        <w:tc>
          <w:tcPr>
            <w:tcW w:w="577" w:type="dxa"/>
            <w:vMerge w:val="restart"/>
            <w:tcBorders>
              <w:top w:val="single" w:sz="4" w:space="0" w:color="000000"/>
              <w:left w:val="single" w:sz="4" w:space="0" w:color="000000"/>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1753" name="image279.png" descr=""/>
                  <wp:cNvGraphicFramePr>
                    <a:graphicFrameLocks noChangeAspect="1"/>
                  </wp:cNvGraphicFramePr>
                  <a:graphic>
                    <a:graphicData uri="http://schemas.openxmlformats.org/drawingml/2006/picture">
                      <pic:pic>
                        <pic:nvPicPr>
                          <pic:cNvPr id="1754" name="image279.png"/>
                          <pic:cNvPicPr/>
                        </pic:nvPicPr>
                        <pic:blipFill>
                          <a:blip r:embed="rId308"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252" w:type="dxa"/>
            <w:vMerge/>
            <w:tcBorders>
              <w:left w:val="single" w:sz="4" w:space="0" w:color="000000"/>
              <w:right w:val="single" w:sz="4" w:space="0" w:color="000000"/>
            </w:tcBorders>
            <w:shd w:val="clear" w:color="auto" w:fill="D2D2D2"/>
          </w:tcPr>
          <w:p>
            <w:pPr/>
          </w:p>
        </w:tc>
        <w:tc>
          <w:tcPr>
            <w:tcW w:w="1527" w:type="dxa"/>
            <w:vMerge/>
            <w:tcBorders>
              <w:left w:val="single" w:sz="4" w:space="0" w:color="000000"/>
              <w:right w:val="nil" w:sz="6" w:space="0" w:color="auto"/>
            </w:tcBorders>
            <w:shd w:val="clear" w:color="auto" w:fill="D2D2D2"/>
          </w:tcPr>
          <w:p>
            <w:pPr/>
          </w:p>
        </w:tc>
      </w:tr>
      <w:tr>
        <w:trPr>
          <w:trHeight w:val="90" w:hRule="exact"/>
        </w:trPr>
        <w:tc>
          <w:tcPr>
            <w:tcW w:w="168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3" w:type="dxa"/>
            <w:vMerge/>
            <w:tcBorders>
              <w:left w:val="single" w:sz="4" w:space="0" w:color="000000"/>
              <w:right w:val="single" w:sz="4" w:space="0" w:color="000000"/>
            </w:tcBorders>
            <w:shd w:val="clear" w:color="auto" w:fill="D2D2D2"/>
          </w:tcPr>
          <w:p>
            <w:pPr/>
          </w:p>
        </w:tc>
        <w:tc>
          <w:tcPr>
            <w:tcW w:w="1123" w:type="dxa"/>
            <w:gridSpan w:val="3"/>
            <w:vMerge/>
            <w:tcBorders>
              <w:left w:val="single" w:sz="4" w:space="0" w:color="000000"/>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7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52"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right w:val="nil" w:sz="6" w:space="0" w:color="auto"/>
            </w:tcBorders>
            <w:shd w:val="clear" w:color="auto" w:fill="D2D2D2"/>
          </w:tcPr>
          <w:p>
            <w:pPr/>
          </w:p>
        </w:tc>
      </w:tr>
      <w:tr>
        <w:trPr>
          <w:trHeight w:val="156" w:hRule="exact"/>
        </w:trPr>
        <w:tc>
          <w:tcPr>
            <w:tcW w:w="1683" w:type="dxa"/>
            <w:vMerge/>
            <w:tcBorders>
              <w:left w:val="nil" w:sz="6" w:space="0" w:color="auto"/>
              <w:right w:val="single" w:sz="4" w:space="0" w:color="000000"/>
            </w:tcBorders>
            <w:shd w:val="clear" w:color="auto" w:fill="D2D2D2"/>
          </w:tcPr>
          <w:p>
            <w:pPr/>
          </w:p>
        </w:tc>
        <w:tc>
          <w:tcPr>
            <w:tcW w:w="1393" w:type="dxa"/>
            <w:vMerge/>
            <w:tcBorders>
              <w:left w:val="single" w:sz="4" w:space="0" w:color="000000"/>
              <w:right w:val="single" w:sz="4" w:space="0" w:color="000000"/>
            </w:tcBorders>
            <w:shd w:val="clear" w:color="auto" w:fill="D2D2D2"/>
          </w:tcPr>
          <w:p>
            <w:pPr/>
          </w:p>
        </w:tc>
        <w:tc>
          <w:tcPr>
            <w:tcW w:w="1123" w:type="dxa"/>
            <w:gridSpan w:val="3"/>
            <w:vMerge/>
            <w:tcBorders>
              <w:left w:val="single" w:sz="4" w:space="0" w:color="000000"/>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7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1" w:right="85"/>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566"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73" w:right="72"/>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381" w:type="dxa"/>
            <w:vMerge/>
            <w:tcBorders>
              <w:left w:val="single" w:sz="4" w:space="0" w:color="000000"/>
              <w:right w:val="single" w:sz="4" w:space="0" w:color="000000"/>
            </w:tcBorders>
            <w:shd w:val="clear" w:color="auto" w:fill="D2D2D2"/>
          </w:tcPr>
          <w:p>
            <w:pPr/>
          </w:p>
        </w:tc>
        <w:tc>
          <w:tcPr>
            <w:tcW w:w="12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
              <w:ind w:left="510" w:right="101"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7" w:type="dxa"/>
            <w:vMerge/>
            <w:tcBorders>
              <w:left w:val="single" w:sz="4" w:space="0" w:color="000000"/>
              <w:bottom w:val="nil" w:sz="6" w:space="0" w:color="auto"/>
              <w:right w:val="nil" w:sz="6" w:space="0" w:color="auto"/>
            </w:tcBorders>
            <w:shd w:val="clear" w:color="auto" w:fill="D2D2D2"/>
          </w:tcPr>
          <w:p>
            <w:pPr/>
          </w:p>
        </w:tc>
      </w:tr>
      <w:tr>
        <w:trPr>
          <w:trHeight w:val="176" w:hRule="exact"/>
        </w:trPr>
        <w:tc>
          <w:tcPr>
            <w:tcW w:w="1683" w:type="dxa"/>
            <w:vMerge/>
            <w:tcBorders>
              <w:left w:val="nil" w:sz="6" w:space="0" w:color="auto"/>
              <w:bottom w:val="nil" w:sz="6" w:space="0" w:color="auto"/>
              <w:right w:val="single" w:sz="4" w:space="0" w:color="000000"/>
            </w:tcBorders>
            <w:shd w:val="clear" w:color="auto" w:fill="D2D2D2"/>
          </w:tcPr>
          <w:p>
            <w:pPr/>
          </w:p>
        </w:tc>
        <w:tc>
          <w:tcPr>
            <w:tcW w:w="1393" w:type="dxa"/>
            <w:vMerge/>
            <w:tcBorders>
              <w:left w:val="single" w:sz="4" w:space="0" w:color="000000"/>
              <w:bottom w:val="nil" w:sz="6" w:space="0" w:color="auto"/>
              <w:right w:val="single" w:sz="4" w:space="0" w:color="000000"/>
            </w:tcBorders>
            <w:shd w:val="clear" w:color="auto" w:fill="D2D2D2"/>
          </w:tcPr>
          <w:p>
            <w:pPr/>
          </w:p>
        </w:tc>
        <w:tc>
          <w:tcPr>
            <w:tcW w:w="1123" w:type="dxa"/>
            <w:gridSpan w:val="3"/>
            <w:vMerge/>
            <w:tcBorders>
              <w:left w:val="single" w:sz="4" w:space="0" w:color="000000"/>
              <w:bottom w:val="single" w:sz="8"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61" w:right="72"/>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65"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252" w:type="dxa"/>
            <w:vMerge/>
            <w:tcBorders>
              <w:left w:val="single" w:sz="4" w:space="0" w:color="000000"/>
              <w:right w:val="single" w:sz="4" w:space="0" w:color="000000"/>
            </w:tcBorders>
            <w:shd w:val="clear" w:color="auto" w:fill="D2D2D2"/>
          </w:tcPr>
          <w:p>
            <w:pPr/>
          </w:p>
        </w:tc>
        <w:tc>
          <w:tcPr>
            <w:tcW w:w="1527" w:type="dxa"/>
            <w:vMerge w:val="restart"/>
            <w:tcBorders>
              <w:top w:val="nil" w:sz="6" w:space="0" w:color="auto"/>
              <w:left w:val="single" w:sz="23" w:space="0" w:color="D2D2D2"/>
              <w:right w:val="single" w:sz="11" w:space="0" w:color="D2D2D2"/>
            </w:tcBorders>
          </w:tcPr>
          <w:p>
            <w:pPr>
              <w:pStyle w:val="TableParagraph"/>
              <w:spacing w:line="240" w:lineRule="auto" w:before="3"/>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197" w:hRule="exact"/>
        </w:trPr>
        <w:tc>
          <w:tcPr>
            <w:tcW w:w="1683" w:type="dxa"/>
            <w:vMerge w:val="restart"/>
            <w:tcBorders>
              <w:top w:val="nil" w:sz="6" w:space="0" w:color="auto"/>
              <w:left w:val="nil" w:sz="6" w:space="0" w:color="auto"/>
              <w:right w:val="single" w:sz="4" w:space="0" w:color="000000"/>
            </w:tcBorders>
            <w:shd w:val="clear" w:color="auto" w:fill="D2D2D2"/>
          </w:tcPr>
          <w:p>
            <w:pPr/>
          </w:p>
        </w:tc>
        <w:tc>
          <w:tcPr>
            <w:tcW w:w="1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
                <w:szCs w:val="2"/>
              </w:rPr>
            </w:pPr>
          </w:p>
          <w:p>
            <w:pPr>
              <w:pStyle w:val="TableParagraph"/>
              <w:spacing w:line="22" w:lineRule="exact"/>
              <w:ind w:left="1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15" cy="14287"/>
                  <wp:effectExtent l="0" t="0" r="0" b="0"/>
                  <wp:docPr id="1755" name="image54.png" descr=""/>
                  <wp:cNvGraphicFramePr>
                    <a:graphicFrameLocks noChangeAspect="1"/>
                  </wp:cNvGraphicFramePr>
                  <a:graphic>
                    <a:graphicData uri="http://schemas.openxmlformats.org/drawingml/2006/picture">
                      <pic:pic>
                        <pic:nvPicPr>
                          <pic:cNvPr id="1756" name="image54.png"/>
                          <pic:cNvPicPr/>
                        </pic:nvPicPr>
                        <pic:blipFill>
                          <a:blip r:embed="rId67" cstate="print"/>
                          <a:stretch>
                            <a:fillRect/>
                          </a:stretch>
                        </pic:blipFill>
                        <pic:spPr>
                          <a:xfrm>
                            <a:off x="0" y="0"/>
                            <a:ext cx="6015" cy="14287"/>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3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9"/>
              <w:ind w:left="69" w:right="78"/>
              <w:jc w:val="both"/>
              <w:rPr>
                <w:rFonts w:ascii="宋体" w:hAnsi="宋体" w:cs="宋体" w:eastAsia="宋体" w:hint="default"/>
                <w:sz w:val="21"/>
                <w:szCs w:val="21"/>
              </w:rPr>
            </w:pPr>
            <w:r>
              <w:rPr>
                <w:rFonts w:ascii="宋体" w:hAnsi="宋体" w:cs="宋体" w:eastAsia="宋体" w:hint="default"/>
                <w:sz w:val="21"/>
                <w:szCs w:val="21"/>
              </w:rPr>
              <w:t>优 先 股</w:t>
            </w:r>
          </w:p>
        </w:tc>
        <w:tc>
          <w:tcPr>
            <w:tcW w:w="3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9"/>
              <w:ind w:left="80" w:right="80"/>
              <w:jc w:val="both"/>
              <w:rPr>
                <w:rFonts w:ascii="宋体" w:hAnsi="宋体" w:cs="宋体" w:eastAsia="宋体" w:hint="default"/>
                <w:sz w:val="21"/>
                <w:szCs w:val="21"/>
              </w:rPr>
            </w:pPr>
            <w:r>
              <w:rPr>
                <w:rFonts w:ascii="宋体" w:hAnsi="宋体" w:cs="宋体" w:eastAsia="宋体" w:hint="default"/>
                <w:sz w:val="21"/>
                <w:szCs w:val="21"/>
              </w:rPr>
              <w:t>永 续 债</w:t>
            </w:r>
          </w:p>
        </w:tc>
        <w:tc>
          <w:tcPr>
            <w:tcW w:w="3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
                <w:szCs w:val="2"/>
              </w:rPr>
            </w:pPr>
          </w:p>
          <w:p>
            <w:pPr>
              <w:pStyle w:val="TableParagraph"/>
              <w:spacing w:line="22"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15" cy="14287"/>
                  <wp:effectExtent l="0" t="0" r="0" b="0"/>
                  <wp:docPr id="1757" name="image54.png" descr=""/>
                  <wp:cNvGraphicFramePr>
                    <a:graphicFrameLocks noChangeAspect="1"/>
                  </wp:cNvGraphicFramePr>
                  <a:graphic>
                    <a:graphicData uri="http://schemas.openxmlformats.org/drawingml/2006/picture">
                      <pic:pic>
                        <pic:nvPicPr>
                          <pic:cNvPr id="1758" name="image54.png"/>
                          <pic:cNvPicPr/>
                        </pic:nvPicPr>
                        <pic:blipFill>
                          <a:blip r:embed="rId67" cstate="print"/>
                          <a:stretch>
                            <a:fillRect/>
                          </a:stretch>
                        </pic:blipFill>
                        <pic:spPr>
                          <a:xfrm>
                            <a:off x="0" y="0"/>
                            <a:ext cx="6015" cy="14287"/>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57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77" w:type="dxa"/>
            <w:vMerge/>
            <w:tcBorders>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5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52" w:type="dxa"/>
            <w:vMerge/>
            <w:tcBorders>
              <w:left w:val="single" w:sz="4" w:space="0" w:color="000000"/>
              <w:right w:val="single" w:sz="4" w:space="0" w:color="000000"/>
            </w:tcBorders>
            <w:shd w:val="clear" w:color="auto" w:fill="D2D2D2"/>
          </w:tcPr>
          <w:p>
            <w:pPr/>
          </w:p>
        </w:tc>
        <w:tc>
          <w:tcPr>
            <w:tcW w:w="1527" w:type="dxa"/>
            <w:vMerge/>
            <w:tcBorders>
              <w:left w:val="single" w:sz="23" w:space="0" w:color="D2D2D2"/>
              <w:bottom w:val="nil" w:sz="6" w:space="0" w:color="auto"/>
              <w:right w:val="single" w:sz="11" w:space="0" w:color="D2D2D2"/>
            </w:tcBorders>
          </w:tcPr>
          <w:p>
            <w:pPr/>
          </w:p>
        </w:tc>
      </w:tr>
      <w:tr>
        <w:trPr>
          <w:trHeight w:val="185" w:hRule="exact"/>
        </w:trPr>
        <w:tc>
          <w:tcPr>
            <w:tcW w:w="1683" w:type="dxa"/>
            <w:vMerge/>
            <w:tcBorders>
              <w:left w:val="nil" w:sz="6" w:space="0" w:color="auto"/>
              <w:right w:val="single" w:sz="4" w:space="0" w:color="000000"/>
            </w:tcBorders>
            <w:shd w:val="clear" w:color="auto" w:fill="D2D2D2"/>
          </w:tcPr>
          <w:p>
            <w:pPr/>
          </w:p>
        </w:tc>
        <w:tc>
          <w:tcPr>
            <w:tcW w:w="1393" w:type="dxa"/>
            <w:vMerge/>
            <w:tcBorders>
              <w:left w:val="single" w:sz="4" w:space="0" w:color="000000"/>
              <w:bottom w:val="nil" w:sz="6" w:space="0" w:color="auto"/>
              <w:right w:val="single" w:sz="4" w:space="0" w:color="000000"/>
            </w:tcBorders>
            <w:shd w:val="clear" w:color="auto" w:fill="D2D2D2"/>
          </w:tcPr>
          <w:p>
            <w:pPr/>
          </w:p>
        </w:tc>
        <w:tc>
          <w:tcPr>
            <w:tcW w:w="369" w:type="dxa"/>
            <w:vMerge/>
            <w:tcBorders>
              <w:left w:val="single" w:sz="4" w:space="0" w:color="000000"/>
              <w:right w:val="single" w:sz="4" w:space="0" w:color="000000"/>
            </w:tcBorders>
            <w:shd w:val="clear" w:color="auto" w:fill="D2D2D2"/>
          </w:tcPr>
          <w:p>
            <w:pPr/>
          </w:p>
        </w:tc>
        <w:tc>
          <w:tcPr>
            <w:tcW w:w="381" w:type="dxa"/>
            <w:vMerge/>
            <w:tcBorders>
              <w:left w:val="single" w:sz="4" w:space="0" w:color="000000"/>
              <w:right w:val="single" w:sz="4" w:space="0" w:color="000000"/>
            </w:tcBorders>
            <w:shd w:val="clear" w:color="auto" w:fill="D2D2D2"/>
          </w:tcPr>
          <w:p>
            <w:pPr/>
          </w:p>
        </w:tc>
        <w:tc>
          <w:tcPr>
            <w:tcW w:w="37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1"/>
              <w:ind w:left="82" w:right="68"/>
              <w:jc w:val="left"/>
              <w:rPr>
                <w:rFonts w:ascii="宋体" w:hAnsi="宋体" w:cs="宋体" w:eastAsia="宋体" w:hint="default"/>
                <w:sz w:val="21"/>
                <w:szCs w:val="21"/>
              </w:rPr>
            </w:pPr>
            <w:r>
              <w:rPr>
                <w:rFonts w:ascii="宋体" w:hAnsi="宋体" w:cs="宋体" w:eastAsia="宋体" w:hint="default"/>
                <w:sz w:val="21"/>
                <w:szCs w:val="21"/>
              </w:rPr>
              <w:t>其 他</w:t>
            </w:r>
          </w:p>
        </w:tc>
        <w:tc>
          <w:tcPr>
            <w:tcW w:w="1381"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bottom w:val="single" w:sz="18" w:space="0" w:color="FFFFFF"/>
              <w:right w:val="single" w:sz="4" w:space="0" w:color="000000"/>
            </w:tcBorders>
            <w:shd w:val="clear" w:color="auto" w:fill="D2D2D2"/>
          </w:tcPr>
          <w:p>
            <w:pPr/>
          </w:p>
        </w:tc>
        <w:tc>
          <w:tcPr>
            <w:tcW w:w="1252" w:type="dxa"/>
            <w:vMerge/>
            <w:tcBorders>
              <w:left w:val="single" w:sz="4" w:space="0" w:color="000000"/>
              <w:bottom w:val="single" w:sz="18" w:space="0" w:color="FFFFFF"/>
              <w:right w:val="single" w:sz="4" w:space="0" w:color="000000"/>
            </w:tcBorders>
            <w:shd w:val="clear" w:color="auto" w:fill="D2D2D2"/>
          </w:tcPr>
          <w:p>
            <w:pPr/>
          </w:p>
        </w:tc>
        <w:tc>
          <w:tcPr>
            <w:tcW w:w="152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tc>
      </w:tr>
      <w:tr>
        <w:trPr>
          <w:trHeight w:val="159" w:hRule="exact"/>
        </w:trPr>
        <w:tc>
          <w:tcPr>
            <w:tcW w:w="1683" w:type="dxa"/>
            <w:vMerge/>
            <w:tcBorders>
              <w:left w:val="nil" w:sz="6" w:space="0" w:color="auto"/>
              <w:right w:val="single" w:sz="4" w:space="0" w:color="000000"/>
            </w:tcBorders>
            <w:shd w:val="clear" w:color="auto" w:fill="D2D2D2"/>
          </w:tcPr>
          <w:p>
            <w:pPr/>
          </w:p>
        </w:tc>
        <w:tc>
          <w:tcPr>
            <w:tcW w:w="1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tabs>
                <w:tab w:pos="137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94" cy="11239"/>
                  <wp:effectExtent l="0" t="0" r="0" b="0"/>
                  <wp:docPr id="1759" name="image280.png" descr=""/>
                  <wp:cNvGraphicFramePr>
                    <a:graphicFrameLocks noChangeAspect="1"/>
                  </wp:cNvGraphicFramePr>
                  <a:graphic>
                    <a:graphicData uri="http://schemas.openxmlformats.org/drawingml/2006/picture">
                      <pic:pic>
                        <pic:nvPicPr>
                          <pic:cNvPr id="1760"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94" cy="11239"/>
                  <wp:effectExtent l="0" t="0" r="0" b="0"/>
                  <wp:docPr id="1761" name="image280.png" descr=""/>
                  <wp:cNvGraphicFramePr>
                    <a:graphicFrameLocks noChangeAspect="1"/>
                  </wp:cNvGraphicFramePr>
                  <a:graphic>
                    <a:graphicData uri="http://schemas.openxmlformats.org/drawingml/2006/picture">
                      <pic:pic>
                        <pic:nvPicPr>
                          <pic:cNvPr id="1762"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sz w:val="2"/>
              </w:rPr>
            </w:r>
          </w:p>
        </w:tc>
        <w:tc>
          <w:tcPr>
            <w:tcW w:w="369" w:type="dxa"/>
            <w:vMerge/>
            <w:tcBorders>
              <w:left w:val="single" w:sz="4" w:space="0" w:color="000000"/>
              <w:right w:val="single" w:sz="4" w:space="0" w:color="000000"/>
            </w:tcBorders>
            <w:shd w:val="clear" w:color="auto" w:fill="D2D2D2"/>
          </w:tcPr>
          <w:p>
            <w:pPr/>
          </w:p>
        </w:tc>
        <w:tc>
          <w:tcPr>
            <w:tcW w:w="381"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1763" name="image280.png" descr=""/>
                  <wp:cNvGraphicFramePr>
                    <a:graphicFrameLocks noChangeAspect="1"/>
                  </wp:cNvGraphicFramePr>
                  <a:graphic>
                    <a:graphicData uri="http://schemas.openxmlformats.org/drawingml/2006/picture">
                      <pic:pic>
                        <pic:nvPicPr>
                          <pic:cNvPr id="1764"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1765" name="image280.png" descr=""/>
                  <wp:cNvGraphicFramePr>
                    <a:graphicFrameLocks noChangeAspect="1"/>
                  </wp:cNvGraphicFramePr>
                  <a:graphic>
                    <a:graphicData uri="http://schemas.openxmlformats.org/drawingml/2006/picture">
                      <pic:pic>
                        <pic:nvPicPr>
                          <pic:cNvPr id="1766"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57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577" w:type="dxa"/>
            <w:vMerge/>
            <w:tcBorders>
              <w:left w:val="single" w:sz="4" w:space="0" w:color="000000"/>
              <w:right w:val="single" w:sz="4" w:space="0" w:color="000000"/>
            </w:tcBorders>
            <w:shd w:val="clear" w:color="auto" w:fill="D2D2D2"/>
          </w:tcPr>
          <w:p>
            <w:pPr/>
          </w:p>
        </w:tc>
        <w:tc>
          <w:tcPr>
            <w:tcW w:w="1381"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1767" name="image280.png" descr=""/>
                  <wp:cNvGraphicFramePr>
                    <a:graphicFrameLocks noChangeAspect="1"/>
                  </wp:cNvGraphicFramePr>
                  <a:graphic>
                    <a:graphicData uri="http://schemas.openxmlformats.org/drawingml/2006/picture">
                      <pic:pic>
                        <pic:nvPicPr>
                          <pic:cNvPr id="1768"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1252"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527" w:type="dxa"/>
            <w:vMerge/>
            <w:tcBorders>
              <w:left w:val="single" w:sz="4" w:space="0" w:color="000000"/>
              <w:right w:val="nil" w:sz="6" w:space="0" w:color="auto"/>
            </w:tcBorders>
            <w:shd w:val="clear" w:color="auto" w:fill="D2D2D2"/>
          </w:tcPr>
          <w:p>
            <w:pPr/>
          </w:p>
        </w:tc>
      </w:tr>
      <w:tr>
        <w:trPr>
          <w:trHeight w:val="156" w:hRule="exact"/>
        </w:trPr>
        <w:tc>
          <w:tcPr>
            <w:tcW w:w="1683" w:type="dxa"/>
            <w:vMerge/>
            <w:tcBorders>
              <w:left w:val="nil" w:sz="6" w:space="0" w:color="auto"/>
              <w:right w:val="single" w:sz="4" w:space="0" w:color="000000"/>
            </w:tcBorders>
            <w:shd w:val="clear" w:color="auto" w:fill="D2D2D2"/>
          </w:tcPr>
          <w:p>
            <w:pPr/>
          </w:p>
        </w:tc>
        <w:tc>
          <w:tcPr>
            <w:tcW w:w="1393" w:type="dxa"/>
            <w:vMerge/>
            <w:tcBorders>
              <w:left w:val="single" w:sz="4" w:space="0" w:color="000000"/>
              <w:right w:val="single" w:sz="4" w:space="0" w:color="000000"/>
            </w:tcBorders>
            <w:shd w:val="clear" w:color="auto" w:fill="D2D2D2"/>
          </w:tcPr>
          <w:p>
            <w:pPr/>
          </w:p>
        </w:tc>
        <w:tc>
          <w:tcPr>
            <w:tcW w:w="369" w:type="dxa"/>
            <w:vMerge/>
            <w:tcBorders>
              <w:left w:val="single" w:sz="4" w:space="0" w:color="000000"/>
              <w:right w:val="single" w:sz="4" w:space="0" w:color="000000"/>
            </w:tcBorders>
            <w:shd w:val="clear" w:color="auto" w:fill="D2D2D2"/>
          </w:tcPr>
          <w:p>
            <w:pPr/>
          </w:p>
        </w:tc>
        <w:tc>
          <w:tcPr>
            <w:tcW w:w="381"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79"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tc>
        <w:tc>
          <w:tcPr>
            <w:tcW w:w="1265" w:type="dxa"/>
            <w:vMerge/>
            <w:tcBorders>
              <w:left w:val="single" w:sz="4" w:space="0" w:color="000000"/>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52" w:type="dxa"/>
            <w:vMerge/>
            <w:tcBorders>
              <w:left w:val="single" w:sz="4" w:space="0" w:color="000000"/>
              <w:right w:val="single" w:sz="4" w:space="0" w:color="000000"/>
            </w:tcBorders>
            <w:shd w:val="clear" w:color="auto" w:fill="D2D2D2"/>
          </w:tcPr>
          <w:p>
            <w:pPr/>
          </w:p>
        </w:tc>
        <w:tc>
          <w:tcPr>
            <w:tcW w:w="1527" w:type="dxa"/>
            <w:vMerge/>
            <w:tcBorders>
              <w:left w:val="single" w:sz="4" w:space="0" w:color="000000"/>
              <w:right w:val="nil" w:sz="6" w:space="0" w:color="auto"/>
            </w:tcBorders>
            <w:shd w:val="clear" w:color="auto" w:fill="D2D2D2"/>
          </w:tcPr>
          <w:p>
            <w:pPr/>
          </w:p>
        </w:tc>
      </w:tr>
      <w:tr>
        <w:trPr>
          <w:trHeight w:val="201" w:hRule="exact"/>
        </w:trPr>
        <w:tc>
          <w:tcPr>
            <w:tcW w:w="1683" w:type="dxa"/>
            <w:vMerge/>
            <w:tcBorders>
              <w:left w:val="nil" w:sz="6" w:space="0" w:color="auto"/>
              <w:right w:val="single" w:sz="4" w:space="0" w:color="000000"/>
            </w:tcBorders>
            <w:shd w:val="clear" w:color="auto" w:fill="D2D2D2"/>
          </w:tcPr>
          <w:p>
            <w:pPr/>
          </w:p>
        </w:tc>
        <w:tc>
          <w:tcPr>
            <w:tcW w:w="1393" w:type="dxa"/>
            <w:vMerge/>
            <w:tcBorders>
              <w:left w:val="single" w:sz="4" w:space="0" w:color="000000"/>
              <w:right w:val="single" w:sz="4" w:space="0" w:color="000000"/>
            </w:tcBorders>
            <w:shd w:val="clear" w:color="auto" w:fill="D2D2D2"/>
          </w:tcPr>
          <w:p>
            <w:pPr/>
          </w:p>
        </w:tc>
        <w:tc>
          <w:tcPr>
            <w:tcW w:w="369" w:type="dxa"/>
            <w:vMerge/>
            <w:tcBorders>
              <w:left w:val="single" w:sz="4" w:space="0" w:color="000000"/>
              <w:right w:val="single" w:sz="4" w:space="0" w:color="000000"/>
            </w:tcBorders>
            <w:shd w:val="clear" w:color="auto" w:fill="D2D2D2"/>
          </w:tcPr>
          <w:p>
            <w:pPr/>
          </w:p>
        </w:tc>
        <w:tc>
          <w:tcPr>
            <w:tcW w:w="381" w:type="dxa"/>
            <w:vMerge/>
            <w:tcBorders>
              <w:left w:val="single" w:sz="4" w:space="0" w:color="000000"/>
              <w:right w:val="single" w:sz="4" w:space="0" w:color="000000"/>
            </w:tcBorders>
            <w:shd w:val="clear" w:color="auto" w:fill="D2D2D2"/>
          </w:tcPr>
          <w:p>
            <w:pPr/>
          </w:p>
        </w:tc>
        <w:tc>
          <w:tcPr>
            <w:tcW w:w="373"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5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1769" name="image280.png" descr=""/>
                  <wp:cNvGraphicFramePr>
                    <a:graphicFrameLocks noChangeAspect="1"/>
                  </wp:cNvGraphicFramePr>
                  <a:graphic>
                    <a:graphicData uri="http://schemas.openxmlformats.org/drawingml/2006/picture">
                      <pic:pic>
                        <pic:nvPicPr>
                          <pic:cNvPr id="1770" name="image280.png"/>
                          <pic:cNvPicPr/>
                        </pic:nvPicPr>
                        <pic:blipFill>
                          <a:blip r:embed="rId309"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566"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7"/>
                <w:szCs w:val="27"/>
              </w:rPr>
            </w:pPr>
          </w:p>
        </w:tc>
        <w:tc>
          <w:tcPr>
            <w:tcW w:w="1381" w:type="dxa"/>
            <w:vMerge/>
            <w:tcBorders>
              <w:left w:val="single" w:sz="4" w:space="0" w:color="000000"/>
              <w:right w:val="single" w:sz="4" w:space="0" w:color="000000"/>
            </w:tcBorders>
            <w:shd w:val="clear" w:color="auto" w:fill="D2D2D2"/>
          </w:tcPr>
          <w:p>
            <w:pPr/>
          </w:p>
        </w:tc>
        <w:tc>
          <w:tcPr>
            <w:tcW w:w="1252" w:type="dxa"/>
            <w:vMerge/>
            <w:tcBorders>
              <w:left w:val="single" w:sz="4" w:space="0" w:color="000000"/>
              <w:right w:val="single" w:sz="4" w:space="0" w:color="000000"/>
            </w:tcBorders>
            <w:shd w:val="clear" w:color="auto" w:fill="D2D2D2"/>
          </w:tcPr>
          <w:p>
            <w:pPr/>
          </w:p>
        </w:tc>
        <w:tc>
          <w:tcPr>
            <w:tcW w:w="1527" w:type="dxa"/>
            <w:vMerge/>
            <w:tcBorders>
              <w:left w:val="single" w:sz="4" w:space="0" w:color="000000"/>
              <w:right w:val="nil" w:sz="6" w:space="0" w:color="auto"/>
            </w:tcBorders>
            <w:shd w:val="clear" w:color="auto" w:fill="D2D2D2"/>
          </w:tcPr>
          <w:p>
            <w:pPr/>
          </w:p>
        </w:tc>
      </w:tr>
      <w:tr>
        <w:trPr>
          <w:trHeight w:val="161" w:hRule="exact"/>
        </w:trPr>
        <w:tc>
          <w:tcPr>
            <w:tcW w:w="1683" w:type="dxa"/>
            <w:vMerge/>
            <w:tcBorders>
              <w:left w:val="nil" w:sz="6" w:space="0" w:color="auto"/>
              <w:bottom w:val="single" w:sz="4" w:space="0" w:color="000000"/>
              <w:right w:val="single" w:sz="4" w:space="0" w:color="000000"/>
            </w:tcBorders>
            <w:shd w:val="clear" w:color="auto" w:fill="D2D2D2"/>
          </w:tcPr>
          <w:p>
            <w:pPr/>
          </w:p>
        </w:tc>
        <w:tc>
          <w:tcPr>
            <w:tcW w:w="1393" w:type="dxa"/>
            <w:vMerge/>
            <w:tcBorders>
              <w:left w:val="single" w:sz="4" w:space="0" w:color="000000"/>
              <w:bottom w:val="single" w:sz="4" w:space="0" w:color="000000"/>
              <w:right w:val="single" w:sz="4" w:space="0" w:color="000000"/>
            </w:tcBorders>
            <w:shd w:val="clear" w:color="auto" w:fill="D2D2D2"/>
          </w:tcPr>
          <w:p>
            <w:pPr/>
          </w:p>
        </w:tc>
        <w:tc>
          <w:tcPr>
            <w:tcW w:w="369" w:type="dxa"/>
            <w:vMerge/>
            <w:tcBorders>
              <w:left w:val="single" w:sz="4" w:space="0" w:color="000000"/>
              <w:bottom w:val="single" w:sz="4" w:space="0" w:color="000000"/>
              <w:right w:val="single" w:sz="4" w:space="0" w:color="000000"/>
            </w:tcBorders>
            <w:shd w:val="clear" w:color="auto" w:fill="D2D2D2"/>
          </w:tcPr>
          <w:p>
            <w:pPr/>
          </w:p>
        </w:tc>
        <w:tc>
          <w:tcPr>
            <w:tcW w:w="381" w:type="dxa"/>
            <w:vMerge/>
            <w:tcBorders>
              <w:left w:val="single" w:sz="4" w:space="0" w:color="000000"/>
              <w:bottom w:val="single" w:sz="4" w:space="0" w:color="000000"/>
              <w:right w:val="single" w:sz="4" w:space="0" w:color="000000"/>
            </w:tcBorders>
            <w:shd w:val="clear" w:color="auto" w:fill="D2D2D2"/>
          </w:tcPr>
          <w:p>
            <w:pPr/>
          </w:p>
        </w:tc>
        <w:tc>
          <w:tcPr>
            <w:tcW w:w="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252" w:type="dxa"/>
            <w:vMerge/>
            <w:tcBorders>
              <w:left w:val="single" w:sz="4" w:space="0" w:color="000000"/>
              <w:bottom w:val="single" w:sz="4" w:space="0" w:color="000000"/>
              <w:right w:val="single" w:sz="4" w:space="0" w:color="000000"/>
            </w:tcBorders>
            <w:shd w:val="clear" w:color="auto" w:fill="D2D2D2"/>
          </w:tcPr>
          <w:p>
            <w:pPr/>
          </w:p>
        </w:tc>
        <w:tc>
          <w:tcPr>
            <w:tcW w:w="152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pacing w:val="-4"/>
                <w:sz w:val="21"/>
                <w:szCs w:val="21"/>
              </w:rPr>
              <w:t>一、上年期末余额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480,831,536.00</w:t>
            </w:r>
          </w:p>
          <w:p>
            <w:pPr>
              <w:pStyle w:val="TableParagraph"/>
              <w:spacing w:line="240" w:lineRule="auto" w:before="1"/>
              <w:ind w:right="0"/>
              <w:jc w:val="left"/>
              <w:rPr>
                <w:rFonts w:ascii="宋体" w:hAnsi="宋体" w:cs="宋体" w:eastAsia="宋体" w:hint="default"/>
                <w:sz w:val="5"/>
                <w:szCs w:val="5"/>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1771" name="image277.png" descr=""/>
                  <wp:cNvGraphicFramePr>
                    <a:graphicFrameLocks noChangeAspect="1"/>
                  </wp:cNvGraphicFramePr>
                  <a:graphic>
                    <a:graphicData uri="http://schemas.openxmlformats.org/drawingml/2006/picture">
                      <pic:pic>
                        <pic:nvPicPr>
                          <pic:cNvPr id="1772" name="image277.png"/>
                          <pic:cNvPicPr/>
                        </pic:nvPicPr>
                        <pic:blipFill>
                          <a:blip r:embed="rId306"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773" name="image277.png" descr=""/>
                  <wp:cNvGraphicFramePr>
                    <a:graphicFrameLocks noChangeAspect="1"/>
                  </wp:cNvGraphicFramePr>
                  <a:graphic>
                    <a:graphicData uri="http://schemas.openxmlformats.org/drawingml/2006/picture">
                      <pic:pic>
                        <pic:nvPicPr>
                          <pic:cNvPr id="1774" name="image277.png"/>
                          <pic:cNvPicPr/>
                        </pic:nvPicPr>
                        <pic:blipFill>
                          <a:blip r:embed="rId306" cstate="print"/>
                          <a:stretch>
                            <a:fillRect/>
                          </a:stretch>
                        </pic:blipFill>
                        <pic:spPr>
                          <a:xfrm>
                            <a:off x="0" y="0"/>
                            <a:ext cx="6095" cy="5334"/>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 w:right="0"/>
              <w:jc w:val="center"/>
              <w:rPr>
                <w:rFonts w:ascii="Times New Roman" w:hAnsi="Times New Roman" w:cs="Times New Roman" w:eastAsia="Times New Roman" w:hint="default"/>
                <w:sz w:val="21"/>
                <w:szCs w:val="21"/>
              </w:rPr>
            </w:pPr>
            <w:r>
              <w:rPr>
                <w:rFonts w:ascii="Times New Roman"/>
                <w:sz w:val="21"/>
              </w:rPr>
              <w:t>598,940,043.72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75" name="image277.png" descr=""/>
                  <wp:cNvGraphicFramePr>
                    <a:graphicFrameLocks noChangeAspect="1"/>
                  </wp:cNvGraphicFramePr>
                  <a:graphic>
                    <a:graphicData uri="http://schemas.openxmlformats.org/drawingml/2006/picture">
                      <pic:pic>
                        <pic:nvPicPr>
                          <pic:cNvPr id="1776" name="image277.png"/>
                          <pic:cNvPicPr/>
                        </pic:nvPicPr>
                        <pic:blipFill>
                          <a:blip r:embed="rId3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77" name="image277.png" descr=""/>
                  <wp:cNvGraphicFramePr>
                    <a:graphicFrameLocks noChangeAspect="1"/>
                  </wp:cNvGraphicFramePr>
                  <a:graphic>
                    <a:graphicData uri="http://schemas.openxmlformats.org/drawingml/2006/picture">
                      <pic:pic>
                        <pic:nvPicPr>
                          <pic:cNvPr id="1778" name="image277.png"/>
                          <pic:cNvPicPr/>
                        </pic:nvPicPr>
                        <pic:blipFill>
                          <a:blip r:embed="rId3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1779" name="image277.png" descr=""/>
                  <wp:cNvGraphicFramePr>
                    <a:graphicFrameLocks noChangeAspect="1"/>
                  </wp:cNvGraphicFramePr>
                  <a:graphic>
                    <a:graphicData uri="http://schemas.openxmlformats.org/drawingml/2006/picture">
                      <pic:pic>
                        <pic:nvPicPr>
                          <pic:cNvPr id="1780" name="image277.png"/>
                          <pic:cNvPicPr/>
                        </pic:nvPicPr>
                        <pic:blipFill>
                          <a:blip r:embed="rId3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37,277,652.65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pacing w:val="-1"/>
                <w:sz w:val="21"/>
              </w:rPr>
              <w:t>305,407,668.04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1781" name="image277.png" descr=""/>
                  <wp:cNvGraphicFramePr>
                    <a:graphicFrameLocks noChangeAspect="1"/>
                  </wp:cNvGraphicFramePr>
                  <a:graphic>
                    <a:graphicData uri="http://schemas.openxmlformats.org/drawingml/2006/picture">
                      <pic:pic>
                        <pic:nvPicPr>
                          <pic:cNvPr id="1782" name="image277.png"/>
                          <pic:cNvPicPr/>
                        </pic:nvPicPr>
                        <pic:blipFill>
                          <a:blip r:embed="rId30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50,092,280.20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21"/>
                <w:szCs w:val="21"/>
              </w:rPr>
            </w:pPr>
            <w:r>
              <w:rPr>
                <w:rFonts w:ascii="Times New Roman"/>
                <w:spacing w:val="-1"/>
                <w:sz w:val="21"/>
              </w:rPr>
              <w:t>1,472,549,180.61</w:t>
            </w:r>
          </w:p>
        </w:tc>
      </w:tr>
      <w:tr>
        <w:trPr>
          <w:trHeight w:val="714"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10" w:firstLine="420"/>
              <w:jc w:val="left"/>
              <w:rPr>
                <w:rFonts w:ascii="宋体" w:hAnsi="宋体" w:cs="宋体" w:eastAsia="宋体" w:hint="default"/>
                <w:sz w:val="21"/>
                <w:szCs w:val="21"/>
              </w:rPr>
            </w:pPr>
            <w:r>
              <w:rPr>
                <w:rFonts w:ascii="宋体" w:hAnsi="宋体" w:cs="宋体" w:eastAsia="宋体" w:hint="default"/>
                <w:spacing w:val="-5"/>
                <w:sz w:val="21"/>
                <w:szCs w:val="21"/>
              </w:rPr>
              <w:t>加：会计政策</w:t>
            </w:r>
            <w:r>
              <w:rPr>
                <w:rFonts w:ascii="宋体" w:hAnsi="宋体" w:cs="宋体" w:eastAsia="宋体" w:hint="default"/>
                <w:sz w:val="21"/>
                <w:szCs w:val="21"/>
              </w:rPr>
              <w:t> 变更</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1783" name="image281.png" descr=""/>
                  <wp:cNvGraphicFramePr>
                    <a:graphicFrameLocks noChangeAspect="1"/>
                  </wp:cNvGraphicFramePr>
                  <a:graphic>
                    <a:graphicData uri="http://schemas.openxmlformats.org/drawingml/2006/picture">
                      <pic:pic>
                        <pic:nvPicPr>
                          <pic:cNvPr id="1784" name="image281.png"/>
                          <pic:cNvPicPr/>
                        </pic:nvPicPr>
                        <pic:blipFill>
                          <a:blip r:embed="rId310"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1785" name="image281.png" descr=""/>
                  <wp:cNvGraphicFramePr>
                    <a:graphicFrameLocks noChangeAspect="1"/>
                  </wp:cNvGraphicFramePr>
                  <a:graphic>
                    <a:graphicData uri="http://schemas.openxmlformats.org/drawingml/2006/picture">
                      <pic:pic>
                        <pic:nvPicPr>
                          <pic:cNvPr id="1786" name="image281.png"/>
                          <pic:cNvPicPr/>
                        </pic:nvPicPr>
                        <pic:blipFill>
                          <a:blip r:embed="rId310" cstate="print"/>
                          <a:stretch>
                            <a:fillRect/>
                          </a:stretch>
                        </pic:blipFill>
                        <pic:spPr>
                          <a:xfrm>
                            <a:off x="0" y="0"/>
                            <a:ext cx="6095" cy="8382"/>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1787" name="image281.png" descr=""/>
                  <wp:cNvGraphicFramePr>
                    <a:graphicFrameLocks noChangeAspect="1"/>
                  </wp:cNvGraphicFramePr>
                  <a:graphic>
                    <a:graphicData uri="http://schemas.openxmlformats.org/drawingml/2006/picture">
                      <pic:pic>
                        <pic:nvPicPr>
                          <pic:cNvPr id="1788" name="image281.png"/>
                          <pic:cNvPicPr/>
                        </pic:nvPicPr>
                        <pic:blipFill>
                          <a:blip r:embed="rId31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789" name="image281.png" descr=""/>
                  <wp:cNvGraphicFramePr>
                    <a:graphicFrameLocks noChangeAspect="1"/>
                  </wp:cNvGraphicFramePr>
                  <a:graphic>
                    <a:graphicData uri="http://schemas.openxmlformats.org/drawingml/2006/picture">
                      <pic:pic>
                        <pic:nvPicPr>
                          <pic:cNvPr id="1790" name="image281.png"/>
                          <pic:cNvPicPr/>
                        </pic:nvPicPr>
                        <pic:blipFill>
                          <a:blip r:embed="rId310"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791" name="image281.png" descr=""/>
                  <wp:cNvGraphicFramePr>
                    <a:graphicFrameLocks noChangeAspect="1"/>
                  </wp:cNvGraphicFramePr>
                  <a:graphic>
                    <a:graphicData uri="http://schemas.openxmlformats.org/drawingml/2006/picture">
                      <pic:pic>
                        <pic:nvPicPr>
                          <pic:cNvPr id="1792" name="image281.png"/>
                          <pic:cNvPicPr/>
                        </pic:nvPicPr>
                        <pic:blipFill>
                          <a:blip r:embed="rId310"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1793" name="image281.png" descr=""/>
                  <wp:cNvGraphicFramePr>
                    <a:graphicFrameLocks noChangeAspect="1"/>
                  </wp:cNvGraphicFramePr>
                  <a:graphic>
                    <a:graphicData uri="http://schemas.openxmlformats.org/drawingml/2006/picture">
                      <pic:pic>
                        <pic:nvPicPr>
                          <pic:cNvPr id="1794" name="image281.png"/>
                          <pic:cNvPicPr/>
                        </pic:nvPicPr>
                        <pic:blipFill>
                          <a:blip r:embed="rId310"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3" w:right="0"/>
              <w:jc w:val="left"/>
              <w:rPr>
                <w:rFonts w:ascii="宋体" w:hAnsi="宋体" w:cs="宋体" w:eastAsia="宋体" w:hint="default"/>
                <w:sz w:val="21"/>
                <w:szCs w:val="21"/>
              </w:rPr>
            </w:pPr>
            <w:r>
              <w:rPr>
                <w:rFonts w:ascii="宋体" w:hAnsi="宋体" w:cs="宋体" w:eastAsia="宋体" w:hint="default"/>
                <w:sz w:val="21"/>
                <w:szCs w:val="21"/>
              </w:rPr>
              <w:t>前期差</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错更正</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1"/>
                  <wp:effectExtent l="0" t="0" r="0" b="0"/>
                  <wp:docPr id="1795" name="image281.png" descr=""/>
                  <wp:cNvGraphicFramePr>
                    <a:graphicFrameLocks noChangeAspect="1"/>
                  </wp:cNvGraphicFramePr>
                  <a:graphic>
                    <a:graphicData uri="http://schemas.openxmlformats.org/drawingml/2006/picture">
                      <pic:pic>
                        <pic:nvPicPr>
                          <pic:cNvPr id="1796"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797" name="image281.png" descr=""/>
                  <wp:cNvGraphicFramePr>
                    <a:graphicFrameLocks noChangeAspect="1"/>
                  </wp:cNvGraphicFramePr>
                  <a:graphic>
                    <a:graphicData uri="http://schemas.openxmlformats.org/drawingml/2006/picture">
                      <pic:pic>
                        <pic:nvPicPr>
                          <pic:cNvPr id="1798" name="image281.png"/>
                          <pic:cNvPicPr/>
                        </pic:nvPicPr>
                        <pic:blipFill>
                          <a:blip r:embed="rId310" cstate="print"/>
                          <a:stretch>
                            <a:fillRect/>
                          </a:stretch>
                        </pic:blipFill>
                        <pic:spPr>
                          <a:xfrm>
                            <a:off x="0" y="0"/>
                            <a:ext cx="6095" cy="8381"/>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799" name="image281.png" descr=""/>
                  <wp:cNvGraphicFramePr>
                    <a:graphicFrameLocks noChangeAspect="1"/>
                  </wp:cNvGraphicFramePr>
                  <a:graphic>
                    <a:graphicData uri="http://schemas.openxmlformats.org/drawingml/2006/picture">
                      <pic:pic>
                        <pic:nvPicPr>
                          <pic:cNvPr id="1800" name="image281.png"/>
                          <pic:cNvPicPr/>
                        </pic:nvPicPr>
                        <pic:blipFill>
                          <a:blip r:embed="rId31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01" name="image281.png" descr=""/>
                  <wp:cNvGraphicFramePr>
                    <a:graphicFrameLocks noChangeAspect="1"/>
                  </wp:cNvGraphicFramePr>
                  <a:graphic>
                    <a:graphicData uri="http://schemas.openxmlformats.org/drawingml/2006/picture">
                      <pic:pic>
                        <pic:nvPicPr>
                          <pic:cNvPr id="1802"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03" name="image281.png" descr=""/>
                  <wp:cNvGraphicFramePr>
                    <a:graphicFrameLocks noChangeAspect="1"/>
                  </wp:cNvGraphicFramePr>
                  <a:graphic>
                    <a:graphicData uri="http://schemas.openxmlformats.org/drawingml/2006/picture">
                      <pic:pic>
                        <pic:nvPicPr>
                          <pic:cNvPr id="1804"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05" name="image281.png" descr=""/>
                  <wp:cNvGraphicFramePr>
                    <a:graphicFrameLocks noChangeAspect="1"/>
                  </wp:cNvGraphicFramePr>
                  <a:graphic>
                    <a:graphicData uri="http://schemas.openxmlformats.org/drawingml/2006/picture">
                      <pic:pic>
                        <pic:nvPicPr>
                          <pic:cNvPr id="1806"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192" w:firstLine="840"/>
              <w:jc w:val="left"/>
              <w:rPr>
                <w:rFonts w:ascii="宋体" w:hAnsi="宋体" w:cs="宋体" w:eastAsia="宋体" w:hint="default"/>
                <w:sz w:val="21"/>
                <w:szCs w:val="21"/>
              </w:rPr>
            </w:pPr>
            <w:r>
              <w:rPr>
                <w:rFonts w:ascii="宋体" w:hAnsi="宋体" w:cs="宋体" w:eastAsia="宋体" w:hint="default"/>
                <w:sz w:val="21"/>
                <w:szCs w:val="21"/>
              </w:rPr>
              <w:t>同一控 制下企业合并</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8381"/>
                  <wp:effectExtent l="0" t="0" r="0" b="0"/>
                  <wp:docPr id="1807" name="image281.png" descr=""/>
                  <wp:cNvGraphicFramePr>
                    <a:graphicFrameLocks noChangeAspect="1"/>
                  </wp:cNvGraphicFramePr>
                  <a:graphic>
                    <a:graphicData uri="http://schemas.openxmlformats.org/drawingml/2006/picture">
                      <pic:pic>
                        <pic:nvPicPr>
                          <pic:cNvPr id="1808"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809" name="image281.png" descr=""/>
                  <wp:cNvGraphicFramePr>
                    <a:graphicFrameLocks noChangeAspect="1"/>
                  </wp:cNvGraphicFramePr>
                  <a:graphic>
                    <a:graphicData uri="http://schemas.openxmlformats.org/drawingml/2006/picture">
                      <pic:pic>
                        <pic:nvPicPr>
                          <pic:cNvPr id="1810" name="image281.png"/>
                          <pic:cNvPicPr/>
                        </pic:nvPicPr>
                        <pic:blipFill>
                          <a:blip r:embed="rId310" cstate="print"/>
                          <a:stretch>
                            <a:fillRect/>
                          </a:stretch>
                        </pic:blipFill>
                        <pic:spPr>
                          <a:xfrm>
                            <a:off x="0" y="0"/>
                            <a:ext cx="6095" cy="8381"/>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811" name="image281.png" descr=""/>
                  <wp:cNvGraphicFramePr>
                    <a:graphicFrameLocks noChangeAspect="1"/>
                  </wp:cNvGraphicFramePr>
                  <a:graphic>
                    <a:graphicData uri="http://schemas.openxmlformats.org/drawingml/2006/picture">
                      <pic:pic>
                        <pic:nvPicPr>
                          <pic:cNvPr id="1812" name="image281.png"/>
                          <pic:cNvPicPr/>
                        </pic:nvPicPr>
                        <pic:blipFill>
                          <a:blip r:embed="rId31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13" name="image281.png" descr=""/>
                  <wp:cNvGraphicFramePr>
                    <a:graphicFrameLocks noChangeAspect="1"/>
                  </wp:cNvGraphicFramePr>
                  <a:graphic>
                    <a:graphicData uri="http://schemas.openxmlformats.org/drawingml/2006/picture">
                      <pic:pic>
                        <pic:nvPicPr>
                          <pic:cNvPr id="1814"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15" name="image281.png" descr=""/>
                  <wp:cNvGraphicFramePr>
                    <a:graphicFrameLocks noChangeAspect="1"/>
                  </wp:cNvGraphicFramePr>
                  <a:graphic>
                    <a:graphicData uri="http://schemas.openxmlformats.org/drawingml/2006/picture">
                      <pic:pic>
                        <pic:nvPicPr>
                          <pic:cNvPr id="1816"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17" name="image281.png" descr=""/>
                  <wp:cNvGraphicFramePr>
                    <a:graphicFrameLocks noChangeAspect="1"/>
                  </wp:cNvGraphicFramePr>
                  <a:graphic>
                    <a:graphicData uri="http://schemas.openxmlformats.org/drawingml/2006/picture">
                      <pic:pic>
                        <pic:nvPicPr>
                          <pic:cNvPr id="1818" name="image281.png"/>
                          <pic:cNvPicPr/>
                        </pic:nvPicPr>
                        <pic:blipFill>
                          <a:blip r:embed="rId310"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8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1819" name="image281.png" descr=""/>
                  <wp:cNvGraphicFramePr>
                    <a:graphicFrameLocks noChangeAspect="1"/>
                  </wp:cNvGraphicFramePr>
                  <a:graphic>
                    <a:graphicData uri="http://schemas.openxmlformats.org/drawingml/2006/picture">
                      <pic:pic>
                        <pic:nvPicPr>
                          <pic:cNvPr id="1820"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821" name="image281.png" descr=""/>
                  <wp:cNvGraphicFramePr>
                    <a:graphicFrameLocks noChangeAspect="1"/>
                  </wp:cNvGraphicFramePr>
                  <a:graphic>
                    <a:graphicData uri="http://schemas.openxmlformats.org/drawingml/2006/picture">
                      <pic:pic>
                        <pic:nvPicPr>
                          <pic:cNvPr id="1822"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23" name="image281.png" descr=""/>
                  <wp:cNvGraphicFramePr>
                    <a:graphicFrameLocks noChangeAspect="1"/>
                  </wp:cNvGraphicFramePr>
                  <a:graphic>
                    <a:graphicData uri="http://schemas.openxmlformats.org/drawingml/2006/picture">
                      <pic:pic>
                        <pic:nvPicPr>
                          <pic:cNvPr id="1824"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25" name="image281.png" descr=""/>
                  <wp:cNvGraphicFramePr>
                    <a:graphicFrameLocks noChangeAspect="1"/>
                  </wp:cNvGraphicFramePr>
                  <a:graphic>
                    <a:graphicData uri="http://schemas.openxmlformats.org/drawingml/2006/picture">
                      <pic:pic>
                        <pic:nvPicPr>
                          <pic:cNvPr id="1826"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27" name="image281.png" descr=""/>
                  <wp:cNvGraphicFramePr>
                    <a:graphicFrameLocks noChangeAspect="1"/>
                  </wp:cNvGraphicFramePr>
                  <a:graphic>
                    <a:graphicData uri="http://schemas.openxmlformats.org/drawingml/2006/picture">
                      <pic:pic>
                        <pic:nvPicPr>
                          <pic:cNvPr id="1828"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1829" name="image281.png" descr=""/>
                  <wp:cNvGraphicFramePr>
                    <a:graphicFrameLocks noChangeAspect="1"/>
                  </wp:cNvGraphicFramePr>
                  <a:graphic>
                    <a:graphicData uri="http://schemas.openxmlformats.org/drawingml/2006/picture">
                      <pic:pic>
                        <pic:nvPicPr>
                          <pic:cNvPr id="1830" name="image281.png"/>
                          <pic:cNvPicPr/>
                        </pic:nvPicPr>
                        <pic:blipFill>
                          <a:blip r:embed="rId31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pacing w:val="-4"/>
                <w:sz w:val="21"/>
                <w:szCs w:val="21"/>
              </w:rPr>
              <w:t>二、本年期初余额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480,831,536.00</w:t>
            </w:r>
          </w:p>
          <w:p>
            <w:pPr>
              <w:pStyle w:val="TableParagraph"/>
              <w:spacing w:line="240" w:lineRule="auto" w:before="1"/>
              <w:ind w:right="0"/>
              <w:jc w:val="left"/>
              <w:rPr>
                <w:rFonts w:ascii="宋体" w:hAnsi="宋体" w:cs="宋体" w:eastAsia="宋体" w:hint="default"/>
                <w:sz w:val="5"/>
                <w:szCs w:val="5"/>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1831" name="image281.png" descr=""/>
                  <wp:cNvGraphicFramePr>
                    <a:graphicFrameLocks noChangeAspect="1"/>
                  </wp:cNvGraphicFramePr>
                  <a:graphic>
                    <a:graphicData uri="http://schemas.openxmlformats.org/drawingml/2006/picture">
                      <pic:pic>
                        <pic:nvPicPr>
                          <pic:cNvPr id="1832"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1833" name="image281.png" descr=""/>
                  <wp:cNvGraphicFramePr>
                    <a:graphicFrameLocks noChangeAspect="1"/>
                  </wp:cNvGraphicFramePr>
                  <a:graphic>
                    <a:graphicData uri="http://schemas.openxmlformats.org/drawingml/2006/picture">
                      <pic:pic>
                        <pic:nvPicPr>
                          <pic:cNvPr id="1834"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 w:right="0"/>
              <w:jc w:val="center"/>
              <w:rPr>
                <w:rFonts w:ascii="Times New Roman" w:hAnsi="Times New Roman" w:cs="Times New Roman" w:eastAsia="Times New Roman" w:hint="default"/>
                <w:sz w:val="21"/>
                <w:szCs w:val="21"/>
              </w:rPr>
            </w:pPr>
            <w:r>
              <w:rPr>
                <w:rFonts w:ascii="Times New Roman"/>
                <w:sz w:val="21"/>
              </w:rPr>
              <w:t>598,940,043.72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35" name="image281.png" descr=""/>
                  <wp:cNvGraphicFramePr>
                    <a:graphicFrameLocks noChangeAspect="1"/>
                  </wp:cNvGraphicFramePr>
                  <a:graphic>
                    <a:graphicData uri="http://schemas.openxmlformats.org/drawingml/2006/picture">
                      <pic:pic>
                        <pic:nvPicPr>
                          <pic:cNvPr id="1836"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37" name="image281.png" descr=""/>
                  <wp:cNvGraphicFramePr>
                    <a:graphicFrameLocks noChangeAspect="1"/>
                  </wp:cNvGraphicFramePr>
                  <a:graphic>
                    <a:graphicData uri="http://schemas.openxmlformats.org/drawingml/2006/picture">
                      <pic:pic>
                        <pic:nvPicPr>
                          <pic:cNvPr id="1838"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1839" name="image281.png" descr=""/>
                  <wp:cNvGraphicFramePr>
                    <a:graphicFrameLocks noChangeAspect="1"/>
                  </wp:cNvGraphicFramePr>
                  <a:graphic>
                    <a:graphicData uri="http://schemas.openxmlformats.org/drawingml/2006/picture">
                      <pic:pic>
                        <pic:nvPicPr>
                          <pic:cNvPr id="1840" name="image281.png"/>
                          <pic:cNvPicPr/>
                        </pic:nvPicPr>
                        <pic:blipFill>
                          <a:blip r:embed="rId31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37,277,652.65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pacing w:val="-1"/>
                <w:sz w:val="21"/>
              </w:rPr>
              <w:t>305,407,668.04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1841" name="image281.png" descr=""/>
                  <wp:cNvGraphicFramePr>
                    <a:graphicFrameLocks noChangeAspect="1"/>
                  </wp:cNvGraphicFramePr>
                  <a:graphic>
                    <a:graphicData uri="http://schemas.openxmlformats.org/drawingml/2006/picture">
                      <pic:pic>
                        <pic:nvPicPr>
                          <pic:cNvPr id="1842" name="image281.png"/>
                          <pic:cNvPicPr/>
                        </pic:nvPicPr>
                        <pic:blipFill>
                          <a:blip r:embed="rId310"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50,092,280.20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21"/>
                <w:szCs w:val="21"/>
              </w:rPr>
            </w:pPr>
            <w:r>
              <w:rPr>
                <w:rFonts w:ascii="Times New Roman"/>
                <w:spacing w:val="-1"/>
                <w:sz w:val="21"/>
              </w:rPr>
              <w:t>1,472,549,180.61</w:t>
            </w:r>
          </w:p>
        </w:tc>
      </w:tr>
      <w:tr>
        <w:trPr>
          <w:trHeight w:val="1026"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7"/>
              <w:ind w:left="13" w:right="10"/>
              <w:jc w:val="both"/>
              <w:rPr>
                <w:rFonts w:ascii="宋体" w:hAnsi="宋体" w:cs="宋体" w:eastAsia="宋体" w:hint="default"/>
                <w:sz w:val="21"/>
                <w:szCs w:val="21"/>
              </w:rPr>
            </w:pPr>
            <w:r>
              <w:rPr>
                <w:rFonts w:ascii="宋体" w:hAnsi="宋体" w:cs="宋体" w:eastAsia="宋体" w:hint="default"/>
                <w:spacing w:val="-4"/>
                <w:sz w:val="21"/>
                <w:szCs w:val="21"/>
              </w:rPr>
              <w:t>三、本期增减变动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6,285,000.00</w:t>
            </w:r>
          </w:p>
          <w:p>
            <w:pPr>
              <w:pStyle w:val="TableParagraph"/>
              <w:spacing w:line="240" w:lineRule="auto" w:before="2"/>
              <w:ind w:right="0"/>
              <w:jc w:val="left"/>
              <w:rPr>
                <w:rFonts w:ascii="宋体" w:hAnsi="宋体" w:cs="宋体" w:eastAsia="宋体" w:hint="default"/>
                <w:sz w:val="28"/>
                <w:szCs w:val="28"/>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11430"/>
                  <wp:effectExtent l="0" t="0" r="0" b="0"/>
                  <wp:docPr id="1843" name="image282.png" descr=""/>
                  <wp:cNvGraphicFramePr>
                    <a:graphicFrameLocks noChangeAspect="1"/>
                  </wp:cNvGraphicFramePr>
                  <a:graphic>
                    <a:graphicData uri="http://schemas.openxmlformats.org/drawingml/2006/picture">
                      <pic:pic>
                        <pic:nvPicPr>
                          <pic:cNvPr id="1844" name="image282.png"/>
                          <pic:cNvPicPr/>
                        </pic:nvPicPr>
                        <pic:blipFill>
                          <a:blip r:embed="rId311" cstate="print"/>
                          <a:stretch>
                            <a:fillRect/>
                          </a:stretch>
                        </pic:blipFill>
                        <pic:spPr>
                          <a:xfrm>
                            <a:off x="0" y="0"/>
                            <a:ext cx="6096" cy="1143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30"/>
                  <wp:effectExtent l="0" t="0" r="0" b="0"/>
                  <wp:docPr id="1845" name="image282.png" descr=""/>
                  <wp:cNvGraphicFramePr>
                    <a:graphicFrameLocks noChangeAspect="1"/>
                  </wp:cNvGraphicFramePr>
                  <a:graphic>
                    <a:graphicData uri="http://schemas.openxmlformats.org/drawingml/2006/picture">
                      <pic:pic>
                        <pic:nvPicPr>
                          <pic:cNvPr id="1846" name="image282.png"/>
                          <pic:cNvPicPr/>
                        </pic:nvPicPr>
                        <pic:blipFill>
                          <a:blip r:embed="rId311" cstate="print"/>
                          <a:stretch>
                            <a:fillRect/>
                          </a:stretch>
                        </pic:blipFill>
                        <pic:spPr>
                          <a:xfrm>
                            <a:off x="0" y="0"/>
                            <a:ext cx="6095" cy="11430"/>
                          </a:xfrm>
                          <a:prstGeom prst="rect">
                            <a:avLst/>
                          </a:prstGeom>
                        </pic:spPr>
                      </pic:pic>
                    </a:graphicData>
                  </a:graphic>
                </wp:inline>
              </w:drawing>
            </w:r>
            <w:r>
              <w:rPr>
                <w:rFonts w:ascii="宋体"/>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16" w:right="0"/>
              <w:jc w:val="center"/>
              <w:rPr>
                <w:rFonts w:ascii="Times New Roman" w:hAnsi="Times New Roman" w:cs="Times New Roman" w:eastAsia="Times New Roman" w:hint="default"/>
                <w:sz w:val="21"/>
                <w:szCs w:val="21"/>
              </w:rPr>
            </w:pPr>
            <w:r>
              <w:rPr>
                <w:rFonts w:ascii="Times New Roman"/>
                <w:sz w:val="21"/>
              </w:rPr>
              <w:t>31,916,518.05</w:t>
            </w:r>
          </w:p>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30"/>
                  <wp:effectExtent l="0" t="0" r="0" b="0"/>
                  <wp:docPr id="1847" name="image282.png" descr=""/>
                  <wp:cNvGraphicFramePr>
                    <a:graphicFrameLocks noChangeAspect="1"/>
                  </wp:cNvGraphicFramePr>
                  <a:graphic>
                    <a:graphicData uri="http://schemas.openxmlformats.org/drawingml/2006/picture">
                      <pic:pic>
                        <pic:nvPicPr>
                          <pic:cNvPr id="1848" name="image282.png"/>
                          <pic:cNvPicPr/>
                        </pic:nvPicPr>
                        <pic:blipFill>
                          <a:blip r:embed="rId311" cstate="print"/>
                          <a:stretch>
                            <a:fillRect/>
                          </a:stretch>
                        </pic:blipFill>
                        <pic:spPr>
                          <a:xfrm>
                            <a:off x="0" y="0"/>
                            <a:ext cx="6095" cy="11430"/>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35,580,419.17</w:t>
            </w:r>
          </w:p>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1849" name="image282.png" descr=""/>
                  <wp:cNvGraphicFramePr>
                    <a:graphicFrameLocks noChangeAspect="1"/>
                  </wp:cNvGraphicFramePr>
                  <a:graphic>
                    <a:graphicData uri="http://schemas.openxmlformats.org/drawingml/2006/picture">
                      <pic:pic>
                        <pic:nvPicPr>
                          <pic:cNvPr id="1850" name="image282.png"/>
                          <pic:cNvPicPr/>
                        </pic:nvPicPr>
                        <pic:blipFill>
                          <a:blip r:embed="rId311"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1851" name="image282.png" descr=""/>
                  <wp:cNvGraphicFramePr>
                    <a:graphicFrameLocks noChangeAspect="1"/>
                  </wp:cNvGraphicFramePr>
                  <a:graphic>
                    <a:graphicData uri="http://schemas.openxmlformats.org/drawingml/2006/picture">
                      <pic:pic>
                        <pic:nvPicPr>
                          <pic:cNvPr id="1852" name="image282.png"/>
                          <pic:cNvPicPr/>
                        </pic:nvPicPr>
                        <pic:blipFill>
                          <a:blip r:embed="rId311"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4,375,406.66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71,810,119.84</w:t>
            </w:r>
          </w:p>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1853" name="image282.png" descr=""/>
                  <wp:cNvGraphicFramePr>
                    <a:graphicFrameLocks noChangeAspect="1"/>
                  </wp:cNvGraphicFramePr>
                  <a:graphic>
                    <a:graphicData uri="http://schemas.openxmlformats.org/drawingml/2006/picture">
                      <pic:pic>
                        <pic:nvPicPr>
                          <pic:cNvPr id="1854" name="image282.png"/>
                          <pic:cNvPicPr/>
                        </pic:nvPicPr>
                        <pic:blipFill>
                          <a:blip r:embed="rId311"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11,931,086.76</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90,737,712.14</w:t>
            </w:r>
          </w:p>
        </w:tc>
      </w:tr>
      <w:tr>
        <w:trPr>
          <w:trHeight w:val="714"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10"/>
              <w:jc w:val="left"/>
              <w:rPr>
                <w:rFonts w:ascii="宋体" w:hAnsi="宋体" w:cs="宋体" w:eastAsia="宋体" w:hint="default"/>
                <w:sz w:val="21"/>
                <w:szCs w:val="21"/>
              </w:rPr>
            </w:pPr>
            <w:r>
              <w:rPr>
                <w:rFonts w:ascii="宋体" w:hAnsi="宋体" w:cs="宋体" w:eastAsia="宋体" w:hint="default"/>
                <w:spacing w:val="-4"/>
                <w:sz w:val="21"/>
                <w:szCs w:val="21"/>
              </w:rPr>
              <w:t>（一）综合收益总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6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855" name="image283.png" descr=""/>
                  <wp:cNvGraphicFramePr>
                    <a:graphicFrameLocks noChangeAspect="1"/>
                  </wp:cNvGraphicFramePr>
                  <a:graphic>
                    <a:graphicData uri="http://schemas.openxmlformats.org/drawingml/2006/picture">
                      <pic:pic>
                        <pic:nvPicPr>
                          <pic:cNvPr id="1856" name="image283.png"/>
                          <pic:cNvPicPr/>
                        </pic:nvPicPr>
                        <pic:blipFill>
                          <a:blip r:embed="rId31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1857" name="image283.png" descr=""/>
                  <wp:cNvGraphicFramePr>
                    <a:graphicFrameLocks noChangeAspect="1"/>
                  </wp:cNvGraphicFramePr>
                  <a:graphic>
                    <a:graphicData uri="http://schemas.openxmlformats.org/drawingml/2006/picture">
                      <pic:pic>
                        <pic:nvPicPr>
                          <pic:cNvPr id="1858" name="image283.png"/>
                          <pic:cNvPicPr/>
                        </pic:nvPicPr>
                        <pic:blipFill>
                          <a:blip r:embed="rId31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59" name="image283.png" descr=""/>
                  <wp:cNvGraphicFramePr>
                    <a:graphicFrameLocks noChangeAspect="1"/>
                  </wp:cNvGraphicFramePr>
                  <a:graphic>
                    <a:graphicData uri="http://schemas.openxmlformats.org/drawingml/2006/picture">
                      <pic:pic>
                        <pic:nvPicPr>
                          <pic:cNvPr id="1860" name="image283.png"/>
                          <pic:cNvPicPr/>
                        </pic:nvPicPr>
                        <pic:blipFill>
                          <a:blip r:embed="rId312"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61" name="image283.png" descr=""/>
                  <wp:cNvGraphicFramePr>
                    <a:graphicFrameLocks noChangeAspect="1"/>
                  </wp:cNvGraphicFramePr>
                  <a:graphic>
                    <a:graphicData uri="http://schemas.openxmlformats.org/drawingml/2006/picture">
                      <pic:pic>
                        <pic:nvPicPr>
                          <pic:cNvPr id="1862" name="image283.png"/>
                          <pic:cNvPicPr/>
                        </pic:nvPicPr>
                        <pic:blipFill>
                          <a:blip r:embed="rId312"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100,098,101.62</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1863" name="image283.png" descr=""/>
                  <wp:cNvGraphicFramePr>
                    <a:graphicFrameLocks noChangeAspect="1"/>
                  </wp:cNvGraphicFramePr>
                  <a:graphic>
                    <a:graphicData uri="http://schemas.openxmlformats.org/drawingml/2006/picture">
                      <pic:pic>
                        <pic:nvPicPr>
                          <pic:cNvPr id="1864" name="image283.png"/>
                          <pic:cNvPicPr/>
                        </pic:nvPicPr>
                        <pic:blipFill>
                          <a:blip r:embed="rId312"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5,787,086.76</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105,885,188.38</w:t>
            </w:r>
          </w:p>
        </w:tc>
      </w:tr>
      <w:tr>
        <w:trPr>
          <w:trHeight w:val="403" w:hRule="exact"/>
        </w:trPr>
        <w:tc>
          <w:tcPr>
            <w:tcW w:w="16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13" w:right="0"/>
              <w:jc w:val="left"/>
              <w:rPr>
                <w:rFonts w:ascii="宋体" w:hAnsi="宋体" w:cs="宋体" w:eastAsia="宋体" w:hint="default"/>
                <w:sz w:val="21"/>
                <w:szCs w:val="21"/>
              </w:rPr>
            </w:pPr>
            <w:r>
              <w:rPr>
                <w:rFonts w:ascii="宋体" w:hAnsi="宋体" w:cs="宋体" w:eastAsia="宋体" w:hint="default"/>
                <w:spacing w:val="-4"/>
                <w:sz w:val="21"/>
                <w:szCs w:val="21"/>
              </w:rPr>
              <w:t>（二）所有者投入</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6,285,000.00</w:t>
            </w:r>
          </w:p>
          <w:p>
            <w:pPr>
              <w:pStyle w:val="TableParagraph"/>
              <w:spacing w:line="240" w:lineRule="auto" w:before="8"/>
              <w:ind w:right="0"/>
              <w:jc w:val="left"/>
              <w:rPr>
                <w:rFonts w:ascii="宋体" w:hAnsi="宋体" w:cs="宋体" w:eastAsia="宋体" w:hint="default"/>
                <w:sz w:val="3"/>
                <w:szCs w:val="3"/>
              </w:rPr>
            </w:pPr>
          </w:p>
          <w:p>
            <w:pPr>
              <w:pStyle w:val="TableParagraph"/>
              <w:tabs>
                <w:tab w:pos="1364" w:val="left" w:leader="none"/>
              </w:tabs>
              <w:spacing w:line="28" w:lineRule="exact"/>
              <w:ind w:left="-5" w:right="-39"/>
              <w:jc w:val="left"/>
              <w:rPr>
                <w:rFonts w:ascii="宋体" w:hAnsi="宋体" w:cs="宋体" w:eastAsia="宋体" w:hint="default"/>
                <w:sz w:val="2"/>
                <w:szCs w:val="2"/>
              </w:rPr>
            </w:pPr>
            <w:r>
              <w:rPr>
                <w:rFonts w:ascii="宋体"/>
                <w:position w:val="0"/>
                <w:sz w:val="2"/>
              </w:rPr>
              <w:drawing>
                <wp:inline distT="0" distB="0" distL="0" distR="0">
                  <wp:extent cx="6096" cy="18287"/>
                  <wp:effectExtent l="0" t="0" r="0" b="0"/>
                  <wp:docPr id="1865" name="image284.png" descr=""/>
                  <wp:cNvGraphicFramePr>
                    <a:graphicFrameLocks noChangeAspect="1"/>
                  </wp:cNvGraphicFramePr>
                  <a:graphic>
                    <a:graphicData uri="http://schemas.openxmlformats.org/drawingml/2006/picture">
                      <pic:pic>
                        <pic:nvPicPr>
                          <pic:cNvPr id="1866" name="image284.png"/>
                          <pic:cNvPicPr/>
                        </pic:nvPicPr>
                        <pic:blipFill>
                          <a:blip r:embed="rId313" cstate="print"/>
                          <a:stretch>
                            <a:fillRect/>
                          </a:stretch>
                        </pic:blipFill>
                        <pic:spPr>
                          <a:xfrm>
                            <a:off x="0" y="0"/>
                            <a:ext cx="6096" cy="18287"/>
                          </a:xfrm>
                          <a:prstGeom prst="rect">
                            <a:avLst/>
                          </a:prstGeom>
                        </pic:spPr>
                      </pic:pic>
                    </a:graphicData>
                  </a:graphic>
                </wp:inline>
              </w:drawing>
            </w:r>
            <w:r>
              <w:rPr>
                <w:rFonts w:ascii="宋体"/>
                <w:position w:val="0"/>
                <w:sz w:val="2"/>
              </w:rPr>
            </w:r>
            <w:r>
              <w:rPr>
                <w:rFonts w:ascii="宋体"/>
                <w:position w:val="0"/>
                <w:sz w:val="2"/>
              </w:rPr>
              <w:tab/>
            </w:r>
            <w:r>
              <w:rPr>
                <w:rFonts w:ascii="宋体"/>
                <w:position w:val="0"/>
                <w:sz w:val="2"/>
              </w:rPr>
              <w:drawing>
                <wp:inline distT="0" distB="0" distL="0" distR="0">
                  <wp:extent cx="6096" cy="6096"/>
                  <wp:effectExtent l="0" t="0" r="0" b="0"/>
                  <wp:docPr id="1867" name="image283.png" descr=""/>
                  <wp:cNvGraphicFramePr>
                    <a:graphicFrameLocks noChangeAspect="1"/>
                  </wp:cNvGraphicFramePr>
                  <a:graphic>
                    <a:graphicData uri="http://schemas.openxmlformats.org/drawingml/2006/picture">
                      <pic:pic>
                        <pic:nvPicPr>
                          <pic:cNvPr id="1868" name="image283.png"/>
                          <pic:cNvPicPr/>
                        </pic:nvPicPr>
                        <pic:blipFill>
                          <a:blip r:embed="rId312" cstate="print"/>
                          <a:stretch>
                            <a:fillRect/>
                          </a:stretch>
                        </pic:blipFill>
                        <pic:spPr>
                          <a:xfrm>
                            <a:off x="0" y="0"/>
                            <a:ext cx="6096" cy="6096"/>
                          </a:xfrm>
                          <a:prstGeom prst="rect">
                            <a:avLst/>
                          </a:prstGeom>
                        </pic:spPr>
                      </pic:pic>
                    </a:graphicData>
                  </a:graphic>
                </wp:inline>
              </w:drawing>
            </w:r>
            <w:r>
              <w:rPr>
                <w:rFonts w:ascii="宋体"/>
                <w:position w:val="0"/>
                <w:sz w:val="2"/>
              </w:rPr>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6" w:right="0"/>
              <w:jc w:val="center"/>
              <w:rPr>
                <w:rFonts w:ascii="Times New Roman" w:hAnsi="Times New Roman" w:cs="Times New Roman" w:eastAsia="Times New Roman" w:hint="default"/>
                <w:sz w:val="21"/>
                <w:szCs w:val="21"/>
              </w:rPr>
            </w:pPr>
            <w:r>
              <w:rPr>
                <w:rFonts w:ascii="Times New Roman"/>
                <w:sz w:val="21"/>
              </w:rPr>
              <w:t>31,916,518.05</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1869" name="image283.png" descr=""/>
                  <wp:cNvGraphicFramePr>
                    <a:graphicFrameLocks noChangeAspect="1"/>
                  </wp:cNvGraphicFramePr>
                  <a:graphic>
                    <a:graphicData uri="http://schemas.openxmlformats.org/drawingml/2006/picture">
                      <pic:pic>
                        <pic:nvPicPr>
                          <pic:cNvPr id="1870" name="image283.png"/>
                          <pic:cNvPicPr/>
                        </pic:nvPicPr>
                        <pic:blipFill>
                          <a:blip r:embed="rId312"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35,761,650.00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254"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1871" name="image283.png" descr=""/>
                  <wp:cNvGraphicFramePr>
                    <a:graphicFrameLocks noChangeAspect="1"/>
                  </wp:cNvGraphicFramePr>
                  <a:graphic>
                    <a:graphicData uri="http://schemas.openxmlformats.org/drawingml/2006/picture">
                      <pic:pic>
                        <pic:nvPicPr>
                          <pic:cNvPr id="1872" name="image283.png"/>
                          <pic:cNvPicPr/>
                        </pic:nvPicPr>
                        <pic:blipFill>
                          <a:blip r:embed="rId312"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5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1873" name="image283.png" descr=""/>
                  <wp:cNvGraphicFramePr>
                    <a:graphicFrameLocks noChangeAspect="1"/>
                  </wp:cNvGraphicFramePr>
                  <a:graphic>
                    <a:graphicData uri="http://schemas.openxmlformats.org/drawingml/2006/picture">
                      <pic:pic>
                        <pic:nvPicPr>
                          <pic:cNvPr id="1874" name="image283.png"/>
                          <pic:cNvPicPr/>
                        </pic:nvPicPr>
                        <pic:blipFill>
                          <a:blip r:embed="rId312"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5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1875" name="image283.png" descr=""/>
                  <wp:cNvGraphicFramePr>
                    <a:graphicFrameLocks noChangeAspect="1"/>
                  </wp:cNvGraphicFramePr>
                  <a:graphic>
                    <a:graphicData uri="http://schemas.openxmlformats.org/drawingml/2006/picture">
                      <pic:pic>
                        <pic:nvPicPr>
                          <pic:cNvPr id="1876" name="image283.png"/>
                          <pic:cNvPicPr/>
                        </pic:nvPicPr>
                        <pic:blipFill>
                          <a:blip r:embed="rId312"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6,144,000.00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8,583,868.05</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224.300003pt;margin-top:74.460022pt;width:.480015pt;height:.36pt;mso-position-horizontal-relative:page;mso-position-vertical-relative:page;z-index:54976" type="#_x0000_t75" stroked="false">
            <v:imagedata r:id="rId314" o:title=""/>
          </v:shape>
        </w:pict>
      </w:r>
      <w:r>
        <w:rPr/>
        <w:pict>
          <v:shape style="position:absolute;margin-left:243.320007pt;margin-top:74.460022pt;width:.480015pt;height:.36pt;mso-position-horizontal-relative:page;mso-position-vertical-relative:page;z-index:55000" type="#_x0000_t75" stroked="false">
            <v:imagedata r:id="rId314" o:title=""/>
          </v:shape>
        </w:pict>
      </w:r>
      <w:r>
        <w:rPr/>
        <w:pict>
          <v:shape style="position:absolute;margin-left:262.399994pt;margin-top:74.460022pt;width:.48003pt;height:.36pt;mso-position-horizontal-relative:page;mso-position-vertical-relative:page;z-index:55024" type="#_x0000_t75" stroked="false">
            <v:imagedata r:id="rId314" o:title=""/>
          </v:shape>
        </w:pict>
      </w:r>
      <w:r>
        <w:rPr/>
        <w:pict>
          <v:shape style="position:absolute;margin-left:281.600006pt;margin-top:74.460022pt;width:.48pt;height:.36pt;mso-position-horizontal-relative:page;mso-position-vertical-relative:page;z-index:55048" type="#_x0000_t75" stroked="false">
            <v:imagedata r:id="rId314" o:title=""/>
          </v:shape>
        </w:pict>
      </w:r>
      <w:r>
        <w:rPr/>
        <w:pict>
          <v:shape style="position:absolute;margin-left:350.059998pt;margin-top:74.460022pt;width:.48003pt;height:.36pt;mso-position-horizontal-relative:page;mso-position-vertical-relative:page;z-index:55072" type="#_x0000_t75" stroked="false">
            <v:imagedata r:id="rId314" o:title=""/>
          </v:shape>
        </w:pict>
      </w:r>
      <w:r>
        <w:rPr/>
        <w:pict>
          <v:shape style="position:absolute;margin-left:413.240021pt;margin-top:74.460022pt;width:.48003pt;height:.36pt;mso-position-horizontal-relative:page;mso-position-vertical-relative:page;z-index:55096" type="#_x0000_t75" stroked="false">
            <v:imagedata r:id="rId314" o:title=""/>
          </v:shape>
        </w:pict>
      </w:r>
      <w:r>
        <w:rPr/>
        <w:pict>
          <v:shape style="position:absolute;margin-left:442.179993pt;margin-top:74.460022pt;width:.48003pt;height:.36pt;mso-position-horizontal-relative:page;mso-position-vertical-relative:page;z-index:55120" type="#_x0000_t75" stroked="false">
            <v:imagedata r:id="rId314" o:title=""/>
          </v:shape>
        </w:pict>
      </w:r>
      <w:r>
        <w:rPr/>
        <w:pict>
          <v:shape style="position:absolute;margin-left:471.040009pt;margin-top:74.460022pt;width:.48pt;height:.36pt;mso-position-horizontal-relative:page;mso-position-vertical-relative:page;z-index:55144" type="#_x0000_t75" stroked="false">
            <v:imagedata r:id="rId314" o:title=""/>
          </v:shape>
        </w:pict>
      </w:r>
      <w:r>
        <w:rPr/>
        <w:pict>
          <v:shape style="position:absolute;margin-left:534.280029pt;margin-top:74.460022pt;width:.48pt;height:.36pt;mso-position-horizontal-relative:page;mso-position-vertical-relative:page;z-index:55168" type="#_x0000_t75" stroked="false">
            <v:imagedata r:id="rId314" o:title=""/>
          </v:shape>
        </w:pict>
      </w:r>
      <w:r>
        <w:rPr/>
        <w:pict>
          <v:shape style="position:absolute;margin-left:563.140015pt;margin-top:74.460022pt;width:.48pt;height:.36pt;mso-position-horizontal-relative:page;mso-position-vertical-relative:page;z-index:55192" type="#_x0000_t75" stroked="false">
            <v:imagedata r:id="rId314" o:title=""/>
          </v:shape>
        </w:pict>
      </w:r>
      <w:r>
        <w:rPr/>
        <w:pict>
          <v:shape style="position:absolute;margin-left:631.599976pt;margin-top:74.460022pt;width:.480061pt;height:.36pt;mso-position-horizontal-relative:page;mso-position-vertical-relative:page;z-index:55216" type="#_x0000_t75" stroked="false">
            <v:imagedata r:id="rId314" o:title=""/>
          </v:shape>
        </w:pict>
      </w:r>
      <w:r>
        <w:rPr/>
        <w:pict>
          <v:shape style="position:absolute;margin-left:694.780029pt;margin-top:74.460022pt;width:.48pt;height:.36pt;mso-position-horizontal-relative:page;mso-position-vertical-relative:page;z-index:55240" type="#_x0000_t75" stroked="false">
            <v:imagedata r:id="rId314" o:title=""/>
          </v:shape>
        </w:pict>
      </w:r>
      <w:r>
        <w:rPr/>
        <w:pict>
          <v:shape style="position:absolute;margin-left:155.839996pt;margin-top:109.880005pt;width:.480008pt;height:.66pt;mso-position-horizontal-relative:page;mso-position-vertical-relative:page;z-index:55264" type="#_x0000_t75" stroked="false">
            <v:imagedata r:id="rId314" o:title=""/>
          </v:shape>
        </w:pict>
      </w:r>
      <w:r>
        <w:rPr/>
        <w:pict>
          <v:shape style="position:absolute;margin-left:224.300003pt;margin-top:109.880005pt;width:.479993pt;height:.66pt;mso-position-horizontal-relative:page;mso-position-vertical-relative:page;z-index:55288" type="#_x0000_t75" stroked="false">
            <v:imagedata r:id="rId314" o:title=""/>
          </v:shape>
        </w:pict>
      </w:r>
      <w:r>
        <w:rPr/>
        <w:pict>
          <v:shape style="position:absolute;margin-left:243.320007pt;margin-top:109.880005pt;width:.479993pt;height:.66pt;mso-position-horizontal-relative:page;mso-position-vertical-relative:page;z-index:55312" type="#_x0000_t75" stroked="false">
            <v:imagedata r:id="rId314" o:title=""/>
          </v:shape>
        </w:pict>
      </w:r>
      <w:r>
        <w:rPr/>
        <w:pict>
          <v:shape style="position:absolute;margin-left:262.399994pt;margin-top:109.880005pt;width:.480008pt;height:.66pt;mso-position-horizontal-relative:page;mso-position-vertical-relative:page;z-index:55336" type="#_x0000_t75" stroked="false">
            <v:imagedata r:id="rId314" o:title=""/>
          </v:shape>
        </w:pict>
      </w:r>
      <w:r>
        <w:rPr/>
        <w:pict>
          <v:shape style="position:absolute;margin-left:281.600006pt;margin-top:109.880005pt;width:.479978pt;height:.66pt;mso-position-horizontal-relative:page;mso-position-vertical-relative:page;z-index:55360" type="#_x0000_t75" stroked="false">
            <v:imagedata r:id="rId314" o:title=""/>
          </v:shape>
        </w:pict>
      </w:r>
      <w:r>
        <w:rPr/>
        <w:pict>
          <v:shape style="position:absolute;margin-left:350.059998pt;margin-top:109.880005pt;width:.480008pt;height:.66pt;mso-position-horizontal-relative:page;mso-position-vertical-relative:page;z-index:55384" type="#_x0000_t75" stroked="false">
            <v:imagedata r:id="rId314" o:title=""/>
          </v:shape>
        </w:pict>
      </w:r>
      <w:r>
        <w:rPr/>
        <w:pict>
          <v:shape style="position:absolute;margin-left:413.240021pt;margin-top:109.880005pt;width:.480008pt;height:.66pt;mso-position-horizontal-relative:page;mso-position-vertical-relative:page;z-index:55408" type="#_x0000_t75" stroked="false">
            <v:imagedata r:id="rId314" o:title=""/>
          </v:shape>
        </w:pict>
      </w:r>
      <w:r>
        <w:rPr/>
        <w:pict>
          <v:shape style="position:absolute;margin-left:442.179993pt;margin-top:109.880005pt;width:.480008pt;height:.66pt;mso-position-horizontal-relative:page;mso-position-vertical-relative:page;z-index:55432" type="#_x0000_t75" stroked="false">
            <v:imagedata r:id="rId314" o:title=""/>
          </v:shape>
        </w:pict>
      </w:r>
      <w:r>
        <w:rPr/>
        <w:pict>
          <v:shape style="position:absolute;margin-left:471.040009pt;margin-top:109.880005pt;width:.479978pt;height:.66pt;mso-position-horizontal-relative:page;mso-position-vertical-relative:page;z-index:55456" type="#_x0000_t75" stroked="false">
            <v:imagedata r:id="rId314" o:title=""/>
          </v:shape>
        </w:pict>
      </w:r>
      <w:r>
        <w:rPr/>
        <w:pict>
          <v:shape style="position:absolute;margin-left:534.280029pt;margin-top:109.880005pt;width:.479978pt;height:.66pt;mso-position-horizontal-relative:page;mso-position-vertical-relative:page;z-index:55480" type="#_x0000_t75" stroked="false">
            <v:imagedata r:id="rId314" o:title=""/>
          </v:shape>
        </w:pict>
      </w:r>
      <w:r>
        <w:rPr/>
        <w:pict>
          <v:shape style="position:absolute;margin-left:563.140015pt;margin-top:109.880005pt;width:.479978pt;height:.66pt;mso-position-horizontal-relative:page;mso-position-vertical-relative:page;z-index:55504" type="#_x0000_t75" stroked="false">
            <v:imagedata r:id="rId314" o:title=""/>
          </v:shape>
        </w:pict>
      </w:r>
      <w:r>
        <w:rPr/>
        <w:pict>
          <v:shape style="position:absolute;margin-left:631.599976pt;margin-top:109.880005pt;width:.480039pt;height:.66pt;mso-position-horizontal-relative:page;mso-position-vertical-relative:page;z-index:55528" type="#_x0000_t75" stroked="false">
            <v:imagedata r:id="rId314" o:title=""/>
          </v:shape>
        </w:pict>
      </w:r>
      <w:r>
        <w:rPr/>
        <w:pict>
          <v:shape style="position:absolute;margin-left:694.780029pt;margin-top:109.880005pt;width:.479978pt;height:.66pt;mso-position-horizontal-relative:page;mso-position-vertical-relative:page;z-index:55552" type="#_x0000_t75" stroked="false">
            <v:imagedata r:id="rId314" o:title=""/>
          </v:shape>
        </w:pict>
      </w:r>
      <w:r>
        <w:rPr/>
        <w:pict>
          <v:shape style="position:absolute;margin-left:224.300003pt;margin-top:145.580032pt;width:.480015pt;height:.66pt;mso-position-horizontal-relative:page;mso-position-vertical-relative:page;z-index:55576" type="#_x0000_t75" stroked="false">
            <v:imagedata r:id="rId314" o:title=""/>
          </v:shape>
        </w:pict>
      </w:r>
      <w:r>
        <w:rPr/>
        <w:pict>
          <v:shape style="position:absolute;margin-left:243.320007pt;margin-top:145.580032pt;width:.480015pt;height:.66pt;mso-position-horizontal-relative:page;mso-position-vertical-relative:page;z-index:55600" type="#_x0000_t75" stroked="false">
            <v:imagedata r:id="rId314" o:title=""/>
          </v:shape>
        </w:pict>
      </w:r>
      <w:r>
        <w:rPr/>
        <w:pict>
          <v:shape style="position:absolute;margin-left:262.399994pt;margin-top:145.580032pt;width:.480031pt;height:.66pt;mso-position-horizontal-relative:page;mso-position-vertical-relative:page;z-index:55624" type="#_x0000_t75" stroked="false">
            <v:imagedata r:id="rId314" o:title=""/>
          </v:shape>
        </w:pict>
      </w:r>
      <w:r>
        <w:rPr/>
        <w:pict>
          <v:shape style="position:absolute;margin-left:281.600006pt;margin-top:145.580032pt;width:.48pt;height:.66pt;mso-position-horizontal-relative:page;mso-position-vertical-relative:page;z-index:55648" type="#_x0000_t75" stroked="false">
            <v:imagedata r:id="rId314" o:title=""/>
          </v:shape>
        </w:pict>
      </w:r>
      <w:r>
        <w:rPr/>
        <w:pict>
          <v:shape style="position:absolute;margin-left:350.059998pt;margin-top:145.580032pt;width:.480031pt;height:.66pt;mso-position-horizontal-relative:page;mso-position-vertical-relative:page;z-index:55672" type="#_x0000_t75" stroked="false">
            <v:imagedata r:id="rId314" o:title=""/>
          </v:shape>
        </w:pict>
      </w:r>
      <w:r>
        <w:rPr/>
        <w:pict>
          <v:shape style="position:absolute;margin-left:413.240021pt;margin-top:145.580032pt;width:.480031pt;height:.66pt;mso-position-horizontal-relative:page;mso-position-vertical-relative:page;z-index:55696" type="#_x0000_t75" stroked="false">
            <v:imagedata r:id="rId314" o:title=""/>
          </v:shape>
        </w:pict>
      </w:r>
      <w:r>
        <w:rPr/>
        <w:pict>
          <v:shape style="position:absolute;margin-left:442.179993pt;margin-top:145.580032pt;width:.480031pt;height:.66pt;mso-position-horizontal-relative:page;mso-position-vertical-relative:page;z-index:55720" type="#_x0000_t75" stroked="false">
            <v:imagedata r:id="rId314" o:title=""/>
          </v:shape>
        </w:pict>
      </w:r>
      <w:r>
        <w:rPr/>
        <w:pict>
          <v:shape style="position:absolute;margin-left:471.040009pt;margin-top:145.580032pt;width:.48pt;height:.66pt;mso-position-horizontal-relative:page;mso-position-vertical-relative:page;z-index:55744" type="#_x0000_t75" stroked="false">
            <v:imagedata r:id="rId314" o:title=""/>
          </v:shape>
        </w:pict>
      </w:r>
      <w:r>
        <w:rPr/>
        <w:pict>
          <v:shape style="position:absolute;margin-left:534.280029pt;margin-top:145.580032pt;width:.48pt;height:.66pt;mso-position-horizontal-relative:page;mso-position-vertical-relative:page;z-index:55768" type="#_x0000_t75" stroked="false">
            <v:imagedata r:id="rId314" o:title=""/>
          </v:shape>
        </w:pict>
      </w:r>
      <w:r>
        <w:rPr/>
        <w:pict>
          <v:shape style="position:absolute;margin-left:563.140015pt;margin-top:145.580032pt;width:.48pt;height:.66pt;mso-position-horizontal-relative:page;mso-position-vertical-relative:page;z-index:55792" type="#_x0000_t75" stroked="false">
            <v:imagedata r:id="rId314" o:title=""/>
          </v:shape>
        </w:pict>
      </w:r>
      <w:r>
        <w:rPr/>
        <w:pict>
          <v:shape style="position:absolute;margin-left:631.599976pt;margin-top:145.580032pt;width:.480061pt;height:.66pt;mso-position-horizontal-relative:page;mso-position-vertical-relative:page;z-index:55816" type="#_x0000_t75" stroked="false">
            <v:imagedata r:id="rId314" o:title=""/>
          </v:shape>
        </w:pict>
      </w:r>
      <w:r>
        <w:rPr/>
        <w:pict>
          <v:shape style="position:absolute;margin-left:694.780029pt;margin-top:145.580032pt;width:.48pt;height:.66pt;mso-position-horizontal-relative:page;mso-position-vertical-relative:page;z-index:55840" type="#_x0000_t75" stroked="false">
            <v:imagedata r:id="rId314" o:title=""/>
          </v:shape>
        </w:pict>
      </w:r>
      <w:r>
        <w:rPr/>
        <w:pict>
          <v:shape style="position:absolute;margin-left:224.300003pt;margin-top:196.640045pt;width:.480015pt;height:.9pt;mso-position-horizontal-relative:page;mso-position-vertical-relative:page;z-index:55864" type="#_x0000_t75" stroked="false">
            <v:imagedata r:id="rId311" o:title=""/>
          </v:shape>
        </w:pict>
      </w:r>
      <w:r>
        <w:rPr/>
        <w:pict>
          <v:shape style="position:absolute;margin-left:243.320007pt;margin-top:196.640045pt;width:.480015pt;height:.9pt;mso-position-horizontal-relative:page;mso-position-vertical-relative:page;z-index:55888" type="#_x0000_t75" stroked="false">
            <v:imagedata r:id="rId311" o:title=""/>
          </v:shape>
        </w:pict>
      </w:r>
      <w:r>
        <w:rPr/>
        <w:pict>
          <v:shape style="position:absolute;margin-left:262.399994pt;margin-top:196.640045pt;width:.480031pt;height:.9pt;mso-position-horizontal-relative:page;mso-position-vertical-relative:page;z-index:55912" type="#_x0000_t75" stroked="false">
            <v:imagedata r:id="rId311" o:title=""/>
          </v:shape>
        </w:pict>
      </w:r>
      <w:r>
        <w:rPr/>
        <w:pict>
          <v:shape style="position:absolute;margin-left:281.600006pt;margin-top:196.640045pt;width:.48pt;height:.9pt;mso-position-horizontal-relative:page;mso-position-vertical-relative:page;z-index:55936" type="#_x0000_t75" stroked="false">
            <v:imagedata r:id="rId311" o:title=""/>
          </v:shape>
        </w:pict>
      </w:r>
      <w:r>
        <w:rPr/>
        <w:pict>
          <v:shape style="position:absolute;margin-left:350.059998pt;margin-top:196.640045pt;width:.480031pt;height:.9pt;mso-position-horizontal-relative:page;mso-position-vertical-relative:page;z-index:55960" type="#_x0000_t75" stroked="false">
            <v:imagedata r:id="rId311" o:title=""/>
          </v:shape>
        </w:pict>
      </w:r>
      <w:r>
        <w:rPr/>
        <w:pict>
          <v:shape style="position:absolute;margin-left:413.240021pt;margin-top:196.640045pt;width:.480031pt;height:.9pt;mso-position-horizontal-relative:page;mso-position-vertical-relative:page;z-index:55984" type="#_x0000_t75" stroked="false">
            <v:imagedata r:id="rId311" o:title=""/>
          </v:shape>
        </w:pict>
      </w:r>
      <w:r>
        <w:rPr/>
        <w:pict>
          <v:shape style="position:absolute;margin-left:442.179993pt;margin-top:196.640045pt;width:.480031pt;height:.9pt;mso-position-horizontal-relative:page;mso-position-vertical-relative:page;z-index:56008" type="#_x0000_t75" stroked="false">
            <v:imagedata r:id="rId311" o:title=""/>
          </v:shape>
        </w:pict>
      </w:r>
      <w:r>
        <w:rPr/>
        <w:pict>
          <v:shape style="position:absolute;margin-left:471.040009pt;margin-top:196.640045pt;width:.48pt;height:.9pt;mso-position-horizontal-relative:page;mso-position-vertical-relative:page;z-index:56032" type="#_x0000_t75" stroked="false">
            <v:imagedata r:id="rId311" o:title=""/>
          </v:shape>
        </w:pict>
      </w:r>
      <w:r>
        <w:rPr/>
        <w:pict>
          <v:shape style="position:absolute;margin-left:534.280029pt;margin-top:196.640045pt;width:.48pt;height:.9pt;mso-position-horizontal-relative:page;mso-position-vertical-relative:page;z-index:56056" type="#_x0000_t75" stroked="false">
            <v:imagedata r:id="rId311" o:title=""/>
          </v:shape>
        </w:pict>
      </w:r>
      <w:r>
        <w:rPr/>
        <w:pict>
          <v:shape style="position:absolute;margin-left:563.140015pt;margin-top:196.640045pt;width:.48pt;height:.9pt;mso-position-horizontal-relative:page;mso-position-vertical-relative:page;z-index:56080" type="#_x0000_t75" stroked="false">
            <v:imagedata r:id="rId311" o:title=""/>
          </v:shape>
        </w:pict>
      </w:r>
      <w:r>
        <w:rPr/>
        <w:pict>
          <v:shape style="position:absolute;margin-left:631.599976pt;margin-top:196.640045pt;width:.480061pt;height:.9pt;mso-position-horizontal-relative:page;mso-position-vertical-relative:page;z-index:56104" type="#_x0000_t75" stroked="false">
            <v:imagedata r:id="rId311" o:title=""/>
          </v:shape>
        </w:pict>
      </w:r>
      <w:r>
        <w:rPr/>
        <w:pict>
          <v:shape style="position:absolute;margin-left:694.780029pt;margin-top:196.640045pt;width:.48pt;height:.9pt;mso-position-horizontal-relative:page;mso-position-vertical-relative:page;z-index:56128" type="#_x0000_t75" stroked="false">
            <v:imagedata r:id="rId311" o:title=""/>
          </v:shape>
        </w:pict>
      </w:r>
      <w:r>
        <w:rPr/>
        <w:pict>
          <v:shape style="position:absolute;margin-left:224.300003pt;margin-top:217.220001pt;width:.47998pt;height:.42pt;mso-position-horizontal-relative:page;mso-position-vertical-relative:page;z-index:56152" type="#_x0000_t75" stroked="false">
            <v:imagedata r:id="rId315" o:title=""/>
          </v:shape>
        </w:pict>
      </w:r>
      <w:r>
        <w:rPr/>
        <w:pict>
          <v:shape style="position:absolute;margin-left:243.320007pt;margin-top:217.220001pt;width:.47998pt;height:.42pt;mso-position-horizontal-relative:page;mso-position-vertical-relative:page;z-index:56176" type="#_x0000_t75" stroked="false">
            <v:imagedata r:id="rId315" o:title=""/>
          </v:shape>
        </w:pict>
      </w:r>
      <w:r>
        <w:rPr/>
        <w:pict>
          <v:shape style="position:absolute;margin-left:262.399994pt;margin-top:217.220001pt;width:.479996pt;height:.42pt;mso-position-horizontal-relative:page;mso-position-vertical-relative:page;z-index:56200" type="#_x0000_t75" stroked="false">
            <v:imagedata r:id="rId315" o:title=""/>
          </v:shape>
        </w:pict>
      </w:r>
      <w:r>
        <w:rPr/>
        <w:pict>
          <v:shape style="position:absolute;margin-left:281.600006pt;margin-top:217.220001pt;width:.479965pt;height:.42pt;mso-position-horizontal-relative:page;mso-position-vertical-relative:page;z-index:56224" type="#_x0000_t75" stroked="false">
            <v:imagedata r:id="rId315" o:title=""/>
          </v:shape>
        </w:pict>
      </w:r>
      <w:r>
        <w:rPr/>
        <w:pict>
          <v:shape style="position:absolute;margin-left:350.059998pt;margin-top:217.220001pt;width:.479996pt;height:.42pt;mso-position-horizontal-relative:page;mso-position-vertical-relative:page;z-index:56248" type="#_x0000_t75" stroked="false">
            <v:imagedata r:id="rId315" o:title=""/>
          </v:shape>
        </w:pict>
      </w:r>
      <w:r>
        <w:rPr/>
        <w:pict>
          <v:shape style="position:absolute;margin-left:413.240021pt;margin-top:217.220001pt;width:.479996pt;height:.42pt;mso-position-horizontal-relative:page;mso-position-vertical-relative:page;z-index:56272" type="#_x0000_t75" stroked="false">
            <v:imagedata r:id="rId315" o:title=""/>
          </v:shape>
        </w:pict>
      </w:r>
      <w:r>
        <w:rPr/>
        <w:pict>
          <v:shape style="position:absolute;margin-left:442.179993pt;margin-top:217.220001pt;width:.479996pt;height:.42pt;mso-position-horizontal-relative:page;mso-position-vertical-relative:page;z-index:56296" type="#_x0000_t75" stroked="false">
            <v:imagedata r:id="rId315" o:title=""/>
          </v:shape>
        </w:pict>
      </w:r>
      <w:r>
        <w:rPr/>
        <w:pict>
          <v:shape style="position:absolute;margin-left:471.040009pt;margin-top:217.220001pt;width:.479965pt;height:.42pt;mso-position-horizontal-relative:page;mso-position-vertical-relative:page;z-index:56320" type="#_x0000_t75" stroked="false">
            <v:imagedata r:id="rId315" o:title=""/>
          </v:shape>
        </w:pict>
      </w:r>
      <w:r>
        <w:rPr/>
        <w:pict>
          <v:shape style="position:absolute;margin-left:534.280029pt;margin-top:217.220001pt;width:.479965pt;height:.42pt;mso-position-horizontal-relative:page;mso-position-vertical-relative:page;z-index:56344" type="#_x0000_t75" stroked="false">
            <v:imagedata r:id="rId315" o:title=""/>
          </v:shape>
        </w:pict>
      </w:r>
      <w:r>
        <w:rPr/>
        <w:pict>
          <v:shape style="position:absolute;margin-left:563.140015pt;margin-top:217.220001pt;width:.479965pt;height:.42pt;mso-position-horizontal-relative:page;mso-position-vertical-relative:page;z-index:56368" type="#_x0000_t75" stroked="false">
            <v:imagedata r:id="rId315" o:title=""/>
          </v:shape>
        </w:pict>
      </w:r>
      <w:r>
        <w:rPr/>
        <w:pict>
          <v:shape style="position:absolute;margin-left:631.599976pt;margin-top:217.220001pt;width:.480026pt;height:.42pt;mso-position-horizontal-relative:page;mso-position-vertical-relative:page;z-index:56392" type="#_x0000_t75" stroked="false">
            <v:imagedata r:id="rId315" o:title=""/>
          </v:shape>
        </w:pict>
      </w:r>
      <w:r>
        <w:rPr/>
        <w:pict>
          <v:shape style="position:absolute;margin-left:694.780029pt;margin-top:217.220001pt;width:.479965pt;height:.42pt;mso-position-horizontal-relative:page;mso-position-vertical-relative:page;z-index:56416" type="#_x0000_t75" stroked="false">
            <v:imagedata r:id="rId315" o:title=""/>
          </v:shape>
        </w:pict>
      </w:r>
      <w:r>
        <w:rPr/>
        <w:pict>
          <v:shape style="position:absolute;margin-left:224.300003pt;margin-top:237.320023pt;width:.480015pt;height:.42pt;mso-position-horizontal-relative:page;mso-position-vertical-relative:page;z-index:56440" type="#_x0000_t75" stroked="false">
            <v:imagedata r:id="rId315" o:title=""/>
          </v:shape>
        </w:pict>
      </w:r>
      <w:r>
        <w:rPr/>
        <w:pict>
          <v:shape style="position:absolute;margin-left:243.320007pt;margin-top:237.320023pt;width:.480015pt;height:.42pt;mso-position-horizontal-relative:page;mso-position-vertical-relative:page;z-index:56464" type="#_x0000_t75" stroked="false">
            <v:imagedata r:id="rId315" o:title=""/>
          </v:shape>
        </w:pict>
      </w:r>
      <w:r>
        <w:rPr/>
        <w:pict>
          <v:shape style="position:absolute;margin-left:262.399994pt;margin-top:237.320023pt;width:.480031pt;height:.42pt;mso-position-horizontal-relative:page;mso-position-vertical-relative:page;z-index:56488" type="#_x0000_t75" stroked="false">
            <v:imagedata r:id="rId315" o:title=""/>
          </v:shape>
        </w:pict>
      </w:r>
      <w:r>
        <w:rPr/>
        <w:pict>
          <v:shape style="position:absolute;margin-left:281.600006pt;margin-top:237.320023pt;width:.48pt;height:.42pt;mso-position-horizontal-relative:page;mso-position-vertical-relative:page;z-index:56512" type="#_x0000_t75" stroked="false">
            <v:imagedata r:id="rId315" o:title=""/>
          </v:shape>
        </w:pict>
      </w:r>
      <w:r>
        <w:rPr/>
        <w:pict>
          <v:shape style="position:absolute;margin-left:350.059998pt;margin-top:237.320023pt;width:.480031pt;height:.42pt;mso-position-horizontal-relative:page;mso-position-vertical-relative:page;z-index:56536" type="#_x0000_t75" stroked="false">
            <v:imagedata r:id="rId315" o:title=""/>
          </v:shape>
        </w:pict>
      </w:r>
      <w:r>
        <w:rPr/>
        <w:pict>
          <v:shape style="position:absolute;margin-left:413.240021pt;margin-top:237.320023pt;width:.480031pt;height:.42pt;mso-position-horizontal-relative:page;mso-position-vertical-relative:page;z-index:56560" type="#_x0000_t75" stroked="false">
            <v:imagedata r:id="rId315" o:title=""/>
          </v:shape>
        </w:pict>
      </w:r>
      <w:r>
        <w:rPr/>
        <w:pict>
          <v:shape style="position:absolute;margin-left:442.179993pt;margin-top:237.320023pt;width:.480031pt;height:.42pt;mso-position-horizontal-relative:page;mso-position-vertical-relative:page;z-index:56584" type="#_x0000_t75" stroked="false">
            <v:imagedata r:id="rId315" o:title=""/>
          </v:shape>
        </w:pict>
      </w:r>
      <w:r>
        <w:rPr/>
        <w:pict>
          <v:shape style="position:absolute;margin-left:471.040009pt;margin-top:237.320023pt;width:.48pt;height:.42pt;mso-position-horizontal-relative:page;mso-position-vertical-relative:page;z-index:56608" type="#_x0000_t75" stroked="false">
            <v:imagedata r:id="rId315" o:title=""/>
          </v:shape>
        </w:pict>
      </w:r>
      <w:r>
        <w:rPr/>
        <w:pict>
          <v:shape style="position:absolute;margin-left:534.280029pt;margin-top:237.320023pt;width:.48pt;height:.42pt;mso-position-horizontal-relative:page;mso-position-vertical-relative:page;z-index:56632" type="#_x0000_t75" stroked="false">
            <v:imagedata r:id="rId315" o:title=""/>
          </v:shape>
        </w:pict>
      </w:r>
      <w:r>
        <w:rPr/>
        <w:pict>
          <v:shape style="position:absolute;margin-left:563.140015pt;margin-top:237.320023pt;width:.48pt;height:.42pt;mso-position-horizontal-relative:page;mso-position-vertical-relative:page;z-index:56656" type="#_x0000_t75" stroked="false">
            <v:imagedata r:id="rId315" o:title=""/>
          </v:shape>
        </w:pict>
      </w:r>
      <w:r>
        <w:rPr/>
        <w:pict>
          <v:shape style="position:absolute;margin-left:631.599976pt;margin-top:237.320023pt;width:.480061pt;height:.42pt;mso-position-horizontal-relative:page;mso-position-vertical-relative:page;z-index:56680" type="#_x0000_t75" stroked="false">
            <v:imagedata r:id="rId315" o:title=""/>
          </v:shape>
        </w:pict>
      </w:r>
      <w:r>
        <w:rPr/>
        <w:pict>
          <v:shape style="position:absolute;margin-left:694.780029pt;margin-top:237.320023pt;width:.48pt;height:.42pt;mso-position-horizontal-relative:page;mso-position-vertical-relative:page;z-index:56704" type="#_x0000_t75" stroked="false">
            <v:imagedata r:id="rId315" o:title=""/>
          </v:shape>
        </w:pict>
      </w:r>
      <w:r>
        <w:rPr/>
        <w:pict>
          <v:shape style="position:absolute;margin-left:224.300003pt;margin-top:257.440033pt;width:.480015pt;height:.42pt;mso-position-horizontal-relative:page;mso-position-vertical-relative:page;z-index:56728" type="#_x0000_t75" stroked="false">
            <v:imagedata r:id="rId315" o:title=""/>
          </v:shape>
        </w:pict>
      </w:r>
      <w:r>
        <w:rPr/>
        <w:pict>
          <v:shape style="position:absolute;margin-left:243.320007pt;margin-top:257.440033pt;width:.480015pt;height:.42pt;mso-position-horizontal-relative:page;mso-position-vertical-relative:page;z-index:56752" type="#_x0000_t75" stroked="false">
            <v:imagedata r:id="rId315" o:title=""/>
          </v:shape>
        </w:pict>
      </w:r>
      <w:r>
        <w:rPr/>
        <w:pict>
          <v:shape style="position:absolute;margin-left:262.399994pt;margin-top:257.440033pt;width:.480031pt;height:.42pt;mso-position-horizontal-relative:page;mso-position-vertical-relative:page;z-index:56776" type="#_x0000_t75" stroked="false">
            <v:imagedata r:id="rId315" o:title=""/>
          </v:shape>
        </w:pict>
      </w:r>
      <w:r>
        <w:rPr/>
        <w:pict>
          <v:shape style="position:absolute;margin-left:281.600006pt;margin-top:257.440033pt;width:.48pt;height:.42pt;mso-position-horizontal-relative:page;mso-position-vertical-relative:page;z-index:56800" type="#_x0000_t75" stroked="false">
            <v:imagedata r:id="rId315" o:title=""/>
          </v:shape>
        </w:pict>
      </w:r>
      <w:r>
        <w:rPr/>
        <w:pict>
          <v:shape style="position:absolute;margin-left:350.059998pt;margin-top:257.440033pt;width:.480031pt;height:.42pt;mso-position-horizontal-relative:page;mso-position-vertical-relative:page;z-index:56824" type="#_x0000_t75" stroked="false">
            <v:imagedata r:id="rId315" o:title=""/>
          </v:shape>
        </w:pict>
      </w:r>
      <w:r>
        <w:rPr/>
        <w:pict>
          <v:shape style="position:absolute;margin-left:413.240021pt;margin-top:257.440033pt;width:.480031pt;height:.42pt;mso-position-horizontal-relative:page;mso-position-vertical-relative:page;z-index:56848" type="#_x0000_t75" stroked="false">
            <v:imagedata r:id="rId315" o:title=""/>
          </v:shape>
        </w:pict>
      </w:r>
      <w:r>
        <w:rPr/>
        <w:pict>
          <v:shape style="position:absolute;margin-left:442.179993pt;margin-top:257.440033pt;width:.480031pt;height:.42pt;mso-position-horizontal-relative:page;mso-position-vertical-relative:page;z-index:56872" type="#_x0000_t75" stroked="false">
            <v:imagedata r:id="rId315" o:title=""/>
          </v:shape>
        </w:pict>
      </w:r>
      <w:r>
        <w:rPr/>
        <w:pict>
          <v:shape style="position:absolute;margin-left:471.040009pt;margin-top:257.440033pt;width:.48pt;height:.42pt;mso-position-horizontal-relative:page;mso-position-vertical-relative:page;z-index:56896" type="#_x0000_t75" stroked="false">
            <v:imagedata r:id="rId315" o:title=""/>
          </v:shape>
        </w:pict>
      </w:r>
      <w:r>
        <w:rPr/>
        <w:pict>
          <v:shape style="position:absolute;margin-left:534.280029pt;margin-top:257.440033pt;width:.48pt;height:.42pt;mso-position-horizontal-relative:page;mso-position-vertical-relative:page;z-index:56920" type="#_x0000_t75" stroked="false">
            <v:imagedata r:id="rId315" o:title=""/>
          </v:shape>
        </w:pict>
      </w:r>
      <w:r>
        <w:rPr/>
        <w:pict>
          <v:shape style="position:absolute;margin-left:563.140015pt;margin-top:257.440033pt;width:.48pt;height:.42pt;mso-position-horizontal-relative:page;mso-position-vertical-relative:page;z-index:56944" type="#_x0000_t75" stroked="false">
            <v:imagedata r:id="rId315" o:title=""/>
          </v:shape>
        </w:pict>
      </w:r>
      <w:r>
        <w:rPr/>
        <w:pict>
          <v:shape style="position:absolute;margin-left:631.599976pt;margin-top:257.440033pt;width:.480061pt;height:.42pt;mso-position-horizontal-relative:page;mso-position-vertical-relative:page;z-index:56968" type="#_x0000_t75" stroked="false">
            <v:imagedata r:id="rId315" o:title=""/>
          </v:shape>
        </w:pict>
      </w:r>
      <w:r>
        <w:rPr/>
        <w:pict>
          <v:shape style="position:absolute;margin-left:694.780029pt;margin-top:257.440033pt;width:.48pt;height:.42pt;mso-position-horizontal-relative:page;mso-position-vertical-relative:page;z-index:56992" type="#_x0000_t75" stroked="false">
            <v:imagedata r:id="rId315" o:title=""/>
          </v:shape>
        </w:pict>
      </w:r>
      <w:r>
        <w:rPr/>
        <w:pict>
          <v:shape style="position:absolute;margin-left:224.300003pt;margin-top:292.899994pt;width:.479993pt;height:.66pt;mso-position-horizontal-relative:page;mso-position-vertical-relative:page;z-index:57016" type="#_x0000_t75" stroked="false">
            <v:imagedata r:id="rId315" o:title=""/>
          </v:shape>
        </w:pict>
      </w:r>
      <w:r>
        <w:rPr/>
        <w:pict>
          <v:shape style="position:absolute;margin-left:243.320007pt;margin-top:292.899994pt;width:.479993pt;height:.66pt;mso-position-horizontal-relative:page;mso-position-vertical-relative:page;z-index:57040" type="#_x0000_t75" stroked="false">
            <v:imagedata r:id="rId315" o:title=""/>
          </v:shape>
        </w:pict>
      </w:r>
      <w:r>
        <w:rPr/>
        <w:pict>
          <v:shape style="position:absolute;margin-left:262.399994pt;margin-top:292.899994pt;width:.480008pt;height:.66pt;mso-position-horizontal-relative:page;mso-position-vertical-relative:page;z-index:57064" type="#_x0000_t75" stroked="false">
            <v:imagedata r:id="rId315" o:title=""/>
          </v:shape>
        </w:pict>
      </w:r>
      <w:r>
        <w:rPr/>
        <w:pict>
          <v:shape style="position:absolute;margin-left:281.600006pt;margin-top:292.899994pt;width:.479978pt;height:.66pt;mso-position-horizontal-relative:page;mso-position-vertical-relative:page;z-index:57088" type="#_x0000_t75" stroked="false">
            <v:imagedata r:id="rId315" o:title=""/>
          </v:shape>
        </w:pict>
      </w:r>
      <w:r>
        <w:rPr/>
        <w:pict>
          <v:shape style="position:absolute;margin-left:350.059998pt;margin-top:292.899994pt;width:.480008pt;height:.66pt;mso-position-horizontal-relative:page;mso-position-vertical-relative:page;z-index:57112" type="#_x0000_t75" stroked="false">
            <v:imagedata r:id="rId315" o:title=""/>
          </v:shape>
        </w:pict>
      </w:r>
      <w:r>
        <w:rPr/>
        <w:pict>
          <v:shape style="position:absolute;margin-left:413.240021pt;margin-top:292.899994pt;width:.480008pt;height:.66pt;mso-position-horizontal-relative:page;mso-position-vertical-relative:page;z-index:57136" type="#_x0000_t75" stroked="false">
            <v:imagedata r:id="rId315" o:title=""/>
          </v:shape>
        </w:pict>
      </w:r>
      <w:r>
        <w:rPr/>
        <w:pict>
          <v:shape style="position:absolute;margin-left:442.179993pt;margin-top:292.899994pt;width:.480008pt;height:.66pt;mso-position-horizontal-relative:page;mso-position-vertical-relative:page;z-index:57160" type="#_x0000_t75" stroked="false">
            <v:imagedata r:id="rId315" o:title=""/>
          </v:shape>
        </w:pict>
      </w:r>
      <w:r>
        <w:rPr/>
        <w:pict>
          <v:shape style="position:absolute;margin-left:471.040009pt;margin-top:292.899994pt;width:.479978pt;height:.66pt;mso-position-horizontal-relative:page;mso-position-vertical-relative:page;z-index:57184" type="#_x0000_t75" stroked="false">
            <v:imagedata r:id="rId315" o:title=""/>
          </v:shape>
        </w:pict>
      </w:r>
      <w:r>
        <w:rPr/>
        <w:pict>
          <v:shape style="position:absolute;margin-left:534.280029pt;margin-top:292.899994pt;width:.479978pt;height:.66pt;mso-position-horizontal-relative:page;mso-position-vertical-relative:page;z-index:57208" type="#_x0000_t75" stroked="false">
            <v:imagedata r:id="rId315" o:title=""/>
          </v:shape>
        </w:pict>
      </w:r>
      <w:r>
        <w:rPr/>
        <w:pict>
          <v:shape style="position:absolute;margin-left:563.140015pt;margin-top:292.899994pt;width:.479978pt;height:.66pt;mso-position-horizontal-relative:page;mso-position-vertical-relative:page;z-index:57232" type="#_x0000_t75" stroked="false">
            <v:imagedata r:id="rId315" o:title=""/>
          </v:shape>
        </w:pict>
      </w:r>
      <w:r>
        <w:rPr/>
        <w:pict>
          <v:shape style="position:absolute;margin-left:631.599976pt;margin-top:292.899994pt;width:.480039pt;height:.66pt;mso-position-horizontal-relative:page;mso-position-vertical-relative:page;z-index:57256" type="#_x0000_t75" stroked="false">
            <v:imagedata r:id="rId315" o:title=""/>
          </v:shape>
        </w:pict>
      </w:r>
      <w:r>
        <w:rPr/>
        <w:pict>
          <v:shape style="position:absolute;margin-left:694.780029pt;margin-top:292.899994pt;width:.479978pt;height:.66pt;mso-position-horizontal-relative:page;mso-position-vertical-relative:page;z-index:57280" type="#_x0000_t75" stroked="false">
            <v:imagedata r:id="rId315" o:title=""/>
          </v:shape>
        </w:pict>
      </w:r>
      <w:r>
        <w:rPr/>
        <w:pict>
          <v:shape style="position:absolute;margin-left:224.300003pt;margin-top:328.600006pt;width:.479993pt;height:.66pt;mso-position-horizontal-relative:page;mso-position-vertical-relative:page;z-index:57304" type="#_x0000_t75" stroked="false">
            <v:imagedata r:id="rId316" o:title=""/>
          </v:shape>
        </w:pict>
      </w:r>
      <w:r>
        <w:rPr/>
        <w:pict>
          <v:shape style="position:absolute;margin-left:243.320007pt;margin-top:328.600006pt;width:.479993pt;height:.66pt;mso-position-horizontal-relative:page;mso-position-vertical-relative:page;z-index:57328" type="#_x0000_t75" stroked="false">
            <v:imagedata r:id="rId316" o:title=""/>
          </v:shape>
        </w:pict>
      </w:r>
      <w:r>
        <w:rPr/>
        <w:pict>
          <v:shape style="position:absolute;margin-left:262.399994pt;margin-top:328.600006pt;width:.480008pt;height:.66pt;mso-position-horizontal-relative:page;mso-position-vertical-relative:page;z-index:57352" type="#_x0000_t75" stroked="false">
            <v:imagedata r:id="rId316" o:title=""/>
          </v:shape>
        </w:pict>
      </w:r>
      <w:r>
        <w:rPr/>
        <w:pict>
          <v:shape style="position:absolute;margin-left:281.600006pt;margin-top:328.600006pt;width:.479978pt;height:.66pt;mso-position-horizontal-relative:page;mso-position-vertical-relative:page;z-index:57376" type="#_x0000_t75" stroked="false">
            <v:imagedata r:id="rId316" o:title=""/>
          </v:shape>
        </w:pict>
      </w:r>
      <w:r>
        <w:rPr/>
        <w:pict>
          <v:shape style="position:absolute;margin-left:350.059998pt;margin-top:328.600006pt;width:.480008pt;height:.66pt;mso-position-horizontal-relative:page;mso-position-vertical-relative:page;z-index:57400" type="#_x0000_t75" stroked="false">
            <v:imagedata r:id="rId316" o:title=""/>
          </v:shape>
        </w:pict>
      </w:r>
      <w:r>
        <w:rPr/>
        <w:pict>
          <v:shape style="position:absolute;margin-left:413.240021pt;margin-top:328.600006pt;width:.480008pt;height:.66pt;mso-position-horizontal-relative:page;mso-position-vertical-relative:page;z-index:57424" type="#_x0000_t75" stroked="false">
            <v:imagedata r:id="rId316" o:title=""/>
          </v:shape>
        </w:pict>
      </w:r>
      <w:r>
        <w:rPr/>
        <w:pict>
          <v:shape style="position:absolute;margin-left:442.179993pt;margin-top:328.600006pt;width:.480008pt;height:.66pt;mso-position-horizontal-relative:page;mso-position-vertical-relative:page;z-index:57448" type="#_x0000_t75" stroked="false">
            <v:imagedata r:id="rId316" o:title=""/>
          </v:shape>
        </w:pict>
      </w:r>
      <w:r>
        <w:rPr/>
        <w:pict>
          <v:shape style="position:absolute;margin-left:471.040009pt;margin-top:328.600006pt;width:.479978pt;height:.66pt;mso-position-horizontal-relative:page;mso-position-vertical-relative:page;z-index:57472" type="#_x0000_t75" stroked="false">
            <v:imagedata r:id="rId316" o:title=""/>
          </v:shape>
        </w:pict>
      </w:r>
      <w:r>
        <w:rPr/>
        <w:pict>
          <v:shape style="position:absolute;margin-left:534.280029pt;margin-top:328.600006pt;width:.479978pt;height:.66pt;mso-position-horizontal-relative:page;mso-position-vertical-relative:page;z-index:57496" type="#_x0000_t75" stroked="false">
            <v:imagedata r:id="rId316" o:title=""/>
          </v:shape>
        </w:pict>
      </w:r>
      <w:r>
        <w:rPr/>
        <w:pict>
          <v:shape style="position:absolute;margin-left:563.140015pt;margin-top:328.600006pt;width:.479978pt;height:.66pt;mso-position-horizontal-relative:page;mso-position-vertical-relative:page;z-index:57520" type="#_x0000_t75" stroked="false">
            <v:imagedata r:id="rId316" o:title=""/>
          </v:shape>
        </w:pict>
      </w:r>
      <w:r>
        <w:rPr/>
        <w:pict>
          <v:shape style="position:absolute;margin-left:631.599976pt;margin-top:328.600006pt;width:.480039pt;height:.66pt;mso-position-horizontal-relative:page;mso-position-vertical-relative:page;z-index:57544" type="#_x0000_t75" stroked="false">
            <v:imagedata r:id="rId316" o:title=""/>
          </v:shape>
        </w:pict>
      </w:r>
      <w:r>
        <w:rPr/>
        <w:pict>
          <v:shape style="position:absolute;margin-left:694.780029pt;margin-top:328.600006pt;width:.479978pt;height:.66pt;mso-position-horizontal-relative:page;mso-position-vertical-relative:page;z-index:57568" type="#_x0000_t75" stroked="false">
            <v:imagedata r:id="rId316" o:title=""/>
          </v:shape>
        </w:pict>
      </w:r>
      <w:r>
        <w:rPr/>
        <w:pict>
          <v:shape style="position:absolute;margin-left:224.300003pt;margin-top:348.940033pt;width:.480015pt;height:.42pt;mso-position-horizontal-relative:page;mso-position-vertical-relative:page;z-index:57592" type="#_x0000_t75" stroked="false">
            <v:imagedata r:id="rId316" o:title=""/>
          </v:shape>
        </w:pict>
      </w:r>
      <w:r>
        <w:rPr/>
        <w:pict>
          <v:shape style="position:absolute;margin-left:243.320007pt;margin-top:348.940033pt;width:.480015pt;height:.42pt;mso-position-horizontal-relative:page;mso-position-vertical-relative:page;z-index:57616" type="#_x0000_t75" stroked="false">
            <v:imagedata r:id="rId316" o:title=""/>
          </v:shape>
        </w:pict>
      </w:r>
      <w:r>
        <w:rPr/>
        <w:pict>
          <v:shape style="position:absolute;margin-left:262.399994pt;margin-top:348.940033pt;width:.480031pt;height:.42pt;mso-position-horizontal-relative:page;mso-position-vertical-relative:page;z-index:57640" type="#_x0000_t75" stroked="false">
            <v:imagedata r:id="rId316" o:title=""/>
          </v:shape>
        </w:pict>
      </w:r>
      <w:r>
        <w:rPr/>
        <w:pict>
          <v:shape style="position:absolute;margin-left:281.600006pt;margin-top:348.940033pt;width:.48pt;height:.42pt;mso-position-horizontal-relative:page;mso-position-vertical-relative:page;z-index:57664" type="#_x0000_t75" stroked="false">
            <v:imagedata r:id="rId316" o:title=""/>
          </v:shape>
        </w:pict>
      </w:r>
      <w:r>
        <w:rPr/>
        <w:pict>
          <v:shape style="position:absolute;margin-left:350.059998pt;margin-top:348.940033pt;width:.480031pt;height:.42pt;mso-position-horizontal-relative:page;mso-position-vertical-relative:page;z-index:57688" type="#_x0000_t75" stroked="false">
            <v:imagedata r:id="rId316" o:title=""/>
          </v:shape>
        </w:pict>
      </w:r>
      <w:r>
        <w:rPr/>
        <w:pict>
          <v:shape style="position:absolute;margin-left:413.240021pt;margin-top:348.940033pt;width:.480031pt;height:.42pt;mso-position-horizontal-relative:page;mso-position-vertical-relative:page;z-index:57712" type="#_x0000_t75" stroked="false">
            <v:imagedata r:id="rId316" o:title=""/>
          </v:shape>
        </w:pict>
      </w:r>
      <w:r>
        <w:rPr/>
        <w:pict>
          <v:shape style="position:absolute;margin-left:442.179993pt;margin-top:348.940033pt;width:.480031pt;height:.42pt;mso-position-horizontal-relative:page;mso-position-vertical-relative:page;z-index:57736" type="#_x0000_t75" stroked="false">
            <v:imagedata r:id="rId316" o:title=""/>
          </v:shape>
        </w:pict>
      </w:r>
      <w:r>
        <w:rPr/>
        <w:pict>
          <v:shape style="position:absolute;margin-left:471.040009pt;margin-top:348.940033pt;width:.48pt;height:.42pt;mso-position-horizontal-relative:page;mso-position-vertical-relative:page;z-index:57760" type="#_x0000_t75" stroked="false">
            <v:imagedata r:id="rId316" o:title=""/>
          </v:shape>
        </w:pict>
      </w:r>
      <w:r>
        <w:rPr/>
        <w:pict>
          <v:shape style="position:absolute;margin-left:534.280029pt;margin-top:348.940033pt;width:.48pt;height:.42pt;mso-position-horizontal-relative:page;mso-position-vertical-relative:page;z-index:57784" type="#_x0000_t75" stroked="false">
            <v:imagedata r:id="rId316" o:title=""/>
          </v:shape>
        </w:pict>
      </w:r>
      <w:r>
        <w:rPr/>
        <w:pict>
          <v:shape style="position:absolute;margin-left:563.140015pt;margin-top:348.940033pt;width:.48pt;height:.42pt;mso-position-horizontal-relative:page;mso-position-vertical-relative:page;z-index:57808" type="#_x0000_t75" stroked="false">
            <v:imagedata r:id="rId316" o:title=""/>
          </v:shape>
        </w:pict>
      </w:r>
      <w:r>
        <w:rPr/>
        <w:pict>
          <v:shape style="position:absolute;margin-left:631.599976pt;margin-top:348.940033pt;width:.480061pt;height:.42pt;mso-position-horizontal-relative:page;mso-position-vertical-relative:page;z-index:57832" type="#_x0000_t75" stroked="false">
            <v:imagedata r:id="rId316" o:title=""/>
          </v:shape>
        </w:pict>
      </w:r>
      <w:r>
        <w:rPr/>
        <w:pict>
          <v:shape style="position:absolute;margin-left:694.780029pt;margin-top:348.940033pt;width:.48pt;height:.42pt;mso-position-horizontal-relative:page;mso-position-vertical-relative:page;z-index:57856" type="#_x0000_t75" stroked="false">
            <v:imagedata r:id="rId316" o:title=""/>
          </v:shape>
        </w:pict>
      </w:r>
      <w:r>
        <w:rPr/>
        <w:pict>
          <v:shape style="position:absolute;margin-left:224.300003pt;margin-top:384.399994pt;width:.479993pt;height:.66pt;mso-position-horizontal-relative:page;mso-position-vertical-relative:page;z-index:57880" type="#_x0000_t75" stroked="false">
            <v:imagedata r:id="rId316" o:title=""/>
          </v:shape>
        </w:pict>
      </w:r>
      <w:r>
        <w:rPr/>
        <w:pict>
          <v:shape style="position:absolute;margin-left:243.320007pt;margin-top:384.399994pt;width:.479993pt;height:.66pt;mso-position-horizontal-relative:page;mso-position-vertical-relative:page;z-index:57904" type="#_x0000_t75" stroked="false">
            <v:imagedata r:id="rId316" o:title=""/>
          </v:shape>
        </w:pict>
      </w:r>
      <w:r>
        <w:rPr/>
        <w:pict>
          <v:shape style="position:absolute;margin-left:262.399994pt;margin-top:384.399994pt;width:.480008pt;height:.66pt;mso-position-horizontal-relative:page;mso-position-vertical-relative:page;z-index:57928" type="#_x0000_t75" stroked="false">
            <v:imagedata r:id="rId316" o:title=""/>
          </v:shape>
        </w:pict>
      </w:r>
      <w:r>
        <w:rPr/>
        <w:pict>
          <v:shape style="position:absolute;margin-left:281.600006pt;margin-top:384.399994pt;width:.479978pt;height:.66pt;mso-position-horizontal-relative:page;mso-position-vertical-relative:page;z-index:57952" type="#_x0000_t75" stroked="false">
            <v:imagedata r:id="rId316" o:title=""/>
          </v:shape>
        </w:pict>
      </w:r>
      <w:r>
        <w:rPr/>
        <w:pict>
          <v:shape style="position:absolute;margin-left:350.059998pt;margin-top:384.399994pt;width:.480008pt;height:.66pt;mso-position-horizontal-relative:page;mso-position-vertical-relative:page;z-index:57976" type="#_x0000_t75" stroked="false">
            <v:imagedata r:id="rId316" o:title=""/>
          </v:shape>
        </w:pict>
      </w:r>
      <w:r>
        <w:rPr/>
        <w:pict>
          <v:shape style="position:absolute;margin-left:413.240021pt;margin-top:384.399994pt;width:.480008pt;height:.66pt;mso-position-horizontal-relative:page;mso-position-vertical-relative:page;z-index:58000" type="#_x0000_t75" stroked="false">
            <v:imagedata r:id="rId316" o:title=""/>
          </v:shape>
        </w:pict>
      </w:r>
      <w:r>
        <w:rPr/>
        <w:pict>
          <v:shape style="position:absolute;margin-left:442.179993pt;margin-top:384.399994pt;width:.480008pt;height:.66pt;mso-position-horizontal-relative:page;mso-position-vertical-relative:page;z-index:58024" type="#_x0000_t75" stroked="false">
            <v:imagedata r:id="rId316" o:title=""/>
          </v:shape>
        </w:pict>
      </w:r>
      <w:r>
        <w:rPr/>
        <w:pict>
          <v:shape style="position:absolute;margin-left:471.040009pt;margin-top:384.399994pt;width:.479978pt;height:.66pt;mso-position-horizontal-relative:page;mso-position-vertical-relative:page;z-index:58048" type="#_x0000_t75" stroked="false">
            <v:imagedata r:id="rId316" o:title=""/>
          </v:shape>
        </w:pict>
      </w:r>
      <w:r>
        <w:rPr/>
        <w:pict>
          <v:shape style="position:absolute;margin-left:534.280029pt;margin-top:384.399994pt;width:.479978pt;height:.66pt;mso-position-horizontal-relative:page;mso-position-vertical-relative:page;z-index:58072" type="#_x0000_t75" stroked="false">
            <v:imagedata r:id="rId316" o:title=""/>
          </v:shape>
        </w:pict>
      </w:r>
      <w:r>
        <w:rPr/>
        <w:pict>
          <v:shape style="position:absolute;margin-left:563.140015pt;margin-top:384.399994pt;width:.479978pt;height:.66pt;mso-position-horizontal-relative:page;mso-position-vertical-relative:page;z-index:58096" type="#_x0000_t75" stroked="false">
            <v:imagedata r:id="rId316" o:title=""/>
          </v:shape>
        </w:pict>
      </w:r>
      <w:r>
        <w:rPr/>
        <w:pict>
          <v:shape style="position:absolute;margin-left:631.599976pt;margin-top:384.399994pt;width:.480039pt;height:.66pt;mso-position-horizontal-relative:page;mso-position-vertical-relative:page;z-index:58120" type="#_x0000_t75" stroked="false">
            <v:imagedata r:id="rId316" o:title=""/>
          </v:shape>
        </w:pict>
      </w:r>
      <w:r>
        <w:rPr/>
        <w:pict>
          <v:shape style="position:absolute;margin-left:694.780029pt;margin-top:384.399994pt;width:.479978pt;height:.66pt;mso-position-horizontal-relative:page;mso-position-vertical-relative:page;z-index:58144" type="#_x0000_t75" stroked="false">
            <v:imagedata r:id="rId316" o:title=""/>
          </v:shape>
        </w:pict>
      </w:r>
      <w:r>
        <w:rPr/>
        <w:pict>
          <v:shape style="position:absolute;margin-left:224.300003pt;margin-top:420.119995pt;width:.479993pt;height:.66pt;mso-position-horizontal-relative:page;mso-position-vertical-relative:page;z-index:58168" type="#_x0000_t75" stroked="false">
            <v:imagedata r:id="rId316" o:title=""/>
          </v:shape>
        </w:pict>
      </w:r>
      <w:r>
        <w:rPr/>
        <w:pict>
          <v:shape style="position:absolute;margin-left:243.320007pt;margin-top:420.119995pt;width:.479993pt;height:.66pt;mso-position-horizontal-relative:page;mso-position-vertical-relative:page;z-index:58192" type="#_x0000_t75" stroked="false">
            <v:imagedata r:id="rId316" o:title=""/>
          </v:shape>
        </w:pict>
      </w:r>
      <w:r>
        <w:rPr/>
        <w:pict>
          <v:shape style="position:absolute;margin-left:262.399994pt;margin-top:420.119995pt;width:.480008pt;height:.66pt;mso-position-horizontal-relative:page;mso-position-vertical-relative:page;z-index:58216" type="#_x0000_t75" stroked="false">
            <v:imagedata r:id="rId316" o:title=""/>
          </v:shape>
        </w:pict>
      </w:r>
      <w:r>
        <w:rPr/>
        <w:pict>
          <v:shape style="position:absolute;margin-left:281.600006pt;margin-top:420.119995pt;width:.479978pt;height:.66pt;mso-position-horizontal-relative:page;mso-position-vertical-relative:page;z-index:58240" type="#_x0000_t75" stroked="false">
            <v:imagedata r:id="rId316" o:title=""/>
          </v:shape>
        </w:pict>
      </w:r>
      <w:r>
        <w:rPr/>
        <w:pict>
          <v:shape style="position:absolute;margin-left:350.059998pt;margin-top:420.119995pt;width:.480008pt;height:.66pt;mso-position-horizontal-relative:page;mso-position-vertical-relative:page;z-index:58264" type="#_x0000_t75" stroked="false">
            <v:imagedata r:id="rId316" o:title=""/>
          </v:shape>
        </w:pict>
      </w:r>
      <w:r>
        <w:rPr/>
        <w:pict>
          <v:shape style="position:absolute;margin-left:413.240021pt;margin-top:420.119995pt;width:.480008pt;height:.66pt;mso-position-horizontal-relative:page;mso-position-vertical-relative:page;z-index:58288" type="#_x0000_t75" stroked="false">
            <v:imagedata r:id="rId316" o:title=""/>
          </v:shape>
        </w:pict>
      </w:r>
      <w:r>
        <w:rPr/>
        <w:pict>
          <v:shape style="position:absolute;margin-left:442.179993pt;margin-top:420.119995pt;width:.480008pt;height:.66pt;mso-position-horizontal-relative:page;mso-position-vertical-relative:page;z-index:58312" type="#_x0000_t75" stroked="false">
            <v:imagedata r:id="rId316" o:title=""/>
          </v:shape>
        </w:pict>
      </w:r>
      <w:r>
        <w:rPr/>
        <w:pict>
          <v:shape style="position:absolute;margin-left:471.040009pt;margin-top:420.119995pt;width:.479978pt;height:.66pt;mso-position-horizontal-relative:page;mso-position-vertical-relative:page;z-index:58336" type="#_x0000_t75" stroked="false">
            <v:imagedata r:id="rId316" o:title=""/>
          </v:shape>
        </w:pict>
      </w:r>
      <w:r>
        <w:rPr/>
        <w:pict>
          <v:shape style="position:absolute;margin-left:534.280029pt;margin-top:420.119995pt;width:.479978pt;height:.66pt;mso-position-horizontal-relative:page;mso-position-vertical-relative:page;z-index:58360" type="#_x0000_t75" stroked="false">
            <v:imagedata r:id="rId316" o:title=""/>
          </v:shape>
        </w:pict>
      </w:r>
      <w:r>
        <w:rPr/>
        <w:pict>
          <v:shape style="position:absolute;margin-left:563.140015pt;margin-top:420.119995pt;width:.479978pt;height:.66pt;mso-position-horizontal-relative:page;mso-position-vertical-relative:page;z-index:58384" type="#_x0000_t75" stroked="false">
            <v:imagedata r:id="rId316" o:title=""/>
          </v:shape>
        </w:pict>
      </w:r>
      <w:r>
        <w:rPr/>
        <w:pict>
          <v:shape style="position:absolute;margin-left:631.599976pt;margin-top:420.119995pt;width:.480039pt;height:.66pt;mso-position-horizontal-relative:page;mso-position-vertical-relative:page;z-index:58408" type="#_x0000_t75" stroked="false">
            <v:imagedata r:id="rId316" o:title=""/>
          </v:shape>
        </w:pict>
      </w:r>
      <w:r>
        <w:rPr/>
        <w:pict>
          <v:shape style="position:absolute;margin-left:694.780029pt;margin-top:420.119995pt;width:.479978pt;height:.66pt;mso-position-horizontal-relative:page;mso-position-vertical-relative:page;z-index:58432" type="#_x0000_t75" stroked="false">
            <v:imagedata r:id="rId316" o:title=""/>
          </v:shape>
        </w:pict>
      </w:r>
      <w:r>
        <w:rPr/>
        <w:pict>
          <v:shape style="position:absolute;margin-left:224.300003pt;margin-top:455.820007pt;width:.479993pt;height:.66pt;mso-position-horizontal-relative:page;mso-position-vertical-relative:page;z-index:58456" type="#_x0000_t75" stroked="false">
            <v:imagedata r:id="rId317" o:title=""/>
          </v:shape>
        </w:pict>
      </w:r>
      <w:r>
        <w:rPr/>
        <w:pict>
          <v:shape style="position:absolute;margin-left:243.320007pt;margin-top:455.820007pt;width:.479993pt;height:.66pt;mso-position-horizontal-relative:page;mso-position-vertical-relative:page;z-index:58480" type="#_x0000_t75" stroked="false">
            <v:imagedata r:id="rId317" o:title=""/>
          </v:shape>
        </w:pict>
      </w:r>
      <w:r>
        <w:rPr/>
        <w:pict>
          <v:shape style="position:absolute;margin-left:262.399994pt;margin-top:455.820007pt;width:.480008pt;height:.66pt;mso-position-horizontal-relative:page;mso-position-vertical-relative:page;z-index:58504" type="#_x0000_t75" stroked="false">
            <v:imagedata r:id="rId317" o:title=""/>
          </v:shape>
        </w:pict>
      </w:r>
      <w:r>
        <w:rPr/>
        <w:pict>
          <v:shape style="position:absolute;margin-left:281.600006pt;margin-top:455.820007pt;width:.479978pt;height:.66pt;mso-position-horizontal-relative:page;mso-position-vertical-relative:page;z-index:58528" type="#_x0000_t75" stroked="false">
            <v:imagedata r:id="rId317" o:title=""/>
          </v:shape>
        </w:pict>
      </w:r>
      <w:r>
        <w:rPr/>
        <w:pict>
          <v:shape style="position:absolute;margin-left:350.059998pt;margin-top:455.820007pt;width:.480008pt;height:.66pt;mso-position-horizontal-relative:page;mso-position-vertical-relative:page;z-index:58552" type="#_x0000_t75" stroked="false">
            <v:imagedata r:id="rId317" o:title=""/>
          </v:shape>
        </w:pict>
      </w:r>
      <w:r>
        <w:rPr/>
        <w:pict>
          <v:shape style="position:absolute;margin-left:413.240021pt;margin-top:455.820007pt;width:.480008pt;height:.66pt;mso-position-horizontal-relative:page;mso-position-vertical-relative:page;z-index:58576" type="#_x0000_t75" stroked="false">
            <v:imagedata r:id="rId317" o:title=""/>
          </v:shape>
        </w:pict>
      </w:r>
      <w:r>
        <w:rPr/>
        <w:pict>
          <v:shape style="position:absolute;margin-left:442.179993pt;margin-top:455.820007pt;width:.480008pt;height:.66pt;mso-position-horizontal-relative:page;mso-position-vertical-relative:page;z-index:58600" type="#_x0000_t75" stroked="false">
            <v:imagedata r:id="rId317" o:title=""/>
          </v:shape>
        </w:pict>
      </w:r>
      <w:r>
        <w:rPr/>
        <w:pict>
          <v:shape style="position:absolute;margin-left:471.040009pt;margin-top:455.820007pt;width:.479978pt;height:.66pt;mso-position-horizontal-relative:page;mso-position-vertical-relative:page;z-index:58624" type="#_x0000_t75" stroked="false">
            <v:imagedata r:id="rId317" o:title=""/>
          </v:shape>
        </w:pict>
      </w:r>
      <w:r>
        <w:rPr/>
        <w:pict>
          <v:shape style="position:absolute;margin-left:534.280029pt;margin-top:455.820007pt;width:.479978pt;height:.66pt;mso-position-horizontal-relative:page;mso-position-vertical-relative:page;z-index:58648" type="#_x0000_t75" stroked="false">
            <v:imagedata r:id="rId317" o:title=""/>
          </v:shape>
        </w:pict>
      </w:r>
      <w:r>
        <w:rPr/>
        <w:pict>
          <v:shape style="position:absolute;margin-left:563.140015pt;margin-top:455.820007pt;width:.479978pt;height:.66pt;mso-position-horizontal-relative:page;mso-position-vertical-relative:page;z-index:58672" type="#_x0000_t75" stroked="false">
            <v:imagedata r:id="rId317" o:title=""/>
          </v:shape>
        </w:pict>
      </w:r>
      <w:r>
        <w:rPr/>
        <w:pict>
          <v:shape style="position:absolute;margin-left:631.599976pt;margin-top:455.820007pt;width:.480039pt;height:.66pt;mso-position-horizontal-relative:page;mso-position-vertical-relative:page;z-index:58696" type="#_x0000_t75" stroked="false">
            <v:imagedata r:id="rId317" o:title=""/>
          </v:shape>
        </w:pict>
      </w:r>
      <w:r>
        <w:rPr/>
        <w:pict>
          <v:shape style="position:absolute;margin-left:694.780029pt;margin-top:455.820007pt;width:.479978pt;height:.66pt;mso-position-horizontal-relative:page;mso-position-vertical-relative:page;z-index:58720" type="#_x0000_t75" stroked="false">
            <v:imagedata r:id="rId317" o:title=""/>
          </v:shape>
        </w:pict>
      </w:r>
      <w:r>
        <w:rPr/>
        <w:pict>
          <v:shape style="position:absolute;margin-left:224.300003pt;margin-top:491.519989pt;width:.479993pt;height:.66pt;mso-position-horizontal-relative:page;mso-position-vertical-relative:page;z-index:58744" type="#_x0000_t75" stroked="false">
            <v:imagedata r:id="rId317" o:title=""/>
          </v:shape>
        </w:pict>
      </w:r>
      <w:r>
        <w:rPr/>
        <w:pict>
          <v:shape style="position:absolute;margin-left:243.320007pt;margin-top:491.519989pt;width:.479993pt;height:.66pt;mso-position-horizontal-relative:page;mso-position-vertical-relative:page;z-index:58768" type="#_x0000_t75" stroked="false">
            <v:imagedata r:id="rId317" o:title=""/>
          </v:shape>
        </w:pict>
      </w:r>
      <w:r>
        <w:rPr/>
        <w:pict>
          <v:shape style="position:absolute;margin-left:262.399994pt;margin-top:491.519989pt;width:.480008pt;height:.66pt;mso-position-horizontal-relative:page;mso-position-vertical-relative:page;z-index:58792" type="#_x0000_t75" stroked="false">
            <v:imagedata r:id="rId317" o:title=""/>
          </v:shape>
        </w:pict>
      </w:r>
      <w:r>
        <w:rPr/>
        <w:pict>
          <v:shape style="position:absolute;margin-left:281.600006pt;margin-top:491.519989pt;width:.479978pt;height:.66pt;mso-position-horizontal-relative:page;mso-position-vertical-relative:page;z-index:58816" type="#_x0000_t75" stroked="false">
            <v:imagedata r:id="rId317" o:title=""/>
          </v:shape>
        </w:pict>
      </w:r>
      <w:r>
        <w:rPr/>
        <w:pict>
          <v:shape style="position:absolute;margin-left:350.059998pt;margin-top:491.519989pt;width:.480008pt;height:.66pt;mso-position-horizontal-relative:page;mso-position-vertical-relative:page;z-index:58840" type="#_x0000_t75" stroked="false">
            <v:imagedata r:id="rId317" o:title=""/>
          </v:shape>
        </w:pict>
      </w:r>
      <w:r>
        <w:rPr/>
        <w:pict>
          <v:shape style="position:absolute;margin-left:413.240021pt;margin-top:491.519989pt;width:.480008pt;height:.66pt;mso-position-horizontal-relative:page;mso-position-vertical-relative:page;z-index:58864" type="#_x0000_t75" stroked="false">
            <v:imagedata r:id="rId317" o:title=""/>
          </v:shape>
        </w:pict>
      </w:r>
      <w:r>
        <w:rPr/>
        <w:pict>
          <v:shape style="position:absolute;margin-left:442.179993pt;margin-top:491.519989pt;width:.480008pt;height:.66pt;mso-position-horizontal-relative:page;mso-position-vertical-relative:page;z-index:58888" type="#_x0000_t75" stroked="false">
            <v:imagedata r:id="rId317" o:title=""/>
          </v:shape>
        </w:pict>
      </w:r>
      <w:r>
        <w:rPr/>
        <w:pict>
          <v:shape style="position:absolute;margin-left:471.040009pt;margin-top:491.519989pt;width:.479978pt;height:.66pt;mso-position-horizontal-relative:page;mso-position-vertical-relative:page;z-index:58912" type="#_x0000_t75" stroked="false">
            <v:imagedata r:id="rId317" o:title=""/>
          </v:shape>
        </w:pict>
      </w:r>
      <w:r>
        <w:rPr/>
        <w:pict>
          <v:shape style="position:absolute;margin-left:534.280029pt;margin-top:491.519989pt;width:.479978pt;height:.66pt;mso-position-horizontal-relative:page;mso-position-vertical-relative:page;z-index:58936" type="#_x0000_t75" stroked="false">
            <v:imagedata r:id="rId317" o:title=""/>
          </v:shape>
        </w:pict>
      </w:r>
      <w:r>
        <w:rPr/>
        <w:pict>
          <v:shape style="position:absolute;margin-left:563.140015pt;margin-top:491.519989pt;width:.479978pt;height:.66pt;mso-position-horizontal-relative:page;mso-position-vertical-relative:page;z-index:58960" type="#_x0000_t75" stroked="false">
            <v:imagedata r:id="rId317" o:title=""/>
          </v:shape>
        </w:pict>
      </w:r>
      <w:r>
        <w:rPr/>
        <w:pict>
          <v:shape style="position:absolute;margin-left:631.599976pt;margin-top:491.519989pt;width:.480039pt;height:.66pt;mso-position-horizontal-relative:page;mso-position-vertical-relative:page;z-index:58984" type="#_x0000_t75" stroked="false">
            <v:imagedata r:id="rId317" o:title=""/>
          </v:shape>
        </w:pict>
      </w:r>
      <w:r>
        <w:rPr/>
        <w:pict>
          <v:shape style="position:absolute;margin-left:694.780029pt;margin-top:491.519989pt;width:.479978pt;height:.66pt;mso-position-horizontal-relative:page;mso-position-vertical-relative:page;z-index:59008" type="#_x0000_t75" stroked="false">
            <v:imagedata r:id="rId317" o:title=""/>
          </v:shape>
        </w:pict>
      </w:r>
      <w:r>
        <w:rPr/>
        <w:pict>
          <v:shape style="position:absolute;margin-left:224.300003pt;margin-top:511.859985pt;width:.479946pt;height:.42pt;mso-position-horizontal-relative:page;mso-position-vertical-relative:page;z-index:59032" type="#_x0000_t75" stroked="false">
            <v:imagedata r:id="rId317" o:title=""/>
          </v:shape>
        </w:pict>
      </w:r>
      <w:r>
        <w:rPr/>
        <w:pict>
          <v:shape style="position:absolute;margin-left:243.320007pt;margin-top:511.859985pt;width:.479946pt;height:.42pt;mso-position-horizontal-relative:page;mso-position-vertical-relative:page;z-index:59056" type="#_x0000_t75" stroked="false">
            <v:imagedata r:id="rId317" o:title=""/>
          </v:shape>
        </w:pict>
      </w:r>
      <w:r>
        <w:rPr/>
        <w:pict>
          <v:shape style="position:absolute;margin-left:262.399994pt;margin-top:511.859985pt;width:.479961pt;height:.42pt;mso-position-horizontal-relative:page;mso-position-vertical-relative:page;z-index:59080" type="#_x0000_t75" stroked="false">
            <v:imagedata r:id="rId317" o:title=""/>
          </v:shape>
        </w:pict>
      </w:r>
      <w:r>
        <w:rPr/>
        <w:pict>
          <v:shape style="position:absolute;margin-left:281.600006pt;margin-top:511.859985pt;width:.47993pt;height:.42pt;mso-position-horizontal-relative:page;mso-position-vertical-relative:page;z-index:59104" type="#_x0000_t75" stroked="false">
            <v:imagedata r:id="rId317" o:title=""/>
          </v:shape>
        </w:pict>
      </w:r>
      <w:r>
        <w:rPr/>
        <w:pict>
          <v:shape style="position:absolute;margin-left:350.059998pt;margin-top:511.859985pt;width:.479961pt;height:.42pt;mso-position-horizontal-relative:page;mso-position-vertical-relative:page;z-index:59128" type="#_x0000_t75" stroked="false">
            <v:imagedata r:id="rId317" o:title=""/>
          </v:shape>
        </w:pict>
      </w:r>
      <w:r>
        <w:rPr/>
        <w:pict>
          <v:shape style="position:absolute;margin-left:413.240021pt;margin-top:511.859985pt;width:.479961pt;height:.42pt;mso-position-horizontal-relative:page;mso-position-vertical-relative:page;z-index:59152" type="#_x0000_t75" stroked="false">
            <v:imagedata r:id="rId317" o:title=""/>
          </v:shape>
        </w:pict>
      </w:r>
      <w:r>
        <w:rPr/>
        <w:pict>
          <v:shape style="position:absolute;margin-left:442.179993pt;margin-top:511.859985pt;width:.479961pt;height:.42pt;mso-position-horizontal-relative:page;mso-position-vertical-relative:page;z-index:59176" type="#_x0000_t75" stroked="false">
            <v:imagedata r:id="rId317" o:title=""/>
          </v:shape>
        </w:pict>
      </w:r>
      <w:r>
        <w:rPr/>
        <w:pict>
          <v:shape style="position:absolute;margin-left:471.040009pt;margin-top:511.859985pt;width:.47993pt;height:.42pt;mso-position-horizontal-relative:page;mso-position-vertical-relative:page;z-index:59200" type="#_x0000_t75" stroked="false">
            <v:imagedata r:id="rId317" o:title=""/>
          </v:shape>
        </w:pict>
      </w:r>
      <w:r>
        <w:rPr/>
        <w:pict>
          <v:shape style="position:absolute;margin-left:534.280029pt;margin-top:511.859985pt;width:.47993pt;height:.42pt;mso-position-horizontal-relative:page;mso-position-vertical-relative:page;z-index:59224" type="#_x0000_t75" stroked="false">
            <v:imagedata r:id="rId317" o:title=""/>
          </v:shape>
        </w:pict>
      </w:r>
      <w:r>
        <w:rPr/>
        <w:pict>
          <v:shape style="position:absolute;margin-left:563.140015pt;margin-top:511.859985pt;width:.47993pt;height:.42pt;mso-position-horizontal-relative:page;mso-position-vertical-relative:page;z-index:59248" type="#_x0000_t75" stroked="false">
            <v:imagedata r:id="rId317" o:title=""/>
          </v:shape>
        </w:pict>
      </w:r>
      <w:r>
        <w:rPr/>
        <w:pict>
          <v:shape style="position:absolute;margin-left:631.599976pt;margin-top:511.859985pt;width:.479991pt;height:.42pt;mso-position-horizontal-relative:page;mso-position-vertical-relative:page;z-index:59272" type="#_x0000_t75" stroked="false">
            <v:imagedata r:id="rId317" o:title=""/>
          </v:shape>
        </w:pict>
      </w:r>
      <w:r>
        <w:rPr/>
        <w:pict>
          <v:shape style="position:absolute;margin-left:694.780029pt;margin-top:511.859985pt;width:.47993pt;height:.42pt;mso-position-horizontal-relative:page;mso-position-vertical-relative:page;z-index:59296" type="#_x0000_t75" stroked="false">
            <v:imagedata r:id="rId317" o:title=""/>
          </v:shape>
        </w:pict>
      </w:r>
      <w:r>
        <w:rPr/>
        <w:pict>
          <v:shape style="position:absolute;margin-left:155.839996pt;margin-top:531.960022pt;width:.480011pt;height:.419983pt;mso-position-horizontal-relative:page;mso-position-vertical-relative:page;z-index:59320" type="#_x0000_t75" stroked="false">
            <v:imagedata r:id="rId317" o:title=""/>
          </v:shape>
        </w:pict>
      </w:r>
      <w:r>
        <w:rPr/>
        <w:pict>
          <v:shape style="position:absolute;margin-left:224.300003pt;margin-top:531.960022pt;width:.479996pt;height:.419983pt;mso-position-horizontal-relative:page;mso-position-vertical-relative:page;z-index:59344" type="#_x0000_t75" stroked="false">
            <v:imagedata r:id="rId317" o:title=""/>
          </v:shape>
        </w:pict>
      </w:r>
      <w:r>
        <w:rPr/>
        <w:pict>
          <v:shape style="position:absolute;margin-left:243.320007pt;margin-top:531.960022pt;width:.479996pt;height:.419983pt;mso-position-horizontal-relative:page;mso-position-vertical-relative:page;z-index:59368" type="#_x0000_t75" stroked="false">
            <v:imagedata r:id="rId317" o:title=""/>
          </v:shape>
        </w:pict>
      </w:r>
      <w:r>
        <w:rPr/>
        <w:pict>
          <v:shape style="position:absolute;margin-left:262.399994pt;margin-top:531.960022pt;width:.480011pt;height:.419983pt;mso-position-horizontal-relative:page;mso-position-vertical-relative:page;z-index:59392" type="#_x0000_t75" stroked="false">
            <v:imagedata r:id="rId317" o:title=""/>
          </v:shape>
        </w:pict>
      </w:r>
      <w:r>
        <w:rPr/>
        <w:pict>
          <v:shape style="position:absolute;margin-left:281.600006pt;margin-top:531.960022pt;width:.479981pt;height:.419983pt;mso-position-horizontal-relative:page;mso-position-vertical-relative:page;z-index:59416" type="#_x0000_t75" stroked="false">
            <v:imagedata r:id="rId317" o:title=""/>
          </v:shape>
        </w:pict>
      </w:r>
      <w:r>
        <w:rPr/>
        <w:pict>
          <v:shape style="position:absolute;margin-left:350.059998pt;margin-top:531.960022pt;width:.480011pt;height:.419983pt;mso-position-horizontal-relative:page;mso-position-vertical-relative:page;z-index:59440" type="#_x0000_t75" stroked="false">
            <v:imagedata r:id="rId317" o:title=""/>
          </v:shape>
        </w:pict>
      </w:r>
      <w:r>
        <w:rPr/>
        <w:pict>
          <v:shape style="position:absolute;margin-left:413.240021pt;margin-top:531.960022pt;width:.480011pt;height:.419983pt;mso-position-horizontal-relative:page;mso-position-vertical-relative:page;z-index:59464" type="#_x0000_t75" stroked="false">
            <v:imagedata r:id="rId317" o:title=""/>
          </v:shape>
        </w:pict>
      </w:r>
      <w:r>
        <w:rPr/>
        <w:pict>
          <v:shape style="position:absolute;margin-left:442.179993pt;margin-top:531.960022pt;width:.480011pt;height:.419983pt;mso-position-horizontal-relative:page;mso-position-vertical-relative:page;z-index:59488" type="#_x0000_t75" stroked="false">
            <v:imagedata r:id="rId317" o:title=""/>
          </v:shape>
        </w:pict>
      </w:r>
      <w:r>
        <w:rPr/>
        <w:pict>
          <v:shape style="position:absolute;margin-left:471.040009pt;margin-top:531.960022pt;width:.479981pt;height:.419983pt;mso-position-horizontal-relative:page;mso-position-vertical-relative:page;z-index:59512" type="#_x0000_t75" stroked="false">
            <v:imagedata r:id="rId317" o:title=""/>
          </v:shape>
        </w:pict>
      </w:r>
      <w:r>
        <w:rPr/>
        <w:pict>
          <v:shape style="position:absolute;margin-left:534.280029pt;margin-top:531.960022pt;width:.479981pt;height:.419983pt;mso-position-horizontal-relative:page;mso-position-vertical-relative:page;z-index:59536" type="#_x0000_t75" stroked="false">
            <v:imagedata r:id="rId317" o:title=""/>
          </v:shape>
        </w:pict>
      </w:r>
      <w:r>
        <w:rPr/>
        <w:pict>
          <v:shape style="position:absolute;margin-left:563.140015pt;margin-top:531.960022pt;width:.479981pt;height:.419983pt;mso-position-horizontal-relative:page;mso-position-vertical-relative:page;z-index:59560" type="#_x0000_t75" stroked="false">
            <v:imagedata r:id="rId317" o:title=""/>
          </v:shape>
        </w:pict>
      </w:r>
      <w:r>
        <w:rPr/>
        <w:pict>
          <v:shape style="position:absolute;margin-left:631.599976pt;margin-top:531.960022pt;width:.480041pt;height:.419983pt;mso-position-horizontal-relative:page;mso-position-vertical-relative:page;z-index:59584" type="#_x0000_t75" stroked="false">
            <v:imagedata r:id="rId317" o:title=""/>
          </v:shape>
        </w:pict>
      </w:r>
      <w:r>
        <w:rPr/>
        <w:pict>
          <v:shape style="position:absolute;margin-left:694.780029pt;margin-top:531.960022pt;width:.479981pt;height:.419983pt;mso-position-horizontal-relative:page;mso-position-vertical-relative:page;z-index:59608" type="#_x0000_t75" stroked="false">
            <v:imagedata r:id="rId317" o:title=""/>
          </v:shape>
        </w:pict>
      </w:r>
    </w:p>
    <w:tbl>
      <w:tblPr>
        <w:tblW w:w="0" w:type="auto"/>
        <w:jc w:val="left"/>
        <w:tblInd w:w="113" w:type="dxa"/>
        <w:tblLayout w:type="fixed"/>
        <w:tblCellMar>
          <w:top w:w="0" w:type="dxa"/>
          <w:left w:w="0" w:type="dxa"/>
          <w:bottom w:w="0" w:type="dxa"/>
          <w:right w:w="0" w:type="dxa"/>
        </w:tblCellMar>
        <w:tblLook w:val="01E0"/>
      </w:tblPr>
      <w:tblGrid>
        <w:gridCol w:w="1704"/>
        <w:gridCol w:w="1374"/>
        <w:gridCol w:w="380"/>
        <w:gridCol w:w="382"/>
        <w:gridCol w:w="384"/>
        <w:gridCol w:w="1369"/>
        <w:gridCol w:w="1264"/>
        <w:gridCol w:w="579"/>
        <w:gridCol w:w="577"/>
        <w:gridCol w:w="1265"/>
        <w:gridCol w:w="577"/>
        <w:gridCol w:w="1369"/>
        <w:gridCol w:w="1264"/>
        <w:gridCol w:w="1529"/>
      </w:tblGrid>
      <w:tr>
        <w:trPr>
          <w:trHeight w:val="377" w:hRule="exact"/>
        </w:trPr>
        <w:tc>
          <w:tcPr>
            <w:tcW w:w="170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4572"/>
                  <wp:effectExtent l="0" t="0" r="0" b="0"/>
                  <wp:docPr id="1877" name="image289.png" descr=""/>
                  <wp:cNvGraphicFramePr>
                    <a:graphicFrameLocks noChangeAspect="1"/>
                  </wp:cNvGraphicFramePr>
                  <a:graphic>
                    <a:graphicData uri="http://schemas.openxmlformats.org/drawingml/2006/picture">
                      <pic:pic>
                        <pic:nvPicPr>
                          <pic:cNvPr id="1878" name="image289.png"/>
                          <pic:cNvPicPr/>
                        </pic:nvPicPr>
                        <pic:blipFill>
                          <a:blip r:embed="rId318" cstate="print"/>
                          <a:stretch>
                            <a:fillRect/>
                          </a:stretch>
                        </pic:blipFill>
                        <pic:spPr>
                          <a:xfrm>
                            <a:off x="0" y="0"/>
                            <a:ext cx="6096" cy="4572"/>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 通股</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Times New Roman" w:hAnsi="Times New Roman" w:cs="Times New Roman" w:eastAsia="Times New Roman" w:hint="default"/>
                <w:sz w:val="21"/>
                <w:szCs w:val="21"/>
              </w:rPr>
            </w:pPr>
            <w:r>
              <w:rPr>
                <w:rFonts w:ascii="Times New Roman"/>
                <w:sz w:val="21"/>
              </w:rPr>
              <w:t>6,285,000.00</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29,476,650.00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6,144,000.00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41,905,650.00</w:t>
            </w: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 持有者投入资本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879" name="image289.png" descr=""/>
                  <wp:cNvGraphicFramePr>
                    <a:graphicFrameLocks noChangeAspect="1"/>
                  </wp:cNvGraphicFramePr>
                  <a:graphic>
                    <a:graphicData uri="http://schemas.openxmlformats.org/drawingml/2006/picture">
                      <pic:pic>
                        <pic:nvPicPr>
                          <pic:cNvPr id="1880" name="image289.png"/>
                          <pic:cNvPicPr/>
                        </pic:nvPicPr>
                        <pic:blipFill>
                          <a:blip r:embed="rId318"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1026"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 所有者权益的金 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94" cy="11239"/>
                  <wp:effectExtent l="0" t="0" r="0" b="0"/>
                  <wp:docPr id="1881" name="image282.png" descr=""/>
                  <wp:cNvGraphicFramePr>
                    <a:graphicFrameLocks noChangeAspect="1"/>
                  </wp:cNvGraphicFramePr>
                  <a:graphic>
                    <a:graphicData uri="http://schemas.openxmlformats.org/drawingml/2006/picture">
                      <pic:pic>
                        <pic:nvPicPr>
                          <pic:cNvPr id="1882" name="image282.png"/>
                          <pic:cNvPicPr/>
                        </pic:nvPicPr>
                        <pic:blipFill>
                          <a:blip r:embed="rId311" cstate="print"/>
                          <a:stretch>
                            <a:fillRect/>
                          </a:stretch>
                        </pic:blipFill>
                        <pic:spPr>
                          <a:xfrm>
                            <a:off x="0" y="0"/>
                            <a:ext cx="5994" cy="11239"/>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2,439,868.05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z w:val="21"/>
              </w:rPr>
              <w:t>35,761,650.00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7"/>
              <w:jc w:val="right"/>
              <w:rPr>
                <w:rFonts w:ascii="Times New Roman" w:hAnsi="Times New Roman" w:cs="Times New Roman" w:eastAsia="Times New Roman" w:hint="default"/>
                <w:sz w:val="21"/>
                <w:szCs w:val="21"/>
              </w:rPr>
            </w:pPr>
            <w:r>
              <w:rPr>
                <w:rFonts w:ascii="Times New Roman"/>
                <w:spacing w:val="-1"/>
                <w:sz w:val="21"/>
              </w:rPr>
              <w:t>-33,321,781.95</w:t>
            </w: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883" name="image290.png" descr=""/>
                  <wp:cNvGraphicFramePr>
                    <a:graphicFrameLocks noChangeAspect="1"/>
                  </wp:cNvGraphicFramePr>
                  <a:graphic>
                    <a:graphicData uri="http://schemas.openxmlformats.org/drawingml/2006/picture">
                      <pic:pic>
                        <pic:nvPicPr>
                          <pic:cNvPr id="1884" name="image290.png"/>
                          <pic:cNvPicPr/>
                        </pic:nvPicPr>
                        <pic:blipFill>
                          <a:blip r:embed="rId319"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885" name="image290.png" descr=""/>
                  <wp:cNvGraphicFramePr>
                    <a:graphicFrameLocks noChangeAspect="1"/>
                  </wp:cNvGraphicFramePr>
                  <a:graphic>
                    <a:graphicData uri="http://schemas.openxmlformats.org/drawingml/2006/picture">
                      <pic:pic>
                        <pic:nvPicPr>
                          <pic:cNvPr id="1886" name="image290.png"/>
                          <pic:cNvPicPr/>
                        </pic:nvPicPr>
                        <pic:blipFill>
                          <a:blip r:embed="rId319"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-181,230.83</w:t>
            </w:r>
            <w:r>
              <w:rPr>
                <w:rFonts w:ascii="Times New Roman"/>
                <w:sz w:val="21"/>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 w:right="0"/>
              <w:jc w:val="center"/>
              <w:rPr>
                <w:rFonts w:ascii="Times New Roman" w:hAnsi="Times New Roman" w:cs="Times New Roman" w:eastAsia="Times New Roman" w:hint="default"/>
                <w:sz w:val="21"/>
                <w:szCs w:val="21"/>
              </w:rPr>
            </w:pPr>
            <w:r>
              <w:rPr>
                <w:rFonts w:ascii="Times New Roman"/>
                <w:sz w:val="21"/>
              </w:rPr>
              <w:t>4,375,406.66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-28,287,981.78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-23,731,344.29</w:t>
            </w: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887" name="image290.png" descr=""/>
                  <wp:cNvGraphicFramePr>
                    <a:graphicFrameLocks noChangeAspect="1"/>
                  </wp:cNvGraphicFramePr>
                  <a:graphic>
                    <a:graphicData uri="http://schemas.openxmlformats.org/drawingml/2006/picture">
                      <pic:pic>
                        <pic:nvPicPr>
                          <pic:cNvPr id="1888" name="image290.png"/>
                          <pic:cNvPicPr/>
                        </pic:nvPicPr>
                        <pic:blipFill>
                          <a:blip r:embed="rId319"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 w:right="0"/>
              <w:jc w:val="center"/>
              <w:rPr>
                <w:rFonts w:ascii="Times New Roman" w:hAnsi="Times New Roman" w:cs="Times New Roman" w:eastAsia="Times New Roman" w:hint="default"/>
                <w:sz w:val="21"/>
                <w:szCs w:val="21"/>
              </w:rPr>
            </w:pPr>
            <w:r>
              <w:rPr>
                <w:rFonts w:ascii="Times New Roman"/>
                <w:sz w:val="21"/>
              </w:rPr>
              <w:t>4,375,406.66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-4,375,406.66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 准备</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889" name="image290.png" descr=""/>
                  <wp:cNvGraphicFramePr>
                    <a:graphicFrameLocks noChangeAspect="1"/>
                  </wp:cNvGraphicFramePr>
                  <a:graphic>
                    <a:graphicData uri="http://schemas.openxmlformats.org/drawingml/2006/picture">
                      <pic:pic>
                        <pic:nvPicPr>
                          <pic:cNvPr id="1890" name="image290.png"/>
                          <pic:cNvPicPr/>
                        </pic:nvPicPr>
                        <pic:blipFill>
                          <a:blip r:embed="rId319"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 股东）的分配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1891" name="image291.png" descr=""/>
                  <wp:cNvGraphicFramePr>
                    <a:graphicFrameLocks noChangeAspect="1"/>
                  </wp:cNvGraphicFramePr>
                  <a:graphic>
                    <a:graphicData uri="http://schemas.openxmlformats.org/drawingml/2006/picture">
                      <pic:pic>
                        <pic:nvPicPr>
                          <pic:cNvPr id="1892" name="image291.png"/>
                          <pic:cNvPicPr/>
                        </pic:nvPicPr>
                        <pic:blipFill>
                          <a:blip r:embed="rId320"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-181,230.83</w:t>
            </w:r>
            <w:r>
              <w:rPr>
                <w:rFonts w:ascii="Times New Roman"/>
                <w:sz w:val="21"/>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-23,912,575.12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-23,731,344.29</w:t>
            </w: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893" name="image291.png" descr=""/>
                  <wp:cNvGraphicFramePr>
                    <a:graphicFrameLocks noChangeAspect="1"/>
                  </wp:cNvGraphicFramePr>
                  <a:graphic>
                    <a:graphicData uri="http://schemas.openxmlformats.org/drawingml/2006/picture">
                      <pic:pic>
                        <pic:nvPicPr>
                          <pic:cNvPr id="1894" name="image291.png"/>
                          <pic:cNvPicPr/>
                        </pic:nvPicPr>
                        <pic:blipFill>
                          <a:blip r:embed="rId320"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jc w:val="left"/>
              <w:rPr>
                <w:rFonts w:ascii="宋体" w:hAnsi="宋体" w:cs="宋体" w:eastAsia="宋体" w:hint="default"/>
                <w:sz w:val="21"/>
                <w:szCs w:val="21"/>
              </w:rPr>
            </w:pPr>
            <w:r>
              <w:rPr>
                <w:rFonts w:ascii="宋体" w:hAnsi="宋体" w:cs="宋体" w:eastAsia="宋体" w:hint="default"/>
                <w:spacing w:val="-4"/>
                <w:sz w:val="21"/>
                <w:szCs w:val="21"/>
              </w:rPr>
              <w:t>（四）所有者权益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内部结转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895" name="image291.png" descr=""/>
                  <wp:cNvGraphicFramePr>
                    <a:graphicFrameLocks noChangeAspect="1"/>
                  </wp:cNvGraphicFramePr>
                  <a:graphic>
                    <a:graphicData uri="http://schemas.openxmlformats.org/drawingml/2006/picture">
                      <pic:pic>
                        <pic:nvPicPr>
                          <pic:cNvPr id="1896" name="image291.png"/>
                          <pic:cNvPicPr/>
                        </pic:nvPicPr>
                        <pic:blipFill>
                          <a:blip r:embed="rId320"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 资本（或股本）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897" name="image291.png" descr=""/>
                  <wp:cNvGraphicFramePr>
                    <a:graphicFrameLocks noChangeAspect="1"/>
                  </wp:cNvGraphicFramePr>
                  <a:graphic>
                    <a:graphicData uri="http://schemas.openxmlformats.org/drawingml/2006/picture">
                      <pic:pic>
                        <pic:nvPicPr>
                          <pic:cNvPr id="1898" name="image291.png"/>
                          <pic:cNvPicPr/>
                        </pic:nvPicPr>
                        <pic:blipFill>
                          <a:blip r:embed="rId320"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 资本（或股本）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1899" name="image292.png" descr=""/>
                  <wp:cNvGraphicFramePr>
                    <a:graphicFrameLocks noChangeAspect="1"/>
                  </wp:cNvGraphicFramePr>
                  <a:graphic>
                    <a:graphicData uri="http://schemas.openxmlformats.org/drawingml/2006/picture">
                      <pic:pic>
                        <pic:nvPicPr>
                          <pic:cNvPr id="1900" name="image292.png"/>
                          <pic:cNvPicPr/>
                        </pic:nvPicPr>
                        <pic:blipFill>
                          <a:blip r:embed="rId321"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 亏损</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1"/>
                  <wp:effectExtent l="0" t="0" r="0" b="0"/>
                  <wp:docPr id="1901" name="image292.png" descr=""/>
                  <wp:cNvGraphicFramePr>
                    <a:graphicFrameLocks noChangeAspect="1"/>
                  </wp:cNvGraphicFramePr>
                  <a:graphic>
                    <a:graphicData uri="http://schemas.openxmlformats.org/drawingml/2006/picture">
                      <pic:pic>
                        <pic:nvPicPr>
                          <pic:cNvPr id="1902" name="image292.png"/>
                          <pic:cNvPicPr/>
                        </pic:nvPicPr>
                        <pic:blipFill>
                          <a:blip r:embed="rId321" cstate="print"/>
                          <a:stretch>
                            <a:fillRect/>
                          </a:stretch>
                        </pic:blipFill>
                        <pic:spPr>
                          <a:xfrm>
                            <a:off x="0" y="0"/>
                            <a:ext cx="6096" cy="8381"/>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1903" name="image292.png" descr=""/>
                  <wp:cNvGraphicFramePr>
                    <a:graphicFrameLocks noChangeAspect="1"/>
                  </wp:cNvGraphicFramePr>
                  <a:graphic>
                    <a:graphicData uri="http://schemas.openxmlformats.org/drawingml/2006/picture">
                      <pic:pic>
                        <pic:nvPicPr>
                          <pic:cNvPr id="1904" name="image292.png"/>
                          <pic:cNvPicPr/>
                        </pic:nvPicPr>
                        <pic:blipFill>
                          <a:blip r:embed="rId321"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867" w:footer="979" w:top="1060" w:bottom="124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704"/>
        <w:gridCol w:w="1374"/>
        <w:gridCol w:w="380"/>
        <w:gridCol w:w="382"/>
        <w:gridCol w:w="384"/>
        <w:gridCol w:w="1369"/>
        <w:gridCol w:w="1264"/>
        <w:gridCol w:w="579"/>
        <w:gridCol w:w="577"/>
        <w:gridCol w:w="1265"/>
        <w:gridCol w:w="577"/>
        <w:gridCol w:w="1369"/>
        <w:gridCol w:w="1264"/>
        <w:gridCol w:w="1529"/>
      </w:tblGrid>
      <w:tr>
        <w:trPr>
          <w:trHeight w:val="416" w:hRule="exact"/>
        </w:trPr>
        <w:tc>
          <w:tcPr>
            <w:tcW w:w="170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1905" name="image293.png" descr=""/>
                  <wp:cNvGraphicFramePr>
                    <a:graphicFrameLocks noChangeAspect="1"/>
                  </wp:cNvGraphicFramePr>
                  <a:graphic>
                    <a:graphicData uri="http://schemas.openxmlformats.org/drawingml/2006/picture">
                      <pic:pic>
                        <pic:nvPicPr>
                          <pic:cNvPr id="1906" name="image293.png"/>
                          <pic:cNvPicPr/>
                        </pic:nvPicPr>
                        <pic:blipFill>
                          <a:blip r:embed="rId32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907" name="image293.png" descr=""/>
                  <wp:cNvGraphicFramePr>
                    <a:graphicFrameLocks noChangeAspect="1"/>
                  </wp:cNvGraphicFramePr>
                  <a:graphic>
                    <a:graphicData uri="http://schemas.openxmlformats.org/drawingml/2006/picture">
                      <pic:pic>
                        <pic:nvPicPr>
                          <pic:cNvPr id="1908" name="image293.png"/>
                          <pic:cNvPicPr/>
                        </pic:nvPicPr>
                        <pic:blipFill>
                          <a:blip r:embed="rId32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1909" name="image293.png" descr=""/>
                  <wp:cNvGraphicFramePr>
                    <a:graphicFrameLocks noChangeAspect="1"/>
                  </wp:cNvGraphicFramePr>
                  <a:graphic>
                    <a:graphicData uri="http://schemas.openxmlformats.org/drawingml/2006/picture">
                      <pic:pic>
                        <pic:nvPicPr>
                          <pic:cNvPr id="1910" name="image293.png"/>
                          <pic:cNvPicPr/>
                        </pic:nvPicPr>
                        <pic:blipFill>
                          <a:blip r:embed="rId32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pacing w:val="-4"/>
                <w:sz w:val="21"/>
                <w:szCs w:val="21"/>
              </w:rPr>
              <w:t>四、本期期末余额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487,116,536.00</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630,856,561.77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35,580,419.17</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41,653,059.31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377,217,787.88</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62,023,366.96</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1,563,286,892.75</w:t>
            </w:r>
          </w:p>
        </w:tc>
      </w:tr>
    </w:tbl>
    <w:p>
      <w:pPr>
        <w:spacing w:line="240" w:lineRule="auto" w:before="6"/>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pgSz w:w="16840" w:h="11910" w:orient="landscape"/>
          <w:pgMar w:header="867" w:footer="979" w:top="1060" w:bottom="1280" w:left="1280" w:right="0"/>
        </w:sectPr>
      </w:pPr>
    </w:p>
    <w:p>
      <w:pPr>
        <w:pStyle w:val="BodyText"/>
        <w:spacing w:line="240" w:lineRule="auto"/>
        <w:ind w:left="640" w:right="0"/>
        <w:jc w:val="left"/>
      </w:pPr>
      <w:r>
        <w:rPr/>
        <w:pict>
          <v:shape style="position:absolute;margin-left:224.300003pt;margin-top:-65.524353pt;width:.480015pt;height:.42pt;mso-position-horizontal-relative:page;mso-position-vertical-relative:paragraph;z-index:59632" type="#_x0000_t75" stroked="false">
            <v:imagedata r:id="rId322" o:title=""/>
          </v:shape>
        </w:pict>
      </w:r>
      <w:r>
        <w:rPr/>
        <w:pict>
          <v:shape style="position:absolute;margin-left:243.320007pt;margin-top:-65.524353pt;width:.480015pt;height:.42pt;mso-position-horizontal-relative:page;mso-position-vertical-relative:paragraph;z-index:59656" type="#_x0000_t75" stroked="false">
            <v:imagedata r:id="rId322" o:title=""/>
          </v:shape>
        </w:pict>
      </w:r>
      <w:r>
        <w:rPr/>
        <w:pict>
          <v:shape style="position:absolute;margin-left:262.399994pt;margin-top:-65.524353pt;width:.480031pt;height:.42pt;mso-position-horizontal-relative:page;mso-position-vertical-relative:paragraph;z-index:59680" type="#_x0000_t75" stroked="false">
            <v:imagedata r:id="rId322" o:title=""/>
          </v:shape>
        </w:pict>
      </w:r>
      <w:r>
        <w:rPr/>
        <w:pict>
          <v:shape style="position:absolute;margin-left:281.600006pt;margin-top:-65.524353pt;width:.48pt;height:.42pt;mso-position-horizontal-relative:page;mso-position-vertical-relative:paragraph;z-index:59704" type="#_x0000_t75" stroked="false">
            <v:imagedata r:id="rId322" o:title=""/>
          </v:shape>
        </w:pict>
      </w:r>
      <w:r>
        <w:rPr/>
        <w:pict>
          <v:shape style="position:absolute;margin-left:350.059998pt;margin-top:-65.524353pt;width:.480031pt;height:.42pt;mso-position-horizontal-relative:page;mso-position-vertical-relative:paragraph;z-index:59728" type="#_x0000_t75" stroked="false">
            <v:imagedata r:id="rId322" o:title=""/>
          </v:shape>
        </w:pict>
      </w:r>
      <w:r>
        <w:rPr/>
        <w:pict>
          <v:shape style="position:absolute;margin-left:413.240021pt;margin-top:-65.524353pt;width:.480031pt;height:.42pt;mso-position-horizontal-relative:page;mso-position-vertical-relative:paragraph;z-index:59752" type="#_x0000_t75" stroked="false">
            <v:imagedata r:id="rId322" o:title=""/>
          </v:shape>
        </w:pict>
      </w:r>
      <w:r>
        <w:rPr/>
        <w:pict>
          <v:shape style="position:absolute;margin-left:442.179993pt;margin-top:-65.524353pt;width:.480031pt;height:.42pt;mso-position-horizontal-relative:page;mso-position-vertical-relative:paragraph;z-index:59776" type="#_x0000_t75" stroked="false">
            <v:imagedata r:id="rId322" o:title=""/>
          </v:shape>
        </w:pict>
      </w:r>
      <w:r>
        <w:rPr/>
        <w:pict>
          <v:shape style="position:absolute;margin-left:471.040009pt;margin-top:-65.524353pt;width:.48pt;height:.42pt;mso-position-horizontal-relative:page;mso-position-vertical-relative:paragraph;z-index:59800" type="#_x0000_t75" stroked="false">
            <v:imagedata r:id="rId322" o:title=""/>
          </v:shape>
        </w:pict>
      </w:r>
      <w:r>
        <w:rPr/>
        <w:pict>
          <v:shape style="position:absolute;margin-left:534.280029pt;margin-top:-65.524353pt;width:.48pt;height:.42pt;mso-position-horizontal-relative:page;mso-position-vertical-relative:paragraph;z-index:59824" type="#_x0000_t75" stroked="false">
            <v:imagedata r:id="rId322" o:title=""/>
          </v:shape>
        </w:pict>
      </w:r>
      <w:r>
        <w:rPr/>
        <w:pict>
          <v:shape style="position:absolute;margin-left:563.140015pt;margin-top:-65.524353pt;width:.48pt;height:.42pt;mso-position-horizontal-relative:page;mso-position-vertical-relative:paragraph;z-index:59848" type="#_x0000_t75" stroked="false">
            <v:imagedata r:id="rId322" o:title=""/>
          </v:shape>
        </w:pict>
      </w:r>
      <w:r>
        <w:rPr/>
        <w:pict>
          <v:shape style="position:absolute;margin-left:631.599976pt;margin-top:-65.524353pt;width:.480061pt;height:.42pt;mso-position-horizontal-relative:page;mso-position-vertical-relative:paragraph;z-index:59872" type="#_x0000_t75" stroked="false">
            <v:imagedata r:id="rId322" o:title=""/>
          </v:shape>
        </w:pict>
      </w:r>
      <w:r>
        <w:rPr/>
        <w:pict>
          <v:shape style="position:absolute;margin-left:694.780029pt;margin-top:-65.524353pt;width:.48pt;height:.42pt;mso-position-horizontal-relative:page;mso-position-vertical-relative:paragraph;z-index:59896" type="#_x0000_t75" stroked="false">
            <v:imagedata r:id="rId322" o:title=""/>
          </v:shape>
        </w:pict>
      </w:r>
      <w:r>
        <w:rPr/>
        <w:pict>
          <v:shape style="position:absolute;margin-left:224.300003pt;margin-top:-45.404346pt;width:.480015pt;height:.42pt;mso-position-horizontal-relative:page;mso-position-vertical-relative:paragraph;z-index:59920" type="#_x0000_t75" stroked="false">
            <v:imagedata r:id="rId322" o:title=""/>
          </v:shape>
        </w:pict>
      </w:r>
      <w:r>
        <w:rPr/>
        <w:pict>
          <v:shape style="position:absolute;margin-left:243.320007pt;margin-top:-45.404346pt;width:.480015pt;height:.42pt;mso-position-horizontal-relative:page;mso-position-vertical-relative:paragraph;z-index:59944" type="#_x0000_t75" stroked="false">
            <v:imagedata r:id="rId322" o:title=""/>
          </v:shape>
        </w:pict>
      </w:r>
      <w:r>
        <w:rPr/>
        <w:pict>
          <v:shape style="position:absolute;margin-left:262.399994pt;margin-top:-45.404346pt;width:.480031pt;height:.42pt;mso-position-horizontal-relative:page;mso-position-vertical-relative:paragraph;z-index:59968" type="#_x0000_t75" stroked="false">
            <v:imagedata r:id="rId322" o:title=""/>
          </v:shape>
        </w:pict>
      </w:r>
      <w:r>
        <w:rPr/>
        <w:pict>
          <v:shape style="position:absolute;margin-left:281.600006pt;margin-top:-45.404346pt;width:.48pt;height:.42pt;mso-position-horizontal-relative:page;mso-position-vertical-relative:paragraph;z-index:59992" type="#_x0000_t75" stroked="false">
            <v:imagedata r:id="rId322" o:title=""/>
          </v:shape>
        </w:pict>
      </w:r>
      <w:r>
        <w:rPr/>
        <w:pict>
          <v:shape style="position:absolute;margin-left:350.059998pt;margin-top:-45.404346pt;width:.480031pt;height:.42pt;mso-position-horizontal-relative:page;mso-position-vertical-relative:paragraph;z-index:60016" type="#_x0000_t75" stroked="false">
            <v:imagedata r:id="rId322" o:title=""/>
          </v:shape>
        </w:pict>
      </w:r>
      <w:r>
        <w:rPr/>
        <w:pict>
          <v:shape style="position:absolute;margin-left:413.240021pt;margin-top:-45.404346pt;width:.480031pt;height:.42pt;mso-position-horizontal-relative:page;mso-position-vertical-relative:paragraph;z-index:60040" type="#_x0000_t75" stroked="false">
            <v:imagedata r:id="rId322" o:title=""/>
          </v:shape>
        </w:pict>
      </w:r>
      <w:r>
        <w:rPr/>
        <w:pict>
          <v:shape style="position:absolute;margin-left:442.179993pt;margin-top:-45.404346pt;width:.480031pt;height:.42pt;mso-position-horizontal-relative:page;mso-position-vertical-relative:paragraph;z-index:60064" type="#_x0000_t75" stroked="false">
            <v:imagedata r:id="rId322" o:title=""/>
          </v:shape>
        </w:pict>
      </w:r>
      <w:r>
        <w:rPr/>
        <w:pict>
          <v:shape style="position:absolute;margin-left:471.040009pt;margin-top:-45.404346pt;width:.48pt;height:.42pt;mso-position-horizontal-relative:page;mso-position-vertical-relative:paragraph;z-index:60088" type="#_x0000_t75" stroked="false">
            <v:imagedata r:id="rId322" o:title=""/>
          </v:shape>
        </w:pict>
      </w:r>
      <w:r>
        <w:rPr/>
        <w:pict>
          <v:shape style="position:absolute;margin-left:534.280029pt;margin-top:-45.404346pt;width:.48pt;height:.42pt;mso-position-horizontal-relative:page;mso-position-vertical-relative:paragraph;z-index:60112" type="#_x0000_t75" stroked="false">
            <v:imagedata r:id="rId322" o:title=""/>
          </v:shape>
        </w:pict>
      </w:r>
      <w:r>
        <w:rPr/>
        <w:pict>
          <v:shape style="position:absolute;margin-left:563.140015pt;margin-top:-45.404346pt;width:.48pt;height:.42pt;mso-position-horizontal-relative:page;mso-position-vertical-relative:paragraph;z-index:60136" type="#_x0000_t75" stroked="false">
            <v:imagedata r:id="rId322" o:title=""/>
          </v:shape>
        </w:pict>
      </w:r>
      <w:r>
        <w:rPr/>
        <w:pict>
          <v:shape style="position:absolute;margin-left:631.599976pt;margin-top:-45.404346pt;width:.480061pt;height:.42pt;mso-position-horizontal-relative:page;mso-position-vertical-relative:paragraph;z-index:60160" type="#_x0000_t75" stroked="false">
            <v:imagedata r:id="rId322" o:title=""/>
          </v:shape>
        </w:pict>
      </w:r>
      <w:r>
        <w:rPr/>
        <w:pict>
          <v:shape style="position:absolute;margin-left:694.780029pt;margin-top:-45.404346pt;width:.48pt;height:.42pt;mso-position-horizontal-relative:page;mso-position-vertical-relative:paragraph;z-index:60184" type="#_x0000_t75" stroked="false">
            <v:imagedata r:id="rId322" o:title=""/>
          </v:shape>
        </w:pict>
      </w:r>
      <w:r>
        <w:rPr/>
        <w:pict>
          <v:shape style="position:absolute;margin-left:224.300003pt;margin-top:-25.304356pt;width:.480015pt;height:.42pt;mso-position-horizontal-relative:page;mso-position-vertical-relative:paragraph;z-index:60208" type="#_x0000_t75" stroked="false">
            <v:imagedata r:id="rId322" o:title=""/>
          </v:shape>
        </w:pict>
      </w:r>
      <w:r>
        <w:rPr/>
        <w:pict>
          <v:shape style="position:absolute;margin-left:243.320007pt;margin-top:-25.304356pt;width:.480015pt;height:.42pt;mso-position-horizontal-relative:page;mso-position-vertical-relative:paragraph;z-index:60232" type="#_x0000_t75" stroked="false">
            <v:imagedata r:id="rId322" o:title=""/>
          </v:shape>
        </w:pict>
      </w:r>
      <w:r>
        <w:rPr/>
        <w:pict>
          <v:shape style="position:absolute;margin-left:262.399994pt;margin-top:-25.304356pt;width:.480031pt;height:.42pt;mso-position-horizontal-relative:page;mso-position-vertical-relative:paragraph;z-index:60256" type="#_x0000_t75" stroked="false">
            <v:imagedata r:id="rId322" o:title=""/>
          </v:shape>
        </w:pict>
      </w:r>
      <w:r>
        <w:rPr/>
        <w:pict>
          <v:shape style="position:absolute;margin-left:281.600006pt;margin-top:-25.304356pt;width:.48pt;height:.42pt;mso-position-horizontal-relative:page;mso-position-vertical-relative:paragraph;z-index:60280" type="#_x0000_t75" stroked="false">
            <v:imagedata r:id="rId322" o:title=""/>
          </v:shape>
        </w:pict>
      </w:r>
      <w:r>
        <w:rPr/>
        <w:pict>
          <v:shape style="position:absolute;margin-left:350.059998pt;margin-top:-25.304356pt;width:.480031pt;height:.42pt;mso-position-horizontal-relative:page;mso-position-vertical-relative:paragraph;z-index:60304" type="#_x0000_t75" stroked="false">
            <v:imagedata r:id="rId322" o:title=""/>
          </v:shape>
        </w:pict>
      </w:r>
      <w:r>
        <w:rPr/>
        <w:pict>
          <v:shape style="position:absolute;margin-left:413.240021pt;margin-top:-25.304356pt;width:.480031pt;height:.42pt;mso-position-horizontal-relative:page;mso-position-vertical-relative:paragraph;z-index:60328" type="#_x0000_t75" stroked="false">
            <v:imagedata r:id="rId322" o:title=""/>
          </v:shape>
        </w:pict>
      </w:r>
      <w:r>
        <w:rPr/>
        <w:pict>
          <v:shape style="position:absolute;margin-left:442.179993pt;margin-top:-25.304356pt;width:.480031pt;height:.42pt;mso-position-horizontal-relative:page;mso-position-vertical-relative:paragraph;z-index:60352" type="#_x0000_t75" stroked="false">
            <v:imagedata r:id="rId322" o:title=""/>
          </v:shape>
        </w:pict>
      </w:r>
      <w:r>
        <w:rPr/>
        <w:pict>
          <v:shape style="position:absolute;margin-left:471.040009pt;margin-top:-25.304356pt;width:.48pt;height:.42pt;mso-position-horizontal-relative:page;mso-position-vertical-relative:paragraph;z-index:60376" type="#_x0000_t75" stroked="false">
            <v:imagedata r:id="rId322" o:title=""/>
          </v:shape>
        </w:pict>
      </w:r>
      <w:r>
        <w:rPr/>
        <w:pict>
          <v:shape style="position:absolute;margin-left:534.280029pt;margin-top:-25.304356pt;width:.48pt;height:.42pt;mso-position-horizontal-relative:page;mso-position-vertical-relative:paragraph;z-index:60400" type="#_x0000_t75" stroked="false">
            <v:imagedata r:id="rId322" o:title=""/>
          </v:shape>
        </w:pict>
      </w:r>
      <w:r>
        <w:rPr/>
        <w:pict>
          <v:shape style="position:absolute;margin-left:563.140015pt;margin-top:-25.304356pt;width:.48pt;height:.42pt;mso-position-horizontal-relative:page;mso-position-vertical-relative:paragraph;z-index:60424" type="#_x0000_t75" stroked="false">
            <v:imagedata r:id="rId322" o:title=""/>
          </v:shape>
        </w:pict>
      </w:r>
      <w:r>
        <w:rPr/>
        <w:pict>
          <v:shape style="position:absolute;margin-left:631.599976pt;margin-top:-25.304356pt;width:.480061pt;height:.42pt;mso-position-horizontal-relative:page;mso-position-vertical-relative:paragraph;z-index:60448" type="#_x0000_t75" stroked="false">
            <v:imagedata r:id="rId322" o:title=""/>
          </v:shape>
        </w:pict>
      </w:r>
      <w:r>
        <w:rPr/>
        <w:pict>
          <v:shape style="position:absolute;margin-left:694.780029pt;margin-top:-25.304356pt;width:.48pt;height:.42pt;mso-position-horizontal-relative:page;mso-position-vertical-relative:paragraph;z-index:60472" type="#_x0000_t75" stroked="false">
            <v:imagedata r:id="rId322" o:title=""/>
          </v:shape>
        </w:pict>
      </w:r>
      <w:r>
        <w:rPr/>
        <w:pict>
          <v:shape style="position:absolute;margin-left:155.839996pt;margin-top:-5.204349pt;width:.480031pt;height:.42pt;mso-position-horizontal-relative:page;mso-position-vertical-relative:paragraph;z-index:60496" type="#_x0000_t75" stroked="false">
            <v:imagedata r:id="rId322" o:title=""/>
          </v:shape>
        </w:pict>
      </w:r>
      <w:r>
        <w:rPr/>
        <w:pict>
          <v:shape style="position:absolute;margin-left:224.300003pt;margin-top:-5.204349pt;width:.480015pt;height:.42pt;mso-position-horizontal-relative:page;mso-position-vertical-relative:paragraph;z-index:60520" type="#_x0000_t75" stroked="false">
            <v:imagedata r:id="rId322" o:title=""/>
          </v:shape>
        </w:pict>
      </w:r>
      <w:r>
        <w:rPr/>
        <w:pict>
          <v:shape style="position:absolute;margin-left:243.320007pt;margin-top:-5.204349pt;width:.480015pt;height:.42pt;mso-position-horizontal-relative:page;mso-position-vertical-relative:paragraph;z-index:60544" type="#_x0000_t75" stroked="false">
            <v:imagedata r:id="rId322" o:title=""/>
          </v:shape>
        </w:pict>
      </w:r>
      <w:r>
        <w:rPr/>
        <w:pict>
          <v:shape style="position:absolute;margin-left:262.399994pt;margin-top:-5.204349pt;width:.480031pt;height:.42pt;mso-position-horizontal-relative:page;mso-position-vertical-relative:paragraph;z-index:60568" type="#_x0000_t75" stroked="false">
            <v:imagedata r:id="rId322" o:title=""/>
          </v:shape>
        </w:pict>
      </w:r>
      <w:r>
        <w:rPr/>
        <w:pict>
          <v:shape style="position:absolute;margin-left:281.600006pt;margin-top:-5.204349pt;width:.48pt;height:.42pt;mso-position-horizontal-relative:page;mso-position-vertical-relative:paragraph;z-index:60592" type="#_x0000_t75" stroked="false">
            <v:imagedata r:id="rId322" o:title=""/>
          </v:shape>
        </w:pict>
      </w:r>
      <w:r>
        <w:rPr/>
        <w:pict>
          <v:shape style="position:absolute;margin-left:350.059998pt;margin-top:-5.204349pt;width:.480031pt;height:.42pt;mso-position-horizontal-relative:page;mso-position-vertical-relative:paragraph;z-index:60616" type="#_x0000_t75" stroked="false">
            <v:imagedata r:id="rId322" o:title=""/>
          </v:shape>
        </w:pict>
      </w:r>
      <w:r>
        <w:rPr/>
        <w:pict>
          <v:shape style="position:absolute;margin-left:413.240021pt;margin-top:-5.204349pt;width:.480031pt;height:.42pt;mso-position-horizontal-relative:page;mso-position-vertical-relative:paragraph;z-index:60640" type="#_x0000_t75" stroked="false">
            <v:imagedata r:id="rId322" o:title=""/>
          </v:shape>
        </w:pict>
      </w:r>
      <w:r>
        <w:rPr/>
        <w:pict>
          <v:shape style="position:absolute;margin-left:442.179993pt;margin-top:-5.204349pt;width:.480031pt;height:.42pt;mso-position-horizontal-relative:page;mso-position-vertical-relative:paragraph;z-index:60664" type="#_x0000_t75" stroked="false">
            <v:imagedata r:id="rId322" o:title=""/>
          </v:shape>
        </w:pict>
      </w:r>
      <w:r>
        <w:rPr/>
        <w:pict>
          <v:shape style="position:absolute;margin-left:471.040009pt;margin-top:-5.204349pt;width:.48pt;height:.42pt;mso-position-horizontal-relative:page;mso-position-vertical-relative:paragraph;z-index:60688" type="#_x0000_t75" stroked="false">
            <v:imagedata r:id="rId322" o:title=""/>
          </v:shape>
        </w:pict>
      </w:r>
      <w:r>
        <w:rPr/>
        <w:pict>
          <v:shape style="position:absolute;margin-left:534.280029pt;margin-top:-5.204349pt;width:.48pt;height:.42pt;mso-position-horizontal-relative:page;mso-position-vertical-relative:paragraph;z-index:60712" type="#_x0000_t75" stroked="false">
            <v:imagedata r:id="rId322" o:title=""/>
          </v:shape>
        </w:pict>
      </w:r>
      <w:r>
        <w:rPr/>
        <w:pict>
          <v:shape style="position:absolute;margin-left:563.140015pt;margin-top:-5.204349pt;width:.48pt;height:.42pt;mso-position-horizontal-relative:page;mso-position-vertical-relative:paragraph;z-index:60736" type="#_x0000_t75" stroked="false">
            <v:imagedata r:id="rId322" o:title=""/>
          </v:shape>
        </w:pict>
      </w:r>
      <w:r>
        <w:rPr/>
        <w:pict>
          <v:shape style="position:absolute;margin-left:631.599976pt;margin-top:-5.204349pt;width:.480061pt;height:.42pt;mso-position-horizontal-relative:page;mso-position-vertical-relative:paragraph;z-index:60760" type="#_x0000_t75" stroked="false">
            <v:imagedata r:id="rId322" o:title=""/>
          </v:shape>
        </w:pict>
      </w:r>
      <w:r>
        <w:rPr/>
        <w:pict>
          <v:shape style="position:absolute;margin-left:694.780029pt;margin-top:-5.204349pt;width:.48pt;height:.42pt;mso-position-horizontal-relative:page;mso-position-vertical-relative:paragraph;z-index:60784" type="#_x0000_t75" stroked="false">
            <v:imagedata r:id="rId322" o:title=""/>
          </v:shape>
        </w:pict>
      </w: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2567" w:right="0" w:firstLine="0"/>
        <w:jc w:val="left"/>
        <w:rPr>
          <w:rFonts w:ascii="宋体" w:hAnsi="宋体" w:cs="宋体" w:eastAsia="宋体" w:hint="default"/>
          <w:sz w:val="21"/>
          <w:szCs w:val="21"/>
        </w:rPr>
      </w:pPr>
      <w:r>
        <w:rPr/>
        <w:pict>
          <v:shape style="position:absolute;margin-left:70.620003pt;margin-top:26.213678pt;width:702.15pt;height:350.95pt;mso-position-horizontal-relative:page;mso-position-vertical-relative:paragraph;z-index:6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1"/>
                    <w:gridCol w:w="1392"/>
                    <w:gridCol w:w="446"/>
                    <w:gridCol w:w="458"/>
                    <w:gridCol w:w="473"/>
                    <w:gridCol w:w="1439"/>
                    <w:gridCol w:w="655"/>
                    <w:gridCol w:w="632"/>
                    <w:gridCol w:w="667"/>
                    <w:gridCol w:w="1276"/>
                    <w:gridCol w:w="632"/>
                    <w:gridCol w:w="1369"/>
                    <w:gridCol w:w="1276"/>
                    <w:gridCol w:w="1526"/>
                  </w:tblGrid>
                  <w:tr>
                    <w:trPr>
                      <w:trHeight w:val="402" w:hRule="exact"/>
                    </w:trPr>
                    <w:tc>
                      <w:tcPr>
                        <w:tcW w:w="1761" w:type="dxa"/>
                        <w:vMerge w:val="restart"/>
                        <w:tcBorders>
                          <w:top w:val="single" w:sz="4" w:space="0" w:color="000000"/>
                          <w:left w:val="nil" w:sz="6" w:space="0" w:color="auto"/>
                          <w:right w:val="nil" w:sz="6" w:space="0" w:color="auto"/>
                        </w:tcBorders>
                        <w:shd w:val="clear" w:color="auto" w:fill="D2D2D2"/>
                      </w:tcPr>
                      <w:p>
                        <w:pPr/>
                      </w:p>
                    </w:tc>
                    <w:tc>
                      <w:tcPr>
                        <w:tcW w:w="12240" w:type="dxa"/>
                        <w:gridSpan w:val="13"/>
                        <w:tcBorders>
                          <w:top w:val="single" w:sz="4" w:space="0" w:color="000000"/>
                          <w:left w:val="nil" w:sz="6" w:space="0" w:color="auto"/>
                          <w:bottom w:val="single" w:sz="8"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1761" w:type="dxa"/>
                        <w:vMerge/>
                        <w:tcBorders>
                          <w:left w:val="nil" w:sz="6" w:space="0" w:color="auto"/>
                          <w:right w:val="nil" w:sz="6" w:space="0" w:color="auto"/>
                        </w:tcBorders>
                        <w:shd w:val="clear" w:color="auto" w:fill="D2D2D2"/>
                      </w:tcPr>
                      <w:p>
                        <w:pPr/>
                      </w:p>
                    </w:tc>
                    <w:tc>
                      <w:tcPr>
                        <w:tcW w:w="9438" w:type="dxa"/>
                        <w:gridSpan w:val="11"/>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tc>
                    <w:tc>
                      <w:tcPr>
                        <w:tcW w:w="1526" w:type="dxa"/>
                        <w:vMerge w:val="restart"/>
                        <w:tcBorders>
                          <w:top w:val="single" w:sz="4" w:space="0" w:color="000000"/>
                          <w:left w:val="single" w:sz="4" w:space="0" w:color="000000"/>
                          <w:right w:val="nil" w:sz="6" w:space="0" w:color="auto"/>
                        </w:tcBorders>
                        <w:shd w:val="clear" w:color="auto" w:fill="D2D2D2"/>
                      </w:tcPr>
                      <w:p>
                        <w:pPr/>
                      </w:p>
                    </w:tc>
                  </w:tr>
                  <w:tr>
                    <w:trPr>
                      <w:trHeight w:val="161" w:hRule="exact"/>
                    </w:trPr>
                    <w:tc>
                      <w:tcPr>
                        <w:tcW w:w="1761" w:type="dxa"/>
                        <w:vMerge/>
                        <w:tcBorders>
                          <w:left w:val="nil" w:sz="6" w:space="0" w:color="auto"/>
                          <w:bottom w:val="nil" w:sz="6" w:space="0" w:color="auto"/>
                          <w:right w:val="nil" w:sz="6" w:space="0" w:color="auto"/>
                        </w:tcBorders>
                        <w:shd w:val="clear" w:color="auto" w:fill="D2D2D2"/>
                      </w:tcPr>
                      <w:p>
                        <w:pPr/>
                      </w:p>
                    </w:tc>
                    <w:tc>
                      <w:tcPr>
                        <w:tcW w:w="1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tc>
                    <w:tc>
                      <w:tcPr>
                        <w:tcW w:w="13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39" w:type="dxa"/>
                        <w:vMerge w:val="restart"/>
                        <w:tcBorders>
                          <w:top w:val="single" w:sz="4" w:space="0" w:color="000000"/>
                          <w:left w:val="single" w:sz="4" w:space="0" w:color="000000"/>
                          <w:right w:val="single" w:sz="4" w:space="0" w:color="000000"/>
                        </w:tcBorders>
                        <w:shd w:val="clear" w:color="auto" w:fill="D2D2D2"/>
                      </w:tcPr>
                      <w:p>
                        <w:pPr/>
                      </w:p>
                    </w:tc>
                    <w:tc>
                      <w:tcPr>
                        <w:tcW w:w="655" w:type="dxa"/>
                        <w:vMerge w:val="restart"/>
                        <w:tcBorders>
                          <w:top w:val="single" w:sz="4" w:space="0" w:color="000000"/>
                          <w:left w:val="single" w:sz="4" w:space="0" w:color="000000"/>
                          <w:right w:val="single" w:sz="4" w:space="0" w:color="000000"/>
                        </w:tcBorders>
                        <w:shd w:val="clear" w:color="auto" w:fill="D2D2D2"/>
                      </w:tcPr>
                      <w:p>
                        <w:pPr/>
                      </w:p>
                    </w:tc>
                    <w:tc>
                      <w:tcPr>
                        <w:tcW w:w="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526" w:type="dxa"/>
                        <w:vMerge/>
                        <w:tcBorders>
                          <w:left w:val="single" w:sz="4" w:space="0" w:color="000000"/>
                          <w:right w:val="nil" w:sz="6" w:space="0" w:color="auto"/>
                        </w:tcBorders>
                        <w:shd w:val="clear" w:color="auto" w:fill="D2D2D2"/>
                      </w:tcPr>
                      <w:p>
                        <w:pPr/>
                      </w:p>
                    </w:tc>
                  </w:tr>
                  <w:tr>
                    <w:trPr>
                      <w:trHeight w:val="156" w:hRule="exact"/>
                    </w:trPr>
                    <w:tc>
                      <w:tcPr>
                        <w:tcW w:w="1761" w:type="dxa"/>
                        <w:vMerge w:val="restart"/>
                        <w:tcBorders>
                          <w:top w:val="nil" w:sz="6" w:space="0" w:color="auto"/>
                          <w:left w:val="nil" w:sz="6" w:space="0" w:color="auto"/>
                          <w:right w:val="single" w:sz="4" w:space="0" w:color="000000"/>
                        </w:tcBorders>
                        <w:shd w:val="clear" w:color="auto" w:fill="D2D2D2"/>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2" w:type="dxa"/>
                        <w:vMerge/>
                        <w:tcBorders>
                          <w:left w:val="single" w:sz="4" w:space="0" w:color="000000"/>
                          <w:right w:val="single" w:sz="4" w:space="0" w:color="000000"/>
                        </w:tcBorders>
                        <w:shd w:val="clear" w:color="auto" w:fill="D2D2D2"/>
                      </w:tcPr>
                      <w:p>
                        <w:pPr/>
                      </w:p>
                    </w:tc>
                    <w:tc>
                      <w:tcPr>
                        <w:tcW w:w="1377" w:type="dxa"/>
                        <w:gridSpan w:val="3"/>
                        <w:vMerge/>
                        <w:tcBorders>
                          <w:left w:val="single" w:sz="4" w:space="0" w:color="000000"/>
                          <w:bottom w:val="single" w:sz="8" w:space="0" w:color="000000"/>
                          <w:right w:val="single" w:sz="4" w:space="0" w:color="000000"/>
                        </w:tcBorders>
                        <w:shd w:val="clear" w:color="auto" w:fill="D2D2D2"/>
                      </w:tcPr>
                      <w:p>
                        <w:pPr/>
                      </w:p>
                    </w:tc>
                    <w:tc>
                      <w:tcPr>
                        <w:tcW w:w="1439" w:type="dxa"/>
                        <w:vMerge/>
                        <w:tcBorders>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63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71"/>
                          <w:ind w:left="100" w:right="99"/>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66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63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9"/>
                          <w:ind w:left="100" w:right="99"/>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36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
                          <w:ind w:left="533" w:right="100"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6" w:type="dxa"/>
                        <w:vMerge/>
                        <w:tcBorders>
                          <w:left w:val="single" w:sz="4" w:space="0" w:color="000000"/>
                          <w:bottom w:val="nil" w:sz="6" w:space="0" w:color="auto"/>
                          <w:right w:val="nil" w:sz="6" w:space="0" w:color="auto"/>
                        </w:tcBorders>
                        <w:shd w:val="clear" w:color="auto" w:fill="D2D2D2"/>
                      </w:tcPr>
                      <w:p>
                        <w:pPr/>
                      </w:p>
                    </w:tc>
                  </w:tr>
                  <w:tr>
                    <w:trPr>
                      <w:trHeight w:val="142" w:hRule="exact"/>
                    </w:trPr>
                    <w:tc>
                      <w:tcPr>
                        <w:tcW w:w="1761" w:type="dxa"/>
                        <w:vMerge/>
                        <w:tcBorders>
                          <w:left w:val="nil" w:sz="6" w:space="0" w:color="auto"/>
                          <w:bottom w:val="single" w:sz="4" w:space="0" w:color="FFFFFF"/>
                          <w:right w:val="single" w:sz="4" w:space="0" w:color="000000"/>
                        </w:tcBorders>
                        <w:shd w:val="clear" w:color="auto" w:fill="D2D2D2"/>
                      </w:tcPr>
                      <w:p>
                        <w:pPr/>
                      </w:p>
                    </w:tc>
                    <w:tc>
                      <w:tcPr>
                        <w:tcW w:w="1392" w:type="dxa"/>
                        <w:vMerge/>
                        <w:tcBorders>
                          <w:left w:val="single" w:sz="4" w:space="0" w:color="000000"/>
                          <w:bottom w:val="single" w:sz="4" w:space="0" w:color="FFFFFF"/>
                          <w:right w:val="single" w:sz="4" w:space="0" w:color="000000"/>
                        </w:tcBorders>
                        <w:shd w:val="clear" w:color="auto" w:fill="D2D2D2"/>
                      </w:tcPr>
                      <w:p>
                        <w:pPr/>
                      </w:p>
                    </w:tc>
                    <w:tc>
                      <w:tcPr>
                        <w:tcW w:w="4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4"/>
                          <w:ind w:left="107" w:right="117"/>
                          <w:jc w:val="both"/>
                          <w:rPr>
                            <w:rFonts w:ascii="宋体" w:hAnsi="宋体" w:cs="宋体" w:eastAsia="宋体" w:hint="default"/>
                            <w:sz w:val="21"/>
                            <w:szCs w:val="21"/>
                          </w:rPr>
                        </w:pPr>
                        <w:r>
                          <w:rPr>
                            <w:rFonts w:ascii="宋体" w:hAnsi="宋体" w:cs="宋体" w:eastAsia="宋体" w:hint="default"/>
                            <w:sz w:val="21"/>
                            <w:szCs w:val="21"/>
                          </w:rPr>
                          <w:t>优 先 股</w:t>
                        </w:r>
                      </w:p>
                    </w:tc>
                    <w:tc>
                      <w:tcPr>
                        <w:tcW w:w="45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4"/>
                          <w:ind w:left="119" w:right="116"/>
                          <w:jc w:val="both"/>
                          <w:rPr>
                            <w:rFonts w:ascii="宋体" w:hAnsi="宋体" w:cs="宋体" w:eastAsia="宋体" w:hint="default"/>
                            <w:sz w:val="21"/>
                            <w:szCs w:val="21"/>
                          </w:rPr>
                        </w:pPr>
                        <w:r>
                          <w:rPr>
                            <w:rFonts w:ascii="宋体" w:hAnsi="宋体" w:cs="宋体" w:eastAsia="宋体" w:hint="default"/>
                            <w:sz w:val="21"/>
                            <w:szCs w:val="21"/>
                          </w:rPr>
                          <w:t>永 续 债</w:t>
                        </w:r>
                      </w:p>
                    </w:tc>
                    <w:tc>
                      <w:tcPr>
                        <w:tcW w:w="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9"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100" w:right="32" w:hanging="89"/>
                          <w:jc w:val="left"/>
                          <w:rPr>
                            <w:rFonts w:ascii="宋体" w:hAnsi="宋体" w:cs="宋体" w:eastAsia="宋体" w:hint="default"/>
                            <w:sz w:val="21"/>
                            <w:szCs w:val="21"/>
                          </w:rPr>
                        </w:pPr>
                        <w:r>
                          <w:rPr>
                            <w:rFonts w:ascii="宋体" w:hAnsi="宋体" w:cs="宋体" w:eastAsia="宋体" w:hint="default"/>
                            <w:spacing w:val="-11"/>
                            <w:sz w:val="21"/>
                            <w:szCs w:val="21"/>
                          </w:rPr>
                          <w:t>减：库</w:t>
                        </w:r>
                        <w:r>
                          <w:rPr>
                            <w:rFonts w:ascii="宋体" w:hAnsi="宋体" w:cs="宋体" w:eastAsia="宋体" w:hint="default"/>
                            <w:sz w:val="21"/>
                            <w:szCs w:val="21"/>
                          </w:rPr>
                          <w:t> 存股</w:t>
                        </w:r>
                      </w:p>
                    </w:tc>
                    <w:tc>
                      <w:tcPr>
                        <w:tcW w:w="632" w:type="dxa"/>
                        <w:vMerge/>
                        <w:tcBorders>
                          <w:left w:val="single" w:sz="4" w:space="0" w:color="000000"/>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4"/>
                          <w:ind w:left="122" w:right="11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526" w:type="dxa"/>
                        <w:vMerge w:val="restart"/>
                        <w:tcBorders>
                          <w:top w:val="nil" w:sz="6" w:space="0" w:color="auto"/>
                          <w:left w:val="single" w:sz="23" w:space="0" w:color="D2D2D2"/>
                          <w:right w:val="single" w:sz="11" w:space="0" w:color="D2D2D2"/>
                        </w:tcBorders>
                      </w:tcPr>
                      <w:p>
                        <w:pPr>
                          <w:pStyle w:val="TableParagraph"/>
                          <w:spacing w:line="240" w:lineRule="auto" w:before="3"/>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191" w:hRule="exact"/>
                    </w:trPr>
                    <w:tc>
                      <w:tcPr>
                        <w:tcW w:w="1761" w:type="dxa"/>
                        <w:vMerge w:val="restart"/>
                        <w:tcBorders>
                          <w:top w:val="single" w:sz="4" w:space="0" w:color="FFFFFF"/>
                          <w:left w:val="nil" w:sz="6" w:space="0" w:color="auto"/>
                          <w:right w:val="single" w:sz="4" w:space="0" w:color="000000"/>
                        </w:tcBorders>
                        <w:shd w:val="clear" w:color="auto" w:fill="D2D2D2"/>
                      </w:tcPr>
                      <w:p>
                        <w:pPr/>
                      </w:p>
                    </w:tc>
                    <w:tc>
                      <w:tcPr>
                        <w:tcW w:w="13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44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47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71"/>
                          <w:ind w:left="120" w:right="131"/>
                          <w:jc w:val="left"/>
                          <w:rPr>
                            <w:rFonts w:ascii="宋体" w:hAnsi="宋体" w:cs="宋体" w:eastAsia="宋体" w:hint="default"/>
                            <w:sz w:val="21"/>
                            <w:szCs w:val="21"/>
                          </w:rPr>
                        </w:pPr>
                        <w:r>
                          <w:rPr>
                            <w:rFonts w:ascii="宋体" w:hAnsi="宋体" w:cs="宋体" w:eastAsia="宋体" w:hint="default"/>
                            <w:sz w:val="21"/>
                            <w:szCs w:val="21"/>
                          </w:rPr>
                          <w:t>其 他</w:t>
                        </w:r>
                      </w:p>
                    </w:tc>
                    <w:tc>
                      <w:tcPr>
                        <w:tcW w:w="14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55" w:type="dxa"/>
                        <w:vMerge/>
                        <w:tcBorders>
                          <w:left w:val="single" w:sz="4" w:space="0" w:color="000000"/>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32"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6" w:type="dxa"/>
                        <w:vMerge/>
                        <w:tcBorders>
                          <w:left w:val="single" w:sz="4" w:space="0" w:color="000000"/>
                          <w:right w:val="single" w:sz="4" w:space="0" w:color="000000"/>
                        </w:tcBorders>
                        <w:shd w:val="clear" w:color="auto" w:fill="D2D2D2"/>
                      </w:tcPr>
                      <w:p>
                        <w:pPr/>
                      </w:p>
                    </w:tc>
                    <w:tc>
                      <w:tcPr>
                        <w:tcW w:w="1526" w:type="dxa"/>
                        <w:vMerge/>
                        <w:tcBorders>
                          <w:left w:val="single" w:sz="23" w:space="0" w:color="D2D2D2"/>
                          <w:bottom w:val="nil" w:sz="6" w:space="0" w:color="auto"/>
                          <w:right w:val="single" w:sz="11" w:space="0" w:color="D2D2D2"/>
                        </w:tcBorders>
                      </w:tcPr>
                      <w:p>
                        <w:pPr/>
                      </w:p>
                    </w:tc>
                  </w:tr>
                  <w:tr>
                    <w:trPr>
                      <w:trHeight w:val="189" w:hRule="exact"/>
                    </w:trPr>
                    <w:tc>
                      <w:tcPr>
                        <w:tcW w:w="1761" w:type="dxa"/>
                        <w:vMerge/>
                        <w:tcBorders>
                          <w:left w:val="nil" w:sz="6" w:space="0" w:color="auto"/>
                          <w:right w:val="single" w:sz="4" w:space="0" w:color="000000"/>
                        </w:tcBorders>
                        <w:shd w:val="clear" w:color="auto" w:fill="D2D2D2"/>
                      </w:tcPr>
                      <w:p>
                        <w:pPr/>
                      </w:p>
                    </w:tc>
                    <w:tc>
                      <w:tcPr>
                        <w:tcW w:w="1392" w:type="dxa"/>
                        <w:vMerge/>
                        <w:tcBorders>
                          <w:left w:val="single" w:sz="4" w:space="0" w:color="000000"/>
                          <w:bottom w:val="nil" w:sz="6" w:space="0" w:color="auto"/>
                          <w:right w:val="single" w:sz="4" w:space="0" w:color="000000"/>
                        </w:tcBorders>
                        <w:shd w:val="clear" w:color="auto" w:fill="D2D2D2"/>
                      </w:tcPr>
                      <w:p>
                        <w:pPr/>
                      </w:p>
                    </w:tc>
                    <w:tc>
                      <w:tcPr>
                        <w:tcW w:w="44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1439"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single" w:sz="18"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526"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tc>
                  </w:tr>
                  <w:tr>
                    <w:trPr>
                      <w:trHeight w:val="159" w:hRule="exact"/>
                    </w:trPr>
                    <w:tc>
                      <w:tcPr>
                        <w:tcW w:w="1761" w:type="dxa"/>
                        <w:vMerge/>
                        <w:tcBorders>
                          <w:left w:val="nil" w:sz="6" w:space="0" w:color="auto"/>
                          <w:right w:val="single" w:sz="4" w:space="0" w:color="000000"/>
                        </w:tcBorders>
                        <w:shd w:val="clear" w:color="auto" w:fill="D2D2D2"/>
                      </w:tcPr>
                      <w:p>
                        <w:pPr/>
                      </w:p>
                    </w:tc>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tc>
                    <w:tc>
                      <w:tcPr>
                        <w:tcW w:w="44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473" w:type="dxa"/>
                        <w:vMerge/>
                        <w:tcBorders>
                          <w:left w:val="single" w:sz="4" w:space="0" w:color="000000"/>
                          <w:right w:val="single" w:sz="4" w:space="0" w:color="000000"/>
                        </w:tcBorders>
                        <w:shd w:val="clear" w:color="auto" w:fill="D2D2D2"/>
                      </w:tcPr>
                      <w:p>
                        <w:pPr/>
                      </w:p>
                    </w:tc>
                    <w:tc>
                      <w:tcPr>
                        <w:tcW w:w="14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tc>
                    <w:tc>
                      <w:tcPr>
                        <w:tcW w:w="655" w:type="dxa"/>
                        <w:vMerge/>
                        <w:tcBorders>
                          <w:left w:val="single" w:sz="4" w:space="0" w:color="000000"/>
                          <w:bottom w:val="nil" w:sz="6" w:space="0" w:color="auto"/>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tc>
                    <w:tc>
                      <w:tcPr>
                        <w:tcW w:w="632" w:type="dxa"/>
                        <w:vMerge/>
                        <w:tcBorders>
                          <w:left w:val="single" w:sz="4" w:space="0" w:color="000000"/>
                          <w:right w:val="single" w:sz="4" w:space="0" w:color="000000"/>
                        </w:tcBorders>
                        <w:shd w:val="clear" w:color="auto" w:fill="D2D2D2"/>
                      </w:tcPr>
                      <w:p>
                        <w:pPr/>
                      </w:p>
                    </w:tc>
                    <w:tc>
                      <w:tcPr>
                        <w:tcW w:w="1369"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tc>
                    <w:tc>
                      <w:tcPr>
                        <w:tcW w:w="1276"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tc>
                    <w:tc>
                      <w:tcPr>
                        <w:tcW w:w="1526" w:type="dxa"/>
                        <w:vMerge/>
                        <w:tcBorders>
                          <w:left w:val="single" w:sz="4" w:space="0" w:color="000000"/>
                          <w:right w:val="nil" w:sz="6" w:space="0" w:color="auto"/>
                        </w:tcBorders>
                        <w:shd w:val="clear" w:color="auto" w:fill="D2D2D2"/>
                      </w:tcPr>
                      <w:p>
                        <w:pPr/>
                      </w:p>
                    </w:tc>
                  </w:tr>
                  <w:tr>
                    <w:trPr>
                      <w:trHeight w:val="179" w:hRule="exact"/>
                    </w:trPr>
                    <w:tc>
                      <w:tcPr>
                        <w:tcW w:w="1761" w:type="dxa"/>
                        <w:vMerge/>
                        <w:tcBorders>
                          <w:left w:val="nil" w:sz="6" w:space="0" w:color="auto"/>
                          <w:right w:val="single" w:sz="4" w:space="0" w:color="000000"/>
                        </w:tcBorders>
                        <w:shd w:val="clear" w:color="auto" w:fill="D2D2D2"/>
                      </w:tcPr>
                      <w:p>
                        <w:pPr/>
                      </w:p>
                    </w:tc>
                    <w:tc>
                      <w:tcPr>
                        <w:tcW w:w="1392" w:type="dxa"/>
                        <w:vMerge/>
                        <w:tcBorders>
                          <w:left w:val="single" w:sz="4" w:space="0" w:color="000000"/>
                          <w:right w:val="single" w:sz="4" w:space="0" w:color="000000"/>
                        </w:tcBorders>
                        <w:shd w:val="clear" w:color="auto" w:fill="D2D2D2"/>
                      </w:tcPr>
                      <w:p>
                        <w:pPr/>
                      </w:p>
                    </w:tc>
                    <w:tc>
                      <w:tcPr>
                        <w:tcW w:w="44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473" w:type="dxa"/>
                        <w:vMerge/>
                        <w:tcBorders>
                          <w:left w:val="single" w:sz="4" w:space="0" w:color="000000"/>
                          <w:bottom w:val="nil" w:sz="6" w:space="0" w:color="auto"/>
                          <w:right w:val="single" w:sz="4" w:space="0" w:color="000000"/>
                        </w:tcBorders>
                        <w:shd w:val="clear" w:color="auto" w:fill="D2D2D2"/>
                      </w:tcPr>
                      <w:p>
                        <w:pPr/>
                      </w:p>
                    </w:tc>
                    <w:tc>
                      <w:tcPr>
                        <w:tcW w:w="1439" w:type="dxa"/>
                        <w:vMerge/>
                        <w:tcBorders>
                          <w:left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7"/>
                            <w:szCs w:val="27"/>
                          </w:rPr>
                        </w:pPr>
                      </w:p>
                    </w:tc>
                    <w:tc>
                      <w:tcPr>
                        <w:tcW w:w="632" w:type="dxa"/>
                        <w:vMerge/>
                        <w:tcBorders>
                          <w:left w:val="single" w:sz="4" w:space="0" w:color="000000"/>
                          <w:bottom w:val="nil" w:sz="6" w:space="0" w:color="auto"/>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7"/>
                            <w:szCs w:val="27"/>
                          </w:rPr>
                        </w:pPr>
                      </w:p>
                    </w:tc>
                    <w:tc>
                      <w:tcPr>
                        <w:tcW w:w="1276" w:type="dxa"/>
                        <w:vMerge/>
                        <w:tcBorders>
                          <w:left w:val="single" w:sz="4" w:space="0" w:color="000000"/>
                          <w:right w:val="single" w:sz="4" w:space="0" w:color="000000"/>
                        </w:tcBorders>
                        <w:shd w:val="clear" w:color="auto" w:fill="D2D2D2"/>
                      </w:tcPr>
                      <w:p>
                        <w:pPr/>
                      </w:p>
                    </w:tc>
                    <w:tc>
                      <w:tcPr>
                        <w:tcW w:w="632"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nil" w:sz="6" w:space="0" w:color="auto"/>
                        </w:tcBorders>
                        <w:shd w:val="clear" w:color="auto" w:fill="D2D2D2"/>
                      </w:tcPr>
                      <w:p>
                        <w:pPr/>
                      </w:p>
                    </w:tc>
                  </w:tr>
                  <w:tr>
                    <w:trPr>
                      <w:trHeight w:val="195" w:hRule="exact"/>
                    </w:trPr>
                    <w:tc>
                      <w:tcPr>
                        <w:tcW w:w="1761" w:type="dxa"/>
                        <w:vMerge/>
                        <w:tcBorders>
                          <w:left w:val="nil" w:sz="6" w:space="0" w:color="auto"/>
                          <w:bottom w:val="single" w:sz="4" w:space="0" w:color="000000"/>
                          <w:right w:val="single" w:sz="4" w:space="0" w:color="000000"/>
                        </w:tcBorders>
                        <w:shd w:val="clear" w:color="auto" w:fill="D2D2D2"/>
                      </w:tcPr>
                      <w:p>
                        <w:pPr/>
                      </w:p>
                    </w:tc>
                    <w:tc>
                      <w:tcPr>
                        <w:tcW w:w="1392" w:type="dxa"/>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4" w:space="0" w:color="000000"/>
                          <w:bottom w:val="single" w:sz="4" w:space="0" w:color="000000"/>
                          <w:right w:val="single" w:sz="4" w:space="0" w:color="000000"/>
                        </w:tcBorders>
                        <w:shd w:val="clear" w:color="auto" w:fill="D2D2D2"/>
                      </w:tcPr>
                      <w:p>
                        <w:pPr/>
                      </w:p>
                    </w:tc>
                    <w:tc>
                      <w:tcPr>
                        <w:tcW w:w="458" w:type="dxa"/>
                        <w:vMerge/>
                        <w:tcBorders>
                          <w:left w:val="single" w:sz="4" w:space="0" w:color="000000"/>
                          <w:bottom w:val="single" w:sz="4" w:space="0" w:color="000000"/>
                          <w:right w:val="single" w:sz="4" w:space="0" w:color="000000"/>
                        </w:tcBorders>
                        <w:shd w:val="clear" w:color="auto" w:fill="D2D2D2"/>
                      </w:tcPr>
                      <w:p>
                        <w:pPr/>
                      </w:p>
                    </w:tc>
                    <w:tc>
                      <w:tcPr>
                        <w:tcW w:w="4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tc>
                    <w:tc>
                      <w:tcPr>
                        <w:tcW w:w="1439" w:type="dxa"/>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240,415,768.00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839,355,811.72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33,201,454.36</w:t>
                        </w: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226,745,251.42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39,468,181.58</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1,379,186,467.08</w:t>
                        </w:r>
                      </w:p>
                    </w:tc>
                  </w:tr>
                  <w:tr>
                    <w:trPr>
                      <w:trHeight w:val="714"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0" w:firstLine="420"/>
                          <w:jc w:val="left"/>
                          <w:rPr>
                            <w:rFonts w:ascii="宋体" w:hAnsi="宋体" w:cs="宋体" w:eastAsia="宋体" w:hint="default"/>
                            <w:sz w:val="21"/>
                            <w:szCs w:val="21"/>
                          </w:rPr>
                        </w:pPr>
                        <w:r>
                          <w:rPr>
                            <w:rFonts w:ascii="宋体" w:hAnsi="宋体" w:cs="宋体" w:eastAsia="宋体" w:hint="default"/>
                            <w:sz w:val="21"/>
                            <w:szCs w:val="21"/>
                          </w:rPr>
                          <w:t>加：会计政策 变更</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60" w:firstLine="840"/>
                          <w:jc w:val="left"/>
                          <w:rPr>
                            <w:rFonts w:ascii="宋体" w:hAnsi="宋体" w:cs="宋体" w:eastAsia="宋体" w:hint="default"/>
                            <w:sz w:val="21"/>
                            <w:szCs w:val="21"/>
                          </w:rPr>
                        </w:pPr>
                        <w:r>
                          <w:rPr>
                            <w:rFonts w:ascii="宋体" w:hAnsi="宋体" w:cs="宋体" w:eastAsia="宋体" w:hint="default"/>
                            <w:sz w:val="21"/>
                            <w:szCs w:val="21"/>
                          </w:rPr>
                          <w:t>同一控制 下企业合并</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240,415,768.00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839,355,811.72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33,201,454.36</w:t>
                        </w: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226,745,251.42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39,468,181.58</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1,379,186,467.08</w:t>
                        </w:r>
                      </w:p>
                    </w:tc>
                  </w:tr>
                  <w:tr>
                    <w:trPr>
                      <w:trHeight w:val="1026"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6" w:lineRule="auto" w:before="26"/>
                          <w:ind w:left="13" w:right="60"/>
                          <w:jc w:val="both"/>
                          <w:rPr>
                            <w:rFonts w:ascii="宋体" w:hAnsi="宋体" w:cs="宋体" w:eastAsia="宋体" w:hint="default"/>
                            <w:sz w:val="21"/>
                            <w:szCs w:val="21"/>
                          </w:rPr>
                        </w:pPr>
                        <w:r>
                          <w:rPr>
                            <w:rFonts w:ascii="宋体" w:hAnsi="宋体" w:cs="宋体" w:eastAsia="宋体" w:hint="default"/>
                            <w:sz w:val="21"/>
                            <w:szCs w:val="21"/>
                          </w:rPr>
                          <w:t>三、本期增减变动 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240,415,768.00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-240,415,768.00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4,076,198.29</w:t>
                        </w: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78,662,416.62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10,624,098.62</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93,362,713.53</w:t>
                        </w:r>
                      </w:p>
                    </w:tc>
                  </w:tr>
                  <w:tr>
                    <w:trPr>
                      <w:trHeight w:val="402" w:hRule="exact"/>
                    </w:trPr>
                    <w:tc>
                      <w:tcPr>
                        <w:tcW w:w="17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13" w:right="0"/>
                          <w:jc w:val="left"/>
                          <w:rPr>
                            <w:rFonts w:ascii="宋体" w:hAnsi="宋体" w:cs="宋体" w:eastAsia="宋体" w:hint="default"/>
                            <w:sz w:val="21"/>
                            <w:szCs w:val="21"/>
                          </w:rPr>
                        </w:pPr>
                        <w:r>
                          <w:rPr>
                            <w:rFonts w:ascii="宋体" w:hAnsi="宋体" w:cs="宋体" w:eastAsia="宋体" w:hint="default"/>
                            <w:sz w:val="21"/>
                            <w:szCs w:val="21"/>
                          </w:rPr>
                          <w:t>（一）综合收益总</w:t>
                        </w:r>
                      </w:p>
                    </w:tc>
                    <w:tc>
                      <w:tcPr>
                        <w:tcW w:w="13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63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106,780,191.71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3,614,117.62</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110,394,309.33</w:t>
                        </w:r>
                      </w:p>
                    </w:tc>
                  </w:tr>
                </w:tbl>
                <w:p>
                  <w:pPr/>
                </w:p>
              </w:txbxContent>
            </v:textbox>
            <w10:wrap type="non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280" w:right="0"/>
          <w:cols w:num="2" w:equalWidth="0">
            <w:col w:w="9993" w:space="719"/>
            <w:col w:w="4848"/>
          </w:cols>
        </w:sectPr>
      </w:pPr>
    </w:p>
    <w:p>
      <w:pPr>
        <w:spacing w:line="240" w:lineRule="auto" w:before="0"/>
        <w:rPr>
          <w:rFonts w:ascii="宋体" w:hAnsi="宋体" w:cs="宋体" w:eastAsia="宋体" w:hint="default"/>
          <w:sz w:val="20"/>
          <w:szCs w:val="20"/>
        </w:rPr>
      </w:pPr>
      <w:r>
        <w:rPr/>
        <w:pict>
          <v:shape style="position:absolute;margin-left:159.679993pt;margin-top:530.280029pt;width:.480011pt;height:1.379959pt;mso-position-horizontal-relative:page;mso-position-vertical-relative:page;z-index:60808" type="#_x0000_t75" stroked="false">
            <v:imagedata r:id="rId313" o:title=""/>
          </v:shape>
        </w:pict>
      </w:r>
      <w:r>
        <w:rPr/>
        <w:pict>
          <v:shape style="position:absolute;margin-left:228.139999pt;margin-top:531.23999pt;width:.479996pt;height:.419983pt;mso-position-horizontal-relative:page;mso-position-vertical-relative:page;z-index:60832" type="#_x0000_t75" stroked="false">
            <v:imagedata r:id="rId323" o:title=""/>
          </v:shape>
        </w:pict>
      </w:r>
      <w:r>
        <w:rPr/>
        <w:pict>
          <v:shape style="position:absolute;margin-left:251.059998pt;margin-top:531.23999pt;width:.479996pt;height:.419983pt;mso-position-horizontal-relative:page;mso-position-vertical-relative:page;z-index:60856" type="#_x0000_t75" stroked="false">
            <v:imagedata r:id="rId323" o:title=""/>
          </v:shape>
        </w:pict>
      </w:r>
      <w:r>
        <w:rPr/>
        <w:pict>
          <v:shape style="position:absolute;margin-left:273.920013pt;margin-top:531.23999pt;width:.479981pt;height:.419983pt;mso-position-horizontal-relative:page;mso-position-vertical-relative:page;z-index:60880" type="#_x0000_t75" stroked="false">
            <v:imagedata r:id="rId323" o:title=""/>
          </v:shape>
        </w:pict>
      </w:r>
      <w:r>
        <w:rPr/>
        <w:pict>
          <v:shape style="position:absolute;margin-left:296.959991pt;margin-top:531.23999pt;width:.480011pt;height:.419983pt;mso-position-horizontal-relative:page;mso-position-vertical-relative:page;z-index:60904" type="#_x0000_t75" stroked="false">
            <v:imagedata r:id="rId323" o:title=""/>
          </v:shape>
        </w:pict>
      </w:r>
      <w:r>
        <w:rPr/>
        <w:pict>
          <v:shape style="position:absolute;margin-left:368.959991pt;margin-top:531.23999pt;width:.480011pt;height:.419983pt;mso-position-horizontal-relative:page;mso-position-vertical-relative:page;z-index:60928" type="#_x0000_t75" stroked="false">
            <v:imagedata r:id="rId323" o:title=""/>
          </v:shape>
        </w:pict>
      </w:r>
      <w:r>
        <w:rPr/>
        <w:pict>
          <v:shape style="position:absolute;margin-left:401.660004pt;margin-top:531.23999pt;width:.480011pt;height:.419983pt;mso-position-horizontal-relative:page;mso-position-vertical-relative:page;z-index:60952" type="#_x0000_t75" stroked="false">
            <v:imagedata r:id="rId323" o:title=""/>
          </v:shape>
        </w:pict>
      </w:r>
      <w:r>
        <w:rPr/>
        <w:pict>
          <v:shape style="position:absolute;margin-left:434.440002pt;margin-top:531.23999pt;width:.480011pt;height:.419983pt;mso-position-horizontal-relative:page;mso-position-vertical-relative:page;z-index:60976" type="#_x0000_t75" stroked="false">
            <v:imagedata r:id="rId323" o:title=""/>
          </v:shape>
        </w:pict>
      </w:r>
      <w:r>
        <w:rPr/>
        <w:pict>
          <v:shape style="position:absolute;margin-left:467.199982pt;margin-top:531.23999pt;width:.479981pt;height:.419983pt;mso-position-horizontal-relative:page;mso-position-vertical-relative:page;z-index:61000" type="#_x0000_t75" stroked="false">
            <v:imagedata r:id="rId323" o:title=""/>
          </v:shape>
        </w:pict>
      </w:r>
      <w:r>
        <w:rPr/>
        <w:pict>
          <v:shape style="position:absolute;margin-left:530.380005pt;margin-top:531.23999pt;width:.479981pt;height:.419983pt;mso-position-horizontal-relative:page;mso-position-vertical-relative:page;z-index:61024" type="#_x0000_t75" stroked="false">
            <v:imagedata r:id="rId323" o:title=""/>
          </v:shape>
        </w:pict>
      </w:r>
      <w:r>
        <w:rPr/>
        <w:pict>
          <v:shape style="position:absolute;margin-left:563.140015pt;margin-top:531.23999pt;width:.479981pt;height:.419983pt;mso-position-horizontal-relative:page;mso-position-vertical-relative:page;z-index:61048" type="#_x0000_t75" stroked="false">
            <v:imagedata r:id="rId323" o:title=""/>
          </v:shape>
        </w:pict>
      </w:r>
      <w:r>
        <w:rPr/>
        <w:pict>
          <v:shape style="position:absolute;margin-left:631.599976pt;margin-top:531.23999pt;width:.480041pt;height:.419983pt;mso-position-horizontal-relative:page;mso-position-vertical-relative:page;z-index:61072" type="#_x0000_t75" stroked="false">
            <v:imagedata r:id="rId323" o:title=""/>
          </v:shape>
        </w:pict>
      </w:r>
      <w:r>
        <w:rPr/>
        <w:pict>
          <v:shape style="position:absolute;margin-left:694.780029pt;margin-top:531.23999pt;width:.479981pt;height:.419983pt;mso-position-horizontal-relative:page;mso-position-vertical-relative:page;z-index:61096" type="#_x0000_t75" stroked="false">
            <v:imagedata r:id="rId323" o:title=""/>
          </v:shape>
        </w:pict>
      </w:r>
    </w:p>
    <w:p>
      <w:pPr>
        <w:spacing w:line="240" w:lineRule="auto" w:before="13"/>
        <w:rPr>
          <w:rFonts w:ascii="宋体" w:hAnsi="宋体" w:cs="宋体" w:eastAsia="宋体" w:hint="default"/>
          <w:sz w:val="16"/>
          <w:szCs w:val="16"/>
        </w:rPr>
      </w:pPr>
    </w:p>
    <w:p>
      <w:pPr>
        <w:spacing w:line="20" w:lineRule="exact"/>
        <w:ind w:left="191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1911" name="image54.png" descr=""/>
            <wp:cNvGraphicFramePr>
              <a:graphicFrameLocks noChangeAspect="1"/>
            </wp:cNvGraphicFramePr>
            <a:graphic>
              <a:graphicData uri="http://schemas.openxmlformats.org/drawingml/2006/picture">
                <pic:pic>
                  <pic:nvPicPr>
                    <pic:cNvPr id="1912"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tabs>
          <w:tab w:pos="11352"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6" cy="11429"/>
            <wp:effectExtent l="0" t="0" r="0" b="0"/>
            <wp:docPr id="1913" name="image54.png" descr=""/>
            <wp:cNvGraphicFramePr>
              <a:graphicFrameLocks noChangeAspect="1"/>
            </wp:cNvGraphicFramePr>
            <a:graphic>
              <a:graphicData uri="http://schemas.openxmlformats.org/drawingml/2006/picture">
                <pic:pic>
                  <pic:nvPicPr>
                    <pic:cNvPr id="1914"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15" name="image54.png" descr=""/>
            <wp:cNvGraphicFramePr>
              <a:graphicFrameLocks noChangeAspect="1"/>
            </wp:cNvGraphicFramePr>
            <a:graphic>
              <a:graphicData uri="http://schemas.openxmlformats.org/drawingml/2006/picture">
                <pic:pic>
                  <pic:nvPicPr>
                    <pic:cNvPr id="1916"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4659" w:val="left" w:leader="none"/>
        </w:tabs>
        <w:spacing w:line="20" w:lineRule="exact"/>
        <w:ind w:left="3282" w:right="0" w:firstLine="0"/>
        <w:rPr>
          <w:rFonts w:ascii="宋体" w:hAnsi="宋体" w:cs="宋体" w:eastAsia="宋体" w:hint="default"/>
          <w:sz w:val="2"/>
          <w:szCs w:val="2"/>
        </w:rPr>
      </w:pPr>
      <w:r>
        <w:rPr>
          <w:rFonts w:ascii="宋体"/>
          <w:sz w:val="2"/>
        </w:rPr>
        <w:drawing>
          <wp:inline distT="0" distB="0" distL="0" distR="0">
            <wp:extent cx="6095" cy="11429"/>
            <wp:effectExtent l="0" t="0" r="0" b="0"/>
            <wp:docPr id="1917" name="image54.png" descr=""/>
            <wp:cNvGraphicFramePr>
              <a:graphicFrameLocks noChangeAspect="1"/>
            </wp:cNvGraphicFramePr>
            <a:graphic>
              <a:graphicData uri="http://schemas.openxmlformats.org/drawingml/2006/picture">
                <pic:pic>
                  <pic:nvPicPr>
                    <pic:cNvPr id="1918"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19" name="image54.png" descr=""/>
            <wp:cNvGraphicFramePr>
              <a:graphicFrameLocks noChangeAspect="1"/>
            </wp:cNvGraphicFramePr>
            <a:graphic>
              <a:graphicData uri="http://schemas.openxmlformats.org/drawingml/2006/picture">
                <pic:pic>
                  <pic:nvPicPr>
                    <pic:cNvPr id="1920"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6" cy="11429"/>
            <wp:effectExtent l="0" t="0" r="0" b="0"/>
            <wp:docPr id="1921" name="image295.png" descr=""/>
            <wp:cNvGraphicFramePr>
              <a:graphicFrameLocks noChangeAspect="1"/>
            </wp:cNvGraphicFramePr>
            <a:graphic>
              <a:graphicData uri="http://schemas.openxmlformats.org/drawingml/2006/picture">
                <pic:pic>
                  <pic:nvPicPr>
                    <pic:cNvPr id="1922"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23" name="image295.png" descr=""/>
            <wp:cNvGraphicFramePr>
              <a:graphicFrameLocks noChangeAspect="1"/>
            </wp:cNvGraphicFramePr>
            <a:graphic>
              <a:graphicData uri="http://schemas.openxmlformats.org/drawingml/2006/picture">
                <pic:pic>
                  <pic:nvPicPr>
                    <pic:cNvPr id="1924"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25" name="image295.png" descr=""/>
            <wp:cNvGraphicFramePr>
              <a:graphicFrameLocks noChangeAspect="1"/>
            </wp:cNvGraphicFramePr>
            <a:graphic>
              <a:graphicData uri="http://schemas.openxmlformats.org/drawingml/2006/picture">
                <pic:pic>
                  <pic:nvPicPr>
                    <pic:cNvPr id="1926"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27" name="image295.png" descr=""/>
            <wp:cNvGraphicFramePr>
              <a:graphicFrameLocks noChangeAspect="1"/>
            </wp:cNvGraphicFramePr>
            <a:graphic>
              <a:graphicData uri="http://schemas.openxmlformats.org/drawingml/2006/picture">
                <pic:pic>
                  <pic:nvPicPr>
                    <pic:cNvPr id="1928"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29" name="image295.png" descr=""/>
            <wp:cNvGraphicFramePr>
              <a:graphicFrameLocks noChangeAspect="1"/>
            </wp:cNvGraphicFramePr>
            <a:graphic>
              <a:graphicData uri="http://schemas.openxmlformats.org/drawingml/2006/picture">
                <pic:pic>
                  <pic:nvPicPr>
                    <pic:cNvPr id="1930"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31" name="image295.png" descr=""/>
            <wp:cNvGraphicFramePr>
              <a:graphicFrameLocks noChangeAspect="1"/>
            </wp:cNvGraphicFramePr>
            <a:graphic>
              <a:graphicData uri="http://schemas.openxmlformats.org/drawingml/2006/picture">
                <pic:pic>
                  <pic:nvPicPr>
                    <pic:cNvPr id="1932"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33" name="image295.png" descr=""/>
            <wp:cNvGraphicFramePr>
              <a:graphicFrameLocks noChangeAspect="1"/>
            </wp:cNvGraphicFramePr>
            <a:graphic>
              <a:graphicData uri="http://schemas.openxmlformats.org/drawingml/2006/picture">
                <pic:pic>
                  <pic:nvPicPr>
                    <pic:cNvPr id="1934"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35" name="image295.png" descr=""/>
            <wp:cNvGraphicFramePr>
              <a:graphicFrameLocks noChangeAspect="1"/>
            </wp:cNvGraphicFramePr>
            <a:graphic>
              <a:graphicData uri="http://schemas.openxmlformats.org/drawingml/2006/picture">
                <pic:pic>
                  <pic:nvPicPr>
                    <pic:cNvPr id="1936"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37" name="image295.png" descr=""/>
            <wp:cNvGraphicFramePr>
              <a:graphicFrameLocks noChangeAspect="1"/>
            </wp:cNvGraphicFramePr>
            <a:graphic>
              <a:graphicData uri="http://schemas.openxmlformats.org/drawingml/2006/picture">
                <pic:pic>
                  <pic:nvPicPr>
                    <pic:cNvPr id="1938"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39" name="image295.png" descr=""/>
            <wp:cNvGraphicFramePr>
              <a:graphicFrameLocks noChangeAspect="1"/>
            </wp:cNvGraphicFramePr>
            <a:graphic>
              <a:graphicData uri="http://schemas.openxmlformats.org/drawingml/2006/picture">
                <pic:pic>
                  <pic:nvPicPr>
                    <pic:cNvPr id="1940"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41" name="image295.png" descr=""/>
            <wp:cNvGraphicFramePr>
              <a:graphicFrameLocks noChangeAspect="1"/>
            </wp:cNvGraphicFramePr>
            <a:graphic>
              <a:graphicData uri="http://schemas.openxmlformats.org/drawingml/2006/picture">
                <pic:pic>
                  <pic:nvPicPr>
                    <pic:cNvPr id="1942"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1429"/>
            <wp:effectExtent l="0" t="0" r="0" b="0"/>
            <wp:docPr id="1943" name="image295.png" descr=""/>
            <wp:cNvGraphicFramePr>
              <a:graphicFrameLocks noChangeAspect="1"/>
            </wp:cNvGraphicFramePr>
            <a:graphic>
              <a:graphicData uri="http://schemas.openxmlformats.org/drawingml/2006/picture">
                <pic:pic>
                  <pic:nvPicPr>
                    <pic:cNvPr id="1944" name="image295.png"/>
                    <pic:cNvPicPr/>
                  </pic:nvPicPr>
                  <pic:blipFill>
                    <a:blip r:embed="rId324" cstate="print"/>
                    <a:stretch>
                      <a:fillRect/>
                    </a:stretch>
                  </pic:blipFill>
                  <pic:spPr>
                    <a:xfrm>
                      <a:off x="0" y="0"/>
                      <a:ext cx="6096" cy="11429"/>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29"/>
            <wp:effectExtent l="0" t="0" r="0" b="0"/>
            <wp:docPr id="1945" name="image295.png" descr=""/>
            <wp:cNvGraphicFramePr>
              <a:graphicFrameLocks noChangeAspect="1"/>
            </wp:cNvGraphicFramePr>
            <a:graphic>
              <a:graphicData uri="http://schemas.openxmlformats.org/drawingml/2006/picture">
                <pic:pic>
                  <pic:nvPicPr>
                    <pic:cNvPr id="1946" name="image295.png"/>
                    <pic:cNvPicPr/>
                  </pic:nvPicPr>
                  <pic:blipFill>
                    <a:blip r:embed="rId324" cstate="print"/>
                    <a:stretch>
                      <a:fillRect/>
                    </a:stretch>
                  </pic:blipFill>
                  <pic:spPr>
                    <a:xfrm>
                      <a:off x="0" y="0"/>
                      <a:ext cx="6095" cy="11429"/>
                    </a:xfrm>
                    <a:prstGeom prst="rect">
                      <a:avLst/>
                    </a:prstGeom>
                  </pic:spPr>
                </pic:pic>
              </a:graphicData>
            </a:graphic>
          </wp:inline>
        </w:drawing>
      </w:r>
      <w:r>
        <w:rPr>
          <w:rFonts w:ascii="宋体"/>
          <w:sz w:val="2"/>
        </w:rPr>
      </w:r>
    </w:p>
    <w:p>
      <w:pPr>
        <w:spacing w:line="240" w:lineRule="auto" w:before="12"/>
        <w:rPr>
          <w:rFonts w:ascii="宋体" w:hAnsi="宋体" w:cs="宋体" w:eastAsia="宋体" w:hint="default"/>
          <w:sz w:val="29"/>
          <w:szCs w:val="29"/>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1947" name="image296.png" descr=""/>
            <wp:cNvGraphicFramePr>
              <a:graphicFrameLocks noChangeAspect="1"/>
            </wp:cNvGraphicFramePr>
            <a:graphic>
              <a:graphicData uri="http://schemas.openxmlformats.org/drawingml/2006/picture">
                <pic:pic>
                  <pic:nvPicPr>
                    <pic:cNvPr id="1948"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49" name="image296.png" descr=""/>
            <wp:cNvGraphicFramePr>
              <a:graphicFrameLocks noChangeAspect="1"/>
            </wp:cNvGraphicFramePr>
            <a:graphic>
              <a:graphicData uri="http://schemas.openxmlformats.org/drawingml/2006/picture">
                <pic:pic>
                  <pic:nvPicPr>
                    <pic:cNvPr id="1950"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51" name="image296.png" descr=""/>
            <wp:cNvGraphicFramePr>
              <a:graphicFrameLocks noChangeAspect="1"/>
            </wp:cNvGraphicFramePr>
            <a:graphic>
              <a:graphicData uri="http://schemas.openxmlformats.org/drawingml/2006/picture">
                <pic:pic>
                  <pic:nvPicPr>
                    <pic:cNvPr id="1952"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53" name="image296.png" descr=""/>
            <wp:cNvGraphicFramePr>
              <a:graphicFrameLocks noChangeAspect="1"/>
            </wp:cNvGraphicFramePr>
            <a:graphic>
              <a:graphicData uri="http://schemas.openxmlformats.org/drawingml/2006/picture">
                <pic:pic>
                  <pic:nvPicPr>
                    <pic:cNvPr id="1954"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55" name="image296.png" descr=""/>
            <wp:cNvGraphicFramePr>
              <a:graphicFrameLocks noChangeAspect="1"/>
            </wp:cNvGraphicFramePr>
            <a:graphic>
              <a:graphicData uri="http://schemas.openxmlformats.org/drawingml/2006/picture">
                <pic:pic>
                  <pic:nvPicPr>
                    <pic:cNvPr id="1956"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57" name="image296.png" descr=""/>
            <wp:cNvGraphicFramePr>
              <a:graphicFrameLocks noChangeAspect="1"/>
            </wp:cNvGraphicFramePr>
            <a:graphic>
              <a:graphicData uri="http://schemas.openxmlformats.org/drawingml/2006/picture">
                <pic:pic>
                  <pic:nvPicPr>
                    <pic:cNvPr id="1958"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59" name="image296.png" descr=""/>
            <wp:cNvGraphicFramePr>
              <a:graphicFrameLocks noChangeAspect="1"/>
            </wp:cNvGraphicFramePr>
            <a:graphic>
              <a:graphicData uri="http://schemas.openxmlformats.org/drawingml/2006/picture">
                <pic:pic>
                  <pic:nvPicPr>
                    <pic:cNvPr id="1960"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61" name="image296.png" descr=""/>
            <wp:cNvGraphicFramePr>
              <a:graphicFrameLocks noChangeAspect="1"/>
            </wp:cNvGraphicFramePr>
            <a:graphic>
              <a:graphicData uri="http://schemas.openxmlformats.org/drawingml/2006/picture">
                <pic:pic>
                  <pic:nvPicPr>
                    <pic:cNvPr id="1962"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63" name="image296.png" descr=""/>
            <wp:cNvGraphicFramePr>
              <a:graphicFrameLocks noChangeAspect="1"/>
            </wp:cNvGraphicFramePr>
            <a:graphic>
              <a:graphicData uri="http://schemas.openxmlformats.org/drawingml/2006/picture">
                <pic:pic>
                  <pic:nvPicPr>
                    <pic:cNvPr id="1964"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65" name="image296.png" descr=""/>
            <wp:cNvGraphicFramePr>
              <a:graphicFrameLocks noChangeAspect="1"/>
            </wp:cNvGraphicFramePr>
            <a:graphic>
              <a:graphicData uri="http://schemas.openxmlformats.org/drawingml/2006/picture">
                <pic:pic>
                  <pic:nvPicPr>
                    <pic:cNvPr id="1966"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67" name="image296.png" descr=""/>
            <wp:cNvGraphicFramePr>
              <a:graphicFrameLocks noChangeAspect="1"/>
            </wp:cNvGraphicFramePr>
            <a:graphic>
              <a:graphicData uri="http://schemas.openxmlformats.org/drawingml/2006/picture">
                <pic:pic>
                  <pic:nvPicPr>
                    <pic:cNvPr id="1968"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1969" name="image296.png" descr=""/>
            <wp:cNvGraphicFramePr>
              <a:graphicFrameLocks noChangeAspect="1"/>
            </wp:cNvGraphicFramePr>
            <a:graphic>
              <a:graphicData uri="http://schemas.openxmlformats.org/drawingml/2006/picture">
                <pic:pic>
                  <pic:nvPicPr>
                    <pic:cNvPr id="1970" name="image296.png"/>
                    <pic:cNvPicPr/>
                  </pic:nvPicPr>
                  <pic:blipFill>
                    <a:blip r:embed="rId325"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1971" name="image296.png" descr=""/>
            <wp:cNvGraphicFramePr>
              <a:graphicFrameLocks noChangeAspect="1"/>
            </wp:cNvGraphicFramePr>
            <a:graphic>
              <a:graphicData uri="http://schemas.openxmlformats.org/drawingml/2006/picture">
                <pic:pic>
                  <pic:nvPicPr>
                    <pic:cNvPr id="1972" name="image296.png"/>
                    <pic:cNvPicPr/>
                  </pic:nvPicPr>
                  <pic:blipFill>
                    <a:blip r:embed="rId325"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6" cy="8381"/>
            <wp:effectExtent l="0" t="0" r="0" b="0"/>
            <wp:docPr id="1973" name="image296.png" descr=""/>
            <wp:cNvGraphicFramePr>
              <a:graphicFrameLocks noChangeAspect="1"/>
            </wp:cNvGraphicFramePr>
            <a:graphic>
              <a:graphicData uri="http://schemas.openxmlformats.org/drawingml/2006/picture">
                <pic:pic>
                  <pic:nvPicPr>
                    <pic:cNvPr id="1974"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75" name="image296.png" descr=""/>
            <wp:cNvGraphicFramePr>
              <a:graphicFrameLocks noChangeAspect="1"/>
            </wp:cNvGraphicFramePr>
            <a:graphic>
              <a:graphicData uri="http://schemas.openxmlformats.org/drawingml/2006/picture">
                <pic:pic>
                  <pic:nvPicPr>
                    <pic:cNvPr id="1976"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77" name="image296.png" descr=""/>
            <wp:cNvGraphicFramePr>
              <a:graphicFrameLocks noChangeAspect="1"/>
            </wp:cNvGraphicFramePr>
            <a:graphic>
              <a:graphicData uri="http://schemas.openxmlformats.org/drawingml/2006/picture">
                <pic:pic>
                  <pic:nvPicPr>
                    <pic:cNvPr id="1978"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79" name="image296.png" descr=""/>
            <wp:cNvGraphicFramePr>
              <a:graphicFrameLocks noChangeAspect="1"/>
            </wp:cNvGraphicFramePr>
            <a:graphic>
              <a:graphicData uri="http://schemas.openxmlformats.org/drawingml/2006/picture">
                <pic:pic>
                  <pic:nvPicPr>
                    <pic:cNvPr id="1980"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1981" name="image296.png" descr=""/>
            <wp:cNvGraphicFramePr>
              <a:graphicFrameLocks noChangeAspect="1"/>
            </wp:cNvGraphicFramePr>
            <a:graphic>
              <a:graphicData uri="http://schemas.openxmlformats.org/drawingml/2006/picture">
                <pic:pic>
                  <pic:nvPicPr>
                    <pic:cNvPr id="1982"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1983" name="image296.png" descr=""/>
            <wp:cNvGraphicFramePr>
              <a:graphicFrameLocks noChangeAspect="1"/>
            </wp:cNvGraphicFramePr>
            <a:graphic>
              <a:graphicData uri="http://schemas.openxmlformats.org/drawingml/2006/picture">
                <pic:pic>
                  <pic:nvPicPr>
                    <pic:cNvPr id="1984"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1985" name="image296.png" descr=""/>
            <wp:cNvGraphicFramePr>
              <a:graphicFrameLocks noChangeAspect="1"/>
            </wp:cNvGraphicFramePr>
            <a:graphic>
              <a:graphicData uri="http://schemas.openxmlformats.org/drawingml/2006/picture">
                <pic:pic>
                  <pic:nvPicPr>
                    <pic:cNvPr id="1986"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1987" name="image296.png" descr=""/>
            <wp:cNvGraphicFramePr>
              <a:graphicFrameLocks noChangeAspect="1"/>
            </wp:cNvGraphicFramePr>
            <a:graphic>
              <a:graphicData uri="http://schemas.openxmlformats.org/drawingml/2006/picture">
                <pic:pic>
                  <pic:nvPicPr>
                    <pic:cNvPr id="1988"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89" name="image296.png" descr=""/>
            <wp:cNvGraphicFramePr>
              <a:graphicFrameLocks noChangeAspect="1"/>
            </wp:cNvGraphicFramePr>
            <a:graphic>
              <a:graphicData uri="http://schemas.openxmlformats.org/drawingml/2006/picture">
                <pic:pic>
                  <pic:nvPicPr>
                    <pic:cNvPr id="1990"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91" name="image296.png" descr=""/>
            <wp:cNvGraphicFramePr>
              <a:graphicFrameLocks noChangeAspect="1"/>
            </wp:cNvGraphicFramePr>
            <a:graphic>
              <a:graphicData uri="http://schemas.openxmlformats.org/drawingml/2006/picture">
                <pic:pic>
                  <pic:nvPicPr>
                    <pic:cNvPr id="1992"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93" name="image296.png" descr=""/>
            <wp:cNvGraphicFramePr>
              <a:graphicFrameLocks noChangeAspect="1"/>
            </wp:cNvGraphicFramePr>
            <a:graphic>
              <a:graphicData uri="http://schemas.openxmlformats.org/drawingml/2006/picture">
                <pic:pic>
                  <pic:nvPicPr>
                    <pic:cNvPr id="1994"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1995" name="image296.png" descr=""/>
            <wp:cNvGraphicFramePr>
              <a:graphicFrameLocks noChangeAspect="1"/>
            </wp:cNvGraphicFramePr>
            <a:graphic>
              <a:graphicData uri="http://schemas.openxmlformats.org/drawingml/2006/picture">
                <pic:pic>
                  <pic:nvPicPr>
                    <pic:cNvPr id="1996"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1997" name="image296.png" descr=""/>
            <wp:cNvGraphicFramePr>
              <a:graphicFrameLocks noChangeAspect="1"/>
            </wp:cNvGraphicFramePr>
            <a:graphic>
              <a:graphicData uri="http://schemas.openxmlformats.org/drawingml/2006/picture">
                <pic:pic>
                  <pic:nvPicPr>
                    <pic:cNvPr id="1998"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6" cy="8381"/>
            <wp:effectExtent l="0" t="0" r="0" b="0"/>
            <wp:docPr id="1999" name="image296.png" descr=""/>
            <wp:cNvGraphicFramePr>
              <a:graphicFrameLocks noChangeAspect="1"/>
            </wp:cNvGraphicFramePr>
            <a:graphic>
              <a:graphicData uri="http://schemas.openxmlformats.org/drawingml/2006/picture">
                <pic:pic>
                  <pic:nvPicPr>
                    <pic:cNvPr id="2000"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01" name="image296.png" descr=""/>
            <wp:cNvGraphicFramePr>
              <a:graphicFrameLocks noChangeAspect="1"/>
            </wp:cNvGraphicFramePr>
            <a:graphic>
              <a:graphicData uri="http://schemas.openxmlformats.org/drawingml/2006/picture">
                <pic:pic>
                  <pic:nvPicPr>
                    <pic:cNvPr id="2002"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03" name="image296.png" descr=""/>
            <wp:cNvGraphicFramePr>
              <a:graphicFrameLocks noChangeAspect="1"/>
            </wp:cNvGraphicFramePr>
            <a:graphic>
              <a:graphicData uri="http://schemas.openxmlformats.org/drawingml/2006/picture">
                <pic:pic>
                  <pic:nvPicPr>
                    <pic:cNvPr id="2004"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05" name="image296.png" descr=""/>
            <wp:cNvGraphicFramePr>
              <a:graphicFrameLocks noChangeAspect="1"/>
            </wp:cNvGraphicFramePr>
            <a:graphic>
              <a:graphicData uri="http://schemas.openxmlformats.org/drawingml/2006/picture">
                <pic:pic>
                  <pic:nvPicPr>
                    <pic:cNvPr id="2006"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07" name="image296.png" descr=""/>
            <wp:cNvGraphicFramePr>
              <a:graphicFrameLocks noChangeAspect="1"/>
            </wp:cNvGraphicFramePr>
            <a:graphic>
              <a:graphicData uri="http://schemas.openxmlformats.org/drawingml/2006/picture">
                <pic:pic>
                  <pic:nvPicPr>
                    <pic:cNvPr id="2008"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09" name="image296.png" descr=""/>
            <wp:cNvGraphicFramePr>
              <a:graphicFrameLocks noChangeAspect="1"/>
            </wp:cNvGraphicFramePr>
            <a:graphic>
              <a:graphicData uri="http://schemas.openxmlformats.org/drawingml/2006/picture">
                <pic:pic>
                  <pic:nvPicPr>
                    <pic:cNvPr id="2010"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11" name="image296.png" descr=""/>
            <wp:cNvGraphicFramePr>
              <a:graphicFrameLocks noChangeAspect="1"/>
            </wp:cNvGraphicFramePr>
            <a:graphic>
              <a:graphicData uri="http://schemas.openxmlformats.org/drawingml/2006/picture">
                <pic:pic>
                  <pic:nvPicPr>
                    <pic:cNvPr id="2012"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13" name="image296.png" descr=""/>
            <wp:cNvGraphicFramePr>
              <a:graphicFrameLocks noChangeAspect="1"/>
            </wp:cNvGraphicFramePr>
            <a:graphic>
              <a:graphicData uri="http://schemas.openxmlformats.org/drawingml/2006/picture">
                <pic:pic>
                  <pic:nvPicPr>
                    <pic:cNvPr id="2014"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15" name="image296.png" descr=""/>
            <wp:cNvGraphicFramePr>
              <a:graphicFrameLocks noChangeAspect="1"/>
            </wp:cNvGraphicFramePr>
            <a:graphic>
              <a:graphicData uri="http://schemas.openxmlformats.org/drawingml/2006/picture">
                <pic:pic>
                  <pic:nvPicPr>
                    <pic:cNvPr id="2016"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17" name="image296.png" descr=""/>
            <wp:cNvGraphicFramePr>
              <a:graphicFrameLocks noChangeAspect="1"/>
            </wp:cNvGraphicFramePr>
            <a:graphic>
              <a:graphicData uri="http://schemas.openxmlformats.org/drawingml/2006/picture">
                <pic:pic>
                  <pic:nvPicPr>
                    <pic:cNvPr id="2018"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19" name="image296.png" descr=""/>
            <wp:cNvGraphicFramePr>
              <a:graphicFrameLocks noChangeAspect="1"/>
            </wp:cNvGraphicFramePr>
            <a:graphic>
              <a:graphicData uri="http://schemas.openxmlformats.org/drawingml/2006/picture">
                <pic:pic>
                  <pic:nvPicPr>
                    <pic:cNvPr id="2020"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21" name="image296.png" descr=""/>
            <wp:cNvGraphicFramePr>
              <a:graphicFrameLocks noChangeAspect="1"/>
            </wp:cNvGraphicFramePr>
            <a:graphic>
              <a:graphicData uri="http://schemas.openxmlformats.org/drawingml/2006/picture">
                <pic:pic>
                  <pic:nvPicPr>
                    <pic:cNvPr id="2022" name="image296.png"/>
                    <pic:cNvPicPr/>
                  </pic:nvPicPr>
                  <pic:blipFill>
                    <a:blip r:embed="rId325"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23" name="image296.png" descr=""/>
            <wp:cNvGraphicFramePr>
              <a:graphicFrameLocks noChangeAspect="1"/>
            </wp:cNvGraphicFramePr>
            <a:graphic>
              <a:graphicData uri="http://schemas.openxmlformats.org/drawingml/2006/picture">
                <pic:pic>
                  <pic:nvPicPr>
                    <pic:cNvPr id="2024" name="image296.png"/>
                    <pic:cNvPicPr/>
                  </pic:nvPicPr>
                  <pic:blipFill>
                    <a:blip r:embed="rId325" cstate="print"/>
                    <a:stretch>
                      <a:fillRect/>
                    </a:stretch>
                  </pic:blipFill>
                  <pic:spPr>
                    <a:xfrm>
                      <a:off x="0" y="0"/>
                      <a:ext cx="6095" cy="8381"/>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6" cy="8381"/>
            <wp:effectExtent l="0" t="0" r="0" b="0"/>
            <wp:docPr id="2025" name="image297.png" descr=""/>
            <wp:cNvGraphicFramePr>
              <a:graphicFrameLocks noChangeAspect="1"/>
            </wp:cNvGraphicFramePr>
            <a:graphic>
              <a:graphicData uri="http://schemas.openxmlformats.org/drawingml/2006/picture">
                <pic:pic>
                  <pic:nvPicPr>
                    <pic:cNvPr id="2026"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27" name="image297.png" descr=""/>
            <wp:cNvGraphicFramePr>
              <a:graphicFrameLocks noChangeAspect="1"/>
            </wp:cNvGraphicFramePr>
            <a:graphic>
              <a:graphicData uri="http://schemas.openxmlformats.org/drawingml/2006/picture">
                <pic:pic>
                  <pic:nvPicPr>
                    <pic:cNvPr id="2028"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29" name="image297.png" descr=""/>
            <wp:cNvGraphicFramePr>
              <a:graphicFrameLocks noChangeAspect="1"/>
            </wp:cNvGraphicFramePr>
            <a:graphic>
              <a:graphicData uri="http://schemas.openxmlformats.org/drawingml/2006/picture">
                <pic:pic>
                  <pic:nvPicPr>
                    <pic:cNvPr id="2030"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31" name="image297.png" descr=""/>
            <wp:cNvGraphicFramePr>
              <a:graphicFrameLocks noChangeAspect="1"/>
            </wp:cNvGraphicFramePr>
            <a:graphic>
              <a:graphicData uri="http://schemas.openxmlformats.org/drawingml/2006/picture">
                <pic:pic>
                  <pic:nvPicPr>
                    <pic:cNvPr id="2032"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33" name="image297.png" descr=""/>
            <wp:cNvGraphicFramePr>
              <a:graphicFrameLocks noChangeAspect="1"/>
            </wp:cNvGraphicFramePr>
            <a:graphic>
              <a:graphicData uri="http://schemas.openxmlformats.org/drawingml/2006/picture">
                <pic:pic>
                  <pic:nvPicPr>
                    <pic:cNvPr id="2034"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35" name="image297.png" descr=""/>
            <wp:cNvGraphicFramePr>
              <a:graphicFrameLocks noChangeAspect="1"/>
            </wp:cNvGraphicFramePr>
            <a:graphic>
              <a:graphicData uri="http://schemas.openxmlformats.org/drawingml/2006/picture">
                <pic:pic>
                  <pic:nvPicPr>
                    <pic:cNvPr id="2036"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37" name="image297.png" descr=""/>
            <wp:cNvGraphicFramePr>
              <a:graphicFrameLocks noChangeAspect="1"/>
            </wp:cNvGraphicFramePr>
            <a:graphic>
              <a:graphicData uri="http://schemas.openxmlformats.org/drawingml/2006/picture">
                <pic:pic>
                  <pic:nvPicPr>
                    <pic:cNvPr id="2038"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39" name="image297.png" descr=""/>
            <wp:cNvGraphicFramePr>
              <a:graphicFrameLocks noChangeAspect="1"/>
            </wp:cNvGraphicFramePr>
            <a:graphic>
              <a:graphicData uri="http://schemas.openxmlformats.org/drawingml/2006/picture">
                <pic:pic>
                  <pic:nvPicPr>
                    <pic:cNvPr id="2040"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41" name="image297.png" descr=""/>
            <wp:cNvGraphicFramePr>
              <a:graphicFrameLocks noChangeAspect="1"/>
            </wp:cNvGraphicFramePr>
            <a:graphic>
              <a:graphicData uri="http://schemas.openxmlformats.org/drawingml/2006/picture">
                <pic:pic>
                  <pic:nvPicPr>
                    <pic:cNvPr id="2042"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43" name="image297.png" descr=""/>
            <wp:cNvGraphicFramePr>
              <a:graphicFrameLocks noChangeAspect="1"/>
            </wp:cNvGraphicFramePr>
            <a:graphic>
              <a:graphicData uri="http://schemas.openxmlformats.org/drawingml/2006/picture">
                <pic:pic>
                  <pic:nvPicPr>
                    <pic:cNvPr id="2044"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45" name="image297.png" descr=""/>
            <wp:cNvGraphicFramePr>
              <a:graphicFrameLocks noChangeAspect="1"/>
            </wp:cNvGraphicFramePr>
            <a:graphic>
              <a:graphicData uri="http://schemas.openxmlformats.org/drawingml/2006/picture">
                <pic:pic>
                  <pic:nvPicPr>
                    <pic:cNvPr id="2046"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047" name="image297.png" descr=""/>
            <wp:cNvGraphicFramePr>
              <a:graphicFrameLocks noChangeAspect="1"/>
            </wp:cNvGraphicFramePr>
            <a:graphic>
              <a:graphicData uri="http://schemas.openxmlformats.org/drawingml/2006/picture">
                <pic:pic>
                  <pic:nvPicPr>
                    <pic:cNvPr id="2048" name="image297.png"/>
                    <pic:cNvPicPr/>
                  </pic:nvPicPr>
                  <pic:blipFill>
                    <a:blip r:embed="rId32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049" name="image297.png" descr=""/>
            <wp:cNvGraphicFramePr>
              <a:graphicFrameLocks noChangeAspect="1"/>
            </wp:cNvGraphicFramePr>
            <a:graphic>
              <a:graphicData uri="http://schemas.openxmlformats.org/drawingml/2006/picture">
                <pic:pic>
                  <pic:nvPicPr>
                    <pic:cNvPr id="2050" name="image297.png"/>
                    <pic:cNvPicPr/>
                  </pic:nvPicPr>
                  <pic:blipFill>
                    <a:blip r:embed="rId326" cstate="print"/>
                    <a:stretch>
                      <a:fillRect/>
                    </a:stretch>
                  </pic:blipFill>
                  <pic:spPr>
                    <a:xfrm>
                      <a:off x="0" y="0"/>
                      <a:ext cx="6095" cy="8381"/>
                    </a:xfrm>
                    <a:prstGeom prst="rect">
                      <a:avLst/>
                    </a:prstGeom>
                  </pic:spPr>
                </pic:pic>
              </a:graphicData>
            </a:graphic>
          </wp:inline>
        </w:drawing>
      </w:r>
      <w:r>
        <w:rPr>
          <w:rFonts w:ascii="宋体"/>
          <w:sz w:val="2"/>
        </w:rPr>
      </w:r>
    </w:p>
    <w:p>
      <w:pPr>
        <w:spacing w:line="240" w:lineRule="auto" w:before="7"/>
        <w:rPr>
          <w:rFonts w:ascii="宋体" w:hAnsi="宋体" w:cs="宋体" w:eastAsia="宋体" w:hint="default"/>
          <w:sz w:val="29"/>
          <w:szCs w:val="29"/>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2051" name="image297.png" descr=""/>
            <wp:cNvGraphicFramePr>
              <a:graphicFrameLocks noChangeAspect="1"/>
            </wp:cNvGraphicFramePr>
            <a:graphic>
              <a:graphicData uri="http://schemas.openxmlformats.org/drawingml/2006/picture">
                <pic:pic>
                  <pic:nvPicPr>
                    <pic:cNvPr id="205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53" name="image297.png" descr=""/>
            <wp:cNvGraphicFramePr>
              <a:graphicFrameLocks noChangeAspect="1"/>
            </wp:cNvGraphicFramePr>
            <a:graphic>
              <a:graphicData uri="http://schemas.openxmlformats.org/drawingml/2006/picture">
                <pic:pic>
                  <pic:nvPicPr>
                    <pic:cNvPr id="2054"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55" name="image297.png" descr=""/>
            <wp:cNvGraphicFramePr>
              <a:graphicFrameLocks noChangeAspect="1"/>
            </wp:cNvGraphicFramePr>
            <a:graphic>
              <a:graphicData uri="http://schemas.openxmlformats.org/drawingml/2006/picture">
                <pic:pic>
                  <pic:nvPicPr>
                    <pic:cNvPr id="2056"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57" name="image297.png" descr=""/>
            <wp:cNvGraphicFramePr>
              <a:graphicFrameLocks noChangeAspect="1"/>
            </wp:cNvGraphicFramePr>
            <a:graphic>
              <a:graphicData uri="http://schemas.openxmlformats.org/drawingml/2006/picture">
                <pic:pic>
                  <pic:nvPicPr>
                    <pic:cNvPr id="2058"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59" name="image297.png" descr=""/>
            <wp:cNvGraphicFramePr>
              <a:graphicFrameLocks noChangeAspect="1"/>
            </wp:cNvGraphicFramePr>
            <a:graphic>
              <a:graphicData uri="http://schemas.openxmlformats.org/drawingml/2006/picture">
                <pic:pic>
                  <pic:nvPicPr>
                    <pic:cNvPr id="2060"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61" name="image297.png" descr=""/>
            <wp:cNvGraphicFramePr>
              <a:graphicFrameLocks noChangeAspect="1"/>
            </wp:cNvGraphicFramePr>
            <a:graphic>
              <a:graphicData uri="http://schemas.openxmlformats.org/drawingml/2006/picture">
                <pic:pic>
                  <pic:nvPicPr>
                    <pic:cNvPr id="206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63" name="image297.png" descr=""/>
            <wp:cNvGraphicFramePr>
              <a:graphicFrameLocks noChangeAspect="1"/>
            </wp:cNvGraphicFramePr>
            <a:graphic>
              <a:graphicData uri="http://schemas.openxmlformats.org/drawingml/2006/picture">
                <pic:pic>
                  <pic:nvPicPr>
                    <pic:cNvPr id="2064"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65" name="image297.png" descr=""/>
            <wp:cNvGraphicFramePr>
              <a:graphicFrameLocks noChangeAspect="1"/>
            </wp:cNvGraphicFramePr>
            <a:graphic>
              <a:graphicData uri="http://schemas.openxmlformats.org/drawingml/2006/picture">
                <pic:pic>
                  <pic:nvPicPr>
                    <pic:cNvPr id="2066"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67" name="image297.png" descr=""/>
            <wp:cNvGraphicFramePr>
              <a:graphicFrameLocks noChangeAspect="1"/>
            </wp:cNvGraphicFramePr>
            <a:graphic>
              <a:graphicData uri="http://schemas.openxmlformats.org/drawingml/2006/picture">
                <pic:pic>
                  <pic:nvPicPr>
                    <pic:cNvPr id="2068"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69" name="image297.png" descr=""/>
            <wp:cNvGraphicFramePr>
              <a:graphicFrameLocks noChangeAspect="1"/>
            </wp:cNvGraphicFramePr>
            <a:graphic>
              <a:graphicData uri="http://schemas.openxmlformats.org/drawingml/2006/picture">
                <pic:pic>
                  <pic:nvPicPr>
                    <pic:cNvPr id="2070"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71" name="image297.png" descr=""/>
            <wp:cNvGraphicFramePr>
              <a:graphicFrameLocks noChangeAspect="1"/>
            </wp:cNvGraphicFramePr>
            <a:graphic>
              <a:graphicData uri="http://schemas.openxmlformats.org/drawingml/2006/picture">
                <pic:pic>
                  <pic:nvPicPr>
                    <pic:cNvPr id="207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2073" name="image297.png" descr=""/>
            <wp:cNvGraphicFramePr>
              <a:graphicFrameLocks noChangeAspect="1"/>
            </wp:cNvGraphicFramePr>
            <a:graphic>
              <a:graphicData uri="http://schemas.openxmlformats.org/drawingml/2006/picture">
                <pic:pic>
                  <pic:nvPicPr>
                    <pic:cNvPr id="2074" name="image297.png"/>
                    <pic:cNvPicPr/>
                  </pic:nvPicPr>
                  <pic:blipFill>
                    <a:blip r:embed="rId326"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75" name="image297.png" descr=""/>
            <wp:cNvGraphicFramePr>
              <a:graphicFrameLocks noChangeAspect="1"/>
            </wp:cNvGraphicFramePr>
            <a:graphic>
              <a:graphicData uri="http://schemas.openxmlformats.org/drawingml/2006/picture">
                <pic:pic>
                  <pic:nvPicPr>
                    <pic:cNvPr id="2076"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20" w:lineRule="exact"/>
        <w:ind w:left="191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2077" name="image297.png" descr=""/>
            <wp:cNvGraphicFramePr>
              <a:graphicFrameLocks noChangeAspect="1"/>
            </wp:cNvGraphicFramePr>
            <a:graphic>
              <a:graphicData uri="http://schemas.openxmlformats.org/drawingml/2006/picture">
                <pic:pic>
                  <pic:nvPicPr>
                    <pic:cNvPr id="2078"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79" name="image297.png" descr=""/>
            <wp:cNvGraphicFramePr>
              <a:graphicFrameLocks noChangeAspect="1"/>
            </wp:cNvGraphicFramePr>
            <a:graphic>
              <a:graphicData uri="http://schemas.openxmlformats.org/drawingml/2006/picture">
                <pic:pic>
                  <pic:nvPicPr>
                    <pic:cNvPr id="2080"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81" name="image297.png" descr=""/>
            <wp:cNvGraphicFramePr>
              <a:graphicFrameLocks noChangeAspect="1"/>
            </wp:cNvGraphicFramePr>
            <a:graphic>
              <a:graphicData uri="http://schemas.openxmlformats.org/drawingml/2006/picture">
                <pic:pic>
                  <pic:nvPicPr>
                    <pic:cNvPr id="208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83" name="image297.png" descr=""/>
            <wp:cNvGraphicFramePr>
              <a:graphicFrameLocks noChangeAspect="1"/>
            </wp:cNvGraphicFramePr>
            <a:graphic>
              <a:graphicData uri="http://schemas.openxmlformats.org/drawingml/2006/picture">
                <pic:pic>
                  <pic:nvPicPr>
                    <pic:cNvPr id="2084"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85" name="image297.png" descr=""/>
            <wp:cNvGraphicFramePr>
              <a:graphicFrameLocks noChangeAspect="1"/>
            </wp:cNvGraphicFramePr>
            <a:graphic>
              <a:graphicData uri="http://schemas.openxmlformats.org/drawingml/2006/picture">
                <pic:pic>
                  <pic:nvPicPr>
                    <pic:cNvPr id="2086"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87" name="image297.png" descr=""/>
            <wp:cNvGraphicFramePr>
              <a:graphicFrameLocks noChangeAspect="1"/>
            </wp:cNvGraphicFramePr>
            <a:graphic>
              <a:graphicData uri="http://schemas.openxmlformats.org/drawingml/2006/picture">
                <pic:pic>
                  <pic:nvPicPr>
                    <pic:cNvPr id="2088"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89" name="image297.png" descr=""/>
            <wp:cNvGraphicFramePr>
              <a:graphicFrameLocks noChangeAspect="1"/>
            </wp:cNvGraphicFramePr>
            <a:graphic>
              <a:graphicData uri="http://schemas.openxmlformats.org/drawingml/2006/picture">
                <pic:pic>
                  <pic:nvPicPr>
                    <pic:cNvPr id="2090"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91" name="image297.png" descr=""/>
            <wp:cNvGraphicFramePr>
              <a:graphicFrameLocks noChangeAspect="1"/>
            </wp:cNvGraphicFramePr>
            <a:graphic>
              <a:graphicData uri="http://schemas.openxmlformats.org/drawingml/2006/picture">
                <pic:pic>
                  <pic:nvPicPr>
                    <pic:cNvPr id="209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93" name="image297.png" descr=""/>
            <wp:cNvGraphicFramePr>
              <a:graphicFrameLocks noChangeAspect="1"/>
            </wp:cNvGraphicFramePr>
            <a:graphic>
              <a:graphicData uri="http://schemas.openxmlformats.org/drawingml/2006/picture">
                <pic:pic>
                  <pic:nvPicPr>
                    <pic:cNvPr id="2094"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95" name="image297.png" descr=""/>
            <wp:cNvGraphicFramePr>
              <a:graphicFrameLocks noChangeAspect="1"/>
            </wp:cNvGraphicFramePr>
            <a:graphic>
              <a:graphicData uri="http://schemas.openxmlformats.org/drawingml/2006/picture">
                <pic:pic>
                  <pic:nvPicPr>
                    <pic:cNvPr id="2096"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097" name="image297.png" descr=""/>
            <wp:cNvGraphicFramePr>
              <a:graphicFrameLocks noChangeAspect="1"/>
            </wp:cNvGraphicFramePr>
            <a:graphic>
              <a:graphicData uri="http://schemas.openxmlformats.org/drawingml/2006/picture">
                <pic:pic>
                  <pic:nvPicPr>
                    <pic:cNvPr id="2098"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2099" name="image297.png" descr=""/>
            <wp:cNvGraphicFramePr>
              <a:graphicFrameLocks noChangeAspect="1"/>
            </wp:cNvGraphicFramePr>
            <a:graphic>
              <a:graphicData uri="http://schemas.openxmlformats.org/drawingml/2006/picture">
                <pic:pic>
                  <pic:nvPicPr>
                    <pic:cNvPr id="2100" name="image297.png"/>
                    <pic:cNvPicPr/>
                  </pic:nvPicPr>
                  <pic:blipFill>
                    <a:blip r:embed="rId326"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101" name="image297.png" descr=""/>
            <wp:cNvGraphicFramePr>
              <a:graphicFrameLocks noChangeAspect="1"/>
            </wp:cNvGraphicFramePr>
            <a:graphic>
              <a:graphicData uri="http://schemas.openxmlformats.org/drawingml/2006/picture">
                <pic:pic>
                  <pic:nvPicPr>
                    <pic:cNvPr id="2102" name="image297.png"/>
                    <pic:cNvPicPr/>
                  </pic:nvPicPr>
                  <pic:blipFill>
                    <a:blip r:embed="rId326"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3282" w:val="left" w:leader="none"/>
          <w:tab w:pos="3741" w:val="left" w:leader="none"/>
          <w:tab w:pos="4198" w:val="left" w:leader="none"/>
          <w:tab w:pos="4659" w:val="left" w:leader="none"/>
          <w:tab w:pos="6099" w:val="left" w:leader="none"/>
          <w:tab w:pos="6753" w:val="left" w:leader="none"/>
          <w:tab w:pos="7408" w:val="left" w:leader="none"/>
          <w:tab w:pos="8064" w:val="left" w:leader="none"/>
          <w:tab w:pos="9327" w:val="left" w:leader="none"/>
          <w:tab w:pos="9982" w:val="left" w:leader="none"/>
          <w:tab w:pos="11352" w:val="left" w:leader="none"/>
          <w:tab w:pos="12615" w:val="left" w:leader="none"/>
        </w:tabs>
        <w:spacing w:line="46" w:lineRule="exact"/>
        <w:ind w:left="1913" w:right="0" w:firstLine="0"/>
        <w:rPr>
          <w:rFonts w:ascii="宋体" w:hAnsi="宋体" w:cs="宋体" w:eastAsia="宋体" w:hint="default"/>
          <w:sz w:val="2"/>
          <w:szCs w:val="2"/>
        </w:rPr>
      </w:pPr>
      <w:r>
        <w:rPr>
          <w:rFonts w:ascii="宋体"/>
          <w:position w:val="0"/>
          <w:sz w:val="4"/>
        </w:rPr>
        <w:drawing>
          <wp:inline distT="0" distB="0" distL="0" distR="0">
            <wp:extent cx="6057" cy="29527"/>
            <wp:effectExtent l="0" t="0" r="0" b="0"/>
            <wp:docPr id="2103" name="image298.png" descr=""/>
            <wp:cNvGraphicFramePr>
              <a:graphicFrameLocks noChangeAspect="1"/>
            </wp:cNvGraphicFramePr>
            <a:graphic>
              <a:graphicData uri="http://schemas.openxmlformats.org/drawingml/2006/picture">
                <pic:pic>
                  <pic:nvPicPr>
                    <pic:cNvPr id="2104" name="image298.png"/>
                    <pic:cNvPicPr/>
                  </pic:nvPicPr>
                  <pic:blipFill>
                    <a:blip r:embed="rId327" cstate="print"/>
                    <a:stretch>
                      <a:fillRect/>
                    </a:stretch>
                  </pic:blipFill>
                  <pic:spPr>
                    <a:xfrm>
                      <a:off x="0" y="0"/>
                      <a:ext cx="6057" cy="29527"/>
                    </a:xfrm>
                    <a:prstGeom prst="rect">
                      <a:avLst/>
                    </a:prstGeom>
                  </pic:spPr>
                </pic:pic>
              </a:graphicData>
            </a:graphic>
          </wp:inline>
        </w:drawing>
      </w:r>
      <w:r>
        <w:rPr>
          <w:rFonts w:ascii="宋体"/>
          <w:position w:val="0"/>
          <w:sz w:val="4"/>
        </w:rPr>
      </w:r>
      <w:r>
        <w:rPr>
          <w:rFonts w:ascii="宋体"/>
          <w:position w:val="0"/>
          <w:sz w:val="4"/>
        </w:rPr>
        <w:tab/>
      </w:r>
      <w:r>
        <w:rPr>
          <w:rFonts w:ascii="宋体"/>
          <w:position w:val="2"/>
          <w:sz w:val="2"/>
        </w:rPr>
        <w:drawing>
          <wp:inline distT="0" distB="0" distL="0" distR="0">
            <wp:extent cx="6095" cy="11430"/>
            <wp:effectExtent l="0" t="0" r="0" b="0"/>
            <wp:docPr id="2105" name="image295.png" descr=""/>
            <wp:cNvGraphicFramePr>
              <a:graphicFrameLocks noChangeAspect="1"/>
            </wp:cNvGraphicFramePr>
            <a:graphic>
              <a:graphicData uri="http://schemas.openxmlformats.org/drawingml/2006/picture">
                <pic:pic>
                  <pic:nvPicPr>
                    <pic:cNvPr id="2106"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07" name="image295.png" descr=""/>
            <wp:cNvGraphicFramePr>
              <a:graphicFrameLocks noChangeAspect="1"/>
            </wp:cNvGraphicFramePr>
            <a:graphic>
              <a:graphicData uri="http://schemas.openxmlformats.org/drawingml/2006/picture">
                <pic:pic>
                  <pic:nvPicPr>
                    <pic:cNvPr id="2108"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09" name="image295.png" descr=""/>
            <wp:cNvGraphicFramePr>
              <a:graphicFrameLocks noChangeAspect="1"/>
            </wp:cNvGraphicFramePr>
            <a:graphic>
              <a:graphicData uri="http://schemas.openxmlformats.org/drawingml/2006/picture">
                <pic:pic>
                  <pic:nvPicPr>
                    <pic:cNvPr id="2110"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6" cy="11430"/>
            <wp:effectExtent l="0" t="0" r="0" b="0"/>
            <wp:docPr id="2111" name="image295.png" descr=""/>
            <wp:cNvGraphicFramePr>
              <a:graphicFrameLocks noChangeAspect="1"/>
            </wp:cNvGraphicFramePr>
            <a:graphic>
              <a:graphicData uri="http://schemas.openxmlformats.org/drawingml/2006/picture">
                <pic:pic>
                  <pic:nvPicPr>
                    <pic:cNvPr id="2112" name="image295.png"/>
                    <pic:cNvPicPr/>
                  </pic:nvPicPr>
                  <pic:blipFill>
                    <a:blip r:embed="rId324" cstate="print"/>
                    <a:stretch>
                      <a:fillRect/>
                    </a:stretch>
                  </pic:blipFill>
                  <pic:spPr>
                    <a:xfrm>
                      <a:off x="0" y="0"/>
                      <a:ext cx="6096"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6" cy="11430"/>
            <wp:effectExtent l="0" t="0" r="0" b="0"/>
            <wp:docPr id="2113" name="image295.png" descr=""/>
            <wp:cNvGraphicFramePr>
              <a:graphicFrameLocks noChangeAspect="1"/>
            </wp:cNvGraphicFramePr>
            <a:graphic>
              <a:graphicData uri="http://schemas.openxmlformats.org/drawingml/2006/picture">
                <pic:pic>
                  <pic:nvPicPr>
                    <pic:cNvPr id="2114" name="image295.png"/>
                    <pic:cNvPicPr/>
                  </pic:nvPicPr>
                  <pic:blipFill>
                    <a:blip r:embed="rId324" cstate="print"/>
                    <a:stretch>
                      <a:fillRect/>
                    </a:stretch>
                  </pic:blipFill>
                  <pic:spPr>
                    <a:xfrm>
                      <a:off x="0" y="0"/>
                      <a:ext cx="6096"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6" cy="11430"/>
            <wp:effectExtent l="0" t="0" r="0" b="0"/>
            <wp:docPr id="2115" name="image295.png" descr=""/>
            <wp:cNvGraphicFramePr>
              <a:graphicFrameLocks noChangeAspect="1"/>
            </wp:cNvGraphicFramePr>
            <a:graphic>
              <a:graphicData uri="http://schemas.openxmlformats.org/drawingml/2006/picture">
                <pic:pic>
                  <pic:nvPicPr>
                    <pic:cNvPr id="2116" name="image295.png"/>
                    <pic:cNvPicPr/>
                  </pic:nvPicPr>
                  <pic:blipFill>
                    <a:blip r:embed="rId324" cstate="print"/>
                    <a:stretch>
                      <a:fillRect/>
                    </a:stretch>
                  </pic:blipFill>
                  <pic:spPr>
                    <a:xfrm>
                      <a:off x="0" y="0"/>
                      <a:ext cx="6096"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6" cy="11430"/>
            <wp:effectExtent l="0" t="0" r="0" b="0"/>
            <wp:docPr id="2117" name="image295.png" descr=""/>
            <wp:cNvGraphicFramePr>
              <a:graphicFrameLocks noChangeAspect="1"/>
            </wp:cNvGraphicFramePr>
            <a:graphic>
              <a:graphicData uri="http://schemas.openxmlformats.org/drawingml/2006/picture">
                <pic:pic>
                  <pic:nvPicPr>
                    <pic:cNvPr id="2118" name="image295.png"/>
                    <pic:cNvPicPr/>
                  </pic:nvPicPr>
                  <pic:blipFill>
                    <a:blip r:embed="rId324" cstate="print"/>
                    <a:stretch>
                      <a:fillRect/>
                    </a:stretch>
                  </pic:blipFill>
                  <pic:spPr>
                    <a:xfrm>
                      <a:off x="0" y="0"/>
                      <a:ext cx="6096"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19" name="image295.png" descr=""/>
            <wp:cNvGraphicFramePr>
              <a:graphicFrameLocks noChangeAspect="1"/>
            </wp:cNvGraphicFramePr>
            <a:graphic>
              <a:graphicData uri="http://schemas.openxmlformats.org/drawingml/2006/picture">
                <pic:pic>
                  <pic:nvPicPr>
                    <pic:cNvPr id="2120"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21" name="image295.png" descr=""/>
            <wp:cNvGraphicFramePr>
              <a:graphicFrameLocks noChangeAspect="1"/>
            </wp:cNvGraphicFramePr>
            <a:graphic>
              <a:graphicData uri="http://schemas.openxmlformats.org/drawingml/2006/picture">
                <pic:pic>
                  <pic:nvPicPr>
                    <pic:cNvPr id="2122"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23" name="image295.png" descr=""/>
            <wp:cNvGraphicFramePr>
              <a:graphicFrameLocks noChangeAspect="1"/>
            </wp:cNvGraphicFramePr>
            <a:graphic>
              <a:graphicData uri="http://schemas.openxmlformats.org/drawingml/2006/picture">
                <pic:pic>
                  <pic:nvPicPr>
                    <pic:cNvPr id="2124"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6" cy="11430"/>
            <wp:effectExtent l="0" t="0" r="0" b="0"/>
            <wp:docPr id="2125" name="image295.png" descr=""/>
            <wp:cNvGraphicFramePr>
              <a:graphicFrameLocks noChangeAspect="1"/>
            </wp:cNvGraphicFramePr>
            <a:graphic>
              <a:graphicData uri="http://schemas.openxmlformats.org/drawingml/2006/picture">
                <pic:pic>
                  <pic:nvPicPr>
                    <pic:cNvPr id="2126" name="image295.png"/>
                    <pic:cNvPicPr/>
                  </pic:nvPicPr>
                  <pic:blipFill>
                    <a:blip r:embed="rId324" cstate="print"/>
                    <a:stretch>
                      <a:fillRect/>
                    </a:stretch>
                  </pic:blipFill>
                  <pic:spPr>
                    <a:xfrm>
                      <a:off x="0" y="0"/>
                      <a:ext cx="6096" cy="11430"/>
                    </a:xfrm>
                    <a:prstGeom prst="rect">
                      <a:avLst/>
                    </a:prstGeom>
                  </pic:spPr>
                </pic:pic>
              </a:graphicData>
            </a:graphic>
          </wp:inline>
        </w:drawing>
      </w:r>
      <w:r>
        <w:rPr>
          <w:rFonts w:ascii="宋体"/>
          <w:position w:val="2"/>
          <w:sz w:val="2"/>
        </w:rPr>
      </w:r>
      <w:r>
        <w:rPr>
          <w:rFonts w:ascii="宋体"/>
          <w:position w:val="2"/>
          <w:sz w:val="2"/>
        </w:rPr>
        <w:tab/>
      </w:r>
      <w:r>
        <w:rPr>
          <w:rFonts w:ascii="宋体"/>
          <w:position w:val="2"/>
          <w:sz w:val="2"/>
        </w:rPr>
        <w:drawing>
          <wp:inline distT="0" distB="0" distL="0" distR="0">
            <wp:extent cx="6095" cy="11430"/>
            <wp:effectExtent l="0" t="0" r="0" b="0"/>
            <wp:docPr id="2127" name="image295.png" descr=""/>
            <wp:cNvGraphicFramePr>
              <a:graphicFrameLocks noChangeAspect="1"/>
            </wp:cNvGraphicFramePr>
            <a:graphic>
              <a:graphicData uri="http://schemas.openxmlformats.org/drawingml/2006/picture">
                <pic:pic>
                  <pic:nvPicPr>
                    <pic:cNvPr id="2128" name="image295.png"/>
                    <pic:cNvPicPr/>
                  </pic:nvPicPr>
                  <pic:blipFill>
                    <a:blip r:embed="rId324" cstate="print"/>
                    <a:stretch>
                      <a:fillRect/>
                    </a:stretch>
                  </pic:blipFill>
                  <pic:spPr>
                    <a:xfrm>
                      <a:off x="0" y="0"/>
                      <a:ext cx="6095" cy="11430"/>
                    </a:xfrm>
                    <a:prstGeom prst="rect">
                      <a:avLst/>
                    </a:prstGeom>
                  </pic:spPr>
                </pic:pic>
              </a:graphicData>
            </a:graphic>
          </wp:inline>
        </w:drawing>
      </w:r>
      <w:r>
        <w:rPr>
          <w:rFonts w:ascii="宋体"/>
          <w:position w:val="2"/>
          <w:sz w:val="2"/>
        </w:rPr>
      </w:r>
    </w:p>
    <w:p>
      <w:pPr>
        <w:spacing w:after="0" w:line="46" w:lineRule="exact"/>
        <w:rPr>
          <w:rFonts w:ascii="宋体" w:hAnsi="宋体" w:cs="宋体" w:eastAsia="宋体" w:hint="default"/>
          <w:sz w:val="2"/>
          <w:szCs w:val="2"/>
        </w:rPr>
        <w:sectPr>
          <w:type w:val="continuous"/>
          <w:pgSz w:w="16840" w:h="11910" w:orient="landscape"/>
          <w:pgMar w:top="1060" w:bottom="1160" w:left="1280" w:right="0"/>
        </w:sectPr>
      </w:pPr>
    </w:p>
    <w:p>
      <w:pPr>
        <w:spacing w:line="240" w:lineRule="auto" w:before="4"/>
        <w:rPr>
          <w:rFonts w:ascii="Times New Roman" w:hAnsi="Times New Roman" w:cs="Times New Roman" w:eastAsia="Times New Roman" w:hint="default"/>
          <w:sz w:val="3"/>
          <w:szCs w:val="3"/>
        </w:rPr>
      </w:pPr>
      <w:r>
        <w:rPr/>
        <w:pict>
          <v:shape style="position:absolute;margin-left:228.139999pt;margin-top:74.460022pt;width:.480015pt;height:.36pt;mso-position-horizontal-relative:page;mso-position-vertical-relative:page;z-index:61144" type="#_x0000_t75" stroked="false">
            <v:imagedata r:id="rId328" o:title=""/>
          </v:shape>
        </w:pict>
      </w:r>
      <w:r>
        <w:rPr/>
        <w:pict>
          <v:shape style="position:absolute;margin-left:251.059998pt;margin-top:74.460022pt;width:.480015pt;height:.36pt;mso-position-horizontal-relative:page;mso-position-vertical-relative:page;z-index:61168" type="#_x0000_t75" stroked="false">
            <v:imagedata r:id="rId328" o:title=""/>
          </v:shape>
        </w:pict>
      </w:r>
      <w:r>
        <w:rPr/>
        <w:pict>
          <v:shape style="position:absolute;margin-left:273.920013pt;margin-top:74.460022pt;width:.48pt;height:.36pt;mso-position-horizontal-relative:page;mso-position-vertical-relative:page;z-index:61192" type="#_x0000_t75" stroked="false">
            <v:imagedata r:id="rId328" o:title=""/>
          </v:shape>
        </w:pict>
      </w:r>
      <w:r>
        <w:rPr/>
        <w:pict>
          <v:shape style="position:absolute;margin-left:296.959991pt;margin-top:74.460022pt;width:.48003pt;height:.36pt;mso-position-horizontal-relative:page;mso-position-vertical-relative:page;z-index:61216" type="#_x0000_t75" stroked="false">
            <v:imagedata r:id="rId328" o:title=""/>
          </v:shape>
        </w:pict>
      </w:r>
      <w:r>
        <w:rPr/>
        <w:pict>
          <v:shape style="position:absolute;margin-left:368.959991pt;margin-top:74.460022pt;width:.48003pt;height:.36pt;mso-position-horizontal-relative:page;mso-position-vertical-relative:page;z-index:61240" type="#_x0000_t75" stroked="false">
            <v:imagedata r:id="rId328" o:title=""/>
          </v:shape>
        </w:pict>
      </w:r>
      <w:r>
        <w:rPr/>
        <w:pict>
          <v:shape style="position:absolute;margin-left:401.660004pt;margin-top:74.460022pt;width:.48003pt;height:.36pt;mso-position-horizontal-relative:page;mso-position-vertical-relative:page;z-index:61264" type="#_x0000_t75" stroked="false">
            <v:imagedata r:id="rId328" o:title=""/>
          </v:shape>
        </w:pict>
      </w:r>
      <w:r>
        <w:rPr/>
        <w:pict>
          <v:shape style="position:absolute;margin-left:434.440002pt;margin-top:74.460022pt;width:.48003pt;height:.36pt;mso-position-horizontal-relative:page;mso-position-vertical-relative:page;z-index:61288" type="#_x0000_t75" stroked="false">
            <v:imagedata r:id="rId328" o:title=""/>
          </v:shape>
        </w:pict>
      </w:r>
      <w:r>
        <w:rPr/>
        <w:pict>
          <v:shape style="position:absolute;margin-left:467.199982pt;margin-top:74.460022pt;width:.48pt;height:.36pt;mso-position-horizontal-relative:page;mso-position-vertical-relative:page;z-index:61312" type="#_x0000_t75" stroked="false">
            <v:imagedata r:id="rId328" o:title=""/>
          </v:shape>
        </w:pict>
      </w:r>
      <w:r>
        <w:rPr/>
        <w:pict>
          <v:shape style="position:absolute;margin-left:530.380005pt;margin-top:74.460022pt;width:.48pt;height:.36pt;mso-position-horizontal-relative:page;mso-position-vertical-relative:page;z-index:61336" type="#_x0000_t75" stroked="false">
            <v:imagedata r:id="rId328" o:title=""/>
          </v:shape>
        </w:pict>
      </w:r>
      <w:r>
        <w:rPr/>
        <w:pict>
          <v:shape style="position:absolute;margin-left:563.140015pt;margin-top:74.460022pt;width:.48pt;height:.36pt;mso-position-horizontal-relative:page;mso-position-vertical-relative:page;z-index:61360" type="#_x0000_t75" stroked="false">
            <v:imagedata r:id="rId328" o:title=""/>
          </v:shape>
        </w:pict>
      </w:r>
      <w:r>
        <w:rPr/>
        <w:pict>
          <v:shape style="position:absolute;margin-left:631.599976pt;margin-top:74.460022pt;width:.480061pt;height:.36pt;mso-position-horizontal-relative:page;mso-position-vertical-relative:page;z-index:61384" type="#_x0000_t75" stroked="false">
            <v:imagedata r:id="rId328" o:title=""/>
          </v:shape>
        </w:pict>
      </w:r>
      <w:r>
        <w:rPr/>
        <w:pict>
          <v:shape style="position:absolute;margin-left:694.780029pt;margin-top:74.460022pt;width:.48pt;height:.36pt;mso-position-horizontal-relative:page;mso-position-vertical-relative:page;z-index:61408" type="#_x0000_t75" stroked="false">
            <v:imagedata r:id="rId328" o:title=""/>
          </v:shape>
        </w:pict>
      </w:r>
      <w:r>
        <w:rPr/>
        <w:pict>
          <v:shape style="position:absolute;margin-left:228.139999pt;margin-top:109.880005pt;width:.479993pt;height:.66pt;mso-position-horizontal-relative:page;mso-position-vertical-relative:page;z-index:61432" type="#_x0000_t75" stroked="false">
            <v:imagedata r:id="rId328" o:title=""/>
          </v:shape>
        </w:pict>
      </w:r>
      <w:r>
        <w:rPr/>
        <w:pict>
          <v:shape style="position:absolute;margin-left:251.059998pt;margin-top:109.880005pt;width:.479993pt;height:.66pt;mso-position-horizontal-relative:page;mso-position-vertical-relative:page;z-index:61456" type="#_x0000_t75" stroked="false">
            <v:imagedata r:id="rId328" o:title=""/>
          </v:shape>
        </w:pict>
      </w:r>
      <w:r>
        <w:rPr/>
        <w:pict>
          <v:shape style="position:absolute;margin-left:273.920013pt;margin-top:109.880005pt;width:.479978pt;height:.66pt;mso-position-horizontal-relative:page;mso-position-vertical-relative:page;z-index:61480" type="#_x0000_t75" stroked="false">
            <v:imagedata r:id="rId328" o:title=""/>
          </v:shape>
        </w:pict>
      </w:r>
      <w:r>
        <w:rPr/>
        <w:pict>
          <v:shape style="position:absolute;margin-left:296.959991pt;margin-top:109.880005pt;width:.480008pt;height:.66pt;mso-position-horizontal-relative:page;mso-position-vertical-relative:page;z-index:61504" type="#_x0000_t75" stroked="false">
            <v:imagedata r:id="rId328" o:title=""/>
          </v:shape>
        </w:pict>
      </w:r>
      <w:r>
        <w:rPr/>
        <w:pict>
          <v:shape style="position:absolute;margin-left:368.959991pt;margin-top:109.880005pt;width:.480008pt;height:.66pt;mso-position-horizontal-relative:page;mso-position-vertical-relative:page;z-index:61528" type="#_x0000_t75" stroked="false">
            <v:imagedata r:id="rId328" o:title=""/>
          </v:shape>
        </w:pict>
      </w:r>
      <w:r>
        <w:rPr/>
        <w:pict>
          <v:shape style="position:absolute;margin-left:401.660004pt;margin-top:109.880005pt;width:.480008pt;height:.66pt;mso-position-horizontal-relative:page;mso-position-vertical-relative:page;z-index:61552" type="#_x0000_t75" stroked="false">
            <v:imagedata r:id="rId328" o:title=""/>
          </v:shape>
        </w:pict>
      </w:r>
      <w:r>
        <w:rPr/>
        <w:pict>
          <v:shape style="position:absolute;margin-left:434.440002pt;margin-top:109.880005pt;width:.480008pt;height:.66pt;mso-position-horizontal-relative:page;mso-position-vertical-relative:page;z-index:61576" type="#_x0000_t75" stroked="false">
            <v:imagedata r:id="rId328" o:title=""/>
          </v:shape>
        </w:pict>
      </w:r>
      <w:r>
        <w:rPr/>
        <w:pict>
          <v:shape style="position:absolute;margin-left:467.199982pt;margin-top:109.880005pt;width:.479978pt;height:.66pt;mso-position-horizontal-relative:page;mso-position-vertical-relative:page;z-index:61600" type="#_x0000_t75" stroked="false">
            <v:imagedata r:id="rId328" o:title=""/>
          </v:shape>
        </w:pict>
      </w:r>
      <w:r>
        <w:rPr/>
        <w:pict>
          <v:shape style="position:absolute;margin-left:530.380005pt;margin-top:109.880005pt;width:.479978pt;height:.66pt;mso-position-horizontal-relative:page;mso-position-vertical-relative:page;z-index:61624" type="#_x0000_t75" stroked="false">
            <v:imagedata r:id="rId328" o:title=""/>
          </v:shape>
        </w:pict>
      </w:r>
      <w:r>
        <w:rPr/>
        <w:pict>
          <v:shape style="position:absolute;margin-left:563.140015pt;margin-top:109.880005pt;width:.479978pt;height:.66pt;mso-position-horizontal-relative:page;mso-position-vertical-relative:page;z-index:61648" type="#_x0000_t75" stroked="false">
            <v:imagedata r:id="rId328" o:title=""/>
          </v:shape>
        </w:pict>
      </w:r>
      <w:r>
        <w:rPr/>
        <w:pict>
          <v:shape style="position:absolute;margin-left:631.599976pt;margin-top:109.880005pt;width:.480039pt;height:.66pt;mso-position-horizontal-relative:page;mso-position-vertical-relative:page;z-index:61672" type="#_x0000_t75" stroked="false">
            <v:imagedata r:id="rId328" o:title=""/>
          </v:shape>
        </w:pict>
      </w:r>
      <w:r>
        <w:rPr/>
        <w:pict>
          <v:shape style="position:absolute;margin-left:694.780029pt;margin-top:109.880005pt;width:.479978pt;height:.66pt;mso-position-horizontal-relative:page;mso-position-vertical-relative:page;z-index:61696" type="#_x0000_t75" stroked="false">
            <v:imagedata r:id="rId328" o:title=""/>
          </v:shape>
        </w:pict>
      </w:r>
      <w:r>
        <w:rPr/>
        <w:pict>
          <v:shape style="position:absolute;margin-left:228.139999pt;margin-top:145.580032pt;width:.480015pt;height:.66pt;mso-position-horizontal-relative:page;mso-position-vertical-relative:page;z-index:61720" type="#_x0000_t75" stroked="false">
            <v:imagedata r:id="rId328" o:title=""/>
          </v:shape>
        </w:pict>
      </w:r>
      <w:r>
        <w:rPr/>
        <w:pict>
          <v:shape style="position:absolute;margin-left:251.059998pt;margin-top:145.580032pt;width:.480015pt;height:.66pt;mso-position-horizontal-relative:page;mso-position-vertical-relative:page;z-index:61744" type="#_x0000_t75" stroked="false">
            <v:imagedata r:id="rId328" o:title=""/>
          </v:shape>
        </w:pict>
      </w:r>
      <w:r>
        <w:rPr/>
        <w:pict>
          <v:shape style="position:absolute;margin-left:273.920013pt;margin-top:145.580032pt;width:.48pt;height:.66pt;mso-position-horizontal-relative:page;mso-position-vertical-relative:page;z-index:61768" type="#_x0000_t75" stroked="false">
            <v:imagedata r:id="rId328" o:title=""/>
          </v:shape>
        </w:pict>
      </w:r>
      <w:r>
        <w:rPr/>
        <w:pict>
          <v:shape style="position:absolute;margin-left:296.959991pt;margin-top:145.580032pt;width:.480031pt;height:.66pt;mso-position-horizontal-relative:page;mso-position-vertical-relative:page;z-index:61792" type="#_x0000_t75" stroked="false">
            <v:imagedata r:id="rId328" o:title=""/>
          </v:shape>
        </w:pict>
      </w:r>
      <w:r>
        <w:rPr/>
        <w:pict>
          <v:shape style="position:absolute;margin-left:368.959991pt;margin-top:145.580032pt;width:.480031pt;height:.66pt;mso-position-horizontal-relative:page;mso-position-vertical-relative:page;z-index:61816" type="#_x0000_t75" stroked="false">
            <v:imagedata r:id="rId328" o:title=""/>
          </v:shape>
        </w:pict>
      </w:r>
      <w:r>
        <w:rPr/>
        <w:pict>
          <v:shape style="position:absolute;margin-left:401.660004pt;margin-top:145.580032pt;width:.480031pt;height:.66pt;mso-position-horizontal-relative:page;mso-position-vertical-relative:page;z-index:61840" type="#_x0000_t75" stroked="false">
            <v:imagedata r:id="rId328" o:title=""/>
          </v:shape>
        </w:pict>
      </w:r>
      <w:r>
        <w:rPr/>
        <w:pict>
          <v:shape style="position:absolute;margin-left:434.440002pt;margin-top:145.580032pt;width:.480031pt;height:.66pt;mso-position-horizontal-relative:page;mso-position-vertical-relative:page;z-index:61864" type="#_x0000_t75" stroked="false">
            <v:imagedata r:id="rId328" o:title=""/>
          </v:shape>
        </w:pict>
      </w:r>
      <w:r>
        <w:rPr/>
        <w:pict>
          <v:shape style="position:absolute;margin-left:467.199982pt;margin-top:145.580032pt;width:.48pt;height:.66pt;mso-position-horizontal-relative:page;mso-position-vertical-relative:page;z-index:61888" type="#_x0000_t75" stroked="false">
            <v:imagedata r:id="rId328" o:title=""/>
          </v:shape>
        </w:pict>
      </w:r>
      <w:r>
        <w:rPr/>
        <w:pict>
          <v:shape style="position:absolute;margin-left:530.380005pt;margin-top:145.580032pt;width:.48pt;height:.66pt;mso-position-horizontal-relative:page;mso-position-vertical-relative:page;z-index:61912" type="#_x0000_t75" stroked="false">
            <v:imagedata r:id="rId328" o:title=""/>
          </v:shape>
        </w:pict>
      </w:r>
      <w:r>
        <w:rPr/>
        <w:pict>
          <v:shape style="position:absolute;margin-left:563.140015pt;margin-top:145.580032pt;width:.48pt;height:.66pt;mso-position-horizontal-relative:page;mso-position-vertical-relative:page;z-index:61936" type="#_x0000_t75" stroked="false">
            <v:imagedata r:id="rId328" o:title=""/>
          </v:shape>
        </w:pict>
      </w:r>
      <w:r>
        <w:rPr/>
        <w:pict>
          <v:shape style="position:absolute;margin-left:631.599976pt;margin-top:145.580032pt;width:.480061pt;height:.66pt;mso-position-horizontal-relative:page;mso-position-vertical-relative:page;z-index:61960" type="#_x0000_t75" stroked="false">
            <v:imagedata r:id="rId328" o:title=""/>
          </v:shape>
        </w:pict>
      </w:r>
      <w:r>
        <w:rPr/>
        <w:pict>
          <v:shape style="position:absolute;margin-left:694.780029pt;margin-top:145.580032pt;width:.48pt;height:.66pt;mso-position-horizontal-relative:page;mso-position-vertical-relative:page;z-index:61984" type="#_x0000_t75" stroked="false">
            <v:imagedata r:id="rId328" o:title=""/>
          </v:shape>
        </w:pict>
      </w:r>
      <w:r>
        <w:rPr/>
        <w:pict>
          <v:shape style="position:absolute;margin-left:228.139999pt;margin-top:181.279999pt;width:.479993pt;height:.66pt;mso-position-horizontal-relative:page;mso-position-vertical-relative:page;z-index:62008" type="#_x0000_t75" stroked="false">
            <v:imagedata r:id="rId329" o:title=""/>
          </v:shape>
        </w:pict>
      </w:r>
      <w:r>
        <w:rPr/>
        <w:pict>
          <v:shape style="position:absolute;margin-left:251.059998pt;margin-top:181.279999pt;width:.479993pt;height:.66pt;mso-position-horizontal-relative:page;mso-position-vertical-relative:page;z-index:62032" type="#_x0000_t75" stroked="false">
            <v:imagedata r:id="rId329" o:title=""/>
          </v:shape>
        </w:pict>
      </w:r>
      <w:r>
        <w:rPr/>
        <w:pict>
          <v:shape style="position:absolute;margin-left:273.920013pt;margin-top:181.279999pt;width:.479978pt;height:.66pt;mso-position-horizontal-relative:page;mso-position-vertical-relative:page;z-index:62056" type="#_x0000_t75" stroked="false">
            <v:imagedata r:id="rId329" o:title=""/>
          </v:shape>
        </w:pict>
      </w:r>
      <w:r>
        <w:rPr/>
        <w:pict>
          <v:shape style="position:absolute;margin-left:296.959991pt;margin-top:181.279999pt;width:.480008pt;height:.66pt;mso-position-horizontal-relative:page;mso-position-vertical-relative:page;z-index:62080" type="#_x0000_t75" stroked="false">
            <v:imagedata r:id="rId329" o:title=""/>
          </v:shape>
        </w:pict>
      </w:r>
      <w:r>
        <w:rPr/>
        <w:pict>
          <v:shape style="position:absolute;margin-left:368.959991pt;margin-top:181.279999pt;width:.480008pt;height:.66pt;mso-position-horizontal-relative:page;mso-position-vertical-relative:page;z-index:62104" type="#_x0000_t75" stroked="false">
            <v:imagedata r:id="rId329" o:title=""/>
          </v:shape>
        </w:pict>
      </w:r>
      <w:r>
        <w:rPr/>
        <w:pict>
          <v:shape style="position:absolute;margin-left:401.660004pt;margin-top:181.279999pt;width:.480008pt;height:.66pt;mso-position-horizontal-relative:page;mso-position-vertical-relative:page;z-index:62128" type="#_x0000_t75" stroked="false">
            <v:imagedata r:id="rId329" o:title=""/>
          </v:shape>
        </w:pict>
      </w:r>
      <w:r>
        <w:rPr/>
        <w:pict>
          <v:shape style="position:absolute;margin-left:434.440002pt;margin-top:181.279999pt;width:.480008pt;height:.66pt;mso-position-horizontal-relative:page;mso-position-vertical-relative:page;z-index:62152" type="#_x0000_t75" stroked="false">
            <v:imagedata r:id="rId329" o:title=""/>
          </v:shape>
        </w:pict>
      </w:r>
      <w:r>
        <w:rPr/>
        <w:pict>
          <v:shape style="position:absolute;margin-left:467.199982pt;margin-top:181.279999pt;width:.479978pt;height:.66pt;mso-position-horizontal-relative:page;mso-position-vertical-relative:page;z-index:62176" type="#_x0000_t75" stroked="false">
            <v:imagedata r:id="rId329" o:title=""/>
          </v:shape>
        </w:pict>
      </w:r>
      <w:r>
        <w:rPr/>
        <w:pict>
          <v:shape style="position:absolute;margin-left:530.380005pt;margin-top:181.279999pt;width:.479978pt;height:.66pt;mso-position-horizontal-relative:page;mso-position-vertical-relative:page;z-index:62200" type="#_x0000_t75" stroked="false">
            <v:imagedata r:id="rId329" o:title=""/>
          </v:shape>
        </w:pict>
      </w:r>
      <w:r>
        <w:rPr/>
        <w:pict>
          <v:shape style="position:absolute;margin-left:563.140015pt;margin-top:181.279999pt;width:.479978pt;height:.66pt;mso-position-horizontal-relative:page;mso-position-vertical-relative:page;z-index:62224" type="#_x0000_t75" stroked="false">
            <v:imagedata r:id="rId329" o:title=""/>
          </v:shape>
        </w:pict>
      </w:r>
      <w:r>
        <w:rPr/>
        <w:pict>
          <v:shape style="position:absolute;margin-left:631.599976pt;margin-top:181.279999pt;width:.480039pt;height:.66pt;mso-position-horizontal-relative:page;mso-position-vertical-relative:page;z-index:62248" type="#_x0000_t75" stroked="false">
            <v:imagedata r:id="rId329" o:title=""/>
          </v:shape>
        </w:pict>
      </w:r>
      <w:r>
        <w:rPr/>
        <w:pict>
          <v:shape style="position:absolute;margin-left:694.780029pt;margin-top:181.279999pt;width:.479978pt;height:.66pt;mso-position-horizontal-relative:page;mso-position-vertical-relative:page;z-index:62272" type="#_x0000_t75" stroked="false">
            <v:imagedata r:id="rId329" o:title=""/>
          </v:shape>
        </w:pict>
      </w:r>
      <w:r>
        <w:rPr/>
        <w:pict>
          <v:shape style="position:absolute;margin-left:228.139999pt;margin-top:216.97998pt;width:.479971pt;height:.66pt;mso-position-horizontal-relative:page;mso-position-vertical-relative:page;z-index:62296" type="#_x0000_t75" stroked="false">
            <v:imagedata r:id="rId329" o:title=""/>
          </v:shape>
        </w:pict>
      </w:r>
      <w:r>
        <w:rPr/>
        <w:pict>
          <v:shape style="position:absolute;margin-left:251.059998pt;margin-top:216.97998pt;width:.479971pt;height:.66pt;mso-position-horizontal-relative:page;mso-position-vertical-relative:page;z-index:62320" type="#_x0000_t75" stroked="false">
            <v:imagedata r:id="rId329" o:title=""/>
          </v:shape>
        </w:pict>
      </w:r>
      <w:r>
        <w:rPr/>
        <w:pict>
          <v:shape style="position:absolute;margin-left:273.920013pt;margin-top:216.97998pt;width:.479956pt;height:.66pt;mso-position-horizontal-relative:page;mso-position-vertical-relative:page;z-index:62344" type="#_x0000_t75" stroked="false">
            <v:imagedata r:id="rId329" o:title=""/>
          </v:shape>
        </w:pict>
      </w:r>
      <w:r>
        <w:rPr/>
        <w:pict>
          <v:shape style="position:absolute;margin-left:296.959991pt;margin-top:216.97998pt;width:.479986pt;height:.66pt;mso-position-horizontal-relative:page;mso-position-vertical-relative:page;z-index:62368" type="#_x0000_t75" stroked="false">
            <v:imagedata r:id="rId329" o:title=""/>
          </v:shape>
        </w:pict>
      </w:r>
      <w:r>
        <w:rPr/>
        <w:pict>
          <v:shape style="position:absolute;margin-left:368.959991pt;margin-top:216.97998pt;width:.479986pt;height:.66pt;mso-position-horizontal-relative:page;mso-position-vertical-relative:page;z-index:62392" type="#_x0000_t75" stroked="false">
            <v:imagedata r:id="rId329" o:title=""/>
          </v:shape>
        </w:pict>
      </w:r>
      <w:r>
        <w:rPr/>
        <w:pict>
          <v:shape style="position:absolute;margin-left:401.660004pt;margin-top:216.97998pt;width:.479986pt;height:.66pt;mso-position-horizontal-relative:page;mso-position-vertical-relative:page;z-index:62416" type="#_x0000_t75" stroked="false">
            <v:imagedata r:id="rId329" o:title=""/>
          </v:shape>
        </w:pict>
      </w:r>
      <w:r>
        <w:rPr/>
        <w:pict>
          <v:shape style="position:absolute;margin-left:434.440002pt;margin-top:216.97998pt;width:.479986pt;height:.66pt;mso-position-horizontal-relative:page;mso-position-vertical-relative:page;z-index:62440" type="#_x0000_t75" stroked="false">
            <v:imagedata r:id="rId329" o:title=""/>
          </v:shape>
        </w:pict>
      </w:r>
      <w:r>
        <w:rPr/>
        <w:pict>
          <v:shape style="position:absolute;margin-left:467.199982pt;margin-top:216.97998pt;width:.479956pt;height:.66pt;mso-position-horizontal-relative:page;mso-position-vertical-relative:page;z-index:62464" type="#_x0000_t75" stroked="false">
            <v:imagedata r:id="rId329" o:title=""/>
          </v:shape>
        </w:pict>
      </w:r>
      <w:r>
        <w:rPr/>
        <w:pict>
          <v:shape style="position:absolute;margin-left:530.380005pt;margin-top:216.97998pt;width:.479956pt;height:.66pt;mso-position-horizontal-relative:page;mso-position-vertical-relative:page;z-index:62488" type="#_x0000_t75" stroked="false">
            <v:imagedata r:id="rId329" o:title=""/>
          </v:shape>
        </w:pict>
      </w:r>
      <w:r>
        <w:rPr/>
        <w:pict>
          <v:shape style="position:absolute;margin-left:563.140015pt;margin-top:216.97998pt;width:.479956pt;height:.66pt;mso-position-horizontal-relative:page;mso-position-vertical-relative:page;z-index:62512" type="#_x0000_t75" stroked="false">
            <v:imagedata r:id="rId329" o:title=""/>
          </v:shape>
        </w:pict>
      </w:r>
      <w:r>
        <w:rPr/>
        <w:pict>
          <v:shape style="position:absolute;margin-left:631.599976pt;margin-top:216.97998pt;width:.480017pt;height:.66pt;mso-position-horizontal-relative:page;mso-position-vertical-relative:page;z-index:62536" type="#_x0000_t75" stroked="false">
            <v:imagedata r:id="rId329" o:title=""/>
          </v:shape>
        </w:pict>
      </w:r>
      <w:r>
        <w:rPr/>
        <w:pict>
          <v:shape style="position:absolute;margin-left:694.780029pt;margin-top:216.97998pt;width:.479956pt;height:.66pt;mso-position-horizontal-relative:page;mso-position-vertical-relative:page;z-index:62560" type="#_x0000_t75" stroked="false">
            <v:imagedata r:id="rId329" o:title=""/>
          </v:shape>
        </w:pict>
      </w:r>
      <w:r>
        <w:rPr/>
        <w:pict>
          <v:shape style="position:absolute;margin-left:228.139999pt;margin-top:237.320023pt;width:.480015pt;height:.42pt;mso-position-horizontal-relative:page;mso-position-vertical-relative:page;z-index:62584" type="#_x0000_t75" stroked="false">
            <v:imagedata r:id="rId329" o:title=""/>
          </v:shape>
        </w:pict>
      </w:r>
      <w:r>
        <w:rPr/>
        <w:pict>
          <v:shape style="position:absolute;margin-left:251.059998pt;margin-top:237.320023pt;width:.480015pt;height:.42pt;mso-position-horizontal-relative:page;mso-position-vertical-relative:page;z-index:62608" type="#_x0000_t75" stroked="false">
            <v:imagedata r:id="rId329" o:title=""/>
          </v:shape>
        </w:pict>
      </w:r>
      <w:r>
        <w:rPr/>
        <w:pict>
          <v:shape style="position:absolute;margin-left:273.920013pt;margin-top:237.320023pt;width:.48pt;height:.42pt;mso-position-horizontal-relative:page;mso-position-vertical-relative:page;z-index:62632" type="#_x0000_t75" stroked="false">
            <v:imagedata r:id="rId329" o:title=""/>
          </v:shape>
        </w:pict>
      </w:r>
      <w:r>
        <w:rPr/>
        <w:pict>
          <v:shape style="position:absolute;margin-left:296.959991pt;margin-top:237.320023pt;width:.480031pt;height:.42pt;mso-position-horizontal-relative:page;mso-position-vertical-relative:page;z-index:62656" type="#_x0000_t75" stroked="false">
            <v:imagedata r:id="rId329" o:title=""/>
          </v:shape>
        </w:pict>
      </w:r>
      <w:r>
        <w:rPr/>
        <w:pict>
          <v:shape style="position:absolute;margin-left:368.959991pt;margin-top:237.320023pt;width:.480031pt;height:.42pt;mso-position-horizontal-relative:page;mso-position-vertical-relative:page;z-index:62680" type="#_x0000_t75" stroked="false">
            <v:imagedata r:id="rId329" o:title=""/>
          </v:shape>
        </w:pict>
      </w:r>
      <w:r>
        <w:rPr/>
        <w:pict>
          <v:shape style="position:absolute;margin-left:401.660004pt;margin-top:237.320023pt;width:.480031pt;height:.42pt;mso-position-horizontal-relative:page;mso-position-vertical-relative:page;z-index:62704" type="#_x0000_t75" stroked="false">
            <v:imagedata r:id="rId329" o:title=""/>
          </v:shape>
        </w:pict>
      </w:r>
      <w:r>
        <w:rPr/>
        <w:pict>
          <v:shape style="position:absolute;margin-left:434.440002pt;margin-top:237.320023pt;width:.480031pt;height:.42pt;mso-position-horizontal-relative:page;mso-position-vertical-relative:page;z-index:62728" type="#_x0000_t75" stroked="false">
            <v:imagedata r:id="rId329" o:title=""/>
          </v:shape>
        </w:pict>
      </w:r>
      <w:r>
        <w:rPr/>
        <w:pict>
          <v:shape style="position:absolute;margin-left:467.199982pt;margin-top:237.320023pt;width:.48pt;height:.42pt;mso-position-horizontal-relative:page;mso-position-vertical-relative:page;z-index:62752" type="#_x0000_t75" stroked="false">
            <v:imagedata r:id="rId329" o:title=""/>
          </v:shape>
        </w:pict>
      </w:r>
      <w:r>
        <w:rPr/>
        <w:pict>
          <v:shape style="position:absolute;margin-left:530.380005pt;margin-top:237.320023pt;width:.48pt;height:.42pt;mso-position-horizontal-relative:page;mso-position-vertical-relative:page;z-index:62776" type="#_x0000_t75" stroked="false">
            <v:imagedata r:id="rId329" o:title=""/>
          </v:shape>
        </w:pict>
      </w:r>
      <w:r>
        <w:rPr/>
        <w:pict>
          <v:shape style="position:absolute;margin-left:563.140015pt;margin-top:237.320023pt;width:.48pt;height:.42pt;mso-position-horizontal-relative:page;mso-position-vertical-relative:page;z-index:62800" type="#_x0000_t75" stroked="false">
            <v:imagedata r:id="rId329" o:title=""/>
          </v:shape>
        </w:pict>
      </w:r>
      <w:r>
        <w:rPr/>
        <w:pict>
          <v:shape style="position:absolute;margin-left:631.599976pt;margin-top:237.320023pt;width:.480061pt;height:.42pt;mso-position-horizontal-relative:page;mso-position-vertical-relative:page;z-index:62824" type="#_x0000_t75" stroked="false">
            <v:imagedata r:id="rId329" o:title=""/>
          </v:shape>
        </w:pict>
      </w:r>
      <w:r>
        <w:rPr/>
        <w:pict>
          <v:shape style="position:absolute;margin-left:694.780029pt;margin-top:237.320023pt;width:.48pt;height:.42pt;mso-position-horizontal-relative:page;mso-position-vertical-relative:page;z-index:62848" type="#_x0000_t75" stroked="false">
            <v:imagedata r:id="rId329" o:title=""/>
          </v:shape>
        </w:pict>
      </w:r>
      <w:r>
        <w:rPr/>
        <w:pict>
          <v:shape style="position:absolute;margin-left:228.139999pt;margin-top:257.440033pt;width:.480015pt;height:.42pt;mso-position-horizontal-relative:page;mso-position-vertical-relative:page;z-index:62872" type="#_x0000_t75" stroked="false">
            <v:imagedata r:id="rId329" o:title=""/>
          </v:shape>
        </w:pict>
      </w:r>
      <w:r>
        <w:rPr/>
        <w:pict>
          <v:shape style="position:absolute;margin-left:251.059998pt;margin-top:257.440033pt;width:.480015pt;height:.42pt;mso-position-horizontal-relative:page;mso-position-vertical-relative:page;z-index:62896" type="#_x0000_t75" stroked="false">
            <v:imagedata r:id="rId329" o:title=""/>
          </v:shape>
        </w:pict>
      </w:r>
      <w:r>
        <w:rPr/>
        <w:pict>
          <v:shape style="position:absolute;margin-left:273.920013pt;margin-top:257.440033pt;width:.48pt;height:.42pt;mso-position-horizontal-relative:page;mso-position-vertical-relative:page;z-index:62920" type="#_x0000_t75" stroked="false">
            <v:imagedata r:id="rId329" o:title=""/>
          </v:shape>
        </w:pict>
      </w:r>
      <w:r>
        <w:rPr/>
        <w:pict>
          <v:shape style="position:absolute;margin-left:296.959991pt;margin-top:257.440033pt;width:.480031pt;height:.42pt;mso-position-horizontal-relative:page;mso-position-vertical-relative:page;z-index:62944" type="#_x0000_t75" stroked="false">
            <v:imagedata r:id="rId329" o:title=""/>
          </v:shape>
        </w:pict>
      </w:r>
      <w:r>
        <w:rPr/>
        <w:pict>
          <v:shape style="position:absolute;margin-left:368.959991pt;margin-top:257.440033pt;width:.480031pt;height:.42pt;mso-position-horizontal-relative:page;mso-position-vertical-relative:page;z-index:62968" type="#_x0000_t75" stroked="false">
            <v:imagedata r:id="rId329" o:title=""/>
          </v:shape>
        </w:pict>
      </w:r>
      <w:r>
        <w:rPr/>
        <w:pict>
          <v:shape style="position:absolute;margin-left:401.660004pt;margin-top:257.440033pt;width:.480031pt;height:.42pt;mso-position-horizontal-relative:page;mso-position-vertical-relative:page;z-index:62992" type="#_x0000_t75" stroked="false">
            <v:imagedata r:id="rId329" o:title=""/>
          </v:shape>
        </w:pict>
      </w:r>
      <w:r>
        <w:rPr/>
        <w:pict>
          <v:shape style="position:absolute;margin-left:434.440002pt;margin-top:257.440033pt;width:.480031pt;height:.42pt;mso-position-horizontal-relative:page;mso-position-vertical-relative:page;z-index:63016" type="#_x0000_t75" stroked="false">
            <v:imagedata r:id="rId329" o:title=""/>
          </v:shape>
        </w:pict>
      </w:r>
      <w:r>
        <w:rPr/>
        <w:pict>
          <v:shape style="position:absolute;margin-left:467.199982pt;margin-top:257.440033pt;width:.48pt;height:.42pt;mso-position-horizontal-relative:page;mso-position-vertical-relative:page;z-index:63040" type="#_x0000_t75" stroked="false">
            <v:imagedata r:id="rId329" o:title=""/>
          </v:shape>
        </w:pict>
      </w:r>
      <w:r>
        <w:rPr/>
        <w:pict>
          <v:shape style="position:absolute;margin-left:530.380005pt;margin-top:257.440033pt;width:.48pt;height:.42pt;mso-position-horizontal-relative:page;mso-position-vertical-relative:page;z-index:63064" type="#_x0000_t75" stroked="false">
            <v:imagedata r:id="rId329" o:title=""/>
          </v:shape>
        </w:pict>
      </w:r>
      <w:r>
        <w:rPr/>
        <w:pict>
          <v:shape style="position:absolute;margin-left:563.140015pt;margin-top:257.440033pt;width:.48pt;height:.42pt;mso-position-horizontal-relative:page;mso-position-vertical-relative:page;z-index:63088" type="#_x0000_t75" stroked="false">
            <v:imagedata r:id="rId329" o:title=""/>
          </v:shape>
        </w:pict>
      </w:r>
      <w:r>
        <w:rPr/>
        <w:pict>
          <v:shape style="position:absolute;margin-left:631.599976pt;margin-top:257.440033pt;width:.480061pt;height:.42pt;mso-position-horizontal-relative:page;mso-position-vertical-relative:page;z-index:63112" type="#_x0000_t75" stroked="false">
            <v:imagedata r:id="rId329" o:title=""/>
          </v:shape>
        </w:pict>
      </w:r>
      <w:r>
        <w:rPr/>
        <w:pict>
          <v:shape style="position:absolute;margin-left:694.780029pt;margin-top:257.440033pt;width:.48pt;height:.42pt;mso-position-horizontal-relative:page;mso-position-vertical-relative:page;z-index:63136" type="#_x0000_t75" stroked="false">
            <v:imagedata r:id="rId329" o:title=""/>
          </v:shape>
        </w:pict>
      </w:r>
      <w:r>
        <w:rPr/>
        <w:pict>
          <v:shape style="position:absolute;margin-left:228.139999pt;margin-top:277.540039pt;width:.480015pt;height:.42pt;mso-position-horizontal-relative:page;mso-position-vertical-relative:page;z-index:63160" type="#_x0000_t75" stroked="false">
            <v:imagedata r:id="rId329" o:title=""/>
          </v:shape>
        </w:pict>
      </w:r>
      <w:r>
        <w:rPr/>
        <w:pict>
          <v:shape style="position:absolute;margin-left:251.059998pt;margin-top:277.540039pt;width:.480015pt;height:.42pt;mso-position-horizontal-relative:page;mso-position-vertical-relative:page;z-index:63184" type="#_x0000_t75" stroked="false">
            <v:imagedata r:id="rId329" o:title=""/>
          </v:shape>
        </w:pict>
      </w:r>
      <w:r>
        <w:rPr/>
        <w:pict>
          <v:shape style="position:absolute;margin-left:273.920013pt;margin-top:277.540039pt;width:.48pt;height:.42pt;mso-position-horizontal-relative:page;mso-position-vertical-relative:page;z-index:63208" type="#_x0000_t75" stroked="false">
            <v:imagedata r:id="rId329" o:title=""/>
          </v:shape>
        </w:pict>
      </w:r>
      <w:r>
        <w:rPr/>
        <w:pict>
          <v:shape style="position:absolute;margin-left:296.959991pt;margin-top:277.540039pt;width:.480031pt;height:.42pt;mso-position-horizontal-relative:page;mso-position-vertical-relative:page;z-index:63232" type="#_x0000_t75" stroked="false">
            <v:imagedata r:id="rId329" o:title=""/>
          </v:shape>
        </w:pict>
      </w:r>
      <w:r>
        <w:rPr/>
        <w:pict>
          <v:shape style="position:absolute;margin-left:368.959991pt;margin-top:277.540039pt;width:.480031pt;height:.42pt;mso-position-horizontal-relative:page;mso-position-vertical-relative:page;z-index:63256" type="#_x0000_t75" stroked="false">
            <v:imagedata r:id="rId329" o:title=""/>
          </v:shape>
        </w:pict>
      </w:r>
      <w:r>
        <w:rPr/>
        <w:pict>
          <v:shape style="position:absolute;margin-left:401.660004pt;margin-top:277.540039pt;width:.480031pt;height:.42pt;mso-position-horizontal-relative:page;mso-position-vertical-relative:page;z-index:63280" type="#_x0000_t75" stroked="false">
            <v:imagedata r:id="rId329" o:title=""/>
          </v:shape>
        </w:pict>
      </w:r>
      <w:r>
        <w:rPr/>
        <w:pict>
          <v:shape style="position:absolute;margin-left:434.440002pt;margin-top:277.540039pt;width:.480031pt;height:.42pt;mso-position-horizontal-relative:page;mso-position-vertical-relative:page;z-index:63304" type="#_x0000_t75" stroked="false">
            <v:imagedata r:id="rId329" o:title=""/>
          </v:shape>
        </w:pict>
      </w:r>
      <w:r>
        <w:rPr/>
        <w:pict>
          <v:shape style="position:absolute;margin-left:467.199982pt;margin-top:277.540039pt;width:.48pt;height:.42pt;mso-position-horizontal-relative:page;mso-position-vertical-relative:page;z-index:63328" type="#_x0000_t75" stroked="false">
            <v:imagedata r:id="rId329" o:title=""/>
          </v:shape>
        </w:pict>
      </w:r>
      <w:r>
        <w:rPr/>
        <w:pict>
          <v:shape style="position:absolute;margin-left:530.380005pt;margin-top:277.540039pt;width:.48pt;height:.42pt;mso-position-horizontal-relative:page;mso-position-vertical-relative:page;z-index:63352" type="#_x0000_t75" stroked="false">
            <v:imagedata r:id="rId329" o:title=""/>
          </v:shape>
        </w:pict>
      </w:r>
      <w:r>
        <w:rPr/>
        <w:pict>
          <v:shape style="position:absolute;margin-left:563.140015pt;margin-top:277.540039pt;width:.48pt;height:.42pt;mso-position-horizontal-relative:page;mso-position-vertical-relative:page;z-index:63376" type="#_x0000_t75" stroked="false">
            <v:imagedata r:id="rId329" o:title=""/>
          </v:shape>
        </w:pict>
      </w:r>
      <w:r>
        <w:rPr/>
        <w:pict>
          <v:shape style="position:absolute;margin-left:631.599976pt;margin-top:277.540039pt;width:.480061pt;height:.42pt;mso-position-horizontal-relative:page;mso-position-vertical-relative:page;z-index:63400" type="#_x0000_t75" stroked="false">
            <v:imagedata r:id="rId329" o:title=""/>
          </v:shape>
        </w:pict>
      </w:r>
      <w:r>
        <w:rPr/>
        <w:pict>
          <v:shape style="position:absolute;margin-left:694.780029pt;margin-top:277.540039pt;width:.48pt;height:.42pt;mso-position-horizontal-relative:page;mso-position-vertical-relative:page;z-index:63424" type="#_x0000_t75" stroked="false">
            <v:imagedata r:id="rId329" o:title=""/>
          </v:shape>
        </w:pict>
      </w:r>
      <w:r>
        <w:rPr/>
        <w:pict>
          <v:shape style="position:absolute;margin-left:228.139999pt;margin-top:313pt;width:.479993pt;height:.66pt;mso-position-horizontal-relative:page;mso-position-vertical-relative:page;z-index:63448" type="#_x0000_t75" stroked="false">
            <v:imagedata r:id="rId329" o:title=""/>
          </v:shape>
        </w:pict>
      </w:r>
      <w:r>
        <w:rPr/>
        <w:pict>
          <v:shape style="position:absolute;margin-left:251.059998pt;margin-top:313pt;width:.479993pt;height:.66pt;mso-position-horizontal-relative:page;mso-position-vertical-relative:page;z-index:63472" type="#_x0000_t75" stroked="false">
            <v:imagedata r:id="rId329" o:title=""/>
          </v:shape>
        </w:pict>
      </w:r>
      <w:r>
        <w:rPr/>
        <w:pict>
          <v:shape style="position:absolute;margin-left:273.920013pt;margin-top:313pt;width:.479978pt;height:.66pt;mso-position-horizontal-relative:page;mso-position-vertical-relative:page;z-index:63496" type="#_x0000_t75" stroked="false">
            <v:imagedata r:id="rId329" o:title=""/>
          </v:shape>
        </w:pict>
      </w:r>
      <w:r>
        <w:rPr/>
        <w:pict>
          <v:shape style="position:absolute;margin-left:296.959991pt;margin-top:313pt;width:.480008pt;height:.66pt;mso-position-horizontal-relative:page;mso-position-vertical-relative:page;z-index:63520" type="#_x0000_t75" stroked="false">
            <v:imagedata r:id="rId329" o:title=""/>
          </v:shape>
        </w:pict>
      </w:r>
      <w:r>
        <w:rPr/>
        <w:pict>
          <v:shape style="position:absolute;margin-left:368.959991pt;margin-top:313pt;width:.480008pt;height:.66pt;mso-position-horizontal-relative:page;mso-position-vertical-relative:page;z-index:63544" type="#_x0000_t75" stroked="false">
            <v:imagedata r:id="rId329" o:title=""/>
          </v:shape>
        </w:pict>
      </w:r>
      <w:r>
        <w:rPr/>
        <w:pict>
          <v:shape style="position:absolute;margin-left:401.660004pt;margin-top:313pt;width:.480008pt;height:.66pt;mso-position-horizontal-relative:page;mso-position-vertical-relative:page;z-index:63568" type="#_x0000_t75" stroked="false">
            <v:imagedata r:id="rId329" o:title=""/>
          </v:shape>
        </w:pict>
      </w:r>
      <w:r>
        <w:rPr/>
        <w:pict>
          <v:shape style="position:absolute;margin-left:434.440002pt;margin-top:313pt;width:.480008pt;height:.66pt;mso-position-horizontal-relative:page;mso-position-vertical-relative:page;z-index:63592" type="#_x0000_t75" stroked="false">
            <v:imagedata r:id="rId329" o:title=""/>
          </v:shape>
        </w:pict>
      </w:r>
      <w:r>
        <w:rPr/>
        <w:pict>
          <v:shape style="position:absolute;margin-left:467.199982pt;margin-top:313pt;width:.479978pt;height:.66pt;mso-position-horizontal-relative:page;mso-position-vertical-relative:page;z-index:63616" type="#_x0000_t75" stroked="false">
            <v:imagedata r:id="rId329" o:title=""/>
          </v:shape>
        </w:pict>
      </w:r>
      <w:r>
        <w:rPr/>
        <w:pict>
          <v:shape style="position:absolute;margin-left:530.380005pt;margin-top:313pt;width:.479978pt;height:.66pt;mso-position-horizontal-relative:page;mso-position-vertical-relative:page;z-index:63640" type="#_x0000_t75" stroked="false">
            <v:imagedata r:id="rId329" o:title=""/>
          </v:shape>
        </w:pict>
      </w:r>
      <w:r>
        <w:rPr/>
        <w:pict>
          <v:shape style="position:absolute;margin-left:563.140015pt;margin-top:313pt;width:.479978pt;height:.66pt;mso-position-horizontal-relative:page;mso-position-vertical-relative:page;z-index:63664" type="#_x0000_t75" stroked="false">
            <v:imagedata r:id="rId329" o:title=""/>
          </v:shape>
        </w:pict>
      </w:r>
      <w:r>
        <w:rPr/>
        <w:pict>
          <v:shape style="position:absolute;margin-left:631.599976pt;margin-top:313pt;width:.480039pt;height:.66pt;mso-position-horizontal-relative:page;mso-position-vertical-relative:page;z-index:63688" type="#_x0000_t75" stroked="false">
            <v:imagedata r:id="rId329" o:title=""/>
          </v:shape>
        </w:pict>
      </w:r>
      <w:r>
        <w:rPr/>
        <w:pict>
          <v:shape style="position:absolute;margin-left:694.780029pt;margin-top:313pt;width:.479978pt;height:.66pt;mso-position-horizontal-relative:page;mso-position-vertical-relative:page;z-index:63712" type="#_x0000_t75" stroked="false">
            <v:imagedata r:id="rId329" o:title=""/>
          </v:shape>
        </w:pict>
      </w:r>
      <w:r>
        <w:rPr/>
        <w:pict>
          <v:shape style="position:absolute;margin-left:228.139999pt;margin-top:348.700043pt;width:.480015pt;height:.66pt;mso-position-horizontal-relative:page;mso-position-vertical-relative:page;z-index:63736" type="#_x0000_t75" stroked="false">
            <v:imagedata r:id="rId329" o:title=""/>
          </v:shape>
        </w:pict>
      </w:r>
      <w:r>
        <w:rPr/>
        <w:pict>
          <v:shape style="position:absolute;margin-left:251.059998pt;margin-top:348.700043pt;width:.480015pt;height:.66pt;mso-position-horizontal-relative:page;mso-position-vertical-relative:page;z-index:63760" type="#_x0000_t75" stroked="false">
            <v:imagedata r:id="rId329" o:title=""/>
          </v:shape>
        </w:pict>
      </w:r>
      <w:r>
        <w:rPr/>
        <w:pict>
          <v:shape style="position:absolute;margin-left:273.920013pt;margin-top:348.700043pt;width:.48pt;height:.66pt;mso-position-horizontal-relative:page;mso-position-vertical-relative:page;z-index:63784" type="#_x0000_t75" stroked="false">
            <v:imagedata r:id="rId329" o:title=""/>
          </v:shape>
        </w:pict>
      </w:r>
      <w:r>
        <w:rPr/>
        <w:pict>
          <v:shape style="position:absolute;margin-left:296.959991pt;margin-top:348.700043pt;width:.480031pt;height:.66pt;mso-position-horizontal-relative:page;mso-position-vertical-relative:page;z-index:63808" type="#_x0000_t75" stroked="false">
            <v:imagedata r:id="rId329" o:title=""/>
          </v:shape>
        </w:pict>
      </w:r>
      <w:r>
        <w:rPr/>
        <w:pict>
          <v:shape style="position:absolute;margin-left:368.959991pt;margin-top:348.700043pt;width:.480031pt;height:.66pt;mso-position-horizontal-relative:page;mso-position-vertical-relative:page;z-index:63832" type="#_x0000_t75" stroked="false">
            <v:imagedata r:id="rId329" o:title=""/>
          </v:shape>
        </w:pict>
      </w:r>
      <w:r>
        <w:rPr/>
        <w:pict>
          <v:shape style="position:absolute;margin-left:401.660004pt;margin-top:348.700043pt;width:.480031pt;height:.66pt;mso-position-horizontal-relative:page;mso-position-vertical-relative:page;z-index:63856" type="#_x0000_t75" stroked="false">
            <v:imagedata r:id="rId329" o:title=""/>
          </v:shape>
        </w:pict>
      </w:r>
      <w:r>
        <w:rPr/>
        <w:pict>
          <v:shape style="position:absolute;margin-left:434.440002pt;margin-top:348.700043pt;width:.480031pt;height:.66pt;mso-position-horizontal-relative:page;mso-position-vertical-relative:page;z-index:63880" type="#_x0000_t75" stroked="false">
            <v:imagedata r:id="rId329" o:title=""/>
          </v:shape>
        </w:pict>
      </w:r>
      <w:r>
        <w:rPr/>
        <w:pict>
          <v:shape style="position:absolute;margin-left:467.199982pt;margin-top:348.700043pt;width:.48pt;height:.66pt;mso-position-horizontal-relative:page;mso-position-vertical-relative:page;z-index:63904" type="#_x0000_t75" stroked="false">
            <v:imagedata r:id="rId329" o:title=""/>
          </v:shape>
        </w:pict>
      </w:r>
      <w:r>
        <w:rPr/>
        <w:pict>
          <v:shape style="position:absolute;margin-left:530.380005pt;margin-top:348.700043pt;width:.48pt;height:.66pt;mso-position-horizontal-relative:page;mso-position-vertical-relative:page;z-index:63928" type="#_x0000_t75" stroked="false">
            <v:imagedata r:id="rId329" o:title=""/>
          </v:shape>
        </w:pict>
      </w:r>
      <w:r>
        <w:rPr/>
        <w:pict>
          <v:shape style="position:absolute;margin-left:563.140015pt;margin-top:348.700043pt;width:.48pt;height:.66pt;mso-position-horizontal-relative:page;mso-position-vertical-relative:page;z-index:63952" type="#_x0000_t75" stroked="false">
            <v:imagedata r:id="rId329" o:title=""/>
          </v:shape>
        </w:pict>
      </w:r>
      <w:r>
        <w:rPr/>
        <w:pict>
          <v:shape style="position:absolute;margin-left:631.599976pt;margin-top:348.700043pt;width:.480061pt;height:.66pt;mso-position-horizontal-relative:page;mso-position-vertical-relative:page;z-index:63976" type="#_x0000_t75" stroked="false">
            <v:imagedata r:id="rId329" o:title=""/>
          </v:shape>
        </w:pict>
      </w:r>
      <w:r>
        <w:rPr/>
        <w:pict>
          <v:shape style="position:absolute;margin-left:694.780029pt;margin-top:348.700043pt;width:.48pt;height:.66pt;mso-position-horizontal-relative:page;mso-position-vertical-relative:page;z-index:64000" type="#_x0000_t75" stroked="false">
            <v:imagedata r:id="rId329" o:title=""/>
          </v:shape>
        </w:pict>
      </w:r>
      <w:r>
        <w:rPr/>
        <w:pict>
          <v:shape style="position:absolute;margin-left:228.139999pt;margin-top:369.040039pt;width:.480015pt;height:.42pt;mso-position-horizontal-relative:page;mso-position-vertical-relative:page;z-index:64024" type="#_x0000_t75" stroked="false">
            <v:imagedata r:id="rId330" o:title=""/>
          </v:shape>
        </w:pict>
      </w:r>
      <w:r>
        <w:rPr/>
        <w:pict>
          <v:shape style="position:absolute;margin-left:251.059998pt;margin-top:369.040039pt;width:.480015pt;height:.42pt;mso-position-horizontal-relative:page;mso-position-vertical-relative:page;z-index:64048" type="#_x0000_t75" stroked="false">
            <v:imagedata r:id="rId330" o:title=""/>
          </v:shape>
        </w:pict>
      </w:r>
      <w:r>
        <w:rPr/>
        <w:pict>
          <v:shape style="position:absolute;margin-left:273.920013pt;margin-top:369.040039pt;width:.48pt;height:.42pt;mso-position-horizontal-relative:page;mso-position-vertical-relative:page;z-index:64072" type="#_x0000_t75" stroked="false">
            <v:imagedata r:id="rId330" o:title=""/>
          </v:shape>
        </w:pict>
      </w:r>
      <w:r>
        <w:rPr/>
        <w:pict>
          <v:shape style="position:absolute;margin-left:296.959991pt;margin-top:369.040039pt;width:.480031pt;height:.42pt;mso-position-horizontal-relative:page;mso-position-vertical-relative:page;z-index:64096" type="#_x0000_t75" stroked="false">
            <v:imagedata r:id="rId330" o:title=""/>
          </v:shape>
        </w:pict>
      </w:r>
      <w:r>
        <w:rPr/>
        <w:pict>
          <v:shape style="position:absolute;margin-left:368.959991pt;margin-top:369.040039pt;width:.480031pt;height:.42pt;mso-position-horizontal-relative:page;mso-position-vertical-relative:page;z-index:64120" type="#_x0000_t75" stroked="false">
            <v:imagedata r:id="rId330" o:title=""/>
          </v:shape>
        </w:pict>
      </w:r>
      <w:r>
        <w:rPr/>
        <w:pict>
          <v:shape style="position:absolute;margin-left:401.660004pt;margin-top:369.040039pt;width:.480031pt;height:.42pt;mso-position-horizontal-relative:page;mso-position-vertical-relative:page;z-index:64144" type="#_x0000_t75" stroked="false">
            <v:imagedata r:id="rId330" o:title=""/>
          </v:shape>
        </w:pict>
      </w:r>
      <w:r>
        <w:rPr/>
        <w:pict>
          <v:shape style="position:absolute;margin-left:434.440002pt;margin-top:369.040039pt;width:.480031pt;height:.42pt;mso-position-horizontal-relative:page;mso-position-vertical-relative:page;z-index:64168" type="#_x0000_t75" stroked="false">
            <v:imagedata r:id="rId330" o:title=""/>
          </v:shape>
        </w:pict>
      </w:r>
      <w:r>
        <w:rPr/>
        <w:pict>
          <v:shape style="position:absolute;margin-left:467.199982pt;margin-top:369.040039pt;width:.48pt;height:.42pt;mso-position-horizontal-relative:page;mso-position-vertical-relative:page;z-index:64192" type="#_x0000_t75" stroked="false">
            <v:imagedata r:id="rId330" o:title=""/>
          </v:shape>
        </w:pict>
      </w:r>
      <w:r>
        <w:rPr/>
        <w:pict>
          <v:shape style="position:absolute;margin-left:530.380005pt;margin-top:369.040039pt;width:.48pt;height:.42pt;mso-position-horizontal-relative:page;mso-position-vertical-relative:page;z-index:64216" type="#_x0000_t75" stroked="false">
            <v:imagedata r:id="rId330" o:title=""/>
          </v:shape>
        </w:pict>
      </w:r>
      <w:r>
        <w:rPr/>
        <w:pict>
          <v:shape style="position:absolute;margin-left:563.140015pt;margin-top:369.040039pt;width:.48pt;height:.42pt;mso-position-horizontal-relative:page;mso-position-vertical-relative:page;z-index:64240" type="#_x0000_t75" stroked="false">
            <v:imagedata r:id="rId330" o:title=""/>
          </v:shape>
        </w:pict>
      </w:r>
      <w:r>
        <w:rPr/>
        <w:pict>
          <v:shape style="position:absolute;margin-left:631.599976pt;margin-top:369.040039pt;width:.480061pt;height:.42pt;mso-position-horizontal-relative:page;mso-position-vertical-relative:page;z-index:64264" type="#_x0000_t75" stroked="false">
            <v:imagedata r:id="rId330" o:title=""/>
          </v:shape>
        </w:pict>
      </w:r>
      <w:r>
        <w:rPr/>
        <w:pict>
          <v:shape style="position:absolute;margin-left:694.780029pt;margin-top:369.040039pt;width:.48pt;height:.42pt;mso-position-horizontal-relative:page;mso-position-vertical-relative:page;z-index:64288" type="#_x0000_t75" stroked="false">
            <v:imagedata r:id="rId330" o:title=""/>
          </v:shape>
        </w:pict>
      </w:r>
      <w:r>
        <w:rPr/>
        <w:pict>
          <v:shape style="position:absolute;margin-left:159.679993pt;margin-top:404.5pt;width:.480008pt;height:.66pt;mso-position-horizontal-relative:page;mso-position-vertical-relative:page;z-index:64312" type="#_x0000_t75" stroked="false">
            <v:imagedata r:id="rId330" o:title=""/>
          </v:shape>
        </w:pict>
      </w:r>
      <w:r>
        <w:rPr/>
        <w:pict>
          <v:shape style="position:absolute;margin-left:228.139999pt;margin-top:404.5pt;width:.479993pt;height:.66pt;mso-position-horizontal-relative:page;mso-position-vertical-relative:page;z-index:64336" type="#_x0000_t75" stroked="false">
            <v:imagedata r:id="rId330" o:title=""/>
          </v:shape>
        </w:pict>
      </w:r>
      <w:r>
        <w:rPr/>
        <w:pict>
          <v:shape style="position:absolute;margin-left:251.059998pt;margin-top:404.5pt;width:.479993pt;height:.66pt;mso-position-horizontal-relative:page;mso-position-vertical-relative:page;z-index:64360" type="#_x0000_t75" stroked="false">
            <v:imagedata r:id="rId330" o:title=""/>
          </v:shape>
        </w:pict>
      </w:r>
      <w:r>
        <w:rPr/>
        <w:pict>
          <v:shape style="position:absolute;margin-left:273.920013pt;margin-top:404.5pt;width:.479978pt;height:.66pt;mso-position-horizontal-relative:page;mso-position-vertical-relative:page;z-index:64384" type="#_x0000_t75" stroked="false">
            <v:imagedata r:id="rId330" o:title=""/>
          </v:shape>
        </w:pict>
      </w:r>
      <w:r>
        <w:rPr/>
        <w:pict>
          <v:shape style="position:absolute;margin-left:296.959991pt;margin-top:404.5pt;width:.480008pt;height:.66pt;mso-position-horizontal-relative:page;mso-position-vertical-relative:page;z-index:64408" type="#_x0000_t75" stroked="false">
            <v:imagedata r:id="rId330" o:title=""/>
          </v:shape>
        </w:pict>
      </w:r>
      <w:r>
        <w:rPr/>
        <w:pict>
          <v:shape style="position:absolute;margin-left:368.959991pt;margin-top:404.5pt;width:.480008pt;height:.66pt;mso-position-horizontal-relative:page;mso-position-vertical-relative:page;z-index:64432" type="#_x0000_t75" stroked="false">
            <v:imagedata r:id="rId330" o:title=""/>
          </v:shape>
        </w:pict>
      </w:r>
      <w:r>
        <w:rPr/>
        <w:pict>
          <v:shape style="position:absolute;margin-left:401.660004pt;margin-top:404.5pt;width:.480008pt;height:.66pt;mso-position-horizontal-relative:page;mso-position-vertical-relative:page;z-index:64456" type="#_x0000_t75" stroked="false">
            <v:imagedata r:id="rId330" o:title=""/>
          </v:shape>
        </w:pict>
      </w:r>
      <w:r>
        <w:rPr/>
        <w:pict>
          <v:shape style="position:absolute;margin-left:434.440002pt;margin-top:404.5pt;width:.480008pt;height:.66pt;mso-position-horizontal-relative:page;mso-position-vertical-relative:page;z-index:64480" type="#_x0000_t75" stroked="false">
            <v:imagedata r:id="rId330" o:title=""/>
          </v:shape>
        </w:pict>
      </w:r>
      <w:r>
        <w:rPr/>
        <w:pict>
          <v:shape style="position:absolute;margin-left:467.199982pt;margin-top:404.5pt;width:.479978pt;height:.66pt;mso-position-horizontal-relative:page;mso-position-vertical-relative:page;z-index:64504" type="#_x0000_t75" stroked="false">
            <v:imagedata r:id="rId330" o:title=""/>
          </v:shape>
        </w:pict>
      </w:r>
      <w:r>
        <w:rPr/>
        <w:pict>
          <v:shape style="position:absolute;margin-left:530.380005pt;margin-top:404.5pt;width:.479978pt;height:.66pt;mso-position-horizontal-relative:page;mso-position-vertical-relative:page;z-index:64528" type="#_x0000_t75" stroked="false">
            <v:imagedata r:id="rId330" o:title=""/>
          </v:shape>
        </w:pict>
      </w:r>
      <w:r>
        <w:rPr/>
        <w:pict>
          <v:shape style="position:absolute;margin-left:563.140015pt;margin-top:404.5pt;width:.479978pt;height:.66pt;mso-position-horizontal-relative:page;mso-position-vertical-relative:page;z-index:64552" type="#_x0000_t75" stroked="false">
            <v:imagedata r:id="rId330" o:title=""/>
          </v:shape>
        </w:pict>
      </w:r>
      <w:r>
        <w:rPr/>
        <w:pict>
          <v:shape style="position:absolute;margin-left:631.599976pt;margin-top:404.5pt;width:.480039pt;height:.66pt;mso-position-horizontal-relative:page;mso-position-vertical-relative:page;z-index:64576" type="#_x0000_t75" stroked="false">
            <v:imagedata r:id="rId330" o:title=""/>
          </v:shape>
        </w:pict>
      </w:r>
      <w:r>
        <w:rPr/>
        <w:pict>
          <v:shape style="position:absolute;margin-left:694.780029pt;margin-top:404.5pt;width:.479978pt;height:.66pt;mso-position-horizontal-relative:page;mso-position-vertical-relative:page;z-index:64600" type="#_x0000_t75" stroked="false">
            <v:imagedata r:id="rId330" o:title=""/>
          </v:shape>
        </w:pict>
      </w:r>
      <w:r>
        <w:rPr/>
        <w:pict>
          <v:shape style="position:absolute;margin-left:159.679993pt;margin-top:440.220001pt;width:.480008pt;height:.66pt;mso-position-horizontal-relative:page;mso-position-vertical-relative:page;z-index:64624" type="#_x0000_t75" stroked="false">
            <v:imagedata r:id="rId330" o:title=""/>
          </v:shape>
        </w:pict>
      </w:r>
      <w:r>
        <w:rPr/>
        <w:pict>
          <v:shape style="position:absolute;margin-left:228.139999pt;margin-top:440.220001pt;width:.479993pt;height:.66pt;mso-position-horizontal-relative:page;mso-position-vertical-relative:page;z-index:64648" type="#_x0000_t75" stroked="false">
            <v:imagedata r:id="rId330" o:title=""/>
          </v:shape>
        </w:pict>
      </w:r>
      <w:r>
        <w:rPr/>
        <w:pict>
          <v:shape style="position:absolute;margin-left:251.059998pt;margin-top:440.220001pt;width:.479993pt;height:.66pt;mso-position-horizontal-relative:page;mso-position-vertical-relative:page;z-index:64672" type="#_x0000_t75" stroked="false">
            <v:imagedata r:id="rId330" o:title=""/>
          </v:shape>
        </w:pict>
      </w:r>
      <w:r>
        <w:rPr/>
        <w:pict>
          <v:shape style="position:absolute;margin-left:273.920013pt;margin-top:440.220001pt;width:.479978pt;height:.66pt;mso-position-horizontal-relative:page;mso-position-vertical-relative:page;z-index:64696" type="#_x0000_t75" stroked="false">
            <v:imagedata r:id="rId330" o:title=""/>
          </v:shape>
        </w:pict>
      </w:r>
      <w:r>
        <w:rPr/>
        <w:pict>
          <v:shape style="position:absolute;margin-left:296.959991pt;margin-top:440.220001pt;width:.480008pt;height:.66pt;mso-position-horizontal-relative:page;mso-position-vertical-relative:page;z-index:64720" type="#_x0000_t75" stroked="false">
            <v:imagedata r:id="rId330" o:title=""/>
          </v:shape>
        </w:pict>
      </w:r>
      <w:r>
        <w:rPr/>
        <w:pict>
          <v:shape style="position:absolute;margin-left:368.959991pt;margin-top:440.220001pt;width:.480008pt;height:.66pt;mso-position-horizontal-relative:page;mso-position-vertical-relative:page;z-index:64744" type="#_x0000_t75" stroked="false">
            <v:imagedata r:id="rId330" o:title=""/>
          </v:shape>
        </w:pict>
      </w:r>
      <w:r>
        <w:rPr/>
        <w:pict>
          <v:shape style="position:absolute;margin-left:401.660004pt;margin-top:440.220001pt;width:.480008pt;height:.66pt;mso-position-horizontal-relative:page;mso-position-vertical-relative:page;z-index:64768" type="#_x0000_t75" stroked="false">
            <v:imagedata r:id="rId330" o:title=""/>
          </v:shape>
        </w:pict>
      </w:r>
      <w:r>
        <w:rPr/>
        <w:pict>
          <v:shape style="position:absolute;margin-left:434.440002pt;margin-top:440.220001pt;width:.480008pt;height:.66pt;mso-position-horizontal-relative:page;mso-position-vertical-relative:page;z-index:64792" type="#_x0000_t75" stroked="false">
            <v:imagedata r:id="rId330" o:title=""/>
          </v:shape>
        </w:pict>
      </w:r>
      <w:r>
        <w:rPr/>
        <w:pict>
          <v:shape style="position:absolute;margin-left:467.199982pt;margin-top:440.220001pt;width:.479978pt;height:.66pt;mso-position-horizontal-relative:page;mso-position-vertical-relative:page;z-index:64816" type="#_x0000_t75" stroked="false">
            <v:imagedata r:id="rId330" o:title=""/>
          </v:shape>
        </w:pict>
      </w:r>
      <w:r>
        <w:rPr/>
        <w:pict>
          <v:shape style="position:absolute;margin-left:530.380005pt;margin-top:440.220001pt;width:.479978pt;height:.66pt;mso-position-horizontal-relative:page;mso-position-vertical-relative:page;z-index:64840" type="#_x0000_t75" stroked="false">
            <v:imagedata r:id="rId330" o:title=""/>
          </v:shape>
        </w:pict>
      </w:r>
      <w:r>
        <w:rPr/>
        <w:pict>
          <v:shape style="position:absolute;margin-left:563.140015pt;margin-top:440.220001pt;width:.479978pt;height:.66pt;mso-position-horizontal-relative:page;mso-position-vertical-relative:page;z-index:64864" type="#_x0000_t75" stroked="false">
            <v:imagedata r:id="rId330" o:title=""/>
          </v:shape>
        </w:pict>
      </w:r>
      <w:r>
        <w:rPr/>
        <w:pict>
          <v:shape style="position:absolute;margin-left:631.599976pt;margin-top:440.220001pt;width:.480039pt;height:.66pt;mso-position-horizontal-relative:page;mso-position-vertical-relative:page;z-index:64888" type="#_x0000_t75" stroked="false">
            <v:imagedata r:id="rId330" o:title=""/>
          </v:shape>
        </w:pict>
      </w:r>
      <w:r>
        <w:rPr/>
        <w:pict>
          <v:shape style="position:absolute;margin-left:694.780029pt;margin-top:440.220001pt;width:.479978pt;height:.66pt;mso-position-horizontal-relative:page;mso-position-vertical-relative:page;z-index:64912" type="#_x0000_t75" stroked="false">
            <v:imagedata r:id="rId330" o:title=""/>
          </v:shape>
        </w:pict>
      </w:r>
      <w:r>
        <w:rPr/>
        <w:pict>
          <v:shape style="position:absolute;margin-left:228.139999pt;margin-top:475.920044pt;width:.480015pt;height:.66pt;mso-position-horizontal-relative:page;mso-position-vertical-relative:page;z-index:64936" type="#_x0000_t75" stroked="false">
            <v:imagedata r:id="rId330" o:title=""/>
          </v:shape>
        </w:pict>
      </w:r>
      <w:r>
        <w:rPr/>
        <w:pict>
          <v:shape style="position:absolute;margin-left:251.059998pt;margin-top:475.920044pt;width:.480015pt;height:.66pt;mso-position-horizontal-relative:page;mso-position-vertical-relative:page;z-index:64960" type="#_x0000_t75" stroked="false">
            <v:imagedata r:id="rId330" o:title=""/>
          </v:shape>
        </w:pict>
      </w:r>
      <w:r>
        <w:rPr/>
        <w:pict>
          <v:shape style="position:absolute;margin-left:273.920013pt;margin-top:475.920044pt;width:.48pt;height:.66pt;mso-position-horizontal-relative:page;mso-position-vertical-relative:page;z-index:64984" type="#_x0000_t75" stroked="false">
            <v:imagedata r:id="rId330" o:title=""/>
          </v:shape>
        </w:pict>
      </w:r>
      <w:r>
        <w:rPr/>
        <w:pict>
          <v:shape style="position:absolute;margin-left:296.959991pt;margin-top:475.920044pt;width:.480031pt;height:.66pt;mso-position-horizontal-relative:page;mso-position-vertical-relative:page;z-index:65008" type="#_x0000_t75" stroked="false">
            <v:imagedata r:id="rId330" o:title=""/>
          </v:shape>
        </w:pict>
      </w:r>
      <w:r>
        <w:rPr/>
        <w:pict>
          <v:shape style="position:absolute;margin-left:368.959991pt;margin-top:475.920044pt;width:.480031pt;height:.66pt;mso-position-horizontal-relative:page;mso-position-vertical-relative:page;z-index:65032" type="#_x0000_t75" stroked="false">
            <v:imagedata r:id="rId330" o:title=""/>
          </v:shape>
        </w:pict>
      </w:r>
      <w:r>
        <w:rPr/>
        <w:pict>
          <v:shape style="position:absolute;margin-left:401.660004pt;margin-top:475.920044pt;width:.480031pt;height:.66pt;mso-position-horizontal-relative:page;mso-position-vertical-relative:page;z-index:65056" type="#_x0000_t75" stroked="false">
            <v:imagedata r:id="rId330" o:title=""/>
          </v:shape>
        </w:pict>
      </w:r>
      <w:r>
        <w:rPr/>
        <w:pict>
          <v:shape style="position:absolute;margin-left:434.440002pt;margin-top:475.920044pt;width:.480031pt;height:.66pt;mso-position-horizontal-relative:page;mso-position-vertical-relative:page;z-index:65080" type="#_x0000_t75" stroked="false">
            <v:imagedata r:id="rId330" o:title=""/>
          </v:shape>
        </w:pict>
      </w:r>
      <w:r>
        <w:rPr/>
        <w:pict>
          <v:shape style="position:absolute;margin-left:467.199982pt;margin-top:475.920044pt;width:.48pt;height:.66pt;mso-position-horizontal-relative:page;mso-position-vertical-relative:page;z-index:65104" type="#_x0000_t75" stroked="false">
            <v:imagedata r:id="rId330" o:title=""/>
          </v:shape>
        </w:pict>
      </w:r>
      <w:r>
        <w:rPr/>
        <w:pict>
          <v:shape style="position:absolute;margin-left:530.380005pt;margin-top:475.920044pt;width:.48pt;height:.66pt;mso-position-horizontal-relative:page;mso-position-vertical-relative:page;z-index:65128" type="#_x0000_t75" stroked="false">
            <v:imagedata r:id="rId330" o:title=""/>
          </v:shape>
        </w:pict>
      </w:r>
      <w:r>
        <w:rPr/>
        <w:pict>
          <v:shape style="position:absolute;margin-left:563.140015pt;margin-top:475.920044pt;width:.48pt;height:.66pt;mso-position-horizontal-relative:page;mso-position-vertical-relative:page;z-index:65152" type="#_x0000_t75" stroked="false">
            <v:imagedata r:id="rId330" o:title=""/>
          </v:shape>
        </w:pict>
      </w:r>
      <w:r>
        <w:rPr/>
        <w:pict>
          <v:shape style="position:absolute;margin-left:631.599976pt;margin-top:475.920044pt;width:.480061pt;height:.66pt;mso-position-horizontal-relative:page;mso-position-vertical-relative:page;z-index:65176" type="#_x0000_t75" stroked="false">
            <v:imagedata r:id="rId330" o:title=""/>
          </v:shape>
        </w:pict>
      </w:r>
      <w:r>
        <w:rPr/>
        <w:pict>
          <v:shape style="position:absolute;margin-left:694.780029pt;margin-top:475.920044pt;width:.48pt;height:.66pt;mso-position-horizontal-relative:page;mso-position-vertical-relative:page;z-index:65200" type="#_x0000_t75" stroked="false">
            <v:imagedata r:id="rId330" o:title=""/>
          </v:shape>
        </w:pict>
      </w:r>
      <w:r>
        <w:rPr/>
        <w:pict>
          <v:shape style="position:absolute;margin-left:228.139999pt;margin-top:511.619965pt;width:.479971pt;height:.66pt;mso-position-horizontal-relative:page;mso-position-vertical-relative:page;z-index:65224" type="#_x0000_t75" stroked="false">
            <v:imagedata r:id="rId331" o:title=""/>
          </v:shape>
        </w:pict>
      </w:r>
      <w:r>
        <w:rPr/>
        <w:pict>
          <v:shape style="position:absolute;margin-left:251.059998pt;margin-top:511.619965pt;width:.479971pt;height:.66pt;mso-position-horizontal-relative:page;mso-position-vertical-relative:page;z-index:65248" type="#_x0000_t75" stroked="false">
            <v:imagedata r:id="rId331" o:title=""/>
          </v:shape>
        </w:pict>
      </w:r>
      <w:r>
        <w:rPr/>
        <w:pict>
          <v:shape style="position:absolute;margin-left:273.920013pt;margin-top:511.619965pt;width:.479956pt;height:.66pt;mso-position-horizontal-relative:page;mso-position-vertical-relative:page;z-index:65272" type="#_x0000_t75" stroked="false">
            <v:imagedata r:id="rId331" o:title=""/>
          </v:shape>
        </w:pict>
      </w:r>
      <w:r>
        <w:rPr/>
        <w:pict>
          <v:shape style="position:absolute;margin-left:296.959991pt;margin-top:511.619965pt;width:.479986pt;height:.66pt;mso-position-horizontal-relative:page;mso-position-vertical-relative:page;z-index:65296" type="#_x0000_t75" stroked="false">
            <v:imagedata r:id="rId331" o:title=""/>
          </v:shape>
        </w:pict>
      </w:r>
      <w:r>
        <w:rPr/>
        <w:pict>
          <v:shape style="position:absolute;margin-left:368.959991pt;margin-top:511.619965pt;width:.479986pt;height:.66pt;mso-position-horizontal-relative:page;mso-position-vertical-relative:page;z-index:65320" type="#_x0000_t75" stroked="false">
            <v:imagedata r:id="rId331" o:title=""/>
          </v:shape>
        </w:pict>
      </w:r>
      <w:r>
        <w:rPr/>
        <w:pict>
          <v:shape style="position:absolute;margin-left:401.660004pt;margin-top:511.619965pt;width:.479986pt;height:.66pt;mso-position-horizontal-relative:page;mso-position-vertical-relative:page;z-index:65344" type="#_x0000_t75" stroked="false">
            <v:imagedata r:id="rId331" o:title=""/>
          </v:shape>
        </w:pict>
      </w:r>
      <w:r>
        <w:rPr/>
        <w:pict>
          <v:shape style="position:absolute;margin-left:434.440002pt;margin-top:511.619965pt;width:.479986pt;height:.66pt;mso-position-horizontal-relative:page;mso-position-vertical-relative:page;z-index:65368" type="#_x0000_t75" stroked="false">
            <v:imagedata r:id="rId331" o:title=""/>
          </v:shape>
        </w:pict>
      </w:r>
      <w:r>
        <w:rPr/>
        <w:pict>
          <v:shape style="position:absolute;margin-left:467.199982pt;margin-top:511.619965pt;width:.479956pt;height:.66pt;mso-position-horizontal-relative:page;mso-position-vertical-relative:page;z-index:65392" type="#_x0000_t75" stroked="false">
            <v:imagedata r:id="rId331" o:title=""/>
          </v:shape>
        </w:pict>
      </w:r>
      <w:r>
        <w:rPr/>
        <w:pict>
          <v:shape style="position:absolute;margin-left:530.380005pt;margin-top:511.619965pt;width:.479956pt;height:.66pt;mso-position-horizontal-relative:page;mso-position-vertical-relative:page;z-index:65416" type="#_x0000_t75" stroked="false">
            <v:imagedata r:id="rId331" o:title=""/>
          </v:shape>
        </w:pict>
      </w:r>
      <w:r>
        <w:rPr/>
        <w:pict>
          <v:shape style="position:absolute;margin-left:563.140015pt;margin-top:511.619965pt;width:.479956pt;height:.66pt;mso-position-horizontal-relative:page;mso-position-vertical-relative:page;z-index:65440" type="#_x0000_t75" stroked="false">
            <v:imagedata r:id="rId331" o:title=""/>
          </v:shape>
        </w:pict>
      </w:r>
      <w:r>
        <w:rPr/>
        <w:pict>
          <v:shape style="position:absolute;margin-left:631.599976pt;margin-top:511.619965pt;width:.480017pt;height:.66pt;mso-position-horizontal-relative:page;mso-position-vertical-relative:page;z-index:65464" type="#_x0000_t75" stroked="false">
            <v:imagedata r:id="rId331" o:title=""/>
          </v:shape>
        </w:pict>
      </w:r>
      <w:r>
        <w:rPr/>
        <w:pict>
          <v:shape style="position:absolute;margin-left:694.780029pt;margin-top:511.619965pt;width:.479956pt;height:.66pt;mso-position-horizontal-relative:page;mso-position-vertical-relative:page;z-index:65488" type="#_x0000_t75" stroked="false">
            <v:imagedata r:id="rId331" o:title=""/>
          </v:shape>
        </w:pict>
      </w:r>
      <w:r>
        <w:rPr/>
        <w:pict>
          <v:shape style="position:absolute;margin-left:159.679993pt;margin-top:531.960022pt;width:.480011pt;height:.419983pt;mso-position-horizontal-relative:page;mso-position-vertical-relative:page;z-index:65512" type="#_x0000_t75" stroked="false">
            <v:imagedata r:id="rId331" o:title=""/>
          </v:shape>
        </w:pict>
      </w:r>
      <w:r>
        <w:rPr/>
        <w:pict>
          <v:shape style="position:absolute;margin-left:228.139999pt;margin-top:531.960022pt;width:.479996pt;height:.419983pt;mso-position-horizontal-relative:page;mso-position-vertical-relative:page;z-index:65536" type="#_x0000_t75" stroked="false">
            <v:imagedata r:id="rId331" o:title=""/>
          </v:shape>
        </w:pict>
      </w:r>
      <w:r>
        <w:rPr/>
        <w:pict>
          <v:shape style="position:absolute;margin-left:251.059998pt;margin-top:531.960022pt;width:.479996pt;height:.419983pt;mso-position-horizontal-relative:page;mso-position-vertical-relative:page;z-index:65560" type="#_x0000_t75" stroked="false">
            <v:imagedata r:id="rId331" o:title=""/>
          </v:shape>
        </w:pict>
      </w:r>
      <w:r>
        <w:rPr/>
        <w:pict>
          <v:shape style="position:absolute;margin-left:273.920013pt;margin-top:531.960022pt;width:.479981pt;height:.419983pt;mso-position-horizontal-relative:page;mso-position-vertical-relative:page;z-index:65584" type="#_x0000_t75" stroked="false">
            <v:imagedata r:id="rId331" o:title=""/>
          </v:shape>
        </w:pict>
      </w:r>
      <w:r>
        <w:rPr/>
        <w:pict>
          <v:shape style="position:absolute;margin-left:296.959991pt;margin-top:531.960022pt;width:.480011pt;height:.419983pt;mso-position-horizontal-relative:page;mso-position-vertical-relative:page;z-index:65608" type="#_x0000_t75" stroked="false">
            <v:imagedata r:id="rId331" o:title=""/>
          </v:shape>
        </w:pict>
      </w:r>
      <w:r>
        <w:rPr/>
        <w:pict>
          <v:shape style="position:absolute;margin-left:368.959991pt;margin-top:531.960022pt;width:.480011pt;height:.419983pt;mso-position-horizontal-relative:page;mso-position-vertical-relative:page;z-index:65632" type="#_x0000_t75" stroked="false">
            <v:imagedata r:id="rId331" o:title=""/>
          </v:shape>
        </w:pict>
      </w:r>
      <w:r>
        <w:rPr/>
        <w:pict>
          <v:shape style="position:absolute;margin-left:401.660004pt;margin-top:531.960022pt;width:.480011pt;height:.419983pt;mso-position-horizontal-relative:page;mso-position-vertical-relative:page;z-index:65656" type="#_x0000_t75" stroked="false">
            <v:imagedata r:id="rId331" o:title=""/>
          </v:shape>
        </w:pict>
      </w:r>
      <w:r>
        <w:rPr/>
        <w:pict>
          <v:shape style="position:absolute;margin-left:434.440002pt;margin-top:531.960022pt;width:.480011pt;height:.419983pt;mso-position-horizontal-relative:page;mso-position-vertical-relative:page;z-index:65680" type="#_x0000_t75" stroked="false">
            <v:imagedata r:id="rId331" o:title=""/>
          </v:shape>
        </w:pict>
      </w:r>
      <w:r>
        <w:rPr/>
        <w:pict>
          <v:shape style="position:absolute;margin-left:467.199982pt;margin-top:531.960022pt;width:.479981pt;height:.419983pt;mso-position-horizontal-relative:page;mso-position-vertical-relative:page;z-index:65704" type="#_x0000_t75" stroked="false">
            <v:imagedata r:id="rId331" o:title=""/>
          </v:shape>
        </w:pict>
      </w:r>
      <w:r>
        <w:rPr/>
        <w:pict>
          <v:shape style="position:absolute;margin-left:530.380005pt;margin-top:531.960022pt;width:.479981pt;height:.419983pt;mso-position-horizontal-relative:page;mso-position-vertical-relative:page;z-index:65728" type="#_x0000_t75" stroked="false">
            <v:imagedata r:id="rId331" o:title=""/>
          </v:shape>
        </w:pict>
      </w:r>
      <w:r>
        <w:rPr/>
        <w:pict>
          <v:shape style="position:absolute;margin-left:563.140015pt;margin-top:531.960022pt;width:.479981pt;height:.419983pt;mso-position-horizontal-relative:page;mso-position-vertical-relative:page;z-index:65752" type="#_x0000_t75" stroked="false">
            <v:imagedata r:id="rId331" o:title=""/>
          </v:shape>
        </w:pict>
      </w:r>
      <w:r>
        <w:rPr/>
        <w:pict>
          <v:shape style="position:absolute;margin-left:631.599976pt;margin-top:531.960022pt;width:.480041pt;height:.419983pt;mso-position-horizontal-relative:page;mso-position-vertical-relative:page;z-index:65776" type="#_x0000_t75" stroked="false">
            <v:imagedata r:id="rId331" o:title=""/>
          </v:shape>
        </w:pict>
      </w:r>
      <w:r>
        <w:rPr/>
        <w:pict>
          <v:shape style="position:absolute;margin-left:694.780029pt;margin-top:531.960022pt;width:.479981pt;height:.419983pt;mso-position-horizontal-relative:page;mso-position-vertical-relative:page;z-index:65800" type="#_x0000_t75" stroked="false">
            <v:imagedata r:id="rId331" o:title=""/>
          </v:shape>
        </w:pict>
      </w:r>
    </w:p>
    <w:tbl>
      <w:tblPr>
        <w:tblW w:w="0" w:type="auto"/>
        <w:jc w:val="left"/>
        <w:tblInd w:w="113" w:type="dxa"/>
        <w:tblLayout w:type="fixed"/>
        <w:tblCellMar>
          <w:top w:w="0" w:type="dxa"/>
          <w:left w:w="0" w:type="dxa"/>
          <w:bottom w:w="0" w:type="dxa"/>
          <w:right w:w="0" w:type="dxa"/>
        </w:tblCellMar>
        <w:tblLook w:val="01E0"/>
      </w:tblPr>
      <w:tblGrid>
        <w:gridCol w:w="1781"/>
        <w:gridCol w:w="1374"/>
        <w:gridCol w:w="458"/>
        <w:gridCol w:w="457"/>
        <w:gridCol w:w="461"/>
        <w:gridCol w:w="1440"/>
        <w:gridCol w:w="654"/>
        <w:gridCol w:w="656"/>
        <w:gridCol w:w="655"/>
        <w:gridCol w:w="1264"/>
        <w:gridCol w:w="655"/>
        <w:gridCol w:w="1369"/>
        <w:gridCol w:w="1264"/>
        <w:gridCol w:w="1529"/>
      </w:tblGrid>
      <w:tr>
        <w:trPr>
          <w:trHeight w:val="377" w:hRule="exact"/>
        </w:trPr>
        <w:tc>
          <w:tcPr>
            <w:tcW w:w="1781"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4572"/>
                  <wp:effectExtent l="0" t="0" r="0" b="0"/>
                  <wp:docPr id="2129" name="image303.png" descr=""/>
                  <wp:cNvGraphicFramePr>
                    <a:graphicFrameLocks noChangeAspect="1"/>
                  </wp:cNvGraphicFramePr>
                  <a:graphic>
                    <a:graphicData uri="http://schemas.openxmlformats.org/drawingml/2006/picture">
                      <pic:pic>
                        <pic:nvPicPr>
                          <pic:cNvPr id="2130" name="image303.png"/>
                          <pic:cNvPicPr/>
                        </pic:nvPicPr>
                        <pic:blipFill>
                          <a:blip r:embed="rId332" cstate="print"/>
                          <a:stretch>
                            <a:fillRect/>
                          </a:stretch>
                        </pic:blipFill>
                        <pic:spPr>
                          <a:xfrm>
                            <a:off x="0" y="0"/>
                            <a:ext cx="6096" cy="457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66"/>
              <w:jc w:val="left"/>
              <w:rPr>
                <w:rFonts w:ascii="宋体" w:hAnsi="宋体" w:cs="宋体" w:eastAsia="宋体" w:hint="default"/>
                <w:sz w:val="21"/>
                <w:szCs w:val="21"/>
              </w:rPr>
            </w:pPr>
            <w:r>
              <w:rPr>
                <w:rFonts w:ascii="宋体" w:hAnsi="宋体" w:cs="宋体" w:eastAsia="宋体" w:hint="default"/>
                <w:sz w:val="21"/>
                <w:szCs w:val="21"/>
              </w:rPr>
              <w:t>（二）所有者投入 和减少资本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131" name="image303.png" descr=""/>
                  <wp:cNvGraphicFramePr>
                    <a:graphicFrameLocks noChangeAspect="1"/>
                  </wp:cNvGraphicFramePr>
                  <a:graphic>
                    <a:graphicData uri="http://schemas.openxmlformats.org/drawingml/2006/picture">
                      <pic:pic>
                        <pic:nvPicPr>
                          <pic:cNvPr id="2132" name="image303.png"/>
                          <pic:cNvPicPr/>
                        </pic:nvPicPr>
                        <pic:blipFill>
                          <a:blip r:embed="rId332"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7,349,981.00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7,349,981.00</w:t>
            </w: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．股东投入的普通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133" name="image303.png" descr=""/>
                  <wp:cNvGraphicFramePr>
                    <a:graphicFrameLocks noChangeAspect="1"/>
                  </wp:cNvGraphicFramePr>
                  <a:graphic>
                    <a:graphicData uri="http://schemas.openxmlformats.org/drawingml/2006/picture">
                      <pic:pic>
                        <pic:nvPicPr>
                          <pic:cNvPr id="2134" name="image303.png"/>
                          <pic:cNvPicPr/>
                        </pic:nvPicPr>
                        <pic:blipFill>
                          <a:blip r:embed="rId332"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320,000.00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．其他权益工具持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有者投入资本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135" name="image304.png" descr=""/>
                  <wp:cNvGraphicFramePr>
                    <a:graphicFrameLocks noChangeAspect="1"/>
                  </wp:cNvGraphicFramePr>
                  <a:graphic>
                    <a:graphicData uri="http://schemas.openxmlformats.org/drawingml/2006/picture">
                      <pic:pic>
                        <pic:nvPicPr>
                          <pic:cNvPr id="2136" name="image304.png"/>
                          <pic:cNvPicPr/>
                        </pic:nvPicPr>
                        <pic:blipFill>
                          <a:blip r:embed="rId333"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．股份支付计入所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有者权益的金额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2137" name="image304.png" descr=""/>
                  <wp:cNvGraphicFramePr>
                    <a:graphicFrameLocks noChangeAspect="1"/>
                  </wp:cNvGraphicFramePr>
                  <a:graphic>
                    <a:graphicData uri="http://schemas.openxmlformats.org/drawingml/2006/picture">
                      <pic:pic>
                        <pic:nvPicPr>
                          <pic:cNvPr id="2138" name="image304.png"/>
                          <pic:cNvPicPr/>
                        </pic:nvPicPr>
                        <pic:blipFill>
                          <a:blip r:embed="rId333"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39" name="image304.png" descr=""/>
                  <wp:cNvGraphicFramePr>
                    <a:graphicFrameLocks noChangeAspect="1"/>
                  </wp:cNvGraphicFramePr>
                  <a:graphic>
                    <a:graphicData uri="http://schemas.openxmlformats.org/drawingml/2006/picture">
                      <pic:pic>
                        <pic:nvPicPr>
                          <pic:cNvPr id="2140" name="image304.png"/>
                          <pic:cNvPicPr/>
                        </pic:nvPicPr>
                        <pic:blipFill>
                          <a:blip r:embed="rId33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7,029,981.00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pacing w:val="-1"/>
                <w:sz w:val="21"/>
              </w:rPr>
              <w:t>7,029,981.00</w:t>
            </w: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41" name="image304.png" descr=""/>
                  <wp:cNvGraphicFramePr>
                    <a:graphicFrameLocks noChangeAspect="1"/>
                  </wp:cNvGraphicFramePr>
                  <a:graphic>
                    <a:graphicData uri="http://schemas.openxmlformats.org/drawingml/2006/picture">
                      <pic:pic>
                        <pic:nvPicPr>
                          <pic:cNvPr id="2142" name="image304.png"/>
                          <pic:cNvPicPr/>
                        </pic:nvPicPr>
                        <pic:blipFill>
                          <a:blip r:embed="rId33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-28,117,775.09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-340,000.00</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-24,381,576.80</w:t>
            </w: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43" name="image304.png" descr=""/>
                  <wp:cNvGraphicFramePr>
                    <a:graphicFrameLocks noChangeAspect="1"/>
                  </wp:cNvGraphicFramePr>
                  <a:graphic>
                    <a:graphicData uri="http://schemas.openxmlformats.org/drawingml/2006/picture">
                      <pic:pic>
                        <pic:nvPicPr>
                          <pic:cNvPr id="2144" name="image304.png"/>
                          <pic:cNvPicPr/>
                        </pic:nvPicPr>
                        <pic:blipFill>
                          <a:blip r:embed="rId333"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-4,076,198.29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备</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145" name="image304.png" descr=""/>
                  <wp:cNvGraphicFramePr>
                    <a:graphicFrameLocks noChangeAspect="1"/>
                  </wp:cNvGraphicFramePr>
                  <a:graphic>
                    <a:graphicData uri="http://schemas.openxmlformats.org/drawingml/2006/picture">
                      <pic:pic>
                        <pic:nvPicPr>
                          <pic:cNvPr id="2146" name="image304.png"/>
                          <pic:cNvPicPr/>
                        </pic:nvPicPr>
                        <pic:blipFill>
                          <a:blip r:embed="rId333"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东）的分配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7" cy="8286"/>
                  <wp:effectExtent l="0" t="0" r="0" b="0"/>
                  <wp:docPr id="2147" name="image304.png" descr=""/>
                  <wp:cNvGraphicFramePr>
                    <a:graphicFrameLocks noChangeAspect="1"/>
                  </wp:cNvGraphicFramePr>
                  <a:graphic>
                    <a:graphicData uri="http://schemas.openxmlformats.org/drawingml/2006/picture">
                      <pic:pic>
                        <pic:nvPicPr>
                          <pic:cNvPr id="2148" name="image304.png"/>
                          <pic:cNvPicPr/>
                        </pic:nvPicPr>
                        <pic:blipFill>
                          <a:blip r:embed="rId333" cstate="print"/>
                          <a:stretch>
                            <a:fillRect/>
                          </a:stretch>
                        </pic:blipFill>
                        <pic:spPr>
                          <a:xfrm>
                            <a:off x="0" y="0"/>
                            <a:ext cx="6027" cy="8286"/>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-24,041,576.80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-340,000.00</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-24,381,576.80</w:t>
            </w: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2149" name="image305.png" descr=""/>
                  <wp:cNvGraphicFramePr>
                    <a:graphicFrameLocks noChangeAspect="1"/>
                  </wp:cNvGraphicFramePr>
                  <a:graphic>
                    <a:graphicData uri="http://schemas.openxmlformats.org/drawingml/2006/picture">
                      <pic:pic>
                        <pic:nvPicPr>
                          <pic:cNvPr id="2150" name="image305.png"/>
                          <pic:cNvPicPr/>
                        </pic:nvPicPr>
                        <pic:blipFill>
                          <a:blip r:embed="rId334"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66"/>
              <w:jc w:val="left"/>
              <w:rPr>
                <w:rFonts w:ascii="宋体" w:hAnsi="宋体" w:cs="宋体" w:eastAsia="宋体" w:hint="default"/>
                <w:sz w:val="21"/>
                <w:szCs w:val="21"/>
              </w:rPr>
            </w:pPr>
            <w:r>
              <w:rPr>
                <w:rFonts w:ascii="宋体" w:hAnsi="宋体" w:cs="宋体" w:eastAsia="宋体" w:hint="default"/>
                <w:sz w:val="21"/>
                <w:szCs w:val="21"/>
              </w:rPr>
              <w:t>（四）所有者权益 内部结转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240,415,768.00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-240,415,768.00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240,415,768.00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-240,415,768.00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7" cy="8286"/>
                  <wp:effectExtent l="0" t="0" r="0" b="0"/>
                  <wp:docPr id="2151" name="image305.png" descr=""/>
                  <wp:cNvGraphicFramePr>
                    <a:graphicFrameLocks noChangeAspect="1"/>
                  </wp:cNvGraphicFramePr>
                  <a:graphic>
                    <a:graphicData uri="http://schemas.openxmlformats.org/drawingml/2006/picture">
                      <pic:pic>
                        <pic:nvPicPr>
                          <pic:cNvPr id="2152" name="image305.png"/>
                          <pic:cNvPicPr/>
                        </pic:nvPicPr>
                        <pic:blipFill>
                          <a:blip r:embed="rId334" cstate="print"/>
                          <a:stretch>
                            <a:fillRect/>
                          </a:stretch>
                        </pic:blipFill>
                        <pic:spPr>
                          <a:xfrm>
                            <a:off x="0" y="0"/>
                            <a:ext cx="6027" cy="8286"/>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6"/>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损</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2153" name="image306.png" descr=""/>
                  <wp:cNvGraphicFramePr>
                    <a:graphicFrameLocks noChangeAspect="1"/>
                  </wp:cNvGraphicFramePr>
                  <a:graphic>
                    <a:graphicData uri="http://schemas.openxmlformats.org/drawingml/2006/picture">
                      <pic:pic>
                        <pic:nvPicPr>
                          <pic:cNvPr id="2154" name="image306.png"/>
                          <pic:cNvPicPr/>
                        </pic:nvPicPr>
                        <pic:blipFill>
                          <a:blip r:embed="rId335"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867" w:footer="979" w:top="1060" w:bottom="1240" w:left="12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781"/>
        <w:gridCol w:w="1374"/>
        <w:gridCol w:w="458"/>
        <w:gridCol w:w="457"/>
        <w:gridCol w:w="461"/>
        <w:gridCol w:w="1440"/>
        <w:gridCol w:w="654"/>
        <w:gridCol w:w="656"/>
        <w:gridCol w:w="655"/>
        <w:gridCol w:w="1264"/>
        <w:gridCol w:w="655"/>
        <w:gridCol w:w="1369"/>
        <w:gridCol w:w="1264"/>
        <w:gridCol w:w="1529"/>
      </w:tblGrid>
      <w:tr>
        <w:trPr>
          <w:trHeight w:val="416" w:hRule="exact"/>
        </w:trPr>
        <w:tc>
          <w:tcPr>
            <w:tcW w:w="1781"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2155" name="image307.png" descr=""/>
                  <wp:cNvGraphicFramePr>
                    <a:graphicFrameLocks noChangeAspect="1"/>
                  </wp:cNvGraphicFramePr>
                  <a:graphic>
                    <a:graphicData uri="http://schemas.openxmlformats.org/drawingml/2006/picture">
                      <pic:pic>
                        <pic:nvPicPr>
                          <pic:cNvPr id="2156" name="image307.png"/>
                          <pic:cNvPicPr/>
                        </pic:nvPicPr>
                        <pic:blipFill>
                          <a:blip r:embed="rId336"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57" name="image307.png" descr=""/>
                  <wp:cNvGraphicFramePr>
                    <a:graphicFrameLocks noChangeAspect="1"/>
                  </wp:cNvGraphicFramePr>
                  <a:graphic>
                    <a:graphicData uri="http://schemas.openxmlformats.org/drawingml/2006/picture">
                      <pic:pic>
                        <pic:nvPicPr>
                          <pic:cNvPr id="2158" name="image307.png"/>
                          <pic:cNvPicPr/>
                        </pic:nvPicPr>
                        <pic:blipFill>
                          <a:blip r:embed="rId33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59" name="image307.png" descr=""/>
                  <wp:cNvGraphicFramePr>
                    <a:graphicFrameLocks noChangeAspect="1"/>
                  </wp:cNvGraphicFramePr>
                  <a:graphic>
                    <a:graphicData uri="http://schemas.openxmlformats.org/drawingml/2006/picture">
                      <pic:pic>
                        <pic:nvPicPr>
                          <pic:cNvPr id="2160" name="image307.png"/>
                          <pic:cNvPicPr/>
                        </pic:nvPicPr>
                        <pic:blipFill>
                          <a:blip r:embed="rId33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161" name="image307.png" descr=""/>
                  <wp:cNvGraphicFramePr>
                    <a:graphicFrameLocks noChangeAspect="1"/>
                  </wp:cNvGraphicFramePr>
                  <a:graphic>
                    <a:graphicData uri="http://schemas.openxmlformats.org/drawingml/2006/picture">
                      <pic:pic>
                        <pic:nvPicPr>
                          <pic:cNvPr id="2162" name="image307.png"/>
                          <pic:cNvPicPr/>
                        </pic:nvPicPr>
                        <pic:blipFill>
                          <a:blip r:embed="rId33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7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480,831,536.00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4" w:right="0"/>
              <w:jc w:val="left"/>
              <w:rPr>
                <w:rFonts w:ascii="Times New Roman" w:hAnsi="Times New Roman" w:cs="Times New Roman" w:eastAsia="Times New Roman" w:hint="default"/>
                <w:sz w:val="21"/>
                <w:szCs w:val="21"/>
              </w:rPr>
            </w:pPr>
            <w:r>
              <w:rPr>
                <w:rFonts w:ascii="Times New Roman"/>
                <w:sz w:val="21"/>
              </w:rPr>
              <w:t>598,940,043.72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37,277,652.65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305,407,668.04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50,092,280.20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1,472,549,180.61</w:t>
            </w:r>
          </w:p>
        </w:tc>
      </w:tr>
    </w:tbl>
    <w:p>
      <w:pPr>
        <w:spacing w:line="240" w:lineRule="auto" w:before="3"/>
        <w:rPr>
          <w:rFonts w:ascii="Times New Roman" w:hAnsi="Times New Roman" w:cs="Times New Roman" w:eastAsia="Times New Roman" w:hint="default"/>
          <w:sz w:val="23"/>
          <w:szCs w:val="23"/>
        </w:rPr>
      </w:pPr>
    </w:p>
    <w:p>
      <w:pPr>
        <w:tabs>
          <w:tab w:pos="5470" w:val="left" w:leader="none"/>
          <w:tab w:pos="11680" w:val="left" w:leader="none"/>
        </w:tabs>
        <w:spacing w:before="44"/>
        <w:ind w:left="160" w:right="1318" w:firstLine="0"/>
        <w:jc w:val="left"/>
        <w:rPr>
          <w:rFonts w:ascii="宋体" w:hAnsi="宋体" w:cs="宋体" w:eastAsia="宋体" w:hint="default"/>
          <w:sz w:val="18"/>
          <w:szCs w:val="18"/>
        </w:rPr>
      </w:pPr>
      <w:r>
        <w:rPr/>
        <w:pict>
          <v:shape style="position:absolute;margin-left:228.139999pt;margin-top:-94.708282pt;width:.480015pt;height:.42pt;mso-position-horizontal-relative:page;mso-position-vertical-relative:paragraph;z-index:65824" type="#_x0000_t75" stroked="false">
            <v:imagedata r:id="rId336" o:title=""/>
          </v:shape>
        </w:pict>
      </w:r>
      <w:r>
        <w:rPr/>
        <w:pict>
          <v:shape style="position:absolute;margin-left:251.059998pt;margin-top:-94.708282pt;width:.480015pt;height:.42pt;mso-position-horizontal-relative:page;mso-position-vertical-relative:paragraph;z-index:65848" type="#_x0000_t75" stroked="false">
            <v:imagedata r:id="rId336" o:title=""/>
          </v:shape>
        </w:pict>
      </w:r>
      <w:r>
        <w:rPr/>
        <w:pict>
          <v:shape style="position:absolute;margin-left:273.920013pt;margin-top:-94.708282pt;width:.48pt;height:.42pt;mso-position-horizontal-relative:page;mso-position-vertical-relative:paragraph;z-index:65872" type="#_x0000_t75" stroked="false">
            <v:imagedata r:id="rId336" o:title=""/>
          </v:shape>
        </w:pict>
      </w:r>
      <w:r>
        <w:rPr/>
        <w:pict>
          <v:shape style="position:absolute;margin-left:296.959991pt;margin-top:-94.708282pt;width:.480031pt;height:.42pt;mso-position-horizontal-relative:page;mso-position-vertical-relative:paragraph;z-index:65896" type="#_x0000_t75" stroked="false">
            <v:imagedata r:id="rId336" o:title=""/>
          </v:shape>
        </w:pict>
      </w:r>
      <w:r>
        <w:rPr/>
        <w:pict>
          <v:shape style="position:absolute;margin-left:368.959991pt;margin-top:-94.708282pt;width:.480031pt;height:.42pt;mso-position-horizontal-relative:page;mso-position-vertical-relative:paragraph;z-index:65920" type="#_x0000_t75" stroked="false">
            <v:imagedata r:id="rId336" o:title=""/>
          </v:shape>
        </w:pict>
      </w:r>
      <w:r>
        <w:rPr/>
        <w:pict>
          <v:shape style="position:absolute;margin-left:401.660004pt;margin-top:-94.708282pt;width:.480031pt;height:.42pt;mso-position-horizontal-relative:page;mso-position-vertical-relative:paragraph;z-index:65944" type="#_x0000_t75" stroked="false">
            <v:imagedata r:id="rId336" o:title=""/>
          </v:shape>
        </w:pict>
      </w:r>
      <w:r>
        <w:rPr/>
        <w:pict>
          <v:shape style="position:absolute;margin-left:434.440002pt;margin-top:-94.708282pt;width:.480031pt;height:.42pt;mso-position-horizontal-relative:page;mso-position-vertical-relative:paragraph;z-index:65968" type="#_x0000_t75" stroked="false">
            <v:imagedata r:id="rId336" o:title=""/>
          </v:shape>
        </w:pict>
      </w:r>
      <w:r>
        <w:rPr/>
        <w:pict>
          <v:shape style="position:absolute;margin-left:467.199982pt;margin-top:-94.708282pt;width:.48pt;height:.42pt;mso-position-horizontal-relative:page;mso-position-vertical-relative:paragraph;z-index:65992" type="#_x0000_t75" stroked="false">
            <v:imagedata r:id="rId336" o:title=""/>
          </v:shape>
        </w:pict>
      </w:r>
      <w:r>
        <w:rPr/>
        <w:pict>
          <v:shape style="position:absolute;margin-left:530.380005pt;margin-top:-94.708282pt;width:.48pt;height:.42pt;mso-position-horizontal-relative:page;mso-position-vertical-relative:paragraph;z-index:66016" type="#_x0000_t75" stroked="false">
            <v:imagedata r:id="rId336" o:title=""/>
          </v:shape>
        </w:pict>
      </w:r>
      <w:r>
        <w:rPr/>
        <w:pict>
          <v:shape style="position:absolute;margin-left:563.140015pt;margin-top:-94.708282pt;width:.48pt;height:.42pt;mso-position-horizontal-relative:page;mso-position-vertical-relative:paragraph;z-index:66040" type="#_x0000_t75" stroked="false">
            <v:imagedata r:id="rId336" o:title=""/>
          </v:shape>
        </w:pict>
      </w:r>
      <w:r>
        <w:rPr/>
        <w:pict>
          <v:shape style="position:absolute;margin-left:631.599976pt;margin-top:-94.708282pt;width:.480061pt;height:.42pt;mso-position-horizontal-relative:page;mso-position-vertical-relative:paragraph;z-index:66064" type="#_x0000_t75" stroked="false">
            <v:imagedata r:id="rId336" o:title=""/>
          </v:shape>
        </w:pict>
      </w:r>
      <w:r>
        <w:rPr/>
        <w:pict>
          <v:shape style="position:absolute;margin-left:694.780029pt;margin-top:-94.708282pt;width:.48pt;height:.42pt;mso-position-horizontal-relative:page;mso-position-vertical-relative:paragraph;z-index:66088" type="#_x0000_t75" stroked="false">
            <v:imagedata r:id="rId336" o:title=""/>
          </v:shape>
        </w:pict>
      </w:r>
      <w:r>
        <w:rPr/>
        <w:pict>
          <v:shape style="position:absolute;margin-left:228.139999pt;margin-top:-74.588272pt;width:.480015pt;height:.42pt;mso-position-horizontal-relative:page;mso-position-vertical-relative:paragraph;z-index:66112" type="#_x0000_t75" stroked="false">
            <v:imagedata r:id="rId336" o:title=""/>
          </v:shape>
        </w:pict>
      </w:r>
      <w:r>
        <w:rPr/>
        <w:pict>
          <v:shape style="position:absolute;margin-left:251.059998pt;margin-top:-74.588272pt;width:.480015pt;height:.42pt;mso-position-horizontal-relative:page;mso-position-vertical-relative:paragraph;z-index:66136" type="#_x0000_t75" stroked="false">
            <v:imagedata r:id="rId336" o:title=""/>
          </v:shape>
        </w:pict>
      </w:r>
      <w:r>
        <w:rPr/>
        <w:pict>
          <v:shape style="position:absolute;margin-left:273.920013pt;margin-top:-74.588272pt;width:.48pt;height:.42pt;mso-position-horizontal-relative:page;mso-position-vertical-relative:paragraph;z-index:66160" type="#_x0000_t75" stroked="false">
            <v:imagedata r:id="rId336" o:title=""/>
          </v:shape>
        </w:pict>
      </w:r>
      <w:r>
        <w:rPr/>
        <w:pict>
          <v:shape style="position:absolute;margin-left:296.959991pt;margin-top:-74.588272pt;width:.480031pt;height:.42pt;mso-position-horizontal-relative:page;mso-position-vertical-relative:paragraph;z-index:66184" type="#_x0000_t75" stroked="false">
            <v:imagedata r:id="rId336" o:title=""/>
          </v:shape>
        </w:pict>
      </w:r>
      <w:r>
        <w:rPr/>
        <w:pict>
          <v:shape style="position:absolute;margin-left:368.959991pt;margin-top:-74.588272pt;width:.480031pt;height:.42pt;mso-position-horizontal-relative:page;mso-position-vertical-relative:paragraph;z-index:66208" type="#_x0000_t75" stroked="false">
            <v:imagedata r:id="rId336" o:title=""/>
          </v:shape>
        </w:pict>
      </w:r>
      <w:r>
        <w:rPr/>
        <w:pict>
          <v:shape style="position:absolute;margin-left:401.660004pt;margin-top:-74.588272pt;width:.480031pt;height:.42pt;mso-position-horizontal-relative:page;mso-position-vertical-relative:paragraph;z-index:66232" type="#_x0000_t75" stroked="false">
            <v:imagedata r:id="rId336" o:title=""/>
          </v:shape>
        </w:pict>
      </w:r>
      <w:r>
        <w:rPr/>
        <w:pict>
          <v:shape style="position:absolute;margin-left:434.440002pt;margin-top:-74.588272pt;width:.480031pt;height:.42pt;mso-position-horizontal-relative:page;mso-position-vertical-relative:paragraph;z-index:66256" type="#_x0000_t75" stroked="false">
            <v:imagedata r:id="rId336" o:title=""/>
          </v:shape>
        </w:pict>
      </w:r>
      <w:r>
        <w:rPr/>
        <w:pict>
          <v:shape style="position:absolute;margin-left:467.199982pt;margin-top:-74.588272pt;width:.48pt;height:.42pt;mso-position-horizontal-relative:page;mso-position-vertical-relative:paragraph;z-index:66280" type="#_x0000_t75" stroked="false">
            <v:imagedata r:id="rId336" o:title=""/>
          </v:shape>
        </w:pict>
      </w:r>
      <w:r>
        <w:rPr/>
        <w:pict>
          <v:shape style="position:absolute;margin-left:530.380005pt;margin-top:-74.588272pt;width:.48pt;height:.42pt;mso-position-horizontal-relative:page;mso-position-vertical-relative:paragraph;z-index:66304" type="#_x0000_t75" stroked="false">
            <v:imagedata r:id="rId336" o:title=""/>
          </v:shape>
        </w:pict>
      </w:r>
      <w:r>
        <w:rPr/>
        <w:pict>
          <v:shape style="position:absolute;margin-left:563.140015pt;margin-top:-74.588272pt;width:.48pt;height:.42pt;mso-position-horizontal-relative:page;mso-position-vertical-relative:paragraph;z-index:66328" type="#_x0000_t75" stroked="false">
            <v:imagedata r:id="rId336" o:title=""/>
          </v:shape>
        </w:pict>
      </w:r>
      <w:r>
        <w:rPr/>
        <w:pict>
          <v:shape style="position:absolute;margin-left:631.599976pt;margin-top:-74.588272pt;width:.480061pt;height:.42pt;mso-position-horizontal-relative:page;mso-position-vertical-relative:paragraph;z-index:66352" type="#_x0000_t75" stroked="false">
            <v:imagedata r:id="rId336" o:title=""/>
          </v:shape>
        </w:pict>
      </w:r>
      <w:r>
        <w:rPr/>
        <w:pict>
          <v:shape style="position:absolute;margin-left:694.780029pt;margin-top:-74.588272pt;width:.48pt;height:.42pt;mso-position-horizontal-relative:page;mso-position-vertical-relative:paragraph;z-index:66376" type="#_x0000_t75" stroked="false">
            <v:imagedata r:id="rId336" o:title=""/>
          </v:shape>
        </w:pict>
      </w:r>
      <w:r>
        <w:rPr/>
        <w:pict>
          <v:shape style="position:absolute;margin-left:228.139999pt;margin-top:-54.488277pt;width:.480015pt;height:.42pt;mso-position-horizontal-relative:page;mso-position-vertical-relative:paragraph;z-index:66400" type="#_x0000_t75" stroked="false">
            <v:imagedata r:id="rId336" o:title=""/>
          </v:shape>
        </w:pict>
      </w:r>
      <w:r>
        <w:rPr/>
        <w:pict>
          <v:shape style="position:absolute;margin-left:251.059998pt;margin-top:-54.488277pt;width:.480015pt;height:.42pt;mso-position-horizontal-relative:page;mso-position-vertical-relative:paragraph;z-index:66424" type="#_x0000_t75" stroked="false">
            <v:imagedata r:id="rId336" o:title=""/>
          </v:shape>
        </w:pict>
      </w:r>
      <w:r>
        <w:rPr/>
        <w:pict>
          <v:shape style="position:absolute;margin-left:273.920013pt;margin-top:-54.488277pt;width:.48pt;height:.42pt;mso-position-horizontal-relative:page;mso-position-vertical-relative:paragraph;z-index:66448" type="#_x0000_t75" stroked="false">
            <v:imagedata r:id="rId336" o:title=""/>
          </v:shape>
        </w:pict>
      </w:r>
      <w:r>
        <w:rPr/>
        <w:pict>
          <v:shape style="position:absolute;margin-left:296.959991pt;margin-top:-54.488277pt;width:.480031pt;height:.42pt;mso-position-horizontal-relative:page;mso-position-vertical-relative:paragraph;z-index:66472" type="#_x0000_t75" stroked="false">
            <v:imagedata r:id="rId336" o:title=""/>
          </v:shape>
        </w:pict>
      </w:r>
      <w:r>
        <w:rPr/>
        <w:pict>
          <v:shape style="position:absolute;margin-left:368.959991pt;margin-top:-54.488277pt;width:.480031pt;height:.42pt;mso-position-horizontal-relative:page;mso-position-vertical-relative:paragraph;z-index:66496" type="#_x0000_t75" stroked="false">
            <v:imagedata r:id="rId336" o:title=""/>
          </v:shape>
        </w:pict>
      </w:r>
      <w:r>
        <w:rPr/>
        <w:pict>
          <v:shape style="position:absolute;margin-left:401.660004pt;margin-top:-54.488277pt;width:.480031pt;height:.42pt;mso-position-horizontal-relative:page;mso-position-vertical-relative:paragraph;z-index:66520" type="#_x0000_t75" stroked="false">
            <v:imagedata r:id="rId336" o:title=""/>
          </v:shape>
        </w:pict>
      </w:r>
      <w:r>
        <w:rPr/>
        <w:pict>
          <v:shape style="position:absolute;margin-left:434.440002pt;margin-top:-54.488277pt;width:.480031pt;height:.42pt;mso-position-horizontal-relative:page;mso-position-vertical-relative:paragraph;z-index:66544" type="#_x0000_t75" stroked="false">
            <v:imagedata r:id="rId336" o:title=""/>
          </v:shape>
        </w:pict>
      </w:r>
      <w:r>
        <w:rPr/>
        <w:pict>
          <v:shape style="position:absolute;margin-left:467.199982pt;margin-top:-54.488277pt;width:.48pt;height:.42pt;mso-position-horizontal-relative:page;mso-position-vertical-relative:paragraph;z-index:66568" type="#_x0000_t75" stroked="false">
            <v:imagedata r:id="rId336" o:title=""/>
          </v:shape>
        </w:pict>
      </w:r>
      <w:r>
        <w:rPr/>
        <w:pict>
          <v:shape style="position:absolute;margin-left:530.380005pt;margin-top:-54.488277pt;width:.48pt;height:.42pt;mso-position-horizontal-relative:page;mso-position-vertical-relative:paragraph;z-index:66592" type="#_x0000_t75" stroked="false">
            <v:imagedata r:id="rId336" o:title=""/>
          </v:shape>
        </w:pict>
      </w:r>
      <w:r>
        <w:rPr/>
        <w:pict>
          <v:shape style="position:absolute;margin-left:563.140015pt;margin-top:-54.488277pt;width:.48pt;height:.42pt;mso-position-horizontal-relative:page;mso-position-vertical-relative:paragraph;z-index:66616" type="#_x0000_t75" stroked="false">
            <v:imagedata r:id="rId336" o:title=""/>
          </v:shape>
        </w:pict>
      </w:r>
      <w:r>
        <w:rPr/>
        <w:pict>
          <v:shape style="position:absolute;margin-left:631.599976pt;margin-top:-54.488277pt;width:.480061pt;height:.42pt;mso-position-horizontal-relative:page;mso-position-vertical-relative:paragraph;z-index:66640" type="#_x0000_t75" stroked="false">
            <v:imagedata r:id="rId336" o:title=""/>
          </v:shape>
        </w:pict>
      </w:r>
      <w:r>
        <w:rPr/>
        <w:pict>
          <v:shape style="position:absolute;margin-left:694.780029pt;margin-top:-54.488277pt;width:.48pt;height:.42pt;mso-position-horizontal-relative:page;mso-position-vertical-relative:paragraph;z-index:66664" type="#_x0000_t75" stroked="false">
            <v:imagedata r:id="rId336" o:title=""/>
          </v:shape>
        </w:pict>
      </w:r>
      <w:r>
        <w:rPr/>
        <w:pict>
          <v:shape style="position:absolute;margin-left:228.139999pt;margin-top:-34.388271pt;width:.480015pt;height:.42pt;mso-position-horizontal-relative:page;mso-position-vertical-relative:paragraph;z-index:66688" type="#_x0000_t75" stroked="false">
            <v:imagedata r:id="rId336" o:title=""/>
          </v:shape>
        </w:pict>
      </w:r>
      <w:r>
        <w:rPr/>
        <w:pict>
          <v:shape style="position:absolute;margin-left:251.059998pt;margin-top:-34.388271pt;width:.480015pt;height:.42pt;mso-position-horizontal-relative:page;mso-position-vertical-relative:paragraph;z-index:66712" type="#_x0000_t75" stroked="false">
            <v:imagedata r:id="rId336" o:title=""/>
          </v:shape>
        </w:pict>
      </w:r>
      <w:r>
        <w:rPr/>
        <w:pict>
          <v:shape style="position:absolute;margin-left:273.920013pt;margin-top:-34.388271pt;width:.48pt;height:.42pt;mso-position-horizontal-relative:page;mso-position-vertical-relative:paragraph;z-index:66736" type="#_x0000_t75" stroked="false">
            <v:imagedata r:id="rId336" o:title=""/>
          </v:shape>
        </w:pict>
      </w:r>
      <w:r>
        <w:rPr/>
        <w:pict>
          <v:shape style="position:absolute;margin-left:296.959991pt;margin-top:-34.388271pt;width:.480031pt;height:.42pt;mso-position-horizontal-relative:page;mso-position-vertical-relative:paragraph;z-index:66760" type="#_x0000_t75" stroked="false">
            <v:imagedata r:id="rId336" o:title=""/>
          </v:shape>
        </w:pict>
      </w:r>
      <w:r>
        <w:rPr/>
        <w:pict>
          <v:shape style="position:absolute;margin-left:368.959991pt;margin-top:-34.388271pt;width:.480031pt;height:.42pt;mso-position-horizontal-relative:page;mso-position-vertical-relative:paragraph;z-index:66784" type="#_x0000_t75" stroked="false">
            <v:imagedata r:id="rId336" o:title=""/>
          </v:shape>
        </w:pict>
      </w:r>
      <w:r>
        <w:rPr/>
        <w:pict>
          <v:shape style="position:absolute;margin-left:401.660004pt;margin-top:-34.388271pt;width:.480031pt;height:.42pt;mso-position-horizontal-relative:page;mso-position-vertical-relative:paragraph;z-index:66808" type="#_x0000_t75" stroked="false">
            <v:imagedata r:id="rId336" o:title=""/>
          </v:shape>
        </w:pict>
      </w:r>
      <w:r>
        <w:rPr/>
        <w:pict>
          <v:shape style="position:absolute;margin-left:434.440002pt;margin-top:-34.388271pt;width:.480031pt;height:.42pt;mso-position-horizontal-relative:page;mso-position-vertical-relative:paragraph;z-index:66832" type="#_x0000_t75" stroked="false">
            <v:imagedata r:id="rId336" o:title=""/>
          </v:shape>
        </w:pict>
      </w:r>
      <w:r>
        <w:rPr/>
        <w:pict>
          <v:shape style="position:absolute;margin-left:467.199982pt;margin-top:-34.388271pt;width:.48pt;height:.42pt;mso-position-horizontal-relative:page;mso-position-vertical-relative:paragraph;z-index:66856" type="#_x0000_t75" stroked="false">
            <v:imagedata r:id="rId336" o:title=""/>
          </v:shape>
        </w:pict>
      </w:r>
      <w:r>
        <w:rPr/>
        <w:pict>
          <v:shape style="position:absolute;margin-left:530.380005pt;margin-top:-34.388271pt;width:.48pt;height:.42pt;mso-position-horizontal-relative:page;mso-position-vertical-relative:paragraph;z-index:66880" type="#_x0000_t75" stroked="false">
            <v:imagedata r:id="rId336" o:title=""/>
          </v:shape>
        </w:pict>
      </w:r>
      <w:r>
        <w:rPr/>
        <w:pict>
          <v:shape style="position:absolute;margin-left:563.140015pt;margin-top:-34.388271pt;width:.48pt;height:.42pt;mso-position-horizontal-relative:page;mso-position-vertical-relative:paragraph;z-index:66904" type="#_x0000_t75" stroked="false">
            <v:imagedata r:id="rId336" o:title=""/>
          </v:shape>
        </w:pict>
      </w:r>
      <w:r>
        <w:rPr/>
        <w:pict>
          <v:shape style="position:absolute;margin-left:631.599976pt;margin-top:-34.388271pt;width:.480061pt;height:.42pt;mso-position-horizontal-relative:page;mso-position-vertical-relative:paragraph;z-index:66928" type="#_x0000_t75" stroked="false">
            <v:imagedata r:id="rId336" o:title=""/>
          </v:shape>
        </w:pict>
      </w:r>
      <w:r>
        <w:rPr/>
        <w:pict>
          <v:shape style="position:absolute;margin-left:694.780029pt;margin-top:-34.388271pt;width:.48pt;height:.42pt;mso-position-horizontal-relative:page;mso-position-vertical-relative:paragraph;z-index:66952" type="#_x0000_t75" stroked="false">
            <v:imagedata r:id="rId336" o:title=""/>
          </v:shape>
        </w:pict>
      </w:r>
      <w:r>
        <w:rPr/>
        <w:pict>
          <v:shape style="position:absolute;margin-left:159.679993pt;margin-top:-14.288312pt;width:.479996pt;height:.42pt;mso-position-horizontal-relative:page;mso-position-vertical-relative:paragraph;z-index:66976" type="#_x0000_t75" stroked="false">
            <v:imagedata r:id="rId337" o:title=""/>
          </v:shape>
        </w:pict>
      </w:r>
      <w:r>
        <w:rPr/>
        <w:pict>
          <v:shape style="position:absolute;margin-left:228.139999pt;margin-top:-14.288312pt;width:.47998pt;height:.42pt;mso-position-horizontal-relative:page;mso-position-vertical-relative:paragraph;z-index:67000" type="#_x0000_t75" stroked="false">
            <v:imagedata r:id="rId337" o:title=""/>
          </v:shape>
        </w:pict>
      </w:r>
      <w:r>
        <w:rPr/>
        <w:pict>
          <v:shape style="position:absolute;margin-left:251.059998pt;margin-top:-14.288312pt;width:.47998pt;height:.42pt;mso-position-horizontal-relative:page;mso-position-vertical-relative:paragraph;z-index:67024" type="#_x0000_t75" stroked="false">
            <v:imagedata r:id="rId337" o:title=""/>
          </v:shape>
        </w:pict>
      </w:r>
      <w:r>
        <w:rPr/>
        <w:pict>
          <v:shape style="position:absolute;margin-left:273.920013pt;margin-top:-14.288312pt;width:.479965pt;height:.42pt;mso-position-horizontal-relative:page;mso-position-vertical-relative:paragraph;z-index:67048" type="#_x0000_t75" stroked="false">
            <v:imagedata r:id="rId337" o:title=""/>
          </v:shape>
        </w:pict>
      </w:r>
      <w:r>
        <w:rPr/>
        <w:pict>
          <v:shape style="position:absolute;margin-left:296.959991pt;margin-top:-14.288312pt;width:.479996pt;height:.42pt;mso-position-horizontal-relative:page;mso-position-vertical-relative:paragraph;z-index:67072" type="#_x0000_t75" stroked="false">
            <v:imagedata r:id="rId337" o:title=""/>
          </v:shape>
        </w:pict>
      </w:r>
      <w:r>
        <w:rPr/>
        <w:pict>
          <v:shape style="position:absolute;margin-left:368.959991pt;margin-top:-14.288312pt;width:.479996pt;height:.42pt;mso-position-horizontal-relative:page;mso-position-vertical-relative:paragraph;z-index:67096" type="#_x0000_t75" stroked="false">
            <v:imagedata r:id="rId337" o:title=""/>
          </v:shape>
        </w:pict>
      </w:r>
      <w:r>
        <w:rPr/>
        <w:pict>
          <v:shape style="position:absolute;margin-left:401.660004pt;margin-top:-14.288312pt;width:.479996pt;height:.42pt;mso-position-horizontal-relative:page;mso-position-vertical-relative:paragraph;z-index:67120" type="#_x0000_t75" stroked="false">
            <v:imagedata r:id="rId337" o:title=""/>
          </v:shape>
        </w:pict>
      </w:r>
      <w:r>
        <w:rPr/>
        <w:pict>
          <v:shape style="position:absolute;margin-left:434.440002pt;margin-top:-14.288312pt;width:.479996pt;height:.42pt;mso-position-horizontal-relative:page;mso-position-vertical-relative:paragraph;z-index:67144" type="#_x0000_t75" stroked="false">
            <v:imagedata r:id="rId337" o:title=""/>
          </v:shape>
        </w:pict>
      </w:r>
      <w:r>
        <w:rPr/>
        <w:pict>
          <v:shape style="position:absolute;margin-left:467.199982pt;margin-top:-14.288312pt;width:.479965pt;height:.42pt;mso-position-horizontal-relative:page;mso-position-vertical-relative:paragraph;z-index:67168" type="#_x0000_t75" stroked="false">
            <v:imagedata r:id="rId337" o:title=""/>
          </v:shape>
        </w:pict>
      </w:r>
      <w:r>
        <w:rPr/>
        <w:pict>
          <v:shape style="position:absolute;margin-left:530.380005pt;margin-top:-14.288312pt;width:.479965pt;height:.42pt;mso-position-horizontal-relative:page;mso-position-vertical-relative:paragraph;z-index:67192" type="#_x0000_t75" stroked="false">
            <v:imagedata r:id="rId337" o:title=""/>
          </v:shape>
        </w:pict>
      </w:r>
      <w:r>
        <w:rPr/>
        <w:pict>
          <v:shape style="position:absolute;margin-left:563.140015pt;margin-top:-14.288312pt;width:.479965pt;height:.42pt;mso-position-horizontal-relative:page;mso-position-vertical-relative:paragraph;z-index:67216" type="#_x0000_t75" stroked="false">
            <v:imagedata r:id="rId337" o:title=""/>
          </v:shape>
        </w:pict>
      </w:r>
      <w:r>
        <w:rPr/>
        <w:pict>
          <v:shape style="position:absolute;margin-left:631.599976pt;margin-top:-14.288312pt;width:.480026pt;height:.42pt;mso-position-horizontal-relative:page;mso-position-vertical-relative:paragraph;z-index:67240" type="#_x0000_t75" stroked="false">
            <v:imagedata r:id="rId337" o:title=""/>
          </v:shape>
        </w:pict>
      </w:r>
      <w:r>
        <w:rPr/>
        <w:pict>
          <v:shape style="position:absolute;margin-left:694.780029pt;margin-top:-14.288312pt;width:.479965pt;height:.42pt;mso-position-horizontal-relative:page;mso-position-vertical-relative:paragraph;z-index:67264" type="#_x0000_t75" stroked="false">
            <v:imagedata r:id="rId337" o:title=""/>
          </v:shape>
        </w:pict>
      </w:r>
      <w:r>
        <w:rPr>
          <w:rFonts w:ascii="宋体" w:hAnsi="宋体" w:cs="宋体" w:eastAsia="宋体" w:hint="default"/>
          <w:sz w:val="18"/>
          <w:szCs w:val="18"/>
        </w:rPr>
        <w:t>法定代表人：邓志刚</w:t>
        <w:tab/>
        <w:t>主管会计工作负责人：邓志刚</w:t>
        <w:tab/>
        <w:t>会计机构负责人：黄伟兵</w:t>
      </w:r>
    </w:p>
    <w:p>
      <w:pPr>
        <w:spacing w:line="240" w:lineRule="auto" w:before="1"/>
        <w:rPr>
          <w:rFonts w:ascii="宋体" w:hAnsi="宋体" w:cs="宋体" w:eastAsia="宋体" w:hint="default"/>
          <w:sz w:val="25"/>
          <w:szCs w:val="25"/>
        </w:rPr>
      </w:pPr>
    </w:p>
    <w:p>
      <w:pPr>
        <w:pStyle w:val="Heading2"/>
        <w:spacing w:line="240" w:lineRule="auto"/>
        <w:ind w:left="160" w:right="1318"/>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6840" w:h="11910" w:orient="landscape"/>
          <w:pgMar w:header="867" w:footer="979" w:top="1060" w:bottom="1160" w:left="1280" w:right="0"/>
        </w:sectPr>
      </w:pPr>
    </w:p>
    <w:p>
      <w:pPr>
        <w:pStyle w:val="BodyText"/>
        <w:spacing w:line="240" w:lineRule="auto"/>
        <w:ind w:left="640" w:right="-20"/>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640" w:right="0" w:firstLine="0"/>
        <w:jc w:val="left"/>
        <w:rPr>
          <w:rFonts w:ascii="宋体" w:hAnsi="宋体" w:cs="宋体" w:eastAsia="宋体" w:hint="default"/>
          <w:sz w:val="21"/>
          <w:szCs w:val="21"/>
        </w:rPr>
      </w:pPr>
      <w:r>
        <w:rPr/>
        <w:pict>
          <v:shape style="position:absolute;margin-left:231.740005pt;margin-top:66.00367pt;width:.479991pt;height:.9pt;mso-position-horizontal-relative:page;mso-position-vertical-relative:paragraph;z-index:67288" type="#_x0000_t75" stroked="false">
            <v:imagedata r:id="rId67" o:title=""/>
          </v:shape>
        </w:pict>
      </w:r>
      <w:r>
        <w:rPr/>
        <w:pict>
          <v:shape style="position:absolute;margin-left:339.920013pt;margin-top:66.00367pt;width:.479976pt;height:.9pt;mso-position-horizontal-relative:page;mso-position-vertical-relative:paragraph;z-index:67312" type="#_x0000_t75" stroked="false">
            <v:imagedata r:id="rId338" o:title=""/>
          </v:shape>
        </w:pict>
      </w:r>
      <w:r>
        <w:rPr/>
        <w:pict>
          <v:shape style="position:absolute;margin-left:231.740005pt;margin-top:86.103676pt;width:.47998pt;height:.42pt;mso-position-horizontal-relative:page;mso-position-vertical-relative:paragraph;z-index:67336" type="#_x0000_t75" stroked="false">
            <v:imagedata r:id="rId339" o:title=""/>
          </v:shape>
        </w:pict>
      </w:r>
      <w:r>
        <w:rPr/>
        <w:pict>
          <v:shape style="position:absolute;margin-left:267.740021pt;margin-top:86.103676pt;width:.479996pt;height:.42pt;mso-position-horizontal-relative:page;mso-position-vertical-relative:paragraph;z-index:67360" type="#_x0000_t75" stroked="false">
            <v:imagedata r:id="rId339" o:title=""/>
          </v:shape>
        </w:pict>
      </w:r>
      <w:r>
        <w:rPr/>
        <w:pict>
          <v:shape style="position:absolute;margin-left:303.800018pt;margin-top:86.103676pt;width:.479996pt;height:.42pt;mso-position-horizontal-relative:page;mso-position-vertical-relative:paragraph;z-index:67384" type="#_x0000_t75" stroked="false">
            <v:imagedata r:id="rId339" o:title=""/>
          </v:shape>
        </w:pict>
      </w:r>
      <w:r>
        <w:rPr/>
        <w:pict>
          <v:shape style="position:absolute;margin-left:231.740005pt;margin-top:106.203697pt;width:.480015pt;height:.42pt;mso-position-horizontal-relative:page;mso-position-vertical-relative:paragraph;z-index:67408" type="#_x0000_t75" stroked="false">
            <v:imagedata r:id="rId339" o:title=""/>
          </v:shape>
        </w:pict>
      </w:r>
      <w:r>
        <w:rPr/>
        <w:pict>
          <v:shape style="position:absolute;margin-left:267.740021pt;margin-top:106.203697pt;width:.480031pt;height:.42pt;mso-position-horizontal-relative:page;mso-position-vertical-relative:paragraph;z-index:67432" type="#_x0000_t75" stroked="false">
            <v:imagedata r:id="rId339" o:title=""/>
          </v:shape>
        </w:pict>
      </w:r>
      <w:r>
        <w:rPr/>
        <w:pict>
          <v:shape style="position:absolute;margin-left:303.800018pt;margin-top:106.203697pt;width:.480031pt;height:.42pt;mso-position-horizontal-relative:page;mso-position-vertical-relative:paragraph;z-index:67456" type="#_x0000_t75" stroked="false">
            <v:imagedata r:id="rId339" o:title=""/>
          </v:shape>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280" w:right="0"/>
          <w:cols w:num="2" w:equalWidth="0">
            <w:col w:w="1601" w:space="11039"/>
            <w:col w:w="2920"/>
          </w:cols>
        </w:sectPr>
      </w:pPr>
    </w:p>
    <w:p>
      <w:pPr>
        <w:spacing w:line="240" w:lineRule="auto" w:before="0"/>
        <w:rPr>
          <w:rFonts w:ascii="宋体" w:hAnsi="宋体" w:cs="宋体" w:eastAsia="宋体" w:hint="default"/>
          <w:sz w:val="7"/>
          <w:szCs w:val="7"/>
        </w:rPr>
      </w:pPr>
      <w:r>
        <w:rPr/>
        <w:pict>
          <v:shape style="position:absolute;margin-left:231.740005pt;margin-top:391.059998pt;width:.479993pt;height:.66pt;mso-position-horizontal-relative:page;mso-position-vertical-relative:page;z-index:67480" type="#_x0000_t75" stroked="false">
            <v:imagedata r:id="rId339" o:title=""/>
          </v:shape>
        </w:pict>
      </w:r>
      <w:r>
        <w:rPr/>
        <w:pict>
          <v:shape style="position:absolute;margin-left:267.740021pt;margin-top:391.059998pt;width:.480008pt;height:.66pt;mso-position-horizontal-relative:page;mso-position-vertical-relative:page;z-index:67504" type="#_x0000_t75" stroked="false">
            <v:imagedata r:id="rId339" o:title=""/>
          </v:shape>
        </w:pict>
      </w:r>
      <w:r>
        <w:rPr/>
        <w:pict>
          <v:shape style="position:absolute;margin-left:303.800018pt;margin-top:391.059998pt;width:.480008pt;height:.66pt;mso-position-horizontal-relative:page;mso-position-vertical-relative:page;z-index:67528" type="#_x0000_t75" stroked="false">
            <v:imagedata r:id="rId339" o:title=""/>
          </v:shape>
        </w:pict>
      </w:r>
      <w:r>
        <w:rPr/>
        <w:pict>
          <v:shape style="position:absolute;margin-left:231.740005pt;margin-top:426.779999pt;width:.479993pt;height:.66pt;mso-position-horizontal-relative:page;mso-position-vertical-relative:page;z-index:67552" type="#_x0000_t75" stroked="false">
            <v:imagedata r:id="rId339" o:title=""/>
          </v:shape>
        </w:pict>
      </w:r>
      <w:r>
        <w:rPr/>
        <w:pict>
          <v:shape style="position:absolute;margin-left:267.740021pt;margin-top:426.779999pt;width:.480008pt;height:.66pt;mso-position-horizontal-relative:page;mso-position-vertical-relative:page;z-index:67576" type="#_x0000_t75" stroked="false">
            <v:imagedata r:id="rId339" o:title=""/>
          </v:shape>
        </w:pict>
      </w:r>
      <w:r>
        <w:rPr/>
        <w:pict>
          <v:shape style="position:absolute;margin-left:303.800018pt;margin-top:426.779999pt;width:.480008pt;height:.66pt;mso-position-horizontal-relative:page;mso-position-vertical-relative:page;z-index:67600" type="#_x0000_t75" stroked="false">
            <v:imagedata r:id="rId339" o:title=""/>
          </v:shape>
        </w:pict>
      </w:r>
      <w:r>
        <w:rPr/>
        <w:pict>
          <v:shape style="position:absolute;margin-left:231.740005pt;margin-top:447.119995pt;width:.47998pt;height:.42pt;mso-position-horizontal-relative:page;mso-position-vertical-relative:page;z-index:67624" type="#_x0000_t75" stroked="false">
            <v:imagedata r:id="rId339" o:title=""/>
          </v:shape>
        </w:pict>
      </w:r>
      <w:r>
        <w:rPr/>
        <w:pict>
          <v:shape style="position:absolute;margin-left:267.740021pt;margin-top:447.119995pt;width:.479996pt;height:.42pt;mso-position-horizontal-relative:page;mso-position-vertical-relative:page;z-index:67648" type="#_x0000_t75" stroked="false">
            <v:imagedata r:id="rId339" o:title=""/>
          </v:shape>
        </w:pict>
      </w:r>
      <w:r>
        <w:rPr/>
        <w:pict>
          <v:shape style="position:absolute;margin-left:303.800018pt;margin-top:447.119995pt;width:.479996pt;height:.42pt;mso-position-horizontal-relative:page;mso-position-vertical-relative:page;z-index:67672" type="#_x0000_t75" stroked="false">
            <v:imagedata r:id="rId339" o:title=""/>
          </v:shape>
        </w:pict>
      </w:r>
      <w:r>
        <w:rPr/>
        <w:pict>
          <v:shape style="position:absolute;margin-left:231.740005pt;margin-top:467.220001pt;width:.47998pt;height:.42pt;mso-position-horizontal-relative:page;mso-position-vertical-relative:page;z-index:67696" type="#_x0000_t75" stroked="false">
            <v:imagedata r:id="rId339" o:title=""/>
          </v:shape>
        </w:pict>
      </w:r>
      <w:r>
        <w:rPr/>
        <w:pict>
          <v:shape style="position:absolute;margin-left:267.740021pt;margin-top:467.220001pt;width:.479996pt;height:.42pt;mso-position-horizontal-relative:page;mso-position-vertical-relative:page;z-index:67720" type="#_x0000_t75" stroked="false">
            <v:imagedata r:id="rId339" o:title=""/>
          </v:shape>
        </w:pict>
      </w:r>
      <w:r>
        <w:rPr/>
        <w:pict>
          <v:shape style="position:absolute;margin-left:303.800018pt;margin-top:467.220001pt;width:.479996pt;height:.42pt;mso-position-horizontal-relative:page;mso-position-vertical-relative:page;z-index:67744" type="#_x0000_t75" stroked="false">
            <v:imagedata r:id="rId339" o:title=""/>
          </v:shape>
        </w:pict>
      </w:r>
      <w:r>
        <w:rPr/>
        <w:pict>
          <v:group style="position:absolute;margin-left:267.980011pt;margin-top:518.940002pt;width:503.65pt;height:.5pt;mso-position-horizontal-relative:page;mso-position-vertical-relative:page;z-index:-1468288" coordorigin="5360,10379" coordsize="10073,10">
            <v:group style="position:absolute;left:5364;top:10384;width:712;height:2" coordorigin="5364,10384" coordsize="712,2">
              <v:shape style="position:absolute;left:5364;top:10384;width:712;height:2" coordorigin="5364,10384" coordsize="712,0" path="m5364,10384l6076,10384e" filled="false" stroked="true" strokeweight=".48pt" strokecolor="#000000">
                <v:path arrowok="t"/>
              </v:shape>
            </v:group>
            <v:group style="position:absolute;left:6086;top:10384;width:713;height:2" coordorigin="6086,10384" coordsize="713,2">
              <v:shape style="position:absolute;left:6086;top:10384;width:713;height:2" coordorigin="6086,10384" coordsize="713,0" path="m6086,10384l6798,10384e" filled="false" stroked="true" strokeweight=".48pt" strokecolor="#000000">
                <v:path arrowok="t"/>
              </v:shape>
            </v:group>
            <v:group style="position:absolute;left:6808;top:10384;width:1360;height:2" coordorigin="6808,10384" coordsize="1360,2">
              <v:shape style="position:absolute;left:6808;top:10384;width:1360;height:2" coordorigin="6808,10384" coordsize="1360,0" path="m6808,10384l8168,10384e" filled="false" stroked="true" strokeweight=".48pt" strokecolor="#000000">
                <v:path arrowok="t"/>
              </v:shape>
            </v:group>
            <v:group style="position:absolute;left:8177;top:10384;width:1255;height:2" coordorigin="8177,10384" coordsize="1255,2">
              <v:shape style="position:absolute;left:8177;top:10384;width:1255;height:2" coordorigin="8177,10384" coordsize="1255,0" path="m8177,10384l9432,10384e" filled="false" stroked="true" strokeweight=".48pt" strokecolor="#000000">
                <v:path arrowok="t"/>
              </v:shape>
            </v:group>
            <v:group style="position:absolute;left:9441;top:10384;width:905;height:2" coordorigin="9441,10384" coordsize="905,2">
              <v:shape style="position:absolute;left:9441;top:10384;width:905;height:2" coordorigin="9441,10384" coordsize="905,0" path="m9441,10384l10346,10384e" filled="false" stroked="true" strokeweight=".48pt" strokecolor="#000000">
                <v:path arrowok="t"/>
              </v:shape>
            </v:group>
            <v:group style="position:absolute;left:10356;top:10384;width:908;height:2" coordorigin="10356,10384" coordsize="908,2">
              <v:shape style="position:absolute;left:10356;top:10384;width:908;height:2" coordorigin="10356,10384" coordsize="908,0" path="m10356,10384l11263,10384e" filled="false" stroked="true" strokeweight=".48pt" strokecolor="#000000">
                <v:path arrowok="t"/>
              </v:shape>
            </v:group>
            <v:group style="position:absolute;left:11272;top:10384;width:1256;height:2" coordorigin="11272,10384" coordsize="1256,2">
              <v:shape style="position:absolute;left:11272;top:10384;width:1256;height:2" coordorigin="11272,10384" coordsize="1256,0" path="m11272,10384l12528,10384e" filled="false" stroked="true" strokeweight=".48pt" strokecolor="#000000">
                <v:path arrowok="t"/>
              </v:shape>
            </v:group>
            <v:group style="position:absolute;left:12537;top:10384;width:1359;height:2" coordorigin="12537,10384" coordsize="1359,2">
              <v:shape style="position:absolute;left:12537;top:10384;width:1359;height:2" coordorigin="12537,10384" coordsize="1359,0" path="m12537,10384l13896,10384e" filled="false" stroked="true" strokeweight=".48pt" strokecolor="#000000">
                <v:path arrowok="t"/>
              </v:shape>
            </v:group>
            <v:group style="position:absolute;left:13905;top:10384;width:1522;height:2" coordorigin="13905,10384" coordsize="1522,2">
              <v:shape style="position:absolute;left:13905;top:10384;width:1522;height:2" coordorigin="13905,10384" coordsize="1522,0" path="m13905,10384l15427,10384e" filled="false" stroked="true" strokeweight=".48pt" strokecolor="#000000">
                <v:path arrowok="t"/>
              </v:shape>
            </v:group>
            <w10:wrap type="none"/>
          </v:group>
        </w:pict>
      </w:r>
    </w:p>
    <w:tbl>
      <w:tblPr>
        <w:tblW w:w="0" w:type="auto"/>
        <w:jc w:val="left"/>
        <w:tblInd w:w="132" w:type="dxa"/>
        <w:tblLayout w:type="fixed"/>
        <w:tblCellMar>
          <w:top w:w="0" w:type="dxa"/>
          <w:left w:w="0" w:type="dxa"/>
          <w:bottom w:w="0" w:type="dxa"/>
          <w:right w:w="0" w:type="dxa"/>
        </w:tblCellMar>
        <w:tblLook w:val="01E0"/>
      </w:tblPr>
      <w:tblGrid>
        <w:gridCol w:w="1833"/>
        <w:gridCol w:w="1380"/>
        <w:gridCol w:w="720"/>
        <w:gridCol w:w="721"/>
        <w:gridCol w:w="712"/>
        <w:gridCol w:w="1392"/>
        <w:gridCol w:w="1265"/>
        <w:gridCol w:w="891"/>
        <w:gridCol w:w="940"/>
        <w:gridCol w:w="1264"/>
        <w:gridCol w:w="1369"/>
        <w:gridCol w:w="1501"/>
      </w:tblGrid>
      <w:tr>
        <w:trPr>
          <w:trHeight w:val="402" w:hRule="exact"/>
        </w:trPr>
        <w:tc>
          <w:tcPr>
            <w:tcW w:w="1833" w:type="dxa"/>
            <w:tcBorders>
              <w:top w:val="single" w:sz="4" w:space="0" w:color="000000"/>
              <w:left w:val="nil" w:sz="6" w:space="0" w:color="auto"/>
              <w:bottom w:val="single" w:sz="4" w:space="0" w:color="FFFFFF"/>
              <w:right w:val="nil" w:sz="6" w:space="0" w:color="auto"/>
            </w:tcBorders>
            <w:shd w:val="clear" w:color="auto" w:fill="D2D2D2"/>
          </w:tcPr>
          <w:p>
            <w:pPr/>
          </w:p>
        </w:tc>
        <w:tc>
          <w:tcPr>
            <w:tcW w:w="12154" w:type="dxa"/>
            <w:gridSpan w:val="11"/>
            <w:tcBorders>
              <w:top w:val="single" w:sz="4" w:space="0" w:color="000000"/>
              <w:left w:val="nil" w:sz="6" w:space="0" w:color="auto"/>
              <w:bottom w:val="single" w:sz="4" w:space="0" w:color="FFFFFF"/>
              <w:right w:val="nil" w:sz="6" w:space="0" w:color="auto"/>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06" w:hRule="exact"/>
        </w:trPr>
        <w:tc>
          <w:tcPr>
            <w:tcW w:w="1833" w:type="dxa"/>
            <w:vMerge w:val="restart"/>
            <w:tcBorders>
              <w:top w:val="single" w:sz="4" w:space="0" w:color="FFFFFF"/>
              <w:left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0"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2163" name="image54.png" descr=""/>
                  <wp:cNvGraphicFramePr>
                    <a:graphicFrameLocks noChangeAspect="1"/>
                  </wp:cNvGraphicFramePr>
                  <a:graphic>
                    <a:graphicData uri="http://schemas.openxmlformats.org/drawingml/2006/picture">
                      <pic:pic>
                        <pic:nvPicPr>
                          <pic:cNvPr id="2164"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tc>
        <w:tc>
          <w:tcPr>
            <w:tcW w:w="2153"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392" w:type="dxa"/>
            <w:tcBorders>
              <w:top w:val="single" w:sz="4" w:space="0" w:color="FFFFFF"/>
              <w:left w:val="single" w:sz="4" w:space="0" w:color="000000"/>
              <w:bottom w:val="nil" w:sz="6" w:space="0" w:color="auto"/>
              <w:right w:val="single" w:sz="4" w:space="0" w:color="000000"/>
            </w:tcBorders>
            <w:shd w:val="clear" w:color="auto" w:fill="D2D2D2"/>
          </w:tcPr>
          <w:p>
            <w:pPr/>
          </w:p>
        </w:tc>
        <w:tc>
          <w:tcPr>
            <w:tcW w:w="1265" w:type="dxa"/>
            <w:tcBorders>
              <w:top w:val="single" w:sz="4" w:space="0" w:color="FFFFFF"/>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1"/>
              <w:ind w:left="230" w:right="20" w:hanging="210"/>
              <w:jc w:val="left"/>
              <w:rPr>
                <w:rFonts w:ascii="宋体" w:hAnsi="宋体" w:cs="宋体" w:eastAsia="宋体" w:hint="default"/>
                <w:sz w:val="21"/>
                <w:szCs w:val="21"/>
              </w:rPr>
            </w:pPr>
            <w:r>
              <w:rPr>
                <w:rFonts w:ascii="宋体" w:hAnsi="宋体" w:cs="宋体" w:eastAsia="宋体" w:hint="default"/>
                <w:sz w:val="21"/>
                <w:szCs w:val="21"/>
              </w:rPr>
              <w:t>其他综合 收益</w:t>
            </w:r>
          </w:p>
        </w:tc>
        <w:tc>
          <w:tcPr>
            <w:tcW w:w="940" w:type="dxa"/>
            <w:tcBorders>
              <w:top w:val="single" w:sz="4" w:space="0" w:color="FFFFFF"/>
              <w:left w:val="single" w:sz="4" w:space="0" w:color="000000"/>
              <w:bottom w:val="nil" w:sz="6" w:space="0" w:color="auto"/>
              <w:right w:val="single" w:sz="4" w:space="0" w:color="000000"/>
            </w:tcBorders>
            <w:shd w:val="clear" w:color="auto" w:fill="D2D2D2"/>
          </w:tcPr>
          <w:p>
            <w:pPr/>
          </w:p>
        </w:tc>
        <w:tc>
          <w:tcPr>
            <w:tcW w:w="1264" w:type="dxa"/>
            <w:tcBorders>
              <w:top w:val="single" w:sz="4" w:space="0" w:color="FFFFFF"/>
              <w:left w:val="single" w:sz="4" w:space="0" w:color="000000"/>
              <w:bottom w:val="nil" w:sz="6" w:space="0" w:color="auto"/>
              <w:right w:val="single" w:sz="4" w:space="0" w:color="000000"/>
            </w:tcBorders>
            <w:shd w:val="clear" w:color="auto" w:fill="D2D2D2"/>
          </w:tcPr>
          <w:p>
            <w:pPr/>
          </w:p>
        </w:tc>
        <w:tc>
          <w:tcPr>
            <w:tcW w:w="1369" w:type="dxa"/>
            <w:tcBorders>
              <w:top w:val="single" w:sz="4" w:space="0" w:color="FFFFFF"/>
              <w:left w:val="single" w:sz="4" w:space="0" w:color="000000"/>
              <w:bottom w:val="nil" w:sz="6" w:space="0" w:color="auto"/>
              <w:right w:val="single" w:sz="4" w:space="0" w:color="000000"/>
            </w:tcBorders>
            <w:shd w:val="clear" w:color="auto" w:fill="D2D2D2"/>
          </w:tcPr>
          <w:p>
            <w:pPr/>
          </w:p>
        </w:tc>
        <w:tc>
          <w:tcPr>
            <w:tcW w:w="1501" w:type="dxa"/>
            <w:tcBorders>
              <w:top w:val="single" w:sz="4" w:space="0" w:color="FFFFFF"/>
              <w:left w:val="single" w:sz="4" w:space="0" w:color="000000"/>
              <w:bottom w:val="nil" w:sz="6" w:space="0" w:color="auto"/>
              <w:right w:val="nil" w:sz="6" w:space="0" w:color="auto"/>
            </w:tcBorders>
            <w:shd w:val="clear" w:color="auto" w:fill="D2D2D2"/>
          </w:tcPr>
          <w:p>
            <w:pPr/>
          </w:p>
        </w:tc>
      </w:tr>
      <w:tr>
        <w:trPr>
          <w:trHeight w:val="191" w:hRule="exact"/>
        </w:trPr>
        <w:tc>
          <w:tcPr>
            <w:tcW w:w="1833" w:type="dxa"/>
            <w:vMerge/>
            <w:tcBorders>
              <w:left w:val="nil" w:sz="6" w:space="0" w:color="auto"/>
              <w:bottom w:val="nil" w:sz="6" w:space="0" w:color="auto"/>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153" w:type="dxa"/>
            <w:gridSpan w:val="3"/>
            <w:vMerge/>
            <w:tcBorders>
              <w:left w:val="single" w:sz="4" w:space="0" w:color="000000"/>
              <w:bottom w:val="single" w:sz="8" w:space="0" w:color="000000"/>
              <w:right w:val="single" w:sz="4" w:space="0" w:color="000000"/>
            </w:tcBorders>
            <w:shd w:val="clear" w:color="auto" w:fill="D2D2D2"/>
          </w:tcPr>
          <w:p>
            <w:pPr/>
          </w:p>
        </w:tc>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7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91"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01" w:type="dxa"/>
            <w:vMerge w:val="restart"/>
            <w:tcBorders>
              <w:top w:val="nil" w:sz="6" w:space="0" w:color="auto"/>
              <w:left w:val="single" w:sz="23" w:space="0" w:color="D2D2D2"/>
              <w:right w:val="single" w:sz="11" w:space="0" w:color="D2D2D2"/>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200" w:hRule="exact"/>
        </w:trPr>
        <w:tc>
          <w:tcPr>
            <w:tcW w:w="1833" w:type="dxa"/>
            <w:vMerge w:val="restart"/>
            <w:tcBorders>
              <w:top w:val="nil" w:sz="6" w:space="0" w:color="auto"/>
              <w:left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2"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23" w:space="0" w:color="D2D2D2"/>
              <w:bottom w:val="nil" w:sz="6" w:space="0" w:color="auto"/>
              <w:right w:val="single" w:sz="11" w:space="0" w:color="D2D2D2"/>
            </w:tcBorders>
          </w:tcPr>
          <w:p>
            <w:pPr/>
          </w:p>
        </w:tc>
      </w:tr>
      <w:tr>
        <w:trPr>
          <w:trHeight w:val="206" w:hRule="exact"/>
        </w:trPr>
        <w:tc>
          <w:tcPr>
            <w:tcW w:w="1833" w:type="dxa"/>
            <w:vMerge/>
            <w:tcBorders>
              <w:left w:val="nil" w:sz="6" w:space="0" w:color="auto"/>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65" name="image310.png" descr=""/>
                  <wp:cNvGraphicFramePr>
                    <a:graphicFrameLocks noChangeAspect="1"/>
                  </wp:cNvGraphicFramePr>
                  <a:graphic>
                    <a:graphicData uri="http://schemas.openxmlformats.org/drawingml/2006/picture">
                      <pic:pic>
                        <pic:nvPicPr>
                          <pic:cNvPr id="2166"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20"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12"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167" name="image310.png" descr=""/>
                  <wp:cNvGraphicFramePr>
                    <a:graphicFrameLocks noChangeAspect="1"/>
                  </wp:cNvGraphicFramePr>
                  <a:graphic>
                    <a:graphicData uri="http://schemas.openxmlformats.org/drawingml/2006/picture">
                      <pic:pic>
                        <pic:nvPicPr>
                          <pic:cNvPr id="2168"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169" name="image310.png" descr=""/>
                  <wp:cNvGraphicFramePr>
                    <a:graphicFrameLocks noChangeAspect="1"/>
                  </wp:cNvGraphicFramePr>
                  <a:graphic>
                    <a:graphicData uri="http://schemas.openxmlformats.org/drawingml/2006/picture">
                      <pic:pic>
                        <pic:nvPicPr>
                          <pic:cNvPr id="2170"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71" name="image310.png" descr=""/>
                  <wp:cNvGraphicFramePr>
                    <a:graphicFrameLocks noChangeAspect="1"/>
                  </wp:cNvGraphicFramePr>
                  <a:graphic>
                    <a:graphicData uri="http://schemas.openxmlformats.org/drawingml/2006/picture">
                      <pic:pic>
                        <pic:nvPicPr>
                          <pic:cNvPr id="2172"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891" w:type="dxa"/>
            <w:vMerge/>
            <w:tcBorders>
              <w:left w:val="single" w:sz="4" w:space="0" w:color="000000"/>
              <w:bottom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6096" cy="5334"/>
                  <wp:effectExtent l="0" t="0" r="0" b="0"/>
                  <wp:docPr id="2173" name="image310.png" descr=""/>
                  <wp:cNvGraphicFramePr>
                    <a:graphicFrameLocks noChangeAspect="1"/>
                  </wp:cNvGraphicFramePr>
                  <a:graphic>
                    <a:graphicData uri="http://schemas.openxmlformats.org/drawingml/2006/picture">
                      <pic:pic>
                        <pic:nvPicPr>
                          <pic:cNvPr id="2174" name="image310.png"/>
                          <pic:cNvPicPr/>
                        </pic:nvPicPr>
                        <pic:blipFill>
                          <a:blip r:embed="rId339"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175" name="image310.png" descr=""/>
                  <wp:cNvGraphicFramePr>
                    <a:graphicFrameLocks noChangeAspect="1"/>
                  </wp:cNvGraphicFramePr>
                  <a:graphic>
                    <a:graphicData uri="http://schemas.openxmlformats.org/drawingml/2006/picture">
                      <pic:pic>
                        <pic:nvPicPr>
                          <pic:cNvPr id="2176"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77" name="image310.png" descr=""/>
                  <wp:cNvGraphicFramePr>
                    <a:graphicFrameLocks noChangeAspect="1"/>
                  </wp:cNvGraphicFramePr>
                  <a:graphic>
                    <a:graphicData uri="http://schemas.openxmlformats.org/drawingml/2006/picture">
                      <pic:pic>
                        <pic:nvPicPr>
                          <pic:cNvPr id="2178"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179" name="image310.png" descr=""/>
                  <wp:cNvGraphicFramePr>
                    <a:graphicFrameLocks noChangeAspect="1"/>
                  </wp:cNvGraphicFramePr>
                  <a:graphic>
                    <a:graphicData uri="http://schemas.openxmlformats.org/drawingml/2006/picture">
                      <pic:pic>
                        <pic:nvPicPr>
                          <pic:cNvPr id="2180"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01"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480,831,536.00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181" name="image310.png" descr=""/>
                  <wp:cNvGraphicFramePr>
                    <a:graphicFrameLocks noChangeAspect="1"/>
                  </wp:cNvGraphicFramePr>
                  <a:graphic>
                    <a:graphicData uri="http://schemas.openxmlformats.org/drawingml/2006/picture">
                      <pic:pic>
                        <pic:nvPicPr>
                          <pic:cNvPr id="2182"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605,920,741.11</w:t>
            </w:r>
          </w:p>
          <w:p>
            <w:pPr>
              <w:pStyle w:val="TableParagraph"/>
              <w:spacing w:line="240" w:lineRule="auto" w:before="2"/>
              <w:ind w:right="0"/>
              <w:jc w:val="left"/>
              <w:rPr>
                <w:rFonts w:ascii="宋体" w:hAnsi="宋体" w:cs="宋体" w:eastAsia="宋体" w:hint="default"/>
                <w:sz w:val="5"/>
                <w:szCs w:val="5"/>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183" name="image310.png" descr=""/>
                  <wp:cNvGraphicFramePr>
                    <a:graphicFrameLocks noChangeAspect="1"/>
                  </wp:cNvGraphicFramePr>
                  <a:graphic>
                    <a:graphicData uri="http://schemas.openxmlformats.org/drawingml/2006/picture">
                      <pic:pic>
                        <pic:nvPicPr>
                          <pic:cNvPr id="2184"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185" name="image310.png" descr=""/>
                  <wp:cNvGraphicFramePr>
                    <a:graphicFrameLocks noChangeAspect="1"/>
                  </wp:cNvGraphicFramePr>
                  <a:graphic>
                    <a:graphicData uri="http://schemas.openxmlformats.org/drawingml/2006/picture">
                      <pic:pic>
                        <pic:nvPicPr>
                          <pic:cNvPr id="2186"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sz w:val="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187" name="image310.png" descr=""/>
                  <wp:cNvGraphicFramePr>
                    <a:graphicFrameLocks noChangeAspect="1"/>
                  </wp:cNvGraphicFramePr>
                  <a:graphic>
                    <a:graphicData uri="http://schemas.openxmlformats.org/drawingml/2006/picture">
                      <pic:pic>
                        <pic:nvPicPr>
                          <pic:cNvPr id="2188"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891" w:type="dxa"/>
            <w:tcBorders>
              <w:top w:val="single" w:sz="18" w:space="0" w:color="D2D2D2"/>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5987" cy="5238"/>
                  <wp:effectExtent l="0" t="0" r="0" b="0"/>
                  <wp:docPr id="2189" name="image310.png" descr=""/>
                  <wp:cNvGraphicFramePr>
                    <a:graphicFrameLocks noChangeAspect="1"/>
                  </wp:cNvGraphicFramePr>
                  <a:graphic>
                    <a:graphicData uri="http://schemas.openxmlformats.org/drawingml/2006/picture">
                      <pic:pic>
                        <pic:nvPicPr>
                          <pic:cNvPr id="2190"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191" name="image310.png" descr=""/>
                  <wp:cNvGraphicFramePr>
                    <a:graphicFrameLocks noChangeAspect="1"/>
                  </wp:cNvGraphicFramePr>
                  <a:graphic>
                    <a:graphicData uri="http://schemas.openxmlformats.org/drawingml/2006/picture">
                      <pic:pic>
                        <pic:nvPicPr>
                          <pic:cNvPr id="2192"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sz w:val="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36,277,652.65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193" name="image310.png" descr=""/>
                  <wp:cNvGraphicFramePr>
                    <a:graphicFrameLocks noChangeAspect="1"/>
                  </wp:cNvGraphicFramePr>
                  <a:graphic>
                    <a:graphicData uri="http://schemas.openxmlformats.org/drawingml/2006/picture">
                      <pic:pic>
                        <pic:nvPicPr>
                          <pic:cNvPr id="2194"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174,756,802.39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195" name="image310.png" descr=""/>
                  <wp:cNvGraphicFramePr>
                    <a:graphicFrameLocks noChangeAspect="1"/>
                  </wp:cNvGraphicFramePr>
                  <a:graphic>
                    <a:graphicData uri="http://schemas.openxmlformats.org/drawingml/2006/picture">
                      <pic:pic>
                        <pic:nvPicPr>
                          <pic:cNvPr id="2196" name="image310.png"/>
                          <pic:cNvPicPr/>
                        </pic:nvPicPr>
                        <pic:blipFill>
                          <a:blip r:embed="rId3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1,297,786,732.15</w:t>
            </w:r>
          </w:p>
        </w:tc>
      </w:tr>
      <w:tr>
        <w:trPr>
          <w:trHeight w:val="714"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8"/>
                <w:sz w:val="21"/>
                <w:szCs w:val="21"/>
              </w:rPr>
              <w:t>：</w:t>
            </w:r>
            <w:r>
              <w:rPr>
                <w:rFonts w:ascii="宋体" w:hAnsi="宋体" w:cs="宋体" w:eastAsia="宋体" w:hint="default"/>
                <w:sz w:val="21"/>
                <w:szCs w:val="21"/>
              </w:rPr>
              <w:t>会计政策变</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197" name="image310.png" descr=""/>
                  <wp:cNvGraphicFramePr>
                    <a:graphicFrameLocks noChangeAspect="1"/>
                  </wp:cNvGraphicFramePr>
                  <a:graphic>
                    <a:graphicData uri="http://schemas.openxmlformats.org/drawingml/2006/picture">
                      <pic:pic>
                        <pic:nvPicPr>
                          <pic:cNvPr id="2198"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2199" name="image310.png" descr=""/>
                  <wp:cNvGraphicFramePr>
                    <a:graphicFrameLocks noChangeAspect="1"/>
                  </wp:cNvGraphicFramePr>
                  <a:graphic>
                    <a:graphicData uri="http://schemas.openxmlformats.org/drawingml/2006/picture">
                      <pic:pic>
                        <pic:nvPicPr>
                          <pic:cNvPr id="2200"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201" name="image310.png" descr=""/>
                  <wp:cNvGraphicFramePr>
                    <a:graphicFrameLocks noChangeAspect="1"/>
                  </wp:cNvGraphicFramePr>
                  <a:graphic>
                    <a:graphicData uri="http://schemas.openxmlformats.org/drawingml/2006/picture">
                      <pic:pic>
                        <pic:nvPicPr>
                          <pic:cNvPr id="2202"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2203" name="image310.png" descr=""/>
                  <wp:cNvGraphicFramePr>
                    <a:graphicFrameLocks noChangeAspect="1"/>
                  </wp:cNvGraphicFramePr>
                  <a:graphic>
                    <a:graphicData uri="http://schemas.openxmlformats.org/drawingml/2006/picture">
                      <pic:pic>
                        <pic:nvPicPr>
                          <pic:cNvPr id="2204" name="image310.png"/>
                          <pic:cNvPicPr/>
                        </pic:nvPicPr>
                        <pic:blipFill>
                          <a:blip r:embed="rId339"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6096" cy="8381"/>
                  <wp:effectExtent l="0" t="0" r="0" b="0"/>
                  <wp:docPr id="2205" name="image310.png" descr=""/>
                  <wp:cNvGraphicFramePr>
                    <a:graphicFrameLocks noChangeAspect="1"/>
                  </wp:cNvGraphicFramePr>
                  <a:graphic>
                    <a:graphicData uri="http://schemas.openxmlformats.org/drawingml/2006/picture">
                      <pic:pic>
                        <pic:nvPicPr>
                          <pic:cNvPr id="2206" name="image310.png"/>
                          <pic:cNvPicPr/>
                        </pic:nvPicPr>
                        <pic:blipFill>
                          <a:blip r:embed="rId339"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207" name="image310.png" descr=""/>
                  <wp:cNvGraphicFramePr>
                    <a:graphicFrameLocks noChangeAspect="1"/>
                  </wp:cNvGraphicFramePr>
                  <a:graphic>
                    <a:graphicData uri="http://schemas.openxmlformats.org/drawingml/2006/picture">
                      <pic:pic>
                        <pic:nvPicPr>
                          <pic:cNvPr id="2208"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209" name="image310.png" descr=""/>
                  <wp:cNvGraphicFramePr>
                    <a:graphicFrameLocks noChangeAspect="1"/>
                  </wp:cNvGraphicFramePr>
                  <a:graphic>
                    <a:graphicData uri="http://schemas.openxmlformats.org/drawingml/2006/picture">
                      <pic:pic>
                        <pic:nvPicPr>
                          <pic:cNvPr id="2210"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211" name="image310.png" descr=""/>
                  <wp:cNvGraphicFramePr>
                    <a:graphicFrameLocks noChangeAspect="1"/>
                  </wp:cNvGraphicFramePr>
                  <a:graphic>
                    <a:graphicData uri="http://schemas.openxmlformats.org/drawingml/2006/picture">
                      <pic:pic>
                        <pic:nvPicPr>
                          <pic:cNvPr id="2212"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213" name="image310.png" descr=""/>
                  <wp:cNvGraphicFramePr>
                    <a:graphicFrameLocks noChangeAspect="1"/>
                  </wp:cNvGraphicFramePr>
                  <a:graphic>
                    <a:graphicData uri="http://schemas.openxmlformats.org/drawingml/2006/picture">
                      <pic:pic>
                        <pic:nvPicPr>
                          <pic:cNvPr id="2214"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2215" name="image310.png" descr=""/>
                  <wp:cNvGraphicFramePr>
                    <a:graphicFrameLocks noChangeAspect="1"/>
                  </wp:cNvGraphicFramePr>
                  <a:graphic>
                    <a:graphicData uri="http://schemas.openxmlformats.org/drawingml/2006/picture">
                      <pic:pic>
                        <pic:nvPicPr>
                          <pic:cNvPr id="2216"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217" name="image310.png" descr=""/>
                  <wp:cNvGraphicFramePr>
                    <a:graphicFrameLocks noChangeAspect="1"/>
                  </wp:cNvGraphicFramePr>
                  <a:graphic>
                    <a:graphicData uri="http://schemas.openxmlformats.org/drawingml/2006/picture">
                      <pic:pic>
                        <pic:nvPicPr>
                          <pic:cNvPr id="2218"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1"/>
                  <wp:effectExtent l="0" t="0" r="0" b="0"/>
                  <wp:docPr id="2219" name="image310.png" descr=""/>
                  <wp:cNvGraphicFramePr>
                    <a:graphicFrameLocks noChangeAspect="1"/>
                  </wp:cNvGraphicFramePr>
                  <a:graphic>
                    <a:graphicData uri="http://schemas.openxmlformats.org/drawingml/2006/picture">
                      <pic:pic>
                        <pic:nvPicPr>
                          <pic:cNvPr id="2220" name="image310.png"/>
                          <pic:cNvPicPr/>
                        </pic:nvPicPr>
                        <pic:blipFill>
                          <a:blip r:embed="rId339" cstate="print"/>
                          <a:stretch>
                            <a:fillRect/>
                          </a:stretch>
                        </pic:blipFill>
                        <pic:spPr>
                          <a:xfrm>
                            <a:off x="0" y="0"/>
                            <a:ext cx="6096" cy="8381"/>
                          </a:xfrm>
                          <a:prstGeom prst="rect">
                            <a:avLst/>
                          </a:prstGeom>
                        </pic:spPr>
                      </pic:pic>
                    </a:graphicData>
                  </a:graphic>
                </wp:inline>
              </w:drawing>
            </w:r>
            <w:r>
              <w:rPr>
                <w:rFonts w:ascii="宋体" w:hAnsi="宋体" w:cs="宋体" w:eastAsia="宋体" w:hint="default"/>
                <w:sz w:val="2"/>
                <w:szCs w:val="2"/>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6096" cy="8381"/>
                  <wp:effectExtent l="0" t="0" r="0" b="0"/>
                  <wp:docPr id="2221" name="image310.png" descr=""/>
                  <wp:cNvGraphicFramePr>
                    <a:graphicFrameLocks noChangeAspect="1"/>
                  </wp:cNvGraphicFramePr>
                  <a:graphic>
                    <a:graphicData uri="http://schemas.openxmlformats.org/drawingml/2006/picture">
                      <pic:pic>
                        <pic:nvPicPr>
                          <pic:cNvPr id="2222" name="image310.png"/>
                          <pic:cNvPicPr/>
                        </pic:nvPicPr>
                        <pic:blipFill>
                          <a:blip r:embed="rId339"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2223" name="image310.png" descr=""/>
                  <wp:cNvGraphicFramePr>
                    <a:graphicFrameLocks noChangeAspect="1"/>
                  </wp:cNvGraphicFramePr>
                  <a:graphic>
                    <a:graphicData uri="http://schemas.openxmlformats.org/drawingml/2006/picture">
                      <pic:pic>
                        <pic:nvPicPr>
                          <pic:cNvPr id="2224"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sz w:val="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225" name="image310.png" descr=""/>
                  <wp:cNvGraphicFramePr>
                    <a:graphicFrameLocks noChangeAspect="1"/>
                  </wp:cNvGraphicFramePr>
                  <a:graphic>
                    <a:graphicData uri="http://schemas.openxmlformats.org/drawingml/2006/picture">
                      <pic:pic>
                        <pic:nvPicPr>
                          <pic:cNvPr id="2226"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227" name="image310.png" descr=""/>
                  <wp:cNvGraphicFramePr>
                    <a:graphicFrameLocks noChangeAspect="1"/>
                  </wp:cNvGraphicFramePr>
                  <a:graphic>
                    <a:graphicData uri="http://schemas.openxmlformats.org/drawingml/2006/picture">
                      <pic:pic>
                        <pic:nvPicPr>
                          <pic:cNvPr id="2228" name="image310.png"/>
                          <pic:cNvPicPr/>
                        </pic:nvPicPr>
                        <pic:blipFill>
                          <a:blip r:embed="rId3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229" name="image310.png" descr=""/>
                  <wp:cNvGraphicFramePr>
                    <a:graphicFrameLocks noChangeAspect="1"/>
                  </wp:cNvGraphicFramePr>
                  <a:graphic>
                    <a:graphicData uri="http://schemas.openxmlformats.org/drawingml/2006/picture">
                      <pic:pic>
                        <pic:nvPicPr>
                          <pic:cNvPr id="2230"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231" name="image310.png" descr=""/>
                  <wp:cNvGraphicFramePr>
                    <a:graphicFrameLocks noChangeAspect="1"/>
                  </wp:cNvGraphicFramePr>
                  <a:graphic>
                    <a:graphicData uri="http://schemas.openxmlformats.org/drawingml/2006/picture">
                      <pic:pic>
                        <pic:nvPicPr>
                          <pic:cNvPr id="2232"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233" name="image310.png" descr=""/>
                  <wp:cNvGraphicFramePr>
                    <a:graphicFrameLocks noChangeAspect="1"/>
                  </wp:cNvGraphicFramePr>
                  <a:graphic>
                    <a:graphicData uri="http://schemas.openxmlformats.org/drawingml/2006/picture">
                      <pic:pic>
                        <pic:nvPicPr>
                          <pic:cNvPr id="2234"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sz w:val="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235" name="image310.png" descr=""/>
                  <wp:cNvGraphicFramePr>
                    <a:graphicFrameLocks noChangeAspect="1"/>
                  </wp:cNvGraphicFramePr>
                  <a:graphic>
                    <a:graphicData uri="http://schemas.openxmlformats.org/drawingml/2006/picture">
                      <pic:pic>
                        <pic:nvPicPr>
                          <pic:cNvPr id="2236"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6096" cy="5333"/>
                  <wp:effectExtent l="0" t="0" r="0" b="0"/>
                  <wp:docPr id="2237" name="image310.png" descr=""/>
                  <wp:cNvGraphicFramePr>
                    <a:graphicFrameLocks noChangeAspect="1"/>
                  </wp:cNvGraphicFramePr>
                  <a:graphic>
                    <a:graphicData uri="http://schemas.openxmlformats.org/drawingml/2006/picture">
                      <pic:pic>
                        <pic:nvPicPr>
                          <pic:cNvPr id="2238" name="image310.png"/>
                          <pic:cNvPicPr/>
                        </pic:nvPicPr>
                        <pic:blipFill>
                          <a:blip r:embed="rId339"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239" name="image310.png" descr=""/>
                  <wp:cNvGraphicFramePr>
                    <a:graphicFrameLocks noChangeAspect="1"/>
                  </wp:cNvGraphicFramePr>
                  <a:graphic>
                    <a:graphicData uri="http://schemas.openxmlformats.org/drawingml/2006/picture">
                      <pic:pic>
                        <pic:nvPicPr>
                          <pic:cNvPr id="2240"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sz w:val="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241" name="image310.png" descr=""/>
                  <wp:cNvGraphicFramePr>
                    <a:graphicFrameLocks noChangeAspect="1"/>
                  </wp:cNvGraphicFramePr>
                  <a:graphic>
                    <a:graphicData uri="http://schemas.openxmlformats.org/drawingml/2006/picture">
                      <pic:pic>
                        <pic:nvPicPr>
                          <pic:cNvPr id="2242"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243" name="image310.png" descr=""/>
                  <wp:cNvGraphicFramePr>
                    <a:graphicFrameLocks noChangeAspect="1"/>
                  </wp:cNvGraphicFramePr>
                  <a:graphic>
                    <a:graphicData uri="http://schemas.openxmlformats.org/drawingml/2006/picture">
                      <pic:pic>
                        <pic:nvPicPr>
                          <pic:cNvPr id="2244" name="image310.png"/>
                          <pic:cNvPicPr/>
                        </pic:nvPicPr>
                        <pic:blipFill>
                          <a:blip r:embed="rId3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480,831,536.00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245" name="image310.png" descr=""/>
                  <wp:cNvGraphicFramePr>
                    <a:graphicFrameLocks noChangeAspect="1"/>
                  </wp:cNvGraphicFramePr>
                  <a:graphic>
                    <a:graphicData uri="http://schemas.openxmlformats.org/drawingml/2006/picture">
                      <pic:pic>
                        <pic:nvPicPr>
                          <pic:cNvPr id="2246"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605,920,741.11</w:t>
            </w:r>
          </w:p>
          <w:p>
            <w:pPr>
              <w:pStyle w:val="TableParagraph"/>
              <w:spacing w:line="240" w:lineRule="auto" w:before="2"/>
              <w:ind w:right="0"/>
              <w:jc w:val="left"/>
              <w:rPr>
                <w:rFonts w:ascii="宋体" w:hAnsi="宋体" w:cs="宋体" w:eastAsia="宋体" w:hint="default"/>
                <w:sz w:val="5"/>
                <w:szCs w:val="5"/>
              </w:rPr>
            </w:pPr>
          </w:p>
          <w:p>
            <w:pPr>
              <w:pStyle w:val="TableParagraph"/>
              <w:tabs>
                <w:tab w:pos="1371"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247" name="image310.png" descr=""/>
                  <wp:cNvGraphicFramePr>
                    <a:graphicFrameLocks noChangeAspect="1"/>
                  </wp:cNvGraphicFramePr>
                  <a:graphic>
                    <a:graphicData uri="http://schemas.openxmlformats.org/drawingml/2006/picture">
                      <pic:pic>
                        <pic:nvPicPr>
                          <pic:cNvPr id="2248"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249" name="image310.png" descr=""/>
                  <wp:cNvGraphicFramePr>
                    <a:graphicFrameLocks noChangeAspect="1"/>
                  </wp:cNvGraphicFramePr>
                  <a:graphic>
                    <a:graphicData uri="http://schemas.openxmlformats.org/drawingml/2006/picture">
                      <pic:pic>
                        <pic:nvPicPr>
                          <pic:cNvPr id="2250"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24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251" name="image310.png" descr=""/>
                  <wp:cNvGraphicFramePr>
                    <a:graphicFrameLocks noChangeAspect="1"/>
                  </wp:cNvGraphicFramePr>
                  <a:graphic>
                    <a:graphicData uri="http://schemas.openxmlformats.org/drawingml/2006/picture">
                      <pic:pic>
                        <pic:nvPicPr>
                          <pic:cNvPr id="2252"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918" w:val="left" w:leader="none"/>
              </w:tabs>
              <w:spacing w:line="20" w:lineRule="exact"/>
              <w:ind w:left="1" w:right="-38"/>
              <w:jc w:val="left"/>
              <w:rPr>
                <w:rFonts w:ascii="宋体" w:hAnsi="宋体" w:cs="宋体" w:eastAsia="宋体" w:hint="default"/>
                <w:sz w:val="2"/>
                <w:szCs w:val="2"/>
              </w:rPr>
            </w:pPr>
            <w:r>
              <w:rPr>
                <w:rFonts w:ascii="宋体"/>
                <w:sz w:val="2"/>
              </w:rPr>
              <w:drawing>
                <wp:inline distT="0" distB="0" distL="0" distR="0">
                  <wp:extent cx="6096" cy="5334"/>
                  <wp:effectExtent l="0" t="0" r="0" b="0"/>
                  <wp:docPr id="2253" name="image310.png" descr=""/>
                  <wp:cNvGraphicFramePr>
                    <a:graphicFrameLocks noChangeAspect="1"/>
                  </wp:cNvGraphicFramePr>
                  <a:graphic>
                    <a:graphicData uri="http://schemas.openxmlformats.org/drawingml/2006/picture">
                      <pic:pic>
                        <pic:nvPicPr>
                          <pic:cNvPr id="2254" name="image310.png"/>
                          <pic:cNvPicPr/>
                        </pic:nvPicPr>
                        <pic:blipFill>
                          <a:blip r:embed="rId339"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255" name="image310.png" descr=""/>
                  <wp:cNvGraphicFramePr>
                    <a:graphicFrameLocks noChangeAspect="1"/>
                  </wp:cNvGraphicFramePr>
                  <a:graphic>
                    <a:graphicData uri="http://schemas.openxmlformats.org/drawingml/2006/picture">
                      <pic:pic>
                        <pic:nvPicPr>
                          <pic:cNvPr id="2256"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sz w:val="2"/>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36,277,652.65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2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257" name="image310.png" descr=""/>
                  <wp:cNvGraphicFramePr>
                    <a:graphicFrameLocks noChangeAspect="1"/>
                  </wp:cNvGraphicFramePr>
                  <a:graphic>
                    <a:graphicData uri="http://schemas.openxmlformats.org/drawingml/2006/picture">
                      <pic:pic>
                        <pic:nvPicPr>
                          <pic:cNvPr id="2258"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174,756,802.39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7"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259" name="image310.png" descr=""/>
                  <wp:cNvGraphicFramePr>
                    <a:graphicFrameLocks noChangeAspect="1"/>
                  </wp:cNvGraphicFramePr>
                  <a:graphic>
                    <a:graphicData uri="http://schemas.openxmlformats.org/drawingml/2006/picture">
                      <pic:pic>
                        <pic:nvPicPr>
                          <pic:cNvPr id="2260" name="image310.png"/>
                          <pic:cNvPicPr/>
                        </pic:nvPicPr>
                        <pic:blipFill>
                          <a:blip r:embed="rId3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1,297,786,732.15</w:t>
            </w:r>
          </w:p>
        </w:tc>
      </w:tr>
      <w:tr>
        <w:trPr>
          <w:trHeight w:val="1026" w:hRule="exact"/>
        </w:trPr>
        <w:tc>
          <w:tcPr>
            <w:tcW w:w="18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4" w:lineRule="auto" w:before="26"/>
              <w:ind w:left="13" w:right="9"/>
              <w:jc w:val="both"/>
              <w:rPr>
                <w:rFonts w:ascii="宋体" w:hAnsi="宋体" w:cs="宋体" w:eastAsia="宋体" w:hint="default"/>
                <w:sz w:val="21"/>
                <w:szCs w:val="21"/>
              </w:rPr>
            </w:pPr>
            <w:r>
              <w:rPr>
                <w:rFonts w:ascii="宋体" w:hAnsi="宋体" w:cs="宋体" w:eastAsia="宋体" w:hint="default"/>
                <w:spacing w:val="-10"/>
                <w:sz w:val="21"/>
                <w:szCs w:val="21"/>
              </w:rPr>
              <w:t>三、本期增减变动金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额（减少以</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w:t>
            </w:r>
            <w:r>
              <w:rPr>
                <w:rFonts w:ascii="宋体" w:hAnsi="宋体" w:cs="宋体" w:eastAsia="宋体" w:hint="default"/>
                <w:spacing w:val="-100"/>
                <w:sz w:val="21"/>
                <w:szCs w:val="21"/>
              </w:rPr>
              <w:t> </w:t>
            </w:r>
            <w:r>
              <w:rPr>
                <w:rFonts w:ascii="宋体" w:hAnsi="宋体" w:cs="宋体" w:eastAsia="宋体" w:hint="default"/>
                <w:sz w:val="21"/>
                <w:szCs w:val="21"/>
              </w:rPr>
              <w:t>列）</w:t>
            </w:r>
          </w:p>
        </w:tc>
        <w:tc>
          <w:tcPr>
            <w:tcW w:w="13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6,285,000.00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7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31,916,518.05</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2" w:right="0"/>
              <w:jc w:val="left"/>
              <w:rPr>
                <w:rFonts w:ascii="Times New Roman" w:hAnsi="Times New Roman" w:cs="Times New Roman" w:eastAsia="Times New Roman" w:hint="default"/>
                <w:sz w:val="21"/>
                <w:szCs w:val="21"/>
              </w:rPr>
            </w:pPr>
            <w:r>
              <w:rPr>
                <w:rFonts w:ascii="Times New Roman"/>
                <w:sz w:val="21"/>
              </w:rPr>
              <w:t>35,580,419.17</w:t>
            </w:r>
          </w:p>
        </w:tc>
        <w:tc>
          <w:tcPr>
            <w:tcW w:w="891"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2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4,375,406.66</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15,466,084.77</w:t>
            </w:r>
          </w:p>
        </w:tc>
        <w:tc>
          <w:tcPr>
            <w:tcW w:w="1501"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22,462,590.31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060" w:bottom="1160" w:left="1280" w:right="0"/>
        </w:sectPr>
      </w:pPr>
    </w:p>
    <w:p>
      <w:pPr>
        <w:spacing w:line="240" w:lineRule="auto" w:before="4"/>
        <w:rPr>
          <w:rFonts w:ascii="Times New Roman" w:hAnsi="Times New Roman" w:cs="Times New Roman" w:eastAsia="Times New Roman" w:hint="default"/>
          <w:sz w:val="3"/>
          <w:szCs w:val="3"/>
        </w:rPr>
      </w:pPr>
      <w:r>
        <w:rPr/>
        <w:pict>
          <v:shape style="position:absolute;margin-left:231.740005pt;margin-top:76.38002pt;width:.480015pt;height:.42pt;mso-position-horizontal-relative:page;mso-position-vertical-relative:page;z-index:67792" type="#_x0000_t75" stroked="false">
            <v:imagedata r:id="rId339" o:title=""/>
          </v:shape>
        </w:pict>
      </w:r>
      <w:r>
        <w:rPr/>
        <w:pict>
          <v:shape style="position:absolute;margin-left:267.740021pt;margin-top:76.38002pt;width:.480031pt;height:.42pt;mso-position-horizontal-relative:page;mso-position-vertical-relative:page;z-index:67816" type="#_x0000_t75" stroked="false">
            <v:imagedata r:id="rId339" o:title=""/>
          </v:shape>
        </w:pict>
      </w:r>
      <w:r>
        <w:rPr/>
        <w:pict>
          <v:shape style="position:absolute;margin-left:303.800018pt;margin-top:76.38002pt;width:.480031pt;height:.42pt;mso-position-horizontal-relative:page;mso-position-vertical-relative:page;z-index:67840" type="#_x0000_t75" stroked="false">
            <v:imagedata r:id="rId339" o:title=""/>
          </v:shape>
        </w:pict>
      </w:r>
      <w:r>
        <w:rPr/>
        <w:pict>
          <v:shape style="position:absolute;margin-left:339.920013pt;margin-top:76.38002pt;width:.48pt;height:.42pt;mso-position-horizontal-relative:page;mso-position-vertical-relative:page;z-index:67864" type="#_x0000_t75" stroked="false">
            <v:imagedata r:id="rId339" o:title=""/>
          </v:shape>
        </w:pict>
      </w:r>
      <w:r>
        <w:rPr/>
        <w:pict>
          <v:shape style="position:absolute;margin-left:408.380005pt;margin-top:76.38002pt;width:.48pt;height:.42pt;mso-position-horizontal-relative:page;mso-position-vertical-relative:page;z-index:67888" type="#_x0000_t75" stroked="false">
            <v:imagedata r:id="rId339" o:title=""/>
          </v:shape>
        </w:pict>
      </w:r>
      <w:r>
        <w:rPr/>
        <w:pict>
          <v:shape style="position:absolute;margin-left:471.579987pt;margin-top:76.38002pt;width:.480031pt;height:.42pt;mso-position-horizontal-relative:page;mso-position-vertical-relative:page;z-index:67912" type="#_x0000_t75" stroked="false">
            <v:imagedata r:id="rId339" o:title=""/>
          </v:shape>
        </w:pict>
      </w:r>
      <w:r>
        <w:rPr/>
        <w:pict>
          <v:shape style="position:absolute;margin-left:517.299988pt;margin-top:76.38002pt;width:.480061pt;height:.42pt;mso-position-horizontal-relative:page;mso-position-vertical-relative:page;z-index:67936" type="#_x0000_t75" stroked="false">
            <v:imagedata r:id="rId339" o:title=""/>
          </v:shape>
        </w:pict>
      </w:r>
      <w:r>
        <w:rPr/>
        <w:pict>
          <v:shape style="position:absolute;margin-left:563.140015pt;margin-top:76.38002pt;width:.48pt;height:.42pt;mso-position-horizontal-relative:page;mso-position-vertical-relative:page;z-index:67960" type="#_x0000_t75" stroked="false">
            <v:imagedata r:id="rId339" o:title=""/>
          </v:shape>
        </w:pict>
      </w:r>
      <w:r>
        <w:rPr/>
        <w:pict>
          <v:shape style="position:absolute;margin-left:626.380005pt;margin-top:76.38002pt;width:.48pt;height:.42pt;mso-position-horizontal-relative:page;mso-position-vertical-relative:page;z-index:67984" type="#_x0000_t75" stroked="false">
            <v:imagedata r:id="rId339" o:title=""/>
          </v:shape>
        </w:pict>
      </w:r>
      <w:r>
        <w:rPr/>
        <w:pict>
          <v:shape style="position:absolute;margin-left:694.780029pt;margin-top:76.38002pt;width:.48pt;height:.42pt;mso-position-horizontal-relative:page;mso-position-vertical-relative:page;z-index:68008" type="#_x0000_t75" stroked="false">
            <v:imagedata r:id="rId339" o:title=""/>
          </v:shape>
        </w:pict>
      </w:r>
      <w:r>
        <w:rPr/>
        <w:pict>
          <v:shape style="position:absolute;margin-left:163.279999pt;margin-top:111.860001pt;width:.479993pt;height:.66pt;mso-position-horizontal-relative:page;mso-position-vertical-relative:page;z-index:68032" type="#_x0000_t75" stroked="false">
            <v:imagedata r:id="rId339" o:title=""/>
          </v:shape>
        </w:pict>
      </w:r>
      <w:r>
        <w:rPr/>
        <w:pict>
          <v:shape style="position:absolute;margin-left:231.740005pt;margin-top:111.860001pt;width:.479993pt;height:.66pt;mso-position-horizontal-relative:page;mso-position-vertical-relative:page;z-index:68056" type="#_x0000_t75" stroked="false">
            <v:imagedata r:id="rId339" o:title=""/>
          </v:shape>
        </w:pict>
      </w:r>
      <w:r>
        <w:rPr/>
        <w:pict>
          <v:shape style="position:absolute;margin-left:267.740021pt;margin-top:111.860001pt;width:.480008pt;height:.66pt;mso-position-horizontal-relative:page;mso-position-vertical-relative:page;z-index:68080" type="#_x0000_t75" stroked="false">
            <v:imagedata r:id="rId339" o:title=""/>
          </v:shape>
        </w:pict>
      </w:r>
      <w:r>
        <w:rPr/>
        <w:pict>
          <v:shape style="position:absolute;margin-left:303.800018pt;margin-top:111.860001pt;width:.480008pt;height:.66pt;mso-position-horizontal-relative:page;mso-position-vertical-relative:page;z-index:68104" type="#_x0000_t75" stroked="false">
            <v:imagedata r:id="rId339" o:title=""/>
          </v:shape>
        </w:pict>
      </w:r>
      <w:r>
        <w:rPr/>
        <w:pict>
          <v:shape style="position:absolute;margin-left:339.920013pt;margin-top:111.860001pt;width:.479978pt;height:.66pt;mso-position-horizontal-relative:page;mso-position-vertical-relative:page;z-index:68128" type="#_x0000_t75" stroked="false">
            <v:imagedata r:id="rId339" o:title=""/>
          </v:shape>
        </w:pict>
      </w:r>
      <w:r>
        <w:rPr/>
        <w:pict>
          <v:shape style="position:absolute;margin-left:408.380005pt;margin-top:111.860001pt;width:.479978pt;height:.66pt;mso-position-horizontal-relative:page;mso-position-vertical-relative:page;z-index:68152" type="#_x0000_t75" stroked="false">
            <v:imagedata r:id="rId339" o:title=""/>
          </v:shape>
        </w:pict>
      </w:r>
      <w:r>
        <w:rPr/>
        <w:pict>
          <v:shape style="position:absolute;margin-left:471.579987pt;margin-top:111.860001pt;width:.480008pt;height:.66pt;mso-position-horizontal-relative:page;mso-position-vertical-relative:page;z-index:68176" type="#_x0000_t75" stroked="false">
            <v:imagedata r:id="rId339" o:title=""/>
          </v:shape>
        </w:pict>
      </w:r>
      <w:r>
        <w:rPr/>
        <w:pict>
          <v:shape style="position:absolute;margin-left:517.299988pt;margin-top:111.860001pt;width:.480039pt;height:.66pt;mso-position-horizontal-relative:page;mso-position-vertical-relative:page;z-index:68200" type="#_x0000_t75" stroked="false">
            <v:imagedata r:id="rId339" o:title=""/>
          </v:shape>
        </w:pict>
      </w:r>
      <w:r>
        <w:rPr/>
        <w:pict>
          <v:shape style="position:absolute;margin-left:563.140015pt;margin-top:111.860001pt;width:.479978pt;height:.66pt;mso-position-horizontal-relative:page;mso-position-vertical-relative:page;z-index:68224" type="#_x0000_t75" stroked="false">
            <v:imagedata r:id="rId339" o:title=""/>
          </v:shape>
        </w:pict>
      </w:r>
      <w:r>
        <w:rPr/>
        <w:pict>
          <v:shape style="position:absolute;margin-left:626.380005pt;margin-top:111.860001pt;width:.479978pt;height:.66pt;mso-position-horizontal-relative:page;mso-position-vertical-relative:page;z-index:68248" type="#_x0000_t75" stroked="false">
            <v:imagedata r:id="rId339" o:title=""/>
          </v:shape>
        </w:pict>
      </w:r>
      <w:r>
        <w:rPr/>
        <w:pict>
          <v:shape style="position:absolute;margin-left:694.780029pt;margin-top:111.860001pt;width:.479978pt;height:.66pt;mso-position-horizontal-relative:page;mso-position-vertical-relative:page;z-index:68272" type="#_x0000_t75" stroked="false">
            <v:imagedata r:id="rId339" o:title=""/>
          </v:shape>
        </w:pict>
      </w:r>
      <w:r>
        <w:rPr/>
        <w:pict>
          <v:shape style="position:absolute;margin-left:163.279999pt;margin-top:147.559998pt;width:.479993pt;height:.66pt;mso-position-horizontal-relative:page;mso-position-vertical-relative:page;z-index:68296" type="#_x0000_t75" stroked="false">
            <v:imagedata r:id="rId339" o:title=""/>
          </v:shape>
        </w:pict>
      </w:r>
      <w:r>
        <w:rPr/>
        <w:pict>
          <v:shape style="position:absolute;margin-left:231.740005pt;margin-top:147.559998pt;width:.479993pt;height:.66pt;mso-position-horizontal-relative:page;mso-position-vertical-relative:page;z-index:68320" type="#_x0000_t75" stroked="false">
            <v:imagedata r:id="rId339" o:title=""/>
          </v:shape>
        </w:pict>
      </w:r>
      <w:r>
        <w:rPr/>
        <w:pict>
          <v:shape style="position:absolute;margin-left:267.740021pt;margin-top:147.559998pt;width:.480008pt;height:.66pt;mso-position-horizontal-relative:page;mso-position-vertical-relative:page;z-index:68344" type="#_x0000_t75" stroked="false">
            <v:imagedata r:id="rId339" o:title=""/>
          </v:shape>
        </w:pict>
      </w:r>
      <w:r>
        <w:rPr/>
        <w:pict>
          <v:shape style="position:absolute;margin-left:303.800018pt;margin-top:147.559998pt;width:.480008pt;height:.66pt;mso-position-horizontal-relative:page;mso-position-vertical-relative:page;z-index:68368" type="#_x0000_t75" stroked="false">
            <v:imagedata r:id="rId339" o:title=""/>
          </v:shape>
        </w:pict>
      </w:r>
      <w:r>
        <w:rPr/>
        <w:pict>
          <v:shape style="position:absolute;margin-left:339.920013pt;margin-top:147.559998pt;width:.479978pt;height:.66pt;mso-position-horizontal-relative:page;mso-position-vertical-relative:page;z-index:68392" type="#_x0000_t75" stroked="false">
            <v:imagedata r:id="rId339" o:title=""/>
          </v:shape>
        </w:pict>
      </w:r>
      <w:r>
        <w:rPr/>
        <w:pict>
          <v:shape style="position:absolute;margin-left:408.380005pt;margin-top:147.559998pt;width:.479978pt;height:.66pt;mso-position-horizontal-relative:page;mso-position-vertical-relative:page;z-index:68416" type="#_x0000_t75" stroked="false">
            <v:imagedata r:id="rId339" o:title=""/>
          </v:shape>
        </w:pict>
      </w:r>
      <w:r>
        <w:rPr/>
        <w:pict>
          <v:shape style="position:absolute;margin-left:471.579987pt;margin-top:147.559998pt;width:.480008pt;height:.66pt;mso-position-horizontal-relative:page;mso-position-vertical-relative:page;z-index:68440" type="#_x0000_t75" stroked="false">
            <v:imagedata r:id="rId339" o:title=""/>
          </v:shape>
        </w:pict>
      </w:r>
      <w:r>
        <w:rPr/>
        <w:pict>
          <v:shape style="position:absolute;margin-left:517.299988pt;margin-top:147.559998pt;width:.480039pt;height:.66pt;mso-position-horizontal-relative:page;mso-position-vertical-relative:page;z-index:68464" type="#_x0000_t75" stroked="false">
            <v:imagedata r:id="rId339" o:title=""/>
          </v:shape>
        </w:pict>
      </w:r>
      <w:r>
        <w:rPr/>
        <w:pict>
          <v:shape style="position:absolute;margin-left:563.140015pt;margin-top:147.559998pt;width:.479978pt;height:.66pt;mso-position-horizontal-relative:page;mso-position-vertical-relative:page;z-index:68488" type="#_x0000_t75" stroked="false">
            <v:imagedata r:id="rId339" o:title=""/>
          </v:shape>
        </w:pict>
      </w:r>
      <w:r>
        <w:rPr/>
        <w:pict>
          <v:shape style="position:absolute;margin-left:626.380005pt;margin-top:147.559998pt;width:.479978pt;height:.66pt;mso-position-horizontal-relative:page;mso-position-vertical-relative:page;z-index:68512" type="#_x0000_t75" stroked="false">
            <v:imagedata r:id="rId339" o:title=""/>
          </v:shape>
        </w:pict>
      </w:r>
      <w:r>
        <w:rPr/>
        <w:pict>
          <v:shape style="position:absolute;margin-left:694.780029pt;margin-top:147.559998pt;width:.479978pt;height:.66pt;mso-position-horizontal-relative:page;mso-position-vertical-relative:page;z-index:68536" type="#_x0000_t75" stroked="false">
            <v:imagedata r:id="rId339" o:title=""/>
          </v:shape>
        </w:pict>
      </w:r>
      <w:r>
        <w:rPr/>
        <w:pict>
          <v:shape style="position:absolute;margin-left:231.740005pt;margin-top:183.26004pt;width:.480015pt;height:.66pt;mso-position-horizontal-relative:page;mso-position-vertical-relative:page;z-index:68560" type="#_x0000_t75" stroked="false">
            <v:imagedata r:id="rId340" o:title=""/>
          </v:shape>
        </w:pict>
      </w:r>
      <w:r>
        <w:rPr/>
        <w:pict>
          <v:shape style="position:absolute;margin-left:267.740021pt;margin-top:183.26004pt;width:.480031pt;height:.66pt;mso-position-horizontal-relative:page;mso-position-vertical-relative:page;z-index:68584" type="#_x0000_t75" stroked="false">
            <v:imagedata r:id="rId340" o:title=""/>
          </v:shape>
        </w:pict>
      </w:r>
      <w:r>
        <w:rPr/>
        <w:pict>
          <v:shape style="position:absolute;margin-left:303.800018pt;margin-top:183.26004pt;width:.480031pt;height:.66pt;mso-position-horizontal-relative:page;mso-position-vertical-relative:page;z-index:68608" type="#_x0000_t75" stroked="false">
            <v:imagedata r:id="rId340" o:title=""/>
          </v:shape>
        </w:pict>
      </w:r>
      <w:r>
        <w:rPr/>
        <w:pict>
          <v:shape style="position:absolute;margin-left:339.920013pt;margin-top:183.26004pt;width:.48pt;height:.66pt;mso-position-horizontal-relative:page;mso-position-vertical-relative:page;z-index:68632" type="#_x0000_t75" stroked="false">
            <v:imagedata r:id="rId340" o:title=""/>
          </v:shape>
        </w:pict>
      </w:r>
      <w:r>
        <w:rPr/>
        <w:pict>
          <v:shape style="position:absolute;margin-left:408.380005pt;margin-top:183.26004pt;width:.48pt;height:.66pt;mso-position-horizontal-relative:page;mso-position-vertical-relative:page;z-index:68656" type="#_x0000_t75" stroked="false">
            <v:imagedata r:id="rId340" o:title=""/>
          </v:shape>
        </w:pict>
      </w:r>
      <w:r>
        <w:rPr/>
        <w:pict>
          <v:shape style="position:absolute;margin-left:471.579987pt;margin-top:183.26004pt;width:.480031pt;height:.66pt;mso-position-horizontal-relative:page;mso-position-vertical-relative:page;z-index:68680" type="#_x0000_t75" stroked="false">
            <v:imagedata r:id="rId340" o:title=""/>
          </v:shape>
        </w:pict>
      </w:r>
      <w:r>
        <w:rPr/>
        <w:pict>
          <v:shape style="position:absolute;margin-left:517.299988pt;margin-top:183.26004pt;width:.480061pt;height:.66pt;mso-position-horizontal-relative:page;mso-position-vertical-relative:page;z-index:68704" type="#_x0000_t75" stroked="false">
            <v:imagedata r:id="rId340" o:title=""/>
          </v:shape>
        </w:pict>
      </w:r>
      <w:r>
        <w:rPr/>
        <w:pict>
          <v:shape style="position:absolute;margin-left:563.140015pt;margin-top:183.26004pt;width:.48pt;height:.66pt;mso-position-horizontal-relative:page;mso-position-vertical-relative:page;z-index:68728" type="#_x0000_t75" stroked="false">
            <v:imagedata r:id="rId340" o:title=""/>
          </v:shape>
        </w:pict>
      </w:r>
      <w:r>
        <w:rPr/>
        <w:pict>
          <v:shape style="position:absolute;margin-left:626.380005pt;margin-top:183.26004pt;width:.48pt;height:.66pt;mso-position-horizontal-relative:page;mso-position-vertical-relative:page;z-index:68752" type="#_x0000_t75" stroked="false">
            <v:imagedata r:id="rId340" o:title=""/>
          </v:shape>
        </w:pict>
      </w:r>
      <w:r>
        <w:rPr/>
        <w:pict>
          <v:shape style="position:absolute;margin-left:694.780029pt;margin-top:183.26004pt;width:.48pt;height:.66pt;mso-position-horizontal-relative:page;mso-position-vertical-relative:page;z-index:68776" type="#_x0000_t75" stroked="false">
            <v:imagedata r:id="rId340" o:title=""/>
          </v:shape>
        </w:pict>
      </w:r>
      <w:r>
        <w:rPr/>
        <w:pict>
          <v:shape style="position:absolute;margin-left:231.740005pt;margin-top:218.960037pt;width:.480015pt;height:.66pt;mso-position-horizontal-relative:page;mso-position-vertical-relative:page;z-index:68800" type="#_x0000_t75" stroked="false">
            <v:imagedata r:id="rId340" o:title=""/>
          </v:shape>
        </w:pict>
      </w:r>
      <w:r>
        <w:rPr/>
        <w:pict>
          <v:shape style="position:absolute;margin-left:267.740021pt;margin-top:218.960037pt;width:.480031pt;height:.66pt;mso-position-horizontal-relative:page;mso-position-vertical-relative:page;z-index:68824" type="#_x0000_t75" stroked="false">
            <v:imagedata r:id="rId340" o:title=""/>
          </v:shape>
        </w:pict>
      </w:r>
      <w:r>
        <w:rPr/>
        <w:pict>
          <v:shape style="position:absolute;margin-left:303.800018pt;margin-top:218.960037pt;width:.480031pt;height:.66pt;mso-position-horizontal-relative:page;mso-position-vertical-relative:page;z-index:68848" type="#_x0000_t75" stroked="false">
            <v:imagedata r:id="rId340" o:title=""/>
          </v:shape>
        </w:pict>
      </w:r>
      <w:r>
        <w:rPr/>
        <w:pict>
          <v:shape style="position:absolute;margin-left:339.920013pt;margin-top:218.960037pt;width:.48pt;height:.66pt;mso-position-horizontal-relative:page;mso-position-vertical-relative:page;z-index:68872" type="#_x0000_t75" stroked="false">
            <v:imagedata r:id="rId340" o:title=""/>
          </v:shape>
        </w:pict>
      </w:r>
      <w:r>
        <w:rPr/>
        <w:pict>
          <v:shape style="position:absolute;margin-left:408.380005pt;margin-top:218.960037pt;width:.48pt;height:.66pt;mso-position-horizontal-relative:page;mso-position-vertical-relative:page;z-index:68896" type="#_x0000_t75" stroked="false">
            <v:imagedata r:id="rId340" o:title=""/>
          </v:shape>
        </w:pict>
      </w:r>
      <w:r>
        <w:rPr/>
        <w:pict>
          <v:shape style="position:absolute;margin-left:471.579987pt;margin-top:218.960037pt;width:.480031pt;height:.66pt;mso-position-horizontal-relative:page;mso-position-vertical-relative:page;z-index:68920" type="#_x0000_t75" stroked="false">
            <v:imagedata r:id="rId340" o:title=""/>
          </v:shape>
        </w:pict>
      </w:r>
      <w:r>
        <w:rPr/>
        <w:pict>
          <v:shape style="position:absolute;margin-left:517.299988pt;margin-top:218.960037pt;width:.480061pt;height:.66pt;mso-position-horizontal-relative:page;mso-position-vertical-relative:page;z-index:68944" type="#_x0000_t75" stroked="false">
            <v:imagedata r:id="rId340" o:title=""/>
          </v:shape>
        </w:pict>
      </w:r>
      <w:r>
        <w:rPr/>
        <w:pict>
          <v:shape style="position:absolute;margin-left:563.140015pt;margin-top:218.960037pt;width:.48pt;height:.66pt;mso-position-horizontal-relative:page;mso-position-vertical-relative:page;z-index:68968" type="#_x0000_t75" stroked="false">
            <v:imagedata r:id="rId340" o:title=""/>
          </v:shape>
        </w:pict>
      </w:r>
      <w:r>
        <w:rPr/>
        <w:pict>
          <v:shape style="position:absolute;margin-left:626.380005pt;margin-top:218.960037pt;width:.48pt;height:.66pt;mso-position-horizontal-relative:page;mso-position-vertical-relative:page;z-index:68992" type="#_x0000_t75" stroked="false">
            <v:imagedata r:id="rId340" o:title=""/>
          </v:shape>
        </w:pict>
      </w:r>
      <w:r>
        <w:rPr/>
        <w:pict>
          <v:shape style="position:absolute;margin-left:694.780029pt;margin-top:218.960037pt;width:.48pt;height:.66pt;mso-position-horizontal-relative:page;mso-position-vertical-relative:page;z-index:69016" type="#_x0000_t75" stroked="false">
            <v:imagedata r:id="rId340" o:title=""/>
          </v:shape>
        </w:pict>
      </w:r>
      <w:r>
        <w:rPr/>
        <w:pict>
          <v:shape style="position:absolute;margin-left:231.740005pt;margin-top:239.299988pt;width:.47998pt;height:.42pt;mso-position-horizontal-relative:page;mso-position-vertical-relative:page;z-index:69040" type="#_x0000_t75" stroked="false">
            <v:imagedata r:id="rId340" o:title=""/>
          </v:shape>
        </w:pict>
      </w:r>
      <w:r>
        <w:rPr/>
        <w:pict>
          <v:shape style="position:absolute;margin-left:267.740021pt;margin-top:239.299988pt;width:.479996pt;height:.42pt;mso-position-horizontal-relative:page;mso-position-vertical-relative:page;z-index:69064" type="#_x0000_t75" stroked="false">
            <v:imagedata r:id="rId340" o:title=""/>
          </v:shape>
        </w:pict>
      </w:r>
      <w:r>
        <w:rPr/>
        <w:pict>
          <v:shape style="position:absolute;margin-left:303.800018pt;margin-top:239.299988pt;width:.479996pt;height:.42pt;mso-position-horizontal-relative:page;mso-position-vertical-relative:page;z-index:69088" type="#_x0000_t75" stroked="false">
            <v:imagedata r:id="rId340" o:title=""/>
          </v:shape>
        </w:pict>
      </w:r>
      <w:r>
        <w:rPr/>
        <w:pict>
          <v:shape style="position:absolute;margin-left:339.920013pt;margin-top:239.299988pt;width:.479965pt;height:.42pt;mso-position-horizontal-relative:page;mso-position-vertical-relative:page;z-index:69112" type="#_x0000_t75" stroked="false">
            <v:imagedata r:id="rId340" o:title=""/>
          </v:shape>
        </w:pict>
      </w:r>
      <w:r>
        <w:rPr/>
        <w:pict>
          <v:shape style="position:absolute;margin-left:408.380005pt;margin-top:239.299988pt;width:.479965pt;height:.42pt;mso-position-horizontal-relative:page;mso-position-vertical-relative:page;z-index:69136" type="#_x0000_t75" stroked="false">
            <v:imagedata r:id="rId340" o:title=""/>
          </v:shape>
        </w:pict>
      </w:r>
      <w:r>
        <w:rPr/>
        <w:pict>
          <v:shape style="position:absolute;margin-left:471.579987pt;margin-top:239.299988pt;width:.479996pt;height:.42pt;mso-position-horizontal-relative:page;mso-position-vertical-relative:page;z-index:69160" type="#_x0000_t75" stroked="false">
            <v:imagedata r:id="rId340" o:title=""/>
          </v:shape>
        </w:pict>
      </w:r>
      <w:r>
        <w:rPr/>
        <w:pict>
          <v:shape style="position:absolute;margin-left:517.299988pt;margin-top:239.299988pt;width:.480026pt;height:.42pt;mso-position-horizontal-relative:page;mso-position-vertical-relative:page;z-index:69184" type="#_x0000_t75" stroked="false">
            <v:imagedata r:id="rId340" o:title=""/>
          </v:shape>
        </w:pict>
      </w:r>
      <w:r>
        <w:rPr/>
        <w:pict>
          <v:shape style="position:absolute;margin-left:563.140015pt;margin-top:239.299988pt;width:.479965pt;height:.42pt;mso-position-horizontal-relative:page;mso-position-vertical-relative:page;z-index:69208" type="#_x0000_t75" stroked="false">
            <v:imagedata r:id="rId340" o:title=""/>
          </v:shape>
        </w:pict>
      </w:r>
      <w:r>
        <w:rPr/>
        <w:pict>
          <v:shape style="position:absolute;margin-left:626.380005pt;margin-top:239.299988pt;width:.479965pt;height:.42pt;mso-position-horizontal-relative:page;mso-position-vertical-relative:page;z-index:69232" type="#_x0000_t75" stroked="false">
            <v:imagedata r:id="rId340" o:title=""/>
          </v:shape>
        </w:pict>
      </w:r>
      <w:r>
        <w:rPr/>
        <w:pict>
          <v:shape style="position:absolute;margin-left:694.780029pt;margin-top:239.299988pt;width:.479965pt;height:.42pt;mso-position-horizontal-relative:page;mso-position-vertical-relative:page;z-index:69256" type="#_x0000_t75" stroked="false">
            <v:imagedata r:id="rId340" o:title=""/>
          </v:shape>
        </w:pict>
      </w:r>
      <w:r>
        <w:rPr/>
        <w:pict>
          <v:shape style="position:absolute;margin-left:231.740005pt;margin-top:259.420044pt;width:.480015pt;height:.42pt;mso-position-horizontal-relative:page;mso-position-vertical-relative:page;z-index:69280" type="#_x0000_t75" stroked="false">
            <v:imagedata r:id="rId340" o:title=""/>
          </v:shape>
        </w:pict>
      </w:r>
      <w:r>
        <w:rPr/>
        <w:pict>
          <v:shape style="position:absolute;margin-left:267.740021pt;margin-top:259.420044pt;width:.480031pt;height:.42pt;mso-position-horizontal-relative:page;mso-position-vertical-relative:page;z-index:69304" type="#_x0000_t75" stroked="false">
            <v:imagedata r:id="rId340" o:title=""/>
          </v:shape>
        </w:pict>
      </w:r>
      <w:r>
        <w:rPr/>
        <w:pict>
          <v:shape style="position:absolute;margin-left:303.800018pt;margin-top:259.420044pt;width:.480031pt;height:.42pt;mso-position-horizontal-relative:page;mso-position-vertical-relative:page;z-index:69328" type="#_x0000_t75" stroked="false">
            <v:imagedata r:id="rId340" o:title=""/>
          </v:shape>
        </w:pict>
      </w:r>
      <w:r>
        <w:rPr/>
        <w:pict>
          <v:shape style="position:absolute;margin-left:339.920013pt;margin-top:259.420044pt;width:.48pt;height:.42pt;mso-position-horizontal-relative:page;mso-position-vertical-relative:page;z-index:69352" type="#_x0000_t75" stroked="false">
            <v:imagedata r:id="rId340" o:title=""/>
          </v:shape>
        </w:pict>
      </w:r>
      <w:r>
        <w:rPr/>
        <w:pict>
          <v:shape style="position:absolute;margin-left:408.380005pt;margin-top:259.420044pt;width:.48pt;height:.42pt;mso-position-horizontal-relative:page;mso-position-vertical-relative:page;z-index:69376" type="#_x0000_t75" stroked="false">
            <v:imagedata r:id="rId340" o:title=""/>
          </v:shape>
        </w:pict>
      </w:r>
      <w:r>
        <w:rPr/>
        <w:pict>
          <v:shape style="position:absolute;margin-left:471.579987pt;margin-top:259.420044pt;width:.480031pt;height:.42pt;mso-position-horizontal-relative:page;mso-position-vertical-relative:page;z-index:69400" type="#_x0000_t75" stroked="false">
            <v:imagedata r:id="rId340" o:title=""/>
          </v:shape>
        </w:pict>
      </w:r>
      <w:r>
        <w:rPr/>
        <w:pict>
          <v:shape style="position:absolute;margin-left:517.299988pt;margin-top:259.420044pt;width:.480061pt;height:.42pt;mso-position-horizontal-relative:page;mso-position-vertical-relative:page;z-index:69424" type="#_x0000_t75" stroked="false">
            <v:imagedata r:id="rId340" o:title=""/>
          </v:shape>
        </w:pict>
      </w:r>
      <w:r>
        <w:rPr/>
        <w:pict>
          <v:shape style="position:absolute;margin-left:563.140015pt;margin-top:259.420044pt;width:.48pt;height:.42pt;mso-position-horizontal-relative:page;mso-position-vertical-relative:page;z-index:69448" type="#_x0000_t75" stroked="false">
            <v:imagedata r:id="rId340" o:title=""/>
          </v:shape>
        </w:pict>
      </w:r>
      <w:r>
        <w:rPr/>
        <w:pict>
          <v:shape style="position:absolute;margin-left:626.380005pt;margin-top:259.420044pt;width:.48pt;height:.42pt;mso-position-horizontal-relative:page;mso-position-vertical-relative:page;z-index:69472" type="#_x0000_t75" stroked="false">
            <v:imagedata r:id="rId340" o:title=""/>
          </v:shape>
        </w:pict>
      </w:r>
      <w:r>
        <w:rPr/>
        <w:pict>
          <v:shape style="position:absolute;margin-left:694.780029pt;margin-top:259.420044pt;width:.48pt;height:.42pt;mso-position-horizontal-relative:page;mso-position-vertical-relative:page;z-index:69496" type="#_x0000_t75" stroked="false">
            <v:imagedata r:id="rId340" o:title=""/>
          </v:shape>
        </w:pict>
      </w:r>
      <w:r>
        <w:rPr/>
        <w:pict>
          <v:shape style="position:absolute;margin-left:231.740005pt;margin-top:279.519989pt;width:.47998pt;height:.42pt;mso-position-horizontal-relative:page;mso-position-vertical-relative:page;z-index:69520" type="#_x0000_t75" stroked="false">
            <v:imagedata r:id="rId340" o:title=""/>
          </v:shape>
        </w:pict>
      </w:r>
      <w:r>
        <w:rPr/>
        <w:pict>
          <v:shape style="position:absolute;margin-left:267.740021pt;margin-top:279.519989pt;width:.479996pt;height:.42pt;mso-position-horizontal-relative:page;mso-position-vertical-relative:page;z-index:69544" type="#_x0000_t75" stroked="false">
            <v:imagedata r:id="rId340" o:title=""/>
          </v:shape>
        </w:pict>
      </w:r>
      <w:r>
        <w:rPr/>
        <w:pict>
          <v:shape style="position:absolute;margin-left:303.800018pt;margin-top:279.519989pt;width:.479996pt;height:.42pt;mso-position-horizontal-relative:page;mso-position-vertical-relative:page;z-index:69568" type="#_x0000_t75" stroked="false">
            <v:imagedata r:id="rId340" o:title=""/>
          </v:shape>
        </w:pict>
      </w:r>
      <w:r>
        <w:rPr/>
        <w:pict>
          <v:shape style="position:absolute;margin-left:339.920013pt;margin-top:279.519989pt;width:.479965pt;height:.42pt;mso-position-horizontal-relative:page;mso-position-vertical-relative:page;z-index:69592" type="#_x0000_t75" stroked="false">
            <v:imagedata r:id="rId340" o:title=""/>
          </v:shape>
        </w:pict>
      </w:r>
      <w:r>
        <w:rPr/>
        <w:pict>
          <v:shape style="position:absolute;margin-left:408.380005pt;margin-top:279.519989pt;width:.479965pt;height:.42pt;mso-position-horizontal-relative:page;mso-position-vertical-relative:page;z-index:69616" type="#_x0000_t75" stroked="false">
            <v:imagedata r:id="rId340" o:title=""/>
          </v:shape>
        </w:pict>
      </w:r>
      <w:r>
        <w:rPr/>
        <w:pict>
          <v:shape style="position:absolute;margin-left:471.579987pt;margin-top:279.519989pt;width:.479996pt;height:.42pt;mso-position-horizontal-relative:page;mso-position-vertical-relative:page;z-index:69640" type="#_x0000_t75" stroked="false">
            <v:imagedata r:id="rId340" o:title=""/>
          </v:shape>
        </w:pict>
      </w:r>
      <w:r>
        <w:rPr/>
        <w:pict>
          <v:shape style="position:absolute;margin-left:517.299988pt;margin-top:279.519989pt;width:.480026pt;height:.42pt;mso-position-horizontal-relative:page;mso-position-vertical-relative:page;z-index:69664" type="#_x0000_t75" stroked="false">
            <v:imagedata r:id="rId340" o:title=""/>
          </v:shape>
        </w:pict>
      </w:r>
      <w:r>
        <w:rPr/>
        <w:pict>
          <v:shape style="position:absolute;margin-left:563.140015pt;margin-top:279.519989pt;width:.479965pt;height:.42pt;mso-position-horizontal-relative:page;mso-position-vertical-relative:page;z-index:69688" type="#_x0000_t75" stroked="false">
            <v:imagedata r:id="rId340" o:title=""/>
          </v:shape>
        </w:pict>
      </w:r>
      <w:r>
        <w:rPr/>
        <w:pict>
          <v:shape style="position:absolute;margin-left:626.380005pt;margin-top:279.519989pt;width:.479965pt;height:.42pt;mso-position-horizontal-relative:page;mso-position-vertical-relative:page;z-index:69712" type="#_x0000_t75" stroked="false">
            <v:imagedata r:id="rId340" o:title=""/>
          </v:shape>
        </w:pict>
      </w:r>
      <w:r>
        <w:rPr/>
        <w:pict>
          <v:shape style="position:absolute;margin-left:694.780029pt;margin-top:279.519989pt;width:.479965pt;height:.42pt;mso-position-horizontal-relative:page;mso-position-vertical-relative:page;z-index:69736" type="#_x0000_t75" stroked="false">
            <v:imagedata r:id="rId340" o:title=""/>
          </v:shape>
        </w:pict>
      </w:r>
      <w:r>
        <w:rPr/>
        <w:pict>
          <v:shape style="position:absolute;margin-left:231.740005pt;margin-top:314.980011pt;width:.479993pt;height:.66pt;mso-position-horizontal-relative:page;mso-position-vertical-relative:page;z-index:69760" type="#_x0000_t75" stroked="false">
            <v:imagedata r:id="rId340" o:title=""/>
          </v:shape>
        </w:pict>
      </w:r>
      <w:r>
        <w:rPr/>
        <w:pict>
          <v:shape style="position:absolute;margin-left:267.740021pt;margin-top:314.980011pt;width:.480008pt;height:.66pt;mso-position-horizontal-relative:page;mso-position-vertical-relative:page;z-index:69784" type="#_x0000_t75" stroked="false">
            <v:imagedata r:id="rId340" o:title=""/>
          </v:shape>
        </w:pict>
      </w:r>
      <w:r>
        <w:rPr/>
        <w:pict>
          <v:shape style="position:absolute;margin-left:303.800018pt;margin-top:314.980011pt;width:.480008pt;height:.66pt;mso-position-horizontal-relative:page;mso-position-vertical-relative:page;z-index:69808" type="#_x0000_t75" stroked="false">
            <v:imagedata r:id="rId340" o:title=""/>
          </v:shape>
        </w:pict>
      </w:r>
      <w:r>
        <w:rPr/>
        <w:pict>
          <v:shape style="position:absolute;margin-left:339.920013pt;margin-top:314.980011pt;width:.479978pt;height:.66pt;mso-position-horizontal-relative:page;mso-position-vertical-relative:page;z-index:69832" type="#_x0000_t75" stroked="false">
            <v:imagedata r:id="rId340" o:title=""/>
          </v:shape>
        </w:pict>
      </w:r>
      <w:r>
        <w:rPr/>
        <w:pict>
          <v:shape style="position:absolute;margin-left:408.380005pt;margin-top:314.980011pt;width:.479978pt;height:.66pt;mso-position-horizontal-relative:page;mso-position-vertical-relative:page;z-index:69856" type="#_x0000_t75" stroked="false">
            <v:imagedata r:id="rId340" o:title=""/>
          </v:shape>
        </w:pict>
      </w:r>
      <w:r>
        <w:rPr/>
        <w:pict>
          <v:shape style="position:absolute;margin-left:471.579987pt;margin-top:314.980011pt;width:.480008pt;height:.66pt;mso-position-horizontal-relative:page;mso-position-vertical-relative:page;z-index:69880" type="#_x0000_t75" stroked="false">
            <v:imagedata r:id="rId340" o:title=""/>
          </v:shape>
        </w:pict>
      </w:r>
      <w:r>
        <w:rPr/>
        <w:pict>
          <v:shape style="position:absolute;margin-left:517.299988pt;margin-top:314.980011pt;width:.480039pt;height:.66pt;mso-position-horizontal-relative:page;mso-position-vertical-relative:page;z-index:69904" type="#_x0000_t75" stroked="false">
            <v:imagedata r:id="rId340" o:title=""/>
          </v:shape>
        </w:pict>
      </w:r>
      <w:r>
        <w:rPr/>
        <w:pict>
          <v:shape style="position:absolute;margin-left:563.140015pt;margin-top:314.980011pt;width:.479978pt;height:.66pt;mso-position-horizontal-relative:page;mso-position-vertical-relative:page;z-index:69928" type="#_x0000_t75" stroked="false">
            <v:imagedata r:id="rId340" o:title=""/>
          </v:shape>
        </w:pict>
      </w:r>
      <w:r>
        <w:rPr/>
        <w:pict>
          <v:shape style="position:absolute;margin-left:626.380005pt;margin-top:314.980011pt;width:.479978pt;height:.66pt;mso-position-horizontal-relative:page;mso-position-vertical-relative:page;z-index:69952" type="#_x0000_t75" stroked="false">
            <v:imagedata r:id="rId340" o:title=""/>
          </v:shape>
        </w:pict>
      </w:r>
      <w:r>
        <w:rPr/>
        <w:pict>
          <v:shape style="position:absolute;margin-left:694.780029pt;margin-top:314.980011pt;width:.479978pt;height:.66pt;mso-position-horizontal-relative:page;mso-position-vertical-relative:page;z-index:69976" type="#_x0000_t75" stroked="false">
            <v:imagedata r:id="rId340" o:title=""/>
          </v:shape>
        </w:pict>
      </w:r>
      <w:r>
        <w:rPr/>
        <w:pict>
          <v:shape style="position:absolute;margin-left:231.740005pt;margin-top:335.320038pt;width:.480015pt;height:.42pt;mso-position-horizontal-relative:page;mso-position-vertical-relative:page;z-index:70000" type="#_x0000_t75" stroked="false">
            <v:imagedata r:id="rId340" o:title=""/>
          </v:shape>
        </w:pict>
      </w:r>
      <w:r>
        <w:rPr/>
        <w:pict>
          <v:shape style="position:absolute;margin-left:267.740021pt;margin-top:335.320038pt;width:.480031pt;height:.42pt;mso-position-horizontal-relative:page;mso-position-vertical-relative:page;z-index:70024" type="#_x0000_t75" stroked="false">
            <v:imagedata r:id="rId340" o:title=""/>
          </v:shape>
        </w:pict>
      </w:r>
      <w:r>
        <w:rPr/>
        <w:pict>
          <v:shape style="position:absolute;margin-left:303.800018pt;margin-top:335.320038pt;width:.480031pt;height:.42pt;mso-position-horizontal-relative:page;mso-position-vertical-relative:page;z-index:70048" type="#_x0000_t75" stroked="false">
            <v:imagedata r:id="rId340" o:title=""/>
          </v:shape>
        </w:pict>
      </w:r>
      <w:r>
        <w:rPr/>
        <w:pict>
          <v:shape style="position:absolute;margin-left:339.920013pt;margin-top:335.320038pt;width:.48pt;height:.42pt;mso-position-horizontal-relative:page;mso-position-vertical-relative:page;z-index:70072" type="#_x0000_t75" stroked="false">
            <v:imagedata r:id="rId340" o:title=""/>
          </v:shape>
        </w:pict>
      </w:r>
      <w:r>
        <w:rPr/>
        <w:pict>
          <v:shape style="position:absolute;margin-left:408.380005pt;margin-top:335.320038pt;width:.48pt;height:.42pt;mso-position-horizontal-relative:page;mso-position-vertical-relative:page;z-index:70096" type="#_x0000_t75" stroked="false">
            <v:imagedata r:id="rId340" o:title=""/>
          </v:shape>
        </w:pict>
      </w:r>
      <w:r>
        <w:rPr/>
        <w:pict>
          <v:shape style="position:absolute;margin-left:471.579987pt;margin-top:335.320038pt;width:.480031pt;height:.42pt;mso-position-horizontal-relative:page;mso-position-vertical-relative:page;z-index:70120" type="#_x0000_t75" stroked="false">
            <v:imagedata r:id="rId340" o:title=""/>
          </v:shape>
        </w:pict>
      </w:r>
      <w:r>
        <w:rPr/>
        <w:pict>
          <v:shape style="position:absolute;margin-left:517.299988pt;margin-top:335.320038pt;width:.480061pt;height:.42pt;mso-position-horizontal-relative:page;mso-position-vertical-relative:page;z-index:70144" type="#_x0000_t75" stroked="false">
            <v:imagedata r:id="rId340" o:title=""/>
          </v:shape>
        </w:pict>
      </w:r>
      <w:r>
        <w:rPr/>
        <w:pict>
          <v:shape style="position:absolute;margin-left:563.140015pt;margin-top:335.320038pt;width:.48pt;height:.42pt;mso-position-horizontal-relative:page;mso-position-vertical-relative:page;z-index:70168" type="#_x0000_t75" stroked="false">
            <v:imagedata r:id="rId340" o:title=""/>
          </v:shape>
        </w:pict>
      </w:r>
      <w:r>
        <w:rPr/>
        <w:pict>
          <v:shape style="position:absolute;margin-left:626.380005pt;margin-top:335.320038pt;width:.48pt;height:.42pt;mso-position-horizontal-relative:page;mso-position-vertical-relative:page;z-index:70192" type="#_x0000_t75" stroked="false">
            <v:imagedata r:id="rId340" o:title=""/>
          </v:shape>
        </w:pict>
      </w:r>
      <w:r>
        <w:rPr/>
        <w:pict>
          <v:shape style="position:absolute;margin-left:694.780029pt;margin-top:335.320038pt;width:.48pt;height:.42pt;mso-position-horizontal-relative:page;mso-position-vertical-relative:page;z-index:70216" type="#_x0000_t75" stroked="false">
            <v:imagedata r:id="rId340" o:title=""/>
          </v:shape>
        </w:pict>
      </w:r>
      <w:r>
        <w:rPr/>
        <w:pict>
          <v:shape style="position:absolute;margin-left:231.740005pt;margin-top:370.779999pt;width:.479993pt;height:.66pt;mso-position-horizontal-relative:page;mso-position-vertical-relative:page;z-index:70240" type="#_x0000_t75" stroked="false">
            <v:imagedata r:id="rId340" o:title=""/>
          </v:shape>
        </w:pict>
      </w:r>
      <w:r>
        <w:rPr/>
        <w:pict>
          <v:shape style="position:absolute;margin-left:267.740021pt;margin-top:370.779999pt;width:.480008pt;height:.66pt;mso-position-horizontal-relative:page;mso-position-vertical-relative:page;z-index:70264" type="#_x0000_t75" stroked="false">
            <v:imagedata r:id="rId340" o:title=""/>
          </v:shape>
        </w:pict>
      </w:r>
      <w:r>
        <w:rPr/>
        <w:pict>
          <v:shape style="position:absolute;margin-left:303.800018pt;margin-top:370.779999pt;width:.480008pt;height:.66pt;mso-position-horizontal-relative:page;mso-position-vertical-relative:page;z-index:70288" type="#_x0000_t75" stroked="false">
            <v:imagedata r:id="rId340" o:title=""/>
          </v:shape>
        </w:pict>
      </w:r>
      <w:r>
        <w:rPr/>
        <w:pict>
          <v:shape style="position:absolute;margin-left:339.920013pt;margin-top:370.779999pt;width:.479978pt;height:.66pt;mso-position-horizontal-relative:page;mso-position-vertical-relative:page;z-index:70312" type="#_x0000_t75" stroked="false">
            <v:imagedata r:id="rId340" o:title=""/>
          </v:shape>
        </w:pict>
      </w:r>
      <w:r>
        <w:rPr/>
        <w:pict>
          <v:shape style="position:absolute;margin-left:408.380005pt;margin-top:370.779999pt;width:.479978pt;height:.66pt;mso-position-horizontal-relative:page;mso-position-vertical-relative:page;z-index:70336" type="#_x0000_t75" stroked="false">
            <v:imagedata r:id="rId340" o:title=""/>
          </v:shape>
        </w:pict>
      </w:r>
      <w:r>
        <w:rPr/>
        <w:pict>
          <v:shape style="position:absolute;margin-left:471.579987pt;margin-top:370.779999pt;width:.480008pt;height:.66pt;mso-position-horizontal-relative:page;mso-position-vertical-relative:page;z-index:70360" type="#_x0000_t75" stroked="false">
            <v:imagedata r:id="rId340" o:title=""/>
          </v:shape>
        </w:pict>
      </w:r>
      <w:r>
        <w:rPr/>
        <w:pict>
          <v:shape style="position:absolute;margin-left:517.299988pt;margin-top:370.779999pt;width:.480039pt;height:.66pt;mso-position-horizontal-relative:page;mso-position-vertical-relative:page;z-index:70384" type="#_x0000_t75" stroked="false">
            <v:imagedata r:id="rId340" o:title=""/>
          </v:shape>
        </w:pict>
      </w:r>
      <w:r>
        <w:rPr/>
        <w:pict>
          <v:shape style="position:absolute;margin-left:563.140015pt;margin-top:370.779999pt;width:.479978pt;height:.66pt;mso-position-horizontal-relative:page;mso-position-vertical-relative:page;z-index:70408" type="#_x0000_t75" stroked="false">
            <v:imagedata r:id="rId340" o:title=""/>
          </v:shape>
        </w:pict>
      </w:r>
      <w:r>
        <w:rPr/>
        <w:pict>
          <v:shape style="position:absolute;margin-left:626.380005pt;margin-top:370.779999pt;width:.479978pt;height:.66pt;mso-position-horizontal-relative:page;mso-position-vertical-relative:page;z-index:70432" type="#_x0000_t75" stroked="false">
            <v:imagedata r:id="rId340" o:title=""/>
          </v:shape>
        </w:pict>
      </w:r>
      <w:r>
        <w:rPr/>
        <w:pict>
          <v:shape style="position:absolute;margin-left:694.780029pt;margin-top:370.779999pt;width:.479978pt;height:.66pt;mso-position-horizontal-relative:page;mso-position-vertical-relative:page;z-index:70456" type="#_x0000_t75" stroked="false">
            <v:imagedata r:id="rId340" o:title=""/>
          </v:shape>
        </w:pict>
      </w:r>
      <w:r>
        <w:rPr/>
        <w:pict>
          <v:shape style="position:absolute;margin-left:231.740005pt;margin-top:406.5pt;width:.479993pt;height:.66pt;mso-position-horizontal-relative:page;mso-position-vertical-relative:page;z-index:70480" type="#_x0000_t75" stroked="false">
            <v:imagedata r:id="rId341" o:title=""/>
          </v:shape>
        </w:pict>
      </w:r>
      <w:r>
        <w:rPr/>
        <w:pict>
          <v:shape style="position:absolute;margin-left:267.740021pt;margin-top:406.5pt;width:.480008pt;height:.66pt;mso-position-horizontal-relative:page;mso-position-vertical-relative:page;z-index:70504" type="#_x0000_t75" stroked="false">
            <v:imagedata r:id="rId341" o:title=""/>
          </v:shape>
        </w:pict>
      </w:r>
      <w:r>
        <w:rPr/>
        <w:pict>
          <v:shape style="position:absolute;margin-left:303.800018pt;margin-top:406.5pt;width:.480008pt;height:.66pt;mso-position-horizontal-relative:page;mso-position-vertical-relative:page;z-index:70528" type="#_x0000_t75" stroked="false">
            <v:imagedata r:id="rId341" o:title=""/>
          </v:shape>
        </w:pict>
      </w:r>
      <w:r>
        <w:rPr/>
        <w:pict>
          <v:shape style="position:absolute;margin-left:339.920013pt;margin-top:406.5pt;width:.479978pt;height:.66pt;mso-position-horizontal-relative:page;mso-position-vertical-relative:page;z-index:70552" type="#_x0000_t75" stroked="false">
            <v:imagedata r:id="rId341" o:title=""/>
          </v:shape>
        </w:pict>
      </w:r>
      <w:r>
        <w:rPr/>
        <w:pict>
          <v:shape style="position:absolute;margin-left:408.380005pt;margin-top:406.5pt;width:.479978pt;height:.66pt;mso-position-horizontal-relative:page;mso-position-vertical-relative:page;z-index:70576" type="#_x0000_t75" stroked="false">
            <v:imagedata r:id="rId341" o:title=""/>
          </v:shape>
        </w:pict>
      </w:r>
      <w:r>
        <w:rPr/>
        <w:pict>
          <v:shape style="position:absolute;margin-left:471.579987pt;margin-top:406.5pt;width:.480008pt;height:.66pt;mso-position-horizontal-relative:page;mso-position-vertical-relative:page;z-index:70600" type="#_x0000_t75" stroked="false">
            <v:imagedata r:id="rId341" o:title=""/>
          </v:shape>
        </w:pict>
      </w:r>
      <w:r>
        <w:rPr/>
        <w:pict>
          <v:shape style="position:absolute;margin-left:517.299988pt;margin-top:406.5pt;width:.480039pt;height:.66pt;mso-position-horizontal-relative:page;mso-position-vertical-relative:page;z-index:70624" type="#_x0000_t75" stroked="false">
            <v:imagedata r:id="rId341" o:title=""/>
          </v:shape>
        </w:pict>
      </w:r>
      <w:r>
        <w:rPr/>
        <w:pict>
          <v:shape style="position:absolute;margin-left:563.140015pt;margin-top:406.5pt;width:.479978pt;height:.66pt;mso-position-horizontal-relative:page;mso-position-vertical-relative:page;z-index:70648" type="#_x0000_t75" stroked="false">
            <v:imagedata r:id="rId341" o:title=""/>
          </v:shape>
        </w:pict>
      </w:r>
      <w:r>
        <w:rPr/>
        <w:pict>
          <v:shape style="position:absolute;margin-left:626.380005pt;margin-top:406.5pt;width:.479978pt;height:.66pt;mso-position-horizontal-relative:page;mso-position-vertical-relative:page;z-index:70672" type="#_x0000_t75" stroked="false">
            <v:imagedata r:id="rId341" o:title=""/>
          </v:shape>
        </w:pict>
      </w:r>
      <w:r>
        <w:rPr/>
        <w:pict>
          <v:shape style="position:absolute;margin-left:694.780029pt;margin-top:406.5pt;width:.479978pt;height:.66pt;mso-position-horizontal-relative:page;mso-position-vertical-relative:page;z-index:70696" type="#_x0000_t75" stroked="false">
            <v:imagedata r:id="rId341" o:title=""/>
          </v:shape>
        </w:pict>
      </w:r>
      <w:r>
        <w:rPr/>
        <w:pict>
          <v:shape style="position:absolute;margin-left:231.740005pt;margin-top:442.200043pt;width:.480015pt;height:.66pt;mso-position-horizontal-relative:page;mso-position-vertical-relative:page;z-index:70720" type="#_x0000_t75" stroked="false">
            <v:imagedata r:id="rId341" o:title=""/>
          </v:shape>
        </w:pict>
      </w:r>
      <w:r>
        <w:rPr/>
        <w:pict>
          <v:shape style="position:absolute;margin-left:267.740021pt;margin-top:442.200043pt;width:.480031pt;height:.66pt;mso-position-horizontal-relative:page;mso-position-vertical-relative:page;z-index:70744" type="#_x0000_t75" stroked="false">
            <v:imagedata r:id="rId341" o:title=""/>
          </v:shape>
        </w:pict>
      </w:r>
      <w:r>
        <w:rPr/>
        <w:pict>
          <v:shape style="position:absolute;margin-left:303.800018pt;margin-top:442.200043pt;width:.480031pt;height:.66pt;mso-position-horizontal-relative:page;mso-position-vertical-relative:page;z-index:70768" type="#_x0000_t75" stroked="false">
            <v:imagedata r:id="rId341" o:title=""/>
          </v:shape>
        </w:pict>
      </w:r>
      <w:r>
        <w:rPr/>
        <w:pict>
          <v:shape style="position:absolute;margin-left:339.920013pt;margin-top:442.200043pt;width:.48pt;height:.66pt;mso-position-horizontal-relative:page;mso-position-vertical-relative:page;z-index:70792" type="#_x0000_t75" stroked="false">
            <v:imagedata r:id="rId341" o:title=""/>
          </v:shape>
        </w:pict>
      </w:r>
      <w:r>
        <w:rPr/>
        <w:pict>
          <v:shape style="position:absolute;margin-left:408.380005pt;margin-top:442.200043pt;width:.48pt;height:.66pt;mso-position-horizontal-relative:page;mso-position-vertical-relative:page;z-index:70816" type="#_x0000_t75" stroked="false">
            <v:imagedata r:id="rId341" o:title=""/>
          </v:shape>
        </w:pict>
      </w:r>
      <w:r>
        <w:rPr/>
        <w:pict>
          <v:shape style="position:absolute;margin-left:471.579987pt;margin-top:442.200043pt;width:.480031pt;height:.66pt;mso-position-horizontal-relative:page;mso-position-vertical-relative:page;z-index:70840" type="#_x0000_t75" stroked="false">
            <v:imagedata r:id="rId341" o:title=""/>
          </v:shape>
        </w:pict>
      </w:r>
      <w:r>
        <w:rPr/>
        <w:pict>
          <v:shape style="position:absolute;margin-left:517.299988pt;margin-top:442.200043pt;width:.480061pt;height:.66pt;mso-position-horizontal-relative:page;mso-position-vertical-relative:page;z-index:70864" type="#_x0000_t75" stroked="false">
            <v:imagedata r:id="rId341" o:title=""/>
          </v:shape>
        </w:pict>
      </w:r>
      <w:r>
        <w:rPr/>
        <w:pict>
          <v:shape style="position:absolute;margin-left:563.140015pt;margin-top:442.200043pt;width:.48pt;height:.66pt;mso-position-horizontal-relative:page;mso-position-vertical-relative:page;z-index:70888" type="#_x0000_t75" stroked="false">
            <v:imagedata r:id="rId341" o:title=""/>
          </v:shape>
        </w:pict>
      </w:r>
      <w:r>
        <w:rPr/>
        <w:pict>
          <v:shape style="position:absolute;margin-left:626.380005pt;margin-top:442.200043pt;width:.48pt;height:.66pt;mso-position-horizontal-relative:page;mso-position-vertical-relative:page;z-index:70912" type="#_x0000_t75" stroked="false">
            <v:imagedata r:id="rId341" o:title=""/>
          </v:shape>
        </w:pict>
      </w:r>
      <w:r>
        <w:rPr/>
        <w:pict>
          <v:shape style="position:absolute;margin-left:694.780029pt;margin-top:442.200043pt;width:.48pt;height:.66pt;mso-position-horizontal-relative:page;mso-position-vertical-relative:page;z-index:70936" type="#_x0000_t75" stroked="false">
            <v:imagedata r:id="rId341" o:title=""/>
          </v:shape>
        </w:pict>
      </w:r>
      <w:r>
        <w:rPr/>
        <w:pict>
          <v:shape style="position:absolute;margin-left:231.740005pt;margin-top:477.899994pt;width:.479993pt;height:.66pt;mso-position-horizontal-relative:page;mso-position-vertical-relative:page;z-index:70960" type="#_x0000_t75" stroked="false">
            <v:imagedata r:id="rId342" o:title=""/>
          </v:shape>
        </w:pict>
      </w:r>
      <w:r>
        <w:rPr/>
        <w:pict>
          <v:shape style="position:absolute;margin-left:267.740021pt;margin-top:477.899994pt;width:.480008pt;height:.66pt;mso-position-horizontal-relative:page;mso-position-vertical-relative:page;z-index:70984" type="#_x0000_t75" stroked="false">
            <v:imagedata r:id="rId342" o:title=""/>
          </v:shape>
        </w:pict>
      </w:r>
      <w:r>
        <w:rPr/>
        <w:pict>
          <v:shape style="position:absolute;margin-left:303.800018pt;margin-top:477.899994pt;width:.480008pt;height:.66pt;mso-position-horizontal-relative:page;mso-position-vertical-relative:page;z-index:71008" type="#_x0000_t75" stroked="false">
            <v:imagedata r:id="rId342" o:title=""/>
          </v:shape>
        </w:pict>
      </w:r>
      <w:r>
        <w:rPr/>
        <w:pict>
          <v:shape style="position:absolute;margin-left:339.920013pt;margin-top:477.899994pt;width:.479978pt;height:.66pt;mso-position-horizontal-relative:page;mso-position-vertical-relative:page;z-index:71032" type="#_x0000_t75" stroked="false">
            <v:imagedata r:id="rId342" o:title=""/>
          </v:shape>
        </w:pict>
      </w:r>
      <w:r>
        <w:rPr/>
        <w:pict>
          <v:shape style="position:absolute;margin-left:408.380005pt;margin-top:477.899994pt;width:.479978pt;height:.66pt;mso-position-horizontal-relative:page;mso-position-vertical-relative:page;z-index:71056" type="#_x0000_t75" stroked="false">
            <v:imagedata r:id="rId342" o:title=""/>
          </v:shape>
        </w:pict>
      </w:r>
      <w:r>
        <w:rPr/>
        <w:pict>
          <v:shape style="position:absolute;margin-left:471.579987pt;margin-top:477.899994pt;width:.480008pt;height:.66pt;mso-position-horizontal-relative:page;mso-position-vertical-relative:page;z-index:71080" type="#_x0000_t75" stroked="false">
            <v:imagedata r:id="rId342" o:title=""/>
          </v:shape>
        </w:pict>
      </w:r>
      <w:r>
        <w:rPr/>
        <w:pict>
          <v:shape style="position:absolute;margin-left:517.299988pt;margin-top:477.899994pt;width:.480039pt;height:.66pt;mso-position-horizontal-relative:page;mso-position-vertical-relative:page;z-index:71104" type="#_x0000_t75" stroked="false">
            <v:imagedata r:id="rId342" o:title=""/>
          </v:shape>
        </w:pict>
      </w:r>
      <w:r>
        <w:rPr/>
        <w:pict>
          <v:shape style="position:absolute;margin-left:563.140015pt;margin-top:477.899994pt;width:.479978pt;height:.66pt;mso-position-horizontal-relative:page;mso-position-vertical-relative:page;z-index:71128" type="#_x0000_t75" stroked="false">
            <v:imagedata r:id="rId342" o:title=""/>
          </v:shape>
        </w:pict>
      </w:r>
      <w:r>
        <w:rPr/>
        <w:pict>
          <v:shape style="position:absolute;margin-left:626.380005pt;margin-top:477.899994pt;width:.479978pt;height:.66pt;mso-position-horizontal-relative:page;mso-position-vertical-relative:page;z-index:71152" type="#_x0000_t75" stroked="false">
            <v:imagedata r:id="rId342" o:title=""/>
          </v:shape>
        </w:pict>
      </w:r>
      <w:r>
        <w:rPr/>
        <w:pict>
          <v:shape style="position:absolute;margin-left:694.780029pt;margin-top:477.899994pt;width:.479978pt;height:.66pt;mso-position-horizontal-relative:page;mso-position-vertical-relative:page;z-index:71176" type="#_x0000_t75" stroked="false">
            <v:imagedata r:id="rId342" o:title=""/>
          </v:shape>
        </w:pict>
      </w:r>
      <w:r>
        <w:rPr/>
        <w:pict>
          <v:shape style="position:absolute;margin-left:231.740005pt;margin-top:498.23999pt;width:.47998pt;height:.42pt;mso-position-horizontal-relative:page;mso-position-vertical-relative:page;z-index:71200" type="#_x0000_t75" stroked="false">
            <v:imagedata r:id="rId342" o:title=""/>
          </v:shape>
        </w:pict>
      </w:r>
      <w:r>
        <w:rPr/>
        <w:pict>
          <v:shape style="position:absolute;margin-left:267.740021pt;margin-top:498.23999pt;width:.479996pt;height:.42pt;mso-position-horizontal-relative:page;mso-position-vertical-relative:page;z-index:71224" type="#_x0000_t75" stroked="false">
            <v:imagedata r:id="rId342" o:title=""/>
          </v:shape>
        </w:pict>
      </w:r>
      <w:r>
        <w:rPr/>
        <w:pict>
          <v:shape style="position:absolute;margin-left:303.800018pt;margin-top:498.23999pt;width:.479996pt;height:.42pt;mso-position-horizontal-relative:page;mso-position-vertical-relative:page;z-index:71248" type="#_x0000_t75" stroked="false">
            <v:imagedata r:id="rId342" o:title=""/>
          </v:shape>
        </w:pict>
      </w:r>
      <w:r>
        <w:rPr/>
        <w:pict>
          <v:shape style="position:absolute;margin-left:339.920013pt;margin-top:498.23999pt;width:.479965pt;height:.42pt;mso-position-horizontal-relative:page;mso-position-vertical-relative:page;z-index:71272" type="#_x0000_t75" stroked="false">
            <v:imagedata r:id="rId342" o:title=""/>
          </v:shape>
        </w:pict>
      </w:r>
      <w:r>
        <w:rPr/>
        <w:pict>
          <v:shape style="position:absolute;margin-left:408.380005pt;margin-top:498.23999pt;width:.479965pt;height:.42pt;mso-position-horizontal-relative:page;mso-position-vertical-relative:page;z-index:71296" type="#_x0000_t75" stroked="false">
            <v:imagedata r:id="rId342" o:title=""/>
          </v:shape>
        </w:pict>
      </w:r>
      <w:r>
        <w:rPr/>
        <w:pict>
          <v:shape style="position:absolute;margin-left:471.579987pt;margin-top:498.23999pt;width:.479996pt;height:.42pt;mso-position-horizontal-relative:page;mso-position-vertical-relative:page;z-index:71320" type="#_x0000_t75" stroked="false">
            <v:imagedata r:id="rId342" o:title=""/>
          </v:shape>
        </w:pict>
      </w:r>
      <w:r>
        <w:rPr/>
        <w:pict>
          <v:shape style="position:absolute;margin-left:517.299988pt;margin-top:498.23999pt;width:.480026pt;height:.42pt;mso-position-horizontal-relative:page;mso-position-vertical-relative:page;z-index:71344" type="#_x0000_t75" stroked="false">
            <v:imagedata r:id="rId342" o:title=""/>
          </v:shape>
        </w:pict>
      </w:r>
      <w:r>
        <w:rPr/>
        <w:pict>
          <v:shape style="position:absolute;margin-left:563.140015pt;margin-top:498.23999pt;width:.479965pt;height:.42pt;mso-position-horizontal-relative:page;mso-position-vertical-relative:page;z-index:71368" type="#_x0000_t75" stroked="false">
            <v:imagedata r:id="rId342" o:title=""/>
          </v:shape>
        </w:pict>
      </w:r>
      <w:r>
        <w:rPr/>
        <w:pict>
          <v:shape style="position:absolute;margin-left:626.380005pt;margin-top:498.23999pt;width:.479965pt;height:.42pt;mso-position-horizontal-relative:page;mso-position-vertical-relative:page;z-index:71392" type="#_x0000_t75" stroked="false">
            <v:imagedata r:id="rId342" o:title=""/>
          </v:shape>
        </w:pict>
      </w:r>
      <w:r>
        <w:rPr/>
        <w:pict>
          <v:shape style="position:absolute;margin-left:694.780029pt;margin-top:498.23999pt;width:.479965pt;height:.42pt;mso-position-horizontal-relative:page;mso-position-vertical-relative:page;z-index:71416" type="#_x0000_t75" stroked="false">
            <v:imagedata r:id="rId342" o:title=""/>
          </v:shape>
        </w:pict>
      </w:r>
      <w:r>
        <w:rPr/>
        <w:pict>
          <v:shape style="position:absolute;margin-left:231.740005pt;margin-top:518.340027pt;width:.480015pt;height:.42pt;mso-position-horizontal-relative:page;mso-position-vertical-relative:page;z-index:71440" type="#_x0000_t75" stroked="false">
            <v:imagedata r:id="rId342" o:title=""/>
          </v:shape>
        </w:pict>
      </w:r>
      <w:r>
        <w:rPr/>
        <w:pict>
          <v:shape style="position:absolute;margin-left:267.740021pt;margin-top:518.340027pt;width:.480031pt;height:.42pt;mso-position-horizontal-relative:page;mso-position-vertical-relative:page;z-index:71464" type="#_x0000_t75" stroked="false">
            <v:imagedata r:id="rId342" o:title=""/>
          </v:shape>
        </w:pict>
      </w:r>
      <w:r>
        <w:rPr/>
        <w:pict>
          <v:shape style="position:absolute;margin-left:303.800018pt;margin-top:518.340027pt;width:.480031pt;height:.42pt;mso-position-horizontal-relative:page;mso-position-vertical-relative:page;z-index:71488" type="#_x0000_t75" stroked="false">
            <v:imagedata r:id="rId342" o:title=""/>
          </v:shape>
        </w:pict>
      </w:r>
      <w:r>
        <w:rPr/>
        <w:pict>
          <v:shape style="position:absolute;margin-left:339.920013pt;margin-top:518.340027pt;width:.48pt;height:.42pt;mso-position-horizontal-relative:page;mso-position-vertical-relative:page;z-index:71512" type="#_x0000_t75" stroked="false">
            <v:imagedata r:id="rId342" o:title=""/>
          </v:shape>
        </w:pict>
      </w:r>
      <w:r>
        <w:rPr/>
        <w:pict>
          <v:shape style="position:absolute;margin-left:408.380005pt;margin-top:518.340027pt;width:.48pt;height:.42pt;mso-position-horizontal-relative:page;mso-position-vertical-relative:page;z-index:71536" type="#_x0000_t75" stroked="false">
            <v:imagedata r:id="rId342" o:title=""/>
          </v:shape>
        </w:pict>
      </w:r>
      <w:r>
        <w:rPr/>
        <w:pict>
          <v:shape style="position:absolute;margin-left:471.579987pt;margin-top:518.340027pt;width:.480031pt;height:.42pt;mso-position-horizontal-relative:page;mso-position-vertical-relative:page;z-index:71560" type="#_x0000_t75" stroked="false">
            <v:imagedata r:id="rId342" o:title=""/>
          </v:shape>
        </w:pict>
      </w:r>
      <w:r>
        <w:rPr/>
        <w:pict>
          <v:shape style="position:absolute;margin-left:517.299988pt;margin-top:518.340027pt;width:.480061pt;height:.42pt;mso-position-horizontal-relative:page;mso-position-vertical-relative:page;z-index:71584" type="#_x0000_t75" stroked="false">
            <v:imagedata r:id="rId342" o:title=""/>
          </v:shape>
        </w:pict>
      </w:r>
      <w:r>
        <w:rPr/>
        <w:pict>
          <v:shape style="position:absolute;margin-left:563.140015pt;margin-top:518.340027pt;width:.48pt;height:.42pt;mso-position-horizontal-relative:page;mso-position-vertical-relative:page;z-index:71608" type="#_x0000_t75" stroked="false">
            <v:imagedata r:id="rId342" o:title=""/>
          </v:shape>
        </w:pict>
      </w:r>
      <w:r>
        <w:rPr/>
        <w:pict>
          <v:shape style="position:absolute;margin-left:626.380005pt;margin-top:518.340027pt;width:.48pt;height:.42pt;mso-position-horizontal-relative:page;mso-position-vertical-relative:page;z-index:71632" type="#_x0000_t75" stroked="false">
            <v:imagedata r:id="rId342" o:title=""/>
          </v:shape>
        </w:pict>
      </w:r>
      <w:r>
        <w:rPr/>
        <w:pict>
          <v:shape style="position:absolute;margin-left:694.780029pt;margin-top:518.340027pt;width:.48pt;height:.42pt;mso-position-horizontal-relative:page;mso-position-vertical-relative:page;z-index:71656" type="#_x0000_t75" stroked="false">
            <v:imagedata r:id="rId342" o:title=""/>
          </v:shape>
        </w:pict>
      </w:r>
    </w:p>
    <w:tbl>
      <w:tblPr>
        <w:tblW w:w="0" w:type="auto"/>
        <w:jc w:val="left"/>
        <w:tblInd w:w="113" w:type="dxa"/>
        <w:tblLayout w:type="fixed"/>
        <w:tblCellMar>
          <w:top w:w="0" w:type="dxa"/>
          <w:left w:w="0" w:type="dxa"/>
          <w:bottom w:w="0" w:type="dxa"/>
          <w:right w:w="0" w:type="dxa"/>
        </w:tblCellMar>
        <w:tblLook w:val="01E0"/>
      </w:tblPr>
      <w:tblGrid>
        <w:gridCol w:w="1853"/>
        <w:gridCol w:w="1374"/>
        <w:gridCol w:w="720"/>
        <w:gridCol w:w="721"/>
        <w:gridCol w:w="722"/>
        <w:gridCol w:w="1369"/>
        <w:gridCol w:w="1264"/>
        <w:gridCol w:w="914"/>
        <w:gridCol w:w="917"/>
        <w:gridCol w:w="1265"/>
        <w:gridCol w:w="1368"/>
        <w:gridCol w:w="1529"/>
      </w:tblGrid>
      <w:tr>
        <w:trPr>
          <w:trHeight w:val="416" w:hRule="exact"/>
        </w:trPr>
        <w:tc>
          <w:tcPr>
            <w:tcW w:w="1853"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8"/>
                <w:sz w:val="21"/>
                <w:szCs w:val="21"/>
              </w:rPr>
              <w:t>）</w:t>
            </w:r>
            <w:r>
              <w:rPr>
                <w:rFonts w:ascii="宋体" w:hAnsi="宋体" w:cs="宋体" w:eastAsia="宋体" w:hint="default"/>
                <w:sz w:val="21"/>
                <w:szCs w:val="21"/>
              </w:rPr>
              <w:t>综合收益总额</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2261" name="image314.png" descr=""/>
                  <wp:cNvGraphicFramePr>
                    <a:graphicFrameLocks noChangeAspect="1"/>
                  </wp:cNvGraphicFramePr>
                  <a:graphic>
                    <a:graphicData uri="http://schemas.openxmlformats.org/drawingml/2006/picture">
                      <pic:pic>
                        <pic:nvPicPr>
                          <pic:cNvPr id="2262" name="image314.png"/>
                          <pic:cNvPicPr/>
                        </pic:nvPicPr>
                        <pic:blipFill>
                          <a:blip r:embed="rId343"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43,754,066.55</w:t>
            </w: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z w:val="21"/>
              </w:rPr>
              <w:t>43,754,066.55</w:t>
            </w: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6"/>
              <w:jc w:val="left"/>
              <w:rPr>
                <w:rFonts w:ascii="宋体" w:hAnsi="宋体" w:cs="宋体" w:eastAsia="宋体" w:hint="default"/>
                <w:sz w:val="21"/>
                <w:szCs w:val="21"/>
              </w:rPr>
            </w:pPr>
            <w:r>
              <w:rPr>
                <w:rFonts w:ascii="宋体" w:hAnsi="宋体" w:cs="宋体" w:eastAsia="宋体" w:hint="default"/>
                <w:spacing w:val="-10"/>
                <w:sz w:val="21"/>
                <w:szCs w:val="21"/>
              </w:rPr>
              <w:t>（二）所有者投入和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减少资本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6,285,000.00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31,916,518.05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35,761,650.00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2,439,868.05</w:t>
            </w: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 股</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6,285,000.00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29,476,650.00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35,761,650.00</w:t>
            </w: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 有者投入资本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263" name="image315.png" descr=""/>
                  <wp:cNvGraphicFramePr>
                    <a:graphicFrameLocks noChangeAspect="1"/>
                  </wp:cNvGraphicFramePr>
                  <a:graphic>
                    <a:graphicData uri="http://schemas.openxmlformats.org/drawingml/2006/picture">
                      <pic:pic>
                        <pic:nvPicPr>
                          <pic:cNvPr id="2264" name="image315.png"/>
                          <pic:cNvPicPr/>
                        </pic:nvPicPr>
                        <pic:blipFill>
                          <a:blip r:embed="rId344"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 有者权益的金额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265" name="image315.png" descr=""/>
                  <wp:cNvGraphicFramePr>
                    <a:graphicFrameLocks noChangeAspect="1"/>
                  </wp:cNvGraphicFramePr>
                  <a:graphic>
                    <a:graphicData uri="http://schemas.openxmlformats.org/drawingml/2006/picture">
                      <pic:pic>
                        <pic:nvPicPr>
                          <pic:cNvPr id="2266" name="image315.png"/>
                          <pic:cNvPicPr/>
                        </pic:nvPicPr>
                        <pic:blipFill>
                          <a:blip r:embed="rId344"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2,439,868.05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35,761,650.00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-33,321,781.95</w:t>
            </w: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2267" name="image315.png" descr=""/>
                  <wp:cNvGraphicFramePr>
                    <a:graphicFrameLocks noChangeAspect="1"/>
                  </wp:cNvGraphicFramePr>
                  <a:graphic>
                    <a:graphicData uri="http://schemas.openxmlformats.org/drawingml/2006/picture">
                      <pic:pic>
                        <pic:nvPicPr>
                          <pic:cNvPr id="2268" name="image315.png"/>
                          <pic:cNvPicPr/>
                        </pic:nvPicPr>
                        <pic:blipFill>
                          <a:blip r:embed="rId34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269" name="image315.png" descr=""/>
                  <wp:cNvGraphicFramePr>
                    <a:graphicFrameLocks noChangeAspect="1"/>
                  </wp:cNvGraphicFramePr>
                  <a:graphic>
                    <a:graphicData uri="http://schemas.openxmlformats.org/drawingml/2006/picture">
                      <pic:pic>
                        <pic:nvPicPr>
                          <pic:cNvPr id="2270" name="image315.png"/>
                          <pic:cNvPicPr/>
                        </pic:nvPicPr>
                        <pic:blipFill>
                          <a:blip r:embed="rId34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-181,230.83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4,375,406.66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-28,287,981.78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-23,731,344.29</w:t>
            </w: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2271" name="image315.png" descr=""/>
                  <wp:cNvGraphicFramePr>
                    <a:graphicFrameLocks noChangeAspect="1"/>
                  </wp:cNvGraphicFramePr>
                  <a:graphic>
                    <a:graphicData uri="http://schemas.openxmlformats.org/drawingml/2006/picture">
                      <pic:pic>
                        <pic:nvPicPr>
                          <pic:cNvPr id="2272" name="image315.png"/>
                          <pic:cNvPicPr/>
                        </pic:nvPicPr>
                        <pic:blipFill>
                          <a:blip r:embed="rId344"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4,375,406.66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-4,375,406.66</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．对所有者（或股 东）的分配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2273" name="image315.png" descr=""/>
                  <wp:cNvGraphicFramePr>
                    <a:graphicFrameLocks noChangeAspect="1"/>
                  </wp:cNvGraphicFramePr>
                  <a:graphic>
                    <a:graphicData uri="http://schemas.openxmlformats.org/drawingml/2006/picture">
                      <pic:pic>
                        <pic:nvPicPr>
                          <pic:cNvPr id="2274" name="image315.png"/>
                          <pic:cNvPicPr/>
                        </pic:nvPicPr>
                        <pic:blipFill>
                          <a:blip r:embed="rId344"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-181,230.83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-23,912,575.12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-23,731,344.29</w:t>
            </w: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275" name="image315.png" descr=""/>
                  <wp:cNvGraphicFramePr>
                    <a:graphicFrameLocks noChangeAspect="1"/>
                  </wp:cNvGraphicFramePr>
                  <a:graphic>
                    <a:graphicData uri="http://schemas.openxmlformats.org/drawingml/2006/picture">
                      <pic:pic>
                        <pic:nvPicPr>
                          <pic:cNvPr id="2276" name="image315.png"/>
                          <pic:cNvPicPr/>
                        </pic:nvPicPr>
                        <pic:blipFill>
                          <a:blip r:embed="rId344"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6"/>
              <w:jc w:val="left"/>
              <w:rPr>
                <w:rFonts w:ascii="宋体" w:hAnsi="宋体" w:cs="宋体" w:eastAsia="宋体" w:hint="default"/>
                <w:sz w:val="21"/>
                <w:szCs w:val="21"/>
              </w:rPr>
            </w:pPr>
            <w:r>
              <w:rPr>
                <w:rFonts w:ascii="宋体" w:hAnsi="宋体" w:cs="宋体" w:eastAsia="宋体" w:hint="default"/>
                <w:spacing w:val="-10"/>
                <w:sz w:val="21"/>
                <w:szCs w:val="21"/>
              </w:rPr>
              <w:t>（四）所有者权益内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部结转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2277" name="image315.png" descr=""/>
                  <wp:cNvGraphicFramePr>
                    <a:graphicFrameLocks noChangeAspect="1"/>
                  </wp:cNvGraphicFramePr>
                  <a:graphic>
                    <a:graphicData uri="http://schemas.openxmlformats.org/drawingml/2006/picture">
                      <pic:pic>
                        <pic:nvPicPr>
                          <pic:cNvPr id="2278" name="image315.png"/>
                          <pic:cNvPicPr/>
                        </pic:nvPicPr>
                        <pic:blipFill>
                          <a:blip r:embed="rId344"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 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2279" name="image316.png" descr=""/>
                  <wp:cNvGraphicFramePr>
                    <a:graphicFrameLocks noChangeAspect="1"/>
                  </wp:cNvGraphicFramePr>
                  <a:graphic>
                    <a:graphicData uri="http://schemas.openxmlformats.org/drawingml/2006/picture">
                      <pic:pic>
                        <pic:nvPicPr>
                          <pic:cNvPr id="2280" name="image316.png"/>
                          <pic:cNvPicPr/>
                        </pic:nvPicPr>
                        <pic:blipFill>
                          <a:blip r:embed="rId345"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 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2281" name="image316.png" descr=""/>
                  <wp:cNvGraphicFramePr>
                    <a:graphicFrameLocks noChangeAspect="1"/>
                  </wp:cNvGraphicFramePr>
                  <a:graphic>
                    <a:graphicData uri="http://schemas.openxmlformats.org/drawingml/2006/picture">
                      <pic:pic>
                        <pic:nvPicPr>
                          <pic:cNvPr id="2282" name="image316.png"/>
                          <pic:cNvPicPr/>
                        </pic:nvPicPr>
                        <pic:blipFill>
                          <a:blip r:embed="rId345"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 损</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2283" name="image317.png" descr=""/>
                  <wp:cNvGraphicFramePr>
                    <a:graphicFrameLocks noChangeAspect="1"/>
                  </wp:cNvGraphicFramePr>
                  <a:graphic>
                    <a:graphicData uri="http://schemas.openxmlformats.org/drawingml/2006/picture">
                      <pic:pic>
                        <pic:nvPicPr>
                          <pic:cNvPr id="2284" name="image317.png"/>
                          <pic:cNvPicPr/>
                        </pic:nvPicPr>
                        <pic:blipFill>
                          <a:blip r:embed="rId346"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2285" name="image317.png" descr=""/>
                  <wp:cNvGraphicFramePr>
                    <a:graphicFrameLocks noChangeAspect="1"/>
                  </wp:cNvGraphicFramePr>
                  <a:graphic>
                    <a:graphicData uri="http://schemas.openxmlformats.org/drawingml/2006/picture">
                      <pic:pic>
                        <pic:nvPicPr>
                          <pic:cNvPr id="2286" name="image317.png"/>
                          <pic:cNvPicPr/>
                        </pic:nvPicPr>
                        <pic:blipFill>
                          <a:blip r:embed="rId346"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287" name="image317.png" descr=""/>
                  <wp:cNvGraphicFramePr>
                    <a:graphicFrameLocks noChangeAspect="1"/>
                  </wp:cNvGraphicFramePr>
                  <a:graphic>
                    <a:graphicData uri="http://schemas.openxmlformats.org/drawingml/2006/picture">
                      <pic:pic>
                        <pic:nvPicPr>
                          <pic:cNvPr id="2288" name="image317.png"/>
                          <pic:cNvPicPr/>
                        </pic:nvPicPr>
                        <pic:blipFill>
                          <a:blip r:embed="rId34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r>
        <w:rPr/>
        <w:pict>
          <v:shape style="position:absolute;margin-left:271.579987pt;margin-top:296.679993pt;width:.480008pt;height:.66pt;mso-position-horizontal-relative:page;mso-position-vertical-relative:page;z-index:73000" type="#_x0000_t75" stroked="false">
            <v:imagedata r:id="rId346" o:title=""/>
          </v:shape>
        </w:pict>
      </w:r>
      <w:r>
        <w:rPr/>
        <w:pict>
          <v:shape style="position:absolute;margin-left:309.559998pt;margin-top:296.679993pt;width:.480008pt;height:.66pt;mso-position-horizontal-relative:page;mso-position-vertical-relative:page;z-index:73024" type="#_x0000_t75" stroked="false">
            <v:imagedata r:id="rId346" o:title=""/>
          </v:shape>
        </w:pict>
      </w:r>
      <w:r>
        <w:rPr/>
        <w:pict>
          <v:shape style="position:absolute;margin-left:467.380005pt;margin-top:296.679993pt;width:.479978pt;height:.66pt;mso-position-horizontal-relative:page;mso-position-vertical-relative:page;z-index:73048" type="#_x0000_t75" stroked="false">
            <v:imagedata r:id="rId346" o:title=""/>
          </v:shape>
        </w:pict>
      </w:r>
      <w:r>
        <w:rPr/>
        <w:pict>
          <v:shape style="position:absolute;margin-left:562.780029pt;margin-top:296.679993pt;width:.479978pt;height:.66pt;mso-position-horizontal-relative:page;mso-position-vertical-relative:page;z-index:73072" type="#_x0000_t75" stroked="false">
            <v:imagedata r:id="rId346" o:title=""/>
          </v:shape>
        </w:pict>
      </w:r>
      <w:r>
        <w:rPr/>
        <w:pict>
          <v:shape style="position:absolute;margin-left:626.020020pt;margin-top:296.679993pt;width:.479978pt;height:.66pt;mso-position-horizontal-relative:page;mso-position-vertical-relative:page;z-index:73096" type="#_x0000_t75" stroked="false">
            <v:imagedata r:id="rId346" o:title=""/>
          </v:shape>
        </w:pict>
      </w:r>
      <w:r>
        <w:rPr/>
        <w:pict>
          <v:shape style="position:absolute;margin-left:694.47998pt;margin-top:296.679993pt;width:.480039pt;height:.66pt;mso-position-horizontal-relative:page;mso-position-vertical-relative:page;z-index:73120" type="#_x0000_t75" stroked="false">
            <v:imagedata r:id="rId346" o:title=""/>
          </v:shape>
        </w:pict>
      </w:r>
      <w:r>
        <w:rPr/>
        <w:pict>
          <v:shape style="position:absolute;margin-left:271.579987pt;margin-top:332.380005pt;width:.480008pt;height:.66pt;mso-position-horizontal-relative:page;mso-position-vertical-relative:page;z-index:73144" type="#_x0000_t75" stroked="false">
            <v:imagedata r:id="rId346" o:title=""/>
          </v:shape>
        </w:pict>
      </w:r>
      <w:r>
        <w:rPr/>
        <w:pict>
          <v:shape style="position:absolute;margin-left:309.559998pt;margin-top:332.380005pt;width:.480008pt;height:.66pt;mso-position-horizontal-relative:page;mso-position-vertical-relative:page;z-index:73168" type="#_x0000_t75" stroked="false">
            <v:imagedata r:id="rId346" o:title=""/>
          </v:shape>
        </w:pict>
      </w:r>
      <w:r>
        <w:rPr/>
        <w:pict>
          <v:shape style="position:absolute;margin-left:467.380005pt;margin-top:332.380005pt;width:.479978pt;height:.66pt;mso-position-horizontal-relative:page;mso-position-vertical-relative:page;z-index:73192" type="#_x0000_t75" stroked="false">
            <v:imagedata r:id="rId346" o:title=""/>
          </v:shape>
        </w:pict>
      </w:r>
      <w:r>
        <w:rPr/>
        <w:pict>
          <v:shape style="position:absolute;margin-left:562.780029pt;margin-top:332.380005pt;width:.479978pt;height:.66pt;mso-position-horizontal-relative:page;mso-position-vertical-relative:page;z-index:73216" type="#_x0000_t75" stroked="false">
            <v:imagedata r:id="rId346" o:title=""/>
          </v:shape>
        </w:pict>
      </w:r>
      <w:r>
        <w:rPr/>
        <w:pict>
          <v:shape style="position:absolute;margin-left:626.020020pt;margin-top:332.380005pt;width:.479978pt;height:.66pt;mso-position-horizontal-relative:page;mso-position-vertical-relative:page;z-index:73240" type="#_x0000_t75" stroked="false">
            <v:imagedata r:id="rId346" o:title=""/>
          </v:shape>
        </w:pict>
      </w:r>
      <w:r>
        <w:rPr/>
        <w:pict>
          <v:shape style="position:absolute;margin-left:694.47998pt;margin-top:332.380005pt;width:.480039pt;height:.66pt;mso-position-horizontal-relative:page;mso-position-vertical-relative:page;z-index:73264" type="#_x0000_t75" stroked="false">
            <v:imagedata r:id="rId346" o:title=""/>
          </v:shape>
        </w:pict>
      </w:r>
      <w:r>
        <w:rPr/>
        <w:pict>
          <v:shape style="position:absolute;margin-left:271.579987pt;margin-top:352.720001pt;width:.479996pt;height:.42pt;mso-position-horizontal-relative:page;mso-position-vertical-relative:page;z-index:73288" type="#_x0000_t75" stroked="false">
            <v:imagedata r:id="rId347" o:title=""/>
          </v:shape>
        </w:pict>
      </w:r>
      <w:r>
        <w:rPr/>
        <w:pict>
          <v:shape style="position:absolute;margin-left:309.559998pt;margin-top:352.720001pt;width:.479996pt;height:.42pt;mso-position-horizontal-relative:page;mso-position-vertical-relative:page;z-index:73312" type="#_x0000_t75" stroked="false">
            <v:imagedata r:id="rId347" o:title=""/>
          </v:shape>
        </w:pict>
      </w:r>
      <w:r>
        <w:rPr/>
        <w:pict>
          <v:shape style="position:absolute;margin-left:467.380005pt;margin-top:352.720001pt;width:.479965pt;height:.42pt;mso-position-horizontal-relative:page;mso-position-vertical-relative:page;z-index:73336" type="#_x0000_t75" stroked="false">
            <v:imagedata r:id="rId347" o:title=""/>
          </v:shape>
        </w:pict>
      </w:r>
      <w:r>
        <w:rPr/>
        <w:pict>
          <v:shape style="position:absolute;margin-left:562.780029pt;margin-top:352.720001pt;width:.479965pt;height:.42pt;mso-position-horizontal-relative:page;mso-position-vertical-relative:page;z-index:73360" type="#_x0000_t75" stroked="false">
            <v:imagedata r:id="rId347" o:title=""/>
          </v:shape>
        </w:pict>
      </w:r>
      <w:r>
        <w:rPr/>
        <w:pict>
          <v:shape style="position:absolute;margin-left:626.020020pt;margin-top:352.720001pt;width:.479965pt;height:.42pt;mso-position-horizontal-relative:page;mso-position-vertical-relative:page;z-index:73384" type="#_x0000_t75" stroked="false">
            <v:imagedata r:id="rId347" o:title=""/>
          </v:shape>
        </w:pict>
      </w:r>
      <w:r>
        <w:rPr/>
        <w:pict>
          <v:shape style="position:absolute;margin-left:694.47998pt;margin-top:352.720001pt;width:.480026pt;height:.42pt;mso-position-horizontal-relative:page;mso-position-vertical-relative:page;z-index:73408" type="#_x0000_t75" stroked="false">
            <v:imagedata r:id="rId347" o:title=""/>
          </v:shape>
        </w:pict>
      </w:r>
      <w:r>
        <w:rPr/>
        <w:pict>
          <v:shape style="position:absolute;margin-left:271.579987pt;margin-top:372.820038pt;width:.480031pt;height:.42pt;mso-position-horizontal-relative:page;mso-position-vertical-relative:page;z-index:73432" type="#_x0000_t75" stroked="false">
            <v:imagedata r:id="rId348" o:title=""/>
          </v:shape>
        </w:pict>
      </w:r>
      <w:r>
        <w:rPr/>
        <w:pict>
          <v:shape style="position:absolute;margin-left:309.559998pt;margin-top:372.820038pt;width:.480031pt;height:.42pt;mso-position-horizontal-relative:page;mso-position-vertical-relative:page;z-index:73456" type="#_x0000_t75" stroked="false">
            <v:imagedata r:id="rId348" o:title=""/>
          </v:shape>
        </w:pict>
      </w:r>
      <w:r>
        <w:rPr/>
        <w:pict>
          <v:shape style="position:absolute;margin-left:467.380005pt;margin-top:372.820038pt;width:.48pt;height:.42pt;mso-position-horizontal-relative:page;mso-position-vertical-relative:page;z-index:73480" type="#_x0000_t75" stroked="false">
            <v:imagedata r:id="rId348" o:title=""/>
          </v:shape>
        </w:pict>
      </w:r>
      <w:r>
        <w:rPr/>
        <w:pict>
          <v:shape style="position:absolute;margin-left:562.780029pt;margin-top:372.820038pt;width:.48pt;height:.42pt;mso-position-horizontal-relative:page;mso-position-vertical-relative:page;z-index:73504" type="#_x0000_t75" stroked="false">
            <v:imagedata r:id="rId348" o:title=""/>
          </v:shape>
        </w:pict>
      </w:r>
      <w:r>
        <w:rPr/>
        <w:pict>
          <v:shape style="position:absolute;margin-left:626.020020pt;margin-top:372.820038pt;width:.48pt;height:.42pt;mso-position-horizontal-relative:page;mso-position-vertical-relative:page;z-index:73528" type="#_x0000_t75" stroked="false">
            <v:imagedata r:id="rId348" o:title=""/>
          </v:shape>
        </w:pict>
      </w:r>
      <w:r>
        <w:rPr/>
        <w:pict>
          <v:shape style="position:absolute;margin-left:694.47998pt;margin-top:372.820038pt;width:.480061pt;height:.42pt;mso-position-horizontal-relative:page;mso-position-vertical-relative:page;z-index:73552" type="#_x0000_t75" stroked="false">
            <v:imagedata r:id="rId348" o:title=""/>
          </v:shape>
        </w:pict>
      </w:r>
      <w:r>
        <w:rPr/>
        <w:pict>
          <v:shape style="position:absolute;margin-left:271.579987pt;margin-top:423.660034pt;width:.480014pt;height:.9pt;mso-position-horizontal-relative:page;mso-position-vertical-relative:page;z-index:73576" type="#_x0000_t75" stroked="false">
            <v:imagedata r:id="rId349" o:title=""/>
          </v:shape>
        </w:pict>
      </w:r>
      <w:r>
        <w:rPr/>
        <w:pict>
          <v:shape style="position:absolute;margin-left:309.559998pt;margin-top:423.660034pt;width:.480014pt;height:.9pt;mso-position-horizontal-relative:page;mso-position-vertical-relative:page;z-index:73600" type="#_x0000_t75" stroked="false">
            <v:imagedata r:id="rId349" o:title=""/>
          </v:shape>
        </w:pict>
      </w:r>
      <w:r>
        <w:rPr/>
        <w:pict>
          <v:shape style="position:absolute;margin-left:467.380005pt;margin-top:423.660034pt;width:.479984pt;height:.9pt;mso-position-horizontal-relative:page;mso-position-vertical-relative:page;z-index:73624" type="#_x0000_t75" stroked="false">
            <v:imagedata r:id="rId349" o:title=""/>
          </v:shape>
        </w:pict>
      </w:r>
      <w:r>
        <w:rPr/>
        <w:pict>
          <v:shape style="position:absolute;margin-left:562.780029pt;margin-top:423.660034pt;width:.479984pt;height:.9pt;mso-position-horizontal-relative:page;mso-position-vertical-relative:page;z-index:73648" type="#_x0000_t75" stroked="false">
            <v:imagedata r:id="rId349" o:title=""/>
          </v:shape>
        </w:pict>
      </w:r>
      <w:r>
        <w:rPr/>
        <w:pict>
          <v:shape style="position:absolute;margin-left:626.020020pt;margin-top:423.660034pt;width:.479984pt;height:.9pt;mso-position-horizontal-relative:page;mso-position-vertical-relative:page;z-index:73672" type="#_x0000_t75" stroked="false">
            <v:imagedata r:id="rId349" o:title=""/>
          </v:shape>
        </w:pict>
      </w:r>
      <w:r>
        <w:rPr/>
        <w:pict>
          <v:shape style="position:absolute;margin-left:694.47998pt;margin-top:423.660034pt;width:.480045pt;height:.9pt;mso-position-horizontal-relative:page;mso-position-vertical-relative:page;z-index:73696" type="#_x0000_t75" stroked="false">
            <v:imagedata r:id="rId349" o:title=""/>
          </v:shape>
        </w:pict>
      </w:r>
      <w:r>
        <w:rPr/>
        <w:pict>
          <v:shape style="position:absolute;margin-left:271.579987pt;margin-top:444.23999pt;width:.479996pt;height:.42pt;mso-position-horizontal-relative:page;mso-position-vertical-relative:page;z-index:73720" type="#_x0000_t75" stroked="false">
            <v:imagedata r:id="rId350" o:title=""/>
          </v:shape>
        </w:pict>
      </w:r>
      <w:r>
        <w:rPr/>
        <w:pict>
          <v:shape style="position:absolute;margin-left:309.559998pt;margin-top:444.23999pt;width:.479996pt;height:.42pt;mso-position-horizontal-relative:page;mso-position-vertical-relative:page;z-index:73744" type="#_x0000_t75" stroked="false">
            <v:imagedata r:id="rId350" o:title=""/>
          </v:shape>
        </w:pict>
      </w:r>
      <w:r>
        <w:rPr/>
        <w:pict>
          <v:shape style="position:absolute;margin-left:467.380005pt;margin-top:444.23999pt;width:.479965pt;height:.42pt;mso-position-horizontal-relative:page;mso-position-vertical-relative:page;z-index:73768" type="#_x0000_t75" stroked="false">
            <v:imagedata r:id="rId350" o:title=""/>
          </v:shape>
        </w:pict>
      </w:r>
      <w:r>
        <w:rPr/>
        <w:pict>
          <v:shape style="position:absolute;margin-left:562.780029pt;margin-top:444.23999pt;width:.479965pt;height:.42pt;mso-position-horizontal-relative:page;mso-position-vertical-relative:page;z-index:73792" type="#_x0000_t75" stroked="false">
            <v:imagedata r:id="rId350" o:title=""/>
          </v:shape>
        </w:pict>
      </w:r>
      <w:r>
        <w:rPr/>
        <w:pict>
          <v:shape style="position:absolute;margin-left:626.020020pt;margin-top:444.23999pt;width:.479965pt;height:.42pt;mso-position-horizontal-relative:page;mso-position-vertical-relative:page;z-index:73816" type="#_x0000_t75" stroked="false">
            <v:imagedata r:id="rId350" o:title=""/>
          </v:shape>
        </w:pict>
      </w:r>
      <w:r>
        <w:rPr/>
        <w:pict>
          <v:shape style="position:absolute;margin-left:694.47998pt;margin-top:444.23999pt;width:.480026pt;height:.42pt;mso-position-horizontal-relative:page;mso-position-vertical-relative:page;z-index:73840" type="#_x0000_t75" stroked="false">
            <v:imagedata r:id="rId350" o:title=""/>
          </v:shape>
        </w:pict>
      </w:r>
      <w:r>
        <w:rPr/>
        <w:pict>
          <v:shape style="position:absolute;margin-left:271.579987pt;margin-top:479.700043pt;width:.480031pt;height:.66pt;mso-position-horizontal-relative:page;mso-position-vertical-relative:page;z-index:73864" type="#_x0000_t75" stroked="false">
            <v:imagedata r:id="rId350" o:title=""/>
          </v:shape>
        </w:pict>
      </w:r>
      <w:r>
        <w:rPr/>
        <w:pict>
          <v:shape style="position:absolute;margin-left:309.559998pt;margin-top:479.700043pt;width:.480031pt;height:.66pt;mso-position-horizontal-relative:page;mso-position-vertical-relative:page;z-index:73888" type="#_x0000_t75" stroked="false">
            <v:imagedata r:id="rId350" o:title=""/>
          </v:shape>
        </w:pict>
      </w:r>
      <w:r>
        <w:rPr/>
        <w:pict>
          <v:shape style="position:absolute;margin-left:467.380005pt;margin-top:479.700043pt;width:.48pt;height:.66pt;mso-position-horizontal-relative:page;mso-position-vertical-relative:page;z-index:73912" type="#_x0000_t75" stroked="false">
            <v:imagedata r:id="rId350" o:title=""/>
          </v:shape>
        </w:pict>
      </w:r>
      <w:r>
        <w:rPr/>
        <w:pict>
          <v:shape style="position:absolute;margin-left:562.780029pt;margin-top:479.700043pt;width:.48pt;height:.66pt;mso-position-horizontal-relative:page;mso-position-vertical-relative:page;z-index:73936" type="#_x0000_t75" stroked="false">
            <v:imagedata r:id="rId350" o:title=""/>
          </v:shape>
        </w:pict>
      </w:r>
      <w:r>
        <w:rPr/>
        <w:pict>
          <v:shape style="position:absolute;margin-left:626.020020pt;margin-top:479.700043pt;width:.48pt;height:.66pt;mso-position-horizontal-relative:page;mso-position-vertical-relative:page;z-index:73960" type="#_x0000_t75" stroked="false">
            <v:imagedata r:id="rId350" o:title=""/>
          </v:shape>
        </w:pict>
      </w:r>
      <w:r>
        <w:rPr/>
        <w:pict>
          <v:shape style="position:absolute;margin-left:694.47998pt;margin-top:479.700043pt;width:.480061pt;height:.66pt;mso-position-horizontal-relative:page;mso-position-vertical-relative:page;z-index:73984" type="#_x0000_t75" stroked="false">
            <v:imagedata r:id="rId350" o:title=""/>
          </v:shape>
        </w:pict>
      </w:r>
      <w:r>
        <w:rPr/>
        <w:pict>
          <v:shape style="position:absolute;margin-left:271.579987pt;margin-top:515.400024pt;width:.480031pt;height:.66pt;mso-position-horizontal-relative:page;mso-position-vertical-relative:page;z-index:74008" type="#_x0000_t75" stroked="false">
            <v:imagedata r:id="rId351" o:title=""/>
          </v:shape>
        </w:pict>
      </w:r>
      <w:r>
        <w:rPr/>
        <w:pict>
          <v:shape style="position:absolute;margin-left:309.559998pt;margin-top:515.400024pt;width:.480031pt;height:.66pt;mso-position-horizontal-relative:page;mso-position-vertical-relative:page;z-index:74032" type="#_x0000_t75" stroked="false">
            <v:imagedata r:id="rId351" o:title=""/>
          </v:shape>
        </w:pict>
      </w:r>
      <w:r>
        <w:rPr/>
        <w:pict>
          <v:shape style="position:absolute;margin-left:467.380005pt;margin-top:515.400024pt;width:.48pt;height:.66pt;mso-position-horizontal-relative:page;mso-position-vertical-relative:page;z-index:74056" type="#_x0000_t75" stroked="false">
            <v:imagedata r:id="rId351" o:title=""/>
          </v:shape>
        </w:pict>
      </w:r>
      <w:r>
        <w:rPr/>
        <w:pict>
          <v:shape style="position:absolute;margin-left:562.780029pt;margin-top:515.400024pt;width:.48pt;height:.66pt;mso-position-horizontal-relative:page;mso-position-vertical-relative:page;z-index:74080" type="#_x0000_t75" stroked="false">
            <v:imagedata r:id="rId351" o:title=""/>
          </v:shape>
        </w:pict>
      </w:r>
      <w:r>
        <w:rPr/>
        <w:pict>
          <v:shape style="position:absolute;margin-left:626.020020pt;margin-top:515.400024pt;width:.48pt;height:.66pt;mso-position-horizontal-relative:page;mso-position-vertical-relative:page;z-index:74104" type="#_x0000_t75" stroked="false">
            <v:imagedata r:id="rId351" o:title=""/>
          </v:shape>
        </w:pict>
      </w:r>
      <w:r>
        <w:rPr/>
        <w:pict>
          <v:shape style="position:absolute;margin-left:694.47998pt;margin-top:515.400024pt;width:.480061pt;height:.66pt;mso-position-horizontal-relative:page;mso-position-vertical-relative:page;z-index:74128" type="#_x0000_t75" stroked="false">
            <v:imagedata r:id="rId351" o:title=""/>
          </v:shape>
        </w:pict>
      </w:r>
    </w:p>
    <w:tbl>
      <w:tblPr>
        <w:tblW w:w="0" w:type="auto"/>
        <w:jc w:val="left"/>
        <w:tblInd w:w="113" w:type="dxa"/>
        <w:tblLayout w:type="fixed"/>
        <w:tblCellMar>
          <w:top w:w="0" w:type="dxa"/>
          <w:left w:w="0" w:type="dxa"/>
          <w:bottom w:w="0" w:type="dxa"/>
          <w:right w:w="0" w:type="dxa"/>
        </w:tblCellMar>
        <w:tblLook w:val="01E0"/>
      </w:tblPr>
      <w:tblGrid>
        <w:gridCol w:w="1853"/>
        <w:gridCol w:w="1374"/>
        <w:gridCol w:w="720"/>
        <w:gridCol w:w="721"/>
        <w:gridCol w:w="722"/>
        <w:gridCol w:w="1369"/>
        <w:gridCol w:w="1264"/>
        <w:gridCol w:w="914"/>
        <w:gridCol w:w="917"/>
        <w:gridCol w:w="1265"/>
        <w:gridCol w:w="1368"/>
        <w:gridCol w:w="1529"/>
      </w:tblGrid>
      <w:tr>
        <w:trPr>
          <w:trHeight w:val="416" w:hRule="exact"/>
        </w:trPr>
        <w:tc>
          <w:tcPr>
            <w:tcW w:w="1853"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2289" name="image323.png" descr=""/>
                  <wp:cNvGraphicFramePr>
                    <a:graphicFrameLocks noChangeAspect="1"/>
                  </wp:cNvGraphicFramePr>
                  <a:graphic>
                    <a:graphicData uri="http://schemas.openxmlformats.org/drawingml/2006/picture">
                      <pic:pic>
                        <pic:nvPicPr>
                          <pic:cNvPr id="2290" name="image323.png"/>
                          <pic:cNvPicPr/>
                        </pic:nvPicPr>
                        <pic:blipFill>
                          <a:blip r:embed="rId352"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291" name="image323.png" descr=""/>
                  <wp:cNvGraphicFramePr>
                    <a:graphicFrameLocks noChangeAspect="1"/>
                  </wp:cNvGraphicFramePr>
                  <a:graphic>
                    <a:graphicData uri="http://schemas.openxmlformats.org/drawingml/2006/picture">
                      <pic:pic>
                        <pic:nvPicPr>
                          <pic:cNvPr id="2292" name="image323.png"/>
                          <pic:cNvPicPr/>
                        </pic:nvPicPr>
                        <pic:blipFill>
                          <a:blip r:embed="rId35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293" name="image323.png" descr=""/>
                  <wp:cNvGraphicFramePr>
                    <a:graphicFrameLocks noChangeAspect="1"/>
                  </wp:cNvGraphicFramePr>
                  <a:graphic>
                    <a:graphicData uri="http://schemas.openxmlformats.org/drawingml/2006/picture">
                      <pic:pic>
                        <pic:nvPicPr>
                          <pic:cNvPr id="2294" name="image323.png"/>
                          <pic:cNvPicPr/>
                        </pic:nvPicPr>
                        <pic:blipFill>
                          <a:blip r:embed="rId352"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 w:right="0"/>
              <w:jc w:val="left"/>
              <w:rPr>
                <w:rFonts w:ascii="Times New Roman" w:hAnsi="Times New Roman" w:cs="Times New Roman" w:eastAsia="Times New Roman" w:hint="default"/>
                <w:sz w:val="21"/>
                <w:szCs w:val="21"/>
              </w:rPr>
            </w:pPr>
            <w:r>
              <w:rPr>
                <w:rFonts w:ascii="Times New Roman"/>
                <w:sz w:val="21"/>
              </w:rPr>
              <w:t>487,116,536.00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637,837,259.16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35,580,419.17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Times New Roman" w:hAnsi="Times New Roman" w:cs="Times New Roman" w:eastAsia="Times New Roman" w:hint="default"/>
                <w:sz w:val="21"/>
                <w:szCs w:val="21"/>
              </w:rPr>
            </w:pPr>
            <w:r>
              <w:rPr>
                <w:rFonts w:ascii="Times New Roman"/>
                <w:sz w:val="21"/>
              </w:rPr>
              <w:t>40,653,059.31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190,222,887.16</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1,320,249,322.46</w:t>
            </w:r>
          </w:p>
        </w:tc>
      </w:tr>
    </w:tbl>
    <w:p>
      <w:pPr>
        <w:spacing w:line="240" w:lineRule="auto" w:before="8"/>
        <w:rPr>
          <w:rFonts w:ascii="Times New Roman" w:hAnsi="Times New Roman" w:cs="Times New Roman" w:eastAsia="Times New Roman" w:hint="default"/>
          <w:sz w:val="9"/>
          <w:szCs w:val="9"/>
        </w:rPr>
      </w:pPr>
    </w:p>
    <w:p>
      <w:pPr>
        <w:spacing w:before="35"/>
        <w:ind w:left="580" w:right="1318" w:firstLine="0"/>
        <w:jc w:val="left"/>
        <w:rPr>
          <w:rFonts w:ascii="宋体" w:hAnsi="宋体" w:cs="宋体" w:eastAsia="宋体" w:hint="default"/>
          <w:sz w:val="21"/>
          <w:szCs w:val="21"/>
        </w:rPr>
      </w:pPr>
      <w:r>
        <w:rPr/>
        <w:pict>
          <v:shape style="position:absolute;margin-left:231.740005pt;margin-top:-66.826309pt;width:.480015pt;height:.42pt;mso-position-horizontal-relative:page;mso-position-vertical-relative:paragraph;z-index:71680" type="#_x0000_t75" stroked="false">
            <v:imagedata r:id="rId352" o:title=""/>
          </v:shape>
        </w:pict>
      </w:r>
      <w:r>
        <w:rPr/>
        <w:pict>
          <v:shape style="position:absolute;margin-left:267.740021pt;margin-top:-66.826309pt;width:.480031pt;height:.42pt;mso-position-horizontal-relative:page;mso-position-vertical-relative:paragraph;z-index:71704" type="#_x0000_t75" stroked="false">
            <v:imagedata r:id="rId352" o:title=""/>
          </v:shape>
        </w:pict>
      </w:r>
      <w:r>
        <w:rPr/>
        <w:pict>
          <v:shape style="position:absolute;margin-left:303.800018pt;margin-top:-66.826309pt;width:.480031pt;height:.42pt;mso-position-horizontal-relative:page;mso-position-vertical-relative:paragraph;z-index:71728" type="#_x0000_t75" stroked="false">
            <v:imagedata r:id="rId352" o:title=""/>
          </v:shape>
        </w:pict>
      </w:r>
      <w:r>
        <w:rPr/>
        <w:pict>
          <v:shape style="position:absolute;margin-left:339.920013pt;margin-top:-66.826309pt;width:.48pt;height:.42pt;mso-position-horizontal-relative:page;mso-position-vertical-relative:paragraph;z-index:71752" type="#_x0000_t75" stroked="false">
            <v:imagedata r:id="rId352" o:title=""/>
          </v:shape>
        </w:pict>
      </w:r>
      <w:r>
        <w:rPr/>
        <w:pict>
          <v:shape style="position:absolute;margin-left:408.380005pt;margin-top:-66.826309pt;width:.48pt;height:.42pt;mso-position-horizontal-relative:page;mso-position-vertical-relative:paragraph;z-index:71776" type="#_x0000_t75" stroked="false">
            <v:imagedata r:id="rId352" o:title=""/>
          </v:shape>
        </w:pict>
      </w:r>
      <w:r>
        <w:rPr/>
        <w:pict>
          <v:shape style="position:absolute;margin-left:471.579987pt;margin-top:-66.826309pt;width:.480031pt;height:.42pt;mso-position-horizontal-relative:page;mso-position-vertical-relative:paragraph;z-index:71800" type="#_x0000_t75" stroked="false">
            <v:imagedata r:id="rId352" o:title=""/>
          </v:shape>
        </w:pict>
      </w:r>
      <w:r>
        <w:rPr/>
        <w:pict>
          <v:shape style="position:absolute;margin-left:517.299988pt;margin-top:-66.826309pt;width:.480061pt;height:.42pt;mso-position-horizontal-relative:page;mso-position-vertical-relative:paragraph;z-index:71824" type="#_x0000_t75" stroked="false">
            <v:imagedata r:id="rId352" o:title=""/>
          </v:shape>
        </w:pict>
      </w:r>
      <w:r>
        <w:rPr/>
        <w:pict>
          <v:shape style="position:absolute;margin-left:563.140015pt;margin-top:-66.826309pt;width:.48pt;height:.42pt;mso-position-horizontal-relative:page;mso-position-vertical-relative:paragraph;z-index:71848" type="#_x0000_t75" stroked="false">
            <v:imagedata r:id="rId352" o:title=""/>
          </v:shape>
        </w:pict>
      </w:r>
      <w:r>
        <w:rPr/>
        <w:pict>
          <v:shape style="position:absolute;margin-left:626.380005pt;margin-top:-66.826309pt;width:.48pt;height:.42pt;mso-position-horizontal-relative:page;mso-position-vertical-relative:paragraph;z-index:71872" type="#_x0000_t75" stroked="false">
            <v:imagedata r:id="rId352" o:title=""/>
          </v:shape>
        </w:pict>
      </w:r>
      <w:r>
        <w:rPr/>
        <w:pict>
          <v:shape style="position:absolute;margin-left:694.780029pt;margin-top:-66.826309pt;width:.48pt;height:.42pt;mso-position-horizontal-relative:page;mso-position-vertical-relative:paragraph;z-index:71896" type="#_x0000_t75" stroked="false">
            <v:imagedata r:id="rId352" o:title=""/>
          </v:shape>
        </w:pict>
      </w:r>
      <w:r>
        <w:rPr/>
        <w:pict>
          <v:shape style="position:absolute;margin-left:231.740005pt;margin-top:-46.706299pt;width:.480015pt;height:.42pt;mso-position-horizontal-relative:page;mso-position-vertical-relative:paragraph;z-index:71920" type="#_x0000_t75" stroked="false">
            <v:imagedata r:id="rId352" o:title=""/>
          </v:shape>
        </w:pict>
      </w:r>
      <w:r>
        <w:rPr/>
        <w:pict>
          <v:shape style="position:absolute;margin-left:267.740021pt;margin-top:-46.706299pt;width:.480031pt;height:.42pt;mso-position-horizontal-relative:page;mso-position-vertical-relative:paragraph;z-index:71944" type="#_x0000_t75" stroked="false">
            <v:imagedata r:id="rId352" o:title=""/>
          </v:shape>
        </w:pict>
      </w:r>
      <w:r>
        <w:rPr/>
        <w:pict>
          <v:shape style="position:absolute;margin-left:303.800018pt;margin-top:-46.706299pt;width:.480031pt;height:.42pt;mso-position-horizontal-relative:page;mso-position-vertical-relative:paragraph;z-index:71968" type="#_x0000_t75" stroked="false">
            <v:imagedata r:id="rId352" o:title=""/>
          </v:shape>
        </w:pict>
      </w:r>
      <w:r>
        <w:rPr/>
        <w:pict>
          <v:shape style="position:absolute;margin-left:339.920013pt;margin-top:-46.706299pt;width:.48pt;height:.42pt;mso-position-horizontal-relative:page;mso-position-vertical-relative:paragraph;z-index:71992" type="#_x0000_t75" stroked="false">
            <v:imagedata r:id="rId352" o:title=""/>
          </v:shape>
        </w:pict>
      </w:r>
      <w:r>
        <w:rPr/>
        <w:pict>
          <v:shape style="position:absolute;margin-left:408.380005pt;margin-top:-46.706299pt;width:.48pt;height:.42pt;mso-position-horizontal-relative:page;mso-position-vertical-relative:paragraph;z-index:72016" type="#_x0000_t75" stroked="false">
            <v:imagedata r:id="rId352" o:title=""/>
          </v:shape>
        </w:pict>
      </w:r>
      <w:r>
        <w:rPr/>
        <w:pict>
          <v:shape style="position:absolute;margin-left:471.579987pt;margin-top:-46.706299pt;width:.480031pt;height:.42pt;mso-position-horizontal-relative:page;mso-position-vertical-relative:paragraph;z-index:72040" type="#_x0000_t75" stroked="false">
            <v:imagedata r:id="rId352" o:title=""/>
          </v:shape>
        </w:pict>
      </w:r>
      <w:r>
        <w:rPr/>
        <w:pict>
          <v:shape style="position:absolute;margin-left:517.299988pt;margin-top:-46.706299pt;width:.480061pt;height:.42pt;mso-position-horizontal-relative:page;mso-position-vertical-relative:paragraph;z-index:72064" type="#_x0000_t75" stroked="false">
            <v:imagedata r:id="rId352" o:title=""/>
          </v:shape>
        </w:pict>
      </w:r>
      <w:r>
        <w:rPr/>
        <w:pict>
          <v:shape style="position:absolute;margin-left:563.140015pt;margin-top:-46.706299pt;width:.48pt;height:.42pt;mso-position-horizontal-relative:page;mso-position-vertical-relative:paragraph;z-index:72088" type="#_x0000_t75" stroked="false">
            <v:imagedata r:id="rId352" o:title=""/>
          </v:shape>
        </w:pict>
      </w:r>
      <w:r>
        <w:rPr/>
        <w:pict>
          <v:shape style="position:absolute;margin-left:626.380005pt;margin-top:-46.706299pt;width:.48pt;height:.42pt;mso-position-horizontal-relative:page;mso-position-vertical-relative:paragraph;z-index:72112" type="#_x0000_t75" stroked="false">
            <v:imagedata r:id="rId352" o:title=""/>
          </v:shape>
        </w:pict>
      </w:r>
      <w:r>
        <w:rPr/>
        <w:pict>
          <v:shape style="position:absolute;margin-left:694.780029pt;margin-top:-46.706299pt;width:.48pt;height:.42pt;mso-position-horizontal-relative:page;mso-position-vertical-relative:paragraph;z-index:72136" type="#_x0000_t75" stroked="false">
            <v:imagedata r:id="rId352" o:title=""/>
          </v:shape>
        </w:pict>
      </w:r>
      <w:r>
        <w:rPr/>
        <w:pict>
          <v:shape style="position:absolute;margin-left:231.740005pt;margin-top:-26.606308pt;width:.480015pt;height:.42pt;mso-position-horizontal-relative:page;mso-position-vertical-relative:paragraph;z-index:72160" type="#_x0000_t75" stroked="false">
            <v:imagedata r:id="rId352" o:title=""/>
          </v:shape>
        </w:pict>
      </w:r>
      <w:r>
        <w:rPr/>
        <w:pict>
          <v:shape style="position:absolute;margin-left:267.740021pt;margin-top:-26.606308pt;width:.480031pt;height:.42pt;mso-position-horizontal-relative:page;mso-position-vertical-relative:paragraph;z-index:72184" type="#_x0000_t75" stroked="false">
            <v:imagedata r:id="rId352" o:title=""/>
          </v:shape>
        </w:pict>
      </w:r>
      <w:r>
        <w:rPr/>
        <w:pict>
          <v:shape style="position:absolute;margin-left:303.800018pt;margin-top:-26.606308pt;width:.480031pt;height:.42pt;mso-position-horizontal-relative:page;mso-position-vertical-relative:paragraph;z-index:72208" type="#_x0000_t75" stroked="false">
            <v:imagedata r:id="rId352" o:title=""/>
          </v:shape>
        </w:pict>
      </w:r>
      <w:r>
        <w:rPr/>
        <w:pict>
          <v:shape style="position:absolute;margin-left:339.920013pt;margin-top:-26.606308pt;width:.48pt;height:.42pt;mso-position-horizontal-relative:page;mso-position-vertical-relative:paragraph;z-index:72232" type="#_x0000_t75" stroked="false">
            <v:imagedata r:id="rId352" o:title=""/>
          </v:shape>
        </w:pict>
      </w:r>
      <w:r>
        <w:rPr/>
        <w:pict>
          <v:shape style="position:absolute;margin-left:408.380005pt;margin-top:-26.606308pt;width:.48pt;height:.42pt;mso-position-horizontal-relative:page;mso-position-vertical-relative:paragraph;z-index:72256" type="#_x0000_t75" stroked="false">
            <v:imagedata r:id="rId352" o:title=""/>
          </v:shape>
        </w:pict>
      </w:r>
      <w:r>
        <w:rPr/>
        <w:pict>
          <v:shape style="position:absolute;margin-left:471.579987pt;margin-top:-26.606308pt;width:.480031pt;height:.42pt;mso-position-horizontal-relative:page;mso-position-vertical-relative:paragraph;z-index:72280" type="#_x0000_t75" stroked="false">
            <v:imagedata r:id="rId352" o:title=""/>
          </v:shape>
        </w:pict>
      </w:r>
      <w:r>
        <w:rPr/>
        <w:pict>
          <v:shape style="position:absolute;margin-left:517.299988pt;margin-top:-26.606308pt;width:.480061pt;height:.42pt;mso-position-horizontal-relative:page;mso-position-vertical-relative:paragraph;z-index:72304" type="#_x0000_t75" stroked="false">
            <v:imagedata r:id="rId352" o:title=""/>
          </v:shape>
        </w:pict>
      </w:r>
      <w:r>
        <w:rPr/>
        <w:pict>
          <v:shape style="position:absolute;margin-left:563.140015pt;margin-top:-26.606308pt;width:.48pt;height:.42pt;mso-position-horizontal-relative:page;mso-position-vertical-relative:paragraph;z-index:72328" type="#_x0000_t75" stroked="false">
            <v:imagedata r:id="rId352" o:title=""/>
          </v:shape>
        </w:pict>
      </w:r>
      <w:r>
        <w:rPr/>
        <w:pict>
          <v:shape style="position:absolute;margin-left:626.380005pt;margin-top:-26.606308pt;width:.48pt;height:.42pt;mso-position-horizontal-relative:page;mso-position-vertical-relative:paragraph;z-index:72352" type="#_x0000_t75" stroked="false">
            <v:imagedata r:id="rId352" o:title=""/>
          </v:shape>
        </w:pict>
      </w:r>
      <w:r>
        <w:rPr/>
        <w:pict>
          <v:shape style="position:absolute;margin-left:694.780029pt;margin-top:-26.606308pt;width:.48pt;height:.42pt;mso-position-horizontal-relative:page;mso-position-vertical-relative:paragraph;z-index:72376" type="#_x0000_t75" stroked="false">
            <v:imagedata r:id="rId352" o:title=""/>
          </v:shape>
        </w:pict>
      </w:r>
      <w:r>
        <w:rPr/>
        <w:pict>
          <v:shape style="position:absolute;margin-left:163.279999pt;margin-top:-6.506302pt;width:.480015pt;height:.42pt;mso-position-horizontal-relative:page;mso-position-vertical-relative:paragraph;z-index:72400" type="#_x0000_t75" stroked="false">
            <v:imagedata r:id="rId352" o:title=""/>
          </v:shape>
        </w:pict>
      </w:r>
      <w:r>
        <w:rPr/>
        <w:pict>
          <v:shape style="position:absolute;margin-left:231.740005pt;margin-top:-6.506302pt;width:.480015pt;height:.42pt;mso-position-horizontal-relative:page;mso-position-vertical-relative:paragraph;z-index:72424" type="#_x0000_t75" stroked="false">
            <v:imagedata r:id="rId352" o:title=""/>
          </v:shape>
        </w:pict>
      </w:r>
      <w:r>
        <w:rPr/>
        <w:pict>
          <v:shape style="position:absolute;margin-left:267.740021pt;margin-top:-6.506302pt;width:.480031pt;height:.42pt;mso-position-horizontal-relative:page;mso-position-vertical-relative:paragraph;z-index:72448" type="#_x0000_t75" stroked="false">
            <v:imagedata r:id="rId352" o:title=""/>
          </v:shape>
        </w:pict>
      </w:r>
      <w:r>
        <w:rPr/>
        <w:pict>
          <v:shape style="position:absolute;margin-left:303.800018pt;margin-top:-6.506302pt;width:.480031pt;height:.42pt;mso-position-horizontal-relative:page;mso-position-vertical-relative:paragraph;z-index:72472" type="#_x0000_t75" stroked="false">
            <v:imagedata r:id="rId352" o:title=""/>
          </v:shape>
        </w:pict>
      </w:r>
      <w:r>
        <w:rPr/>
        <w:pict>
          <v:shape style="position:absolute;margin-left:339.920013pt;margin-top:-6.506302pt;width:.48pt;height:.42pt;mso-position-horizontal-relative:page;mso-position-vertical-relative:paragraph;z-index:72496" type="#_x0000_t75" stroked="false">
            <v:imagedata r:id="rId352" o:title=""/>
          </v:shape>
        </w:pict>
      </w:r>
      <w:r>
        <w:rPr/>
        <w:pict>
          <v:shape style="position:absolute;margin-left:408.380005pt;margin-top:-6.506302pt;width:.48pt;height:.42pt;mso-position-horizontal-relative:page;mso-position-vertical-relative:paragraph;z-index:72520" type="#_x0000_t75" stroked="false">
            <v:imagedata r:id="rId352" o:title=""/>
          </v:shape>
        </w:pict>
      </w:r>
      <w:r>
        <w:rPr/>
        <w:pict>
          <v:shape style="position:absolute;margin-left:471.579987pt;margin-top:-6.506302pt;width:.480031pt;height:.42pt;mso-position-horizontal-relative:page;mso-position-vertical-relative:paragraph;z-index:72544" type="#_x0000_t75" stroked="false">
            <v:imagedata r:id="rId352" o:title=""/>
          </v:shape>
        </w:pict>
      </w:r>
      <w:r>
        <w:rPr/>
        <w:pict>
          <v:shape style="position:absolute;margin-left:517.299988pt;margin-top:-6.506302pt;width:.480061pt;height:.42pt;mso-position-horizontal-relative:page;mso-position-vertical-relative:paragraph;z-index:72568" type="#_x0000_t75" stroked="false">
            <v:imagedata r:id="rId352" o:title=""/>
          </v:shape>
        </w:pict>
      </w:r>
      <w:r>
        <w:rPr/>
        <w:pict>
          <v:shape style="position:absolute;margin-left:563.140015pt;margin-top:-6.506302pt;width:.48pt;height:.42pt;mso-position-horizontal-relative:page;mso-position-vertical-relative:paragraph;z-index:72592" type="#_x0000_t75" stroked="false">
            <v:imagedata r:id="rId352" o:title=""/>
          </v:shape>
        </w:pict>
      </w:r>
      <w:r>
        <w:rPr/>
        <w:pict>
          <v:shape style="position:absolute;margin-left:626.380005pt;margin-top:-6.506302pt;width:.48pt;height:.42pt;mso-position-horizontal-relative:page;mso-position-vertical-relative:paragraph;z-index:72616" type="#_x0000_t75" stroked="false">
            <v:imagedata r:id="rId352" o:title=""/>
          </v:shape>
        </w:pict>
      </w:r>
      <w:r>
        <w:rPr/>
        <w:pict>
          <v:shape style="position:absolute;margin-left:694.780029pt;margin-top:-6.506302pt;width:.48pt;height:.42pt;mso-position-horizontal-relative:page;mso-position-vertical-relative:paragraph;z-index:72640" type="#_x0000_t75" stroked="false">
            <v:imagedata r:id="rId352" o:title=""/>
          </v:shape>
        </w:pict>
      </w:r>
      <w:r>
        <w:rPr>
          <w:rFonts w:ascii="宋体" w:hAnsi="宋体" w:cs="宋体" w:eastAsia="宋体" w:hint="default"/>
          <w:sz w:val="21"/>
          <w:szCs w:val="21"/>
        </w:rPr>
        <w:t>上期金额</w:t>
      </w:r>
    </w:p>
    <w:p>
      <w:pPr>
        <w:spacing w:before="85"/>
        <w:ind w:left="0" w:right="1436" w:firstLine="0"/>
        <w:jc w:val="right"/>
        <w:rPr>
          <w:rFonts w:ascii="宋体" w:hAnsi="宋体" w:cs="宋体" w:eastAsia="宋体" w:hint="default"/>
          <w:sz w:val="21"/>
          <w:szCs w:val="21"/>
        </w:rPr>
      </w:pPr>
      <w:r>
        <w:rPr/>
        <w:pict>
          <v:shape style="position:absolute;margin-left:233.660004pt;margin-top:62.293701pt;width:.480007pt;height:.9pt;mso-position-horizontal-relative:page;mso-position-vertical-relative:paragraph;z-index:72664" type="#_x0000_t75" stroked="false">
            <v:imagedata r:id="rId67" o:title=""/>
          </v:shape>
        </w:pict>
      </w:r>
      <w:r>
        <w:rPr/>
        <w:pict>
          <v:shape style="position:absolute;margin-left:347.600006pt;margin-top:62.293701pt;width:.479992pt;height:.9pt;mso-position-horizontal-relative:page;mso-position-vertical-relative:paragraph;z-index:72688" type="#_x0000_t75" stroked="false">
            <v:imagedata r:id="rId67" o:title=""/>
          </v:shape>
        </w:pict>
      </w:r>
      <w:r>
        <w:rPr/>
        <w:pict>
          <v:shape style="position:absolute;margin-left:271.579987pt;margin-top:82.393661pt;width:.479996pt;height:.42pt;mso-position-horizontal-relative:page;mso-position-vertical-relative:paragraph;z-index:72712" type="#_x0000_t75" stroked="false">
            <v:imagedata r:id="rId353" o:title=""/>
          </v:shape>
        </w:pict>
      </w:r>
      <w:r>
        <w:rPr/>
        <w:pict>
          <v:shape style="position:absolute;margin-left:309.559998pt;margin-top:82.393661pt;width:.479996pt;height:.42pt;mso-position-horizontal-relative:page;mso-position-vertical-relative:paragraph;z-index:72736" type="#_x0000_t75" stroked="false">
            <v:imagedata r:id="rId353" o:title=""/>
          </v:shape>
        </w:pict>
      </w:r>
      <w:r>
        <w:rPr/>
        <w:pict>
          <v:shape style="position:absolute;margin-left:467.380005pt;margin-top:82.393661pt;width:.479965pt;height:.42pt;mso-position-horizontal-relative:page;mso-position-vertical-relative:paragraph;z-index:72760" type="#_x0000_t75" stroked="false">
            <v:imagedata r:id="rId353" o:title=""/>
          </v:shape>
        </w:pict>
      </w:r>
      <w:r>
        <w:rPr/>
        <w:pict>
          <v:shape style="position:absolute;margin-left:562.780029pt;margin-top:82.393661pt;width:.479965pt;height:.42pt;mso-position-horizontal-relative:page;mso-position-vertical-relative:paragraph;z-index:72784" type="#_x0000_t75" stroked="false">
            <v:imagedata r:id="rId353" o:title=""/>
          </v:shape>
        </w:pict>
      </w:r>
      <w:r>
        <w:rPr/>
        <w:pict>
          <v:shape style="position:absolute;margin-left:626.020020pt;margin-top:82.393661pt;width:.479965pt;height:.42pt;mso-position-horizontal-relative:page;mso-position-vertical-relative:paragraph;z-index:72808" type="#_x0000_t75" stroked="false">
            <v:imagedata r:id="rId353" o:title=""/>
          </v:shape>
        </w:pict>
      </w:r>
      <w:r>
        <w:rPr/>
        <w:pict>
          <v:shape style="position:absolute;margin-left:694.47998pt;margin-top:82.393661pt;width:.480026pt;height:.42pt;mso-position-horizontal-relative:page;mso-position-vertical-relative:paragraph;z-index:72832" type="#_x0000_t75" stroked="false">
            <v:imagedata r:id="rId353" o:title=""/>
          </v:shape>
        </w:pict>
      </w:r>
      <w:r>
        <w:rPr/>
        <w:pict>
          <v:shape style="position:absolute;margin-left:271.579987pt;margin-top:102.513672pt;width:.479996pt;height:.42pt;mso-position-horizontal-relative:page;mso-position-vertical-relative:paragraph;z-index:72856" type="#_x0000_t75" stroked="false">
            <v:imagedata r:id="rId353" o:title=""/>
          </v:shape>
        </w:pict>
      </w:r>
      <w:r>
        <w:rPr/>
        <w:pict>
          <v:shape style="position:absolute;margin-left:309.559998pt;margin-top:102.513672pt;width:.479996pt;height:.42pt;mso-position-horizontal-relative:page;mso-position-vertical-relative:paragraph;z-index:72880" type="#_x0000_t75" stroked="false">
            <v:imagedata r:id="rId353" o:title=""/>
          </v:shape>
        </w:pict>
      </w:r>
      <w:r>
        <w:rPr/>
        <w:pict>
          <v:shape style="position:absolute;margin-left:467.380005pt;margin-top:102.513672pt;width:.479965pt;height:.42pt;mso-position-horizontal-relative:page;mso-position-vertical-relative:paragraph;z-index:72904" type="#_x0000_t75" stroked="false">
            <v:imagedata r:id="rId353" o:title=""/>
          </v:shape>
        </w:pict>
      </w:r>
      <w:r>
        <w:rPr/>
        <w:pict>
          <v:shape style="position:absolute;margin-left:562.780029pt;margin-top:102.513672pt;width:.479965pt;height:.42pt;mso-position-horizontal-relative:page;mso-position-vertical-relative:paragraph;z-index:72928" type="#_x0000_t75" stroked="false">
            <v:imagedata r:id="rId353" o:title=""/>
          </v:shape>
        </w:pict>
      </w:r>
      <w:r>
        <w:rPr/>
        <w:pict>
          <v:shape style="position:absolute;margin-left:626.020020pt;margin-top:102.513672pt;width:.479965pt;height:.42pt;mso-position-horizontal-relative:page;mso-position-vertical-relative:paragraph;z-index:72952" type="#_x0000_t75" stroked="false">
            <v:imagedata r:id="rId353" o:title=""/>
          </v:shape>
        </w:pict>
      </w:r>
      <w:r>
        <w:rPr/>
        <w:pict>
          <v:shape style="position:absolute;margin-left:694.47998pt;margin-top:102.513672pt;width:.480026pt;height:.42pt;mso-position-horizontal-relative:page;mso-position-vertical-relative:paragraph;z-index:72976" type="#_x0000_t75" stroked="false">
            <v:imagedata r:id="rId353" o:title=""/>
          </v:shape>
        </w:pict>
      </w: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1871"/>
        <w:gridCol w:w="1393"/>
        <w:gridCol w:w="747"/>
        <w:gridCol w:w="759"/>
        <w:gridCol w:w="749"/>
        <w:gridCol w:w="1462"/>
        <w:gridCol w:w="945"/>
        <w:gridCol w:w="965"/>
        <w:gridCol w:w="944"/>
        <w:gridCol w:w="1265"/>
        <w:gridCol w:w="1369"/>
        <w:gridCol w:w="1519"/>
      </w:tblGrid>
      <w:tr>
        <w:trPr>
          <w:trHeight w:val="397" w:hRule="exact"/>
        </w:trPr>
        <w:tc>
          <w:tcPr>
            <w:tcW w:w="1871" w:type="dxa"/>
            <w:tcBorders>
              <w:top w:val="single" w:sz="4" w:space="0" w:color="000000"/>
              <w:left w:val="nil" w:sz="6" w:space="0" w:color="auto"/>
              <w:bottom w:val="nil" w:sz="6" w:space="0" w:color="auto"/>
              <w:right w:val="nil" w:sz="6" w:space="0" w:color="auto"/>
            </w:tcBorders>
            <w:shd w:val="clear" w:color="auto" w:fill="D2D2D2"/>
          </w:tcPr>
          <w:p>
            <w:pPr/>
          </w:p>
        </w:tc>
        <w:tc>
          <w:tcPr>
            <w:tcW w:w="12117" w:type="dxa"/>
            <w:gridSpan w:val="11"/>
            <w:tcBorders>
              <w:top w:val="single" w:sz="4" w:space="0" w:color="000000"/>
              <w:left w:val="nil" w:sz="6" w:space="0" w:color="auto"/>
              <w:bottom w:val="single" w:sz="8" w:space="0" w:color="000000"/>
              <w:right w:val="nil" w:sz="6" w:space="0" w:color="auto"/>
            </w:tcBorders>
            <w:shd w:val="clear" w:color="auto" w:fill="D2D2D2"/>
          </w:tcPr>
          <w:p>
            <w:pPr>
              <w:pStyle w:val="TableParagraph"/>
              <w:spacing w:line="240" w:lineRule="auto" w:before="26"/>
              <w:ind w:left="25"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11" w:hRule="exact"/>
        </w:trPr>
        <w:tc>
          <w:tcPr>
            <w:tcW w:w="187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2295" name="image54.png" descr=""/>
                  <wp:cNvGraphicFramePr>
                    <a:graphicFrameLocks noChangeAspect="1"/>
                  </wp:cNvGraphicFramePr>
                  <a:graphic>
                    <a:graphicData uri="http://schemas.openxmlformats.org/drawingml/2006/picture">
                      <pic:pic>
                        <pic:nvPicPr>
                          <pic:cNvPr id="2296"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tc>
        <w:tc>
          <w:tcPr>
            <w:tcW w:w="22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9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56" w:right="51" w:hanging="315"/>
              <w:jc w:val="left"/>
              <w:rPr>
                <w:rFonts w:ascii="宋体" w:hAnsi="宋体" w:cs="宋体" w:eastAsia="宋体" w:hint="default"/>
                <w:sz w:val="21"/>
                <w:szCs w:val="21"/>
              </w:rPr>
            </w:pPr>
            <w:r>
              <w:rPr>
                <w:rFonts w:ascii="宋体" w:hAnsi="宋体" w:cs="宋体" w:eastAsia="宋体" w:hint="default"/>
                <w:sz w:val="21"/>
                <w:szCs w:val="21"/>
              </w:rPr>
              <w:t>减：库存 股</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262" w:right="61" w:hanging="210"/>
              <w:jc w:val="left"/>
              <w:rPr>
                <w:rFonts w:ascii="宋体" w:hAnsi="宋体" w:cs="宋体" w:eastAsia="宋体" w:hint="default"/>
                <w:sz w:val="21"/>
                <w:szCs w:val="21"/>
              </w:rPr>
            </w:pPr>
            <w:r>
              <w:rPr>
                <w:rFonts w:ascii="宋体" w:hAnsi="宋体" w:cs="宋体" w:eastAsia="宋体" w:hint="default"/>
                <w:sz w:val="21"/>
                <w:szCs w:val="21"/>
              </w:rPr>
              <w:t>其他综合 收益</w:t>
            </w:r>
          </w:p>
          <w:p>
            <w:pPr>
              <w:pStyle w:val="TableParagraph"/>
              <w:spacing w:line="240" w:lineRule="auto" w:before="7"/>
              <w:ind w:right="0"/>
              <w:jc w:val="left"/>
              <w:rPr>
                <w:rFonts w:ascii="宋体" w:hAnsi="宋体" w:cs="宋体" w:eastAsia="宋体" w:hint="default"/>
                <w:sz w:val="7"/>
                <w:szCs w:val="7"/>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297" name="image324.png" descr=""/>
                  <wp:cNvGraphicFramePr>
                    <a:graphicFrameLocks noChangeAspect="1"/>
                  </wp:cNvGraphicFramePr>
                  <a:graphic>
                    <a:graphicData uri="http://schemas.openxmlformats.org/drawingml/2006/picture">
                      <pic:pic>
                        <pic:nvPicPr>
                          <pic:cNvPr id="2298"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9"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1" w:hRule="exact"/>
        </w:trPr>
        <w:tc>
          <w:tcPr>
            <w:tcW w:w="1871" w:type="dxa"/>
            <w:vMerge/>
            <w:tcBorders>
              <w:left w:val="nil" w:sz="6" w:space="0" w:color="auto"/>
              <w:bottom w:val="nil" w:sz="6" w:space="0" w:color="auto"/>
              <w:right w:val="single" w:sz="4" w:space="0" w:color="000000"/>
            </w:tcBorders>
            <w:shd w:val="clear" w:color="auto" w:fill="D2D2D2"/>
          </w:tcPr>
          <w:p>
            <w:pPr/>
          </w:p>
        </w:tc>
        <w:tc>
          <w:tcPr>
            <w:tcW w:w="1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255" w:type="dxa"/>
            <w:gridSpan w:val="3"/>
            <w:vMerge/>
            <w:tcBorders>
              <w:left w:val="single" w:sz="4" w:space="0" w:color="000000"/>
              <w:bottom w:val="single" w:sz="4" w:space="0" w:color="000000"/>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45" w:type="dxa"/>
            <w:vMerge/>
            <w:tcBorders>
              <w:left w:val="single" w:sz="4" w:space="0" w:color="000000"/>
              <w:right w:val="single" w:sz="4" w:space="0" w:color="000000"/>
            </w:tcBorders>
            <w:shd w:val="clear" w:color="auto" w:fill="D2D2D2"/>
          </w:tcPr>
          <w:p>
            <w:pPr/>
          </w:p>
        </w:tc>
        <w:tc>
          <w:tcPr>
            <w:tcW w:w="965" w:type="dxa"/>
            <w:vMerge/>
            <w:tcBorders>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5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19" w:type="dxa"/>
            <w:vMerge w:val="restart"/>
            <w:tcBorders>
              <w:top w:val="nil" w:sz="6" w:space="0" w:color="auto"/>
              <w:left w:val="single" w:sz="23" w:space="0" w:color="D2D2D2"/>
              <w:right w:val="single" w:sz="11" w:space="0" w:color="D2D2D2"/>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所有者权益合计</w:t>
            </w:r>
            <w:r>
              <w:rPr>
                <w:rFonts w:ascii="宋体" w:hAnsi="宋体" w:cs="宋体" w:eastAsia="宋体" w:hint="default"/>
                <w:sz w:val="21"/>
                <w:szCs w:val="21"/>
              </w:rPr>
            </w:r>
          </w:p>
        </w:tc>
      </w:tr>
      <w:tr>
        <w:trPr>
          <w:trHeight w:val="200" w:hRule="exact"/>
        </w:trPr>
        <w:tc>
          <w:tcPr>
            <w:tcW w:w="1871" w:type="dxa"/>
            <w:vMerge w:val="restart"/>
            <w:tcBorders>
              <w:top w:val="nil" w:sz="6" w:space="0" w:color="auto"/>
              <w:left w:val="nil" w:sz="6" w:space="0" w:color="auto"/>
              <w:right w:val="single" w:sz="4" w:space="0" w:color="000000"/>
            </w:tcBorders>
            <w:shd w:val="clear" w:color="auto" w:fill="D2D2D2"/>
          </w:tcPr>
          <w:p>
            <w:pPr/>
          </w:p>
        </w:tc>
        <w:tc>
          <w:tcPr>
            <w:tcW w:w="1393" w:type="dxa"/>
            <w:vMerge/>
            <w:tcBorders>
              <w:left w:val="single" w:sz="4" w:space="0" w:color="000000"/>
              <w:bottom w:val="nil" w:sz="6" w:space="0" w:color="auto"/>
              <w:right w:val="single" w:sz="4" w:space="0" w:color="000000"/>
            </w:tcBorders>
            <w:shd w:val="clear" w:color="auto" w:fill="D2D2D2"/>
          </w:tcPr>
          <w:p>
            <w:pPr/>
          </w:p>
        </w:tc>
        <w:tc>
          <w:tcPr>
            <w:tcW w:w="7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7"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2"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65"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519" w:type="dxa"/>
            <w:vMerge/>
            <w:tcBorders>
              <w:left w:val="single" w:sz="23" w:space="0" w:color="D2D2D2"/>
              <w:bottom w:val="nil" w:sz="6" w:space="0" w:color="auto"/>
              <w:right w:val="single" w:sz="11" w:space="0" w:color="D2D2D2"/>
            </w:tcBorders>
          </w:tcPr>
          <w:p>
            <w:pPr/>
          </w:p>
        </w:tc>
      </w:tr>
      <w:tr>
        <w:trPr>
          <w:trHeight w:val="206" w:hRule="exact"/>
        </w:trPr>
        <w:tc>
          <w:tcPr>
            <w:tcW w:w="1871" w:type="dxa"/>
            <w:vMerge/>
            <w:tcBorders>
              <w:left w:val="nil" w:sz="6" w:space="0" w:color="auto"/>
              <w:bottom w:val="single" w:sz="4" w:space="0" w:color="000000"/>
              <w:right w:val="single" w:sz="4" w:space="0" w:color="000000"/>
            </w:tcBorders>
            <w:shd w:val="clear" w:color="auto" w:fill="D2D2D2"/>
          </w:tcPr>
          <w:p>
            <w:pPr/>
          </w:p>
        </w:tc>
        <w:tc>
          <w:tcPr>
            <w:tcW w:w="13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tabs>
                <w:tab w:pos="137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299" name="image324.png" descr=""/>
                  <wp:cNvGraphicFramePr>
                    <a:graphicFrameLocks noChangeAspect="1"/>
                  </wp:cNvGraphicFramePr>
                  <a:graphic>
                    <a:graphicData uri="http://schemas.openxmlformats.org/drawingml/2006/picture">
                      <pic:pic>
                        <pic:nvPicPr>
                          <pic:cNvPr id="2300"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301" name="image324.png" descr=""/>
                  <wp:cNvGraphicFramePr>
                    <a:graphicFrameLocks noChangeAspect="1"/>
                  </wp:cNvGraphicFramePr>
                  <a:graphic>
                    <a:graphicData uri="http://schemas.openxmlformats.org/drawingml/2006/picture">
                      <pic:pic>
                        <pic:nvPicPr>
                          <pic:cNvPr id="2302"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p>
        </w:tc>
        <w:tc>
          <w:tcPr>
            <w:tcW w:w="747" w:type="dxa"/>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303" name="image324.png" descr=""/>
                  <wp:cNvGraphicFramePr>
                    <a:graphicFrameLocks noChangeAspect="1"/>
                  </wp:cNvGraphicFramePr>
                  <a:graphic>
                    <a:graphicData uri="http://schemas.openxmlformats.org/drawingml/2006/picture">
                      <pic:pic>
                        <pic:nvPicPr>
                          <pic:cNvPr id="2304"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305" name="image324.png" descr=""/>
                  <wp:cNvGraphicFramePr>
                    <a:graphicFrameLocks noChangeAspect="1"/>
                  </wp:cNvGraphicFramePr>
                  <a:graphic>
                    <a:graphicData uri="http://schemas.openxmlformats.org/drawingml/2006/picture">
                      <pic:pic>
                        <pic:nvPicPr>
                          <pic:cNvPr id="2306"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p>
        </w:tc>
        <w:tc>
          <w:tcPr>
            <w:tcW w:w="945"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tc>
        <w:tc>
          <w:tcPr>
            <w:tcW w:w="1519"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15"/>
                <w:szCs w:val="15"/>
              </w:rPr>
            </w:pPr>
          </w:p>
        </w:tc>
      </w:tr>
      <w:tr>
        <w:trPr>
          <w:trHeight w:val="402"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240,415,768.00</w:t>
            </w:r>
          </w:p>
          <w:p>
            <w:pPr>
              <w:pStyle w:val="TableParagraph"/>
              <w:spacing w:line="240" w:lineRule="auto" w:before="2"/>
              <w:ind w:right="0"/>
              <w:jc w:val="left"/>
              <w:rPr>
                <w:rFonts w:ascii="宋体" w:hAnsi="宋体" w:cs="宋体" w:eastAsia="宋体" w:hint="default"/>
                <w:sz w:val="5"/>
                <w:szCs w:val="5"/>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307" name="image324.png" descr=""/>
                  <wp:cNvGraphicFramePr>
                    <a:graphicFrameLocks noChangeAspect="1"/>
                  </wp:cNvGraphicFramePr>
                  <a:graphic>
                    <a:graphicData uri="http://schemas.openxmlformats.org/drawingml/2006/picture">
                      <pic:pic>
                        <pic:nvPicPr>
                          <pic:cNvPr id="2308"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309" name="image324.png" descr=""/>
                  <wp:cNvGraphicFramePr>
                    <a:graphicFrameLocks noChangeAspect="1"/>
                  </wp:cNvGraphicFramePr>
                  <a:graphic>
                    <a:graphicData uri="http://schemas.openxmlformats.org/drawingml/2006/picture">
                      <pic:pic>
                        <pic:nvPicPr>
                          <pic:cNvPr id="2310"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846,336,509.11</w:t>
            </w:r>
          </w:p>
          <w:p>
            <w:pPr>
              <w:pStyle w:val="TableParagraph"/>
              <w:spacing w:line="240" w:lineRule="auto" w:before="2"/>
              <w:ind w:right="0"/>
              <w:jc w:val="left"/>
              <w:rPr>
                <w:rFonts w:ascii="宋体" w:hAnsi="宋体" w:cs="宋体" w:eastAsia="宋体" w:hint="default"/>
                <w:sz w:val="5"/>
                <w:szCs w:val="5"/>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311" name="image324.png" descr=""/>
                  <wp:cNvGraphicFramePr>
                    <a:graphicFrameLocks noChangeAspect="1"/>
                  </wp:cNvGraphicFramePr>
                  <a:graphic>
                    <a:graphicData uri="http://schemas.openxmlformats.org/drawingml/2006/picture">
                      <pic:pic>
                        <pic:nvPicPr>
                          <pic:cNvPr id="2312"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313" name="image324.png" descr=""/>
                  <wp:cNvGraphicFramePr>
                    <a:graphicFrameLocks noChangeAspect="1"/>
                  </wp:cNvGraphicFramePr>
                  <a:graphic>
                    <a:graphicData uri="http://schemas.openxmlformats.org/drawingml/2006/picture">
                      <pic:pic>
                        <pic:nvPicPr>
                          <pic:cNvPr id="2314"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sz w:val="2"/>
              </w:rPr>
            </w:r>
          </w:p>
        </w:tc>
        <w:tc>
          <w:tcPr>
            <w:tcW w:w="94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tc>
        <w:tc>
          <w:tcPr>
            <w:tcW w:w="965"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315" name="image324.png" descr=""/>
                  <wp:cNvGraphicFramePr>
                    <a:graphicFrameLocks noChangeAspect="1"/>
                  </wp:cNvGraphicFramePr>
                  <a:graphic>
                    <a:graphicData uri="http://schemas.openxmlformats.org/drawingml/2006/picture">
                      <pic:pic>
                        <pic:nvPicPr>
                          <pic:cNvPr id="2316" name="image324.png"/>
                          <pic:cNvPicPr/>
                        </pic:nvPicPr>
                        <pic:blipFill>
                          <a:blip r:embed="rId35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32,201,454.36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162,112,594.54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1,281,066,326.01</w:t>
            </w:r>
          </w:p>
        </w:tc>
      </w:tr>
      <w:tr>
        <w:trPr>
          <w:trHeight w:val="714"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pacing w:val="-8"/>
                <w:sz w:val="21"/>
                <w:szCs w:val="21"/>
              </w:rPr>
              <w:t>加：会计政策变</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2317" name="image324.png" descr=""/>
                  <wp:cNvGraphicFramePr>
                    <a:graphicFrameLocks noChangeAspect="1"/>
                  </wp:cNvGraphicFramePr>
                  <a:graphic>
                    <a:graphicData uri="http://schemas.openxmlformats.org/drawingml/2006/picture">
                      <pic:pic>
                        <pic:nvPicPr>
                          <pic:cNvPr id="2318"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2319" name="image324.png" descr=""/>
                  <wp:cNvGraphicFramePr>
                    <a:graphicFrameLocks noChangeAspect="1"/>
                  </wp:cNvGraphicFramePr>
                  <a:graphic>
                    <a:graphicData uri="http://schemas.openxmlformats.org/drawingml/2006/picture">
                      <pic:pic>
                        <pic:nvPicPr>
                          <pic:cNvPr id="2320"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2321" name="image324.png" descr=""/>
                  <wp:cNvGraphicFramePr>
                    <a:graphicFrameLocks noChangeAspect="1"/>
                  </wp:cNvGraphicFramePr>
                  <a:graphic>
                    <a:graphicData uri="http://schemas.openxmlformats.org/drawingml/2006/picture">
                      <pic:pic>
                        <pic:nvPicPr>
                          <pic:cNvPr id="2322"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2323" name="image324.png" descr=""/>
                  <wp:cNvGraphicFramePr>
                    <a:graphicFrameLocks noChangeAspect="1"/>
                  </wp:cNvGraphicFramePr>
                  <a:graphic>
                    <a:graphicData uri="http://schemas.openxmlformats.org/drawingml/2006/picture">
                      <pic:pic>
                        <pic:nvPicPr>
                          <pic:cNvPr id="2324"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325" name="image324.png" descr=""/>
                  <wp:cNvGraphicFramePr>
                    <a:graphicFrameLocks noChangeAspect="1"/>
                  </wp:cNvGraphicFramePr>
                  <a:graphic>
                    <a:graphicData uri="http://schemas.openxmlformats.org/drawingml/2006/picture">
                      <pic:pic>
                        <pic:nvPicPr>
                          <pic:cNvPr id="2326"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前期差错</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2327" name="image324.png" descr=""/>
                  <wp:cNvGraphicFramePr>
                    <a:graphicFrameLocks noChangeAspect="1"/>
                  </wp:cNvGraphicFramePr>
                  <a:graphic>
                    <a:graphicData uri="http://schemas.openxmlformats.org/drawingml/2006/picture">
                      <pic:pic>
                        <pic:nvPicPr>
                          <pic:cNvPr id="2328"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2329" name="image324.png" descr=""/>
                  <wp:cNvGraphicFramePr>
                    <a:graphicFrameLocks noChangeAspect="1"/>
                  </wp:cNvGraphicFramePr>
                  <a:graphic>
                    <a:graphicData uri="http://schemas.openxmlformats.org/drawingml/2006/picture">
                      <pic:pic>
                        <pic:nvPicPr>
                          <pic:cNvPr id="2330"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8382"/>
                  <wp:effectExtent l="0" t="0" r="0" b="0"/>
                  <wp:docPr id="2331" name="image324.png" descr=""/>
                  <wp:cNvGraphicFramePr>
                    <a:graphicFrameLocks noChangeAspect="1"/>
                  </wp:cNvGraphicFramePr>
                  <a:graphic>
                    <a:graphicData uri="http://schemas.openxmlformats.org/drawingml/2006/picture">
                      <pic:pic>
                        <pic:nvPicPr>
                          <pic:cNvPr id="2332"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2"/>
                  <wp:effectExtent l="0" t="0" r="0" b="0"/>
                  <wp:docPr id="2333" name="image324.png" descr=""/>
                  <wp:cNvGraphicFramePr>
                    <a:graphicFrameLocks noChangeAspect="1"/>
                  </wp:cNvGraphicFramePr>
                  <a:graphic>
                    <a:graphicData uri="http://schemas.openxmlformats.org/drawingml/2006/picture">
                      <pic:pic>
                        <pic:nvPicPr>
                          <pic:cNvPr id="2334"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335" name="image324.png" descr=""/>
                  <wp:cNvGraphicFramePr>
                    <a:graphicFrameLocks noChangeAspect="1"/>
                  </wp:cNvGraphicFramePr>
                  <a:graphic>
                    <a:graphicData uri="http://schemas.openxmlformats.org/drawingml/2006/picture">
                      <pic:pic>
                        <pic:nvPicPr>
                          <pic:cNvPr id="2336" name="image324.png"/>
                          <pic:cNvPicPr/>
                        </pic:nvPicPr>
                        <pic:blipFill>
                          <a:blip r:embed="rId35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337" name="image325.png" descr=""/>
                  <wp:cNvGraphicFramePr>
                    <a:graphicFrameLocks noChangeAspect="1"/>
                  </wp:cNvGraphicFramePr>
                  <a:graphic>
                    <a:graphicData uri="http://schemas.openxmlformats.org/drawingml/2006/picture">
                      <pic:pic>
                        <pic:nvPicPr>
                          <pic:cNvPr id="2338" name="image325.png"/>
                          <pic:cNvPicPr/>
                        </pic:nvPicPr>
                        <pic:blipFill>
                          <a:blip r:embed="rId35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339" name="image325.png" descr=""/>
                  <wp:cNvGraphicFramePr>
                    <a:graphicFrameLocks noChangeAspect="1"/>
                  </wp:cNvGraphicFramePr>
                  <a:graphic>
                    <a:graphicData uri="http://schemas.openxmlformats.org/drawingml/2006/picture">
                      <pic:pic>
                        <pic:nvPicPr>
                          <pic:cNvPr id="2340" name="image325.png"/>
                          <pic:cNvPicPr/>
                        </pic:nvPicPr>
                        <pic:blipFill>
                          <a:blip r:embed="rId354" cstate="print"/>
                          <a:stretch>
                            <a:fillRect/>
                          </a:stretch>
                        </pic:blipFill>
                        <pic:spPr>
                          <a:xfrm>
                            <a:off x="0" y="0"/>
                            <a:ext cx="6095" cy="5333"/>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341" name="image325.png" descr=""/>
                  <wp:cNvGraphicFramePr>
                    <a:graphicFrameLocks noChangeAspect="1"/>
                  </wp:cNvGraphicFramePr>
                  <a:graphic>
                    <a:graphicData uri="http://schemas.openxmlformats.org/drawingml/2006/picture">
                      <pic:pic>
                        <pic:nvPicPr>
                          <pic:cNvPr id="2342" name="image325.png"/>
                          <pic:cNvPicPr/>
                        </pic:nvPicPr>
                        <pic:blipFill>
                          <a:blip r:embed="rId35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343" name="image325.png" descr=""/>
                  <wp:cNvGraphicFramePr>
                    <a:graphicFrameLocks noChangeAspect="1"/>
                  </wp:cNvGraphicFramePr>
                  <a:graphic>
                    <a:graphicData uri="http://schemas.openxmlformats.org/drawingml/2006/picture">
                      <pic:pic>
                        <pic:nvPicPr>
                          <pic:cNvPr id="2344" name="image325.png"/>
                          <pic:cNvPicPr/>
                        </pic:nvPicPr>
                        <pic:blipFill>
                          <a:blip r:embed="rId354" cstate="print"/>
                          <a:stretch>
                            <a:fillRect/>
                          </a:stretch>
                        </pic:blipFill>
                        <pic:spPr>
                          <a:xfrm>
                            <a:off x="0" y="0"/>
                            <a:ext cx="6095" cy="5333"/>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345" name="image325.png" descr=""/>
                  <wp:cNvGraphicFramePr>
                    <a:graphicFrameLocks noChangeAspect="1"/>
                  </wp:cNvGraphicFramePr>
                  <a:graphic>
                    <a:graphicData uri="http://schemas.openxmlformats.org/drawingml/2006/picture">
                      <pic:pic>
                        <pic:nvPicPr>
                          <pic:cNvPr id="2346" name="image325.png"/>
                          <pic:cNvPicPr/>
                        </pic:nvPicPr>
                        <pic:blipFill>
                          <a:blip r:embed="rId35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240,415,768.00</w:t>
            </w:r>
          </w:p>
          <w:p>
            <w:pPr>
              <w:pStyle w:val="TableParagraph"/>
              <w:spacing w:line="240" w:lineRule="auto" w:before="2"/>
              <w:ind w:right="0"/>
              <w:jc w:val="left"/>
              <w:rPr>
                <w:rFonts w:ascii="宋体" w:hAnsi="宋体" w:cs="宋体" w:eastAsia="宋体" w:hint="default"/>
                <w:sz w:val="5"/>
                <w:szCs w:val="5"/>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347" name="image326.png" descr=""/>
                  <wp:cNvGraphicFramePr>
                    <a:graphicFrameLocks noChangeAspect="1"/>
                  </wp:cNvGraphicFramePr>
                  <a:graphic>
                    <a:graphicData uri="http://schemas.openxmlformats.org/drawingml/2006/picture">
                      <pic:pic>
                        <pic:nvPicPr>
                          <pic:cNvPr id="2348" name="image326.png"/>
                          <pic:cNvPicPr/>
                        </pic:nvPicPr>
                        <pic:blipFill>
                          <a:blip r:embed="rId35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349" name="image326.png" descr=""/>
                  <wp:cNvGraphicFramePr>
                    <a:graphicFrameLocks noChangeAspect="1"/>
                  </wp:cNvGraphicFramePr>
                  <a:graphic>
                    <a:graphicData uri="http://schemas.openxmlformats.org/drawingml/2006/picture">
                      <pic:pic>
                        <pic:nvPicPr>
                          <pic:cNvPr id="2350" name="image326.png"/>
                          <pic:cNvPicPr/>
                        </pic:nvPicPr>
                        <pic:blipFill>
                          <a:blip r:embed="rId355" cstate="print"/>
                          <a:stretch>
                            <a:fillRect/>
                          </a:stretch>
                        </pic:blipFill>
                        <pic:spPr>
                          <a:xfrm>
                            <a:off x="0" y="0"/>
                            <a:ext cx="5987" cy="5238"/>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846,336,509.11</w:t>
            </w:r>
          </w:p>
          <w:p>
            <w:pPr>
              <w:pStyle w:val="TableParagraph"/>
              <w:spacing w:line="240" w:lineRule="auto" w:before="2"/>
              <w:ind w:right="0"/>
              <w:jc w:val="left"/>
              <w:rPr>
                <w:rFonts w:ascii="宋体" w:hAnsi="宋体" w:cs="宋体" w:eastAsia="宋体" w:hint="default"/>
                <w:sz w:val="5"/>
                <w:szCs w:val="5"/>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351" name="image326.png" descr=""/>
                  <wp:cNvGraphicFramePr>
                    <a:graphicFrameLocks noChangeAspect="1"/>
                  </wp:cNvGraphicFramePr>
                  <a:graphic>
                    <a:graphicData uri="http://schemas.openxmlformats.org/drawingml/2006/picture">
                      <pic:pic>
                        <pic:nvPicPr>
                          <pic:cNvPr id="2352" name="image326.png"/>
                          <pic:cNvPicPr/>
                        </pic:nvPicPr>
                        <pic:blipFill>
                          <a:blip r:embed="rId35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353" name="image326.png" descr=""/>
                  <wp:cNvGraphicFramePr>
                    <a:graphicFrameLocks noChangeAspect="1"/>
                  </wp:cNvGraphicFramePr>
                  <a:graphic>
                    <a:graphicData uri="http://schemas.openxmlformats.org/drawingml/2006/picture">
                      <pic:pic>
                        <pic:nvPicPr>
                          <pic:cNvPr id="2354" name="image326.png"/>
                          <pic:cNvPicPr/>
                        </pic:nvPicPr>
                        <pic:blipFill>
                          <a:blip r:embed="rId355" cstate="print"/>
                          <a:stretch>
                            <a:fillRect/>
                          </a:stretch>
                        </pic:blipFill>
                        <pic:spPr>
                          <a:xfrm>
                            <a:off x="0" y="0"/>
                            <a:ext cx="5987" cy="5238"/>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355" name="image326.png" descr=""/>
                  <wp:cNvGraphicFramePr>
                    <a:graphicFrameLocks noChangeAspect="1"/>
                  </wp:cNvGraphicFramePr>
                  <a:graphic>
                    <a:graphicData uri="http://schemas.openxmlformats.org/drawingml/2006/picture">
                      <pic:pic>
                        <pic:nvPicPr>
                          <pic:cNvPr id="2356" name="image326.png"/>
                          <pic:cNvPicPr/>
                        </pic:nvPicPr>
                        <pic:blipFill>
                          <a:blip r:embed="rId35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32,201,454.36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162,112,594.54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1,281,066,326.01</w:t>
            </w:r>
          </w:p>
        </w:tc>
      </w:tr>
      <w:tr>
        <w:trPr>
          <w:trHeight w:val="1026"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6" w:lineRule="auto" w:before="26"/>
              <w:ind w:left="13" w:right="8"/>
              <w:jc w:val="both"/>
              <w:rPr>
                <w:rFonts w:ascii="宋体" w:hAnsi="宋体" w:cs="宋体" w:eastAsia="宋体" w:hint="default"/>
                <w:sz w:val="21"/>
                <w:szCs w:val="21"/>
              </w:rPr>
            </w:pPr>
            <w:r>
              <w:rPr>
                <w:rFonts w:ascii="宋体" w:hAnsi="宋体" w:cs="宋体" w:eastAsia="宋体" w:hint="default"/>
                <w:spacing w:val="-6"/>
                <w:sz w:val="21"/>
                <w:szCs w:val="21"/>
              </w:rPr>
              <w:t>三、本期增减变动金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额（减少以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号填</w:t>
            </w:r>
            <w:r>
              <w:rPr>
                <w:rFonts w:ascii="宋体" w:hAnsi="宋体" w:cs="宋体" w:eastAsia="宋体" w:hint="default"/>
                <w:spacing w:val="-102"/>
                <w:sz w:val="21"/>
                <w:szCs w:val="21"/>
              </w:rPr>
              <w:t> </w:t>
            </w:r>
            <w:r>
              <w:rPr>
                <w:rFonts w:ascii="宋体" w:hAnsi="宋体" w:cs="宋体" w:eastAsia="宋体" w:hint="default"/>
                <w:sz w:val="21"/>
                <w:szCs w:val="21"/>
              </w:rPr>
              <w:t>列）</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240,415,768.00</w:t>
            </w:r>
          </w:p>
          <w:p>
            <w:pPr>
              <w:pStyle w:val="TableParagraph"/>
              <w:spacing w:line="240" w:lineRule="auto" w:before="4"/>
              <w:ind w:right="0"/>
              <w:jc w:val="left"/>
              <w:rPr>
                <w:rFonts w:ascii="宋体" w:hAnsi="宋体" w:cs="宋体" w:eastAsia="宋体" w:hint="default"/>
                <w:sz w:val="28"/>
                <w:szCs w:val="28"/>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11430"/>
                  <wp:effectExtent l="0" t="0" r="0" b="0"/>
                  <wp:docPr id="2357" name="image320.png" descr=""/>
                  <wp:cNvGraphicFramePr>
                    <a:graphicFrameLocks noChangeAspect="1"/>
                  </wp:cNvGraphicFramePr>
                  <a:graphic>
                    <a:graphicData uri="http://schemas.openxmlformats.org/drawingml/2006/picture">
                      <pic:pic>
                        <pic:nvPicPr>
                          <pic:cNvPr id="2358" name="image320.png"/>
                          <pic:cNvPicPr/>
                        </pic:nvPicPr>
                        <pic:blipFill>
                          <a:blip r:embed="rId349" cstate="print"/>
                          <a:stretch>
                            <a:fillRect/>
                          </a:stretch>
                        </pic:blipFill>
                        <pic:spPr>
                          <a:xfrm>
                            <a:off x="0" y="0"/>
                            <a:ext cx="6095" cy="1143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30"/>
                  <wp:effectExtent l="0" t="0" r="0" b="0"/>
                  <wp:docPr id="2359" name="image320.png" descr=""/>
                  <wp:cNvGraphicFramePr>
                    <a:graphicFrameLocks noChangeAspect="1"/>
                  </wp:cNvGraphicFramePr>
                  <a:graphic>
                    <a:graphicData uri="http://schemas.openxmlformats.org/drawingml/2006/picture">
                      <pic:pic>
                        <pic:nvPicPr>
                          <pic:cNvPr id="2360" name="image320.png"/>
                          <pic:cNvPicPr/>
                        </pic:nvPicPr>
                        <pic:blipFill>
                          <a:blip r:embed="rId349" cstate="print"/>
                          <a:stretch>
                            <a:fillRect/>
                          </a:stretch>
                        </pic:blipFill>
                        <pic:spPr>
                          <a:xfrm>
                            <a:off x="0" y="0"/>
                            <a:ext cx="6095" cy="11430"/>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-240,415,768.00</w:t>
            </w:r>
          </w:p>
          <w:p>
            <w:pPr>
              <w:pStyle w:val="TableParagraph"/>
              <w:spacing w:line="240" w:lineRule="auto" w:before="4"/>
              <w:ind w:right="0"/>
              <w:jc w:val="left"/>
              <w:rPr>
                <w:rFonts w:ascii="宋体" w:hAnsi="宋体" w:cs="宋体" w:eastAsia="宋体" w:hint="default"/>
                <w:sz w:val="28"/>
                <w:szCs w:val="28"/>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11430"/>
                  <wp:effectExtent l="0" t="0" r="0" b="0"/>
                  <wp:docPr id="2361" name="image320.png" descr=""/>
                  <wp:cNvGraphicFramePr>
                    <a:graphicFrameLocks noChangeAspect="1"/>
                  </wp:cNvGraphicFramePr>
                  <a:graphic>
                    <a:graphicData uri="http://schemas.openxmlformats.org/drawingml/2006/picture">
                      <pic:pic>
                        <pic:nvPicPr>
                          <pic:cNvPr id="2362" name="image320.png"/>
                          <pic:cNvPicPr/>
                        </pic:nvPicPr>
                        <pic:blipFill>
                          <a:blip r:embed="rId349" cstate="print"/>
                          <a:stretch>
                            <a:fillRect/>
                          </a:stretch>
                        </pic:blipFill>
                        <pic:spPr>
                          <a:xfrm>
                            <a:off x="0" y="0"/>
                            <a:ext cx="6095" cy="1143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1430"/>
                  <wp:effectExtent l="0" t="0" r="0" b="0"/>
                  <wp:docPr id="2363" name="image320.png" descr=""/>
                  <wp:cNvGraphicFramePr>
                    <a:graphicFrameLocks noChangeAspect="1"/>
                  </wp:cNvGraphicFramePr>
                  <a:graphic>
                    <a:graphicData uri="http://schemas.openxmlformats.org/drawingml/2006/picture">
                      <pic:pic>
                        <pic:nvPicPr>
                          <pic:cNvPr id="2364" name="image320.png"/>
                          <pic:cNvPicPr/>
                        </pic:nvPicPr>
                        <pic:blipFill>
                          <a:blip r:embed="rId349" cstate="print"/>
                          <a:stretch>
                            <a:fillRect/>
                          </a:stretch>
                        </pic:blipFill>
                        <pic:spPr>
                          <a:xfrm>
                            <a:off x="0" y="0"/>
                            <a:ext cx="6095" cy="11430"/>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30"/>
                  <wp:effectExtent l="0" t="0" r="0" b="0"/>
                  <wp:docPr id="2365" name="image320.png" descr=""/>
                  <wp:cNvGraphicFramePr>
                    <a:graphicFrameLocks noChangeAspect="1"/>
                  </wp:cNvGraphicFramePr>
                  <a:graphic>
                    <a:graphicData uri="http://schemas.openxmlformats.org/drawingml/2006/picture">
                      <pic:pic>
                        <pic:nvPicPr>
                          <pic:cNvPr id="2366" name="image320.png"/>
                          <pic:cNvPicPr/>
                        </pic:nvPicPr>
                        <pic:blipFill>
                          <a:blip r:embed="rId349" cstate="print"/>
                          <a:stretch>
                            <a:fillRect/>
                          </a:stretch>
                        </pic:blipFill>
                        <pic:spPr>
                          <a:xfrm>
                            <a:off x="0" y="0"/>
                            <a:ext cx="6095" cy="11430"/>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12,644,207.85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16,720,406.14</w:t>
            </w:r>
          </w:p>
        </w:tc>
      </w:tr>
      <w:tr>
        <w:trPr>
          <w:trHeight w:val="402"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pacing w:val="-6"/>
                <w:sz w:val="21"/>
                <w:szCs w:val="21"/>
              </w:rPr>
              <w:t>（一）综合收益总额</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367" name="image327.png" descr=""/>
                  <wp:cNvGraphicFramePr>
                    <a:graphicFrameLocks noChangeAspect="1"/>
                  </wp:cNvGraphicFramePr>
                  <a:graphic>
                    <a:graphicData uri="http://schemas.openxmlformats.org/drawingml/2006/picture">
                      <pic:pic>
                        <pic:nvPicPr>
                          <pic:cNvPr id="2368" name="image327.png"/>
                          <pic:cNvPicPr/>
                        </pic:nvPicPr>
                        <pic:blipFill>
                          <a:blip r:embed="rId35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369" name="image327.png" descr=""/>
                  <wp:cNvGraphicFramePr>
                    <a:graphicFrameLocks noChangeAspect="1"/>
                  </wp:cNvGraphicFramePr>
                  <a:graphic>
                    <a:graphicData uri="http://schemas.openxmlformats.org/drawingml/2006/picture">
                      <pic:pic>
                        <pic:nvPicPr>
                          <pic:cNvPr id="2370" name="image327.png"/>
                          <pic:cNvPicPr/>
                        </pic:nvPicPr>
                        <pic:blipFill>
                          <a:blip r:embed="rId356" cstate="print"/>
                          <a:stretch>
                            <a:fillRect/>
                          </a:stretch>
                        </pic:blipFill>
                        <pic:spPr>
                          <a:xfrm>
                            <a:off x="0" y="0"/>
                            <a:ext cx="6095" cy="5333"/>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371" name="image327.png" descr=""/>
                  <wp:cNvGraphicFramePr>
                    <a:graphicFrameLocks noChangeAspect="1"/>
                  </wp:cNvGraphicFramePr>
                  <a:graphic>
                    <a:graphicData uri="http://schemas.openxmlformats.org/drawingml/2006/picture">
                      <pic:pic>
                        <pic:nvPicPr>
                          <pic:cNvPr id="2372" name="image327.png"/>
                          <pic:cNvPicPr/>
                        </pic:nvPicPr>
                        <pic:blipFill>
                          <a:blip r:embed="rId356"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373" name="image327.png" descr=""/>
                  <wp:cNvGraphicFramePr>
                    <a:graphicFrameLocks noChangeAspect="1"/>
                  </wp:cNvGraphicFramePr>
                  <a:graphic>
                    <a:graphicData uri="http://schemas.openxmlformats.org/drawingml/2006/picture">
                      <pic:pic>
                        <pic:nvPicPr>
                          <pic:cNvPr id="2374" name="image327.png"/>
                          <pic:cNvPicPr/>
                        </pic:nvPicPr>
                        <pic:blipFill>
                          <a:blip r:embed="rId356" cstate="print"/>
                          <a:stretch>
                            <a:fillRect/>
                          </a:stretch>
                        </pic:blipFill>
                        <pic:spPr>
                          <a:xfrm>
                            <a:off x="0" y="0"/>
                            <a:ext cx="6095" cy="5333"/>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375" name="image327.png" descr=""/>
                  <wp:cNvGraphicFramePr>
                    <a:graphicFrameLocks noChangeAspect="1"/>
                  </wp:cNvGraphicFramePr>
                  <a:graphic>
                    <a:graphicData uri="http://schemas.openxmlformats.org/drawingml/2006/picture">
                      <pic:pic>
                        <pic:nvPicPr>
                          <pic:cNvPr id="2376" name="image327.png"/>
                          <pic:cNvPicPr/>
                        </pic:nvPicPr>
                        <pic:blipFill>
                          <a:blip r:embed="rId35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40,761,982.94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40,761,982.94</w:t>
            </w:r>
          </w:p>
        </w:tc>
      </w:tr>
      <w:tr>
        <w:trPr>
          <w:trHeight w:val="714"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0"/>
              <w:jc w:val="left"/>
              <w:rPr>
                <w:rFonts w:ascii="宋体" w:hAnsi="宋体" w:cs="宋体" w:eastAsia="宋体" w:hint="default"/>
                <w:sz w:val="21"/>
                <w:szCs w:val="21"/>
              </w:rPr>
            </w:pPr>
            <w:r>
              <w:rPr>
                <w:rFonts w:ascii="宋体" w:hAnsi="宋体" w:cs="宋体" w:eastAsia="宋体" w:hint="default"/>
                <w:spacing w:val="-6"/>
                <w:sz w:val="21"/>
                <w:szCs w:val="21"/>
              </w:rPr>
              <w:t>（二）所有者投入和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减少资本</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2377" name="image327.png" descr=""/>
                  <wp:cNvGraphicFramePr>
                    <a:graphicFrameLocks noChangeAspect="1"/>
                  </wp:cNvGraphicFramePr>
                  <a:graphic>
                    <a:graphicData uri="http://schemas.openxmlformats.org/drawingml/2006/picture">
                      <pic:pic>
                        <pic:nvPicPr>
                          <pic:cNvPr id="2378" name="image327.png"/>
                          <pic:cNvPicPr/>
                        </pic:nvPicPr>
                        <pic:blipFill>
                          <a:blip r:embed="rId356"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2379" name="image327.png" descr=""/>
                  <wp:cNvGraphicFramePr>
                    <a:graphicFrameLocks noChangeAspect="1"/>
                  </wp:cNvGraphicFramePr>
                  <a:graphic>
                    <a:graphicData uri="http://schemas.openxmlformats.org/drawingml/2006/picture">
                      <pic:pic>
                        <pic:nvPicPr>
                          <pic:cNvPr id="2380" name="image327.png"/>
                          <pic:cNvPicPr/>
                        </pic:nvPicPr>
                        <pic:blipFill>
                          <a:blip r:embed="rId356" cstate="print"/>
                          <a:stretch>
                            <a:fillRect/>
                          </a:stretch>
                        </pic:blipFill>
                        <pic:spPr>
                          <a:xfrm>
                            <a:off x="0" y="0"/>
                            <a:ext cx="6026" cy="8286"/>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2381" name="image327.png" descr=""/>
                  <wp:cNvGraphicFramePr>
                    <a:graphicFrameLocks noChangeAspect="1"/>
                  </wp:cNvGraphicFramePr>
                  <a:graphic>
                    <a:graphicData uri="http://schemas.openxmlformats.org/drawingml/2006/picture">
                      <pic:pic>
                        <pic:nvPicPr>
                          <pic:cNvPr id="2382" name="image327.png"/>
                          <pic:cNvPicPr/>
                        </pic:nvPicPr>
                        <pic:blipFill>
                          <a:blip r:embed="rId356"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2383" name="image327.png" descr=""/>
                  <wp:cNvGraphicFramePr>
                    <a:graphicFrameLocks noChangeAspect="1"/>
                  </wp:cNvGraphicFramePr>
                  <a:graphic>
                    <a:graphicData uri="http://schemas.openxmlformats.org/drawingml/2006/picture">
                      <pic:pic>
                        <pic:nvPicPr>
                          <pic:cNvPr id="2384" name="image327.png"/>
                          <pic:cNvPicPr/>
                        </pic:nvPicPr>
                        <pic:blipFill>
                          <a:blip r:embed="rId356" cstate="print"/>
                          <a:stretch>
                            <a:fillRect/>
                          </a:stretch>
                        </pic:blipFill>
                        <pic:spPr>
                          <a:xfrm>
                            <a:off x="0" y="0"/>
                            <a:ext cx="6026" cy="8286"/>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385" name="image327.png" descr=""/>
                  <wp:cNvGraphicFramePr>
                    <a:graphicFrameLocks noChangeAspect="1"/>
                  </wp:cNvGraphicFramePr>
                  <a:graphic>
                    <a:graphicData uri="http://schemas.openxmlformats.org/drawingml/2006/picture">
                      <pic:pic>
                        <pic:nvPicPr>
                          <pic:cNvPr id="2386" name="image327.png"/>
                          <pic:cNvPicPr/>
                        </pic:nvPicPr>
                        <pic:blipFill>
                          <a:blip r:embed="rId356"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8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13" w:right="6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 股</w:t>
            </w:r>
          </w:p>
        </w:tc>
        <w:tc>
          <w:tcPr>
            <w:tcW w:w="1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364"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2387" name="image328.png" descr=""/>
                  <wp:cNvGraphicFramePr>
                    <a:graphicFrameLocks noChangeAspect="1"/>
                  </wp:cNvGraphicFramePr>
                  <a:graphic>
                    <a:graphicData uri="http://schemas.openxmlformats.org/drawingml/2006/picture">
                      <pic:pic>
                        <pic:nvPicPr>
                          <pic:cNvPr id="2388" name="image328.png"/>
                          <pic:cNvPicPr/>
                        </pic:nvPicPr>
                        <pic:blipFill>
                          <a:blip r:embed="rId357"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2389" name="image328.png" descr=""/>
                  <wp:cNvGraphicFramePr>
                    <a:graphicFrameLocks noChangeAspect="1"/>
                  </wp:cNvGraphicFramePr>
                  <a:graphic>
                    <a:graphicData uri="http://schemas.openxmlformats.org/drawingml/2006/picture">
                      <pic:pic>
                        <pic:nvPicPr>
                          <pic:cNvPr id="2390" name="image328.png"/>
                          <pic:cNvPicPr/>
                        </pic:nvPicPr>
                        <pic:blipFill>
                          <a:blip r:embed="rId357" cstate="print"/>
                          <a:stretch>
                            <a:fillRect/>
                          </a:stretch>
                        </pic:blipFill>
                        <pic:spPr>
                          <a:xfrm>
                            <a:off x="0" y="0"/>
                            <a:ext cx="6026" cy="8286"/>
                          </a:xfrm>
                          <a:prstGeom prst="rect">
                            <a:avLst/>
                          </a:prstGeom>
                        </pic:spPr>
                      </pic:pic>
                    </a:graphicData>
                  </a:graphic>
                </wp:inline>
              </w:drawing>
            </w:r>
            <w:r>
              <w:rPr>
                <w:rFonts w:ascii="宋体"/>
                <w:sz w:val="2"/>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441"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26" cy="8286"/>
                  <wp:effectExtent l="0" t="0" r="0" b="0"/>
                  <wp:docPr id="2391" name="image328.png" descr=""/>
                  <wp:cNvGraphicFramePr>
                    <a:graphicFrameLocks noChangeAspect="1"/>
                  </wp:cNvGraphicFramePr>
                  <a:graphic>
                    <a:graphicData uri="http://schemas.openxmlformats.org/drawingml/2006/picture">
                      <pic:pic>
                        <pic:nvPicPr>
                          <pic:cNvPr id="2392" name="image328.png"/>
                          <pic:cNvPicPr/>
                        </pic:nvPicPr>
                        <pic:blipFill>
                          <a:blip r:embed="rId357" cstate="print"/>
                          <a:stretch>
                            <a:fillRect/>
                          </a:stretch>
                        </pic:blipFill>
                        <pic:spPr>
                          <a:xfrm>
                            <a:off x="0" y="0"/>
                            <a:ext cx="6026" cy="828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26" cy="8286"/>
                  <wp:effectExtent l="0" t="0" r="0" b="0"/>
                  <wp:docPr id="2393" name="image328.png" descr=""/>
                  <wp:cNvGraphicFramePr>
                    <a:graphicFrameLocks noChangeAspect="1"/>
                  </wp:cNvGraphicFramePr>
                  <a:graphic>
                    <a:graphicData uri="http://schemas.openxmlformats.org/drawingml/2006/picture">
                      <pic:pic>
                        <pic:nvPicPr>
                          <pic:cNvPr id="2394" name="image328.png"/>
                          <pic:cNvPicPr/>
                        </pic:nvPicPr>
                        <pic:blipFill>
                          <a:blip r:embed="rId357" cstate="print"/>
                          <a:stretch>
                            <a:fillRect/>
                          </a:stretch>
                        </pic:blipFill>
                        <pic:spPr>
                          <a:xfrm>
                            <a:off x="0" y="0"/>
                            <a:ext cx="6026" cy="8286"/>
                          </a:xfrm>
                          <a:prstGeom prst="rect">
                            <a:avLst/>
                          </a:prstGeom>
                        </pic:spPr>
                      </pic:pic>
                    </a:graphicData>
                  </a:graphic>
                </wp:inline>
              </w:drawing>
            </w:r>
            <w:r>
              <w:rPr>
                <w:rFonts w:ascii="宋体"/>
                <w:sz w:val="2"/>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9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395" name="image328.png" descr=""/>
                  <wp:cNvGraphicFramePr>
                    <a:graphicFrameLocks noChangeAspect="1"/>
                  </wp:cNvGraphicFramePr>
                  <a:graphic>
                    <a:graphicData uri="http://schemas.openxmlformats.org/drawingml/2006/picture">
                      <pic:pic>
                        <pic:nvPicPr>
                          <pic:cNvPr id="2396" name="image328.png"/>
                          <pic:cNvPicPr/>
                        </pic:nvPicPr>
                        <pic:blipFill>
                          <a:blip r:embed="rId35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bl>
    <w:p>
      <w:pPr>
        <w:spacing w:after="0" w:line="240" w:lineRule="auto"/>
        <w:jc w:val="left"/>
        <w:rPr>
          <w:rFonts w:ascii="宋体" w:hAnsi="宋体" w:cs="宋体" w:eastAsia="宋体" w:hint="default"/>
          <w:sz w:val="13"/>
          <w:szCs w:val="13"/>
        </w:rPr>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r>
        <w:rPr/>
        <w:pict>
          <v:shape style="position:absolute;margin-left:233.660004pt;margin-top:91.76004pt;width:.480015pt;height:.66pt;mso-position-horizontal-relative:page;mso-position-vertical-relative:page;z-index:74152" type="#_x0000_t75" stroked="false">
            <v:imagedata r:id="rId358" o:title=""/>
          </v:shape>
        </w:pict>
      </w:r>
      <w:r>
        <w:rPr/>
        <w:pict>
          <v:shape style="position:absolute;margin-left:271.579987pt;margin-top:91.76004pt;width:.480031pt;height:.66pt;mso-position-horizontal-relative:page;mso-position-vertical-relative:page;z-index:74176" type="#_x0000_t75" stroked="false">
            <v:imagedata r:id="rId358" o:title=""/>
          </v:shape>
        </w:pict>
      </w:r>
      <w:r>
        <w:rPr/>
        <w:pict>
          <v:shape style="position:absolute;margin-left:309.559998pt;margin-top:91.76004pt;width:.480031pt;height:.66pt;mso-position-horizontal-relative:page;mso-position-vertical-relative:page;z-index:74200" type="#_x0000_t75" stroked="false">
            <v:imagedata r:id="rId358" o:title=""/>
          </v:shape>
        </w:pict>
      </w:r>
      <w:r>
        <w:rPr/>
        <w:pict>
          <v:shape style="position:absolute;margin-left:347.600006pt;margin-top:91.76004pt;width:.48pt;height:.66pt;mso-position-horizontal-relative:page;mso-position-vertical-relative:page;z-index:74224" type="#_x0000_t75" stroked="false">
            <v:imagedata r:id="rId358" o:title=""/>
          </v:shape>
        </w:pict>
      </w:r>
      <w:r>
        <w:rPr/>
        <w:pict>
          <v:shape style="position:absolute;margin-left:419.540009pt;margin-top:91.76004pt;width:.48pt;height:.66pt;mso-position-horizontal-relative:page;mso-position-vertical-relative:page;z-index:74248" type="#_x0000_t75" stroked="false">
            <v:imagedata r:id="rId358" o:title=""/>
          </v:shape>
        </w:pict>
      </w:r>
      <w:r>
        <w:rPr/>
        <w:pict>
          <v:shape style="position:absolute;margin-left:467.380005pt;margin-top:91.76004pt;width:.48pt;height:.66pt;mso-position-horizontal-relative:page;mso-position-vertical-relative:page;z-index:74272" type="#_x0000_t75" stroked="false">
            <v:imagedata r:id="rId358" o:title=""/>
          </v:shape>
        </w:pict>
      </w:r>
      <w:r>
        <w:rPr/>
        <w:pict>
          <v:shape style="position:absolute;margin-left:515.020020pt;margin-top:91.76004pt;width:.48pt;height:.66pt;mso-position-horizontal-relative:page;mso-position-vertical-relative:page;z-index:74296" type="#_x0000_t75" stroked="false">
            <v:imagedata r:id="rId358" o:title=""/>
          </v:shape>
        </w:pict>
      </w:r>
      <w:r>
        <w:rPr/>
        <w:pict>
          <v:shape style="position:absolute;margin-left:562.780029pt;margin-top:91.76004pt;width:.48pt;height:.66pt;mso-position-horizontal-relative:page;mso-position-vertical-relative:page;z-index:74320" type="#_x0000_t75" stroked="false">
            <v:imagedata r:id="rId358" o:title=""/>
          </v:shape>
        </w:pict>
      </w:r>
      <w:r>
        <w:rPr/>
        <w:pict>
          <v:shape style="position:absolute;margin-left:626.020020pt;margin-top:91.76004pt;width:.48pt;height:.66pt;mso-position-horizontal-relative:page;mso-position-vertical-relative:page;z-index:74344" type="#_x0000_t75" stroked="false">
            <v:imagedata r:id="rId358" o:title=""/>
          </v:shape>
        </w:pict>
      </w:r>
      <w:r>
        <w:rPr/>
        <w:pict>
          <v:shape style="position:absolute;margin-left:694.47998pt;margin-top:91.76004pt;width:.480061pt;height:.66pt;mso-position-horizontal-relative:page;mso-position-vertical-relative:page;z-index:74368" type="#_x0000_t75" stroked="false">
            <v:imagedata r:id="rId358" o:title=""/>
          </v:shape>
        </w:pict>
      </w:r>
      <w:r>
        <w:rPr/>
        <w:pict>
          <v:shape style="position:absolute;margin-left:233.660004pt;margin-top:127.460007pt;width:.479993pt;height:.66pt;mso-position-horizontal-relative:page;mso-position-vertical-relative:page;z-index:74392" type="#_x0000_t75" stroked="false">
            <v:imagedata r:id="rId359" o:title=""/>
          </v:shape>
        </w:pict>
      </w:r>
      <w:r>
        <w:rPr/>
        <w:pict>
          <v:shape style="position:absolute;margin-left:271.579987pt;margin-top:127.460007pt;width:.480008pt;height:.66pt;mso-position-horizontal-relative:page;mso-position-vertical-relative:page;z-index:74416" type="#_x0000_t75" stroked="false">
            <v:imagedata r:id="rId359" o:title=""/>
          </v:shape>
        </w:pict>
      </w:r>
      <w:r>
        <w:rPr/>
        <w:pict>
          <v:shape style="position:absolute;margin-left:309.559998pt;margin-top:127.460007pt;width:.480008pt;height:.66pt;mso-position-horizontal-relative:page;mso-position-vertical-relative:page;z-index:74440" type="#_x0000_t75" stroked="false">
            <v:imagedata r:id="rId359" o:title=""/>
          </v:shape>
        </w:pict>
      </w:r>
      <w:r>
        <w:rPr/>
        <w:pict>
          <v:shape style="position:absolute;margin-left:347.600006pt;margin-top:127.460007pt;width:.479978pt;height:.66pt;mso-position-horizontal-relative:page;mso-position-vertical-relative:page;z-index:74464" type="#_x0000_t75" stroked="false">
            <v:imagedata r:id="rId359" o:title=""/>
          </v:shape>
        </w:pict>
      </w:r>
      <w:r>
        <w:rPr/>
        <w:pict>
          <v:shape style="position:absolute;margin-left:419.540009pt;margin-top:127.460007pt;width:.479978pt;height:.66pt;mso-position-horizontal-relative:page;mso-position-vertical-relative:page;z-index:74488" type="#_x0000_t75" stroked="false">
            <v:imagedata r:id="rId359" o:title=""/>
          </v:shape>
        </w:pict>
      </w:r>
      <w:r>
        <w:rPr/>
        <w:pict>
          <v:shape style="position:absolute;margin-left:467.380005pt;margin-top:127.460007pt;width:.479978pt;height:.66pt;mso-position-horizontal-relative:page;mso-position-vertical-relative:page;z-index:74512" type="#_x0000_t75" stroked="false">
            <v:imagedata r:id="rId359" o:title=""/>
          </v:shape>
        </w:pict>
      </w:r>
      <w:r>
        <w:rPr/>
        <w:pict>
          <v:shape style="position:absolute;margin-left:515.020020pt;margin-top:127.460007pt;width:.479978pt;height:.66pt;mso-position-horizontal-relative:page;mso-position-vertical-relative:page;z-index:74536" type="#_x0000_t75" stroked="false">
            <v:imagedata r:id="rId359" o:title=""/>
          </v:shape>
        </w:pict>
      </w:r>
      <w:r>
        <w:rPr/>
        <w:pict>
          <v:shape style="position:absolute;margin-left:562.780029pt;margin-top:127.460007pt;width:.479978pt;height:.66pt;mso-position-horizontal-relative:page;mso-position-vertical-relative:page;z-index:74560" type="#_x0000_t75" stroked="false">
            <v:imagedata r:id="rId359" o:title=""/>
          </v:shape>
        </w:pict>
      </w:r>
      <w:r>
        <w:rPr/>
        <w:pict>
          <v:shape style="position:absolute;margin-left:626.020020pt;margin-top:127.460007pt;width:.479978pt;height:.66pt;mso-position-horizontal-relative:page;mso-position-vertical-relative:page;z-index:74584" type="#_x0000_t75" stroked="false">
            <v:imagedata r:id="rId359" o:title=""/>
          </v:shape>
        </w:pict>
      </w:r>
      <w:r>
        <w:rPr/>
        <w:pict>
          <v:shape style="position:absolute;margin-left:694.47998pt;margin-top:127.460007pt;width:.480039pt;height:.66pt;mso-position-horizontal-relative:page;mso-position-vertical-relative:page;z-index:74608" type="#_x0000_t75" stroked="false">
            <v:imagedata r:id="rId359" o:title=""/>
          </v:shape>
        </w:pict>
      </w:r>
      <w:r>
        <w:rPr/>
        <w:pict>
          <v:shape style="position:absolute;margin-left:233.660004pt;margin-top:147.799988pt;width:.47998pt;height:.42pt;mso-position-horizontal-relative:page;mso-position-vertical-relative:page;z-index:74632" type="#_x0000_t75" stroked="false">
            <v:imagedata r:id="rId359" o:title=""/>
          </v:shape>
        </w:pict>
      </w:r>
      <w:r>
        <w:rPr/>
        <w:pict>
          <v:shape style="position:absolute;margin-left:271.579987pt;margin-top:147.799988pt;width:.479996pt;height:.42pt;mso-position-horizontal-relative:page;mso-position-vertical-relative:page;z-index:74656" type="#_x0000_t75" stroked="false">
            <v:imagedata r:id="rId359" o:title=""/>
          </v:shape>
        </w:pict>
      </w:r>
      <w:r>
        <w:rPr/>
        <w:pict>
          <v:shape style="position:absolute;margin-left:309.559998pt;margin-top:147.799988pt;width:.479996pt;height:.42pt;mso-position-horizontal-relative:page;mso-position-vertical-relative:page;z-index:74680" type="#_x0000_t75" stroked="false">
            <v:imagedata r:id="rId359" o:title=""/>
          </v:shape>
        </w:pict>
      </w:r>
      <w:r>
        <w:rPr/>
        <w:pict>
          <v:shape style="position:absolute;margin-left:347.600006pt;margin-top:147.799988pt;width:.479965pt;height:.42pt;mso-position-horizontal-relative:page;mso-position-vertical-relative:page;z-index:74704" type="#_x0000_t75" stroked="false">
            <v:imagedata r:id="rId359" o:title=""/>
          </v:shape>
        </w:pict>
      </w:r>
      <w:r>
        <w:rPr/>
        <w:pict>
          <v:shape style="position:absolute;margin-left:419.540009pt;margin-top:147.799988pt;width:.479965pt;height:.42pt;mso-position-horizontal-relative:page;mso-position-vertical-relative:page;z-index:74728" type="#_x0000_t75" stroked="false">
            <v:imagedata r:id="rId359" o:title=""/>
          </v:shape>
        </w:pict>
      </w:r>
      <w:r>
        <w:rPr/>
        <w:pict>
          <v:shape style="position:absolute;margin-left:467.380005pt;margin-top:147.799988pt;width:.479965pt;height:.42pt;mso-position-horizontal-relative:page;mso-position-vertical-relative:page;z-index:74752" type="#_x0000_t75" stroked="false">
            <v:imagedata r:id="rId359" o:title=""/>
          </v:shape>
        </w:pict>
      </w:r>
      <w:r>
        <w:rPr/>
        <w:pict>
          <v:shape style="position:absolute;margin-left:515.020020pt;margin-top:147.799988pt;width:.479965pt;height:.42pt;mso-position-horizontal-relative:page;mso-position-vertical-relative:page;z-index:74776" type="#_x0000_t75" stroked="false">
            <v:imagedata r:id="rId359" o:title=""/>
          </v:shape>
        </w:pict>
      </w:r>
      <w:r>
        <w:rPr/>
        <w:pict>
          <v:shape style="position:absolute;margin-left:562.780029pt;margin-top:147.799988pt;width:.479965pt;height:.42pt;mso-position-horizontal-relative:page;mso-position-vertical-relative:page;z-index:74800" type="#_x0000_t75" stroked="false">
            <v:imagedata r:id="rId359" o:title=""/>
          </v:shape>
        </w:pict>
      </w:r>
      <w:r>
        <w:rPr/>
        <w:pict>
          <v:shape style="position:absolute;margin-left:626.020020pt;margin-top:147.799988pt;width:.479965pt;height:.42pt;mso-position-horizontal-relative:page;mso-position-vertical-relative:page;z-index:74824" type="#_x0000_t75" stroked="false">
            <v:imagedata r:id="rId359" o:title=""/>
          </v:shape>
        </w:pict>
      </w:r>
      <w:r>
        <w:rPr/>
        <w:pict>
          <v:shape style="position:absolute;margin-left:694.47998pt;margin-top:147.799988pt;width:.480026pt;height:.42pt;mso-position-horizontal-relative:page;mso-position-vertical-relative:page;z-index:74848" type="#_x0000_t75" stroked="false">
            <v:imagedata r:id="rId359" o:title=""/>
          </v:shape>
        </w:pict>
      </w:r>
      <w:r>
        <w:rPr/>
        <w:pict>
          <v:shape style="position:absolute;margin-left:233.660004pt;margin-top:167.899994pt;width:.47998pt;height:.42pt;mso-position-horizontal-relative:page;mso-position-vertical-relative:page;z-index:74872" type="#_x0000_t75" stroked="false">
            <v:imagedata r:id="rId359" o:title=""/>
          </v:shape>
        </w:pict>
      </w:r>
      <w:r>
        <w:rPr/>
        <w:pict>
          <v:shape style="position:absolute;margin-left:271.579987pt;margin-top:167.899994pt;width:.479996pt;height:.42pt;mso-position-horizontal-relative:page;mso-position-vertical-relative:page;z-index:74896" type="#_x0000_t75" stroked="false">
            <v:imagedata r:id="rId359" o:title=""/>
          </v:shape>
        </w:pict>
      </w:r>
      <w:r>
        <w:rPr/>
        <w:pict>
          <v:shape style="position:absolute;margin-left:309.559998pt;margin-top:167.899994pt;width:.479996pt;height:.42pt;mso-position-horizontal-relative:page;mso-position-vertical-relative:page;z-index:74920" type="#_x0000_t75" stroked="false">
            <v:imagedata r:id="rId359" o:title=""/>
          </v:shape>
        </w:pict>
      </w:r>
      <w:r>
        <w:rPr/>
        <w:pict>
          <v:shape style="position:absolute;margin-left:347.600006pt;margin-top:167.899994pt;width:.479965pt;height:.42pt;mso-position-horizontal-relative:page;mso-position-vertical-relative:page;z-index:74944" type="#_x0000_t75" stroked="false">
            <v:imagedata r:id="rId359" o:title=""/>
          </v:shape>
        </w:pict>
      </w:r>
      <w:r>
        <w:rPr/>
        <w:pict>
          <v:shape style="position:absolute;margin-left:419.540009pt;margin-top:167.899994pt;width:.479965pt;height:.42pt;mso-position-horizontal-relative:page;mso-position-vertical-relative:page;z-index:74968" type="#_x0000_t75" stroked="false">
            <v:imagedata r:id="rId359" o:title=""/>
          </v:shape>
        </w:pict>
      </w:r>
      <w:r>
        <w:rPr/>
        <w:pict>
          <v:shape style="position:absolute;margin-left:467.380005pt;margin-top:167.899994pt;width:.479965pt;height:.42pt;mso-position-horizontal-relative:page;mso-position-vertical-relative:page;z-index:74992" type="#_x0000_t75" stroked="false">
            <v:imagedata r:id="rId359" o:title=""/>
          </v:shape>
        </w:pict>
      </w:r>
      <w:r>
        <w:rPr/>
        <w:pict>
          <v:shape style="position:absolute;margin-left:515.020020pt;margin-top:167.899994pt;width:.479965pt;height:.42pt;mso-position-horizontal-relative:page;mso-position-vertical-relative:page;z-index:75016" type="#_x0000_t75" stroked="false">
            <v:imagedata r:id="rId359" o:title=""/>
          </v:shape>
        </w:pict>
      </w:r>
      <w:r>
        <w:rPr/>
        <w:pict>
          <v:shape style="position:absolute;margin-left:562.780029pt;margin-top:167.899994pt;width:.479965pt;height:.42pt;mso-position-horizontal-relative:page;mso-position-vertical-relative:page;z-index:75040" type="#_x0000_t75" stroked="false">
            <v:imagedata r:id="rId359" o:title=""/>
          </v:shape>
        </w:pict>
      </w:r>
      <w:r>
        <w:rPr/>
        <w:pict>
          <v:shape style="position:absolute;margin-left:626.020020pt;margin-top:167.899994pt;width:.479965pt;height:.42pt;mso-position-horizontal-relative:page;mso-position-vertical-relative:page;z-index:75064" type="#_x0000_t75" stroked="false">
            <v:imagedata r:id="rId359" o:title=""/>
          </v:shape>
        </w:pict>
      </w:r>
      <w:r>
        <w:rPr/>
        <w:pict>
          <v:shape style="position:absolute;margin-left:694.47998pt;margin-top:167.899994pt;width:.480026pt;height:.42pt;mso-position-horizontal-relative:page;mso-position-vertical-relative:page;z-index:75088" type="#_x0000_t75" stroked="false">
            <v:imagedata r:id="rId359" o:title=""/>
          </v:shape>
        </w:pict>
      </w:r>
      <w:r>
        <w:rPr/>
        <w:pict>
          <v:shape style="position:absolute;margin-left:233.660004pt;margin-top:188.000031pt;width:.480015pt;height:.42pt;mso-position-horizontal-relative:page;mso-position-vertical-relative:page;z-index:75112" type="#_x0000_t75" stroked="false">
            <v:imagedata r:id="rId360" o:title=""/>
          </v:shape>
        </w:pict>
      </w:r>
      <w:r>
        <w:rPr/>
        <w:pict>
          <v:shape style="position:absolute;margin-left:271.579987pt;margin-top:188.000031pt;width:.480031pt;height:.42pt;mso-position-horizontal-relative:page;mso-position-vertical-relative:page;z-index:75136" type="#_x0000_t75" stroked="false">
            <v:imagedata r:id="rId360" o:title=""/>
          </v:shape>
        </w:pict>
      </w:r>
      <w:r>
        <w:rPr/>
        <w:pict>
          <v:shape style="position:absolute;margin-left:309.559998pt;margin-top:188.000031pt;width:.480031pt;height:.42pt;mso-position-horizontal-relative:page;mso-position-vertical-relative:page;z-index:75160" type="#_x0000_t75" stroked="false">
            <v:imagedata r:id="rId360" o:title=""/>
          </v:shape>
        </w:pict>
      </w:r>
      <w:r>
        <w:rPr/>
        <w:pict>
          <v:shape style="position:absolute;margin-left:347.600006pt;margin-top:188.000031pt;width:.48pt;height:.42pt;mso-position-horizontal-relative:page;mso-position-vertical-relative:page;z-index:75184" type="#_x0000_t75" stroked="false">
            <v:imagedata r:id="rId360" o:title=""/>
          </v:shape>
        </w:pict>
      </w:r>
      <w:r>
        <w:rPr/>
        <w:pict>
          <v:shape style="position:absolute;margin-left:419.540009pt;margin-top:188.000031pt;width:.48pt;height:.42pt;mso-position-horizontal-relative:page;mso-position-vertical-relative:page;z-index:75208" type="#_x0000_t75" stroked="false">
            <v:imagedata r:id="rId360" o:title=""/>
          </v:shape>
        </w:pict>
      </w:r>
      <w:r>
        <w:rPr/>
        <w:pict>
          <v:shape style="position:absolute;margin-left:467.380005pt;margin-top:188.000031pt;width:.48pt;height:.42pt;mso-position-horizontal-relative:page;mso-position-vertical-relative:page;z-index:75232" type="#_x0000_t75" stroked="false">
            <v:imagedata r:id="rId360" o:title=""/>
          </v:shape>
        </w:pict>
      </w:r>
      <w:r>
        <w:rPr/>
        <w:pict>
          <v:shape style="position:absolute;margin-left:515.020020pt;margin-top:188.000031pt;width:.48pt;height:.42pt;mso-position-horizontal-relative:page;mso-position-vertical-relative:page;z-index:75256" type="#_x0000_t75" stroked="false">
            <v:imagedata r:id="rId360" o:title=""/>
          </v:shape>
        </w:pict>
      </w:r>
      <w:r>
        <w:rPr/>
        <w:pict>
          <v:shape style="position:absolute;margin-left:562.780029pt;margin-top:188.000031pt;width:.48pt;height:.42pt;mso-position-horizontal-relative:page;mso-position-vertical-relative:page;z-index:75280" type="#_x0000_t75" stroked="false">
            <v:imagedata r:id="rId360" o:title=""/>
          </v:shape>
        </w:pict>
      </w:r>
      <w:r>
        <w:rPr/>
        <w:pict>
          <v:shape style="position:absolute;margin-left:626.020020pt;margin-top:188.000031pt;width:.48pt;height:.42pt;mso-position-horizontal-relative:page;mso-position-vertical-relative:page;z-index:75304" type="#_x0000_t75" stroked="false">
            <v:imagedata r:id="rId360" o:title=""/>
          </v:shape>
        </w:pict>
      </w:r>
      <w:r>
        <w:rPr/>
        <w:pict>
          <v:shape style="position:absolute;margin-left:694.47998pt;margin-top:188.000031pt;width:.480061pt;height:.42pt;mso-position-horizontal-relative:page;mso-position-vertical-relative:page;z-index:75328" type="#_x0000_t75" stroked="false">
            <v:imagedata r:id="rId360" o:title=""/>
          </v:shape>
        </w:pict>
      </w:r>
      <w:r>
        <w:rPr/>
        <w:pict>
          <v:shape style="position:absolute;margin-left:233.660004pt;margin-top:223.460037pt;width:.480015pt;height:.66pt;mso-position-horizontal-relative:page;mso-position-vertical-relative:page;z-index:75352" type="#_x0000_t75" stroked="false">
            <v:imagedata r:id="rId361" o:title=""/>
          </v:shape>
        </w:pict>
      </w:r>
      <w:r>
        <w:rPr/>
        <w:pict>
          <v:shape style="position:absolute;margin-left:271.579987pt;margin-top:223.460037pt;width:.480031pt;height:.66pt;mso-position-horizontal-relative:page;mso-position-vertical-relative:page;z-index:75376" type="#_x0000_t75" stroked="false">
            <v:imagedata r:id="rId361" o:title=""/>
          </v:shape>
        </w:pict>
      </w:r>
      <w:r>
        <w:rPr/>
        <w:pict>
          <v:shape style="position:absolute;margin-left:309.559998pt;margin-top:223.460037pt;width:.480031pt;height:.66pt;mso-position-horizontal-relative:page;mso-position-vertical-relative:page;z-index:75400" type="#_x0000_t75" stroked="false">
            <v:imagedata r:id="rId361" o:title=""/>
          </v:shape>
        </w:pict>
      </w:r>
      <w:r>
        <w:rPr/>
        <w:pict>
          <v:shape style="position:absolute;margin-left:347.600006pt;margin-top:223.460037pt;width:.48pt;height:.66pt;mso-position-horizontal-relative:page;mso-position-vertical-relative:page;z-index:75424" type="#_x0000_t75" stroked="false">
            <v:imagedata r:id="rId361" o:title=""/>
          </v:shape>
        </w:pict>
      </w:r>
      <w:r>
        <w:rPr/>
        <w:pict>
          <v:shape style="position:absolute;margin-left:419.540009pt;margin-top:223.460037pt;width:.48pt;height:.66pt;mso-position-horizontal-relative:page;mso-position-vertical-relative:page;z-index:75448" type="#_x0000_t75" stroked="false">
            <v:imagedata r:id="rId361" o:title=""/>
          </v:shape>
        </w:pict>
      </w:r>
      <w:r>
        <w:rPr/>
        <w:pict>
          <v:shape style="position:absolute;margin-left:467.380005pt;margin-top:223.460037pt;width:.48pt;height:.66pt;mso-position-horizontal-relative:page;mso-position-vertical-relative:page;z-index:75472" type="#_x0000_t75" stroked="false">
            <v:imagedata r:id="rId361" o:title=""/>
          </v:shape>
        </w:pict>
      </w:r>
      <w:r>
        <w:rPr/>
        <w:pict>
          <v:shape style="position:absolute;margin-left:515.020020pt;margin-top:223.460037pt;width:.48pt;height:.66pt;mso-position-horizontal-relative:page;mso-position-vertical-relative:page;z-index:75496" type="#_x0000_t75" stroked="false">
            <v:imagedata r:id="rId361" o:title=""/>
          </v:shape>
        </w:pict>
      </w:r>
      <w:r>
        <w:rPr/>
        <w:pict>
          <v:shape style="position:absolute;margin-left:562.780029pt;margin-top:223.460037pt;width:.48pt;height:.66pt;mso-position-horizontal-relative:page;mso-position-vertical-relative:page;z-index:75520" type="#_x0000_t75" stroked="false">
            <v:imagedata r:id="rId361" o:title=""/>
          </v:shape>
        </w:pict>
      </w:r>
      <w:r>
        <w:rPr/>
        <w:pict>
          <v:shape style="position:absolute;margin-left:626.020020pt;margin-top:223.460037pt;width:.48pt;height:.66pt;mso-position-horizontal-relative:page;mso-position-vertical-relative:page;z-index:75544" type="#_x0000_t75" stroked="false">
            <v:imagedata r:id="rId361" o:title=""/>
          </v:shape>
        </w:pict>
      </w:r>
      <w:r>
        <w:rPr/>
        <w:pict>
          <v:shape style="position:absolute;margin-left:694.47998pt;margin-top:223.460037pt;width:.480061pt;height:.66pt;mso-position-horizontal-relative:page;mso-position-vertical-relative:page;z-index:75568" type="#_x0000_t75" stroked="false">
            <v:imagedata r:id="rId361" o:title=""/>
          </v:shape>
        </w:pict>
      </w:r>
      <w:r>
        <w:rPr/>
        <w:pict>
          <v:shape style="position:absolute;margin-left:233.660004pt;margin-top:243.820023pt;width:.480015pt;height:.42pt;mso-position-horizontal-relative:page;mso-position-vertical-relative:page;z-index:75592" type="#_x0000_t75" stroked="false">
            <v:imagedata r:id="rId361" o:title=""/>
          </v:shape>
        </w:pict>
      </w:r>
      <w:r>
        <w:rPr/>
        <w:pict>
          <v:shape style="position:absolute;margin-left:271.579987pt;margin-top:243.820023pt;width:.480031pt;height:.42pt;mso-position-horizontal-relative:page;mso-position-vertical-relative:page;z-index:75616" type="#_x0000_t75" stroked="false">
            <v:imagedata r:id="rId361" o:title=""/>
          </v:shape>
        </w:pict>
      </w:r>
      <w:r>
        <w:rPr/>
        <w:pict>
          <v:shape style="position:absolute;margin-left:309.559998pt;margin-top:243.820023pt;width:.480031pt;height:.42pt;mso-position-horizontal-relative:page;mso-position-vertical-relative:page;z-index:75640" type="#_x0000_t75" stroked="false">
            <v:imagedata r:id="rId361" o:title=""/>
          </v:shape>
        </w:pict>
      </w:r>
      <w:r>
        <w:rPr/>
        <w:pict>
          <v:shape style="position:absolute;margin-left:347.600006pt;margin-top:243.820023pt;width:.48pt;height:.42pt;mso-position-horizontal-relative:page;mso-position-vertical-relative:page;z-index:75664" type="#_x0000_t75" stroked="false">
            <v:imagedata r:id="rId361" o:title=""/>
          </v:shape>
        </w:pict>
      </w:r>
      <w:r>
        <w:rPr/>
        <w:pict>
          <v:shape style="position:absolute;margin-left:419.540009pt;margin-top:243.820023pt;width:.48pt;height:.42pt;mso-position-horizontal-relative:page;mso-position-vertical-relative:page;z-index:75688" type="#_x0000_t75" stroked="false">
            <v:imagedata r:id="rId361" o:title=""/>
          </v:shape>
        </w:pict>
      </w:r>
      <w:r>
        <w:rPr/>
        <w:pict>
          <v:shape style="position:absolute;margin-left:467.380005pt;margin-top:243.820023pt;width:.48pt;height:.42pt;mso-position-horizontal-relative:page;mso-position-vertical-relative:page;z-index:75712" type="#_x0000_t75" stroked="false">
            <v:imagedata r:id="rId361" o:title=""/>
          </v:shape>
        </w:pict>
      </w:r>
      <w:r>
        <w:rPr/>
        <w:pict>
          <v:shape style="position:absolute;margin-left:515.020020pt;margin-top:243.820023pt;width:.48pt;height:.42pt;mso-position-horizontal-relative:page;mso-position-vertical-relative:page;z-index:75736" type="#_x0000_t75" stroked="false">
            <v:imagedata r:id="rId361" o:title=""/>
          </v:shape>
        </w:pict>
      </w:r>
      <w:r>
        <w:rPr/>
        <w:pict>
          <v:shape style="position:absolute;margin-left:562.780029pt;margin-top:243.820023pt;width:.48pt;height:.42pt;mso-position-horizontal-relative:page;mso-position-vertical-relative:page;z-index:75760" type="#_x0000_t75" stroked="false">
            <v:imagedata r:id="rId361" o:title=""/>
          </v:shape>
        </w:pict>
      </w:r>
      <w:r>
        <w:rPr/>
        <w:pict>
          <v:shape style="position:absolute;margin-left:626.020020pt;margin-top:243.820023pt;width:.48pt;height:.42pt;mso-position-horizontal-relative:page;mso-position-vertical-relative:page;z-index:75784" type="#_x0000_t75" stroked="false">
            <v:imagedata r:id="rId361" o:title=""/>
          </v:shape>
        </w:pict>
      </w:r>
      <w:r>
        <w:rPr/>
        <w:pict>
          <v:shape style="position:absolute;margin-left:694.47998pt;margin-top:243.820023pt;width:.480061pt;height:.42pt;mso-position-horizontal-relative:page;mso-position-vertical-relative:page;z-index:75808" type="#_x0000_t75" stroked="false">
            <v:imagedata r:id="rId361" o:title=""/>
          </v:shape>
        </w:pict>
      </w:r>
      <w:r>
        <w:rPr/>
        <w:pict>
          <v:shape style="position:absolute;margin-left:165.199997pt;margin-top:279.279999pt;width:.479993pt;height:.66pt;mso-position-horizontal-relative:page;mso-position-vertical-relative:page;z-index:75832" type="#_x0000_t75" stroked="false">
            <v:imagedata r:id="rId361" o:title=""/>
          </v:shape>
        </w:pict>
      </w:r>
      <w:r>
        <w:rPr/>
        <w:pict>
          <v:shape style="position:absolute;margin-left:233.660004pt;margin-top:279.279999pt;width:.479993pt;height:.66pt;mso-position-horizontal-relative:page;mso-position-vertical-relative:page;z-index:75856" type="#_x0000_t75" stroked="false">
            <v:imagedata r:id="rId361" o:title=""/>
          </v:shape>
        </w:pict>
      </w:r>
      <w:r>
        <w:rPr/>
        <w:pict>
          <v:shape style="position:absolute;margin-left:271.579987pt;margin-top:279.279999pt;width:.480008pt;height:.66pt;mso-position-horizontal-relative:page;mso-position-vertical-relative:page;z-index:75880" type="#_x0000_t75" stroked="false">
            <v:imagedata r:id="rId361" o:title=""/>
          </v:shape>
        </w:pict>
      </w:r>
      <w:r>
        <w:rPr/>
        <w:pict>
          <v:shape style="position:absolute;margin-left:309.559998pt;margin-top:279.279999pt;width:.480008pt;height:.66pt;mso-position-horizontal-relative:page;mso-position-vertical-relative:page;z-index:75904" type="#_x0000_t75" stroked="false">
            <v:imagedata r:id="rId361" o:title=""/>
          </v:shape>
        </w:pict>
      </w:r>
      <w:r>
        <w:rPr/>
        <w:pict>
          <v:shape style="position:absolute;margin-left:347.600006pt;margin-top:279.279999pt;width:.479978pt;height:.66pt;mso-position-horizontal-relative:page;mso-position-vertical-relative:page;z-index:75928" type="#_x0000_t75" stroked="false">
            <v:imagedata r:id="rId361" o:title=""/>
          </v:shape>
        </w:pict>
      </w:r>
      <w:r>
        <w:rPr/>
        <w:pict>
          <v:shape style="position:absolute;margin-left:419.540009pt;margin-top:279.279999pt;width:.479978pt;height:.66pt;mso-position-horizontal-relative:page;mso-position-vertical-relative:page;z-index:75952" type="#_x0000_t75" stroked="false">
            <v:imagedata r:id="rId361" o:title=""/>
          </v:shape>
        </w:pict>
      </w:r>
      <w:r>
        <w:rPr/>
        <w:pict>
          <v:shape style="position:absolute;margin-left:467.380005pt;margin-top:279.279999pt;width:.479978pt;height:.66pt;mso-position-horizontal-relative:page;mso-position-vertical-relative:page;z-index:75976" type="#_x0000_t75" stroked="false">
            <v:imagedata r:id="rId361" o:title=""/>
          </v:shape>
        </w:pict>
      </w:r>
      <w:r>
        <w:rPr/>
        <w:pict>
          <v:shape style="position:absolute;margin-left:515.020020pt;margin-top:279.279999pt;width:.479978pt;height:.66pt;mso-position-horizontal-relative:page;mso-position-vertical-relative:page;z-index:76000" type="#_x0000_t75" stroked="false">
            <v:imagedata r:id="rId361" o:title=""/>
          </v:shape>
        </w:pict>
      </w:r>
      <w:r>
        <w:rPr/>
        <w:pict>
          <v:shape style="position:absolute;margin-left:562.780029pt;margin-top:279.279999pt;width:.479978pt;height:.66pt;mso-position-horizontal-relative:page;mso-position-vertical-relative:page;z-index:76024" type="#_x0000_t75" stroked="false">
            <v:imagedata r:id="rId361" o:title=""/>
          </v:shape>
        </w:pict>
      </w:r>
      <w:r>
        <w:rPr/>
        <w:pict>
          <v:shape style="position:absolute;margin-left:626.020020pt;margin-top:279.279999pt;width:.479978pt;height:.66pt;mso-position-horizontal-relative:page;mso-position-vertical-relative:page;z-index:76048" type="#_x0000_t75" stroked="false">
            <v:imagedata r:id="rId361" o:title=""/>
          </v:shape>
        </w:pict>
      </w:r>
      <w:r>
        <w:rPr/>
        <w:pict>
          <v:shape style="position:absolute;margin-left:694.47998pt;margin-top:279.279999pt;width:.480039pt;height:.66pt;mso-position-horizontal-relative:page;mso-position-vertical-relative:page;z-index:76072" type="#_x0000_t75" stroked="false">
            <v:imagedata r:id="rId361" o:title=""/>
          </v:shape>
        </w:pict>
      </w:r>
      <w:r>
        <w:rPr/>
        <w:pict>
          <v:shape style="position:absolute;margin-left:165.199997pt;margin-top:314.980011pt;width:.479993pt;height:.66pt;mso-position-horizontal-relative:page;mso-position-vertical-relative:page;z-index:76096" type="#_x0000_t75" stroked="false">
            <v:imagedata r:id="rId361" o:title=""/>
          </v:shape>
        </w:pict>
      </w:r>
      <w:r>
        <w:rPr/>
        <w:pict>
          <v:shape style="position:absolute;margin-left:233.660004pt;margin-top:314.980011pt;width:.479993pt;height:.66pt;mso-position-horizontal-relative:page;mso-position-vertical-relative:page;z-index:76120" type="#_x0000_t75" stroked="false">
            <v:imagedata r:id="rId361" o:title=""/>
          </v:shape>
        </w:pict>
      </w:r>
      <w:r>
        <w:rPr/>
        <w:pict>
          <v:shape style="position:absolute;margin-left:271.579987pt;margin-top:314.980011pt;width:.480008pt;height:.66pt;mso-position-horizontal-relative:page;mso-position-vertical-relative:page;z-index:76144" type="#_x0000_t75" stroked="false">
            <v:imagedata r:id="rId361" o:title=""/>
          </v:shape>
        </w:pict>
      </w:r>
      <w:r>
        <w:rPr/>
        <w:pict>
          <v:shape style="position:absolute;margin-left:309.559998pt;margin-top:314.980011pt;width:.480008pt;height:.66pt;mso-position-horizontal-relative:page;mso-position-vertical-relative:page;z-index:76168" type="#_x0000_t75" stroked="false">
            <v:imagedata r:id="rId361" o:title=""/>
          </v:shape>
        </w:pict>
      </w:r>
      <w:r>
        <w:rPr/>
        <w:pict>
          <v:shape style="position:absolute;margin-left:347.600006pt;margin-top:314.980011pt;width:.479978pt;height:.66pt;mso-position-horizontal-relative:page;mso-position-vertical-relative:page;z-index:76192" type="#_x0000_t75" stroked="false">
            <v:imagedata r:id="rId361" o:title=""/>
          </v:shape>
        </w:pict>
      </w:r>
      <w:r>
        <w:rPr/>
        <w:pict>
          <v:shape style="position:absolute;margin-left:419.540009pt;margin-top:314.980011pt;width:.479978pt;height:.66pt;mso-position-horizontal-relative:page;mso-position-vertical-relative:page;z-index:76216" type="#_x0000_t75" stroked="false">
            <v:imagedata r:id="rId361" o:title=""/>
          </v:shape>
        </w:pict>
      </w:r>
      <w:r>
        <w:rPr/>
        <w:pict>
          <v:shape style="position:absolute;margin-left:467.380005pt;margin-top:314.980011pt;width:.479978pt;height:.66pt;mso-position-horizontal-relative:page;mso-position-vertical-relative:page;z-index:76240" type="#_x0000_t75" stroked="false">
            <v:imagedata r:id="rId361" o:title=""/>
          </v:shape>
        </w:pict>
      </w:r>
      <w:r>
        <w:rPr/>
        <w:pict>
          <v:shape style="position:absolute;margin-left:515.020020pt;margin-top:314.980011pt;width:.479978pt;height:.66pt;mso-position-horizontal-relative:page;mso-position-vertical-relative:page;z-index:76264" type="#_x0000_t75" stroked="false">
            <v:imagedata r:id="rId361" o:title=""/>
          </v:shape>
        </w:pict>
      </w:r>
      <w:r>
        <w:rPr/>
        <w:pict>
          <v:shape style="position:absolute;margin-left:562.780029pt;margin-top:314.980011pt;width:.479978pt;height:.66pt;mso-position-horizontal-relative:page;mso-position-vertical-relative:page;z-index:76288" type="#_x0000_t75" stroked="false">
            <v:imagedata r:id="rId361" o:title=""/>
          </v:shape>
        </w:pict>
      </w:r>
      <w:r>
        <w:rPr/>
        <w:pict>
          <v:shape style="position:absolute;margin-left:626.020020pt;margin-top:314.980011pt;width:.479978pt;height:.66pt;mso-position-horizontal-relative:page;mso-position-vertical-relative:page;z-index:76312" type="#_x0000_t75" stroked="false">
            <v:imagedata r:id="rId361" o:title=""/>
          </v:shape>
        </w:pict>
      </w:r>
      <w:r>
        <w:rPr/>
        <w:pict>
          <v:shape style="position:absolute;margin-left:694.47998pt;margin-top:314.980011pt;width:.480039pt;height:.66pt;mso-position-horizontal-relative:page;mso-position-vertical-relative:page;z-index:76336" type="#_x0000_t75" stroked="false">
            <v:imagedata r:id="rId361" o:title=""/>
          </v:shape>
        </w:pict>
      </w:r>
      <w:r>
        <w:rPr/>
        <w:pict>
          <v:shape style="position:absolute;margin-left:233.660004pt;margin-top:350.679993pt;width:.479993pt;height:.66pt;mso-position-horizontal-relative:page;mso-position-vertical-relative:page;z-index:76360" type="#_x0000_t75" stroked="false">
            <v:imagedata r:id="rId362" o:title=""/>
          </v:shape>
        </w:pict>
      </w:r>
      <w:r>
        <w:rPr/>
        <w:pict>
          <v:shape style="position:absolute;margin-left:271.579987pt;margin-top:350.679993pt;width:.480008pt;height:.66pt;mso-position-horizontal-relative:page;mso-position-vertical-relative:page;z-index:76384" type="#_x0000_t75" stroked="false">
            <v:imagedata r:id="rId362" o:title=""/>
          </v:shape>
        </w:pict>
      </w:r>
      <w:r>
        <w:rPr/>
        <w:pict>
          <v:shape style="position:absolute;margin-left:309.559998pt;margin-top:350.679993pt;width:.480008pt;height:.66pt;mso-position-horizontal-relative:page;mso-position-vertical-relative:page;z-index:76408" type="#_x0000_t75" stroked="false">
            <v:imagedata r:id="rId362" o:title=""/>
          </v:shape>
        </w:pict>
      </w:r>
      <w:r>
        <w:rPr/>
        <w:pict>
          <v:shape style="position:absolute;margin-left:347.600006pt;margin-top:350.679993pt;width:.479978pt;height:.66pt;mso-position-horizontal-relative:page;mso-position-vertical-relative:page;z-index:76432" type="#_x0000_t75" stroked="false">
            <v:imagedata r:id="rId362" o:title=""/>
          </v:shape>
        </w:pict>
      </w:r>
      <w:r>
        <w:rPr/>
        <w:pict>
          <v:shape style="position:absolute;margin-left:419.540009pt;margin-top:350.679993pt;width:.479978pt;height:.66pt;mso-position-horizontal-relative:page;mso-position-vertical-relative:page;z-index:76456" type="#_x0000_t75" stroked="false">
            <v:imagedata r:id="rId362" o:title=""/>
          </v:shape>
        </w:pict>
      </w:r>
      <w:r>
        <w:rPr/>
        <w:pict>
          <v:shape style="position:absolute;margin-left:467.380005pt;margin-top:350.679993pt;width:.479978pt;height:.66pt;mso-position-horizontal-relative:page;mso-position-vertical-relative:page;z-index:76480" type="#_x0000_t75" stroked="false">
            <v:imagedata r:id="rId362" o:title=""/>
          </v:shape>
        </w:pict>
      </w:r>
      <w:r>
        <w:rPr/>
        <w:pict>
          <v:shape style="position:absolute;margin-left:515.020020pt;margin-top:350.679993pt;width:.479978pt;height:.66pt;mso-position-horizontal-relative:page;mso-position-vertical-relative:page;z-index:76504" type="#_x0000_t75" stroked="false">
            <v:imagedata r:id="rId362" o:title=""/>
          </v:shape>
        </w:pict>
      </w:r>
      <w:r>
        <w:rPr/>
        <w:pict>
          <v:shape style="position:absolute;margin-left:562.780029pt;margin-top:350.679993pt;width:.479978pt;height:.66pt;mso-position-horizontal-relative:page;mso-position-vertical-relative:page;z-index:76528" type="#_x0000_t75" stroked="false">
            <v:imagedata r:id="rId362" o:title=""/>
          </v:shape>
        </w:pict>
      </w:r>
      <w:r>
        <w:rPr/>
        <w:pict>
          <v:shape style="position:absolute;margin-left:626.020020pt;margin-top:350.679993pt;width:.479978pt;height:.66pt;mso-position-horizontal-relative:page;mso-position-vertical-relative:page;z-index:76552" type="#_x0000_t75" stroked="false">
            <v:imagedata r:id="rId362" o:title=""/>
          </v:shape>
        </w:pict>
      </w:r>
      <w:r>
        <w:rPr/>
        <w:pict>
          <v:shape style="position:absolute;margin-left:694.47998pt;margin-top:350.679993pt;width:.480039pt;height:.66pt;mso-position-horizontal-relative:page;mso-position-vertical-relative:page;z-index:76576" type="#_x0000_t75" stroked="false">
            <v:imagedata r:id="rId362" o:title=""/>
          </v:shape>
        </w:pict>
      </w:r>
      <w:r>
        <w:rPr/>
        <w:pict>
          <v:shape style="position:absolute;margin-left:233.660004pt;margin-top:386.380005pt;width:.479993pt;height:.66pt;mso-position-horizontal-relative:page;mso-position-vertical-relative:page;z-index:76600" type="#_x0000_t75" stroked="false">
            <v:imagedata r:id="rId362" o:title=""/>
          </v:shape>
        </w:pict>
      </w:r>
      <w:r>
        <w:rPr/>
        <w:pict>
          <v:shape style="position:absolute;margin-left:271.579987pt;margin-top:386.380005pt;width:.480008pt;height:.66pt;mso-position-horizontal-relative:page;mso-position-vertical-relative:page;z-index:76624" type="#_x0000_t75" stroked="false">
            <v:imagedata r:id="rId362" o:title=""/>
          </v:shape>
        </w:pict>
      </w:r>
      <w:r>
        <w:rPr/>
        <w:pict>
          <v:shape style="position:absolute;margin-left:309.559998pt;margin-top:386.380005pt;width:.480008pt;height:.66pt;mso-position-horizontal-relative:page;mso-position-vertical-relative:page;z-index:76648" type="#_x0000_t75" stroked="false">
            <v:imagedata r:id="rId362" o:title=""/>
          </v:shape>
        </w:pict>
      </w:r>
      <w:r>
        <w:rPr/>
        <w:pict>
          <v:shape style="position:absolute;margin-left:347.600006pt;margin-top:386.380005pt;width:.479978pt;height:.66pt;mso-position-horizontal-relative:page;mso-position-vertical-relative:page;z-index:76672" type="#_x0000_t75" stroked="false">
            <v:imagedata r:id="rId362" o:title=""/>
          </v:shape>
        </w:pict>
      </w:r>
      <w:r>
        <w:rPr/>
        <w:pict>
          <v:shape style="position:absolute;margin-left:419.540009pt;margin-top:386.380005pt;width:.479978pt;height:.66pt;mso-position-horizontal-relative:page;mso-position-vertical-relative:page;z-index:76696" type="#_x0000_t75" stroked="false">
            <v:imagedata r:id="rId362" o:title=""/>
          </v:shape>
        </w:pict>
      </w:r>
      <w:r>
        <w:rPr/>
        <w:pict>
          <v:shape style="position:absolute;margin-left:467.380005pt;margin-top:386.380005pt;width:.479978pt;height:.66pt;mso-position-horizontal-relative:page;mso-position-vertical-relative:page;z-index:76720" type="#_x0000_t75" stroked="false">
            <v:imagedata r:id="rId362" o:title=""/>
          </v:shape>
        </w:pict>
      </w:r>
      <w:r>
        <w:rPr/>
        <w:pict>
          <v:shape style="position:absolute;margin-left:515.020020pt;margin-top:386.380005pt;width:.479978pt;height:.66pt;mso-position-horizontal-relative:page;mso-position-vertical-relative:page;z-index:76744" type="#_x0000_t75" stroked="false">
            <v:imagedata r:id="rId362" o:title=""/>
          </v:shape>
        </w:pict>
      </w:r>
      <w:r>
        <w:rPr/>
        <w:pict>
          <v:shape style="position:absolute;margin-left:562.780029pt;margin-top:386.380005pt;width:.479978pt;height:.66pt;mso-position-horizontal-relative:page;mso-position-vertical-relative:page;z-index:76768" type="#_x0000_t75" stroked="false">
            <v:imagedata r:id="rId362" o:title=""/>
          </v:shape>
        </w:pict>
      </w:r>
      <w:r>
        <w:rPr/>
        <w:pict>
          <v:shape style="position:absolute;margin-left:626.020020pt;margin-top:386.380005pt;width:.479978pt;height:.66pt;mso-position-horizontal-relative:page;mso-position-vertical-relative:page;z-index:76792" type="#_x0000_t75" stroked="false">
            <v:imagedata r:id="rId362" o:title=""/>
          </v:shape>
        </w:pict>
      </w:r>
      <w:r>
        <w:rPr/>
        <w:pict>
          <v:shape style="position:absolute;margin-left:694.47998pt;margin-top:386.380005pt;width:.480039pt;height:.66pt;mso-position-horizontal-relative:page;mso-position-vertical-relative:page;z-index:76816" type="#_x0000_t75" stroked="false">
            <v:imagedata r:id="rId362" o:title=""/>
          </v:shape>
        </w:pict>
      </w:r>
      <w:r>
        <w:rPr/>
        <w:pict>
          <v:shape style="position:absolute;margin-left:233.660004pt;margin-top:406.73999pt;width:.47998pt;height:.42pt;mso-position-horizontal-relative:page;mso-position-vertical-relative:page;z-index:76840" type="#_x0000_t75" stroked="false">
            <v:imagedata r:id="rId362" o:title=""/>
          </v:shape>
        </w:pict>
      </w:r>
      <w:r>
        <w:rPr/>
        <w:pict>
          <v:shape style="position:absolute;margin-left:271.579987pt;margin-top:406.73999pt;width:.479996pt;height:.42pt;mso-position-horizontal-relative:page;mso-position-vertical-relative:page;z-index:76864" type="#_x0000_t75" stroked="false">
            <v:imagedata r:id="rId362" o:title=""/>
          </v:shape>
        </w:pict>
      </w:r>
      <w:r>
        <w:rPr/>
        <w:pict>
          <v:shape style="position:absolute;margin-left:309.559998pt;margin-top:406.73999pt;width:.479996pt;height:.42pt;mso-position-horizontal-relative:page;mso-position-vertical-relative:page;z-index:76888" type="#_x0000_t75" stroked="false">
            <v:imagedata r:id="rId362" o:title=""/>
          </v:shape>
        </w:pict>
      </w:r>
      <w:r>
        <w:rPr/>
        <w:pict>
          <v:shape style="position:absolute;margin-left:347.600006pt;margin-top:406.73999pt;width:.479965pt;height:.42pt;mso-position-horizontal-relative:page;mso-position-vertical-relative:page;z-index:76912" type="#_x0000_t75" stroked="false">
            <v:imagedata r:id="rId362" o:title=""/>
          </v:shape>
        </w:pict>
      </w:r>
      <w:r>
        <w:rPr/>
        <w:pict>
          <v:shape style="position:absolute;margin-left:419.540009pt;margin-top:406.73999pt;width:.479965pt;height:.42pt;mso-position-horizontal-relative:page;mso-position-vertical-relative:page;z-index:76936" type="#_x0000_t75" stroked="false">
            <v:imagedata r:id="rId362" o:title=""/>
          </v:shape>
        </w:pict>
      </w:r>
      <w:r>
        <w:rPr/>
        <w:pict>
          <v:shape style="position:absolute;margin-left:467.380005pt;margin-top:406.73999pt;width:.479965pt;height:.42pt;mso-position-horizontal-relative:page;mso-position-vertical-relative:page;z-index:76960" type="#_x0000_t75" stroked="false">
            <v:imagedata r:id="rId362" o:title=""/>
          </v:shape>
        </w:pict>
      </w:r>
      <w:r>
        <w:rPr/>
        <w:pict>
          <v:shape style="position:absolute;margin-left:515.020020pt;margin-top:406.73999pt;width:.479965pt;height:.42pt;mso-position-horizontal-relative:page;mso-position-vertical-relative:page;z-index:76984" type="#_x0000_t75" stroked="false">
            <v:imagedata r:id="rId362" o:title=""/>
          </v:shape>
        </w:pict>
      </w:r>
      <w:r>
        <w:rPr/>
        <w:pict>
          <v:shape style="position:absolute;margin-left:562.780029pt;margin-top:406.73999pt;width:.479965pt;height:.42pt;mso-position-horizontal-relative:page;mso-position-vertical-relative:page;z-index:77008" type="#_x0000_t75" stroked="false">
            <v:imagedata r:id="rId362" o:title=""/>
          </v:shape>
        </w:pict>
      </w:r>
      <w:r>
        <w:rPr/>
        <w:pict>
          <v:shape style="position:absolute;margin-left:626.020020pt;margin-top:406.73999pt;width:.479965pt;height:.42pt;mso-position-horizontal-relative:page;mso-position-vertical-relative:page;z-index:77032" type="#_x0000_t75" stroked="false">
            <v:imagedata r:id="rId362" o:title=""/>
          </v:shape>
        </w:pict>
      </w:r>
      <w:r>
        <w:rPr/>
        <w:pict>
          <v:shape style="position:absolute;margin-left:694.47998pt;margin-top:406.73999pt;width:.480026pt;height:.42pt;mso-position-horizontal-relative:page;mso-position-vertical-relative:page;z-index:77056" type="#_x0000_t75" stroked="false">
            <v:imagedata r:id="rId362" o:title=""/>
          </v:shape>
        </w:pict>
      </w:r>
      <w:r>
        <w:rPr/>
        <w:pict>
          <v:shape style="position:absolute;margin-left:233.660004pt;margin-top:426.839996pt;width:.47998pt;height:.42pt;mso-position-horizontal-relative:page;mso-position-vertical-relative:page;z-index:77080" type="#_x0000_t75" stroked="false">
            <v:imagedata r:id="rId362" o:title=""/>
          </v:shape>
        </w:pict>
      </w:r>
      <w:r>
        <w:rPr/>
        <w:pict>
          <v:shape style="position:absolute;margin-left:271.579987pt;margin-top:426.839996pt;width:.479996pt;height:.42pt;mso-position-horizontal-relative:page;mso-position-vertical-relative:page;z-index:77104" type="#_x0000_t75" stroked="false">
            <v:imagedata r:id="rId362" o:title=""/>
          </v:shape>
        </w:pict>
      </w:r>
      <w:r>
        <w:rPr/>
        <w:pict>
          <v:shape style="position:absolute;margin-left:309.559998pt;margin-top:426.839996pt;width:.479996pt;height:.42pt;mso-position-horizontal-relative:page;mso-position-vertical-relative:page;z-index:77128" type="#_x0000_t75" stroked="false">
            <v:imagedata r:id="rId362" o:title=""/>
          </v:shape>
        </w:pict>
      </w:r>
      <w:r>
        <w:rPr/>
        <w:pict>
          <v:shape style="position:absolute;margin-left:347.600006pt;margin-top:426.839996pt;width:.479965pt;height:.42pt;mso-position-horizontal-relative:page;mso-position-vertical-relative:page;z-index:77152" type="#_x0000_t75" stroked="false">
            <v:imagedata r:id="rId362" o:title=""/>
          </v:shape>
        </w:pict>
      </w:r>
      <w:r>
        <w:rPr/>
        <w:pict>
          <v:shape style="position:absolute;margin-left:419.540009pt;margin-top:426.839996pt;width:.479965pt;height:.42pt;mso-position-horizontal-relative:page;mso-position-vertical-relative:page;z-index:77176" type="#_x0000_t75" stroked="false">
            <v:imagedata r:id="rId362" o:title=""/>
          </v:shape>
        </w:pict>
      </w:r>
      <w:r>
        <w:rPr/>
        <w:pict>
          <v:shape style="position:absolute;margin-left:467.380005pt;margin-top:426.839996pt;width:.479965pt;height:.42pt;mso-position-horizontal-relative:page;mso-position-vertical-relative:page;z-index:77200" type="#_x0000_t75" stroked="false">
            <v:imagedata r:id="rId362" o:title=""/>
          </v:shape>
        </w:pict>
      </w:r>
      <w:r>
        <w:rPr/>
        <w:pict>
          <v:shape style="position:absolute;margin-left:515.020020pt;margin-top:426.839996pt;width:.479965pt;height:.42pt;mso-position-horizontal-relative:page;mso-position-vertical-relative:page;z-index:77224" type="#_x0000_t75" stroked="false">
            <v:imagedata r:id="rId362" o:title=""/>
          </v:shape>
        </w:pict>
      </w:r>
      <w:r>
        <w:rPr/>
        <w:pict>
          <v:shape style="position:absolute;margin-left:562.780029pt;margin-top:426.839996pt;width:.479965pt;height:.42pt;mso-position-horizontal-relative:page;mso-position-vertical-relative:page;z-index:77248" type="#_x0000_t75" stroked="false">
            <v:imagedata r:id="rId362" o:title=""/>
          </v:shape>
        </w:pict>
      </w:r>
      <w:r>
        <w:rPr/>
        <w:pict>
          <v:shape style="position:absolute;margin-left:626.020020pt;margin-top:426.839996pt;width:.479965pt;height:.42pt;mso-position-horizontal-relative:page;mso-position-vertical-relative:page;z-index:77272" type="#_x0000_t75" stroked="false">
            <v:imagedata r:id="rId362" o:title=""/>
          </v:shape>
        </w:pict>
      </w:r>
      <w:r>
        <w:rPr/>
        <w:pict>
          <v:shape style="position:absolute;margin-left:694.47998pt;margin-top:426.839996pt;width:.480026pt;height:.42pt;mso-position-horizontal-relative:page;mso-position-vertical-relative:page;z-index:77296" type="#_x0000_t75" stroked="false">
            <v:imagedata r:id="rId362" o:title=""/>
          </v:shape>
        </w:pict>
      </w:r>
      <w:r>
        <w:rPr/>
        <w:pict>
          <v:shape style="position:absolute;margin-left:233.660004pt;margin-top:446.940033pt;width:.480015pt;height:.42pt;mso-position-horizontal-relative:page;mso-position-vertical-relative:page;z-index:77320" type="#_x0000_t75" stroked="false">
            <v:imagedata r:id="rId362" o:title=""/>
          </v:shape>
        </w:pict>
      </w:r>
      <w:r>
        <w:rPr/>
        <w:pict>
          <v:shape style="position:absolute;margin-left:271.579987pt;margin-top:446.940033pt;width:.480031pt;height:.42pt;mso-position-horizontal-relative:page;mso-position-vertical-relative:page;z-index:77344" type="#_x0000_t75" stroked="false">
            <v:imagedata r:id="rId362" o:title=""/>
          </v:shape>
        </w:pict>
      </w:r>
      <w:r>
        <w:rPr/>
        <w:pict>
          <v:shape style="position:absolute;margin-left:309.559998pt;margin-top:446.940033pt;width:.480031pt;height:.42pt;mso-position-horizontal-relative:page;mso-position-vertical-relative:page;z-index:77368" type="#_x0000_t75" stroked="false">
            <v:imagedata r:id="rId362" o:title=""/>
          </v:shape>
        </w:pict>
      </w:r>
      <w:r>
        <w:rPr/>
        <w:pict>
          <v:shape style="position:absolute;margin-left:347.600006pt;margin-top:446.940033pt;width:.48pt;height:.42pt;mso-position-horizontal-relative:page;mso-position-vertical-relative:page;z-index:77392" type="#_x0000_t75" stroked="false">
            <v:imagedata r:id="rId362" o:title=""/>
          </v:shape>
        </w:pict>
      </w:r>
      <w:r>
        <w:rPr/>
        <w:pict>
          <v:shape style="position:absolute;margin-left:419.540009pt;margin-top:446.940033pt;width:.48pt;height:.42pt;mso-position-horizontal-relative:page;mso-position-vertical-relative:page;z-index:77416" type="#_x0000_t75" stroked="false">
            <v:imagedata r:id="rId362" o:title=""/>
          </v:shape>
        </w:pict>
      </w:r>
      <w:r>
        <w:rPr/>
        <w:pict>
          <v:shape style="position:absolute;margin-left:467.380005pt;margin-top:446.940033pt;width:.48pt;height:.42pt;mso-position-horizontal-relative:page;mso-position-vertical-relative:page;z-index:77440" type="#_x0000_t75" stroked="false">
            <v:imagedata r:id="rId362" o:title=""/>
          </v:shape>
        </w:pict>
      </w:r>
      <w:r>
        <w:rPr/>
        <w:pict>
          <v:shape style="position:absolute;margin-left:515.020020pt;margin-top:446.940033pt;width:.48pt;height:.42pt;mso-position-horizontal-relative:page;mso-position-vertical-relative:page;z-index:77464" type="#_x0000_t75" stroked="false">
            <v:imagedata r:id="rId362" o:title=""/>
          </v:shape>
        </w:pict>
      </w:r>
      <w:r>
        <w:rPr/>
        <w:pict>
          <v:shape style="position:absolute;margin-left:562.780029pt;margin-top:446.940033pt;width:.48pt;height:.42pt;mso-position-horizontal-relative:page;mso-position-vertical-relative:page;z-index:77488" type="#_x0000_t75" stroked="false">
            <v:imagedata r:id="rId362" o:title=""/>
          </v:shape>
        </w:pict>
      </w:r>
      <w:r>
        <w:rPr/>
        <w:pict>
          <v:shape style="position:absolute;margin-left:626.020020pt;margin-top:446.940033pt;width:.48pt;height:.42pt;mso-position-horizontal-relative:page;mso-position-vertical-relative:page;z-index:77512" type="#_x0000_t75" stroked="false">
            <v:imagedata r:id="rId362" o:title=""/>
          </v:shape>
        </w:pict>
      </w:r>
      <w:r>
        <w:rPr/>
        <w:pict>
          <v:shape style="position:absolute;margin-left:694.47998pt;margin-top:446.940033pt;width:.480061pt;height:.42pt;mso-position-horizontal-relative:page;mso-position-vertical-relative:page;z-index:77536" type="#_x0000_t75" stroked="false">
            <v:imagedata r:id="rId362" o:title=""/>
          </v:shape>
        </w:pict>
      </w:r>
      <w:r>
        <w:rPr/>
        <w:pict>
          <v:shape style="position:absolute;margin-left:233.660004pt;margin-top:467.040039pt;width:.480015pt;height:.42pt;mso-position-horizontal-relative:page;mso-position-vertical-relative:page;z-index:77560" type="#_x0000_t75" stroked="false">
            <v:imagedata r:id="rId362" o:title=""/>
          </v:shape>
        </w:pict>
      </w:r>
      <w:r>
        <w:rPr/>
        <w:pict>
          <v:shape style="position:absolute;margin-left:271.579987pt;margin-top:467.040039pt;width:.480031pt;height:.42pt;mso-position-horizontal-relative:page;mso-position-vertical-relative:page;z-index:77584" type="#_x0000_t75" stroked="false">
            <v:imagedata r:id="rId362" o:title=""/>
          </v:shape>
        </w:pict>
      </w:r>
      <w:r>
        <w:rPr/>
        <w:pict>
          <v:shape style="position:absolute;margin-left:309.559998pt;margin-top:467.040039pt;width:.480031pt;height:.42pt;mso-position-horizontal-relative:page;mso-position-vertical-relative:page;z-index:77608" type="#_x0000_t75" stroked="false">
            <v:imagedata r:id="rId362" o:title=""/>
          </v:shape>
        </w:pict>
      </w:r>
      <w:r>
        <w:rPr/>
        <w:pict>
          <v:shape style="position:absolute;margin-left:347.600006pt;margin-top:467.040039pt;width:.48pt;height:.42pt;mso-position-horizontal-relative:page;mso-position-vertical-relative:page;z-index:77632" type="#_x0000_t75" stroked="false">
            <v:imagedata r:id="rId362" o:title=""/>
          </v:shape>
        </w:pict>
      </w:r>
      <w:r>
        <w:rPr/>
        <w:pict>
          <v:shape style="position:absolute;margin-left:419.540009pt;margin-top:467.040039pt;width:.48pt;height:.42pt;mso-position-horizontal-relative:page;mso-position-vertical-relative:page;z-index:77656" type="#_x0000_t75" stroked="false">
            <v:imagedata r:id="rId362" o:title=""/>
          </v:shape>
        </w:pict>
      </w:r>
      <w:r>
        <w:rPr/>
        <w:pict>
          <v:shape style="position:absolute;margin-left:467.380005pt;margin-top:467.040039pt;width:.48pt;height:.42pt;mso-position-horizontal-relative:page;mso-position-vertical-relative:page;z-index:77680" type="#_x0000_t75" stroked="false">
            <v:imagedata r:id="rId362" o:title=""/>
          </v:shape>
        </w:pict>
      </w:r>
      <w:r>
        <w:rPr/>
        <w:pict>
          <v:shape style="position:absolute;margin-left:515.020020pt;margin-top:467.040039pt;width:.48pt;height:.42pt;mso-position-horizontal-relative:page;mso-position-vertical-relative:page;z-index:77704" type="#_x0000_t75" stroked="false">
            <v:imagedata r:id="rId362" o:title=""/>
          </v:shape>
        </w:pict>
      </w:r>
      <w:r>
        <w:rPr/>
        <w:pict>
          <v:shape style="position:absolute;margin-left:562.780029pt;margin-top:467.040039pt;width:.48pt;height:.42pt;mso-position-horizontal-relative:page;mso-position-vertical-relative:page;z-index:77728" type="#_x0000_t75" stroked="false">
            <v:imagedata r:id="rId362" o:title=""/>
          </v:shape>
        </w:pict>
      </w:r>
      <w:r>
        <w:rPr/>
        <w:pict>
          <v:shape style="position:absolute;margin-left:626.020020pt;margin-top:467.040039pt;width:.48pt;height:.42pt;mso-position-horizontal-relative:page;mso-position-vertical-relative:page;z-index:77752" type="#_x0000_t75" stroked="false">
            <v:imagedata r:id="rId362" o:title=""/>
          </v:shape>
        </w:pict>
      </w:r>
      <w:r>
        <w:rPr/>
        <w:pict>
          <v:shape style="position:absolute;margin-left:694.47998pt;margin-top:467.040039pt;width:.480061pt;height:.42pt;mso-position-horizontal-relative:page;mso-position-vertical-relative:page;z-index:77776" type="#_x0000_t75" stroked="false">
            <v:imagedata r:id="rId362" o:title=""/>
          </v:shape>
        </w:pict>
      </w:r>
      <w:r>
        <w:rPr/>
        <w:pict>
          <v:shape style="position:absolute;margin-left:233.660004pt;margin-top:487.140045pt;width:.480015pt;height:.42pt;mso-position-horizontal-relative:page;mso-position-vertical-relative:page;z-index:77800" type="#_x0000_t75" stroked="false">
            <v:imagedata r:id="rId362" o:title=""/>
          </v:shape>
        </w:pict>
      </w:r>
      <w:r>
        <w:rPr/>
        <w:pict>
          <v:shape style="position:absolute;margin-left:271.579987pt;margin-top:487.140045pt;width:.480031pt;height:.42pt;mso-position-horizontal-relative:page;mso-position-vertical-relative:page;z-index:77824" type="#_x0000_t75" stroked="false">
            <v:imagedata r:id="rId362" o:title=""/>
          </v:shape>
        </w:pict>
      </w:r>
      <w:r>
        <w:rPr/>
        <w:pict>
          <v:shape style="position:absolute;margin-left:309.559998pt;margin-top:487.140045pt;width:.480031pt;height:.42pt;mso-position-horizontal-relative:page;mso-position-vertical-relative:page;z-index:77848" type="#_x0000_t75" stroked="false">
            <v:imagedata r:id="rId362" o:title=""/>
          </v:shape>
        </w:pict>
      </w:r>
      <w:r>
        <w:rPr/>
        <w:pict>
          <v:shape style="position:absolute;margin-left:347.600006pt;margin-top:487.140045pt;width:.48pt;height:.42pt;mso-position-horizontal-relative:page;mso-position-vertical-relative:page;z-index:77872" type="#_x0000_t75" stroked="false">
            <v:imagedata r:id="rId362" o:title=""/>
          </v:shape>
        </w:pict>
      </w:r>
      <w:r>
        <w:rPr/>
        <w:pict>
          <v:shape style="position:absolute;margin-left:419.540009pt;margin-top:487.140045pt;width:.48pt;height:.42pt;mso-position-horizontal-relative:page;mso-position-vertical-relative:page;z-index:77896" type="#_x0000_t75" stroked="false">
            <v:imagedata r:id="rId362" o:title=""/>
          </v:shape>
        </w:pict>
      </w:r>
      <w:r>
        <w:rPr/>
        <w:pict>
          <v:shape style="position:absolute;margin-left:467.380005pt;margin-top:487.140045pt;width:.48pt;height:.42pt;mso-position-horizontal-relative:page;mso-position-vertical-relative:page;z-index:77920" type="#_x0000_t75" stroked="false">
            <v:imagedata r:id="rId362" o:title=""/>
          </v:shape>
        </w:pict>
      </w:r>
      <w:r>
        <w:rPr/>
        <w:pict>
          <v:shape style="position:absolute;margin-left:515.020020pt;margin-top:487.140045pt;width:.48pt;height:.42pt;mso-position-horizontal-relative:page;mso-position-vertical-relative:page;z-index:77944" type="#_x0000_t75" stroked="false">
            <v:imagedata r:id="rId362" o:title=""/>
          </v:shape>
        </w:pict>
      </w:r>
      <w:r>
        <w:rPr/>
        <w:pict>
          <v:shape style="position:absolute;margin-left:562.780029pt;margin-top:487.140045pt;width:.48pt;height:.42pt;mso-position-horizontal-relative:page;mso-position-vertical-relative:page;z-index:77968" type="#_x0000_t75" stroked="false">
            <v:imagedata r:id="rId362" o:title=""/>
          </v:shape>
        </w:pict>
      </w:r>
      <w:r>
        <w:rPr/>
        <w:pict>
          <v:shape style="position:absolute;margin-left:626.020020pt;margin-top:487.140045pt;width:.48pt;height:.42pt;mso-position-horizontal-relative:page;mso-position-vertical-relative:page;z-index:77992" type="#_x0000_t75" stroked="false">
            <v:imagedata r:id="rId362" o:title=""/>
          </v:shape>
        </w:pict>
      </w:r>
      <w:r>
        <w:rPr/>
        <w:pict>
          <v:shape style="position:absolute;margin-left:694.47998pt;margin-top:487.140045pt;width:.480061pt;height:.42pt;mso-position-horizontal-relative:page;mso-position-vertical-relative:page;z-index:78016" type="#_x0000_t75" stroked="false">
            <v:imagedata r:id="rId362" o:title=""/>
          </v:shape>
        </w:pict>
      </w:r>
      <w:r>
        <w:rPr/>
        <w:pict>
          <v:shape style="position:absolute;margin-left:165.199997pt;margin-top:507.23999pt;width:.47998pt;height:.42pt;mso-position-horizontal-relative:page;mso-position-vertical-relative:page;z-index:78040" type="#_x0000_t75" stroked="false">
            <v:imagedata r:id="rId363" o:title=""/>
          </v:shape>
        </w:pict>
      </w:r>
      <w:r>
        <w:rPr/>
        <w:pict>
          <v:shape style="position:absolute;margin-left:233.660004pt;margin-top:507.23999pt;width:.47998pt;height:.42pt;mso-position-horizontal-relative:page;mso-position-vertical-relative:page;z-index:78064" type="#_x0000_t75" stroked="false">
            <v:imagedata r:id="rId363" o:title=""/>
          </v:shape>
        </w:pict>
      </w:r>
      <w:r>
        <w:rPr/>
        <w:pict>
          <v:shape style="position:absolute;margin-left:271.579987pt;margin-top:507.23999pt;width:.479996pt;height:.42pt;mso-position-horizontal-relative:page;mso-position-vertical-relative:page;z-index:78088" type="#_x0000_t75" stroked="false">
            <v:imagedata r:id="rId363" o:title=""/>
          </v:shape>
        </w:pict>
      </w:r>
      <w:r>
        <w:rPr/>
        <w:pict>
          <v:shape style="position:absolute;margin-left:309.559998pt;margin-top:507.23999pt;width:.479996pt;height:.42pt;mso-position-horizontal-relative:page;mso-position-vertical-relative:page;z-index:78112" type="#_x0000_t75" stroked="false">
            <v:imagedata r:id="rId363" o:title=""/>
          </v:shape>
        </w:pict>
      </w:r>
      <w:r>
        <w:rPr/>
        <w:pict>
          <v:shape style="position:absolute;margin-left:347.600006pt;margin-top:507.23999pt;width:.479965pt;height:.42pt;mso-position-horizontal-relative:page;mso-position-vertical-relative:page;z-index:78136" type="#_x0000_t75" stroked="false">
            <v:imagedata r:id="rId363" o:title=""/>
          </v:shape>
        </w:pict>
      </w:r>
      <w:r>
        <w:rPr/>
        <w:pict>
          <v:shape style="position:absolute;margin-left:419.540009pt;margin-top:507.23999pt;width:.479965pt;height:.42pt;mso-position-horizontal-relative:page;mso-position-vertical-relative:page;z-index:78160" type="#_x0000_t75" stroked="false">
            <v:imagedata r:id="rId363" o:title=""/>
          </v:shape>
        </w:pict>
      </w:r>
      <w:r>
        <w:rPr/>
        <w:pict>
          <v:shape style="position:absolute;margin-left:467.380005pt;margin-top:507.23999pt;width:.479965pt;height:.42pt;mso-position-horizontal-relative:page;mso-position-vertical-relative:page;z-index:78184" type="#_x0000_t75" stroked="false">
            <v:imagedata r:id="rId363" o:title=""/>
          </v:shape>
        </w:pict>
      </w:r>
      <w:r>
        <w:rPr/>
        <w:pict>
          <v:shape style="position:absolute;margin-left:515.020020pt;margin-top:507.23999pt;width:.479965pt;height:.42pt;mso-position-horizontal-relative:page;mso-position-vertical-relative:page;z-index:78208" type="#_x0000_t75" stroked="false">
            <v:imagedata r:id="rId363" o:title=""/>
          </v:shape>
        </w:pict>
      </w:r>
      <w:r>
        <w:rPr/>
        <w:pict>
          <v:shape style="position:absolute;margin-left:562.780029pt;margin-top:507.23999pt;width:.479965pt;height:.42pt;mso-position-horizontal-relative:page;mso-position-vertical-relative:page;z-index:78232" type="#_x0000_t75" stroked="false">
            <v:imagedata r:id="rId363" o:title=""/>
          </v:shape>
        </w:pict>
      </w:r>
      <w:r>
        <w:rPr/>
        <w:pict>
          <v:shape style="position:absolute;margin-left:626.020020pt;margin-top:507.23999pt;width:.479965pt;height:.42pt;mso-position-horizontal-relative:page;mso-position-vertical-relative:page;z-index:78256" type="#_x0000_t75" stroked="false">
            <v:imagedata r:id="rId363" o:title=""/>
          </v:shape>
        </w:pict>
      </w:r>
      <w:r>
        <w:rPr/>
        <w:pict>
          <v:shape style="position:absolute;margin-left:694.47998pt;margin-top:507.23999pt;width:.480026pt;height:.42pt;mso-position-horizontal-relative:page;mso-position-vertical-relative:page;z-index:78280" type="#_x0000_t75" stroked="false">
            <v:imagedata r:id="rId363" o:title=""/>
          </v:shape>
        </w:pict>
      </w:r>
    </w:p>
    <w:tbl>
      <w:tblPr>
        <w:tblW w:w="0" w:type="auto"/>
        <w:jc w:val="left"/>
        <w:tblInd w:w="113" w:type="dxa"/>
        <w:tblLayout w:type="fixed"/>
        <w:tblCellMar>
          <w:top w:w="0" w:type="dxa"/>
          <w:left w:w="0" w:type="dxa"/>
          <w:bottom w:w="0" w:type="dxa"/>
          <w:right w:w="0" w:type="dxa"/>
        </w:tblCellMar>
        <w:tblLook w:val="01E0"/>
      </w:tblPr>
      <w:tblGrid>
        <w:gridCol w:w="1892"/>
        <w:gridCol w:w="1374"/>
        <w:gridCol w:w="758"/>
        <w:gridCol w:w="760"/>
        <w:gridCol w:w="761"/>
        <w:gridCol w:w="1439"/>
        <w:gridCol w:w="957"/>
        <w:gridCol w:w="953"/>
        <w:gridCol w:w="955"/>
        <w:gridCol w:w="1265"/>
        <w:gridCol w:w="1369"/>
        <w:gridCol w:w="1535"/>
      </w:tblGrid>
      <w:tr>
        <w:trPr>
          <w:trHeight w:val="729" w:hRule="exact"/>
        </w:trPr>
        <w:tc>
          <w:tcPr>
            <w:tcW w:w="1892"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．其他权益工具持 有者投入资本</w:t>
            </w:r>
          </w:p>
        </w:tc>
        <w:tc>
          <w:tcPr>
            <w:tcW w:w="13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397" name="image335.png" descr=""/>
                  <wp:cNvGraphicFramePr>
                    <a:graphicFrameLocks noChangeAspect="1"/>
                  </wp:cNvGraphicFramePr>
                  <a:graphic>
                    <a:graphicData uri="http://schemas.openxmlformats.org/drawingml/2006/picture">
                      <pic:pic>
                        <pic:nvPicPr>
                          <pic:cNvPr id="2398" name="image335.png"/>
                          <pic:cNvPicPr/>
                        </pic:nvPicPr>
                        <pic:blipFill>
                          <a:blip r:embed="rId364"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．股份支付计入所 有者权益的金额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2"/>
                  <wp:effectExtent l="0" t="0" r="0" b="0"/>
                  <wp:docPr id="2399" name="image336.png" descr=""/>
                  <wp:cNvGraphicFramePr>
                    <a:graphicFrameLocks noChangeAspect="1"/>
                  </wp:cNvGraphicFramePr>
                  <a:graphic>
                    <a:graphicData uri="http://schemas.openxmlformats.org/drawingml/2006/picture">
                      <pic:pic>
                        <pic:nvPicPr>
                          <pic:cNvPr id="2400" name="image336.png"/>
                          <pic:cNvPicPr/>
                        </pic:nvPicPr>
                        <pic:blipFill>
                          <a:blip r:embed="rId365" cstate="print"/>
                          <a:stretch>
                            <a:fillRect/>
                          </a:stretch>
                        </pic:blipFill>
                        <pic:spPr>
                          <a:xfrm>
                            <a:off x="0" y="0"/>
                            <a:ext cx="6095"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2401" name="image336.png" descr=""/>
                  <wp:cNvGraphicFramePr>
                    <a:graphicFrameLocks noChangeAspect="1"/>
                  </wp:cNvGraphicFramePr>
                  <a:graphic>
                    <a:graphicData uri="http://schemas.openxmlformats.org/drawingml/2006/picture">
                      <pic:pic>
                        <pic:nvPicPr>
                          <pic:cNvPr id="2402" name="image336.png"/>
                          <pic:cNvPicPr/>
                        </pic:nvPicPr>
                        <pic:blipFill>
                          <a:blip r:embed="rId36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4"/>
                  <wp:effectExtent l="0" t="0" r="0" b="0"/>
                  <wp:docPr id="2403" name="image336.png" descr=""/>
                  <wp:cNvGraphicFramePr>
                    <a:graphicFrameLocks noChangeAspect="1"/>
                  </wp:cNvGraphicFramePr>
                  <a:graphic>
                    <a:graphicData uri="http://schemas.openxmlformats.org/drawingml/2006/picture">
                      <pic:pic>
                        <pic:nvPicPr>
                          <pic:cNvPr id="2404" name="image336.png"/>
                          <pic:cNvPicPr/>
                        </pic:nvPicPr>
                        <pic:blipFill>
                          <a:blip r:embed="rId365" cstate="print"/>
                          <a:stretch>
                            <a:fillRect/>
                          </a:stretch>
                        </pic:blipFill>
                        <pic:spPr>
                          <a:xfrm>
                            <a:off x="0" y="0"/>
                            <a:ext cx="6095"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-28,117,775.09</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-24,041,576.80</w:t>
            </w: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405" name="image337.png" descr=""/>
                  <wp:cNvGraphicFramePr>
                    <a:graphicFrameLocks noChangeAspect="1"/>
                  </wp:cNvGraphicFramePr>
                  <a:graphic>
                    <a:graphicData uri="http://schemas.openxmlformats.org/drawingml/2006/picture">
                      <pic:pic>
                        <pic:nvPicPr>
                          <pic:cNvPr id="2406" name="image337.png"/>
                          <pic:cNvPicPr/>
                        </pic:nvPicPr>
                        <pic:blipFill>
                          <a:blip r:embed="rId366"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-4,076,198.29</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．对所有者（或股 东）的分配</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8382"/>
                  <wp:effectExtent l="0" t="0" r="0" b="0"/>
                  <wp:docPr id="2407" name="image338.png" descr=""/>
                  <wp:cNvGraphicFramePr>
                    <a:graphicFrameLocks noChangeAspect="1"/>
                  </wp:cNvGraphicFramePr>
                  <a:graphic>
                    <a:graphicData uri="http://schemas.openxmlformats.org/drawingml/2006/picture">
                      <pic:pic>
                        <pic:nvPicPr>
                          <pic:cNvPr id="2408" name="image338.png"/>
                          <pic:cNvPicPr/>
                        </pic:nvPicPr>
                        <pic:blipFill>
                          <a:blip r:embed="rId367" cstate="print"/>
                          <a:stretch>
                            <a:fillRect/>
                          </a:stretch>
                        </pic:blipFill>
                        <pic:spPr>
                          <a:xfrm>
                            <a:off x="0" y="0"/>
                            <a:ext cx="6096" cy="8382"/>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-24,041,576.80</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-24,041,576.80</w:t>
            </w: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409" name="image338.png" descr=""/>
                  <wp:cNvGraphicFramePr>
                    <a:graphicFrameLocks noChangeAspect="1"/>
                  </wp:cNvGraphicFramePr>
                  <a:graphic>
                    <a:graphicData uri="http://schemas.openxmlformats.org/drawingml/2006/picture">
                      <pic:pic>
                        <pic:nvPicPr>
                          <pic:cNvPr id="2410" name="image338.png"/>
                          <pic:cNvPicPr/>
                        </pic:nvPicPr>
                        <pic:blipFill>
                          <a:blip r:embed="rId367"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7"/>
              <w:jc w:val="left"/>
              <w:rPr>
                <w:rFonts w:ascii="宋体" w:hAnsi="宋体" w:cs="宋体" w:eastAsia="宋体" w:hint="default"/>
                <w:sz w:val="21"/>
                <w:szCs w:val="21"/>
              </w:rPr>
            </w:pPr>
            <w:r>
              <w:rPr>
                <w:rFonts w:ascii="宋体" w:hAnsi="宋体" w:cs="宋体" w:eastAsia="宋体" w:hint="default"/>
                <w:spacing w:val="-6"/>
                <w:sz w:val="21"/>
                <w:szCs w:val="21"/>
              </w:rPr>
              <w:t>（四）所有者权益内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部结转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240,415,768.00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-240,415,768.00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 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240,415,768.00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-240,415,768.00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 本（或股本）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26" cy="8286"/>
                  <wp:effectExtent l="0" t="0" r="0" b="0"/>
                  <wp:docPr id="2411" name="image339.png" descr=""/>
                  <wp:cNvGraphicFramePr>
                    <a:graphicFrameLocks noChangeAspect="1"/>
                  </wp:cNvGraphicFramePr>
                  <a:graphic>
                    <a:graphicData uri="http://schemas.openxmlformats.org/drawingml/2006/picture">
                      <pic:pic>
                        <pic:nvPicPr>
                          <pic:cNvPr id="2412" name="image339.png"/>
                          <pic:cNvPicPr/>
                        </pic:nvPicPr>
                        <pic:blipFill>
                          <a:blip r:embed="rId368" cstate="print"/>
                          <a:stretch>
                            <a:fillRect/>
                          </a:stretch>
                        </pic:blipFill>
                        <pic:spPr>
                          <a:xfrm>
                            <a:off x="0" y="0"/>
                            <a:ext cx="6026" cy="8286"/>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714"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7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 损</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8381"/>
                  <wp:effectExtent l="0" t="0" r="0" b="0"/>
                  <wp:docPr id="2413" name="image339.png" descr=""/>
                  <wp:cNvGraphicFramePr>
                    <a:graphicFrameLocks noChangeAspect="1"/>
                  </wp:cNvGraphicFramePr>
                  <a:graphic>
                    <a:graphicData uri="http://schemas.openxmlformats.org/drawingml/2006/picture">
                      <pic:pic>
                        <pic:nvPicPr>
                          <pic:cNvPr id="2414" name="image339.png"/>
                          <pic:cNvPicPr/>
                        </pic:nvPicPr>
                        <pic:blipFill>
                          <a:blip r:embed="rId368" cstate="print"/>
                          <a:stretch>
                            <a:fillRect/>
                          </a:stretch>
                        </pic:blipFill>
                        <pic:spPr>
                          <a:xfrm>
                            <a:off x="0" y="0"/>
                            <a:ext cx="6095" cy="8381"/>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2415" name="image339.png" descr=""/>
                  <wp:cNvGraphicFramePr>
                    <a:graphicFrameLocks noChangeAspect="1"/>
                  </wp:cNvGraphicFramePr>
                  <a:graphic>
                    <a:graphicData uri="http://schemas.openxmlformats.org/drawingml/2006/picture">
                      <pic:pic>
                        <pic:nvPicPr>
                          <pic:cNvPr id="2416" name="image339.png"/>
                          <pic:cNvPicPr/>
                        </pic:nvPicPr>
                        <pic:blipFill>
                          <a:blip r:embed="rId36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5" cy="5333"/>
                  <wp:effectExtent l="0" t="0" r="0" b="0"/>
                  <wp:docPr id="2417" name="image339.png" descr=""/>
                  <wp:cNvGraphicFramePr>
                    <a:graphicFrameLocks noChangeAspect="1"/>
                  </wp:cNvGraphicFramePr>
                  <a:graphic>
                    <a:graphicData uri="http://schemas.openxmlformats.org/drawingml/2006/picture">
                      <pic:pic>
                        <pic:nvPicPr>
                          <pic:cNvPr id="2418" name="image339.png"/>
                          <pic:cNvPicPr/>
                        </pic:nvPicPr>
                        <pic:blipFill>
                          <a:blip r:embed="rId368" cstate="print"/>
                          <a:stretch>
                            <a:fillRect/>
                          </a:stretch>
                        </pic:blipFill>
                        <pic:spPr>
                          <a:xfrm>
                            <a:off x="0" y="0"/>
                            <a:ext cx="6095" cy="5333"/>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5987" cy="5238"/>
                  <wp:effectExtent l="0" t="0" r="0" b="0"/>
                  <wp:docPr id="2419" name="image339.png" descr=""/>
                  <wp:cNvGraphicFramePr>
                    <a:graphicFrameLocks noChangeAspect="1"/>
                  </wp:cNvGraphicFramePr>
                  <a:graphic>
                    <a:graphicData uri="http://schemas.openxmlformats.org/drawingml/2006/picture">
                      <pic:pic>
                        <pic:nvPicPr>
                          <pic:cNvPr id="2420" name="image339.png"/>
                          <pic:cNvPicPr/>
                        </pic:nvPicPr>
                        <pic:blipFill>
                          <a:blip r:embed="rId368" cstate="print"/>
                          <a:stretch>
                            <a:fillRect/>
                          </a:stretch>
                        </pic:blipFill>
                        <pic:spPr>
                          <a:xfrm>
                            <a:off x="0" y="0"/>
                            <a:ext cx="5987" cy="5238"/>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421" name="image339.png" descr=""/>
                  <wp:cNvGraphicFramePr>
                    <a:graphicFrameLocks noChangeAspect="1"/>
                  </wp:cNvGraphicFramePr>
                  <a:graphic>
                    <a:graphicData uri="http://schemas.openxmlformats.org/drawingml/2006/picture">
                      <pic:pic>
                        <pic:nvPicPr>
                          <pic:cNvPr id="2422" name="image339.png"/>
                          <pic:cNvPicPr/>
                        </pic:nvPicPr>
                        <pic:blipFill>
                          <a:blip r:embed="rId368"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6096" cy="5334"/>
                  <wp:effectExtent l="0" t="0" r="0" b="0"/>
                  <wp:docPr id="2423" name="image339.png" descr=""/>
                  <wp:cNvGraphicFramePr>
                    <a:graphicFrameLocks noChangeAspect="1"/>
                  </wp:cNvGraphicFramePr>
                  <a:graphic>
                    <a:graphicData uri="http://schemas.openxmlformats.org/drawingml/2006/picture">
                      <pic:pic>
                        <pic:nvPicPr>
                          <pic:cNvPr id="2424" name="image339.png"/>
                          <pic:cNvPicPr/>
                        </pic:nvPicPr>
                        <pic:blipFill>
                          <a:blip r:embed="rId368" cstate="print"/>
                          <a:stretch>
                            <a:fillRect/>
                          </a:stretch>
                        </pic:blipFill>
                        <pic:spPr>
                          <a:xfrm>
                            <a:off x="0" y="0"/>
                            <a:ext cx="6096" cy="5334"/>
                          </a:xfrm>
                          <a:prstGeom prst="rect">
                            <a:avLst/>
                          </a:prstGeom>
                        </pic:spPr>
                      </pic:pic>
                    </a:graphicData>
                  </a:graphic>
                </wp:inline>
              </w:drawing>
            </w:r>
            <w:r>
              <w:rPr>
                <w:rFonts w:ascii="Times New Roman" w:hAnsi="Times New Roman" w:cs="Times New Roman" w:eastAsia="Times New Roman" w:hint="default"/>
                <w:sz w:val="2"/>
                <w:szCs w:val="2"/>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8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480,831,536.00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605,920,741.11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36,277,652.65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174,756,802.39</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pacing w:val="-1"/>
                <w:sz w:val="21"/>
              </w:rPr>
              <w:t>1,297,786,732.15</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7" w:footer="979" w:top="1060" w:bottom="1160" w:left="12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5450" w:val="left" w:leader="none"/>
          <w:tab w:pos="11660" w:val="left" w:leader="none"/>
        </w:tabs>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主管会计工作负责人：邓志刚</w:t>
        <w:tab/>
        <w:t>会计机构负责人：黄伟兵</w:t>
      </w:r>
    </w:p>
    <w:p>
      <w:pPr>
        <w:spacing w:after="0"/>
        <w:jc w:val="left"/>
        <w:rPr>
          <w:rFonts w:ascii="宋体" w:hAnsi="宋体" w:cs="宋体" w:eastAsia="宋体" w:hint="default"/>
          <w:sz w:val="18"/>
          <w:szCs w:val="18"/>
        </w:rPr>
        <w:sectPr>
          <w:headerReference w:type="default" r:id="rId369"/>
          <w:pgSz w:w="16840" w:h="11910" w:orient="landscape"/>
          <w:pgMar w:header="867" w:footer="979" w:top="1060" w:bottom="1160" w:left="1300" w:right="0"/>
        </w:sectPr>
      </w:pPr>
    </w:p>
    <w:p>
      <w:pPr>
        <w:spacing w:line="240" w:lineRule="auto" w:before="9"/>
        <w:rPr>
          <w:rFonts w:ascii="宋体" w:hAnsi="宋体" w:cs="宋体" w:eastAsia="宋体" w:hint="default"/>
          <w:sz w:val="23"/>
          <w:szCs w:val="23"/>
        </w:rPr>
      </w:pPr>
    </w:p>
    <w:p>
      <w:pPr>
        <w:pStyle w:val="Heading2"/>
        <w:spacing w:line="240" w:lineRule="auto" w:before="26"/>
        <w:ind w:left="1133" w:right="0"/>
        <w:jc w:val="both"/>
        <w:rPr>
          <w:b w:val="0"/>
          <w:bCs w:val="0"/>
        </w:rPr>
      </w:pPr>
      <w:bookmarkStart w:name="三、公司基本情况" w:id="166"/>
      <w:bookmarkEnd w:id="166"/>
      <w:r>
        <w:rPr>
          <w:b w:val="0"/>
          <w:bCs w:val="0"/>
        </w:rPr>
      </w:r>
      <w:r>
        <w:rPr/>
        <w:t>三、公司基本情况</w:t>
      </w:r>
      <w:r>
        <w:rPr>
          <w:b w:val="0"/>
          <w:bCs w:val="0"/>
        </w:rPr>
      </w:r>
    </w:p>
    <w:p>
      <w:pPr>
        <w:spacing w:line="240" w:lineRule="auto" w:before="1"/>
        <w:rPr>
          <w:rFonts w:ascii="宋体" w:hAnsi="宋体" w:cs="宋体" w:eastAsia="宋体" w:hint="default"/>
          <w:b/>
          <w:bCs/>
          <w:sz w:val="31"/>
          <w:szCs w:val="31"/>
        </w:rPr>
      </w:pPr>
    </w:p>
    <w:p>
      <w:pPr>
        <w:pStyle w:val="BodyText"/>
        <w:spacing w:line="336" w:lineRule="auto" w:before="0"/>
        <w:ind w:right="1115" w:firstLine="480"/>
        <w:jc w:val="left"/>
      </w:pPr>
      <w:r>
        <w:rPr/>
        <w:t>武汉中元华电科技股份有限公司（以下简称“本公司”或“公司”）是由邓志刚、陈西 平等 </w:t>
      </w:r>
      <w:r>
        <w:rPr>
          <w:rFonts w:ascii="Times New Roman" w:hAnsi="Times New Roman" w:cs="Times New Roman" w:eastAsia="Times New Roman" w:hint="default"/>
        </w:rPr>
        <w:t>16</w:t>
      </w:r>
      <w:r>
        <w:rPr>
          <w:rFonts w:ascii="Times New Roman" w:hAnsi="Times New Roman" w:cs="Times New Roman" w:eastAsia="Times New Roman" w:hint="default"/>
          <w:spacing w:val="-31"/>
        </w:rPr>
        <w:t> </w:t>
      </w:r>
      <w:r>
        <w:rPr>
          <w:spacing w:val="-3"/>
        </w:rPr>
        <w:t>位自然人共同发起设立的股份有限公司，注册地为中华人民共和国湖北省武汉市。公</w:t>
      </w:r>
    </w:p>
    <w:p>
      <w:pPr>
        <w:pStyle w:val="BodyText"/>
        <w:spacing w:line="240" w:lineRule="auto" w:before="0"/>
        <w:ind w:right="0"/>
        <w:jc w:val="both"/>
      </w:pPr>
      <w:r>
        <w:rPr/>
        <w:t>司于</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16 </w:t>
      </w:r>
      <w:r>
        <w:rPr/>
        <w:t>日经湖北省武汉市工商行政管理局批准成立，统一社会信用代码号：</w:t>
      </w:r>
    </w:p>
    <w:p>
      <w:pPr>
        <w:pStyle w:val="BodyText"/>
        <w:spacing w:line="240" w:lineRule="auto" w:before="108"/>
        <w:ind w:right="0"/>
        <w:jc w:val="both"/>
      </w:pPr>
      <w:r>
        <w:rPr>
          <w:rFonts w:ascii="Times New Roman" w:hAnsi="Times New Roman" w:cs="Times New Roman" w:eastAsia="Times New Roman" w:hint="default"/>
        </w:rPr>
        <w:t>91420100731084500Y</w:t>
      </w:r>
      <w:r>
        <w:rPr/>
        <w:t>。本公司总部位于湖北省武汉市东湖新技术开发区华中科技大学园六路</w:t>
      </w:r>
    </w:p>
    <w:p>
      <w:pPr>
        <w:pStyle w:val="BodyText"/>
        <w:spacing w:line="326" w:lineRule="auto" w:before="108"/>
        <w:ind w:right="1170"/>
        <w:jc w:val="both"/>
      </w:pPr>
      <w:r>
        <w:rPr>
          <w:rFonts w:ascii="Times New Roman" w:hAnsi="Times New Roman" w:cs="Times New Roman" w:eastAsia="Times New Roman" w:hint="default"/>
        </w:rPr>
        <w:t>6 </w:t>
      </w:r>
      <w:r>
        <w:rPr/>
        <w:t>号。本公司主要从事电力系统智能化记录分析、时间同步和变电站综合自动化系统相关产 品的研发、制造、销售和服务。本公司主要生产电力故障录波装置、时间同步系统、变电站 综合自动化系统等产品，属输配电及控制设备制造业。</w:t>
      </w:r>
    </w:p>
    <w:p>
      <w:pPr>
        <w:pStyle w:val="BodyText"/>
        <w:spacing w:line="240" w:lineRule="auto" w:before="78"/>
        <w:ind w:left="1613" w:right="1033"/>
        <w:jc w:val="left"/>
      </w:pPr>
      <w:r>
        <w:rPr/>
        <w:t>本公司前身为原武汉中元华电科技有限公司，</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19 </w:t>
      </w:r>
      <w:r>
        <w:rPr/>
        <w:t>日整体改制为武汉中元华</w:t>
      </w:r>
    </w:p>
    <w:p>
      <w:pPr>
        <w:pStyle w:val="BodyText"/>
        <w:spacing w:line="240" w:lineRule="auto" w:before="108"/>
        <w:ind w:right="0"/>
        <w:jc w:val="both"/>
      </w:pPr>
      <w:r>
        <w:rPr/>
        <w:t>电科技股份有限公司，公司以截至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日经审计确认的净资产</w:t>
      </w:r>
      <w:r>
        <w:rPr>
          <w:spacing w:val="-63"/>
        </w:rPr>
        <w:t> </w:t>
      </w:r>
      <w:r>
        <w:rPr>
          <w:rFonts w:ascii="Times New Roman" w:hAnsi="Times New Roman" w:cs="Times New Roman" w:eastAsia="Times New Roman" w:hint="default"/>
        </w:rPr>
        <w:t>50,966,314.45</w:t>
      </w:r>
      <w:r>
        <w:rPr>
          <w:rFonts w:ascii="Times New Roman" w:hAnsi="Times New Roman" w:cs="Times New Roman" w:eastAsia="Times New Roman" w:hint="default"/>
          <w:spacing w:val="-3"/>
        </w:rPr>
        <w:t> </w:t>
      </w:r>
      <w:r>
        <w:rPr/>
        <w:t>元折</w:t>
      </w:r>
    </w:p>
    <w:p>
      <w:pPr>
        <w:pStyle w:val="BodyText"/>
        <w:spacing w:line="240" w:lineRule="auto" w:before="107"/>
        <w:ind w:right="0"/>
        <w:jc w:val="both"/>
      </w:pPr>
      <w:r>
        <w:rPr/>
        <w:t>为股本</w:t>
      </w:r>
      <w:r>
        <w:rPr>
          <w:spacing w:val="-60"/>
        </w:rPr>
        <w:t> </w:t>
      </w:r>
      <w:r>
        <w:rPr>
          <w:rFonts w:ascii="Times New Roman" w:hAnsi="Times New Roman" w:cs="Times New Roman" w:eastAsia="Times New Roman" w:hint="default"/>
        </w:rPr>
        <w:t>4,500.00 </w:t>
      </w:r>
      <w:r>
        <w:rPr/>
        <w:t>万股，剩余部分列入资本公积金。</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t>日中国—比利时直接股权</w:t>
      </w:r>
    </w:p>
    <w:p>
      <w:pPr>
        <w:pStyle w:val="BodyText"/>
        <w:spacing w:line="240" w:lineRule="auto" w:before="108"/>
        <w:ind w:right="0"/>
        <w:jc w:val="both"/>
      </w:pPr>
      <w:r>
        <w:rPr/>
        <w:t>投资基金（下称中比基金）以货币资金出资</w:t>
      </w:r>
      <w:r>
        <w:rPr>
          <w:spacing w:val="-66"/>
        </w:rPr>
        <w:t> </w:t>
      </w:r>
      <w:r>
        <w:rPr>
          <w:rFonts w:ascii="Times New Roman" w:hAnsi="Times New Roman" w:cs="Times New Roman" w:eastAsia="Times New Roman" w:hint="default"/>
        </w:rPr>
        <w:t>2,362.50</w:t>
      </w:r>
      <w:r>
        <w:rPr>
          <w:rFonts w:ascii="Times New Roman" w:hAnsi="Times New Roman" w:cs="Times New Roman" w:eastAsia="Times New Roman" w:hint="default"/>
          <w:spacing w:val="-6"/>
        </w:rPr>
        <w:t> </w:t>
      </w:r>
      <w:r>
        <w:rPr/>
        <w:t>万元，增加股本</w:t>
      </w:r>
      <w:r>
        <w:rPr>
          <w:spacing w:val="-66"/>
        </w:rPr>
        <w:t> </w:t>
      </w:r>
      <w:r>
        <w:rPr>
          <w:rFonts w:ascii="Times New Roman" w:hAnsi="Times New Roman" w:cs="Times New Roman" w:eastAsia="Times New Roman" w:hint="default"/>
        </w:rPr>
        <w:t>365.00</w:t>
      </w:r>
      <w:r>
        <w:rPr>
          <w:rFonts w:ascii="Times New Roman" w:hAnsi="Times New Roman" w:cs="Times New Roman" w:eastAsia="Times New Roman" w:hint="default"/>
          <w:spacing w:val="-6"/>
        </w:rPr>
        <w:t> </w:t>
      </w:r>
      <w:r>
        <w:rPr/>
        <w:t>万元，增加资本</w:t>
      </w:r>
    </w:p>
    <w:p>
      <w:pPr>
        <w:pStyle w:val="BodyText"/>
        <w:spacing w:line="240" w:lineRule="auto" w:before="108"/>
        <w:ind w:right="0"/>
        <w:jc w:val="both"/>
      </w:pPr>
      <w:r>
        <w:rPr/>
        <w:t>公积金</w:t>
      </w:r>
      <w:r>
        <w:rPr>
          <w:spacing w:val="-60"/>
        </w:rPr>
        <w:t> </w:t>
      </w:r>
      <w:r>
        <w:rPr>
          <w:rFonts w:ascii="Times New Roman" w:hAnsi="Times New Roman" w:cs="Times New Roman" w:eastAsia="Times New Roman" w:hint="default"/>
        </w:rPr>
        <w:t>1,997.50 </w:t>
      </w:r>
      <w:r>
        <w:rPr/>
        <w:t>万元。</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25 </w:t>
      </w:r>
      <w:r>
        <w:rPr/>
        <w:t>日经中国证券监督管理委员会（以下简称“中国证监</w:t>
      </w:r>
    </w:p>
    <w:p>
      <w:pPr>
        <w:pStyle w:val="BodyText"/>
        <w:spacing w:line="240" w:lineRule="auto" w:before="107"/>
        <w:ind w:right="0"/>
        <w:jc w:val="both"/>
      </w:pPr>
      <w:r>
        <w:rPr>
          <w:spacing w:val="-3"/>
        </w:rPr>
        <w:t>会”）证监许可</w:t>
      </w:r>
      <w:r>
        <w:rPr>
          <w:rFonts w:ascii="Times New Roman" w:hAnsi="Times New Roman" w:cs="Times New Roman" w:eastAsia="Times New Roman" w:hint="default"/>
          <w:spacing w:val="-3"/>
        </w:rPr>
        <w:t>[2009]1011</w:t>
      </w:r>
      <w:r>
        <w:rPr>
          <w:rFonts w:ascii="Times New Roman" w:hAnsi="Times New Roman" w:cs="Times New Roman" w:eastAsia="Times New Roman" w:hint="default"/>
          <w:spacing w:val="2"/>
        </w:rPr>
        <w:t> </w:t>
      </w:r>
      <w:r>
        <w:rPr>
          <w:spacing w:val="-4"/>
        </w:rPr>
        <w:t>号文核准，公司于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日向社会发行人民币普通股股</w:t>
      </w:r>
    </w:p>
    <w:p>
      <w:pPr>
        <w:pStyle w:val="BodyText"/>
        <w:spacing w:line="240" w:lineRule="auto" w:before="108"/>
        <w:ind w:left="1134" w:right="0"/>
        <w:jc w:val="both"/>
      </w:pPr>
      <w:r>
        <w:rPr/>
        <w:t>票</w:t>
      </w:r>
      <w:r>
        <w:rPr>
          <w:spacing w:val="-66"/>
        </w:rPr>
        <w:t> </w:t>
      </w:r>
      <w:r>
        <w:rPr>
          <w:rFonts w:ascii="Times New Roman" w:hAnsi="Times New Roman" w:cs="Times New Roman" w:eastAsia="Times New Roman" w:hint="default"/>
        </w:rPr>
        <w:t>1,635.00</w:t>
      </w:r>
      <w:r>
        <w:rPr>
          <w:rFonts w:ascii="Times New Roman" w:hAnsi="Times New Roman" w:cs="Times New Roman" w:eastAsia="Times New Roman" w:hint="default"/>
          <w:spacing w:val="-6"/>
        </w:rPr>
        <w:t> </w:t>
      </w:r>
      <w:r>
        <w:rPr/>
        <w:t>万股，收到社会公众股股东认缴的投入资金</w:t>
      </w:r>
      <w:r>
        <w:rPr>
          <w:spacing w:val="-66"/>
        </w:rPr>
        <w:t> </w:t>
      </w:r>
      <w:r>
        <w:rPr>
          <w:rFonts w:ascii="Times New Roman" w:hAnsi="Times New Roman" w:cs="Times New Roman" w:eastAsia="Times New Roman" w:hint="default"/>
        </w:rPr>
        <w:t>49,683.59</w:t>
      </w:r>
      <w:r>
        <w:rPr>
          <w:rFonts w:ascii="Times New Roman" w:hAnsi="Times New Roman" w:cs="Times New Roman" w:eastAsia="Times New Roman" w:hint="default"/>
          <w:spacing w:val="-6"/>
        </w:rPr>
        <w:t> </w:t>
      </w:r>
      <w:r>
        <w:rPr>
          <w:spacing w:val="-5"/>
        </w:rPr>
        <w:t>万元，扣除发行费用后，募</w:t>
      </w:r>
    </w:p>
    <w:p>
      <w:pPr>
        <w:pStyle w:val="BodyText"/>
        <w:spacing w:line="240" w:lineRule="auto" w:before="108"/>
        <w:ind w:right="0"/>
        <w:jc w:val="both"/>
      </w:pPr>
      <w:r>
        <w:rPr/>
        <w:t>集资金净额为</w:t>
      </w:r>
      <w:r>
        <w:rPr>
          <w:spacing w:val="-60"/>
        </w:rPr>
        <w:t> </w:t>
      </w:r>
      <w:r>
        <w:rPr>
          <w:rFonts w:ascii="Times New Roman" w:hAnsi="Times New Roman" w:cs="Times New Roman" w:eastAsia="Times New Roman" w:hint="default"/>
        </w:rPr>
        <w:t>48,917.81 </w:t>
      </w:r>
      <w:r>
        <w:rPr/>
        <w:t>万元，其中增加股本</w:t>
      </w:r>
      <w:r>
        <w:rPr>
          <w:spacing w:val="-60"/>
        </w:rPr>
        <w:t> </w:t>
      </w:r>
      <w:r>
        <w:rPr>
          <w:rFonts w:ascii="Times New Roman" w:hAnsi="Times New Roman" w:cs="Times New Roman" w:eastAsia="Times New Roman" w:hint="default"/>
        </w:rPr>
        <w:t>1,635.00 </w:t>
      </w:r>
      <w:r>
        <w:rPr/>
        <w:t>万元，增加资本公积</w:t>
      </w:r>
      <w:r>
        <w:rPr>
          <w:spacing w:val="-60"/>
        </w:rPr>
        <w:t> </w:t>
      </w:r>
      <w:r>
        <w:rPr>
          <w:rFonts w:ascii="Times New Roman" w:hAnsi="Times New Roman" w:cs="Times New Roman" w:eastAsia="Times New Roman" w:hint="default"/>
        </w:rPr>
        <w:t>47,282.81 </w:t>
      </w:r>
      <w:r>
        <w:rPr/>
        <w:t>万元。</w:t>
      </w:r>
    </w:p>
    <w:p>
      <w:pPr>
        <w:pStyle w:val="BodyText"/>
        <w:spacing w:line="240" w:lineRule="auto" w:before="107"/>
        <w:ind w:right="0"/>
        <w:jc w:val="both"/>
      </w:pPr>
      <w:r>
        <w:rPr/>
        <w:t>根据公司</w:t>
      </w:r>
      <w:r>
        <w:rPr>
          <w:spacing w:val="-60"/>
        </w:rPr>
        <w:t> </w:t>
      </w:r>
      <w:r>
        <w:rPr>
          <w:rFonts w:ascii="Times New Roman" w:hAnsi="Times New Roman" w:cs="Times New Roman" w:eastAsia="Times New Roman" w:hint="default"/>
        </w:rPr>
        <w:t>2009 </w:t>
      </w:r>
      <w:r>
        <w:rPr/>
        <w:t>年度股东大会会议决议和修改后的章程规定，公司申请增加注册资本人民币</w:t>
      </w:r>
    </w:p>
    <w:p>
      <w:pPr>
        <w:pStyle w:val="BodyText"/>
        <w:spacing w:line="240" w:lineRule="auto" w:before="108"/>
        <w:ind w:right="0"/>
        <w:jc w:val="both"/>
      </w:pPr>
      <w:r>
        <w:rPr>
          <w:rFonts w:ascii="Times New Roman" w:hAnsi="Times New Roman" w:cs="Times New Roman" w:eastAsia="Times New Roman" w:hint="default"/>
        </w:rPr>
        <w:t>6,500.00 </w:t>
      </w:r>
      <w:r>
        <w:rPr/>
        <w:t>万元，由资本公积转增股本，转增基准日期为</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日，变更后注册资本</w:t>
      </w:r>
    </w:p>
    <w:p>
      <w:pPr>
        <w:pStyle w:val="BodyText"/>
        <w:spacing w:line="240" w:lineRule="auto" w:before="109"/>
        <w:ind w:right="0"/>
        <w:jc w:val="both"/>
      </w:pPr>
      <w:r>
        <w:rPr/>
        <w:t>为人民币</w:t>
      </w:r>
      <w:r>
        <w:rPr>
          <w:spacing w:val="-60"/>
        </w:rPr>
        <w:t> </w:t>
      </w:r>
      <w:r>
        <w:rPr>
          <w:rFonts w:ascii="Times New Roman" w:hAnsi="Times New Roman" w:cs="Times New Roman" w:eastAsia="Times New Roman" w:hint="default"/>
        </w:rPr>
        <w:t>13,000.00 </w:t>
      </w:r>
      <w:r>
        <w:rPr/>
        <w:t>万元，至此本公司股本增加至</w:t>
      </w:r>
      <w:r>
        <w:rPr>
          <w:spacing w:val="-60"/>
        </w:rPr>
        <w:t> </w:t>
      </w:r>
      <w:r>
        <w:rPr>
          <w:rFonts w:ascii="Times New Roman" w:hAnsi="Times New Roman" w:cs="Times New Roman" w:eastAsia="Times New Roman" w:hint="default"/>
        </w:rPr>
        <w:t>13,000.00 </w:t>
      </w:r>
      <w:r>
        <w:rPr/>
        <w:t>万股。</w:t>
      </w:r>
    </w:p>
    <w:p>
      <w:pPr>
        <w:pStyle w:val="BodyText"/>
        <w:spacing w:line="240" w:lineRule="auto" w:before="146"/>
        <w:ind w:left="1613" w:right="1033"/>
        <w:jc w:val="left"/>
      </w:pPr>
      <w:r>
        <w:rPr/>
        <w:t>根据本公司</w:t>
      </w:r>
      <w:r>
        <w:rPr>
          <w:spacing w:val="-60"/>
        </w:rPr>
        <w:t> </w:t>
      </w:r>
      <w:r>
        <w:rPr>
          <w:rFonts w:ascii="Times New Roman" w:hAnsi="Times New Roman" w:cs="Times New Roman" w:eastAsia="Times New Roman" w:hint="default"/>
        </w:rPr>
        <w:t>2012 </w:t>
      </w:r>
      <w:r>
        <w:rPr/>
        <w:t>年度股东大会会议决议和修改后章程的规定，本公司以</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p>
    <w:p>
      <w:pPr>
        <w:pStyle w:val="BodyText"/>
        <w:spacing w:line="240" w:lineRule="auto" w:before="107"/>
        <w:ind w:right="0"/>
        <w:jc w:val="both"/>
      </w:pPr>
      <w:r>
        <w:rPr>
          <w:rFonts w:ascii="Times New Roman" w:hAnsi="Times New Roman" w:cs="Times New Roman" w:eastAsia="Times New Roman" w:hint="default"/>
        </w:rPr>
        <w:t>31 </w:t>
      </w:r>
      <w:r>
        <w:rPr/>
        <w:t>日股本</w:t>
      </w:r>
      <w:r>
        <w:rPr>
          <w:spacing w:val="-60"/>
        </w:rPr>
        <w:t> </w:t>
      </w:r>
      <w:r>
        <w:rPr>
          <w:rFonts w:ascii="Times New Roman" w:hAnsi="Times New Roman" w:cs="Times New Roman" w:eastAsia="Times New Roman" w:hint="default"/>
        </w:rPr>
        <w:t>13,000 </w:t>
      </w:r>
      <w:r>
        <w:rPr/>
        <w:t>万股为基数，按每</w:t>
      </w:r>
      <w:r>
        <w:rPr>
          <w:spacing w:val="-60"/>
        </w:rPr>
        <w:t> </w:t>
      </w:r>
      <w:r>
        <w:rPr>
          <w:rFonts w:ascii="Times New Roman" w:hAnsi="Times New Roman" w:cs="Times New Roman" w:eastAsia="Times New Roman" w:hint="default"/>
        </w:rPr>
        <w:t>10 </w:t>
      </w:r>
      <w:r>
        <w:rPr/>
        <w:t>股由资本公积转增</w:t>
      </w:r>
      <w:r>
        <w:rPr>
          <w:spacing w:val="-60"/>
        </w:rPr>
        <w:t> </w:t>
      </w:r>
      <w:r>
        <w:rPr>
          <w:rFonts w:ascii="Times New Roman" w:hAnsi="Times New Roman" w:cs="Times New Roman" w:eastAsia="Times New Roman" w:hint="default"/>
        </w:rPr>
        <w:t>5 </w:t>
      </w:r>
      <w:r>
        <w:rPr/>
        <w:t>股，共计转增</w:t>
      </w:r>
      <w:r>
        <w:rPr>
          <w:spacing w:val="-60"/>
        </w:rPr>
        <w:t> </w:t>
      </w:r>
      <w:r>
        <w:rPr>
          <w:rFonts w:ascii="Times New Roman" w:hAnsi="Times New Roman" w:cs="Times New Roman" w:eastAsia="Times New Roman" w:hint="default"/>
        </w:rPr>
        <w:t>6,500 </w:t>
      </w:r>
      <w:r>
        <w:rPr/>
        <w:t>万股，并于</w:t>
      </w:r>
    </w:p>
    <w:p>
      <w:pPr>
        <w:pStyle w:val="BodyText"/>
        <w:spacing w:line="240" w:lineRule="auto" w:before="109"/>
        <w:ind w:right="0"/>
        <w:jc w:val="both"/>
      </w:pPr>
      <w:r>
        <w:rPr>
          <w:rFonts w:ascii="Times New Roman" w:hAnsi="Times New Roman" w:cs="Times New Roman" w:eastAsia="Times New Roman" w:hint="default"/>
        </w:rPr>
        <w:t>2013 </w:t>
      </w:r>
      <w:r>
        <w:rPr/>
        <w:t>年度实施。转增后，注册资本增至人民币</w:t>
      </w:r>
      <w:r>
        <w:rPr>
          <w:spacing w:val="-60"/>
        </w:rPr>
        <w:t> </w:t>
      </w:r>
      <w:r>
        <w:rPr>
          <w:rFonts w:ascii="Times New Roman" w:hAnsi="Times New Roman" w:cs="Times New Roman" w:eastAsia="Times New Roman" w:hint="default"/>
        </w:rPr>
        <w:t>19,500.00 </w:t>
      </w:r>
      <w:r>
        <w:rPr/>
        <w:t>万元。</w:t>
      </w:r>
    </w:p>
    <w:p>
      <w:pPr>
        <w:pStyle w:val="BodyText"/>
        <w:spacing w:line="240" w:lineRule="auto" w:before="146"/>
        <w:ind w:left="1113" w:right="1270"/>
        <w:jc w:val="center"/>
      </w:pPr>
      <w:r>
        <w:rPr/>
        <w:t>根据本公司</w:t>
      </w:r>
      <w:r>
        <w:rPr>
          <w:spacing w:val="-60"/>
        </w:rPr>
        <w:t> </w:t>
      </w:r>
      <w:r>
        <w:rPr>
          <w:rFonts w:ascii="Times New Roman" w:hAnsi="Times New Roman" w:cs="Times New Roman" w:eastAsia="Times New Roman" w:hint="default"/>
        </w:rPr>
        <w:t>2015 </w:t>
      </w:r>
      <w:r>
        <w:rPr/>
        <w:t>年第一次临时股东大会决议及中国证券监督管理委员会证监许可</w:t>
      </w:r>
    </w:p>
    <w:p>
      <w:pPr>
        <w:pStyle w:val="BodyText"/>
        <w:spacing w:line="240" w:lineRule="auto" w:before="108"/>
        <w:ind w:left="1134" w:right="0"/>
        <w:jc w:val="both"/>
      </w:pPr>
      <w:r>
        <w:rPr>
          <w:rFonts w:ascii="Times New Roman" w:hAnsi="Times New Roman" w:cs="Times New Roman" w:eastAsia="Times New Roman" w:hint="default"/>
        </w:rPr>
        <w:t>[2015]2108</w:t>
      </w:r>
      <w:r>
        <w:rPr>
          <w:rFonts w:ascii="Times New Roman" w:hAnsi="Times New Roman" w:cs="Times New Roman" w:eastAsia="Times New Roman" w:hint="default"/>
          <w:spacing w:val="-2"/>
        </w:rPr>
        <w:t> </w:t>
      </w:r>
      <w:r>
        <w:rPr/>
        <w:t>号文《关于核准武汉中元华电科技股份有限公司向徐福轩等发行股份购买资产的</w:t>
      </w:r>
    </w:p>
    <w:p>
      <w:pPr>
        <w:pStyle w:val="BodyText"/>
        <w:spacing w:line="240" w:lineRule="auto" w:before="107"/>
        <w:ind w:left="1134" w:right="0"/>
        <w:jc w:val="both"/>
      </w:pPr>
      <w:r>
        <w:rPr/>
        <w:t>批复</w:t>
      </w:r>
      <w:r>
        <w:rPr>
          <w:spacing w:val="-120"/>
        </w:rPr>
        <w:t>》</w:t>
      </w:r>
      <w:r>
        <w:rPr>
          <w:spacing w:val="-28"/>
        </w:rPr>
        <w:t>，</w:t>
      </w:r>
      <w:r>
        <w:rPr/>
        <w:t>核准本公司向徐福轩等合计发行</w:t>
      </w:r>
      <w:r>
        <w:rPr>
          <w:spacing w:val="-60"/>
        </w:rPr>
        <w:t> </w:t>
      </w:r>
      <w:r>
        <w:rPr>
          <w:rFonts w:ascii="Times New Roman" w:hAnsi="Times New Roman" w:cs="Times New Roman" w:eastAsia="Times New Roman" w:hint="default"/>
        </w:rPr>
        <w:t>45,415,768 </w:t>
      </w:r>
      <w:r>
        <w:rPr/>
        <w:t>股</w:t>
      </w:r>
      <w:r>
        <w:rPr>
          <w:spacing w:val="-28"/>
        </w:rPr>
        <w:t>，</w:t>
      </w:r>
      <w:r>
        <w:rPr/>
        <w:t>每股面值人民币</w:t>
      </w:r>
      <w:r>
        <w:rPr>
          <w:spacing w:val="-60"/>
        </w:rPr>
        <w:t> </w:t>
      </w:r>
      <w:r>
        <w:rPr>
          <w:rFonts w:ascii="Times New Roman" w:hAnsi="Times New Roman" w:cs="Times New Roman" w:eastAsia="Times New Roman" w:hint="default"/>
        </w:rPr>
        <w:t>1 </w:t>
      </w:r>
      <w:r>
        <w:rPr/>
        <w:t>元</w:t>
      </w:r>
      <w:r>
        <w:rPr>
          <w:spacing w:val="-28"/>
        </w:rPr>
        <w:t>，</w:t>
      </w:r>
      <w:r>
        <w:rPr/>
        <w:t>每股发行价格</w:t>
      </w:r>
    </w:p>
    <w:p>
      <w:pPr>
        <w:pStyle w:val="BodyText"/>
        <w:spacing w:line="240" w:lineRule="auto" w:before="108"/>
        <w:ind w:right="0"/>
        <w:jc w:val="both"/>
      </w:pPr>
      <w:r>
        <w:rPr/>
        <w:t>为人民币</w:t>
      </w:r>
      <w:r>
        <w:rPr>
          <w:spacing w:val="-63"/>
        </w:rPr>
        <w:t> </w:t>
      </w:r>
      <w:r>
        <w:rPr>
          <w:rFonts w:ascii="Times New Roman" w:hAnsi="Times New Roman" w:cs="Times New Roman" w:eastAsia="Times New Roman" w:hint="default"/>
        </w:rPr>
        <w:t>11.67</w:t>
      </w:r>
      <w:r>
        <w:rPr>
          <w:rFonts w:ascii="Times New Roman" w:hAnsi="Times New Roman" w:cs="Times New Roman" w:eastAsia="Times New Roman" w:hint="default"/>
          <w:spacing w:val="-3"/>
        </w:rPr>
        <w:t> </w:t>
      </w:r>
      <w:r>
        <w:rPr/>
        <w:t>元，合计</w:t>
      </w:r>
      <w:r>
        <w:rPr>
          <w:spacing w:val="-63"/>
        </w:rPr>
        <w:t> </w:t>
      </w:r>
      <w:r>
        <w:rPr>
          <w:rFonts w:ascii="Times New Roman" w:hAnsi="Times New Roman" w:cs="Times New Roman" w:eastAsia="Times New Roman" w:hint="default"/>
        </w:rPr>
        <w:t>530,002,195.20</w:t>
      </w:r>
      <w:r>
        <w:rPr>
          <w:rFonts w:ascii="Times New Roman" w:hAnsi="Times New Roman" w:cs="Times New Roman" w:eastAsia="Times New Roman" w:hint="default"/>
          <w:spacing w:val="-3"/>
        </w:rPr>
        <w:t> </w:t>
      </w:r>
      <w:r>
        <w:rPr/>
        <w:t>元，扣除发行费用后，募集资金净额为人民币</w:t>
      </w:r>
    </w:p>
    <w:p>
      <w:pPr>
        <w:pStyle w:val="BodyText"/>
        <w:spacing w:line="319" w:lineRule="auto" w:before="108"/>
        <w:ind w:right="1119"/>
        <w:jc w:val="left"/>
      </w:pPr>
      <w:r>
        <w:rPr>
          <w:rFonts w:ascii="Times New Roman" w:hAnsi="Times New Roman" w:cs="Times New Roman" w:eastAsia="Times New Roman" w:hint="default"/>
        </w:rPr>
        <w:t>517,002,195.20 </w:t>
      </w:r>
      <w:r>
        <w:rPr>
          <w:spacing w:val="-4"/>
        </w:rPr>
        <w:t>元，其中转入股本人民币</w:t>
      </w:r>
      <w:r>
        <w:rPr>
          <w:spacing w:val="-60"/>
        </w:rPr>
        <w:t> </w:t>
      </w:r>
      <w:r>
        <w:rPr>
          <w:rFonts w:ascii="Times New Roman" w:hAnsi="Times New Roman" w:cs="Times New Roman" w:eastAsia="Times New Roman" w:hint="default"/>
        </w:rPr>
        <w:t>45,415,768.00 </w:t>
      </w:r>
      <w:r>
        <w:rPr>
          <w:spacing w:val="-6"/>
        </w:rPr>
        <w:t>元，余额人民币</w:t>
      </w:r>
      <w:r>
        <w:rPr>
          <w:spacing w:val="-60"/>
        </w:rPr>
        <w:t> </w:t>
      </w:r>
      <w:r>
        <w:rPr>
          <w:rFonts w:ascii="Times New Roman" w:hAnsi="Times New Roman" w:cs="Times New Roman" w:eastAsia="Times New Roman" w:hint="default"/>
        </w:rPr>
        <w:t>471,586,427.20 </w:t>
      </w:r>
      <w:r>
        <w:rPr/>
        <w:t>元转入 资本公积。</w:t>
      </w:r>
    </w:p>
    <w:p>
      <w:pPr>
        <w:pStyle w:val="BodyText"/>
        <w:spacing w:line="240" w:lineRule="auto" w:before="86"/>
        <w:ind w:left="1613" w:right="1033"/>
        <w:jc w:val="left"/>
      </w:pPr>
      <w:r>
        <w:rPr/>
        <w:t>根据本公司</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日召开的</w:t>
      </w:r>
      <w:r>
        <w:rPr>
          <w:spacing w:val="-60"/>
        </w:rPr>
        <w:t> </w:t>
      </w:r>
      <w:r>
        <w:rPr>
          <w:rFonts w:ascii="Times New Roman" w:hAnsi="Times New Roman" w:cs="Times New Roman" w:eastAsia="Times New Roman" w:hint="default"/>
        </w:rPr>
        <w:t>2015 </w:t>
      </w:r>
      <w:r>
        <w:rPr/>
        <w:t>年度股东大会审议通过的公司</w:t>
      </w:r>
      <w:r>
        <w:rPr>
          <w:spacing w:val="-60"/>
        </w:rPr>
        <w:t> </w:t>
      </w:r>
      <w:r>
        <w:rPr>
          <w:rFonts w:ascii="Times New Roman" w:hAnsi="Times New Roman" w:cs="Times New Roman" w:eastAsia="Times New Roman" w:hint="default"/>
        </w:rPr>
        <w:t>2015 </w:t>
      </w:r>
      <w:r>
        <w:rPr/>
        <w:t>年年度权</w:t>
      </w:r>
    </w:p>
    <w:p>
      <w:pPr>
        <w:pStyle w:val="BodyText"/>
        <w:spacing w:line="240" w:lineRule="auto" w:before="108"/>
        <w:ind w:right="0"/>
        <w:jc w:val="both"/>
      </w:pPr>
      <w:r>
        <w:rPr>
          <w:spacing w:val="-6"/>
        </w:rPr>
        <w:t>益分派方案，以公司现有总股本</w:t>
      </w:r>
      <w:r>
        <w:rPr>
          <w:spacing w:val="-57"/>
        </w:rPr>
        <w:t> </w:t>
      </w:r>
      <w:r>
        <w:rPr>
          <w:rFonts w:ascii="Times New Roman" w:hAnsi="Times New Roman" w:cs="Times New Roman" w:eastAsia="Times New Roman" w:hint="default"/>
        </w:rPr>
        <w:t>240,415,768</w:t>
      </w:r>
      <w:r>
        <w:rPr>
          <w:rFonts w:ascii="Times New Roman" w:hAnsi="Times New Roman" w:cs="Times New Roman" w:eastAsia="Times New Roman" w:hint="default"/>
          <w:spacing w:val="3"/>
        </w:rPr>
        <w:t> </w:t>
      </w:r>
      <w:r>
        <w:rPr>
          <w:spacing w:val="-7"/>
        </w:rPr>
        <w:t>股为基数，向全体股东每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元人民币，</w:t>
      </w:r>
    </w:p>
    <w:p>
      <w:pPr>
        <w:spacing w:after="0" w:line="240" w:lineRule="auto"/>
        <w:jc w:val="both"/>
        <w:sectPr>
          <w:headerReference w:type="default" r:id="rId370"/>
          <w:footerReference w:type="default" r:id="rId371"/>
          <w:pgSz w:w="11910" w:h="16840"/>
          <w:pgMar w:header="877" w:footer="979" w:top="1060" w:bottom="1160" w:left="0" w:right="0"/>
          <w:pgNumType w:start="121"/>
        </w:sectPr>
      </w:pPr>
    </w:p>
    <w:p>
      <w:pPr>
        <w:spacing w:line="240" w:lineRule="auto" w:before="12"/>
        <w:rPr>
          <w:rFonts w:ascii="宋体" w:hAnsi="宋体" w:cs="宋体" w:eastAsia="宋体" w:hint="default"/>
          <w:sz w:val="27"/>
          <w:szCs w:val="27"/>
        </w:rPr>
      </w:pPr>
    </w:p>
    <w:p>
      <w:pPr>
        <w:pStyle w:val="BodyText"/>
        <w:spacing w:line="240" w:lineRule="auto"/>
        <w:ind w:right="0"/>
        <w:jc w:val="both"/>
      </w:pPr>
      <w:r>
        <w:rPr/>
        <w:t>同时，以资本公积金向全体股东每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股。转增后，注册资本增至人民币</w:t>
      </w:r>
    </w:p>
    <w:p>
      <w:pPr>
        <w:pStyle w:val="BodyText"/>
        <w:spacing w:line="240" w:lineRule="auto" w:before="109"/>
        <w:ind w:right="0"/>
        <w:jc w:val="both"/>
      </w:pPr>
      <w:r>
        <w:rPr>
          <w:rFonts w:ascii="Times New Roman" w:hAnsi="Times New Roman" w:cs="Times New Roman" w:eastAsia="Times New Roman" w:hint="default"/>
        </w:rPr>
        <w:t>480,831,536.00 </w:t>
      </w:r>
      <w:r>
        <w:rPr/>
        <w:t>元。</w:t>
      </w:r>
    </w:p>
    <w:p>
      <w:pPr>
        <w:pStyle w:val="BodyText"/>
        <w:spacing w:line="240" w:lineRule="auto" w:before="146"/>
        <w:ind w:left="1614" w:right="1033"/>
        <w:jc w:val="left"/>
      </w:pPr>
      <w:r>
        <w:rPr/>
        <w:t>根据本公司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13 </w:t>
      </w:r>
      <w:r>
        <w:rPr/>
        <w:t>日召开的 </w:t>
      </w:r>
      <w:r>
        <w:rPr>
          <w:rFonts w:ascii="Times New Roman" w:hAnsi="Times New Roman" w:cs="Times New Roman" w:eastAsia="Times New Roman" w:hint="default"/>
        </w:rPr>
        <w:t>2017  </w:t>
      </w:r>
      <w:r>
        <w:rPr>
          <w:rFonts w:ascii="Times New Roman" w:hAnsi="Times New Roman" w:cs="Times New Roman" w:eastAsia="Times New Roman" w:hint="default"/>
          <w:spacing w:val="38"/>
        </w:rPr>
        <w:t> </w:t>
      </w:r>
      <w:r>
        <w:rPr/>
        <w:t>年第一次临时股东大会，审议通过了《武</w:t>
      </w:r>
    </w:p>
    <w:p>
      <w:pPr>
        <w:pStyle w:val="BodyText"/>
        <w:spacing w:line="240" w:lineRule="auto" w:before="107"/>
        <w:ind w:right="0"/>
        <w:jc w:val="both"/>
      </w:pPr>
      <w:r>
        <w:rPr/>
        <w:t>汉中元华电科技股份有限公司 </w:t>
      </w:r>
      <w:r>
        <w:rPr>
          <w:rFonts w:ascii="Times New Roman" w:hAnsi="Times New Roman" w:cs="Times New Roman" w:eastAsia="Times New Roman" w:hint="default"/>
        </w:rPr>
        <w:t>2017  </w:t>
      </w:r>
      <w:r>
        <w:rPr/>
        <w:t>年限制性股票激励计</w:t>
      </w:r>
      <w:r>
        <w:rPr>
          <w:spacing w:val="-28"/>
        </w:rPr>
        <w:t>划</w:t>
      </w:r>
      <w:r>
        <w:rPr/>
        <w:t>（草案</w:t>
      </w:r>
      <w:r>
        <w:rPr>
          <w:spacing w:val="-28"/>
        </w:rPr>
        <w:t>）</w:t>
      </w:r>
      <w:r>
        <w:rPr/>
        <w:t>及其摘要的议案</w:t>
      </w:r>
      <w:r>
        <w:rPr>
          <w:spacing w:val="-120"/>
        </w:rPr>
        <w:t>》</w:t>
      </w:r>
      <w:r>
        <w:rPr>
          <w:spacing w:val="-28"/>
        </w:rPr>
        <w:t>，</w:t>
      </w:r>
      <w:r>
        <w:rPr/>
        <w:t>根据</w:t>
      </w:r>
    </w:p>
    <w:p>
      <w:pPr>
        <w:pStyle w:val="BodyText"/>
        <w:spacing w:line="240" w:lineRule="auto" w:before="108"/>
        <w:ind w:left="1134" w:right="0"/>
        <w:jc w:val="both"/>
      </w:pPr>
      <w:r>
        <w:rPr>
          <w:spacing w:val="-3"/>
        </w:rPr>
        <w:t>股东大会的授权，本公司</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日第三届董事会第二十次（临时）</w:t>
      </w:r>
      <w:r>
        <w:rPr>
          <w:spacing w:val="-33"/>
        </w:rPr>
        <w:t> </w:t>
      </w:r>
      <w:r>
        <w:rPr/>
        <w:t>会议决议公告确</w:t>
      </w:r>
    </w:p>
    <w:p>
      <w:pPr>
        <w:pStyle w:val="BodyText"/>
        <w:spacing w:line="240" w:lineRule="auto" w:before="108"/>
        <w:ind w:right="0"/>
        <w:jc w:val="both"/>
      </w:pPr>
      <w:r>
        <w:rPr/>
        <w:t>定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  </w:t>
      </w:r>
      <w:r>
        <w:rPr/>
        <w:t>日为 </w:t>
      </w:r>
      <w:r>
        <w:rPr>
          <w:rFonts w:ascii="Times New Roman" w:hAnsi="Times New Roman" w:cs="Times New Roman" w:eastAsia="Times New Roman" w:hint="default"/>
        </w:rPr>
        <w:t>2017  </w:t>
      </w:r>
      <w:r>
        <w:rPr>
          <w:spacing w:val="-5"/>
        </w:rPr>
        <w:t>年限制性股票激励计划的首次授予日，向 </w:t>
      </w:r>
      <w:r>
        <w:rPr>
          <w:rFonts w:ascii="Times New Roman" w:hAnsi="Times New Roman" w:cs="Times New Roman" w:eastAsia="Times New Roman" w:hint="default"/>
        </w:rPr>
        <w:t>174</w:t>
      </w:r>
      <w:r>
        <w:rPr>
          <w:rFonts w:ascii="Times New Roman" w:hAnsi="Times New Roman" w:cs="Times New Roman" w:eastAsia="Times New Roman" w:hint="default"/>
          <w:spacing w:val="13"/>
        </w:rPr>
        <w:t> </w:t>
      </w:r>
      <w:r>
        <w:rPr/>
        <w:t>名激励对象授</w:t>
      </w:r>
    </w:p>
    <w:p>
      <w:pPr>
        <w:pStyle w:val="BodyText"/>
        <w:spacing w:line="240" w:lineRule="auto" w:before="107"/>
        <w:ind w:right="0"/>
        <w:jc w:val="both"/>
      </w:pPr>
      <w:r>
        <w:rPr/>
        <w:t>予限制性股票 </w:t>
      </w:r>
      <w:r>
        <w:rPr>
          <w:rFonts w:ascii="Times New Roman" w:hAnsi="Times New Roman" w:cs="Times New Roman" w:eastAsia="Times New Roman" w:hint="default"/>
        </w:rPr>
        <w:t>628.50  </w:t>
      </w:r>
      <w:r>
        <w:rPr/>
        <w:t>万股，授予价格为 </w:t>
      </w:r>
      <w:r>
        <w:rPr>
          <w:rFonts w:ascii="Times New Roman" w:hAnsi="Times New Roman" w:cs="Times New Roman" w:eastAsia="Times New Roman" w:hint="default"/>
        </w:rPr>
        <w:t>5.69  </w:t>
      </w:r>
      <w:r>
        <w:rPr/>
        <w:t>元</w:t>
      </w:r>
      <w:r>
        <w:rPr>
          <w:rFonts w:ascii="Times New Roman" w:hAnsi="Times New Roman" w:cs="Times New Roman" w:eastAsia="Times New Roman" w:hint="default"/>
        </w:rPr>
        <w:t>/</w:t>
      </w:r>
      <w:r>
        <w:rPr/>
        <w:t>股。授予股份的上市日期为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月</w:t>
      </w:r>
    </w:p>
    <w:p>
      <w:pPr>
        <w:pStyle w:val="BodyText"/>
        <w:spacing w:line="240" w:lineRule="auto" w:before="109"/>
        <w:ind w:right="0"/>
        <w:jc w:val="both"/>
      </w:pPr>
      <w:r>
        <w:rPr>
          <w:rFonts w:ascii="Times New Roman" w:hAnsi="Times New Roman" w:cs="Times New Roman" w:eastAsia="Times New Roman" w:hint="default"/>
        </w:rPr>
        <w:t>26 </w:t>
      </w:r>
      <w:r>
        <w:rPr/>
        <w:t>日，注册资本增至人民币 </w:t>
      </w:r>
      <w:r>
        <w:rPr>
          <w:rFonts w:ascii="Times New Roman" w:hAnsi="Times New Roman" w:cs="Times New Roman" w:eastAsia="Times New Roman" w:hint="default"/>
        </w:rPr>
        <w:t>487,116,536.00</w:t>
      </w:r>
      <w:r>
        <w:rPr>
          <w:rFonts w:ascii="Times New Roman" w:hAnsi="Times New Roman" w:cs="Times New Roman" w:eastAsia="Times New Roman" w:hint="default"/>
          <w:spacing w:val="-9"/>
        </w:rPr>
        <w:t> </w:t>
      </w:r>
      <w:r>
        <w:rPr/>
        <w:t>元。</w:t>
      </w:r>
    </w:p>
    <w:p>
      <w:pPr>
        <w:pStyle w:val="BodyText"/>
        <w:spacing w:line="319" w:lineRule="auto" w:before="146"/>
        <w:ind w:right="1132" w:firstLine="480"/>
        <w:jc w:val="both"/>
      </w:pPr>
      <w:r>
        <w:rPr/>
        <w:t>截至</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日，本公司累计发行股本总数</w:t>
      </w:r>
      <w:r>
        <w:rPr>
          <w:spacing w:val="-63"/>
        </w:rPr>
        <w:t> </w:t>
      </w:r>
      <w:r>
        <w:rPr>
          <w:rFonts w:ascii="Times New Roman" w:hAnsi="Times New Roman" w:cs="Times New Roman" w:eastAsia="Times New Roman" w:hint="default"/>
        </w:rPr>
        <w:t>487,116,536.00</w:t>
      </w:r>
      <w:r>
        <w:rPr>
          <w:rFonts w:ascii="Times New Roman" w:hAnsi="Times New Roman" w:cs="Times New Roman" w:eastAsia="Times New Roman" w:hint="default"/>
          <w:spacing w:val="-3"/>
        </w:rPr>
        <w:t> </w:t>
      </w:r>
      <w:r>
        <w:rPr/>
        <w:t>股，详见附注六、</w:t>
      </w:r>
      <w:r>
        <w:rPr>
          <w:rFonts w:ascii="Times New Roman" w:hAnsi="Times New Roman" w:cs="Times New Roman" w:eastAsia="Times New Roman" w:hint="default"/>
        </w:rPr>
        <w:t>32 </w:t>
      </w:r>
      <w:r>
        <w:rPr/>
        <w:t>“股本”。</w:t>
      </w:r>
    </w:p>
    <w:p>
      <w:pPr>
        <w:pStyle w:val="BodyText"/>
        <w:spacing w:line="336" w:lineRule="auto" w:before="85"/>
        <w:ind w:right="1170" w:firstLine="480"/>
        <w:jc w:val="both"/>
      </w:pPr>
      <w:r>
        <w:rPr/>
        <w:t>本公司经营范围为：计算机软、硬件、自动化、电力、电子设备与器件、通讯、办公设 备的开发、研制、生产、销售及技术服务；信息系统集成及服务；自营和代理各类产品和技 </w:t>
      </w:r>
      <w:r>
        <w:rPr>
          <w:spacing w:val="-4"/>
        </w:rPr>
        <w:t>术的进出口业务（国家禁止经营或禁止进出口的产品和技术除外）。</w:t>
      </w:r>
    </w:p>
    <w:p>
      <w:pPr>
        <w:pStyle w:val="BodyText"/>
        <w:spacing w:line="491" w:lineRule="auto" w:before="70"/>
        <w:ind w:left="1613" w:right="1300"/>
        <w:jc w:val="left"/>
      </w:pPr>
      <w:r>
        <w:rPr/>
        <w:t>本财务报表业经本公司董事会于</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日决议批准报出。 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8</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left="1134" w:right="1132" w:firstLine="480"/>
        <w:jc w:val="both"/>
        <w:rPr>
          <w:rFonts w:ascii="Times New Roman" w:hAnsi="Times New Roman" w:cs="Times New Roman" w:eastAsia="Times New Roman" w:hint="default"/>
        </w:rPr>
      </w:pPr>
      <w:r>
        <w:rPr/>
        <w:t>本公司财务报表以持续经营假设为基础，根据实际发生的交易和事项，按照财政部发布 </w:t>
      </w:r>
      <w:r>
        <w:rPr>
          <w:spacing w:val="-7"/>
        </w:rPr>
        <w:t>的《企业会计准则——基本准则》（财政部令第</w:t>
      </w:r>
      <w:r>
        <w:rPr>
          <w:spacing w:val="-57"/>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spacing w:val="-1"/>
        </w:rPr>
        <w:t>号发布、财政部令第</w:t>
      </w:r>
      <w:r>
        <w:rPr>
          <w:spacing w:val="-57"/>
        </w:rPr>
        <w:t> </w:t>
      </w:r>
      <w:r>
        <w:rPr>
          <w:rFonts w:ascii="Times New Roman" w:hAnsi="Times New Roman" w:cs="Times New Roman" w:eastAsia="Times New Roman" w:hint="default"/>
        </w:rPr>
        <w:t>76</w:t>
      </w:r>
      <w:r>
        <w:rPr>
          <w:rFonts w:ascii="Times New Roman" w:hAnsi="Times New Roman" w:cs="Times New Roman" w:eastAsia="Times New Roman" w:hint="default"/>
          <w:spacing w:val="3"/>
        </w:rPr>
        <w:t> </w:t>
      </w:r>
      <w:r>
        <w:rPr>
          <w:spacing w:val="-21"/>
        </w:rPr>
        <w:t>号修订）、于</w:t>
      </w:r>
      <w:r>
        <w:rPr>
          <w:spacing w:val="-57"/>
        </w:rPr>
        <w:t> </w:t>
      </w:r>
      <w:r>
        <w:rPr>
          <w:rFonts w:ascii="Times New Roman" w:hAnsi="Times New Roman" w:cs="Times New Roman" w:eastAsia="Times New Roman" w:hint="default"/>
        </w:rPr>
        <w:t>2006</w:t>
      </w:r>
    </w:p>
    <w:p>
      <w:pPr>
        <w:pStyle w:val="BodyText"/>
        <w:spacing w:line="324" w:lineRule="auto" w:before="0"/>
        <w:ind w:right="1130"/>
        <w:jc w:val="both"/>
      </w:pP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15 </w:t>
      </w:r>
      <w:r>
        <w:rPr/>
        <w:t>日及其后颁布和修订的</w:t>
      </w:r>
      <w:r>
        <w:rPr>
          <w:spacing w:val="-60"/>
        </w:rPr>
        <w:t> </w:t>
      </w:r>
      <w:r>
        <w:rPr>
          <w:rFonts w:ascii="Times New Roman" w:hAnsi="Times New Roman" w:cs="Times New Roman" w:eastAsia="Times New Roman" w:hint="default"/>
        </w:rPr>
        <w:t>42 </w:t>
      </w:r>
      <w:r>
        <w:rPr/>
        <w:t>项具体会计准则、企业会计准则应用指南、企业会计准 </w:t>
      </w:r>
      <w:r>
        <w:rPr>
          <w:spacing w:val="-5"/>
        </w:rPr>
        <w:t>则解释及其他相关规定（以下合称“企业会计准则”），以及中国证券监督管理委员会《公开</w:t>
      </w:r>
      <w:r>
        <w:rPr/>
        <w:t> 发行证券的公司信息披露编报规则第</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8"/>
        </w:rPr>
        <w:t>号——财务报告的一般规定》（</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5"/>
        </w:rPr>
        <w:t> </w:t>
      </w:r>
      <w:r>
        <w:rPr>
          <w:spacing w:val="-2"/>
        </w:rPr>
        <w:t>年修订）的披露</w:t>
      </w:r>
      <w:r>
        <w:rPr/>
        <w:t> 规定编制。</w:t>
      </w:r>
    </w:p>
    <w:p>
      <w:pPr>
        <w:pStyle w:val="BodyText"/>
        <w:spacing w:line="336" w:lineRule="auto" w:before="80"/>
        <w:ind w:left="1134" w:right="1170" w:firstLine="480"/>
        <w:jc w:val="both"/>
      </w:pPr>
      <w:r>
        <w:rPr/>
        <w:t>根据企业会计准则的相关规定，本公司会计核算以权责发生制为基础。除某些金融工具 外，本财务报表均以历史成本为计量基础。资产如果发生减值，则按照相关规定计提相应的 减值准备。</w:t>
      </w:r>
    </w:p>
    <w:p>
      <w:pPr>
        <w:spacing w:after="0" w:line="336" w:lineRule="auto"/>
        <w:jc w:val="both"/>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1"/>
        <w:rPr>
          <w:rFonts w:ascii="宋体" w:hAnsi="宋体" w:cs="宋体" w:eastAsia="宋体" w:hint="default"/>
          <w:b/>
          <w:bCs/>
          <w:sz w:val="29"/>
          <w:szCs w:val="29"/>
        </w:rPr>
      </w:pPr>
    </w:p>
    <w:p>
      <w:pPr>
        <w:pStyle w:val="BodyText"/>
        <w:spacing w:line="319" w:lineRule="auto" w:before="0"/>
        <w:ind w:right="1117" w:firstLine="480"/>
        <w:jc w:val="left"/>
      </w:pPr>
      <w:r>
        <w:rPr/>
        <w:t>本公司对报告期末起</w:t>
      </w:r>
      <w:r>
        <w:rPr>
          <w:spacing w:val="-60"/>
        </w:rPr>
        <w:t> </w:t>
      </w:r>
      <w:r>
        <w:rPr>
          <w:rFonts w:ascii="Times New Roman" w:hAnsi="Times New Roman" w:cs="Times New Roman" w:eastAsia="Times New Roman" w:hint="default"/>
        </w:rPr>
        <w:t>12 </w:t>
      </w:r>
      <w:r>
        <w:rPr>
          <w:spacing w:val="-3"/>
        </w:rPr>
        <w:t>个月的持续经营能力进行了评价，未发现对持续经营能力产生重</w:t>
      </w:r>
      <w:r>
        <w:rPr/>
        <w:t> 大怀疑的事项或情况。因此，本财务报表系在持续经营假设基础上编制。</w:t>
      </w:r>
    </w:p>
    <w:p>
      <w:pPr>
        <w:spacing w:line="240" w:lineRule="auto" w:before="1"/>
        <w:rPr>
          <w:rFonts w:ascii="宋体" w:hAnsi="宋体" w:cs="宋体" w:eastAsia="宋体" w:hint="default"/>
          <w:sz w:val="18"/>
          <w:szCs w:val="18"/>
        </w:rPr>
      </w:pPr>
    </w:p>
    <w:p>
      <w:pPr>
        <w:pStyle w:val="Heading2"/>
        <w:spacing w:line="240" w:lineRule="auto"/>
        <w:ind w:left="1133" w:right="1033"/>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3"/>
        <w:rPr>
          <w:rFonts w:ascii="宋体" w:hAnsi="宋体" w:cs="宋体" w:eastAsia="宋体" w:hint="default"/>
          <w:b/>
          <w:bCs/>
          <w:sz w:val="31"/>
          <w:szCs w:val="31"/>
        </w:rPr>
      </w:pPr>
    </w:p>
    <w:p>
      <w:pPr>
        <w:pStyle w:val="BodyText"/>
        <w:spacing w:line="367" w:lineRule="auto" w:before="0"/>
        <w:ind w:left="1614" w:right="6192"/>
        <w:jc w:val="left"/>
      </w:pPr>
      <w:r>
        <w:rPr/>
        <w:t>公司是否需要遵守特殊行业的披露要求 否</w:t>
      </w:r>
    </w:p>
    <w:p>
      <w:pPr>
        <w:pStyle w:val="BodyText"/>
        <w:spacing w:line="364" w:lineRule="auto" w:before="38"/>
        <w:ind w:left="1614" w:right="0"/>
        <w:jc w:val="left"/>
      </w:pPr>
      <w:r>
        <w:rPr/>
        <w:t>具体会计政策和会计估计提示： </w:t>
      </w:r>
      <w:r>
        <w:rPr>
          <w:spacing w:val="-3"/>
        </w:rPr>
        <w:t>本公司及各子公司从事生产电力故障录波装置、时间同步系统、变电站综合自动化系统、</w:t>
      </w:r>
    </w:p>
    <w:p>
      <w:pPr>
        <w:pStyle w:val="BodyText"/>
        <w:spacing w:line="326" w:lineRule="auto" w:before="1"/>
        <w:ind w:right="0"/>
        <w:jc w:val="left"/>
      </w:pPr>
      <w:r>
        <w:rPr/>
        <w:t>诊断试剂、医疗器械及医疗器械软件的开发和销售等产品经营。本公司及各子公司根据实际 生产经营特点，依据相关企业会计准则的规定，对收入确认、研究开发支出等交易和事项制 </w:t>
      </w:r>
      <w:r>
        <w:rPr>
          <w:spacing w:val="-5"/>
        </w:rPr>
        <w:t>定了若干项具体会计政策和会计估计，详见本附注五、</w:t>
      </w:r>
      <w:r>
        <w:rPr>
          <w:rFonts w:ascii="Times New Roman" w:hAnsi="Times New Roman" w:cs="Times New Roman" w:eastAsia="Times New Roman" w:hint="default"/>
          <w:spacing w:val="-5"/>
        </w:rPr>
        <w:t>25</w:t>
      </w:r>
      <w:r>
        <w:rPr>
          <w:spacing w:val="-5"/>
        </w:rPr>
        <w:t>“收入”、五、</w:t>
      </w:r>
      <w:r>
        <w:rPr>
          <w:rFonts w:ascii="Times New Roman" w:hAnsi="Times New Roman" w:cs="Times New Roman" w:eastAsia="Times New Roman" w:hint="default"/>
          <w:spacing w:val="-5"/>
        </w:rPr>
        <w:t>19</w:t>
      </w:r>
      <w:r>
        <w:rPr>
          <w:spacing w:val="-5"/>
        </w:rPr>
        <w:t>“无形资产”（</w:t>
      </w:r>
      <w:r>
        <w:rPr>
          <w:rFonts w:ascii="Times New Roman" w:hAnsi="Times New Roman" w:cs="Times New Roman" w:eastAsia="Times New Roman" w:hint="default"/>
          <w:spacing w:val="-5"/>
        </w:rPr>
        <w:t>2</w:t>
      </w:r>
      <w:r>
        <w:rPr>
          <w:spacing w:val="-5"/>
        </w:rPr>
        <w:t>）</w:t>
      </w:r>
      <w:r>
        <w:rPr>
          <w:spacing w:val="-103"/>
        </w:rPr>
        <w:t> </w:t>
      </w:r>
      <w:r>
        <w:rPr/>
        <w:t>各项描述。关于管理层所作出的重大会计判断和估计的说明，请参阅附注五、</w:t>
      </w:r>
      <w:r>
        <w:rPr>
          <w:rFonts w:ascii="Times New Roman" w:hAnsi="Times New Roman" w:cs="Times New Roman" w:eastAsia="Times New Roman" w:hint="default"/>
        </w:rPr>
        <w:t>30</w:t>
      </w:r>
      <w:r>
        <w:rPr/>
        <w:t>“重大会计 判断和估计”。</w:t>
      </w:r>
    </w:p>
    <w:p>
      <w:pPr>
        <w:spacing w:line="720" w:lineRule="atLeast" w:before="195"/>
        <w:ind w:left="1613" w:right="1273" w:hanging="480"/>
        <w:jc w:val="left"/>
        <w:rPr>
          <w:rFonts w:ascii="宋体" w:hAnsi="宋体" w:cs="宋体" w:eastAsia="宋体" w:hint="default"/>
          <w:sz w:val="24"/>
          <w:szCs w:val="24"/>
        </w:rPr>
      </w:pPr>
      <w:bookmarkStart w:name="1、遵循企业会计准则的声明" w:id="171"/>
      <w:bookmarkEnd w:id="171"/>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2017 </w:t>
      </w:r>
      <w:r>
        <w:rPr>
          <w:rFonts w:ascii="宋体" w:hAnsi="宋体" w:cs="宋体" w:eastAsia="宋体" w:hint="default"/>
          <w:sz w:val="24"/>
          <w:szCs w:val="24"/>
        </w:rPr>
        <w:t>年</w:t>
      </w:r>
    </w:p>
    <w:p>
      <w:pPr>
        <w:pStyle w:val="BodyText"/>
        <w:spacing w:line="240" w:lineRule="auto" w:before="108"/>
        <w:ind w:right="1033"/>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日的财务状况及</w:t>
      </w:r>
      <w:r>
        <w:rPr>
          <w:spacing w:val="-6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年度的经营成果和现金流量等有关信息。此外，本公司的财务</w:t>
      </w:r>
    </w:p>
    <w:p>
      <w:pPr>
        <w:pStyle w:val="BodyText"/>
        <w:spacing w:line="240" w:lineRule="auto" w:before="107"/>
        <w:ind w:right="1033"/>
        <w:jc w:val="left"/>
      </w:pPr>
      <w:r>
        <w:rPr/>
        <w:t>报表在所有重大方面符合中国证券监督管理委员会</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6"/>
        </w:rPr>
        <w:t>年修订的《公开发行证券的公司信息</w:t>
      </w:r>
    </w:p>
    <w:p>
      <w:pPr>
        <w:pStyle w:val="BodyText"/>
        <w:spacing w:line="240" w:lineRule="auto" w:before="109"/>
        <w:ind w:right="1033"/>
        <w:jc w:val="left"/>
      </w:pPr>
      <w:r>
        <w:rPr/>
        <w:t>披露编报规则第</w:t>
      </w:r>
      <w:r>
        <w:rPr>
          <w:spacing w:val="-60"/>
        </w:rPr>
        <w:t> </w:t>
      </w:r>
      <w:r>
        <w:rPr>
          <w:rFonts w:ascii="Times New Roman" w:hAnsi="Times New Roman" w:cs="Times New Roman" w:eastAsia="Times New Roman" w:hint="default"/>
        </w:rPr>
        <w:t>15 </w:t>
      </w:r>
      <w:r>
        <w:rPr/>
        <w:t>号－财务报告的一般规定》有关财务报表及其附注的披露要求。</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2"/>
        <w:spacing w:line="240" w:lineRule="auto"/>
        <w:ind w:left="1133" w:right="1033"/>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9"/>
          <w:szCs w:val="29"/>
        </w:rPr>
      </w:pPr>
    </w:p>
    <w:p>
      <w:pPr>
        <w:pStyle w:val="BodyText"/>
        <w:spacing w:line="338" w:lineRule="auto" w:before="0"/>
        <w:ind w:left="1134" w:right="1152" w:firstLine="480"/>
        <w:jc w:val="left"/>
      </w:pPr>
      <w:r>
        <w:rPr/>
        <w:t>本公司的会计期间分为年度和中期，会计中期指短于一个完整的会计年度的报告期间。 本公司会计年度采用公历年度，即每年自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133" w:right="1033"/>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9"/>
          <w:szCs w:val="29"/>
        </w:rPr>
      </w:pPr>
    </w:p>
    <w:p>
      <w:pPr>
        <w:pStyle w:val="BodyText"/>
        <w:spacing w:line="336" w:lineRule="auto" w:before="0"/>
        <w:ind w:left="1134" w:right="1152" w:firstLine="480"/>
        <w:jc w:val="left"/>
      </w:pPr>
      <w:r>
        <w:rPr/>
        <w:t>正常营业周期是指本公司从购买用于加工的资产起至实现现金或现金等价物的期间。本 公司以</w:t>
      </w:r>
      <w:r>
        <w:rPr>
          <w:spacing w:val="-60"/>
        </w:rPr>
        <w:t> </w:t>
      </w:r>
      <w:r>
        <w:rPr>
          <w:rFonts w:ascii="Times New Roman" w:hAnsi="Times New Roman" w:cs="Times New Roman" w:eastAsia="Times New Roman" w:hint="default"/>
        </w:rPr>
        <w:t>12 </w:t>
      </w:r>
      <w:r>
        <w:rPr/>
        <w:t>个月作为一个营业周期，并以其作为资产和负债的流动性划分标准。</w:t>
      </w:r>
    </w:p>
    <w:p>
      <w:pPr>
        <w:spacing w:after="0" w:line="336"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left="1133"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9"/>
          <w:szCs w:val="29"/>
        </w:rPr>
      </w:pPr>
    </w:p>
    <w:p>
      <w:pPr>
        <w:pStyle w:val="BodyText"/>
        <w:spacing w:line="338" w:lineRule="auto" w:before="0"/>
        <w:ind w:right="1170" w:firstLine="480"/>
        <w:jc w:val="both"/>
      </w:pPr>
      <w:r>
        <w:rPr/>
        <w:t>人民币为本公司及境内子公司经营所处的主要经济环境中的货币，本公司及境内子公司 以人民币为记账本位币。本公司编制本财务报表时所采用的货币为人民币。</w:t>
      </w:r>
    </w:p>
    <w:p>
      <w:pPr>
        <w:spacing w:line="700" w:lineRule="atLeast" w:before="202"/>
        <w:ind w:left="1613" w:right="1153" w:hanging="480"/>
        <w:jc w:val="left"/>
        <w:rPr>
          <w:rFonts w:ascii="宋体" w:hAnsi="宋体" w:cs="宋体" w:eastAsia="宋体" w:hint="default"/>
          <w:sz w:val="24"/>
          <w:szCs w:val="24"/>
        </w:rPr>
      </w:pPr>
      <w:bookmarkStart w:name="5、同一控制下和非同一控制下企业合并的会计处理方法" w:id="175"/>
      <w:bookmarkEnd w:id="175"/>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240" w:lineRule="auto" w:before="126"/>
        <w:ind w:right="0"/>
        <w:jc w:val="both"/>
      </w:pPr>
      <w:r>
        <w:rPr/>
        <w:t>业合并分为同一控制下企业合并和非同一控制下企业合并。</w:t>
      </w:r>
    </w:p>
    <w:p>
      <w:pPr>
        <w:pStyle w:val="BodyText"/>
        <w:spacing w:line="345" w:lineRule="auto" w:before="166"/>
        <w:ind w:left="1613" w:right="0"/>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36" w:lineRule="auto" w:before="20"/>
        <w:ind w:right="1170"/>
        <w:jc w:val="both"/>
      </w:pPr>
      <w:r>
        <w:rPr/>
        <w:t>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BodyText"/>
        <w:spacing w:line="336" w:lineRule="auto" w:before="68"/>
        <w:ind w:right="1170" w:firstLine="480"/>
        <w:jc w:val="both"/>
      </w:pPr>
      <w:r>
        <w:rPr/>
        <w:t>合并方取得的资产和负债均按合并日在被合并方的账面价值计量。合并方取得的净资产 账面价值与支付的合并对价账面价值（或发行股份面值总额）的差额，调整资本公积（股本 </w:t>
      </w:r>
      <w:r>
        <w:rPr>
          <w:spacing w:val="-5"/>
        </w:rPr>
        <w:t>溢价）；资本公积（股本溢价）不足以冲减的，调整留存收益。</w:t>
      </w:r>
    </w:p>
    <w:p>
      <w:pPr>
        <w:pStyle w:val="BodyText"/>
        <w:spacing w:line="240" w:lineRule="auto" w:before="70"/>
        <w:ind w:left="1613" w:right="1033"/>
        <w:jc w:val="left"/>
      </w:pPr>
      <w:r>
        <w:rPr/>
        <w:t>合并方为进行企业合并发生的各项直接费用，于发生时计入当期损益。</w:t>
      </w:r>
    </w:p>
    <w:p>
      <w:pPr>
        <w:pStyle w:val="BodyText"/>
        <w:spacing w:line="345" w:lineRule="auto" w:before="166"/>
        <w:ind w:left="1613" w:right="1153"/>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36" w:lineRule="auto" w:before="19"/>
        <w:ind w:right="1170"/>
        <w:jc w:val="both"/>
      </w:pPr>
      <w:r>
        <w:rPr/>
        <w:t>业合并。非同一控制下的企业合并，在购买日取得对其他参与合并企业控制权的一方为购买 方，参与合并的其他企业为被购买方。购买日，是指为购买方实际取得对被购买方控制权的 日期。</w:t>
      </w:r>
    </w:p>
    <w:p>
      <w:pPr>
        <w:pStyle w:val="BodyText"/>
        <w:spacing w:line="333" w:lineRule="auto" w:before="68"/>
        <w:ind w:right="1130" w:firstLine="480"/>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w:t>
      </w:r>
      <w:r>
        <w:rPr>
          <w:spacing w:val="-3"/>
        </w:rPr>
        <w:t>确认金额。所涉及的或有对价按其在购买日的公允价值计入合并成本，购买日后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个月内出 现对购买日已存在情况的新的或进一步证据而需要调整或有对价的，相应调整合并商誉。购 买方发生的合并成本及在合并中取得的可辨认净资产按购买日的公允价值计量。合并成本大</w:t>
      </w:r>
    </w:p>
    <w:p>
      <w:pPr>
        <w:spacing w:after="0" w:line="333"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70"/>
        <w:jc w:val="both"/>
      </w:pPr>
      <w:r>
        <w:rPr/>
        <w:t>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BodyText"/>
        <w:spacing w:line="331" w:lineRule="auto" w:before="68"/>
        <w:ind w:right="1130" w:firstLine="480"/>
        <w:jc w:val="both"/>
      </w:pPr>
      <w:r>
        <w:rPr/>
        <w:t>购买方取得被购买方的可抵扣暂时性差异，在购买日因不符合递延所得税资产确认条件 </w:t>
      </w:r>
      <w:r>
        <w:rPr>
          <w:spacing w:val="-4"/>
        </w:rPr>
        <w:t>而未予确认的，在购买日后</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BodyText"/>
        <w:spacing w:line="326" w:lineRule="auto" w:before="73"/>
        <w:ind w:right="1130" w:firstLine="480"/>
        <w:jc w:val="both"/>
      </w:pPr>
      <w:r>
        <w:rPr/>
        <w:t>通过多次交易分步实现的非同一控制下企业合并，根据《财政部关于印发企业会计准则 解释第</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9"/>
        </w:rPr>
        <w:t>号的通知》（财会〔</w:t>
      </w:r>
      <w:r>
        <w:rPr>
          <w:rFonts w:ascii="Times New Roman" w:hAnsi="Times New Roman" w:cs="Times New Roman" w:eastAsia="Times New Roman" w:hint="default"/>
          <w:spacing w:val="-9"/>
        </w:rPr>
        <w:t>2012</w:t>
      </w:r>
      <w:r>
        <w:rPr>
          <w:spacing w:val="-9"/>
        </w:rPr>
        <w:t>〕</w:t>
      </w:r>
      <w:r>
        <w:rPr>
          <w:rFonts w:ascii="Times New Roman" w:hAnsi="Times New Roman" w:cs="Times New Roman" w:eastAsia="Times New Roman" w:hint="default"/>
          <w:spacing w:val="-9"/>
        </w:rPr>
        <w:t>19</w:t>
      </w:r>
      <w:r>
        <w:rPr>
          <w:rFonts w:ascii="Times New Roman" w:hAnsi="Times New Roman" w:cs="Times New Roman" w:eastAsia="Times New Roman" w:hint="default"/>
          <w:spacing w:val="4"/>
        </w:rPr>
        <w:t> </w:t>
      </w:r>
      <w:r>
        <w:rPr>
          <w:spacing w:val="-1"/>
        </w:rPr>
        <w:t>号）和《企业会计准则第</w:t>
      </w:r>
      <w:r>
        <w:rPr>
          <w:spacing w:val="-56"/>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spacing w:val="-1"/>
        </w:rPr>
        <w:t>号——合并财务报表》第</w:t>
      </w:r>
      <w:r>
        <w:rPr/>
        <w:t> </w:t>
      </w:r>
      <w:r>
        <w:rPr>
          <w:spacing w:val="-6"/>
        </w:rPr>
        <w:t>五十一条关于“一揽子交易”的判断标准（参见本附注五、</w:t>
      </w: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w:t>
      </w:r>
      <w:r>
        <w:rPr>
          <w:spacing w:val="-6"/>
        </w:rPr>
        <w:t>）），判断该多次交易是否属</w:t>
      </w:r>
      <w:r>
        <w:rPr>
          <w:spacing w:val="-108"/>
        </w:rPr>
        <w:t> </w:t>
      </w:r>
      <w:r>
        <w:rPr>
          <w:spacing w:val="-108"/>
        </w:rPr>
      </w:r>
      <w:r>
        <w:rPr/>
        <w:t>于“一揽子交易”。属于“一揽子交易”的，参考本部分前面各段描述及本附注五、</w:t>
      </w:r>
      <w:r>
        <w:rPr>
          <w:rFonts w:ascii="Times New Roman" w:hAnsi="Times New Roman" w:cs="Times New Roman" w:eastAsia="Times New Roman" w:hint="default"/>
        </w:rPr>
        <w:t>14</w:t>
      </w:r>
      <w:r>
        <w:rPr/>
        <w:t>“长 期股权投资”进行会计处理；不属于“一揽子交易”的，区分个别财务报表和合并财务报表 进行相关会计处理：</w:t>
      </w:r>
    </w:p>
    <w:p>
      <w:pPr>
        <w:pStyle w:val="BodyText"/>
        <w:spacing w:line="336" w:lineRule="auto" w:before="78"/>
        <w:ind w:right="1170" w:firstLine="480"/>
        <w:jc w:val="both"/>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w:t>
      </w:r>
      <w:r>
        <w:rPr>
          <w:spacing w:val="-4"/>
        </w:rPr>
        <w:t>计划净负债或净资产导致的变动中的相应份额以外，其余转入当期投资收益）。</w:t>
      </w:r>
    </w:p>
    <w:p>
      <w:pPr>
        <w:pStyle w:val="BodyText"/>
        <w:spacing w:line="336" w:lineRule="auto" w:before="68"/>
        <w:ind w:right="1170" w:firstLine="480"/>
        <w:jc w:val="both"/>
      </w:pPr>
      <w:r>
        <w:rPr/>
        <w:t>在合并财务报表中，对于购买日之前持有的被购买方的股权，按照该股权在购买日的公 允价值进行重新计量，公允价值与其账面价值的差额计入当期投资收益；购买日之前持有的 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 </w:t>
      </w:r>
      <w:r>
        <w:rPr>
          <w:spacing w:val="-24"/>
        </w:rPr>
        <w:t>资收益）。</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1152"/>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240" w:lineRule="auto" w:before="19"/>
        <w:ind w:left="1134" w:right="0"/>
        <w:jc w:val="both"/>
      </w:pPr>
      <w:r>
        <w:rPr/>
        <w:t>力，通过参与被投资方的相关活动而享有可变回报，并且有能力运用对被投资方的权力影响</w:t>
      </w:r>
    </w:p>
    <w:p>
      <w:pPr>
        <w:spacing w:after="0" w:line="240" w:lineRule="auto"/>
        <w:jc w:val="both"/>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该回报金额。合并范围包括本公司及全部子公司。子公司，是指被本公司控制的主体。 一旦相关事实和情况的变化导致上述控制定义涉及的相关要素发生了变化，本公司将进</w:t>
      </w:r>
    </w:p>
    <w:p>
      <w:pPr>
        <w:pStyle w:val="BodyText"/>
        <w:spacing w:line="240" w:lineRule="auto" w:before="2"/>
        <w:ind w:right="0"/>
        <w:jc w:val="both"/>
      </w:pPr>
      <w:r>
        <w:rPr/>
        <w:t>行重新评估。</w:t>
      </w:r>
    </w:p>
    <w:p>
      <w:pPr>
        <w:pStyle w:val="BodyText"/>
        <w:spacing w:line="345" w:lineRule="auto" w:before="166"/>
        <w:ind w:left="1613" w:right="1153"/>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36" w:lineRule="auto" w:before="19"/>
        <w:ind w:right="1169"/>
        <w:jc w:val="both"/>
      </w:pPr>
      <w:r>
        <w:rPr/>
        <w:t>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BodyText"/>
        <w:spacing w:line="336" w:lineRule="auto" w:before="68"/>
        <w:ind w:right="1169" w:firstLine="480"/>
        <w:jc w:val="both"/>
      </w:pPr>
      <w:r>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BodyText"/>
        <w:spacing w:line="364" w:lineRule="auto" w:before="70"/>
        <w:ind w:left="1613" w:right="1153"/>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36" w:lineRule="auto" w:before="0"/>
        <w:ind w:right="1169"/>
        <w:jc w:val="both"/>
      </w:pPr>
      <w:r>
        <w:rPr/>
        <w:t>少数股东损益在合并财务报表中股东权益及净利润项下单独列示。子公司当期净损益中属于 少数股东权益的份额，在合并利润表中净利润项目下以“少数股东损益”项目列示。少数股 东分担的子公司的亏损超过了少数股东在该子公司期初股东权益中所享有的份额，仍冲减少 数股东权益。</w:t>
      </w:r>
    </w:p>
    <w:p>
      <w:pPr>
        <w:pStyle w:val="BodyText"/>
        <w:spacing w:line="336" w:lineRule="auto" w:before="68"/>
        <w:ind w:right="1132"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7"/>
        </w:rPr>
        <w:t>资收益）。其后，对该部分剩余股权按照《企业会计准则第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3"/>
        </w:rPr>
        <w:t>号——长期股权投资》或《企业</w:t>
      </w:r>
    </w:p>
    <w:p>
      <w:pPr>
        <w:pStyle w:val="BodyText"/>
        <w:spacing w:line="319" w:lineRule="auto" w:before="2"/>
        <w:ind w:right="1129"/>
        <w:jc w:val="both"/>
      </w:pPr>
      <w:r>
        <w:rPr/>
        <w:t>会计准则第</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9"/>
        </w:rPr>
        <w:t>号——金融工具确认和计量》等相关规定进行后续计量，详见本附注五、</w:t>
      </w:r>
      <w:r>
        <w:rPr>
          <w:rFonts w:ascii="Times New Roman" w:hAnsi="Times New Roman" w:cs="Times New Roman" w:eastAsia="Times New Roman" w:hint="default"/>
          <w:spacing w:val="-9"/>
        </w:rPr>
        <w:t>14</w:t>
      </w:r>
      <w:r>
        <w:rPr>
          <w:spacing w:val="-9"/>
        </w:rPr>
        <w:t>“长</w:t>
      </w:r>
      <w:r>
        <w:rPr/>
        <w:t> 期股权投资”或本附注五、</w:t>
      </w:r>
      <w:r>
        <w:rPr>
          <w:rFonts w:ascii="Times New Roman" w:hAnsi="Times New Roman" w:cs="Times New Roman" w:eastAsia="Times New Roman" w:hint="default"/>
        </w:rPr>
        <w:t>10</w:t>
      </w:r>
      <w:r>
        <w:rPr/>
        <w:t>“金融工具”。</w:t>
      </w:r>
    </w:p>
    <w:p>
      <w:pPr>
        <w:spacing w:after="0" w:line="319"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69" w:firstLine="480"/>
        <w:jc w:val="both"/>
      </w:pPr>
      <w:r>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 </w:t>
      </w:r>
      <w:r>
        <w:rPr>
          <w:spacing w:val="-3"/>
        </w:rPr>
        <w:t>期股权投资”（详见本附注五、</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）④）和“因处置部分股权投资或其他原因丧失了对</w:t>
      </w:r>
      <w:r>
        <w:rPr>
          <w:spacing w:val="-114"/>
        </w:rPr>
        <w:t> </w:t>
      </w:r>
      <w:r>
        <w:rPr/>
        <w:t>原有子公司的控制权”（详见前段）适用的原则进行会计处理。处置对子公司股权投资直至 丧失控制权的各项交易属于一揽子交易的，将各项交易作为一项处置子公司并丧失控制权的 交易进行会计处理；但是，在丧失控制权之前每一次处置价款与处置投资对应的享有该子公 司净资产份额的差额，在合并财务报表中确认为其他综合收益，在丧失控制权时一并转入丧 失控制权当期的损益。</w:t>
      </w:r>
    </w:p>
    <w:p>
      <w:pPr>
        <w:spacing w:line="240" w:lineRule="auto" w:before="11"/>
        <w:rPr>
          <w:rFonts w:ascii="宋体" w:hAnsi="宋体" w:cs="宋体" w:eastAsia="宋体" w:hint="default"/>
          <w:sz w:val="16"/>
          <w:szCs w:val="16"/>
        </w:rPr>
      </w:pPr>
    </w:p>
    <w:p>
      <w:pPr>
        <w:pStyle w:val="Heading2"/>
        <w:spacing w:line="240" w:lineRule="auto"/>
        <w:ind w:right="1033"/>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right="1169"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9" w:lineRule="auto" w:before="68"/>
        <w:ind w:right="1169" w:firstLine="48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 “权益法核算的 长期股权投资”中所述的会计政策处理。</w:t>
      </w:r>
    </w:p>
    <w:p>
      <w:pPr>
        <w:pStyle w:val="BodyText"/>
        <w:spacing w:line="336" w:lineRule="auto" w:before="85"/>
        <w:ind w:left="1134" w:right="1169"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331" w:lineRule="auto" w:before="68"/>
        <w:ind w:right="1133" w:firstLine="480"/>
        <w:jc w:val="both"/>
      </w:pPr>
      <w:r>
        <w:rPr>
          <w:spacing w:val="-6"/>
        </w:rPr>
        <w:t>当本公司作为合营方向共同经营投出或出售资产（该资产不构成业务，下同）、或者自共</w:t>
      </w:r>
      <w:r>
        <w:rPr/>
        <w:t> 同经营购买资产时，在该等资产出售给第三方之前，本公司仅确认因该交易产生的损益中归 属于共同经营其他参与方的部分。该等资产发生符合《企业会计准则第</w:t>
      </w:r>
      <w:r>
        <w:rPr>
          <w:spacing w:val="-59"/>
        </w:rPr>
        <w:t> </w:t>
      </w:r>
      <w:r>
        <w:rPr>
          <w:rFonts w:ascii="Times New Roman" w:hAnsi="Times New Roman" w:cs="Times New Roman" w:eastAsia="Times New Roman" w:hint="default"/>
        </w:rPr>
        <w:t>8 </w:t>
      </w:r>
      <w:r>
        <w:rPr/>
        <w:t>号——资产减值》 等规定的资产减值损失的，对于由本公司向共同经营投出或出售资产的情况，本公司全额确 认该损失；对于本公司自共同经营购买资产的情况，本公司按承担的份额确认该损失。</w:t>
      </w:r>
    </w:p>
    <w:p>
      <w:pPr>
        <w:spacing w:after="0" w:line="331"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right="1133" w:firstLine="480"/>
        <w:jc w:val="both"/>
      </w:pPr>
      <w:r>
        <w:rPr/>
        <w:t>本公司现金及现金等价物包括库存现金、可以随时用于支付的存款以及本公司持有的期 </w:t>
      </w:r>
      <w:r>
        <w:rPr>
          <w:spacing w:val="-5"/>
        </w:rPr>
        <w:t>限短（一般为从购买日起三个月内到期）、流动性强、易于转换为已知金额现金、价值变动风</w:t>
      </w:r>
      <w:r>
        <w:rPr/>
        <w:t> 险很小的投资。</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3" w:right="1153"/>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w:t>
      </w:r>
    </w:p>
    <w:p>
      <w:pPr>
        <w:pStyle w:val="BodyText"/>
        <w:spacing w:line="336" w:lineRule="auto" w:before="20"/>
        <w:ind w:right="1170"/>
        <w:jc w:val="both"/>
      </w:pPr>
      <w:r>
        <w:rPr/>
        <w:t>的当日外汇牌价的中间价，下同）折算为记账本位币金额，但公司发生的外币兑换业务或涉 及外币兑换的交易事项，按照实际采用的汇率折算为记账本位币金额。</w:t>
      </w:r>
    </w:p>
    <w:p>
      <w:pPr>
        <w:pStyle w:val="BodyText"/>
        <w:spacing w:line="345" w:lineRule="auto" w:before="70"/>
        <w:ind w:left="1613" w:right="1153"/>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36" w:lineRule="auto" w:before="20"/>
        <w:ind w:right="1170"/>
        <w:jc w:val="both"/>
      </w:pPr>
      <w:r>
        <w:rPr/>
        <w:t>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BodyText"/>
        <w:spacing w:line="336" w:lineRule="auto" w:before="69"/>
        <w:ind w:right="0" w:firstLine="480"/>
        <w:jc w:val="left"/>
      </w:pPr>
      <w:r>
        <w:rPr/>
        <w:t>以历史成本计量的外币非货币性项目，仍采用交易发生日的即期汇率折算的记账本位币 金额计量。以公允价值计量的外币非货币性项目，采用公允价值确定日的即期汇率折算，折 </w:t>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345" w:lineRule="auto" w:before="70"/>
        <w:ind w:left="1613" w:right="1153"/>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w:t>
      </w:r>
    </w:p>
    <w:p>
      <w:pPr>
        <w:pStyle w:val="BodyText"/>
        <w:spacing w:line="338" w:lineRule="auto" w:before="20"/>
        <w:ind w:right="1169"/>
        <w:jc w:val="both"/>
      </w:pPr>
      <w:r>
        <w:rPr/>
        <w:t>目，因汇率变动而产生的汇兑差额，作为“外币报表折算差额”确认为其他综合收益；处置 境外经营时，计入处置当期损益。</w:t>
      </w:r>
    </w:p>
    <w:p>
      <w:pPr>
        <w:pStyle w:val="BodyText"/>
        <w:spacing w:line="336" w:lineRule="auto" w:before="66"/>
        <w:ind w:right="1169" w:firstLine="480"/>
        <w:jc w:val="both"/>
      </w:pPr>
      <w:r>
        <w:rPr/>
        <w:t>境外经营的外币财务报表按以下方法折算为人民币报表：资产负债表中的资产和负债项 目，采用资产负债表日的即期汇率折算；股东权益类项目除“未分配利润”项目外，其他项 目采用发生时的即期汇率折算。利润表中的收入和费用项目，采用交易发生日的即期汇率折 算。年初未分配利润为上一年折算后的年末未分配利润；年末未分配利润按折算后的利润分 配各项目计算列示；折算后资产类项目与负债类项目和股东权益类项目合计数的差额，作为 外币报表折算差额，确认为其他综合收益。处置境外经营并丧失控制权时，将资产负债表中 股东权益项目下列示的、与该境外经营相关的外币报表折算差额，全部或按处置该境外经营</w:t>
      </w:r>
    </w:p>
    <w:p>
      <w:pPr>
        <w:spacing w:after="0" w:line="336" w:lineRule="auto"/>
        <w:jc w:val="both"/>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的比例转入处置当期损益。 外币现金流量，采用现金流量发生日的即期汇率折算。汇率变动对现金的影响额作为调</w:t>
      </w:r>
    </w:p>
    <w:p>
      <w:pPr>
        <w:pStyle w:val="BodyText"/>
        <w:spacing w:line="367" w:lineRule="auto" w:before="2"/>
        <w:ind w:left="1613" w:right="1153" w:hanging="480"/>
        <w:jc w:val="left"/>
      </w:pPr>
      <w:r>
        <w:rPr/>
        <w:t>节项目，在现金流量表中单独列报。 年初数和上年实际数按照上年财务报表折算后的数额列示。 在处置本公司在境外经营的全部所有者权益或因处置部分股权投资或其他原因丧失了对</w:t>
      </w:r>
    </w:p>
    <w:p>
      <w:pPr>
        <w:pStyle w:val="BodyText"/>
        <w:spacing w:line="338" w:lineRule="auto" w:before="0"/>
        <w:ind w:right="1170"/>
        <w:jc w:val="both"/>
      </w:pPr>
      <w:r>
        <w:rPr/>
        <w:t>境外经营控制权时，将资产负债表中股东权益项目下列示的、与该境外经营相关的归属于母 公司所有者权益的外币报表折算差额，全部转入处置当期损益。</w:t>
      </w:r>
    </w:p>
    <w:p>
      <w:pPr>
        <w:pStyle w:val="BodyText"/>
        <w:spacing w:line="336" w:lineRule="auto" w:before="66"/>
        <w:ind w:right="1169" w:firstLine="480"/>
        <w:jc w:val="both"/>
      </w:pPr>
      <w:r>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spacing w:line="240" w:lineRule="auto" w:before="11"/>
        <w:rPr>
          <w:rFonts w:ascii="宋体" w:hAnsi="宋体" w:cs="宋体" w:eastAsia="宋体" w:hint="default"/>
          <w:sz w:val="16"/>
          <w:szCs w:val="16"/>
        </w:rPr>
      </w:pPr>
    </w:p>
    <w:p>
      <w:pPr>
        <w:pStyle w:val="Heading2"/>
        <w:spacing w:line="240" w:lineRule="auto"/>
        <w:ind w:left="1133" w:right="1033"/>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left="1134" w:right="1169" w:firstLine="480"/>
        <w:jc w:val="both"/>
      </w:pPr>
      <w:r>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BodyText"/>
        <w:spacing w:line="345" w:lineRule="auto" w:before="70"/>
        <w:ind w:left="1614" w:right="115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36" w:lineRule="auto" w:before="19"/>
        <w:ind w:left="1134" w:right="1169"/>
        <w:jc w:val="both"/>
      </w:pPr>
      <w:r>
        <w:rPr/>
        <w:t>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BodyText"/>
        <w:spacing w:line="345" w:lineRule="auto" w:before="70"/>
        <w:ind w:left="1614" w:right="115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38" w:lineRule="auto" w:before="20"/>
        <w:ind w:left="1134" w:right="1170"/>
        <w:jc w:val="both"/>
      </w:pPr>
      <w:r>
        <w:rPr/>
        <w:t>划分为以公允价值计量且其变动计入当期损益的金融资产、持有至到期投资、贷款和应收款 项以及可供出售金融资产。</w:t>
      </w:r>
    </w:p>
    <w:p>
      <w:pPr>
        <w:pStyle w:val="BodyText"/>
        <w:spacing w:line="240" w:lineRule="auto" w:before="67"/>
        <w:ind w:left="1614" w:right="1033"/>
        <w:jc w:val="left"/>
      </w:pPr>
      <w:r>
        <w:rPr/>
        <w:t>① 以公允价值计量且其变动计入当期损益的金融资产</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60"/>
        <w:jc w:val="left"/>
      </w:pPr>
      <w:r>
        <w:rPr/>
        <w:t>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02" w:lineRule="exact" w:before="0"/>
        <w:ind w:right="0"/>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w:t>
      </w:r>
    </w:p>
    <w:p>
      <w:pPr>
        <w:pStyle w:val="BodyText"/>
        <w:spacing w:line="328" w:lineRule="auto" w:before="107"/>
        <w:ind w:left="1134" w:right="1170"/>
        <w:jc w:val="both"/>
      </w:pPr>
      <w:r>
        <w:rPr/>
        <w:t>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26" w:lineRule="auto" w:before="76"/>
        <w:ind w:left="1134" w:right="1170"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38" w:lineRule="auto" w:before="78"/>
        <w:ind w:left="1134" w:right="117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64" w:lineRule="auto" w:before="67"/>
        <w:ind w:left="1614" w:right="1152"/>
        <w:jc w:val="left"/>
      </w:pPr>
      <w:r>
        <w:rPr/>
        <w:t>② 持有至到期投资 是指到期日固定、回收金额固定或可确定，且本公司有明确意图和能力持有至到期的非</w:t>
      </w:r>
    </w:p>
    <w:p>
      <w:pPr>
        <w:pStyle w:val="BodyText"/>
        <w:spacing w:line="364" w:lineRule="auto" w:before="3"/>
        <w:ind w:left="1613" w:right="1153" w:hanging="480"/>
        <w:jc w:val="left"/>
      </w:pPr>
      <w:r>
        <w:rPr/>
        <w:t>衍生金融资产。 持有至到期投资采用实际利率法，按摊余成本进行后续计量，在终止确认、发生减值或</w:t>
      </w:r>
    </w:p>
    <w:p>
      <w:pPr>
        <w:pStyle w:val="BodyText"/>
        <w:spacing w:line="364" w:lineRule="auto" w:before="1"/>
        <w:ind w:left="1614" w:right="1152" w:hanging="480"/>
        <w:jc w:val="left"/>
      </w:pPr>
      <w:r>
        <w:rPr/>
        <w:t>摊销时产生的利得或损失，计入当期损益。 实际利率法是指按照金融资产或金融负债（含一组金融资产或金融负债）的实际利率计</w:t>
      </w:r>
    </w:p>
    <w:p>
      <w:pPr>
        <w:pStyle w:val="BodyText"/>
        <w:spacing w:line="336" w:lineRule="auto" w:before="1"/>
        <w:ind w:left="1134" w:right="1170"/>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36" w:lineRule="auto" w:before="68"/>
        <w:ind w:left="1134" w:right="1130" w:firstLine="480"/>
        <w:jc w:val="both"/>
      </w:pPr>
      <w:r>
        <w:rPr/>
        <w:t>在计算实际利率时，本公司将在考虑金融资产或金融负债所有合同条款的基础上预计未 </w:t>
      </w:r>
      <w:r>
        <w:rPr>
          <w:spacing w:val="-5"/>
        </w:rPr>
        <w:t>来现金流量（不考虑未来的信用损失），同时还将考虑金融资产或金融负债合同各方之间支付</w:t>
      </w:r>
      <w:r>
        <w:rPr>
          <w:spacing w:val="-116"/>
        </w:rPr>
        <w:t> </w:t>
      </w:r>
      <w:r>
        <w:rPr>
          <w:spacing w:val="-116"/>
        </w:rPr>
      </w:r>
      <w:r>
        <w:rPr/>
        <w:t>或收取的、属于实际利率组成部分的各项收费、交易费用及折价或溢价等。</w:t>
      </w:r>
    </w:p>
    <w:p>
      <w:pPr>
        <w:pStyle w:val="BodyText"/>
        <w:spacing w:line="364" w:lineRule="auto" w:before="70"/>
        <w:ind w:left="1614" w:right="1152"/>
        <w:jc w:val="left"/>
      </w:pPr>
      <w:r>
        <w:rPr/>
        <w:t>③ 贷款和应收款项 是指在活跃市场中没有报价、回收金额固定或可确定的非衍生金融资产。本公司划分为</w:t>
      </w:r>
    </w:p>
    <w:p>
      <w:pPr>
        <w:pStyle w:val="BodyText"/>
        <w:spacing w:line="364" w:lineRule="auto" w:before="2"/>
        <w:ind w:left="1613" w:right="1153"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before="2"/>
        <w:ind w:right="0"/>
        <w:jc w:val="both"/>
      </w:pPr>
      <w:r>
        <w:rPr/>
        <w:t>摊销时产生的利得或损失，计入当期损益。</w:t>
      </w:r>
    </w:p>
    <w:p>
      <w:pPr>
        <w:spacing w:after="0" w:line="240" w:lineRule="auto"/>
        <w:jc w:val="both"/>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4" w:right="1152"/>
        <w:jc w:val="left"/>
      </w:pPr>
      <w:r>
        <w:rPr/>
        <w:t>④ 可供出售金融资产 包括初始确认时即被指定为可供出售的非衍生金融资产，以及除了以公允价值计量且其</w:t>
      </w:r>
    </w:p>
    <w:p>
      <w:pPr>
        <w:pStyle w:val="BodyText"/>
        <w:spacing w:line="367" w:lineRule="auto" w:before="2"/>
        <w:ind w:left="1613" w:right="1153" w:hanging="480"/>
        <w:jc w:val="left"/>
      </w:pPr>
      <w:r>
        <w:rPr/>
        <w:t>变动计入当期损益的金融资产、贷款和应收款项、持有至到期投资以外的金融资产。 可供出售债务工具投资的期末成本按照摊余成本法确定，即初始确认金额扣除已偿还的</w:t>
      </w:r>
    </w:p>
    <w:p>
      <w:pPr>
        <w:pStyle w:val="BodyText"/>
        <w:spacing w:line="336" w:lineRule="auto" w:before="0"/>
        <w:ind w:right="1170"/>
        <w:jc w:val="both"/>
      </w:pPr>
      <w:r>
        <w:rPr/>
        <w:t>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BodyText"/>
        <w:spacing w:line="336" w:lineRule="auto" w:before="68"/>
        <w:ind w:right="1169" w:firstLine="480"/>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338" w:lineRule="auto" w:before="68"/>
        <w:ind w:right="1170" w:firstLine="480"/>
        <w:jc w:val="both"/>
      </w:pPr>
      <w:r>
        <w:rPr/>
        <w:t>可供出售金融资产持有期间取得的利息及被投资单位宣告发放的现金股利，计入投资收 益。</w:t>
      </w:r>
    </w:p>
    <w:p>
      <w:pPr>
        <w:pStyle w:val="BodyText"/>
        <w:spacing w:line="345" w:lineRule="auto" w:before="67"/>
        <w:ind w:left="1614" w:right="115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64" w:lineRule="auto" w:before="22"/>
        <w:ind w:left="1614" w:right="994"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36" w:lineRule="auto" w:before="0"/>
        <w:ind w:left="1134" w:right="1133"/>
        <w:jc w:val="both"/>
      </w:pPr>
      <w:r>
        <w:rPr/>
        <w:t>单独进行减值测试或包括在具有类似信用风险特征的金融资产组合中进行减值测试。单独测 </w:t>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险特征的金融资产组合中再进行减值测试。已单项确认减值损失的金融资产，不包括在具有 类似信用风险特征的金融资产组合中进行减值测试。</w:t>
      </w:r>
    </w:p>
    <w:p>
      <w:pPr>
        <w:pStyle w:val="BodyText"/>
        <w:spacing w:line="364" w:lineRule="auto" w:before="70"/>
        <w:ind w:left="1614" w:right="1152"/>
        <w:jc w:val="left"/>
      </w:pPr>
      <w:r>
        <w:rPr/>
        <w:t>① 持有至到期投资、贷款和应收款项减值 以成本或摊余成本计量的金融资产将其账面价值减记至预计未来现金流量现值，减记金</w:t>
      </w:r>
    </w:p>
    <w:p>
      <w:pPr>
        <w:pStyle w:val="BodyText"/>
        <w:spacing w:line="336" w:lineRule="auto" w:before="1"/>
        <w:ind w:left="1134" w:right="1169"/>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64" w:lineRule="auto" w:before="70"/>
        <w:ind w:left="1613" w:right="1153"/>
        <w:jc w:val="left"/>
      </w:pPr>
      <w:r>
        <w:rPr/>
        <w:t>② 可供出售金融资产减值 当综合相关因素判断可供出售权益工具投资公允价值下跌是严重或非暂时性下跌时，表</w:t>
      </w:r>
    </w:p>
    <w:p>
      <w:pPr>
        <w:spacing w:after="0" w:line="364"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26" w:lineRule="auto"/>
        <w:ind w:right="1115"/>
        <w:jc w:val="left"/>
      </w:pPr>
      <w:r>
        <w:rPr/>
        <w:t>明该可供出售权益工具投资发生减值。其中“严重下跌”是指公允价值下跌幅度累计超过 </w:t>
      </w:r>
      <w:r>
        <w:rPr>
          <w:rFonts w:ascii="Times New Roman" w:hAnsi="Times New Roman" w:cs="Times New Roman" w:eastAsia="Times New Roman" w:hint="default"/>
        </w:rPr>
        <w:t>20%</w:t>
      </w:r>
      <w:r>
        <w:rPr/>
        <w:t>；“非暂时性下跌”是指公允价值连续下跌时间超过</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个月，持续下跌期间的确定依据 为该资产市价。</w:t>
      </w:r>
    </w:p>
    <w:p>
      <w:pPr>
        <w:pStyle w:val="BodyText"/>
        <w:spacing w:line="336" w:lineRule="auto" w:before="78"/>
        <w:ind w:right="1169" w:firstLine="480"/>
        <w:jc w:val="both"/>
      </w:pPr>
      <w:r>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BodyText"/>
        <w:spacing w:line="336" w:lineRule="auto" w:before="68"/>
        <w:ind w:right="1170"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38" w:lineRule="auto" w:before="68"/>
        <w:ind w:right="1170"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45" w:lineRule="auto" w:before="67"/>
        <w:ind w:left="1614" w:right="1114"/>
        <w:jc w:val="left"/>
      </w:pPr>
      <w:r>
        <w:rPr/>
        <w:t>（</w:t>
      </w:r>
      <w:r>
        <w:rPr>
          <w:rFonts w:ascii="Times New Roman" w:hAnsi="Times New Roman" w:cs="Times New Roman" w:eastAsia="Times New Roman" w:hint="default"/>
        </w:rPr>
        <w:t>4</w:t>
      </w:r>
      <w:r>
        <w:rPr/>
        <w:t>）金融资产转移的确认依据和计量方法 </w:t>
      </w:r>
      <w:r>
        <w:rPr>
          <w:spacing w:val="-4"/>
        </w:rPr>
        <w:t>满足下列条件之一的金融资产，予以终止确认：①</w:t>
      </w:r>
      <w:r>
        <w:rPr>
          <w:spacing w:val="6"/>
        </w:rPr>
        <w:t> </w:t>
      </w:r>
      <w:r>
        <w:rPr/>
        <w:t>收取该金融资产现金流量的合同权利</w:t>
      </w:r>
    </w:p>
    <w:p>
      <w:pPr>
        <w:pStyle w:val="BodyText"/>
        <w:spacing w:line="240" w:lineRule="auto" w:before="19"/>
        <w:ind w:right="0"/>
        <w:jc w:val="left"/>
      </w:pPr>
      <w:r>
        <w:rPr/>
        <w:t>终止；② 该金融资产已转移，且将金融资产所有权上几乎所有的风险和报酬转移给转入方；</w:t>
      </w:r>
    </w:p>
    <w:p>
      <w:pPr>
        <w:pStyle w:val="BodyText"/>
        <w:spacing w:line="338" w:lineRule="auto" w:before="126"/>
        <w:ind w:right="1153"/>
        <w:jc w:val="left"/>
      </w:pPr>
      <w:r>
        <w:rPr/>
        <w:t>③该金融资产已转移，虽然企业既没有转移也没有保留金融资产所有权上几乎所有的风险和 报酬，但是放弃了对该金融资产的控制。</w:t>
      </w:r>
    </w:p>
    <w:p>
      <w:pPr>
        <w:pStyle w:val="BodyText"/>
        <w:spacing w:line="336" w:lineRule="auto" w:before="66"/>
        <w:ind w:left="1134" w:right="1169"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36" w:lineRule="auto" w:before="68"/>
        <w:ind w:left="1134" w:right="117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36" w:lineRule="auto" w:before="68"/>
        <w:ind w:right="1170"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36" w:lineRule="auto" w:before="68"/>
        <w:ind w:right="1169" w:firstLine="480"/>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w:t>
      </w:r>
    </w:p>
    <w:p>
      <w:pPr>
        <w:spacing w:after="0" w:line="336"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8" w:lineRule="auto"/>
        <w:ind w:right="1170"/>
        <w:jc w:val="both"/>
      </w:pPr>
      <w:r>
        <w:rPr/>
        <w:t>的风险和报酬的，则继续判断企业是否对该资产保留了控制，并根据前面各段所述的原则进 行会计处理。</w:t>
      </w:r>
    </w:p>
    <w:p>
      <w:pPr>
        <w:pStyle w:val="BodyText"/>
        <w:spacing w:line="345" w:lineRule="auto" w:before="67"/>
        <w:ind w:left="1613" w:right="115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36" w:lineRule="auto" w:before="19"/>
        <w:ind w:right="1170"/>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64" w:lineRule="auto" w:before="70"/>
        <w:ind w:left="1613" w:right="1153"/>
        <w:jc w:val="left"/>
      </w:pPr>
      <w:r>
        <w:rPr/>
        <w:t>① 以公允价值计量且其变动计入当期损益的金融负债 分类为交易性金融负债和在初始确认时指定为以公允价值计量且其变动计入当期损益的</w:t>
      </w:r>
    </w:p>
    <w:p>
      <w:pPr>
        <w:pStyle w:val="BodyText"/>
        <w:spacing w:line="338" w:lineRule="auto" w:before="0"/>
        <w:ind w:right="1170"/>
        <w:jc w:val="both"/>
      </w:pPr>
      <w:r>
        <w:rPr/>
        <w:t>金融负债的条件与分类为交易性金融资产和在初始确认时指定为以公允价值计量且其变动计 入当期损益的金融资产的条件一致。</w:t>
      </w:r>
    </w:p>
    <w:p>
      <w:pPr>
        <w:pStyle w:val="BodyText"/>
        <w:spacing w:line="338" w:lineRule="auto" w:before="66"/>
        <w:ind w:right="1153" w:firstLine="480"/>
        <w:jc w:val="left"/>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364" w:lineRule="auto" w:before="67"/>
        <w:ind w:left="1614" w:right="1152"/>
        <w:jc w:val="left"/>
      </w:pPr>
      <w:r>
        <w:rPr/>
        <w:t>② 其他金融负债 与在活跃市场中没有报价、公允价值不能可靠计量的权益工具挂钩并须通过交付该权益</w:t>
      </w:r>
    </w:p>
    <w:p>
      <w:pPr>
        <w:pStyle w:val="BodyText"/>
        <w:spacing w:line="338" w:lineRule="auto" w:before="0"/>
        <w:ind w:left="1134" w:right="1170"/>
        <w:jc w:val="both"/>
      </w:pPr>
      <w:r>
        <w:rPr/>
        <w:t>工具结算的衍生金融负债，按照成本进行后续计量。其他金融负债采用实际利率法，按摊余 成本进行后续计量，终止确认或摊销产生的利得或损失计入当期损益。</w:t>
      </w:r>
    </w:p>
    <w:p>
      <w:pPr>
        <w:pStyle w:val="BodyText"/>
        <w:spacing w:line="364" w:lineRule="auto" w:before="67"/>
        <w:ind w:left="1614" w:right="1152"/>
        <w:jc w:val="left"/>
      </w:pPr>
      <w:r>
        <w:rPr/>
        <w:t>③ 财务担保合同 不属于指定为以公允价值计量且其变动计入当期损益的金融负债的财务担保合同，以公</w:t>
      </w:r>
    </w:p>
    <w:p>
      <w:pPr>
        <w:pStyle w:val="BodyText"/>
        <w:spacing w:line="240" w:lineRule="auto" w:before="1"/>
        <w:ind w:left="1134" w:right="0"/>
        <w:jc w:val="both"/>
      </w:pPr>
      <w:r>
        <w:rPr>
          <w:spacing w:val="-3"/>
        </w:rPr>
        <w:t>允价值进行初始确认，在初始确认后按照《企业会计准则第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4"/>
        </w:rPr>
        <w:t> </w:t>
      </w:r>
      <w:r>
        <w:rPr>
          <w:spacing w:val="-3"/>
        </w:rPr>
        <w:t>号—或有事项》确定的金额和</w:t>
      </w:r>
    </w:p>
    <w:p>
      <w:pPr>
        <w:pStyle w:val="BodyText"/>
        <w:spacing w:line="319" w:lineRule="auto" w:before="107"/>
        <w:ind w:right="1131"/>
        <w:jc w:val="both"/>
      </w:pPr>
      <w:r>
        <w:rPr>
          <w:spacing w:val="-3"/>
        </w:rPr>
        <w:t>初始确认金额扣除按照《企业会计准则第</w:t>
      </w:r>
      <w:r>
        <w:rPr>
          <w:spacing w:val="-74"/>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号—收入》的原则确定的累计摊销额后的余额之 中的较高者进行后续计量。</w:t>
      </w:r>
    </w:p>
    <w:p>
      <w:pPr>
        <w:pStyle w:val="BodyText"/>
        <w:spacing w:line="345" w:lineRule="auto" w:before="86"/>
        <w:ind w:left="1613" w:right="1153"/>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36" w:lineRule="auto" w:before="20"/>
        <w:ind w:right="1169"/>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38" w:lineRule="auto" w:before="69"/>
        <w:ind w:left="1134" w:right="1152" w:firstLine="480"/>
        <w:jc w:val="left"/>
      </w:pPr>
      <w:r>
        <w:rPr/>
        <w:t>金融负债全部或部分终止确认的，将终止确认部分的账面价值与支付的对价（包括转出 的非现金资产或承担的新金融负债）之间的差额，计入当期损益。</w:t>
      </w:r>
    </w:p>
    <w:p>
      <w:pPr>
        <w:pStyle w:val="BodyText"/>
        <w:spacing w:line="240" w:lineRule="auto" w:before="67"/>
        <w:ind w:left="1613" w:right="1033"/>
        <w:jc w:val="left"/>
      </w:pPr>
      <w:r>
        <w:rPr/>
        <w:t>（</w:t>
      </w:r>
      <w:r>
        <w:rPr>
          <w:rFonts w:ascii="Times New Roman" w:hAnsi="Times New Roman" w:cs="Times New Roman" w:eastAsia="Times New Roman" w:hint="default"/>
        </w:rPr>
        <w:t>7</w:t>
      </w:r>
      <w:r>
        <w:rPr/>
        <w:t>）衍生工具及嵌入衍生工具</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8" w:lineRule="auto"/>
        <w:ind w:right="1170" w:firstLine="480"/>
        <w:jc w:val="both"/>
      </w:pPr>
      <w:r>
        <w:rPr/>
        <w:t>衍生工具于相关合同签署日以公允价值进行初始计量，并以公允价值进行后续计量。衍 生工具的公允价值变动计入当期损益。</w:t>
      </w:r>
    </w:p>
    <w:p>
      <w:pPr>
        <w:pStyle w:val="BodyText"/>
        <w:spacing w:line="336" w:lineRule="auto" w:before="66"/>
        <w:ind w:right="1169" w:firstLine="480"/>
        <w:jc w:val="both"/>
      </w:pPr>
      <w:r>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45" w:lineRule="auto" w:before="70"/>
        <w:ind w:left="1614" w:right="0"/>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36" w:lineRule="auto" w:before="20"/>
        <w:ind w:left="1134" w:right="1170"/>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45" w:lineRule="auto" w:before="70"/>
        <w:ind w:left="1614" w:right="115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36" w:lineRule="auto" w:before="21"/>
        <w:ind w:left="1134" w:right="1133"/>
        <w:jc w:val="both"/>
      </w:pPr>
      <w:r>
        <w:rPr>
          <w:spacing w:val="-5"/>
        </w:rPr>
        <w:t>发行（含再融资）、回购、出售或注销权益工具作为权益的变动处理。本公司不确认权益工具</w:t>
      </w:r>
      <w:r>
        <w:rPr/>
        <w:t> 的公允价值变动。与权益性交易相关的交易费用从权益中扣减。</w:t>
      </w:r>
    </w:p>
    <w:p>
      <w:pPr>
        <w:pStyle w:val="BodyText"/>
        <w:spacing w:line="338" w:lineRule="auto" w:before="68"/>
        <w:ind w:right="1133" w:firstLine="480"/>
        <w:jc w:val="both"/>
      </w:pPr>
      <w:r>
        <w:rPr>
          <w:spacing w:val="-6"/>
        </w:rPr>
        <w:t>本公司对权益工具持有方的各种分配（不包括股票股利），减少股东权益。本公司不确认</w:t>
      </w:r>
      <w:r>
        <w:rPr/>
        <w:t> 权益工具的公允价值变动额。</w:t>
      </w:r>
    </w:p>
    <w:p>
      <w:pPr>
        <w:spacing w:line="240" w:lineRule="auto" w:before="8"/>
        <w:rPr>
          <w:rFonts w:ascii="宋体" w:hAnsi="宋体" w:cs="宋体" w:eastAsia="宋体" w:hint="default"/>
          <w:sz w:val="16"/>
          <w:szCs w:val="16"/>
        </w:rPr>
      </w:pPr>
    </w:p>
    <w:p>
      <w:pPr>
        <w:pStyle w:val="Heading2"/>
        <w:spacing w:line="240" w:lineRule="auto"/>
        <w:ind w:left="1133" w:right="0"/>
        <w:jc w:val="both"/>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both"/>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line="20" w:lineRule="exact"/>
        <w:ind w:left="591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425" name="image340.png" descr=""/>
            <wp:cNvGraphicFramePr>
              <a:graphicFrameLocks noChangeAspect="1"/>
            </wp:cNvGraphicFramePr>
            <a:graphic>
              <a:graphicData uri="http://schemas.openxmlformats.org/drawingml/2006/picture">
                <pic:pic>
                  <pic:nvPicPr>
                    <pic:cNvPr id="2426" name="image340.png"/>
                    <pic:cNvPicPr/>
                  </pic:nvPicPr>
                  <pic:blipFill>
                    <a:blip r:embed="rId37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35"/>
        <w:ind w:left="0" w:right="1127" w:firstLine="0"/>
        <w:jc w:val="right"/>
        <w:rPr>
          <w:rFonts w:ascii="宋体" w:hAnsi="宋体" w:cs="宋体" w:eastAsia="宋体" w:hint="default"/>
          <w:sz w:val="21"/>
          <w:szCs w:val="21"/>
        </w:rPr>
      </w:pPr>
      <w:r>
        <w:rPr/>
        <w:pict>
          <v:shape style="position:absolute;margin-left:56.459999pt;margin-top:-98.126335pt;width:479.2pt;height:118.7pt;mso-position-horizontal-relative:page;mso-position-vertical-relative:paragraph;z-index:78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56" w:lineRule="auto" w:before="26"/>
                          <w:ind w:left="23" w:right="29"/>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万元以上的应收款项确认 为单项金额重大的应收款项。</w:t>
                        </w:r>
                      </w:p>
                    </w:tc>
                  </w:tr>
                  <w:tr>
                    <w:trPr>
                      <w:trHeight w:val="1650"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3" w:right="26"/>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本公司对单项金额重大的应收款项单独进行减值测 </w:t>
                        </w:r>
                        <w:r>
                          <w:rPr>
                            <w:rFonts w:ascii="宋体" w:hAnsi="宋体" w:cs="宋体" w:eastAsia="宋体" w:hint="default"/>
                            <w:spacing w:val="-5"/>
                            <w:sz w:val="21"/>
                            <w:szCs w:val="21"/>
                          </w:rPr>
                          <w:t>试，单独测试未发生减值的金融资产，包括在具有类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似信用风险特征的金融资产组合中进行减值测试。单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项测试已确认减值损失的应收款项，不再包括在具有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类似信用风险特征的应收款项组合中进行减值测试</w:t>
                        </w:r>
                      </w:p>
                    </w:tc>
                  </w:tr>
                </w:tbl>
                <w:p>
                  <w:pPr/>
                </w:p>
              </w:txbxContent>
            </v:textbox>
            <w10:wrap type="none"/>
          </v:shape>
        </w:pict>
      </w:r>
      <w:r>
        <w:rPr>
          <w:rFonts w:ascii="宋体" w:hAnsi="宋体" w:cs="宋体" w:eastAsia="宋体" w:hint="default"/>
          <w:sz w:val="21"/>
          <w:szCs w:val="21"/>
        </w:rPr>
        <w:t>。</w:t>
      </w:r>
    </w:p>
    <w:p>
      <w:pPr>
        <w:spacing w:line="240" w:lineRule="auto" w:before="5"/>
        <w:rPr>
          <w:rFonts w:ascii="宋体" w:hAnsi="宋体" w:cs="宋体" w:eastAsia="宋体" w:hint="default"/>
          <w:sz w:val="6"/>
          <w:szCs w:val="6"/>
        </w:rPr>
      </w:pPr>
    </w:p>
    <w:p>
      <w:pPr>
        <w:spacing w:line="20" w:lineRule="exact"/>
        <w:ind w:left="591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427" name="image340.png" descr=""/>
            <wp:cNvGraphicFramePr>
              <a:graphicFrameLocks noChangeAspect="1"/>
            </wp:cNvGraphicFramePr>
            <a:graphic>
              <a:graphicData uri="http://schemas.openxmlformats.org/drawingml/2006/picture">
                <pic:pic>
                  <pic:nvPicPr>
                    <pic:cNvPr id="2428" name="image340.png"/>
                    <pic:cNvPicPr/>
                  </pic:nvPicPr>
                  <pic:blipFill>
                    <a:blip r:embed="rId3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before="26"/>
        <w:ind w:left="1133" w:right="1033"/>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3"/>
          <w:szCs w:val="23"/>
        </w:rPr>
      </w:pPr>
    </w:p>
    <w:tbl>
      <w:tblPr>
        <w:tblW w:w="0" w:type="auto"/>
        <w:jc w:val="left"/>
        <w:tblInd w:w="1101" w:type="dxa"/>
        <w:tblLayout w:type="fixed"/>
        <w:tblCellMar>
          <w:top w:w="0" w:type="dxa"/>
          <w:left w:w="0" w:type="dxa"/>
          <w:bottom w:w="0" w:type="dxa"/>
          <w:right w:w="0" w:type="dxa"/>
        </w:tblCellMar>
        <w:tblLook w:val="01E0"/>
      </w:tblPr>
      <w:tblGrid>
        <w:gridCol w:w="3859"/>
        <w:gridCol w:w="5836"/>
      </w:tblGrid>
      <w:tr>
        <w:trPr>
          <w:trHeight w:val="402" w:hRule="exact"/>
        </w:trPr>
        <w:tc>
          <w:tcPr>
            <w:tcW w:w="385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0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836"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571"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2" w:hRule="exact"/>
        </w:trPr>
        <w:tc>
          <w:tcPr>
            <w:tcW w:w="385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各账龄段</w:t>
            </w:r>
          </w:p>
        </w:tc>
        <w:tc>
          <w:tcPr>
            <w:tcW w:w="583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15"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402" w:hRule="exact"/>
        </w:trPr>
        <w:tc>
          <w:tcPr>
            <w:tcW w:w="385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应收子公司款项</w:t>
            </w:r>
          </w:p>
        </w:tc>
        <w:tc>
          <w:tcPr>
            <w:tcW w:w="583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15" w:right="0"/>
              <w:jc w:val="left"/>
              <w:rPr>
                <w:rFonts w:ascii="宋体" w:hAnsi="宋体" w:cs="宋体" w:eastAsia="宋体" w:hint="default"/>
                <w:sz w:val="21"/>
                <w:szCs w:val="21"/>
              </w:rPr>
            </w:pPr>
            <w:r>
              <w:rPr>
                <w:rFonts w:ascii="宋体" w:hAnsi="宋体" w:cs="宋体" w:eastAsia="宋体" w:hint="default"/>
                <w:sz w:val="21"/>
                <w:szCs w:val="21"/>
              </w:rPr>
              <w:t>其他方法</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98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429" name="image340.png" descr=""/>
                  <wp:cNvGraphicFramePr>
                    <a:graphicFrameLocks noChangeAspect="1"/>
                  </wp:cNvGraphicFramePr>
                  <a:graphic>
                    <a:graphicData uri="http://schemas.openxmlformats.org/drawingml/2006/picture">
                      <pic:pic>
                        <pic:nvPicPr>
                          <pic:cNvPr id="2430" name="image340.png"/>
                          <pic:cNvPicPr/>
                        </pic:nvPicPr>
                        <pic:blipFill>
                          <a:blip r:embed="rId37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bl>
    <w:p>
      <w:pPr>
        <w:spacing w:line="240" w:lineRule="auto" w:before="3"/>
        <w:rPr>
          <w:rFonts w:ascii="宋体" w:hAnsi="宋体" w:cs="宋体" w:eastAsia="宋体" w:hint="default"/>
          <w:b/>
          <w:bCs/>
          <w:sz w:val="6"/>
          <w:szCs w:val="6"/>
        </w:rPr>
      </w:pPr>
    </w:p>
    <w:p>
      <w:pPr>
        <w:pStyle w:val="BodyText"/>
        <w:spacing w:line="240" w:lineRule="auto"/>
        <w:ind w:left="1614" w:right="1033"/>
        <w:jc w:val="left"/>
      </w:pPr>
      <w:r>
        <w:rPr/>
        <w:pict>
          <v:group style="position:absolute;margin-left:297.459991pt;margin-top:-63.664402pt;width:.5pt;height:57.5pt;mso-position-horizontal-relative:page;mso-position-vertical-relative:paragraph;z-index:-1457704" coordorigin="5949,-1273" coordsize="10,1150">
            <v:group style="position:absolute;left:5949;top:-1273;width:10;height:20" coordorigin="5949,-1273" coordsize="10,20">
              <v:shape style="position:absolute;left:5949;top:-1273;width:10;height:20" coordorigin="5949,-1273" coordsize="10,20" path="m5949,-1254l5959,-1254,5959,-1273,5949,-1273,5949,-1254xe" filled="true" fillcolor="#000000" stroked="false">
                <v:path arrowok="t"/>
                <v:fill type="solid"/>
              </v:shape>
            </v:group>
            <v:group style="position:absolute;left:5949;top:-1254;width:10;height:20" coordorigin="5949,-1254" coordsize="10,20">
              <v:shape style="position:absolute;left:5949;top:-1254;width:10;height:20" coordorigin="5949,-1254" coordsize="10,20" path="m5949,-1235l5959,-1235,5959,-1254,5949,-1254,5949,-1235xe" filled="true" fillcolor="#000000" stroked="false">
                <v:path arrowok="t"/>
                <v:fill type="solid"/>
              </v:shape>
            </v:group>
            <v:group style="position:absolute;left:5949;top:-1235;width:10;height:20" coordorigin="5949,-1235" coordsize="10,20">
              <v:shape style="position:absolute;left:5949;top:-1235;width:10;height:20" coordorigin="5949,-1235" coordsize="10,20" path="m5949,-1216l5959,-1216,5959,-1235,5949,-1235,5949,-1216xe" filled="true" fillcolor="#000000" stroked="false">
                <v:path arrowok="t"/>
                <v:fill type="solid"/>
              </v:shape>
            </v:group>
            <v:group style="position:absolute;left:5949;top:-1216;width:10;height:20" coordorigin="5949,-1216" coordsize="10,20">
              <v:shape style="position:absolute;left:5949;top:-1216;width:10;height:20" coordorigin="5949,-1216" coordsize="10,20" path="m5949,-1196l5959,-1196,5959,-1216,5949,-1216,5949,-1196xe" filled="true" fillcolor="#000000" stroked="false">
                <v:path arrowok="t"/>
                <v:fill type="solid"/>
              </v:shape>
            </v:group>
            <v:group style="position:absolute;left:5949;top:-1196;width:10;height:20" coordorigin="5949,-1196" coordsize="10,20">
              <v:shape style="position:absolute;left:5949;top:-1196;width:10;height:20" coordorigin="5949,-1196" coordsize="10,20" path="m5949,-1177l5959,-1177,5959,-1196,5949,-1196,5949,-1177xe" filled="true" fillcolor="#000000" stroked="false">
                <v:path arrowok="t"/>
                <v:fill type="solid"/>
              </v:shape>
            </v:group>
            <v:group style="position:absolute;left:5949;top:-1177;width:10;height:20" coordorigin="5949,-1177" coordsize="10,20">
              <v:shape style="position:absolute;left:5949;top:-1177;width:10;height:20" coordorigin="5949,-1177" coordsize="10,20" path="m5949,-1158l5959,-1158,5959,-1177,5949,-1177,5949,-1158xe" filled="true" fillcolor="#000000" stroked="false">
                <v:path arrowok="t"/>
                <v:fill type="solid"/>
              </v:shape>
            </v:group>
            <v:group style="position:absolute;left:5949;top:-1158;width:10;height:20" coordorigin="5949,-1158" coordsize="10,20">
              <v:shape style="position:absolute;left:5949;top:-1158;width:10;height:20" coordorigin="5949,-1158" coordsize="10,20" path="m5949,-1138l5959,-1138,5959,-1158,5949,-1158,5949,-1138xe" filled="true" fillcolor="#000000" stroked="false">
                <v:path arrowok="t"/>
                <v:fill type="solid"/>
              </v:shape>
            </v:group>
            <v:group style="position:absolute;left:5949;top:-1138;width:10;height:20" coordorigin="5949,-1138" coordsize="10,20">
              <v:shape style="position:absolute;left:5949;top:-1138;width:10;height:20" coordorigin="5949,-1138" coordsize="10,20" path="m5949,-1119l5959,-1119,5959,-1138,5949,-1138,5949,-1119xe" filled="true" fillcolor="#000000" stroked="false">
                <v:path arrowok="t"/>
                <v:fill type="solid"/>
              </v:shape>
            </v:group>
            <v:group style="position:absolute;left:5949;top:-1119;width:10;height:20" coordorigin="5949,-1119" coordsize="10,20">
              <v:shape style="position:absolute;left:5949;top:-1119;width:10;height:20" coordorigin="5949,-1119" coordsize="10,20" path="m5949,-1100l5959,-1100,5959,-1119,5949,-1119,5949,-1100xe" filled="true" fillcolor="#000000" stroked="false">
                <v:path arrowok="t"/>
                <v:fill type="solid"/>
              </v:shape>
            </v:group>
            <v:group style="position:absolute;left:5949;top:-1100;width:10;height:20" coordorigin="5949,-1100" coordsize="10,20">
              <v:shape style="position:absolute;left:5949;top:-1100;width:10;height:20" coordorigin="5949,-1100" coordsize="10,20" path="m5949,-1081l5959,-1081,5959,-1100,5949,-1100,5949,-1081xe" filled="true" fillcolor="#000000" stroked="false">
                <v:path arrowok="t"/>
                <v:fill type="solid"/>
              </v:shape>
            </v:group>
            <v:group style="position:absolute;left:5949;top:-1081;width:10;height:20" coordorigin="5949,-1081" coordsize="10,20">
              <v:shape style="position:absolute;left:5949;top:-1081;width:10;height:20" coordorigin="5949,-1081" coordsize="10,20" path="m5949,-1062l5959,-1062,5959,-1081,5949,-1081,5949,-1062xe" filled="true" fillcolor="#000000" stroked="false">
                <v:path arrowok="t"/>
                <v:fill type="solid"/>
              </v:shape>
            </v:group>
            <v:group style="position:absolute;left:5949;top:-1062;width:10;height:20" coordorigin="5949,-1062" coordsize="10,20">
              <v:shape style="position:absolute;left:5949;top:-1062;width:10;height:20" coordorigin="5949,-1062" coordsize="10,20" path="m5949,-1042l5959,-1042,5959,-1062,5949,-1062,5949,-1042xe" filled="true" fillcolor="#000000" stroked="false">
                <v:path arrowok="t"/>
                <v:fill type="solid"/>
              </v:shape>
            </v:group>
            <v:group style="position:absolute;left:5949;top:-1042;width:10;height:20" coordorigin="5949,-1042" coordsize="10,20">
              <v:shape style="position:absolute;left:5949;top:-1042;width:10;height:20" coordorigin="5949,-1042" coordsize="10,20" path="m5949,-1023l5959,-1023,5959,-1042,5949,-1042,5949,-1023xe" filled="true" fillcolor="#000000" stroked="false">
                <v:path arrowok="t"/>
                <v:fill type="solid"/>
              </v:shape>
            </v:group>
            <v:group style="position:absolute;left:5949;top:-1023;width:10;height:20" coordorigin="5949,-1023" coordsize="10,20">
              <v:shape style="position:absolute;left:5949;top:-1023;width:10;height:20" coordorigin="5949,-1023" coordsize="10,20" path="m5949,-1004l5959,-1004,5959,-1023,5949,-1023,5949,-1004xe" filled="true" fillcolor="#000000" stroked="false">
                <v:path arrowok="t"/>
                <v:fill type="solid"/>
              </v:shape>
            </v:group>
            <v:group style="position:absolute;left:5949;top:-1004;width:10;height:20" coordorigin="5949,-1004" coordsize="10,20">
              <v:shape style="position:absolute;left:5949;top:-1004;width:10;height:20" coordorigin="5949,-1004" coordsize="10,20" path="m5949,-985l5959,-985,5959,-1004,5949,-1004,5949,-985xe" filled="true" fillcolor="#000000" stroked="false">
                <v:path arrowok="t"/>
                <v:fill type="solid"/>
              </v:shape>
            </v:group>
            <v:group style="position:absolute;left:5949;top:-985;width:10;height:20" coordorigin="5949,-985" coordsize="10,20">
              <v:shape style="position:absolute;left:5949;top:-985;width:10;height:20" coordorigin="5949,-985" coordsize="10,20" path="m5949,-966l5959,-966,5959,-985,5949,-985,5949,-966xe" filled="true" fillcolor="#000000" stroked="false">
                <v:path arrowok="t"/>
                <v:fill type="solid"/>
              </v:shape>
            </v:group>
            <v:group style="position:absolute;left:5949;top:-966;width:10;height:20" coordorigin="5949,-966" coordsize="10,20">
              <v:shape style="position:absolute;left:5949;top:-966;width:10;height:20" coordorigin="5949,-966" coordsize="10,20" path="m5949,-946l5959,-946,5959,-966,5949,-966,5949,-946xe" filled="true" fillcolor="#000000" stroked="false">
                <v:path arrowok="t"/>
                <v:fill type="solid"/>
              </v:shape>
            </v:group>
            <v:group style="position:absolute;left:5949;top:-946;width:10;height:20" coordorigin="5949,-946" coordsize="10,20">
              <v:shape style="position:absolute;left:5949;top:-946;width:10;height:20" coordorigin="5949,-946" coordsize="10,20" path="m5949,-927l5959,-927,5959,-946,5949,-946,5949,-927xe" filled="true" fillcolor="#000000" stroked="false">
                <v:path arrowok="t"/>
                <v:fill type="solid"/>
              </v:shape>
              <v:shape style="position:absolute;left:5949;top:-908;width:10;height:8" type="#_x0000_t75" stroked="false">
                <v:imagedata r:id="rId373" o:title=""/>
              </v:shape>
            </v:group>
            <v:group style="position:absolute;left:5949;top:-871;width:10;height:20" coordorigin="5949,-871" coordsize="10,20">
              <v:shape style="position:absolute;left:5949;top:-871;width:10;height:20" coordorigin="5949,-871" coordsize="10,20" path="m5949,-852l5959,-852,5959,-871,5949,-871,5949,-852xe" filled="true" fillcolor="#000000" stroked="false">
                <v:path arrowok="t"/>
                <v:fill type="solid"/>
              </v:shape>
            </v:group>
            <v:group style="position:absolute;left:5949;top:-852;width:10;height:20" coordorigin="5949,-852" coordsize="10,20">
              <v:shape style="position:absolute;left:5949;top:-852;width:10;height:20" coordorigin="5949,-852" coordsize="10,20" path="m5949,-832l5959,-832,5959,-852,5949,-852,5949,-832xe" filled="true" fillcolor="#000000" stroked="false">
                <v:path arrowok="t"/>
                <v:fill type="solid"/>
              </v:shape>
            </v:group>
            <v:group style="position:absolute;left:5949;top:-832;width:10;height:20" coordorigin="5949,-832" coordsize="10,20">
              <v:shape style="position:absolute;left:5949;top:-832;width:10;height:20" coordorigin="5949,-832" coordsize="10,20" path="m5949,-813l5959,-813,5959,-832,5949,-832,5949,-813xe" filled="true" fillcolor="#000000" stroked="false">
                <v:path arrowok="t"/>
                <v:fill type="solid"/>
              </v:shape>
            </v:group>
            <v:group style="position:absolute;left:5949;top:-813;width:10;height:20" coordorigin="5949,-813" coordsize="10,20">
              <v:shape style="position:absolute;left:5949;top:-813;width:10;height:20" coordorigin="5949,-813" coordsize="10,20" path="m5949,-794l5959,-794,5959,-813,5949,-813,5949,-794xe" filled="true" fillcolor="#000000" stroked="false">
                <v:path arrowok="t"/>
                <v:fill type="solid"/>
              </v:shape>
            </v:group>
            <v:group style="position:absolute;left:5949;top:-794;width:10;height:20" coordorigin="5949,-794" coordsize="10,20">
              <v:shape style="position:absolute;left:5949;top:-794;width:10;height:20" coordorigin="5949,-794" coordsize="10,20" path="m5949,-775l5959,-775,5959,-794,5949,-794,5949,-775xe" filled="true" fillcolor="#000000" stroked="false">
                <v:path arrowok="t"/>
                <v:fill type="solid"/>
              </v:shape>
            </v:group>
            <v:group style="position:absolute;left:5949;top:-775;width:10;height:20" coordorigin="5949,-775" coordsize="10,20">
              <v:shape style="position:absolute;left:5949;top:-775;width:10;height:20" coordorigin="5949,-775" coordsize="10,20" path="m5949,-756l5959,-756,5959,-775,5949,-775,5949,-756xe" filled="true" fillcolor="#000000" stroked="false">
                <v:path arrowok="t"/>
                <v:fill type="solid"/>
              </v:shape>
            </v:group>
            <v:group style="position:absolute;left:5949;top:-756;width:10;height:20" coordorigin="5949,-756" coordsize="10,20">
              <v:shape style="position:absolute;left:5949;top:-756;width:10;height:20" coordorigin="5949,-756" coordsize="10,20" path="m5949,-736l5959,-736,5959,-756,5949,-756,5949,-736xe" filled="true" fillcolor="#000000" stroked="false">
                <v:path arrowok="t"/>
                <v:fill type="solid"/>
              </v:shape>
            </v:group>
            <v:group style="position:absolute;left:5949;top:-736;width:10;height:20" coordorigin="5949,-736" coordsize="10,20">
              <v:shape style="position:absolute;left:5949;top:-736;width:10;height:20" coordorigin="5949,-736" coordsize="10,20" path="m5949,-717l5959,-717,5959,-736,5949,-736,5949,-717xe" filled="true" fillcolor="#000000" stroked="false">
                <v:path arrowok="t"/>
                <v:fill type="solid"/>
              </v:shape>
            </v:group>
            <v:group style="position:absolute;left:5949;top:-717;width:10;height:20" coordorigin="5949,-717" coordsize="10,20">
              <v:shape style="position:absolute;left:5949;top:-717;width:10;height:20" coordorigin="5949,-717" coordsize="10,20" path="m5949,-698l5959,-698,5959,-717,5949,-717,5949,-698xe" filled="true" fillcolor="#000000" stroked="false">
                <v:path arrowok="t"/>
                <v:fill type="solid"/>
              </v:shape>
            </v:group>
            <v:group style="position:absolute;left:5949;top:-698;width:10;height:20" coordorigin="5949,-698" coordsize="10,20">
              <v:shape style="position:absolute;left:5949;top:-698;width:10;height:20" coordorigin="5949,-698" coordsize="10,20" path="m5949,-679l5959,-679,5959,-698,5949,-698,5949,-679xe" filled="true" fillcolor="#000000" stroked="false">
                <v:path arrowok="t"/>
                <v:fill type="solid"/>
              </v:shape>
            </v:group>
            <v:group style="position:absolute;left:5949;top:-679;width:10;height:20" coordorigin="5949,-679" coordsize="10,20">
              <v:shape style="position:absolute;left:5949;top:-679;width:10;height:20" coordorigin="5949,-679" coordsize="10,20" path="m5949,-660l5959,-660,5959,-679,5949,-679,5949,-660xe" filled="true" fillcolor="#000000" stroked="false">
                <v:path arrowok="t"/>
                <v:fill type="solid"/>
              </v:shape>
            </v:group>
            <v:group style="position:absolute;left:5949;top:-660;width:10;height:20" coordorigin="5949,-660" coordsize="10,20">
              <v:shape style="position:absolute;left:5949;top:-660;width:10;height:20" coordorigin="5949,-660" coordsize="10,20" path="m5949,-640l5959,-640,5959,-660,5949,-660,5949,-640xe" filled="true" fillcolor="#000000" stroked="false">
                <v:path arrowok="t"/>
                <v:fill type="solid"/>
              </v:shape>
            </v:group>
            <v:group style="position:absolute;left:5949;top:-640;width:10;height:20" coordorigin="5949,-640" coordsize="10,20">
              <v:shape style="position:absolute;left:5949;top:-640;width:10;height:20" coordorigin="5949,-640" coordsize="10,20" path="m5949,-621l5959,-621,5959,-640,5949,-640,5949,-621xe" filled="true" fillcolor="#000000" stroked="false">
                <v:path arrowok="t"/>
                <v:fill type="solid"/>
              </v:shape>
            </v:group>
            <v:group style="position:absolute;left:5949;top:-621;width:10;height:20" coordorigin="5949,-621" coordsize="10,20">
              <v:shape style="position:absolute;left:5949;top:-621;width:10;height:20" coordorigin="5949,-621" coordsize="10,20" path="m5949,-602l5959,-602,5959,-621,5949,-621,5949,-602xe" filled="true" fillcolor="#000000" stroked="false">
                <v:path arrowok="t"/>
                <v:fill type="solid"/>
              </v:shape>
            </v:group>
            <v:group style="position:absolute;left:5949;top:-602;width:10;height:20" coordorigin="5949,-602" coordsize="10,20">
              <v:shape style="position:absolute;left:5949;top:-602;width:10;height:20" coordorigin="5949,-602" coordsize="10,20" path="m5949,-583l5959,-583,5959,-602,5949,-602,5949,-583xe" filled="true" fillcolor="#000000" stroked="false">
                <v:path arrowok="t"/>
                <v:fill type="solid"/>
              </v:shape>
            </v:group>
            <v:group style="position:absolute;left:5949;top:-583;width:10;height:20" coordorigin="5949,-583" coordsize="10,20">
              <v:shape style="position:absolute;left:5949;top:-583;width:10;height:20" coordorigin="5949,-583" coordsize="10,20" path="m5949,-564l5959,-564,5959,-583,5949,-583,5949,-564xe" filled="true" fillcolor="#000000" stroked="false">
                <v:path arrowok="t"/>
                <v:fill type="solid"/>
              </v:shape>
            </v:group>
            <v:group style="position:absolute;left:5949;top:-564;width:10;height:20" coordorigin="5949,-564" coordsize="10,20">
              <v:shape style="position:absolute;left:5949;top:-564;width:10;height:20" coordorigin="5949,-564" coordsize="10,20" path="m5949,-544l5959,-544,5959,-564,5949,-564,5949,-544xe" filled="true" fillcolor="#000000" stroked="false">
                <v:path arrowok="t"/>
                <v:fill type="solid"/>
              </v:shape>
            </v:group>
            <v:group style="position:absolute;left:5949;top:-544;width:10;height:20" coordorigin="5949,-544" coordsize="10,20">
              <v:shape style="position:absolute;left:5949;top:-544;width:10;height:20" coordorigin="5949,-544" coordsize="10,20" path="m5949,-525l5959,-525,5959,-544,5949,-544,5949,-525xe" filled="true" fillcolor="#000000" stroked="false">
                <v:path arrowok="t"/>
                <v:fill type="solid"/>
              </v:shape>
              <v:shape style="position:absolute;left:5949;top:-506;width:10;height:8" type="#_x0000_t75" stroked="false">
                <v:imagedata r:id="rId374" o:title=""/>
              </v:shape>
            </v:group>
            <v:group style="position:absolute;left:5949;top:-469;width:10;height:20" coordorigin="5949,-469" coordsize="10,20">
              <v:shape style="position:absolute;left:5949;top:-469;width:10;height:20" coordorigin="5949,-469" coordsize="10,20" path="m5949,-450l5959,-450,5959,-469,5949,-469,5949,-450xe" filled="true" fillcolor="#000000" stroked="false">
                <v:path arrowok="t"/>
                <v:fill type="solid"/>
              </v:shape>
            </v:group>
            <v:group style="position:absolute;left:5949;top:-450;width:10;height:20" coordorigin="5949,-450" coordsize="10,20">
              <v:shape style="position:absolute;left:5949;top:-450;width:10;height:20" coordorigin="5949,-450" coordsize="10,20" path="m5949,-430l5959,-430,5959,-450,5949,-450,5949,-430xe" filled="true" fillcolor="#000000" stroked="false">
                <v:path arrowok="t"/>
                <v:fill type="solid"/>
              </v:shape>
            </v:group>
            <v:group style="position:absolute;left:5949;top:-430;width:10;height:20" coordorigin="5949,-430" coordsize="10,20">
              <v:shape style="position:absolute;left:5949;top:-430;width:10;height:20" coordorigin="5949,-430" coordsize="10,20" path="m5949,-411l5959,-411,5959,-430,5949,-430,5949,-411xe" filled="true" fillcolor="#000000" stroked="false">
                <v:path arrowok="t"/>
                <v:fill type="solid"/>
              </v:shape>
            </v:group>
            <v:group style="position:absolute;left:5949;top:-411;width:10;height:20" coordorigin="5949,-411" coordsize="10,20">
              <v:shape style="position:absolute;left:5949;top:-411;width:10;height:20" coordorigin="5949,-411" coordsize="10,20" path="m5949,-392l5959,-392,5959,-411,5949,-411,5949,-392xe" filled="true" fillcolor="#000000" stroked="false">
                <v:path arrowok="t"/>
                <v:fill type="solid"/>
              </v:shape>
            </v:group>
            <v:group style="position:absolute;left:5949;top:-392;width:10;height:20" coordorigin="5949,-392" coordsize="10,20">
              <v:shape style="position:absolute;left:5949;top:-392;width:10;height:20" coordorigin="5949,-392" coordsize="10,20" path="m5949,-373l5959,-373,5959,-392,5949,-392,5949,-373xe" filled="true" fillcolor="#000000" stroked="false">
                <v:path arrowok="t"/>
                <v:fill type="solid"/>
              </v:shape>
            </v:group>
            <v:group style="position:absolute;left:5949;top:-373;width:10;height:20" coordorigin="5949,-373" coordsize="10,20">
              <v:shape style="position:absolute;left:5949;top:-373;width:10;height:20" coordorigin="5949,-373" coordsize="10,20" path="m5949,-354l5959,-354,5959,-373,5949,-373,5949,-354xe" filled="true" fillcolor="#000000" stroked="false">
                <v:path arrowok="t"/>
                <v:fill type="solid"/>
              </v:shape>
            </v:group>
            <v:group style="position:absolute;left:5949;top:-354;width:10;height:20" coordorigin="5949,-354" coordsize="10,20">
              <v:shape style="position:absolute;left:5949;top:-354;width:10;height:20" coordorigin="5949,-354" coordsize="10,20" path="m5949,-334l5959,-334,5959,-354,5949,-354,5949,-334xe" filled="true" fillcolor="#000000" stroked="false">
                <v:path arrowok="t"/>
                <v:fill type="solid"/>
              </v:shape>
            </v:group>
            <v:group style="position:absolute;left:5949;top:-334;width:10;height:20" coordorigin="5949,-334" coordsize="10,20">
              <v:shape style="position:absolute;left:5949;top:-334;width:10;height:20" coordorigin="5949,-334" coordsize="10,20" path="m5949,-315l5959,-315,5959,-334,5949,-334,5949,-315xe" filled="true" fillcolor="#000000" stroked="false">
                <v:path arrowok="t"/>
                <v:fill type="solid"/>
              </v:shape>
            </v:group>
            <v:group style="position:absolute;left:5949;top:-315;width:10;height:20" coordorigin="5949,-315" coordsize="10,20">
              <v:shape style="position:absolute;left:5949;top:-315;width:10;height:20" coordorigin="5949,-315" coordsize="10,20" path="m5949,-296l5959,-296,5959,-315,5949,-315,5949,-296xe" filled="true" fillcolor="#000000" stroked="false">
                <v:path arrowok="t"/>
                <v:fill type="solid"/>
              </v:shape>
            </v:group>
            <v:group style="position:absolute;left:5949;top:-296;width:10;height:20" coordorigin="5949,-296" coordsize="10,20">
              <v:shape style="position:absolute;left:5949;top:-296;width:10;height:20" coordorigin="5949,-296" coordsize="10,20" path="m5949,-277l5959,-277,5959,-296,5949,-296,5949,-277xe" filled="true" fillcolor="#000000" stroked="false">
                <v:path arrowok="t"/>
                <v:fill type="solid"/>
              </v:shape>
            </v:group>
            <v:group style="position:absolute;left:5949;top:-277;width:10;height:20" coordorigin="5949,-277" coordsize="10,20">
              <v:shape style="position:absolute;left:5949;top:-277;width:10;height:20" coordorigin="5949,-277" coordsize="10,20" path="m5949,-258l5959,-258,5959,-277,5949,-277,5949,-258xe" filled="true" fillcolor="#000000" stroked="false">
                <v:path arrowok="t"/>
                <v:fill type="solid"/>
              </v:shape>
            </v:group>
            <v:group style="position:absolute;left:5949;top:-258;width:10;height:20" coordorigin="5949,-258" coordsize="10,20">
              <v:shape style="position:absolute;left:5949;top:-258;width:10;height:20" coordorigin="5949,-258" coordsize="10,20" path="m5949,-238l5959,-238,5959,-258,5949,-258,5949,-238xe" filled="true" fillcolor="#000000" stroked="false">
                <v:path arrowok="t"/>
                <v:fill type="solid"/>
              </v:shape>
            </v:group>
            <v:group style="position:absolute;left:5949;top:-238;width:10;height:20" coordorigin="5949,-238" coordsize="10,20">
              <v:shape style="position:absolute;left:5949;top:-238;width:10;height:20" coordorigin="5949,-238" coordsize="10,20" path="m5949,-219l5959,-219,5959,-238,5949,-238,5949,-219xe" filled="true" fillcolor="#000000" stroked="false">
                <v:path arrowok="t"/>
                <v:fill type="solid"/>
              </v:shape>
            </v:group>
            <v:group style="position:absolute;left:5949;top:-219;width:10;height:20" coordorigin="5949,-219" coordsize="10,20">
              <v:shape style="position:absolute;left:5949;top:-219;width:10;height:20" coordorigin="5949,-219" coordsize="10,20" path="m5949,-200l5959,-200,5959,-219,5949,-219,5949,-200xe" filled="true" fillcolor="#000000" stroked="false">
                <v:path arrowok="t"/>
                <v:fill type="solid"/>
              </v:shape>
            </v:group>
            <v:group style="position:absolute;left:5949;top:-200;width:10;height:20" coordorigin="5949,-200" coordsize="10,20">
              <v:shape style="position:absolute;left:5949;top:-200;width:10;height:20" coordorigin="5949,-200" coordsize="10,20" path="m5949,-181l5959,-181,5959,-200,5949,-200,5949,-181xe" filled="true" fillcolor="#000000" stroked="false">
                <v:path arrowok="t"/>
                <v:fill type="solid"/>
              </v:shape>
            </v:group>
            <v:group style="position:absolute;left:5949;top:-181;width:10;height:20" coordorigin="5949,-181" coordsize="10,20">
              <v:shape style="position:absolute;left:5949;top:-181;width:10;height:20" coordorigin="5949,-181" coordsize="10,20" path="m5949,-162l5959,-162,5959,-181,5949,-181,5949,-162xe" filled="true" fillcolor="#000000" stroked="false">
                <v:path arrowok="t"/>
                <v:fill type="solid"/>
              </v:shape>
            </v:group>
            <v:group style="position:absolute;left:5949;top:-162;width:10;height:20" coordorigin="5949,-162" coordsize="10,20">
              <v:shape style="position:absolute;left:5949;top:-162;width:10;height:20" coordorigin="5949,-162" coordsize="10,20" path="m5949,-142l5959,-142,5959,-162,5949,-162,5949,-142xe" filled="true" fillcolor="#000000" stroked="false">
                <v:path arrowok="t"/>
                <v:fill type="solid"/>
              </v:shape>
            </v:group>
            <v:group style="position:absolute;left:5949;top:-142;width:10;height:20" coordorigin="5949,-142" coordsize="10,20">
              <v:shape style="position:absolute;left:5949;top:-142;width:10;height:20" coordorigin="5949,-142" coordsize="10,20" path="m5949,-123l5959,-123,5959,-142,5949,-142,5949,-123xe" filled="true" fillcolor="#000000" stroked="false">
                <v:path arrowok="t"/>
                <v:fill type="solid"/>
              </v:shape>
            </v:group>
            <w10:wrap type="none"/>
          </v:group>
        </w:pict>
      </w:r>
      <w:r>
        <w:rPr/>
        <w:t>组合中，采用账龄分析法计提坏账准备的：</w:t>
      </w:r>
    </w:p>
    <w:p>
      <w:pPr>
        <w:pStyle w:val="BodyText"/>
        <w:spacing w:line="240" w:lineRule="auto" w:before="167"/>
        <w:ind w:left="1614" w:right="1033"/>
        <w:jc w:val="left"/>
      </w:pPr>
      <w:r>
        <w:rPr/>
        <w:pict>
          <v:shape style="position:absolute;margin-left:378.220001pt;margin-top:48.405632pt;width:.480031pt;height:.42pt;mso-position-horizontal-relative:page;mso-position-vertical-relative:paragraph;z-index:78376" type="#_x0000_t75" stroked="false">
            <v:imagedata r:id="rId375" o:title=""/>
          </v:shape>
        </w:pict>
      </w:r>
      <w:r>
        <w:rPr/>
        <w:pict>
          <v:shape style="position:absolute;margin-left:378.220001pt;margin-top:68.505638pt;width:.480031pt;height:.42pt;mso-position-horizontal-relative:page;mso-position-vertical-relative:paragraph;z-index:78400" type="#_x0000_t75" stroked="false">
            <v:imagedata r:id="rId375" o:title=""/>
          </v:shape>
        </w:pict>
      </w:r>
      <w:r>
        <w:rPr/>
        <w:pict>
          <v:shape style="position:absolute;margin-left:378.220001pt;margin-top:88.605568pt;width:.479961pt;height:.42pt;mso-position-horizontal-relative:page;mso-position-vertical-relative:paragraph;z-index:78424" type="#_x0000_t75" stroked="false">
            <v:imagedata r:id="rId375"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115" w:type="dxa"/>
        <w:tblLayout w:type="fixed"/>
        <w:tblCellMar>
          <w:top w:w="0" w:type="dxa"/>
          <w:left w:w="0" w:type="dxa"/>
          <w:bottom w:w="0" w:type="dxa"/>
          <w:right w:w="0" w:type="dxa"/>
        </w:tblCellMar>
        <w:tblLook w:val="01E0"/>
      </w:tblPr>
      <w:tblGrid>
        <w:gridCol w:w="3200"/>
        <w:gridCol w:w="3249"/>
        <w:gridCol w:w="3219"/>
      </w:tblGrid>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88"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431" name="image343.png" descr=""/>
                  <wp:cNvGraphicFramePr>
                    <a:graphicFrameLocks noChangeAspect="1"/>
                  </wp:cNvGraphicFramePr>
                  <a:graphic>
                    <a:graphicData uri="http://schemas.openxmlformats.org/drawingml/2006/picture">
                      <pic:pic>
                        <pic:nvPicPr>
                          <pic:cNvPr id="2432" name="image343.png"/>
                          <pic:cNvPicPr/>
                        </pic:nvPicPr>
                        <pic:blipFill>
                          <a:blip r:embed="rId3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66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433" name="image343.png" descr=""/>
                  <wp:cNvGraphicFramePr>
                    <a:graphicFrameLocks noChangeAspect="1"/>
                  </wp:cNvGraphicFramePr>
                  <a:graphic>
                    <a:graphicData uri="http://schemas.openxmlformats.org/drawingml/2006/picture">
                      <pic:pic>
                        <pic:nvPicPr>
                          <pic:cNvPr id="2434" name="image343.png"/>
                          <pic:cNvPicPr/>
                        </pic:nvPicPr>
                        <pic:blipFill>
                          <a:blip r:embed="rId3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435" name="image343.png" descr=""/>
                  <wp:cNvGraphicFramePr>
                    <a:graphicFrameLocks noChangeAspect="1"/>
                  </wp:cNvGraphicFramePr>
                  <a:graphic>
                    <a:graphicData uri="http://schemas.openxmlformats.org/drawingml/2006/picture">
                      <pic:pic>
                        <pic:nvPicPr>
                          <pic:cNvPr id="2436" name="image343.png"/>
                          <pic:cNvPicPr/>
                        </pic:nvPicPr>
                        <pic:blipFill>
                          <a:blip r:embed="rId3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437" name="image343.png" descr=""/>
                  <wp:cNvGraphicFramePr>
                    <a:graphicFrameLocks noChangeAspect="1"/>
                  </wp:cNvGraphicFramePr>
                  <a:graphic>
                    <a:graphicData uri="http://schemas.openxmlformats.org/drawingml/2006/picture">
                      <pic:pic>
                        <pic:nvPicPr>
                          <pic:cNvPr id="2438" name="image343.png"/>
                          <pic:cNvPicPr/>
                        </pic:nvPicPr>
                        <pic:blipFill>
                          <a:blip r:embed="rId3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439" name="image343.png" descr=""/>
                  <wp:cNvGraphicFramePr>
                    <a:graphicFrameLocks noChangeAspect="1"/>
                  </wp:cNvGraphicFramePr>
                  <a:graphic>
                    <a:graphicData uri="http://schemas.openxmlformats.org/drawingml/2006/picture">
                      <pic:pic>
                        <pic:nvPicPr>
                          <pic:cNvPr id="2440" name="image343.png"/>
                          <pic:cNvPicPr/>
                        </pic:nvPicPr>
                        <pic:blipFill>
                          <a:blip r:embed="rId37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441" name="image343.png" descr=""/>
                  <wp:cNvGraphicFramePr>
                    <a:graphicFrameLocks noChangeAspect="1"/>
                  </wp:cNvGraphicFramePr>
                  <a:graphic>
                    <a:graphicData uri="http://schemas.openxmlformats.org/drawingml/2006/picture">
                      <pic:pic>
                        <pic:nvPicPr>
                          <pic:cNvPr id="2442" name="image343.png"/>
                          <pic:cNvPicPr/>
                        </pic:nvPicPr>
                        <pic:blipFill>
                          <a:blip r:embed="rId37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3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2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443" name="image343.png" descr=""/>
                  <wp:cNvGraphicFramePr>
                    <a:graphicFrameLocks noChangeAspect="1"/>
                  </wp:cNvGraphicFramePr>
                  <a:graphic>
                    <a:graphicData uri="http://schemas.openxmlformats.org/drawingml/2006/picture">
                      <pic:pic>
                        <pic:nvPicPr>
                          <pic:cNvPr id="2444" name="image343.png"/>
                          <pic:cNvPicPr/>
                        </pic:nvPicPr>
                        <pic:blipFill>
                          <a:blip r:embed="rId37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78.220001pt;margin-top:-65.504364pt;width:.480031pt;height:.42pt;mso-position-horizontal-relative:page;mso-position-vertical-relative:paragraph;z-index:78448" type="#_x0000_t75" stroked="false">
            <v:imagedata r:id="rId375" o:title=""/>
          </v:shape>
        </w:pict>
      </w:r>
      <w:r>
        <w:rPr/>
        <w:pict>
          <v:shape style="position:absolute;margin-left:378.220001pt;margin-top:-45.404392pt;width:.479996pt;height:.42pt;mso-position-horizontal-relative:page;mso-position-vertical-relative:paragraph;z-index:78472" type="#_x0000_t75" stroked="false">
            <v:imagedata r:id="rId375" o:title=""/>
          </v:shape>
        </w:pict>
      </w:r>
      <w:r>
        <w:rPr/>
        <w:pict>
          <v:shape style="position:absolute;margin-left:378.220001pt;margin-top:-25.304401pt;width:.479996pt;height:.42pt;mso-position-horizontal-relative:page;mso-position-vertical-relative:paragraph;z-index:78496" type="#_x0000_t75" stroked="false">
            <v:imagedata r:id="rId375" o:title=""/>
          </v:shape>
        </w:pict>
      </w:r>
      <w:r>
        <w:rPr/>
        <w:pict>
          <v:shape style="position:absolute;margin-left:378.220001pt;margin-top:-5.204364pt;width:.480031pt;height:.42pt;mso-position-horizontal-relative:page;mso-position-vertical-relative:paragraph;z-index:78520" type="#_x0000_t75" stroked="false">
            <v:imagedata r:id="rId375" o:title=""/>
          </v:shape>
        </w:pict>
      </w:r>
      <w:r>
        <w:rPr/>
        <w:t>组合中，采用余额百分比法计提坏账准备的：</w:t>
      </w:r>
    </w:p>
    <w:p>
      <w:pPr>
        <w:pStyle w:val="BodyText"/>
        <w:spacing w:line="345" w:lineRule="auto" w:before="166"/>
        <w:ind w:left="1614" w:right="5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w:t>
      </w:r>
    </w:p>
    <w:p>
      <w:pPr>
        <w:pStyle w:val="BodyText"/>
        <w:spacing w:line="240" w:lineRule="auto" w:before="60"/>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left="1113" w:right="5091"/>
        <w:jc w:val="center"/>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4"/>
          <w:szCs w:val="24"/>
        </w:rPr>
      </w:pPr>
    </w:p>
    <w:tbl>
      <w:tblPr>
        <w:tblW w:w="0" w:type="auto"/>
        <w:jc w:val="left"/>
        <w:tblInd w:w="1101" w:type="dxa"/>
        <w:tblLayout w:type="fixed"/>
        <w:tblCellMar>
          <w:top w:w="0" w:type="dxa"/>
          <w:left w:w="0" w:type="dxa"/>
          <w:bottom w:w="0" w:type="dxa"/>
          <w:right w:w="0" w:type="dxa"/>
        </w:tblCellMar>
        <w:tblLook w:val="01E0"/>
      </w:tblPr>
      <w:tblGrid>
        <w:gridCol w:w="4848"/>
        <w:gridCol w:w="4847"/>
      </w:tblGrid>
      <w:tr>
        <w:trPr>
          <w:trHeight w:val="1963" w:hRule="exact"/>
        </w:trPr>
        <w:tc>
          <w:tcPr>
            <w:tcW w:w="4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847"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7"/>
              <w:ind w:left="22" w:right="25"/>
              <w:jc w:val="left"/>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本公司对于单项金额虽不重大但具备以下特征的应 </w:t>
            </w:r>
            <w:r>
              <w:rPr>
                <w:rFonts w:ascii="宋体" w:hAnsi="宋体" w:cs="宋体" w:eastAsia="宋体" w:hint="default"/>
                <w:spacing w:val="-2"/>
                <w:sz w:val="21"/>
                <w:szCs w:val="21"/>
              </w:rPr>
              <w:t>收款项，单独进行减值测试，有客观证据表明其发生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了减值的，根据其未来现金流量现值低于其账面价值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的差额，确认减值损失，计提坏账准备：与对方存在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争议或涉及诉讼、仲裁的应收款项；已有明显迹象表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明债务人很可能无法履行还款义务的应收款项等。</w:t>
            </w:r>
          </w:p>
        </w:tc>
      </w:tr>
      <w:tr>
        <w:trPr>
          <w:trHeight w:val="715" w:hRule="exact"/>
        </w:trPr>
        <w:tc>
          <w:tcPr>
            <w:tcW w:w="4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847"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认减值损失，计提坏账准备</w:t>
            </w:r>
          </w:p>
        </w:tc>
      </w:tr>
    </w:tbl>
    <w:p>
      <w:pPr>
        <w:spacing w:line="240" w:lineRule="auto" w:before="2"/>
        <w:rPr>
          <w:rFonts w:ascii="宋体" w:hAnsi="宋体" w:cs="宋体" w:eastAsia="宋体" w:hint="default"/>
          <w:b/>
          <w:bCs/>
          <w:sz w:val="18"/>
          <w:szCs w:val="18"/>
        </w:rPr>
      </w:pPr>
    </w:p>
    <w:p>
      <w:pPr>
        <w:pStyle w:val="Heading2"/>
        <w:spacing w:line="240" w:lineRule="auto" w:before="26"/>
        <w:ind w:right="1033"/>
        <w:jc w:val="left"/>
        <w:rPr>
          <w:b w:val="0"/>
          <w:bCs w:val="0"/>
        </w:rPr>
      </w:pPr>
      <w:r>
        <w:rPr/>
        <w:pict>
          <v:shape style="position:absolute;margin-left:297.459991pt;margin-top:-48.764347pt;width:.480031pt;height:.66pt;mso-position-horizontal-relative:page;mso-position-vertical-relative:paragraph;z-index:78544" type="#_x0000_t75" stroked="false">
            <v:imagedata r:id="rId375" o:title=""/>
          </v:shape>
        </w:pict>
      </w:r>
      <w:r>
        <w:rPr/>
        <w:pict>
          <v:shape style="position:absolute;margin-left:297.459991pt;margin-top:-13.064395pt;width:.47999pt;height:.72pt;mso-position-horizontal-relative:page;mso-position-vertical-relative:paragraph;z-index:78568" type="#_x0000_t75" stroked="false">
            <v:imagedata r:id="rId376" o:title=""/>
          </v:shape>
        </w:pict>
      </w: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11"/>
        <w:rPr>
          <w:rFonts w:ascii="宋体" w:hAnsi="宋体" w:cs="宋体" w:eastAsia="宋体" w:hint="default"/>
          <w:b/>
          <w:bCs/>
          <w:sz w:val="29"/>
          <w:szCs w:val="29"/>
        </w:rPr>
      </w:pPr>
    </w:p>
    <w:p>
      <w:pPr>
        <w:pStyle w:val="BodyText"/>
        <w:spacing w:line="367" w:lineRule="auto" w:before="0"/>
        <w:ind w:left="1614" w:right="6192"/>
        <w:jc w:val="left"/>
      </w:pPr>
      <w:r>
        <w:rPr/>
        <w:t>公司是否需要遵守特殊行业的披露要求 否</w:t>
      </w:r>
    </w:p>
    <w:p>
      <w:pPr>
        <w:spacing w:after="0" w:line="367"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45" w:lineRule="auto"/>
        <w:ind w:left="1614" w:right="2592"/>
        <w:jc w:val="left"/>
      </w:pPr>
      <w:r>
        <w:rPr/>
        <w:t>（</w:t>
      </w:r>
      <w:r>
        <w:rPr>
          <w:rFonts w:ascii="Times New Roman" w:hAnsi="Times New Roman" w:cs="Times New Roman" w:eastAsia="Times New Roman" w:hint="default"/>
        </w:rPr>
        <w:t>1</w:t>
      </w:r>
      <w:r>
        <w:rPr/>
        <w:t>）存货的分类 存货主要包括原材料、在产品、发出商品、库存商品、委托加工物资等。</w:t>
      </w:r>
    </w:p>
    <w:p>
      <w:pPr>
        <w:pStyle w:val="BodyText"/>
        <w:spacing w:line="345" w:lineRule="auto" w:before="60"/>
        <w:ind w:left="1614" w:right="115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40" w:lineRule="auto" w:before="22"/>
        <w:ind w:left="1134" w:right="1033"/>
        <w:jc w:val="left"/>
      </w:pPr>
      <w:r>
        <w:rPr/>
        <w:t>发出时按加权平均法计价。</w:t>
      </w:r>
    </w:p>
    <w:p>
      <w:pPr>
        <w:pStyle w:val="BodyText"/>
        <w:spacing w:line="345" w:lineRule="auto" w:before="166"/>
        <w:ind w:left="1613" w:right="1153"/>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38" w:lineRule="auto" w:before="19"/>
        <w:ind w:right="1153"/>
        <w:jc w:val="left"/>
      </w:pPr>
      <w:r>
        <w:rPr/>
        <w:t>计的销售费用以及相关税费后的金额。在确定存货的可变现净值时，以取得的确凿证据为基 础，同时考虑持有存货的目的以及资产负债表日后事项的影响。</w:t>
      </w:r>
    </w:p>
    <w:p>
      <w:pPr>
        <w:pStyle w:val="BodyText"/>
        <w:spacing w:line="338" w:lineRule="auto" w:before="66"/>
        <w:ind w:right="995" w:firstLine="480"/>
        <w:jc w:val="left"/>
      </w:pPr>
      <w:r>
        <w:rPr/>
        <w:t>在资产负债表日，存货按照成本与可变现净值孰低计量。当其可变现净值低于成本时， </w:t>
      </w:r>
      <w:r>
        <w:rPr>
          <w:spacing w:val="-2"/>
        </w:rPr>
        <w:t>提取存货跌价准备。存货跌价准备通常按单个存货项目的成本高于其可变现净值的差额提取。</w:t>
      </w:r>
    </w:p>
    <w:p>
      <w:pPr>
        <w:pStyle w:val="BodyText"/>
        <w:spacing w:line="336" w:lineRule="auto" w:before="66"/>
        <w:ind w:left="1134" w:right="1170"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40" w:lineRule="auto" w:before="70"/>
        <w:ind w:left="1614" w:right="1033"/>
        <w:jc w:val="left"/>
      </w:pPr>
      <w:r>
        <w:rPr/>
        <w:t>（</w:t>
      </w:r>
      <w:r>
        <w:rPr>
          <w:rFonts w:ascii="Times New Roman" w:hAnsi="Times New Roman" w:cs="Times New Roman" w:eastAsia="Times New Roman" w:hint="default"/>
        </w:rPr>
        <w:t>4</w:t>
      </w:r>
      <w:r>
        <w:rPr/>
        <w:t>）存货的盘存制度为永续盘存制。</w:t>
      </w:r>
    </w:p>
    <w:p>
      <w:pPr>
        <w:pStyle w:val="BodyText"/>
        <w:spacing w:line="345" w:lineRule="auto" w:before="148"/>
        <w:ind w:left="1614" w:right="211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pStyle w:val="Heading2"/>
        <w:spacing w:line="240" w:lineRule="auto" w:before="210"/>
        <w:ind w:left="1133" w:right="1033"/>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1"/>
        <w:rPr>
          <w:rFonts w:ascii="宋体" w:hAnsi="宋体" w:cs="宋体" w:eastAsia="宋体" w:hint="default"/>
          <w:b/>
          <w:bCs/>
          <w:sz w:val="29"/>
          <w:szCs w:val="29"/>
        </w:rPr>
      </w:pPr>
    </w:p>
    <w:p>
      <w:pPr>
        <w:pStyle w:val="BodyText"/>
        <w:spacing w:line="333" w:lineRule="auto" w:before="0"/>
        <w:ind w:right="1132" w:firstLine="480"/>
        <w:jc w:val="both"/>
      </w:pPr>
      <w:r>
        <w:rPr/>
        <w:t>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 售将在一年内完成。其中，处置组是指在一项交易中作为整体通过出售或其他方式一并处置 的一组资产，以及在该交易中转让的与这些资产直接相关的负债。处置组所属的资产组或资 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51"/>
        </w:rPr>
        <w:t> </w:t>
      </w:r>
      <w:r>
        <w:rPr>
          <w:spacing w:val="-3"/>
        </w:rPr>
        <w:t>号——资产减值》分摊了企业合并中取得的商誉的，该处</w:t>
      </w:r>
      <w:r>
        <w:rPr/>
        <w:t> 置组应当包含分摊至处置组的商誉。</w:t>
      </w:r>
    </w:p>
    <w:p>
      <w:pPr>
        <w:pStyle w:val="BodyText"/>
        <w:spacing w:line="336" w:lineRule="auto" w:before="71"/>
        <w:ind w:right="1170" w:firstLine="480"/>
        <w:jc w:val="both"/>
      </w:pPr>
      <w:r>
        <w:rPr/>
        <w:t>本公司初始计量或在资产负债表日重新计量划分为持有待售的非流动资产和处置组时， 其账面价值高于公允价值减去出售费用后的净额的，将账面价值减记至公允价值减去出售费 用后的净额，减记的金额确认为资产减值损失，计入当期损益，同时计提持有待售资产减值</w:t>
      </w:r>
    </w:p>
    <w:p>
      <w:pPr>
        <w:spacing w:after="0" w:line="336"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3" w:lineRule="auto"/>
        <w:ind w:right="1119"/>
        <w:jc w:val="left"/>
      </w:pPr>
      <w:r>
        <w:rPr/>
        <w:t>准备。对于处置组，所确认的资产减值损失先抵减处置组中商誉的账面价值，再按比例抵减 </w:t>
      </w:r>
      <w:r>
        <w:rPr>
          <w:spacing w:val="-5"/>
        </w:rPr>
        <w:t>该处置组内适用《企业会计准则第</w:t>
      </w:r>
      <w:r>
        <w:rPr/>
        <w:t> </w:t>
      </w:r>
      <w:r>
        <w:rPr>
          <w:rFonts w:ascii="Times New Roman" w:hAnsi="Times New Roman" w:cs="Times New Roman" w:eastAsia="Times New Roman" w:hint="default"/>
        </w:rPr>
        <w:t>42</w:t>
      </w:r>
      <w:r>
        <w:rPr>
          <w:rFonts w:ascii="Times New Roman" w:hAnsi="Times New Roman" w:cs="Times New Roman" w:eastAsia="Times New Roman" w:hint="default"/>
          <w:spacing w:val="-36"/>
        </w:rPr>
        <w:t> </w:t>
      </w:r>
      <w:r>
        <w:rPr>
          <w:spacing w:val="-11"/>
        </w:rPr>
        <w:t>号——持有待售的非流动资产、处置组和终止经营》（以</w:t>
      </w:r>
      <w:r>
        <w:rPr/>
        <w:t> 下简称“持有待售准则”）的计量规定的各项非流动资产的账面价值。后续资产负债表日持 有待售的处置组公允价值减去出售费用后的净额增加的，以前减记的金额应当予以恢复，并 在划分为持有待售类别后适用持有待售准则计量规定的非流动资产确认的资产减值损失金额 内转回，转回金额计入当期损益，并根据处置组中除商誉外适用持有待售准则计量规定的各 项非流动资产账面价值所占比重按比例增加其账面价值；已抵减的商誉账面价值，以及适用 持有待售准则计量规定的非流动资产在划分为持有待售类别前确认的资产减值损失不得转 回。</w:t>
      </w:r>
    </w:p>
    <w:p>
      <w:pPr>
        <w:pStyle w:val="BodyText"/>
        <w:spacing w:line="338" w:lineRule="auto" w:before="71"/>
        <w:ind w:left="1134" w:right="1152" w:firstLine="480"/>
        <w:jc w:val="left"/>
      </w:pPr>
      <w:r>
        <w:rPr/>
        <w:t>持有待售的非流动资产或处置组中的非流动资产不计提折旧或摊销，持有待售的处置组 中负债的利息和其他费用继续予以确认。</w:t>
      </w:r>
    </w:p>
    <w:p>
      <w:pPr>
        <w:pStyle w:val="BodyText"/>
        <w:spacing w:line="331" w:lineRule="auto" w:before="66"/>
        <w:ind w:right="995" w:firstLine="480"/>
        <w:jc w:val="left"/>
      </w:pPr>
      <w:r>
        <w:rPr/>
        <w:t>非流动资产或处置组不再满足持有待售类别的划分条件时，本公司不再将其继续划分为 </w:t>
      </w:r>
      <w:r>
        <w:rPr>
          <w:spacing w:val="-3"/>
        </w:rPr>
        <w:t>持有待售类别或将非流动资产从持有待售的处置组中移除，并按照以下两者孰低计量：（</w:t>
      </w:r>
      <w:r>
        <w:rPr>
          <w:rFonts w:ascii="Times New Roman" w:hAnsi="Times New Roman" w:cs="Times New Roman" w:eastAsia="Times New Roman" w:hint="default"/>
          <w:spacing w:val="-3"/>
        </w:rPr>
        <w:t>1</w:t>
      </w:r>
      <w:r>
        <w:rPr>
          <w:spacing w:val="-3"/>
        </w:rPr>
        <w:t>）</w:t>
      </w:r>
      <w:r>
        <w:rPr>
          <w:spacing w:val="-116"/>
        </w:rPr>
        <w:t> </w:t>
      </w:r>
      <w:r>
        <w:rPr>
          <w:spacing w:val="-2"/>
        </w:rPr>
        <w:t>划分为持有待售类别前的账面价值，按照假定不划分为持有待售类别情况下本应确认的折旧、</w:t>
      </w:r>
      <w:r>
        <w:rPr/>
        <w:t> </w:t>
      </w:r>
      <w:r>
        <w:rPr>
          <w:spacing w:val="-5"/>
        </w:rPr>
        <w:t>摊销或减值等进行调整后的金额；（</w:t>
      </w:r>
      <w:r>
        <w:rPr>
          <w:rFonts w:ascii="Times New Roman" w:hAnsi="Times New Roman" w:cs="Times New Roman" w:eastAsia="Times New Roman" w:hint="default"/>
          <w:spacing w:val="-5"/>
        </w:rPr>
        <w:t>2</w:t>
      </w:r>
      <w:r>
        <w:rPr>
          <w:spacing w:val="-5"/>
        </w:rPr>
        <w:t>）可收回金额。</w:t>
      </w:r>
    </w:p>
    <w:p>
      <w:pPr>
        <w:spacing w:line="700" w:lineRule="atLeast" w:before="182"/>
        <w:ind w:left="1613" w:right="1153" w:hanging="480"/>
        <w:jc w:val="left"/>
        <w:rPr>
          <w:rFonts w:ascii="宋体" w:hAnsi="宋体" w:cs="宋体" w:eastAsia="宋体" w:hint="default"/>
          <w:sz w:val="24"/>
          <w:szCs w:val="24"/>
        </w:rPr>
      </w:pPr>
      <w:bookmarkStart w:name="14、长期股权投资" w:id="187"/>
      <w:bookmarkEnd w:id="187"/>
      <w:r>
        <w:rPr/>
      </w: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336" w:lineRule="auto" w:before="126"/>
        <w:ind w:right="1169"/>
        <w:jc w:val="both"/>
      </w:pPr>
      <w:r>
        <w:rPr/>
        <w:t>长期股权投资。本公司对被投资单位不具有控制、共同控制或重大影响的长期股权投资，作 为可供出售金融资产或以公允价值计量且其变动计入当期损益的金融资产核算，其会计政策 详见附注五、</w:t>
      </w:r>
      <w:r>
        <w:rPr>
          <w:rFonts w:ascii="Times New Roman" w:hAnsi="Times New Roman" w:cs="Times New Roman" w:eastAsia="Times New Roman" w:hint="default"/>
        </w:rPr>
        <w:t>10</w:t>
      </w:r>
      <w:r>
        <w:rPr/>
        <w:t>“金融工具”。</w:t>
      </w:r>
    </w:p>
    <w:p>
      <w:pPr>
        <w:pStyle w:val="BodyText"/>
        <w:spacing w:line="336" w:lineRule="auto" w:before="40"/>
        <w:ind w:right="1170"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45" w:lineRule="auto" w:before="70"/>
        <w:ind w:left="1614" w:right="115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36" w:lineRule="auto" w:before="21"/>
        <w:ind w:left="1134" w:right="1169"/>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w:t>
      </w:r>
    </w:p>
    <w:p>
      <w:pPr>
        <w:spacing w:after="0" w:line="336"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69"/>
        <w:jc w:val="both"/>
      </w:pPr>
      <w:r>
        <w:rPr/>
        <w:t>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否属于“一揽子交易”进行处理：属于“一揽子交易”的，将各项交易作为一项取得控制权 的交易进行会计处理。不属于“一揽子交易”的，在合并日按照应享有被合并方股东权益在 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BodyText"/>
        <w:spacing w:line="336" w:lineRule="auto" w:before="68"/>
        <w:ind w:right="1169"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企业合并的，应分别是否属于“一揽子交易”进行处理：属于“一揽子交易”的，将各项交 易作为一项取得控制权的交易进行会计处理。不属于“一揽子交易”的，按照原持有被购买 方的股权投资账面价值加上新增投资成本之和，作为改按成本法核算的长期股权投资的初始 投资成本。原持有的股权采用权益法核算的，相关其他综合收益暂不进行会计处理。原持有 股权投资为可供出售金融资产的，其公允价值与账面价值之间的差额，以及原计入其他综合 收益的累计公允价值变动转入当期损益。</w:t>
      </w:r>
    </w:p>
    <w:p>
      <w:pPr>
        <w:pStyle w:val="BodyText"/>
        <w:spacing w:line="338" w:lineRule="auto" w:before="68"/>
        <w:ind w:left="1134" w:right="1170" w:firstLine="480"/>
        <w:jc w:val="both"/>
      </w:pPr>
      <w:r>
        <w:rPr/>
        <w:t>合并方或购买方为企业合并发生的审计、法律服务、评估咨询等中介费用以及其他相关 管理费用，于发生时计入当期损益。</w:t>
      </w:r>
    </w:p>
    <w:p>
      <w:pPr>
        <w:pStyle w:val="BodyText"/>
        <w:spacing w:line="333" w:lineRule="auto" w:before="66"/>
        <w:ind w:left="1134" w:right="1130"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spacing w:val="-79"/>
        </w:rPr>
        <w:t> </w:t>
      </w:r>
      <w:r>
        <w:rPr>
          <w:rFonts w:ascii="Times New Roman" w:hAnsi="Times New Roman" w:cs="Times New Roman" w:eastAsia="Times New Roman" w:hint="default"/>
        </w:rPr>
        <w:t>22 </w:t>
      </w:r>
      <w:r>
        <w:rPr/>
        <w:t>号——金融工具确认和计量》确定的原持有股权投资的公允价值加上新增投资成本之和。</w:t>
      </w:r>
    </w:p>
    <w:p>
      <w:pPr>
        <w:pStyle w:val="BodyText"/>
        <w:spacing w:line="345" w:lineRule="auto" w:before="72"/>
        <w:ind w:left="1613" w:right="1153"/>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spacing w:after="0" w:line="345"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8" w:lineRule="auto"/>
        <w:ind w:right="1170"/>
        <w:jc w:val="both"/>
      </w:pPr>
      <w:r>
        <w:rPr/>
        <w:t>权益法核算。此外，公司财务报表采用成本法核算能够对被投资单位实施控制的长期股权投 资。</w:t>
      </w:r>
    </w:p>
    <w:p>
      <w:pPr>
        <w:pStyle w:val="BodyText"/>
        <w:spacing w:line="367" w:lineRule="auto" w:before="67"/>
        <w:ind w:left="1613" w:right="1153"/>
        <w:jc w:val="left"/>
      </w:pPr>
      <w:r>
        <w:rPr/>
        <w:t>① 成本法核算的长期股权投资 采用成本法核算时，长期股权投资按初始投资成本计价，追加或收回投资调整长期股权</w:t>
      </w:r>
    </w:p>
    <w:p>
      <w:pPr>
        <w:pStyle w:val="BodyText"/>
        <w:spacing w:line="338" w:lineRule="auto" w:before="0"/>
        <w:ind w:right="1170"/>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64" w:lineRule="auto" w:before="67"/>
        <w:ind w:left="1613" w:right="1153"/>
        <w:jc w:val="left"/>
      </w:pPr>
      <w:r>
        <w:rPr/>
        <w:t>② 权益法核算的长期股权投资 采用权益法核算时，长期股权投资的初始投资成本大于投资时应享有被投资单位可辨认</w:t>
      </w:r>
    </w:p>
    <w:p>
      <w:pPr>
        <w:pStyle w:val="BodyText"/>
        <w:spacing w:line="336" w:lineRule="auto" w:before="1"/>
        <w:ind w:right="1170"/>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36" w:lineRule="auto" w:before="68"/>
        <w:ind w:right="995"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7"/>
        </w:rPr>
        <w:t>企业购入的资产构成业务的，按《企业会计准则第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33"/>
        </w:rPr>
        <w:t> </w:t>
      </w:r>
      <w:r>
        <w:rPr>
          <w:spacing w:val="-4"/>
        </w:rPr>
        <w:t>号——企业合并》的规定进行会计处理，</w:t>
      </w:r>
      <w:r>
        <w:rPr/>
        <w:t> 全额确认与交易相关的利得或损失。</w:t>
      </w:r>
    </w:p>
    <w:p>
      <w:pPr>
        <w:pStyle w:val="BodyText"/>
        <w:spacing w:line="336" w:lineRule="auto" w:before="69"/>
        <w:ind w:right="1169"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w:t>
      </w:r>
    </w:p>
    <w:p>
      <w:pPr>
        <w:spacing w:after="0" w:line="336" w:lineRule="auto"/>
        <w:jc w:val="both"/>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间实现净利润的，本公司在收益分享额弥补未确认的亏损分担额后，恢复确认收益分享额。 对于本公司首次执行新会计准则之前已经持有的对联营企业和合营企业的长期股权投</w:t>
      </w:r>
    </w:p>
    <w:p>
      <w:pPr>
        <w:pStyle w:val="BodyText"/>
        <w:spacing w:line="240" w:lineRule="auto" w:before="2"/>
        <w:ind w:right="0"/>
        <w:jc w:val="both"/>
      </w:pPr>
      <w:r>
        <w:rPr/>
        <w:t>资，如存在与该投资相关的股权投资借方差额，按原剩余期限直线摊销的金额计入当期损益。</w:t>
      </w:r>
    </w:p>
    <w:p>
      <w:pPr>
        <w:pStyle w:val="BodyText"/>
        <w:spacing w:line="364" w:lineRule="auto" w:before="166"/>
        <w:ind w:left="1614" w:right="1152"/>
        <w:jc w:val="left"/>
      </w:pPr>
      <w:r>
        <w:rPr/>
        <w:t>③ 收购少数股权 在编制合并财务报表时，因购买少数股权新增的长期股权投资与按照新增持股比例计算</w:t>
      </w:r>
    </w:p>
    <w:p>
      <w:pPr>
        <w:pStyle w:val="BodyText"/>
        <w:spacing w:line="338" w:lineRule="auto" w:before="0"/>
        <w:ind w:left="1134" w:right="0"/>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64" w:lineRule="auto" w:before="67"/>
        <w:ind w:left="1614" w:right="0"/>
        <w:jc w:val="left"/>
      </w:pPr>
      <w:r>
        <w:rPr/>
        <w:t>④ 处置长期股权投资 </w:t>
      </w:r>
      <w:r>
        <w:rPr>
          <w:spacing w:val="-3"/>
        </w:rPr>
        <w:t>在合并财务报表中，母公司在不丧失控制权的情况下部分处置对子公司的长期股权投资，</w:t>
      </w:r>
    </w:p>
    <w:p>
      <w:pPr>
        <w:pStyle w:val="BodyText"/>
        <w:spacing w:line="326" w:lineRule="auto" w:before="1"/>
        <w:ind w:right="1130"/>
        <w:jc w:val="both"/>
      </w:pPr>
      <w:r>
        <w:rPr/>
        <w:t>处置价款与处置长期股权投资相对应享有子公司净资产的差额计入股东权益；母公司部分处 </w:t>
      </w:r>
      <w:r>
        <w:rPr>
          <w:spacing w:val="-5"/>
        </w:rPr>
        <w:t>置对子公司的长期股权投资导致丧失对子公司控制权的，按本附注五、</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w:t>
      </w:r>
      <w:r>
        <w:rPr>
          <w:spacing w:val="-5"/>
        </w:rPr>
        <w:t>）“合并财务报</w:t>
      </w:r>
      <w:r>
        <w:rPr>
          <w:spacing w:val="-113"/>
        </w:rPr>
        <w:t> </w:t>
      </w:r>
      <w:r>
        <w:rPr>
          <w:spacing w:val="-113"/>
        </w:rPr>
      </w:r>
      <w:r>
        <w:rPr/>
        <w:t>表编制的方法”中所述的相关会计政策处理。</w:t>
      </w:r>
    </w:p>
    <w:p>
      <w:pPr>
        <w:pStyle w:val="BodyText"/>
        <w:spacing w:line="338" w:lineRule="auto" w:before="78"/>
        <w:ind w:left="1134" w:right="0" w:firstLine="480"/>
        <w:jc w:val="left"/>
      </w:pPr>
      <w:r>
        <w:rPr>
          <w:spacing w:val="-3"/>
        </w:rPr>
        <w:t>其他情形下的长期股权投资处置，对于处置的股权，其账面价值与实际取得价款的差额，</w:t>
      </w:r>
      <w:r>
        <w:rPr/>
        <w:t> 计入当期损益。</w:t>
      </w:r>
    </w:p>
    <w:p>
      <w:pPr>
        <w:pStyle w:val="BodyText"/>
        <w:spacing w:line="336" w:lineRule="auto" w:before="66"/>
        <w:ind w:left="1134" w:right="1170"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36" w:lineRule="auto" w:before="68"/>
        <w:ind w:right="1170"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36" w:lineRule="auto" w:before="68"/>
        <w:ind w:left="1134" w:right="1169"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w:t>
      </w:r>
    </w:p>
    <w:p>
      <w:pPr>
        <w:spacing w:after="0" w:line="336" w:lineRule="auto"/>
        <w:jc w:val="both"/>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70"/>
        <w:jc w:val="both"/>
      </w:pPr>
      <w:r>
        <w:rPr/>
        <w:t>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36" w:lineRule="auto" w:before="68"/>
        <w:ind w:left="1134" w:right="1170"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36" w:lineRule="auto" w:before="68"/>
        <w:ind w:right="1153" w:firstLine="480"/>
        <w:jc w:val="left"/>
      </w:pPr>
      <w:r>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1613" w:right="7873"/>
        <w:jc w:val="left"/>
      </w:pPr>
      <w:r>
        <w:rPr/>
        <w:t>投资性房地产计量模式 成本法计量 折旧或摊销方法</w:t>
      </w:r>
    </w:p>
    <w:p>
      <w:pPr>
        <w:pStyle w:val="BodyText"/>
        <w:spacing w:line="336" w:lineRule="auto" w:before="37"/>
        <w:ind w:right="1169" w:firstLine="480"/>
        <w:jc w:val="both"/>
      </w:pPr>
      <w:r>
        <w:rPr/>
        <w:t>投资性房地产是指为赚取租金或资本增值，或两者兼有而持有的房地产。包括已出租的 土地使用权、持有并准备增值后转让的土地使用权、已出租的建筑物等。此外，对于本公司 持有以备经营出租的空置建筑物，若董事会（或类似机构）作出书面决议，明确表示将其用 于经营出租且持有意图短期内不再发生变化的，也作为投资性房地产列报。</w:t>
      </w:r>
    </w:p>
    <w:p>
      <w:pPr>
        <w:pStyle w:val="BodyText"/>
        <w:spacing w:line="336" w:lineRule="auto" w:before="68"/>
        <w:ind w:right="995" w:firstLine="480"/>
        <w:jc w:val="left"/>
      </w:pPr>
      <w:r>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BodyText"/>
        <w:spacing w:line="338" w:lineRule="auto" w:before="68"/>
        <w:ind w:left="1134" w:right="1152" w:firstLine="480"/>
        <w:jc w:val="left"/>
      </w:pPr>
      <w:r>
        <w:rPr/>
        <w:t>本公司采用成本模式对投资性房地产进行后续计量，并按照与房屋建筑物或土地使用权 一致的政策进行折旧或摊销。</w:t>
      </w:r>
    </w:p>
    <w:p>
      <w:pPr>
        <w:pStyle w:val="BodyText"/>
        <w:spacing w:line="240" w:lineRule="auto" w:before="67"/>
        <w:ind w:left="1614" w:right="1033"/>
        <w:jc w:val="left"/>
      </w:pPr>
      <w:r>
        <w:rPr/>
        <w:t>投资性房地产的减值测试方法和减值准备计提方法详见附注五、</w:t>
      </w:r>
      <w:r>
        <w:rPr>
          <w:rFonts w:ascii="Times New Roman" w:hAnsi="Times New Roman" w:cs="Times New Roman" w:eastAsia="Times New Roman" w:hint="default"/>
        </w:rPr>
        <w:t>20</w:t>
      </w:r>
      <w:r>
        <w:rPr/>
        <w:t>“长期资产减值”。</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8" w:lineRule="auto"/>
        <w:ind w:right="1169" w:firstLine="480"/>
        <w:jc w:val="both"/>
      </w:pPr>
      <w:r>
        <w:rPr/>
        <w:t>自用房地产或存货转换为投资性房地产或投资性房地产转换为自用房地产时，按转换前 的账面价值作为转换后的入账价值。</w:t>
      </w:r>
    </w:p>
    <w:p>
      <w:pPr>
        <w:pStyle w:val="BodyText"/>
        <w:spacing w:line="336" w:lineRule="auto" w:before="66"/>
        <w:ind w:right="995" w:firstLine="480"/>
        <w:jc w:val="left"/>
      </w:pPr>
      <w:r>
        <w:rPr/>
        <w:t>投资性房地产的用途改变为自用时，自改变之日起，将该投资性房地产转换为固定资产 或无形资产。自用房地产的用途改变为赚取租金或资本增值时，自改变之日起，将固定资产 </w:t>
      </w:r>
      <w:r>
        <w:rPr>
          <w:spacing w:val="-2"/>
        </w:rPr>
        <w:t>或无形资产转换为投资性房地产。发生转换时，转换为采用成本模式计量的投资性房地产的，</w:t>
      </w:r>
      <w:r>
        <w:rPr/>
        <w:t> </w:t>
      </w:r>
      <w:r>
        <w:rPr>
          <w:spacing w:val="-2"/>
        </w:rPr>
        <w:t>以转换前的账面价值作为转换后的入账价值；转换为以公允价值模式计量的投资性房地产的，</w:t>
      </w:r>
      <w:r>
        <w:rPr/>
        <w:t> 以转换日的公允价值作为转换后的入账价值。</w:t>
      </w:r>
    </w:p>
    <w:p>
      <w:pPr>
        <w:pStyle w:val="BodyText"/>
        <w:spacing w:line="336" w:lineRule="auto" w:before="68"/>
        <w:ind w:right="1170" w:firstLine="480"/>
        <w:jc w:val="both"/>
      </w:pPr>
      <w:r>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spacing w:line="240" w:lineRule="auto" w:before="11"/>
        <w:rPr>
          <w:rFonts w:ascii="宋体" w:hAnsi="宋体" w:cs="宋体" w:eastAsia="宋体" w:hint="default"/>
          <w:sz w:val="16"/>
          <w:szCs w:val="16"/>
        </w:rPr>
      </w:pPr>
    </w:p>
    <w:p>
      <w:pPr>
        <w:pStyle w:val="Heading2"/>
        <w:spacing w:line="240" w:lineRule="auto"/>
        <w:ind w:right="1033"/>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left="1134" w:right="1170" w:firstLine="480"/>
        <w:jc w:val="both"/>
      </w:pPr>
      <w:r>
        <w:rPr/>
        <w:t>固定资产是指为生产商品、提供劳务、出租或经营管理而持有的，使用寿命超过一个会 计年度的有形资产。固定资产仅在与其有关的经济利益很可能流入本公司，且其成本能够可 靠地计量时才予以确认。固定资产按成本并考虑预计弃置费用因素的影响进行初始计量。</w:t>
      </w:r>
    </w:p>
    <w:p>
      <w:pPr>
        <w:spacing w:line="240" w:lineRule="auto" w:before="11"/>
        <w:rPr>
          <w:rFonts w:ascii="宋体" w:hAnsi="宋体" w:cs="宋体" w:eastAsia="宋体" w:hint="default"/>
          <w:sz w:val="16"/>
          <w:szCs w:val="16"/>
        </w:rPr>
      </w:pPr>
    </w:p>
    <w:p>
      <w:pPr>
        <w:pStyle w:val="Heading2"/>
        <w:spacing w:line="240" w:lineRule="auto"/>
        <w:ind w:left="1133" w:right="1033"/>
        <w:jc w:val="left"/>
        <w:rPr>
          <w:b w:val="0"/>
          <w:bCs w:val="0"/>
        </w:rPr>
      </w:pPr>
      <w:r>
        <w:rPr/>
        <w:pict>
          <v:shape style="position:absolute;margin-left:152.179993pt;margin-top:52.235611pt;width:.479996pt;height:.42pt;mso-position-horizontal-relative:page;mso-position-vertical-relative:paragraph;z-index:78592" type="#_x0000_t75" stroked="false">
            <v:imagedata r:id="rId375" o:title=""/>
          </v:shape>
        </w:pict>
      </w:r>
      <w:r>
        <w:rPr/>
        <w:pict>
          <v:shape style="position:absolute;margin-left:247.899994pt;margin-top:52.235611pt;width:.479996pt;height:.42pt;mso-position-horizontal-relative:page;mso-position-vertical-relative:paragraph;z-index:78616" type="#_x0000_t75" stroked="false">
            <v:imagedata r:id="rId375" o:title=""/>
          </v:shape>
        </w:pict>
      </w:r>
      <w:r>
        <w:rPr/>
        <w:pict>
          <v:shape style="position:absolute;margin-left:343.600006pt;margin-top:52.235611pt;width:.479965pt;height:.42pt;mso-position-horizontal-relative:page;mso-position-vertical-relative:paragraph;z-index:78640" type="#_x0000_t75" stroked="false">
            <v:imagedata r:id="rId375" o:title=""/>
          </v:shape>
        </w:pict>
      </w:r>
      <w:r>
        <w:rPr/>
        <w:pict>
          <v:shape style="position:absolute;margin-left:439.320007pt;margin-top:52.235611pt;width:.479965pt;height:.42pt;mso-position-horizontal-relative:page;mso-position-vertical-relative:paragraph;z-index:78664" type="#_x0000_t75" stroked="false">
            <v:imagedata r:id="rId375" o:title=""/>
          </v:shape>
        </w:pict>
      </w:r>
      <w:r>
        <w:rPr/>
        <w:pict>
          <v:shape style="position:absolute;margin-left:152.179993pt;margin-top:72.335632pt;width:.480031pt;height:.42pt;mso-position-horizontal-relative:page;mso-position-vertical-relative:paragraph;z-index:78688" type="#_x0000_t75" stroked="false">
            <v:imagedata r:id="rId375" o:title=""/>
          </v:shape>
        </w:pict>
      </w:r>
      <w:r>
        <w:rPr/>
        <w:pict>
          <v:shape style="position:absolute;margin-left:247.899994pt;margin-top:72.335632pt;width:.480031pt;height:.42pt;mso-position-horizontal-relative:page;mso-position-vertical-relative:paragraph;z-index:78712" type="#_x0000_t75" stroked="false">
            <v:imagedata r:id="rId375" o:title=""/>
          </v:shape>
        </w:pict>
      </w:r>
      <w:r>
        <w:rPr/>
        <w:pict>
          <v:shape style="position:absolute;margin-left:343.600006pt;margin-top:72.335632pt;width:.48pt;height:.42pt;mso-position-horizontal-relative:page;mso-position-vertical-relative:paragraph;z-index:78736" type="#_x0000_t75" stroked="false">
            <v:imagedata r:id="rId375" o:title=""/>
          </v:shape>
        </w:pict>
      </w:r>
      <w:r>
        <w:rPr/>
        <w:pict>
          <v:shape style="position:absolute;margin-left:439.320007pt;margin-top:72.335632pt;width:.48pt;height:.42pt;mso-position-horizontal-relative:page;mso-position-vertical-relative:paragraph;z-index:78760" type="#_x0000_t75" stroked="false">
            <v:imagedata r:id="rId375" o:title=""/>
          </v:shape>
        </w:pict>
      </w: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5"/>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1.90-4.75</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11.88-19.00</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9.50-23.75</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19.00-33.33</w:t>
            </w:r>
          </w:p>
        </w:tc>
      </w:tr>
    </w:tbl>
    <w:p>
      <w:pPr>
        <w:spacing w:line="240" w:lineRule="auto" w:before="2"/>
        <w:rPr>
          <w:rFonts w:ascii="宋体" w:hAnsi="宋体" w:cs="宋体" w:eastAsia="宋体" w:hint="default"/>
          <w:b/>
          <w:bCs/>
          <w:sz w:val="18"/>
          <w:szCs w:val="18"/>
        </w:rPr>
      </w:pPr>
    </w:p>
    <w:p>
      <w:pPr>
        <w:pStyle w:val="Heading2"/>
        <w:spacing w:line="240" w:lineRule="auto" w:before="26"/>
        <w:ind w:right="1033"/>
        <w:jc w:val="left"/>
        <w:rPr>
          <w:b w:val="0"/>
          <w:bCs w:val="0"/>
        </w:rPr>
      </w:pPr>
      <w:r>
        <w:rPr/>
        <w:pict>
          <v:shape style="position:absolute;margin-left:152.179993pt;margin-top:-52.964359pt;width:.480031pt;height:.42pt;mso-position-horizontal-relative:page;mso-position-vertical-relative:paragraph;z-index:78784" type="#_x0000_t75" stroked="false">
            <v:imagedata r:id="rId375" o:title=""/>
          </v:shape>
        </w:pict>
      </w:r>
      <w:r>
        <w:rPr/>
        <w:pict>
          <v:shape style="position:absolute;margin-left:247.899994pt;margin-top:-52.964359pt;width:.480031pt;height:.42pt;mso-position-horizontal-relative:page;mso-position-vertical-relative:paragraph;z-index:78808" type="#_x0000_t75" stroked="false">
            <v:imagedata r:id="rId375" o:title=""/>
          </v:shape>
        </w:pict>
      </w:r>
      <w:r>
        <w:rPr/>
        <w:pict>
          <v:shape style="position:absolute;margin-left:343.600006pt;margin-top:-52.964359pt;width:.48pt;height:.42pt;mso-position-horizontal-relative:page;mso-position-vertical-relative:paragraph;z-index:78832" type="#_x0000_t75" stroked="false">
            <v:imagedata r:id="rId375" o:title=""/>
          </v:shape>
        </w:pict>
      </w:r>
      <w:r>
        <w:rPr/>
        <w:pict>
          <v:shape style="position:absolute;margin-left:439.320007pt;margin-top:-52.964359pt;width:.48pt;height:.42pt;mso-position-horizontal-relative:page;mso-position-vertical-relative:paragraph;z-index:78856" type="#_x0000_t75" stroked="false">
            <v:imagedata r:id="rId375" o:title=""/>
          </v:shape>
        </w:pict>
      </w:r>
      <w:r>
        <w:rPr/>
        <w:pict>
          <v:shape style="position:absolute;margin-left:152.179993pt;margin-top:-32.864429pt;width:.479961pt;height:.42pt;mso-position-horizontal-relative:page;mso-position-vertical-relative:paragraph;z-index:78880" type="#_x0000_t75" stroked="false">
            <v:imagedata r:id="rId375" o:title=""/>
          </v:shape>
        </w:pict>
      </w:r>
      <w:r>
        <w:rPr/>
        <w:pict>
          <v:shape style="position:absolute;margin-left:247.899994pt;margin-top:-32.864429pt;width:.479961pt;height:.42pt;mso-position-horizontal-relative:page;mso-position-vertical-relative:paragraph;z-index:78904" type="#_x0000_t75" stroked="false">
            <v:imagedata r:id="rId375" o:title=""/>
          </v:shape>
        </w:pict>
      </w:r>
      <w:r>
        <w:rPr/>
        <w:pict>
          <v:shape style="position:absolute;margin-left:343.600006pt;margin-top:-32.864429pt;width:.47993pt;height:.42pt;mso-position-horizontal-relative:page;mso-position-vertical-relative:paragraph;z-index:78928" type="#_x0000_t75" stroked="false">
            <v:imagedata r:id="rId375" o:title=""/>
          </v:shape>
        </w:pict>
      </w:r>
      <w:r>
        <w:rPr/>
        <w:pict>
          <v:shape style="position:absolute;margin-left:439.320007pt;margin-top:-32.864429pt;width:.47993pt;height:.42pt;mso-position-horizontal-relative:page;mso-position-vertical-relative:paragraph;z-index:78952" type="#_x0000_t75" stroked="false">
            <v:imagedata r:id="rId375" o:title=""/>
          </v:shape>
        </w:pict>
      </w:r>
      <w:r>
        <w:rPr/>
        <w:pict>
          <v:shape style="position:absolute;margin-left:152.179993pt;margin-top:-12.764361pt;width:.480031pt;height:.42pt;mso-position-horizontal-relative:page;mso-position-vertical-relative:paragraph;z-index:78976" type="#_x0000_t75" stroked="false">
            <v:imagedata r:id="rId375" o:title=""/>
          </v:shape>
        </w:pict>
      </w:r>
      <w:r>
        <w:rPr/>
        <w:pict>
          <v:shape style="position:absolute;margin-left:247.899994pt;margin-top:-12.764361pt;width:.480031pt;height:.42pt;mso-position-horizontal-relative:page;mso-position-vertical-relative:paragraph;z-index:79000" type="#_x0000_t75" stroked="false">
            <v:imagedata r:id="rId375" o:title=""/>
          </v:shape>
        </w:pict>
      </w:r>
      <w:r>
        <w:rPr/>
        <w:pict>
          <v:shape style="position:absolute;margin-left:343.600006pt;margin-top:-12.764361pt;width:.48pt;height:.42pt;mso-position-horizontal-relative:page;mso-position-vertical-relative:paragraph;z-index:79024" type="#_x0000_t75" stroked="false">
            <v:imagedata r:id="rId375" o:title=""/>
          </v:shape>
        </w:pict>
      </w:r>
      <w:r>
        <w:rPr/>
        <w:pict>
          <v:shape style="position:absolute;margin-left:439.320007pt;margin-top:-12.764361pt;width:.48pt;height:.42pt;mso-position-horizontal-relative:page;mso-position-vertical-relative:paragraph;z-index:79048" type="#_x0000_t75" stroked="false">
            <v:imagedata r:id="rId375" o:title=""/>
          </v:shape>
        </w:pict>
      </w: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1170" w:firstLine="480"/>
        <w:jc w:val="both"/>
      </w:pPr>
      <w:r>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 内计提折旧；无法合理确定租赁期届满能够取得租赁资产所有权的，在租赁期与租赁资产使 用寿命两者中较短的期间内计提折旧。</w:t>
      </w:r>
    </w:p>
    <w:p>
      <w:pPr>
        <w:spacing w:after="0" w:line="336" w:lineRule="auto"/>
        <w:jc w:val="both"/>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1614" w:right="6192"/>
        <w:jc w:val="left"/>
      </w:pPr>
      <w:r>
        <w:rPr/>
        <w:t>公司是否需要遵守特殊行业的披露要求 否</w:t>
      </w:r>
    </w:p>
    <w:p>
      <w:pPr>
        <w:pStyle w:val="BodyText"/>
        <w:spacing w:line="338" w:lineRule="auto" w:before="37"/>
        <w:ind w:left="1134" w:right="1170" w:firstLine="480"/>
        <w:jc w:val="both"/>
      </w:pPr>
      <w:r>
        <w:rPr/>
        <w:t>在建工程成本按实际工程支出确定，包括在建期间发生的各项工程支出以及其他相关费 用等。在建工程在达到预定可使用状态后结转为固定资产。</w:t>
      </w:r>
    </w:p>
    <w:p>
      <w:pPr>
        <w:pStyle w:val="BodyText"/>
        <w:spacing w:line="240" w:lineRule="auto" w:before="67"/>
        <w:ind w:left="1613" w:right="1033"/>
        <w:jc w:val="left"/>
      </w:pPr>
      <w:r>
        <w:rPr/>
        <w:t>在建工程的减值测试方法和减值准备计提方法详见附注五、</w:t>
      </w:r>
      <w:r>
        <w:rPr>
          <w:rFonts w:ascii="Times New Roman" w:hAnsi="Times New Roman" w:cs="Times New Roman" w:eastAsia="Times New Roman" w:hint="default"/>
        </w:rPr>
        <w:t>20</w:t>
      </w:r>
      <w:r>
        <w:rPr/>
        <w:t>“长期资产减值”。</w:t>
      </w: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left="1134" w:right="1170"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36" w:lineRule="auto" w:before="68"/>
        <w:ind w:right="1169"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38" w:lineRule="auto" w:before="68"/>
        <w:ind w:left="1134" w:right="1170" w:firstLine="480"/>
        <w:jc w:val="both"/>
      </w:pPr>
      <w:r>
        <w:rPr/>
        <w:t>资本化期间内，外币专门借款的汇兑差额全部予以资本化；外币一般借款的汇兑差额计 入当期损益。</w:t>
      </w:r>
    </w:p>
    <w:p>
      <w:pPr>
        <w:pStyle w:val="BodyText"/>
        <w:spacing w:line="336" w:lineRule="auto" w:before="66"/>
        <w:ind w:left="1134" w:right="1170" w:firstLine="480"/>
        <w:jc w:val="both"/>
      </w:pPr>
      <w:r>
        <w:rPr/>
        <w:t>符合资本化条件的资产指需要经过相当长时间的购建或者生产活动才能达到预定可使用 或可销售状态的固定资产、投资性房地产和存货等资产。</w:t>
      </w:r>
    </w:p>
    <w:p>
      <w:pPr>
        <w:pStyle w:val="BodyText"/>
        <w:spacing w:line="338" w:lineRule="auto" w:before="68"/>
        <w:ind w:right="1170" w:firstLine="480"/>
        <w:jc w:val="both"/>
      </w:pPr>
      <w:r>
        <w:rPr/>
        <w:t>如果符合资本化条件的资产在购建或生产过程中发生非正常中断、并且中断时间连续超 过</w:t>
      </w:r>
      <w:r>
        <w:rPr>
          <w:spacing w:val="-60"/>
        </w:rPr>
        <w:t> </w:t>
      </w:r>
      <w:r>
        <w:rPr>
          <w:rFonts w:ascii="Times New Roman" w:hAnsi="Times New Roman" w:cs="Times New Roman" w:eastAsia="Times New Roman" w:hint="default"/>
        </w:rPr>
        <w:t>3 </w:t>
      </w:r>
      <w:r>
        <w:rPr/>
        <w:t>个月的，暂停借款费用的资本化，直至资产的购建或生产活动重新开始。</w:t>
      </w:r>
    </w:p>
    <w:p>
      <w:pPr>
        <w:pStyle w:val="Heading2"/>
        <w:spacing w:line="240" w:lineRule="auto" w:before="189"/>
        <w:ind w:left="1133" w:right="1033"/>
        <w:jc w:val="left"/>
        <w:rPr>
          <w:b w:val="0"/>
          <w:bCs w:val="0"/>
        </w:rPr>
      </w:pPr>
      <w:bookmarkStart w:name="19、无形资产" w:id="195"/>
      <w:bookmarkEnd w:id="195"/>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1033"/>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1"/>
        <w:rPr>
          <w:rFonts w:ascii="宋体" w:hAnsi="宋体" w:cs="宋体" w:eastAsia="宋体" w:hint="default"/>
          <w:b/>
          <w:bCs/>
          <w:sz w:val="29"/>
          <w:szCs w:val="29"/>
        </w:rPr>
      </w:pPr>
    </w:p>
    <w:p>
      <w:pPr>
        <w:pStyle w:val="BodyText"/>
        <w:spacing w:line="367" w:lineRule="auto" w:before="0"/>
        <w:ind w:left="1614" w:right="6192"/>
        <w:jc w:val="left"/>
      </w:pPr>
      <w:r>
        <w:rPr/>
        <w:t>公司是否需要遵守特殊行业的披露要求 否</w:t>
      </w:r>
    </w:p>
    <w:p>
      <w:pPr>
        <w:pStyle w:val="BodyText"/>
        <w:spacing w:line="259" w:lineRule="exact" w:before="0"/>
        <w:ind w:left="1614" w:right="1033"/>
        <w:jc w:val="left"/>
      </w:pPr>
      <w:r>
        <w:rPr/>
        <w:t>（</w:t>
      </w:r>
      <w:r>
        <w:rPr>
          <w:rFonts w:ascii="Times New Roman" w:hAnsi="Times New Roman" w:cs="Times New Roman" w:eastAsia="Times New Roman" w:hint="default"/>
        </w:rPr>
        <w:t>1</w:t>
      </w:r>
      <w:r>
        <w:rPr/>
        <w:t>）无形资产</w:t>
      </w:r>
    </w:p>
    <w:p>
      <w:pPr>
        <w:pStyle w:val="BodyText"/>
        <w:spacing w:line="240" w:lineRule="auto" w:before="131"/>
        <w:ind w:left="1614" w:right="1033"/>
        <w:jc w:val="left"/>
      </w:pPr>
      <w:r>
        <w:rPr/>
        <w:t>无形资产是指本公司拥有或者控制的没有实物形态的可辨认非货币性资产。</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70" w:firstLine="480"/>
        <w:jc w:val="both"/>
      </w:pPr>
      <w:r>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BodyText"/>
        <w:spacing w:line="336" w:lineRule="auto" w:before="69"/>
        <w:ind w:right="995"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38" w:lineRule="auto" w:before="68"/>
        <w:ind w:left="1134" w:right="1152" w:firstLine="480"/>
        <w:jc w:val="left"/>
      </w:pPr>
      <w:r>
        <w:rPr/>
        <w:t>使用寿命有限的无形资产自可供使用时起，对其原值在其预计使用寿命内采用直线法分 期平均摊销。使用寿命不确定的无形资产不予摊销。</w:t>
      </w:r>
    </w:p>
    <w:p>
      <w:pPr>
        <w:pStyle w:val="BodyText"/>
        <w:spacing w:line="336" w:lineRule="auto" w:before="66"/>
        <w:ind w:left="1134" w:right="1131" w:firstLine="840"/>
        <w:jc w:val="both"/>
      </w:pPr>
      <w:r>
        <w:rPr>
          <w:spacing w:val="-3"/>
        </w:rPr>
        <w:t>期末，对使用寿命有限的无形资产的使用寿命和摊销方法进行复核，如发生变更则作</w:t>
      </w:r>
      <w:r>
        <w:rPr/>
        <w:t>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spacing w:line="240" w:lineRule="auto" w:before="11"/>
        <w:rPr>
          <w:rFonts w:ascii="宋体" w:hAnsi="宋体" w:cs="宋体" w:eastAsia="宋体" w:hint="default"/>
          <w:sz w:val="16"/>
          <w:szCs w:val="16"/>
        </w:rPr>
      </w:pPr>
    </w:p>
    <w:p>
      <w:pPr>
        <w:pStyle w:val="Heading2"/>
        <w:spacing w:line="240" w:lineRule="auto"/>
        <w:ind w:right="1033"/>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2"/>
        <w:rPr>
          <w:rFonts w:ascii="宋体" w:hAnsi="宋体" w:cs="宋体" w:eastAsia="宋体" w:hint="default"/>
          <w:b/>
          <w:bCs/>
          <w:sz w:val="29"/>
          <w:szCs w:val="29"/>
        </w:rPr>
      </w:pPr>
    </w:p>
    <w:p>
      <w:pPr>
        <w:pStyle w:val="BodyText"/>
        <w:spacing w:line="367" w:lineRule="auto" w:before="0"/>
        <w:ind w:left="1613" w:right="1153"/>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313" w:lineRule="exact" w:before="0"/>
        <w:ind w:left="1134" w:right="1033"/>
        <w:jc w:val="left"/>
      </w:pPr>
      <w:r>
        <w:rPr/>
        <w:t>的支出计入当期损益：</w:t>
      </w:r>
    </w:p>
    <w:p>
      <w:pPr>
        <w:pStyle w:val="BodyText"/>
        <w:spacing w:line="240" w:lineRule="auto" w:before="166"/>
        <w:ind w:left="1614" w:right="1033"/>
        <w:jc w:val="left"/>
      </w:pPr>
      <w:r>
        <w:rPr/>
        <w:t>① 完成该无形资产以使其能够使用或出售在技术上具有可行性；</w:t>
      </w:r>
    </w:p>
    <w:p>
      <w:pPr>
        <w:pStyle w:val="BodyText"/>
        <w:spacing w:line="240" w:lineRule="auto" w:before="166"/>
        <w:ind w:left="1614" w:right="1033"/>
        <w:jc w:val="left"/>
      </w:pPr>
      <w:r>
        <w:rPr/>
        <w:t>② 具有完成该无形资产并使用或出售的意图；</w:t>
      </w:r>
    </w:p>
    <w:p>
      <w:pPr>
        <w:pStyle w:val="BodyText"/>
        <w:spacing w:line="338" w:lineRule="auto" w:before="164"/>
        <w:ind w:left="1134" w:right="1116" w:firstLine="480"/>
        <w:jc w:val="left"/>
      </w:pPr>
      <w:r>
        <w:rPr/>
        <w:t>③</w:t>
      </w:r>
      <w:r>
        <w:rPr>
          <w:spacing w:val="27"/>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338" w:lineRule="auto" w:before="66"/>
        <w:ind w:left="1134" w:right="1118" w:firstLine="480"/>
        <w:jc w:val="left"/>
      </w:pPr>
      <w:r>
        <w:rPr/>
        <w:t>④</w:t>
      </w:r>
      <w:r>
        <w:rPr>
          <w:spacing w:val="25"/>
        </w:rPr>
        <w:t> </w:t>
      </w:r>
      <w:r>
        <w:rPr>
          <w:spacing w:val="-3"/>
        </w:rPr>
        <w:t>有足够的技术、财务资源和其他资源支持，以完成该无形资产的开发，并有能力使用</w:t>
      </w:r>
      <w:r>
        <w:rPr/>
        <w:t> 或出售该无形资产；</w:t>
      </w:r>
    </w:p>
    <w:p>
      <w:pPr>
        <w:pStyle w:val="BodyText"/>
        <w:spacing w:line="367" w:lineRule="auto" w:before="67"/>
        <w:ind w:left="1613" w:right="1633"/>
        <w:jc w:val="left"/>
      </w:pPr>
      <w:r>
        <w:rPr/>
        <w:t>⑤ 归属于该无形资产开发阶段的支出能够可靠地计量。 无法区分研究阶段支出和开发阶段支出的，将发生的研发支出全部计入当期损益。</w:t>
      </w:r>
    </w:p>
    <w:p>
      <w:pPr>
        <w:pStyle w:val="BodyText"/>
        <w:spacing w:line="345" w:lineRule="auto" w:before="39"/>
        <w:ind w:left="1613" w:right="1633"/>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20</w:t>
      </w:r>
      <w:r>
        <w:rPr/>
        <w:t>“长期资产减值”。</w:t>
      </w:r>
    </w:p>
    <w:p>
      <w:pPr>
        <w:spacing w:after="0" w:line="345"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20、长期资产减值" w:id="198"/>
      <w:bookmarkEnd w:id="198"/>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right="995" w:firstLine="480"/>
        <w:jc w:val="left"/>
      </w:pPr>
      <w:r>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36" w:lineRule="auto" w:before="68"/>
        <w:ind w:right="1170" w:firstLine="480"/>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36" w:lineRule="auto" w:before="68"/>
        <w:ind w:right="1169" w:firstLine="480"/>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before="70"/>
        <w:ind w:left="1613" w:right="1033"/>
        <w:jc w:val="left"/>
      </w:pPr>
      <w:r>
        <w:rPr/>
        <w:t>上述资产减值损失一经确认，以后期间不予转回价值得以恢复的部分。</w:t>
      </w:r>
    </w:p>
    <w:p>
      <w:pPr>
        <w:spacing w:line="722" w:lineRule="exact" w:before="18"/>
        <w:ind w:left="1613" w:right="1153" w:hanging="480"/>
        <w:jc w:val="left"/>
        <w:rPr>
          <w:rFonts w:ascii="宋体" w:hAnsi="宋体" w:cs="宋体" w:eastAsia="宋体" w:hint="default"/>
          <w:sz w:val="24"/>
          <w:szCs w:val="24"/>
        </w:rPr>
      </w:pPr>
      <w:bookmarkStart w:name="21、长期待摊费用" w:id="199"/>
      <w:bookmarkEnd w:id="199"/>
      <w:r>
        <w:rPr/>
      </w: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长期待摊费用为已经发生但应由报告期和以后各期负担的分摊期限在一年以上的各项费</w:t>
      </w:r>
    </w:p>
    <w:p>
      <w:pPr>
        <w:pStyle w:val="BodyText"/>
        <w:spacing w:line="240" w:lineRule="auto" w:before="17"/>
        <w:ind w:right="1033"/>
        <w:jc w:val="left"/>
      </w:pPr>
      <w:r>
        <w:rPr/>
        <w:t>用。长期待摊费用在预计受益期间按直线法摊销。</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22、职工薪酬" w:id="200"/>
      <w:bookmarkEnd w:id="200"/>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9"/>
          <w:szCs w:val="29"/>
        </w:rPr>
      </w:pPr>
    </w:p>
    <w:p>
      <w:pPr>
        <w:pStyle w:val="BodyText"/>
        <w:spacing w:line="336" w:lineRule="auto" w:before="0"/>
        <w:ind w:right="1170" w:firstLine="480"/>
        <w:jc w:val="both"/>
      </w:pPr>
      <w:r>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spacing w:line="240" w:lineRule="auto" w:before="11"/>
        <w:rPr>
          <w:rFonts w:ascii="宋体" w:hAnsi="宋体" w:cs="宋体" w:eastAsia="宋体" w:hint="default"/>
          <w:sz w:val="16"/>
          <w:szCs w:val="16"/>
        </w:rPr>
      </w:pPr>
    </w:p>
    <w:p>
      <w:pPr>
        <w:pStyle w:val="Heading2"/>
        <w:spacing w:line="240" w:lineRule="auto"/>
        <w:ind w:right="1033"/>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29"/>
          <w:szCs w:val="29"/>
        </w:rPr>
      </w:pPr>
    </w:p>
    <w:p>
      <w:pPr>
        <w:pStyle w:val="BodyText"/>
        <w:spacing w:line="338" w:lineRule="auto" w:before="0"/>
        <w:ind w:right="1170" w:firstLine="480"/>
        <w:jc w:val="both"/>
      </w:pPr>
      <w:r>
        <w:rPr/>
        <w:t>离职后福利主要包括基本养老保险、失业保险等。离职后福利计划包括设定提存计划。 采用设定提存计划的，相应的应缴存金额于发生时计入相关资产成本或当期损益。</w:t>
      </w:r>
    </w:p>
    <w:p>
      <w:pPr>
        <w:spacing w:line="240" w:lineRule="auto" w:before="8"/>
        <w:rPr>
          <w:rFonts w:ascii="宋体" w:hAnsi="宋体" w:cs="宋体" w:eastAsia="宋体" w:hint="default"/>
          <w:sz w:val="16"/>
          <w:szCs w:val="16"/>
        </w:rPr>
      </w:pPr>
    </w:p>
    <w:p>
      <w:pPr>
        <w:pStyle w:val="Heading2"/>
        <w:spacing w:line="240" w:lineRule="auto"/>
        <w:ind w:left="1133" w:right="1033"/>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right="1170" w:firstLine="480"/>
        <w:jc w:val="both"/>
      </w:pPr>
      <w:r>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spacing w:line="240" w:lineRule="auto" w:before="11"/>
        <w:rPr>
          <w:rFonts w:ascii="宋体" w:hAnsi="宋体" w:cs="宋体" w:eastAsia="宋体" w:hint="default"/>
          <w:sz w:val="16"/>
          <w:szCs w:val="16"/>
        </w:rPr>
      </w:pPr>
    </w:p>
    <w:p>
      <w:pPr>
        <w:pStyle w:val="Heading2"/>
        <w:spacing w:line="240" w:lineRule="auto"/>
        <w:ind w:left="1133" w:right="1033"/>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right="1170" w:firstLine="480"/>
        <w:jc w:val="both"/>
      </w:pPr>
      <w:r>
        <w:rPr/>
        <w:t>职工内部退休计划采用与上述辞退福利相同的原则处理。本公司将自职工停止提供服务 日至正常退休日的期间拟支付的内退人员工资和缴纳的社会保险费等，在符合预计负债确认 </w:t>
      </w:r>
      <w:r>
        <w:rPr>
          <w:spacing w:val="-8"/>
        </w:rPr>
        <w:t>条件时，计入当期损益（辞退福利）。</w:t>
      </w:r>
    </w:p>
    <w:p>
      <w:pPr>
        <w:pStyle w:val="BodyText"/>
        <w:spacing w:line="338" w:lineRule="auto" w:before="68"/>
        <w:ind w:right="1170" w:firstLine="480"/>
        <w:jc w:val="both"/>
      </w:pPr>
      <w:r>
        <w:rPr/>
        <w:t>本公司向职工提供的其他长期职工福利，符合设定提存计划的，按照设定提存计划进行 会计处理，除此之外按照设定受益计划进行会计处理。</w:t>
      </w:r>
    </w:p>
    <w:p>
      <w:pPr>
        <w:spacing w:line="240" w:lineRule="auto" w:before="8"/>
        <w:rPr>
          <w:rFonts w:ascii="宋体" w:hAnsi="宋体" w:cs="宋体" w:eastAsia="宋体" w:hint="default"/>
          <w:sz w:val="16"/>
          <w:szCs w:val="16"/>
        </w:rPr>
      </w:pPr>
    </w:p>
    <w:p>
      <w:pPr>
        <w:pStyle w:val="Heading2"/>
        <w:spacing w:line="240" w:lineRule="auto"/>
        <w:ind w:left="1133" w:right="1033"/>
        <w:jc w:val="left"/>
        <w:rPr>
          <w:b w:val="0"/>
          <w:bCs w:val="0"/>
        </w:rPr>
      </w:pPr>
      <w:bookmarkStart w:name="23、预计负债" w:id="205"/>
      <w:bookmarkEnd w:id="205"/>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9"/>
        <w:rPr>
          <w:rFonts w:ascii="宋体" w:hAnsi="宋体" w:cs="宋体" w:eastAsia="宋体" w:hint="default"/>
          <w:b/>
          <w:bCs/>
          <w:sz w:val="29"/>
          <w:szCs w:val="29"/>
        </w:rPr>
      </w:pPr>
    </w:p>
    <w:p>
      <w:pPr>
        <w:pStyle w:val="BodyText"/>
        <w:spacing w:line="319" w:lineRule="auto" w:before="0"/>
        <w:ind w:right="1169" w:firstLine="480"/>
        <w:jc w:val="both"/>
      </w:pPr>
      <w:r>
        <w:rPr>
          <w:spacing w:val="-4"/>
        </w:rPr>
        <w:t>当与或有事项相关的义务同时符合以下条件，确认为预计负债：（</w:t>
      </w:r>
      <w:r>
        <w:rPr>
          <w:rFonts w:ascii="Times New Roman" w:hAnsi="Times New Roman" w:cs="Times New Roman" w:eastAsia="Times New Roman" w:hint="default"/>
          <w:spacing w:val="-4"/>
        </w:rPr>
        <w:t>1</w:t>
      </w:r>
      <w:r>
        <w:rPr>
          <w:spacing w:val="-4"/>
        </w:rPr>
        <w:t>）该义务是本公司承</w:t>
      </w:r>
      <w:r>
        <w:rPr/>
        <w:t> </w:t>
      </w:r>
      <w:r>
        <w:rPr>
          <w:spacing w:val="-6"/>
        </w:rPr>
        <w:t>担的现时义务；（</w:t>
      </w:r>
      <w:r>
        <w:rPr>
          <w:rFonts w:ascii="Times New Roman" w:hAnsi="Times New Roman" w:cs="Times New Roman" w:eastAsia="Times New Roman" w:hint="default"/>
          <w:spacing w:val="-6"/>
        </w:rPr>
        <w:t>2</w:t>
      </w:r>
      <w:r>
        <w:rPr>
          <w:spacing w:val="-6"/>
        </w:rPr>
        <w:t>）履行该义务很可能导致经济利益流出；（</w:t>
      </w:r>
      <w:r>
        <w:rPr>
          <w:rFonts w:ascii="Times New Roman" w:hAnsi="Times New Roman" w:cs="Times New Roman" w:eastAsia="Times New Roman" w:hint="default"/>
          <w:spacing w:val="-6"/>
        </w:rPr>
        <w:t>3</w:t>
      </w:r>
      <w:r>
        <w:rPr>
          <w:spacing w:val="-6"/>
        </w:rPr>
        <w:t>）该义务的金额能够可靠地计</w:t>
      </w:r>
      <w:r>
        <w:rPr>
          <w:spacing w:val="-108"/>
        </w:rPr>
        <w:t> </w:t>
      </w:r>
      <w:r>
        <w:rPr/>
        <w:t>量。</w:t>
      </w:r>
    </w:p>
    <w:p>
      <w:pPr>
        <w:pStyle w:val="BodyText"/>
        <w:spacing w:line="240" w:lineRule="auto" w:before="85"/>
        <w:ind w:left="1614" w:right="1033"/>
        <w:jc w:val="left"/>
      </w:pPr>
      <w:r>
        <w:rPr/>
        <w:t>在资产负债表日，考虑与或有事项有关的风险、不确定性和货币时间价值等因素，按照</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履行相关现时义务所需支出的最佳估计数对预计负债进行计量。 如果清偿预计负债所需支出全部或部分预期由第三方补偿的，补偿金额在基本确定能够</w:t>
      </w:r>
    </w:p>
    <w:p>
      <w:pPr>
        <w:pStyle w:val="BodyText"/>
        <w:spacing w:line="240" w:lineRule="auto" w:before="2"/>
        <w:ind w:right="0"/>
        <w:jc w:val="both"/>
      </w:pPr>
      <w:r>
        <w:rPr/>
        <w:t>收到时，作为资产单独确认，且确认的补偿金额不超过预计负债的账面价值。</w:t>
      </w:r>
    </w:p>
    <w:p>
      <w:pPr>
        <w:pStyle w:val="BodyText"/>
        <w:spacing w:line="345" w:lineRule="auto" w:before="166"/>
        <w:ind w:left="1614" w:right="1152"/>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w:t>
      </w:r>
    </w:p>
    <w:p>
      <w:pPr>
        <w:pStyle w:val="BodyText"/>
        <w:spacing w:line="338" w:lineRule="auto" w:before="19"/>
        <w:ind w:left="1134" w:right="1152"/>
        <w:jc w:val="left"/>
      </w:pPr>
      <w:r>
        <w:rPr/>
        <w:t>变成亏损合同，且该亏损合同产生的义务满足上述预计负债的确认条件的，将合同预计损失 超过合同标的资产已确认的减值损失（如有）的部分，确认为预计负债。</w:t>
      </w:r>
    </w:p>
    <w:p>
      <w:pPr>
        <w:pStyle w:val="BodyText"/>
        <w:spacing w:line="345" w:lineRule="auto" w:before="67"/>
        <w:ind w:left="1614" w:right="1152"/>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w:t>
      </w:r>
    </w:p>
    <w:p>
      <w:pPr>
        <w:pStyle w:val="BodyText"/>
        <w:spacing w:line="336" w:lineRule="auto" w:before="20"/>
        <w:ind w:right="1153"/>
        <w:jc w:val="left"/>
      </w:pPr>
      <w:r>
        <w:rPr/>
        <w:t>况下，按照与重组有关的直接支出确定预计负债金额。对于出售部分业务的重组义务，只有 </w:t>
      </w:r>
      <w:r>
        <w:rPr>
          <w:spacing w:val="-4"/>
        </w:rPr>
        <w:t>在本公司承诺出售部分业务（即签订了约束性出售协议时），才确认与重组相关的义务。</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24、股份支付" w:id="206"/>
      <w:bookmarkEnd w:id="206"/>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3" w:right="1153"/>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w:t>
      </w:r>
    </w:p>
    <w:p>
      <w:pPr>
        <w:pStyle w:val="BodyText"/>
        <w:spacing w:line="240" w:lineRule="auto" w:before="22"/>
        <w:ind w:right="0"/>
        <w:jc w:val="both"/>
      </w:pPr>
      <w:r>
        <w:rPr/>
        <w:t>确定的负债的交易。股份支付分为以权益结算的股份支付和以现金结算的股份支付。</w:t>
      </w:r>
    </w:p>
    <w:p>
      <w:pPr>
        <w:pStyle w:val="BodyText"/>
        <w:spacing w:line="364" w:lineRule="auto" w:before="166"/>
        <w:ind w:left="1613" w:right="1153"/>
        <w:jc w:val="left"/>
      </w:pPr>
      <w:r>
        <w:rPr/>
        <w:t>① 以权益结算的股份支付 用以换取职工提供的服务的权益结算的股份支付，以授予职工权益工具在授予日的公允</w:t>
      </w:r>
    </w:p>
    <w:p>
      <w:pPr>
        <w:pStyle w:val="BodyText"/>
        <w:spacing w:line="336" w:lineRule="auto" w:before="0"/>
        <w:ind w:right="1013"/>
        <w:jc w:val="both"/>
      </w:pP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相应增加资本公积。</w:t>
      </w:r>
    </w:p>
    <w:p>
      <w:pPr>
        <w:pStyle w:val="BodyText"/>
        <w:spacing w:line="336" w:lineRule="auto" w:before="68"/>
        <w:ind w:right="995" w:firstLine="480"/>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r>
        <w:rPr/>
        <w:t> 并相应调整资本公积。</w:t>
      </w:r>
    </w:p>
    <w:p>
      <w:pPr>
        <w:pStyle w:val="BodyText"/>
        <w:spacing w:line="336" w:lineRule="auto" w:before="68"/>
        <w:ind w:right="0"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BodyText"/>
        <w:spacing w:line="364" w:lineRule="auto" w:before="70"/>
        <w:ind w:left="1613" w:right="1153"/>
        <w:jc w:val="left"/>
      </w:pPr>
      <w:r>
        <w:rPr/>
        <w:t>② 以现金结算的股份支付 以现金结算的股份支付，按照本公司承担的以股份或其他权益工具为基础确定的负债的</w:t>
      </w:r>
    </w:p>
    <w:p>
      <w:pPr>
        <w:spacing w:after="0" w:line="364"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6" w:lineRule="auto"/>
        <w:ind w:right="1170"/>
        <w:jc w:val="both"/>
      </w:pPr>
      <w:r>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BodyText"/>
        <w:spacing w:line="338" w:lineRule="auto" w:before="68"/>
        <w:ind w:right="1170" w:firstLine="480"/>
        <w:jc w:val="both"/>
      </w:pPr>
      <w:r>
        <w:rPr/>
        <w:t>在相关负债结算前的每个资产负债表日以及结算日，对负债的公允价值重新计量，其变 动计入当期损益。</w:t>
      </w:r>
    </w:p>
    <w:p>
      <w:pPr>
        <w:pStyle w:val="BodyText"/>
        <w:spacing w:line="345" w:lineRule="auto" w:before="67"/>
        <w:ind w:left="1614" w:right="1152"/>
        <w:jc w:val="left"/>
      </w:pPr>
      <w:r>
        <w:rPr/>
        <w:t>（</w:t>
      </w:r>
      <w:r>
        <w:rPr>
          <w:rFonts w:ascii="Times New Roman" w:hAnsi="Times New Roman" w:cs="Times New Roman" w:eastAsia="Times New Roman" w:hint="default"/>
        </w:rPr>
        <w:t>2</w:t>
      </w:r>
      <w:r>
        <w:rPr/>
        <w:t>）修改、终止股份支付计划的相关会计处理 本公司对股份支付计划进行修改时，若修改增加了所授予权益工具的公允价值，按照权</w:t>
      </w:r>
    </w:p>
    <w:p>
      <w:pPr>
        <w:pStyle w:val="BodyText"/>
        <w:spacing w:line="336" w:lineRule="auto" w:before="19"/>
        <w:ind w:left="1134" w:right="1170"/>
        <w:jc w:val="both"/>
      </w:pPr>
      <w:r>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BodyText"/>
        <w:spacing w:line="336" w:lineRule="auto" w:before="68"/>
        <w:ind w:left="1134" w:right="1170" w:firstLine="480"/>
        <w:jc w:val="both"/>
      </w:pPr>
      <w:r>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BodyText"/>
        <w:spacing w:line="345" w:lineRule="auto" w:before="70"/>
        <w:ind w:left="1613" w:right="115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240" w:lineRule="auto" w:before="22"/>
        <w:ind w:right="0"/>
        <w:jc w:val="both"/>
      </w:pPr>
      <w:r>
        <w:rPr/>
        <w:t>一在本公司内，另一在本公司外的，在本公司合并财务报表中按照以下规定进行会计处理：</w:t>
      </w:r>
    </w:p>
    <w:p>
      <w:pPr>
        <w:pStyle w:val="BodyText"/>
        <w:spacing w:line="338" w:lineRule="auto" w:before="164"/>
        <w:ind w:right="1273" w:firstLine="480"/>
        <w:jc w:val="left"/>
      </w:pPr>
      <w:r>
        <w:rPr/>
        <w:t>① 结算企业以其本身权益工具结算的，将该股份支付交易作为权益结算的股份支付处 理；除此之外，作为现金结算的股份支付处理。</w:t>
      </w:r>
    </w:p>
    <w:p>
      <w:pPr>
        <w:pStyle w:val="BodyText"/>
        <w:spacing w:line="336" w:lineRule="auto" w:before="66"/>
        <w:ind w:right="1170" w:firstLine="480"/>
        <w:jc w:val="both"/>
      </w:pPr>
      <w:r>
        <w:rPr/>
        <w:t>结算企业是接受服务企业的投资者的，按照授予日权益工具的公允价值或应承担负债的 公允价值确认为对接受服务企业的长期股权投资，同时确认资本公积（其他资本公积）或负 债。</w:t>
      </w:r>
    </w:p>
    <w:p>
      <w:pPr>
        <w:pStyle w:val="BodyText"/>
        <w:spacing w:line="336" w:lineRule="auto" w:before="68"/>
        <w:ind w:right="1131" w:firstLine="480"/>
        <w:jc w:val="both"/>
      </w:pPr>
      <w:r>
        <w:rPr/>
        <w:t>②</w:t>
      </w:r>
      <w:r>
        <w:rPr>
          <w:spacing w:val="27"/>
        </w:rPr>
        <w:t> </w:t>
      </w:r>
      <w:r>
        <w:rPr>
          <w:spacing w:val="-3"/>
        </w:rPr>
        <w:t>接受服务企业没有结算义务或授予本企业职工的是其本身权益工具的，将该股份支付</w:t>
      </w:r>
      <w:r>
        <w:rPr/>
        <w:t> 交易作为权益结算的股份支付处理；接受服务企业具有结算义务且授予本企业职工的并非其 本身权益工具的，将该股份支付交易作为现金结算的股份支付处理。</w:t>
      </w:r>
    </w:p>
    <w:p>
      <w:pPr>
        <w:pStyle w:val="BodyText"/>
        <w:spacing w:line="336" w:lineRule="auto" w:before="69"/>
        <w:ind w:right="1169" w:firstLine="480"/>
        <w:jc w:val="both"/>
      </w:pPr>
      <w:r>
        <w:rPr/>
        <w:t>本公司内各企业之间发生的股份支付交易，接受服务企业和结算企业不是同一企业的， 在接受服务企业和结算企业各自的个别财务报表中对该股份支付交易的确认和计量，比照上 述原则处理。</w:t>
      </w:r>
    </w:p>
    <w:p>
      <w:pPr>
        <w:spacing w:after="0" w:line="336"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0"/>
        <w:jc w:val="both"/>
        <w:rPr>
          <w:b w:val="0"/>
          <w:bCs w:val="0"/>
        </w:rPr>
      </w:pPr>
      <w:bookmarkStart w:name="25、收入" w:id="207"/>
      <w:bookmarkEnd w:id="207"/>
      <w:r>
        <w:rPr>
          <w:b w:val="0"/>
          <w:bCs w:val="0"/>
        </w:rPr>
      </w:r>
      <w:r>
        <w:rPr>
          <w:rFonts w:ascii="Times New Roman" w:hAnsi="Times New Roman" w:cs="Times New Roman" w:eastAsia="Times New Roman" w:hint="default"/>
        </w:rPr>
        <w:t>25</w:t>
      </w:r>
      <w:r>
        <w:rPr/>
        <w:t>、收入</w:t>
      </w:r>
      <w:r>
        <w:rPr>
          <w:b w:val="0"/>
          <w:bCs w:val="0"/>
        </w:rPr>
      </w:r>
    </w:p>
    <w:p>
      <w:pPr>
        <w:spacing w:line="240" w:lineRule="auto" w:before="11"/>
        <w:rPr>
          <w:rFonts w:ascii="宋体" w:hAnsi="宋体" w:cs="宋体" w:eastAsia="宋体" w:hint="default"/>
          <w:b/>
          <w:bCs/>
          <w:sz w:val="29"/>
          <w:szCs w:val="29"/>
        </w:rPr>
      </w:pPr>
    </w:p>
    <w:p>
      <w:pPr>
        <w:pStyle w:val="BodyText"/>
        <w:spacing w:line="367" w:lineRule="auto" w:before="0"/>
        <w:ind w:left="1614" w:right="6192"/>
        <w:jc w:val="left"/>
      </w:pPr>
      <w:r>
        <w:rPr/>
        <w:t>公司是否需要遵守特殊行业的披露要求 否</w:t>
      </w:r>
    </w:p>
    <w:p>
      <w:pPr>
        <w:pStyle w:val="BodyText"/>
        <w:spacing w:line="345" w:lineRule="auto" w:before="38"/>
        <w:ind w:left="1614" w:right="115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36" w:lineRule="auto" w:before="20"/>
        <w:ind w:left="1134" w:right="1170"/>
        <w:jc w:val="both"/>
      </w:pPr>
      <w:r>
        <w:rPr/>
        <w:t>继续管理权，也没有对已售商品实施有效控制，收入的金额能够可靠地计量，相关的经济利 益很可能流入企业，相关的已发生或将发生的成本能够可靠地计量时，待通过买方安装、调 试、验收后确认收入的实现。</w:t>
      </w:r>
    </w:p>
    <w:p>
      <w:pPr>
        <w:pStyle w:val="BodyText"/>
        <w:spacing w:line="345" w:lineRule="auto" w:before="70"/>
        <w:ind w:left="1614" w:right="4032"/>
        <w:jc w:val="left"/>
      </w:pPr>
      <w:r>
        <w:rPr/>
        <w:t>（</w:t>
      </w:r>
      <w:r>
        <w:rPr>
          <w:rFonts w:ascii="Times New Roman" w:hAnsi="Times New Roman" w:cs="Times New Roman" w:eastAsia="Times New Roman" w:hint="default"/>
        </w:rPr>
        <w:t>2</w:t>
      </w:r>
      <w:r>
        <w:rPr/>
        <w:t>）利息收入 按照他人使用本公司货币资金的时间和实际利率计算确定。</w:t>
      </w:r>
    </w:p>
    <w:p>
      <w:pPr>
        <w:pStyle w:val="BodyText"/>
        <w:spacing w:line="345" w:lineRule="auto" w:before="60"/>
        <w:ind w:left="1614" w:right="7152"/>
        <w:jc w:val="left"/>
      </w:pPr>
      <w:r>
        <w:rPr/>
        <w:t>（</w:t>
      </w:r>
      <w:r>
        <w:rPr>
          <w:rFonts w:ascii="Times New Roman" w:hAnsi="Times New Roman" w:cs="Times New Roman" w:eastAsia="Times New Roman" w:hint="default"/>
        </w:rPr>
        <w:t>3</w:t>
      </w:r>
      <w:r>
        <w:rPr/>
        <w:t>）房屋出租收入 按照合同约定确认收入实现。</w:t>
      </w:r>
    </w:p>
    <w:p>
      <w:pPr>
        <w:pStyle w:val="BodyText"/>
        <w:spacing w:line="345" w:lineRule="auto" w:before="60"/>
        <w:ind w:left="1614" w:right="6672"/>
        <w:jc w:val="left"/>
      </w:pPr>
      <w:r>
        <w:rPr/>
        <w:t>（</w:t>
      </w:r>
      <w:r>
        <w:rPr>
          <w:rFonts w:ascii="Times New Roman" w:hAnsi="Times New Roman" w:cs="Times New Roman" w:eastAsia="Times New Roman" w:hint="default"/>
        </w:rPr>
        <w:t>4</w:t>
      </w:r>
      <w:r>
        <w:rPr/>
        <w:t>）软件和服务收入 按完工百分比法确认收入的实现。</w:t>
      </w:r>
    </w:p>
    <w:p>
      <w:pPr>
        <w:pStyle w:val="Heading2"/>
        <w:spacing w:line="240" w:lineRule="auto" w:before="210"/>
        <w:ind w:right="0"/>
        <w:jc w:val="both"/>
        <w:rPr>
          <w:b w:val="0"/>
          <w:bCs w:val="0"/>
        </w:rPr>
      </w:pPr>
      <w:bookmarkStart w:name="26、政府补助" w:id="208"/>
      <w:bookmarkEnd w:id="208"/>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both"/>
        <w:rPr>
          <w:b w:val="0"/>
          <w:bCs w:val="0"/>
        </w:rPr>
      </w:pPr>
      <w:bookmarkStart w:name="（1）与资产相关的政府补助判断依据及会计处理方法" w:id="209"/>
      <w:bookmarkEnd w:id="20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9"/>
          <w:szCs w:val="29"/>
        </w:rPr>
      </w:pPr>
    </w:p>
    <w:p>
      <w:pPr>
        <w:pStyle w:val="BodyText"/>
        <w:spacing w:line="336" w:lineRule="auto" w:before="0"/>
        <w:ind w:right="1170" w:firstLine="480"/>
        <w:jc w:val="both"/>
      </w:pPr>
      <w:r>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2）与收益相关的政府补助判断依据及会计处理方法" w:id="210"/>
      <w:bookmarkEnd w:id="21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9"/>
          <w:szCs w:val="29"/>
        </w:rPr>
      </w:pPr>
    </w:p>
    <w:p>
      <w:pPr>
        <w:pStyle w:val="BodyText"/>
        <w:spacing w:line="336" w:lineRule="auto" w:before="0"/>
        <w:ind w:right="1170" w:firstLine="480"/>
        <w:jc w:val="both"/>
      </w:pPr>
      <w:r>
        <w:rPr/>
        <w:t>政府补助是指本公司从政府无偿取得货币性资产和非货币性资产，不包括政府以投资者 身份并享有相应所有者权益而投入的资本。政府补助分为与资产相关的政府补助和与收益相 关的政府补助。政府补助为货币性资产的，按照收到或应收的金额计量。政府补助为非货币 性资产的，按照公允价值计量；公允价值不能够可靠取得的，按照名义金额计量。按照名义 金额计量的政府补助，直接计入当期损益。</w:t>
      </w:r>
    </w:p>
    <w:p>
      <w:pPr>
        <w:pStyle w:val="BodyText"/>
        <w:spacing w:line="240" w:lineRule="auto" w:before="68"/>
        <w:ind w:left="1614" w:right="1033"/>
        <w:jc w:val="left"/>
      </w:pPr>
      <w:r>
        <w:rPr/>
        <w:t>同时包含与资产相关部分和与收益相关部分的政府补助，区分不同部分分别进行会计处</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364" w:lineRule="auto"/>
        <w:ind w:left="1613" w:right="1153" w:hanging="480"/>
        <w:jc w:val="left"/>
      </w:pPr>
      <w:r>
        <w:rPr/>
        <w:t>理；难以区分的，将其整体归类为与收益相关的政府补助。 与本公司日常活动相关的政府补助，按照经济业务的实质，计入其他收益或冲减相关成</w:t>
      </w:r>
    </w:p>
    <w:p>
      <w:pPr>
        <w:pStyle w:val="BodyText"/>
        <w:spacing w:line="367" w:lineRule="auto" w:before="2"/>
        <w:ind w:left="1613" w:right="0" w:hanging="480"/>
        <w:jc w:val="left"/>
      </w:pPr>
      <w:r>
        <w:rPr/>
        <w:t>本费用；与日常活动无关的政府补助，计入营业外收支。 </w:t>
      </w:r>
      <w:r>
        <w:rPr>
          <w:spacing w:val="-3"/>
        </w:rPr>
        <w:t>已确认的政府补助需要退回时，存在相关递延收益余额的，冲减相关递延收益账面余额，</w:t>
      </w:r>
    </w:p>
    <w:p>
      <w:pPr>
        <w:pStyle w:val="BodyText"/>
        <w:spacing w:line="313" w:lineRule="exact" w:before="0"/>
        <w:ind w:right="1033"/>
        <w:jc w:val="left"/>
      </w:pPr>
      <w:r>
        <w:rPr/>
        <w:t>超出部分计入当期损益；属于其他情况的，直接计入当期损益。</w:t>
      </w:r>
    </w:p>
    <w:p>
      <w:pPr>
        <w:spacing w:line="240" w:lineRule="auto" w:before="2"/>
        <w:rPr>
          <w:rFonts w:ascii="宋体" w:hAnsi="宋体" w:cs="宋体" w:eastAsia="宋体" w:hint="default"/>
          <w:sz w:val="24"/>
          <w:szCs w:val="24"/>
        </w:rPr>
      </w:pPr>
    </w:p>
    <w:p>
      <w:pPr>
        <w:pStyle w:val="Heading2"/>
        <w:spacing w:line="240" w:lineRule="auto"/>
        <w:ind w:left="1133" w:right="1033"/>
        <w:jc w:val="left"/>
        <w:rPr>
          <w:b w:val="0"/>
          <w:bCs w:val="0"/>
        </w:rPr>
      </w:pPr>
      <w:bookmarkStart w:name="27、递延所得税资产/递延所得税负债" w:id="211"/>
      <w:bookmarkEnd w:id="211"/>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2"/>
        <w:rPr>
          <w:rFonts w:ascii="宋体" w:hAnsi="宋体" w:cs="宋体" w:eastAsia="宋体" w:hint="default"/>
          <w:b/>
          <w:bCs/>
          <w:sz w:val="29"/>
          <w:szCs w:val="29"/>
        </w:rPr>
      </w:pPr>
    </w:p>
    <w:p>
      <w:pPr>
        <w:pStyle w:val="BodyText"/>
        <w:spacing w:line="345" w:lineRule="auto" w:before="0"/>
        <w:ind w:left="1614" w:right="1033"/>
        <w:jc w:val="left"/>
      </w:pPr>
      <w:r>
        <w:rPr/>
        <w:t>（</w:t>
      </w:r>
      <w:r>
        <w:rPr>
          <w:rFonts w:ascii="Times New Roman" w:hAnsi="Times New Roman" w:cs="Times New Roman" w:eastAsia="Times New Roman" w:hint="default"/>
        </w:rPr>
        <w:t>1</w:t>
      </w:r>
      <w:r>
        <w:rPr/>
        <w:t>）当期所得税 </w:t>
      </w:r>
      <w:r>
        <w:rPr>
          <w:spacing w:val="-6"/>
        </w:rPr>
        <w:t>资产负债表日，对于当期和以前期间形成的当期所得税负债（或资产），以按照税法规定</w:t>
      </w:r>
    </w:p>
    <w:p>
      <w:pPr>
        <w:pStyle w:val="BodyText"/>
        <w:spacing w:line="336" w:lineRule="auto" w:before="20"/>
        <w:ind w:left="1134" w:right="1152"/>
        <w:jc w:val="left"/>
      </w:pPr>
      <w:r>
        <w:rPr/>
        <w:t>计算的预期应交纳（或返还）的所得税金额计量。计算当期所得税费用所依据的应纳税所得 额系根据有关税法规定对本年度税前会计利润作相应调整后计算得出。</w:t>
      </w:r>
    </w:p>
    <w:p>
      <w:pPr>
        <w:pStyle w:val="BodyText"/>
        <w:spacing w:line="345" w:lineRule="auto" w:before="70"/>
        <w:ind w:left="1614" w:right="115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338" w:lineRule="auto" w:before="20"/>
        <w:ind w:left="1134" w:right="1152"/>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36" w:lineRule="auto" w:before="66"/>
        <w:ind w:right="1169"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36" w:lineRule="auto" w:before="68"/>
        <w:ind w:left="1134" w:right="994"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38" w:lineRule="auto" w:before="69"/>
        <w:ind w:left="1134" w:right="1152" w:firstLine="480"/>
        <w:jc w:val="left"/>
      </w:pPr>
      <w:r>
        <w:rPr/>
        <w:t>对于能够结转以后年度的可抵扣亏损和税款抵减，以很可能获得用来抵扣可抵扣亏损和 税款抵减的未来应纳税所得额为限，确认相应的递延所得税资产。</w:t>
      </w:r>
    </w:p>
    <w:p>
      <w:pPr>
        <w:spacing w:after="0" w:line="338" w:lineRule="auto"/>
        <w:jc w:val="left"/>
        <w:sectPr>
          <w:pgSz w:w="11910" w:h="16840"/>
          <w:pgMar w:header="877" w:footer="979" w:top="1100" w:bottom="1160" w:left="0" w:right="0"/>
        </w:sectPr>
      </w:pPr>
    </w:p>
    <w:p>
      <w:pPr>
        <w:spacing w:line="240" w:lineRule="auto" w:before="12"/>
        <w:rPr>
          <w:rFonts w:ascii="宋体" w:hAnsi="宋体" w:cs="宋体" w:eastAsia="宋体" w:hint="default"/>
          <w:sz w:val="27"/>
          <w:szCs w:val="27"/>
        </w:rPr>
      </w:pPr>
    </w:p>
    <w:p>
      <w:pPr>
        <w:pStyle w:val="BodyText"/>
        <w:spacing w:line="338" w:lineRule="auto"/>
        <w:ind w:right="1170" w:firstLine="480"/>
        <w:jc w:val="both"/>
      </w:pPr>
      <w:r>
        <w:rPr/>
        <w:t>资产负债表日，对于递延所得税资产和递延所得税负债，根据税法规定，按照预期收回 相关资产或清偿相关负债期间的适用税率计量。</w:t>
      </w:r>
    </w:p>
    <w:p>
      <w:pPr>
        <w:pStyle w:val="BodyText"/>
        <w:spacing w:line="336" w:lineRule="auto" w:before="66"/>
        <w:ind w:right="1170"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45" w:lineRule="auto" w:before="70"/>
        <w:ind w:left="1614" w:right="57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36" w:lineRule="auto" w:before="59"/>
        <w:ind w:left="1134" w:right="1169"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45" w:lineRule="auto" w:before="70"/>
        <w:ind w:left="1614" w:right="1152"/>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64" w:lineRule="auto" w:before="22"/>
        <w:ind w:left="1613" w:right="1153"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336" w:lineRule="auto" w:before="1"/>
        <w:ind w:right="1169"/>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11"/>
        <w:rPr>
          <w:rFonts w:ascii="宋体" w:hAnsi="宋体" w:cs="宋体" w:eastAsia="宋体" w:hint="default"/>
          <w:sz w:val="16"/>
          <w:szCs w:val="16"/>
        </w:rPr>
      </w:pPr>
    </w:p>
    <w:p>
      <w:pPr>
        <w:pStyle w:val="Heading2"/>
        <w:spacing w:line="240" w:lineRule="auto"/>
        <w:ind w:left="1133" w:right="0"/>
        <w:jc w:val="both"/>
        <w:rPr>
          <w:b w:val="0"/>
          <w:bCs w:val="0"/>
        </w:rPr>
      </w:pPr>
      <w:bookmarkStart w:name="28、租赁" w:id="212"/>
      <w:bookmarkEnd w:id="212"/>
      <w:r>
        <w:rPr>
          <w:b w:val="0"/>
          <w:bCs w:val="0"/>
        </w:rPr>
      </w:r>
      <w:r>
        <w:rPr>
          <w:rFonts w:ascii="Times New Roman" w:hAnsi="Times New Roman" w:cs="Times New Roman" w:eastAsia="Times New Roman" w:hint="default"/>
        </w:rPr>
        <w:t>28</w:t>
      </w:r>
      <w:r>
        <w:rPr/>
        <w:t>、租赁</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both"/>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t>融资租赁以外的其他租赁为经营租赁。</w:t>
      </w:r>
    </w:p>
    <w:p>
      <w:pPr>
        <w:pStyle w:val="BodyText"/>
        <w:spacing w:line="345" w:lineRule="auto" w:before="166"/>
        <w:ind w:left="1614" w:right="1152"/>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240" w:lineRule="auto" w:before="22"/>
        <w:ind w:left="1134" w:right="0"/>
        <w:jc w:val="both"/>
      </w:pPr>
      <w:r>
        <w:rPr/>
        <w:t>始直接费用计入当期损益。或有租金于实际发生时计入当期损益。</w:t>
      </w:r>
    </w:p>
    <w:p>
      <w:pPr>
        <w:pStyle w:val="BodyText"/>
        <w:spacing w:line="345" w:lineRule="auto" w:before="166"/>
        <w:ind w:left="1614" w:right="1152"/>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w:t>
      </w:r>
    </w:p>
    <w:p>
      <w:pPr>
        <w:pStyle w:val="BodyText"/>
        <w:spacing w:line="336" w:lineRule="auto" w:before="21"/>
        <w:ind w:left="1134" w:right="1169"/>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after="0" w:line="336"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left="1133" w:right="0"/>
        <w:jc w:val="both"/>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9"/>
          <w:szCs w:val="29"/>
        </w:rPr>
      </w:pPr>
    </w:p>
    <w:p>
      <w:pPr>
        <w:pStyle w:val="BodyText"/>
        <w:spacing w:line="338" w:lineRule="auto" w:before="0"/>
        <w:ind w:right="1153" w:firstLine="480"/>
        <w:jc w:val="left"/>
      </w:pPr>
      <w:r>
        <w:rPr/>
        <w:t>融资租赁为实质上转移了与资产所有权有关的全部风险和报酬的租赁，其所有权最终可 能转移，也可能不转移。</w:t>
      </w:r>
    </w:p>
    <w:p>
      <w:pPr>
        <w:pStyle w:val="BodyText"/>
        <w:spacing w:line="345" w:lineRule="auto" w:before="67"/>
        <w:ind w:left="1614" w:right="115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36" w:lineRule="auto" w:before="19"/>
        <w:ind w:left="1134" w:right="1170"/>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38" w:lineRule="auto" w:before="68"/>
        <w:ind w:left="1134" w:right="1152" w:firstLine="480"/>
        <w:jc w:val="left"/>
      </w:pPr>
      <w:r>
        <w:rPr/>
        <w:t>未确认融资费用在租赁期内采用实际利率法计算确认当期的融资费用。或有租金于实际 发生时计入当期损益。</w:t>
      </w:r>
    </w:p>
    <w:p>
      <w:pPr>
        <w:pStyle w:val="BodyText"/>
        <w:spacing w:line="345" w:lineRule="auto" w:before="67"/>
        <w:ind w:left="1614" w:right="1152"/>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w:t>
      </w:r>
    </w:p>
    <w:p>
      <w:pPr>
        <w:pStyle w:val="BodyText"/>
        <w:spacing w:line="336" w:lineRule="auto" w:before="21"/>
        <w:ind w:left="1134" w:right="1170"/>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BodyText"/>
        <w:spacing w:line="338" w:lineRule="auto" w:before="68"/>
        <w:ind w:left="1134" w:right="1152" w:firstLine="480"/>
        <w:jc w:val="left"/>
      </w:pPr>
      <w:r>
        <w:rPr/>
        <w:t>未实现融资收益在租赁期内采用实际利率法计算确认当期的融资收入。或有租金于实际 发生时计入当期损益。</w:t>
      </w:r>
    </w:p>
    <w:p>
      <w:pPr>
        <w:spacing w:line="240" w:lineRule="auto" w:before="8"/>
        <w:rPr>
          <w:rFonts w:ascii="宋体" w:hAnsi="宋体" w:cs="宋体" w:eastAsia="宋体" w:hint="default"/>
          <w:sz w:val="16"/>
          <w:szCs w:val="16"/>
        </w:rPr>
      </w:pPr>
    </w:p>
    <w:p>
      <w:pPr>
        <w:spacing w:line="441" w:lineRule="auto" w:before="0"/>
        <w:ind w:left="1613" w:right="2593" w:hanging="480"/>
        <w:jc w:val="left"/>
        <w:rPr>
          <w:rFonts w:ascii="宋体" w:hAnsi="宋体" w:cs="宋体" w:eastAsia="宋体" w:hint="default"/>
          <w:sz w:val="24"/>
          <w:szCs w:val="24"/>
        </w:rPr>
      </w:pPr>
      <w:bookmarkStart w:name="29、其他重要的会计政策和会计估计" w:id="215"/>
      <w:bookmarkEnd w:id="215"/>
      <w:r>
        <w:rPr/>
      </w: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、其他重要的会计政策和会计估计</w:t>
      </w:r>
      <w:r>
        <w:rPr>
          <w:rFonts w:ascii="宋体" w:hAnsi="宋体" w:cs="宋体" w:eastAsia="宋体" w:hint="default"/>
          <w:b/>
          <w:bCs/>
          <w:w w:val="99"/>
          <w:sz w:val="24"/>
          <w:szCs w:val="24"/>
        </w:rPr>
        <w:t> </w:t>
      </w:r>
      <w:r>
        <w:rPr>
          <w:rFonts w:ascii="宋体" w:hAnsi="宋体" w:cs="宋体" w:eastAsia="宋体" w:hint="default"/>
          <w:sz w:val="24"/>
          <w:szCs w:val="24"/>
        </w:rPr>
        <w:t>本公司无需要披露的其他主要会计政策、会计估计和财务报表编制方法。</w:t>
      </w:r>
    </w:p>
    <w:p>
      <w:pPr>
        <w:pStyle w:val="Heading2"/>
        <w:spacing w:line="240" w:lineRule="auto" w:before="98"/>
        <w:ind w:left="1133" w:right="0"/>
        <w:jc w:val="both"/>
        <w:rPr>
          <w:b w:val="0"/>
          <w:bCs w:val="0"/>
        </w:rPr>
      </w:pPr>
      <w:bookmarkStart w:name="30、重要会计政策和会计估计变更" w:id="216"/>
      <w:bookmarkEnd w:id="216"/>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133" w:right="0"/>
        <w:jc w:val="both"/>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33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298"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27" w:right="0"/>
              <w:jc w:val="left"/>
              <w:rPr>
                <w:rFonts w:ascii="宋体" w:hAnsi="宋体" w:cs="宋体" w:eastAsia="宋体" w:hint="default"/>
                <w:sz w:val="21"/>
                <w:szCs w:val="21"/>
              </w:rPr>
            </w:pPr>
            <w:r>
              <w:rPr>
                <w:rFonts w:ascii="宋体" w:hAnsi="宋体" w:cs="宋体" w:eastAsia="宋体" w:hint="default"/>
                <w:sz w:val="21"/>
                <w:szCs w:val="21"/>
              </w:rPr>
              <w:t>利润表新增</w:t>
            </w:r>
            <w:r>
              <w:rPr>
                <w:rFonts w:ascii="Times New Roman" w:hAnsi="Times New Roman" w:cs="Times New Roman" w:eastAsia="Times New Roman" w:hint="default"/>
                <w:sz w:val="21"/>
                <w:szCs w:val="21"/>
              </w:rPr>
              <w:t>"</w:t>
            </w:r>
            <w:r>
              <w:rPr>
                <w:rFonts w:ascii="宋体" w:hAnsi="宋体" w:cs="宋体" w:eastAsia="宋体" w:hint="default"/>
                <w:sz w:val="21"/>
                <w:szCs w:val="21"/>
              </w:rPr>
              <w:t>资产处置收益</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董事会和监事会</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调减上年合并营业外收入</w:t>
            </w:r>
          </w:p>
          <w:p>
            <w:pPr>
              <w:pStyle w:val="TableParagraph"/>
              <w:spacing w:line="240" w:lineRule="auto" w:before="3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90,360.39</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元，调减上年合并营业外</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支出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89,289.50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元及调增上年资产</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处置收益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1,070.89 </w:t>
            </w:r>
            <w:r>
              <w:rPr>
                <w:rFonts w:ascii="宋体" w:hAnsi="宋体" w:cs="宋体" w:eastAsia="宋体" w:hint="default"/>
                <w:spacing w:val="-3"/>
                <w:sz w:val="21"/>
                <w:szCs w:val="21"/>
              </w:rPr>
              <w:t>元；调减上年母</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2"/>
        <w:rPr>
          <w:rFonts w:ascii="宋体" w:hAnsi="宋体" w:cs="宋体" w:eastAsia="宋体" w:hint="default"/>
          <w:sz w:val="2"/>
          <w:szCs w:val="2"/>
        </w:rPr>
      </w:pPr>
    </w:p>
    <w:tbl>
      <w:tblPr>
        <w:tblW w:w="0" w:type="auto"/>
        <w:jc w:val="left"/>
        <w:tblInd w:w="1104" w:type="dxa"/>
        <w:tblLayout w:type="fixed"/>
        <w:tblCellMar>
          <w:top w:w="0" w:type="dxa"/>
          <w:left w:w="0" w:type="dxa"/>
          <w:bottom w:w="0" w:type="dxa"/>
          <w:right w:w="0" w:type="dxa"/>
        </w:tblCellMar>
        <w:tblLook w:val="01E0"/>
      </w:tblPr>
      <w:tblGrid>
        <w:gridCol w:w="3221"/>
        <w:gridCol w:w="3190"/>
        <w:gridCol w:w="3288"/>
      </w:tblGrid>
      <w:tr>
        <w:trPr>
          <w:trHeight w:val="332" w:hRule="exact"/>
        </w:trPr>
        <w:tc>
          <w:tcPr>
            <w:tcW w:w="3221" w:type="dxa"/>
            <w:tcBorders>
              <w:top w:val="single" w:sz="6" w:space="0" w:color="000000"/>
              <w:left w:val="nil" w:sz="6" w:space="0" w:color="auto"/>
              <w:bottom w:val="single" w:sz="4" w:space="0" w:color="000000"/>
              <w:right w:val="nil" w:sz="6" w:space="0" w:color="auto"/>
            </w:tcBorders>
          </w:tcPr>
          <w:p>
            <w:pPr/>
          </w:p>
        </w:tc>
        <w:tc>
          <w:tcPr>
            <w:tcW w:w="3190" w:type="dxa"/>
            <w:tcBorders>
              <w:top w:val="single" w:sz="6" w:space="0" w:color="000000"/>
              <w:left w:val="nil" w:sz="6" w:space="0" w:color="auto"/>
              <w:bottom w:val="single" w:sz="4" w:space="0" w:color="000000"/>
              <w:right w:val="nil" w:sz="6" w:space="0" w:color="auto"/>
            </w:tcBorders>
          </w:tcPr>
          <w:p>
            <w:pPr/>
          </w:p>
        </w:tc>
        <w:tc>
          <w:tcPr>
            <w:tcW w:w="3288" w:type="dxa"/>
            <w:tcBorders>
              <w:top w:val="single" w:sz="6" w:space="0" w:color="000000"/>
              <w:left w:val="nil" w:sz="6" w:space="0" w:color="auto"/>
              <w:bottom w:val="single" w:sz="4" w:space="0" w:color="000000"/>
              <w:right w:val="nil" w:sz="6" w:space="0" w:color="auto"/>
            </w:tcBorders>
          </w:tcPr>
          <w:p>
            <w:pPr/>
          </w:p>
        </w:tc>
      </w:tr>
      <w:tr>
        <w:trPr>
          <w:trHeight w:val="1298" w:hRule="exact"/>
        </w:trPr>
        <w:tc>
          <w:tcPr>
            <w:tcW w:w="3221" w:type="dxa"/>
            <w:tcBorders>
              <w:top w:val="single" w:sz="4" w:space="0" w:color="000000"/>
              <w:left w:val="nil" w:sz="6" w:space="0" w:color="auto"/>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公司营业外收入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5,109.00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元，调减</w:t>
            </w:r>
          </w:p>
          <w:p>
            <w:pPr>
              <w:pStyle w:val="TableParagraph"/>
              <w:spacing w:line="266" w:lineRule="auto" w:before="21"/>
              <w:ind w:left="22" w:right="125"/>
              <w:jc w:val="left"/>
              <w:rPr>
                <w:rFonts w:ascii="宋体" w:hAnsi="宋体" w:cs="宋体" w:eastAsia="宋体" w:hint="default"/>
                <w:sz w:val="21"/>
                <w:szCs w:val="21"/>
              </w:rPr>
            </w:pPr>
            <w:r>
              <w:rPr>
                <w:rFonts w:ascii="宋体" w:hAnsi="宋体" w:cs="宋体" w:eastAsia="宋体" w:hint="default"/>
                <w:sz w:val="21"/>
                <w:szCs w:val="21"/>
              </w:rPr>
              <w:t>上年母公司营业外支出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1,787.31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 及调增上年母公司资产处置收益 </w:t>
            </w:r>
            <w:r>
              <w:rPr>
                <w:rFonts w:ascii="Times New Roman" w:hAnsi="Times New Roman" w:cs="Times New Roman" w:eastAsia="Times New Roman" w:hint="default"/>
                <w:sz w:val="21"/>
                <w:szCs w:val="21"/>
              </w:rPr>
              <w:t>3,321.69 </w:t>
            </w:r>
            <w:r>
              <w:rPr>
                <w:rFonts w:ascii="宋体" w:hAnsi="宋体" w:cs="宋体" w:eastAsia="宋体" w:hint="default"/>
                <w:sz w:val="21"/>
                <w:szCs w:val="21"/>
              </w:rPr>
              <w:t>元。</w:t>
            </w:r>
          </w:p>
        </w:tc>
      </w:tr>
      <w:tr>
        <w:trPr>
          <w:trHeight w:val="1650"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64" w:lineRule="auto"/>
              <w:ind w:left="57" w:right="46"/>
              <w:jc w:val="left"/>
              <w:rPr>
                <w:rFonts w:ascii="宋体" w:hAnsi="宋体" w:cs="宋体" w:eastAsia="宋体" w:hint="default"/>
                <w:sz w:val="21"/>
                <w:szCs w:val="21"/>
              </w:rPr>
            </w:pPr>
            <w:r>
              <w:rPr>
                <w:rFonts w:ascii="宋体" w:hAnsi="宋体" w:cs="宋体" w:eastAsia="宋体" w:hint="default"/>
                <w:sz w:val="21"/>
                <w:szCs w:val="21"/>
              </w:rPr>
              <w:t>将与企业日常生产经营活动相关 的政府补助记入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r>
              <w:rPr>
                <w:rFonts w:ascii="宋体" w:hAnsi="宋体" w:cs="宋体" w:eastAsia="宋体" w:hint="default"/>
                <w:sz w:val="21"/>
                <w:szCs w:val="21"/>
              </w:rPr>
              <w:t>科目核 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董事会和监事会</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26"/>
              <w:ind w:left="22" w:right="125"/>
              <w:jc w:val="left"/>
              <w:rPr>
                <w:rFonts w:ascii="宋体" w:hAnsi="宋体" w:cs="宋体" w:eastAsia="宋体" w:hint="default"/>
                <w:sz w:val="21"/>
                <w:szCs w:val="21"/>
              </w:rPr>
            </w:pPr>
            <w:r>
              <w:rPr>
                <w:rFonts w:ascii="宋体" w:hAnsi="宋体" w:cs="宋体" w:eastAsia="宋体" w:hint="default"/>
                <w:sz w:val="21"/>
                <w:szCs w:val="21"/>
              </w:rPr>
              <w:t>调增合并其他收益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21,264,049.09 </w:t>
            </w:r>
            <w:r>
              <w:rPr>
                <w:rFonts w:ascii="宋体" w:hAnsi="宋体" w:cs="宋体" w:eastAsia="宋体" w:hint="default"/>
                <w:sz w:val="21"/>
                <w:szCs w:val="21"/>
              </w:rPr>
              <w:t>元，调减合并营业外收入 </w:t>
            </w:r>
            <w:r>
              <w:rPr>
                <w:rFonts w:ascii="Times New Roman" w:hAnsi="Times New Roman" w:cs="Times New Roman" w:eastAsia="Times New Roman" w:hint="default"/>
                <w:sz w:val="21"/>
                <w:szCs w:val="21"/>
              </w:rPr>
              <w:t>21,264,049.09</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元；调增母公司其他</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85,400.00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元，调减母公司营</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业外收入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85,400.00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bl>
    <w:p>
      <w:pPr>
        <w:pStyle w:val="BodyText"/>
        <w:spacing w:line="240" w:lineRule="auto" w:before="81"/>
        <w:ind w:left="1854" w:right="1033"/>
        <w:jc w:val="left"/>
      </w:pPr>
      <w:r>
        <w:rPr/>
        <w:t>因执行新企业会计准则导致的会计政策变更</w:t>
      </w:r>
    </w:p>
    <w:p>
      <w:pPr>
        <w:pStyle w:val="BodyText"/>
        <w:spacing w:line="240" w:lineRule="auto" w:before="125"/>
        <w:ind w:left="1794" w:right="1033"/>
        <w:jc w:val="left"/>
      </w:pP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日，财政部以财会</w:t>
      </w:r>
      <w:r>
        <w:rPr>
          <w:rFonts w:ascii="宋体" w:hAnsi="宋体" w:cs="宋体" w:eastAsia="宋体" w:hint="default"/>
        </w:rPr>
        <w:t>[2017]13</w:t>
      </w:r>
      <w:r>
        <w:rPr>
          <w:rFonts w:ascii="宋体" w:hAnsi="宋体" w:cs="宋体" w:eastAsia="宋体" w:hint="default"/>
          <w:spacing w:val="-63"/>
        </w:rPr>
        <w:t> </w:t>
      </w:r>
      <w:r>
        <w:rPr/>
        <w:t>号发布了《企业会计准则第</w:t>
      </w:r>
      <w:r>
        <w:rPr>
          <w:spacing w:val="-63"/>
        </w:rPr>
        <w:t> </w:t>
      </w:r>
      <w:r>
        <w:rPr>
          <w:rFonts w:ascii="宋体" w:hAnsi="宋体" w:cs="宋体" w:eastAsia="宋体" w:hint="default"/>
        </w:rPr>
        <w:t>42</w:t>
      </w:r>
      <w:r>
        <w:rPr>
          <w:rFonts w:ascii="宋体" w:hAnsi="宋体" w:cs="宋体" w:eastAsia="宋体" w:hint="default"/>
          <w:spacing w:val="-63"/>
        </w:rPr>
        <w:t> </w:t>
      </w:r>
      <w:r>
        <w:rPr/>
        <w:t>号——持有</w:t>
      </w:r>
    </w:p>
    <w:p>
      <w:pPr>
        <w:pStyle w:val="BodyText"/>
        <w:spacing w:line="240" w:lineRule="auto" w:before="85"/>
        <w:ind w:left="1313" w:right="0"/>
        <w:jc w:val="both"/>
      </w:pPr>
      <w:r>
        <w:rPr/>
        <w:t>待售的非流动资产、处置组和终止经营</w:t>
      </w:r>
      <w:r>
        <w:rPr>
          <w:spacing w:val="-120"/>
        </w:rPr>
        <w:t>》</w:t>
      </w:r>
      <w:r>
        <w:rPr/>
        <w:t>，自</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日起实施。</w:t>
      </w:r>
    </w:p>
    <w:p>
      <w:pPr>
        <w:pStyle w:val="BodyText"/>
        <w:spacing w:line="240" w:lineRule="auto" w:before="126"/>
        <w:ind w:left="1794" w:right="1033"/>
        <w:jc w:val="left"/>
      </w:pP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10</w:t>
      </w:r>
      <w:r>
        <w:rPr>
          <w:rFonts w:ascii="宋体" w:hAnsi="宋体" w:cs="宋体" w:eastAsia="宋体" w:hint="default"/>
          <w:spacing w:val="-63"/>
        </w:rPr>
        <w:t> </w:t>
      </w:r>
      <w:r>
        <w:rPr/>
        <w:t>日，财政部以财会</w:t>
      </w:r>
      <w:r>
        <w:rPr>
          <w:rFonts w:ascii="宋体" w:hAnsi="宋体" w:cs="宋体" w:eastAsia="宋体" w:hint="default"/>
        </w:rPr>
        <w:t>[2017]15</w:t>
      </w:r>
      <w:r>
        <w:rPr>
          <w:rFonts w:ascii="宋体" w:hAnsi="宋体" w:cs="宋体" w:eastAsia="宋体" w:hint="default"/>
          <w:spacing w:val="-63"/>
        </w:rPr>
        <w:t> </w:t>
      </w:r>
      <w:r>
        <w:rPr/>
        <w:t>号发布了《企业会计准则第</w:t>
      </w:r>
      <w:r>
        <w:rPr>
          <w:spacing w:val="-63"/>
        </w:rPr>
        <w:t> </w:t>
      </w:r>
      <w:r>
        <w:rPr>
          <w:rFonts w:ascii="宋体" w:hAnsi="宋体" w:cs="宋体" w:eastAsia="宋体" w:hint="default"/>
        </w:rPr>
        <w:t>16</w:t>
      </w:r>
      <w:r>
        <w:rPr>
          <w:rFonts w:ascii="宋体" w:hAnsi="宋体" w:cs="宋体" w:eastAsia="宋体" w:hint="default"/>
          <w:spacing w:val="-63"/>
        </w:rPr>
        <w:t> </w:t>
      </w:r>
      <w:r>
        <w:rPr/>
        <w:t>号——政府</w:t>
      </w:r>
    </w:p>
    <w:p>
      <w:pPr>
        <w:pStyle w:val="BodyText"/>
        <w:spacing w:line="304" w:lineRule="auto" w:before="85"/>
        <w:ind w:left="1314" w:right="1010"/>
        <w:jc w:val="both"/>
      </w:pPr>
      <w:r>
        <w:rPr/>
        <w:t>补助（</w:t>
      </w:r>
      <w:r>
        <w:rPr>
          <w:rFonts w:ascii="宋体" w:hAnsi="宋体" w:cs="宋体" w:eastAsia="宋体" w:hint="default"/>
        </w:rPr>
        <w:t>2017</w:t>
      </w:r>
      <w:r>
        <w:rPr>
          <w:rFonts w:ascii="宋体" w:hAnsi="宋体" w:cs="宋体" w:eastAsia="宋体" w:hint="default"/>
          <w:spacing w:val="-54"/>
        </w:rPr>
        <w:t> </w:t>
      </w:r>
      <w:r>
        <w:rPr>
          <w:spacing w:val="-35"/>
        </w:rPr>
        <w:t>年修订）》，自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spacing w:val="-1"/>
        </w:rPr>
        <w:t>12</w:t>
      </w:r>
      <w:r>
        <w:rPr>
          <w:rFonts w:ascii="宋体" w:hAnsi="宋体" w:cs="宋体" w:eastAsia="宋体" w:hint="default"/>
          <w:spacing w:val="-56"/>
        </w:rPr>
        <w:t> </w:t>
      </w:r>
      <w:r>
        <w:rPr/>
        <w:t>日起实施。第三届董事会第二十三次（临时）会 </w:t>
      </w:r>
      <w:r>
        <w:rPr>
          <w:spacing w:val="2"/>
        </w:rPr>
        <w:t>议、第三届监事会第十八次（临时）会议，审议通过了《关于变更公司会计政策的议案》</w:t>
      </w:r>
      <w:r>
        <w:rPr>
          <w:spacing w:val="-116"/>
        </w:rPr>
        <w:t> </w:t>
      </w:r>
      <w:r>
        <w:rPr>
          <w:spacing w:val="-116"/>
        </w:rPr>
      </w:r>
      <w:r>
        <w:rPr/>
        <w:t>于</w:t>
      </w:r>
      <w:r>
        <w:rPr>
          <w:spacing w:val="-64"/>
        </w:rPr>
        <w:t> </w:t>
      </w:r>
      <w:r>
        <w:rPr>
          <w:rFonts w:ascii="宋体" w:hAnsi="宋体" w:cs="宋体" w:eastAsia="宋体" w:hint="default"/>
        </w:rPr>
        <w:t>2017</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22</w:t>
      </w:r>
      <w:r>
        <w:rPr>
          <w:rFonts w:ascii="宋体" w:hAnsi="宋体" w:cs="宋体" w:eastAsia="宋体" w:hint="default"/>
          <w:spacing w:val="-64"/>
        </w:rPr>
        <w:t> </w:t>
      </w:r>
      <w:r>
        <w:rPr/>
        <w:t>日决议通过，本公司按照财政部的要求时间开始执行前述两项会计准则。</w:t>
      </w:r>
    </w:p>
    <w:p>
      <w:pPr>
        <w:pStyle w:val="BodyText"/>
        <w:spacing w:line="304" w:lineRule="auto" w:before="61"/>
        <w:ind w:left="1313" w:right="1129" w:firstLine="480"/>
        <w:jc w:val="both"/>
      </w:pPr>
      <w:r>
        <w:rPr/>
        <w:t>执行《企业会计准则第</w:t>
      </w:r>
      <w:r>
        <w:rPr>
          <w:spacing w:val="-42"/>
        </w:rPr>
        <w:t> </w:t>
      </w:r>
      <w:r>
        <w:rPr>
          <w:rFonts w:ascii="宋体" w:hAnsi="宋体" w:cs="宋体" w:eastAsia="宋体" w:hint="default"/>
        </w:rPr>
        <w:t>16</w:t>
      </w:r>
      <w:r>
        <w:rPr>
          <w:rFonts w:ascii="宋体" w:hAnsi="宋体" w:cs="宋体" w:eastAsia="宋体" w:hint="default"/>
          <w:spacing w:val="-42"/>
        </w:rPr>
        <w:t> </w:t>
      </w:r>
      <w:r>
        <w:rPr>
          <w:spacing w:val="-1"/>
        </w:rPr>
        <w:t>号——政府补助（</w:t>
      </w:r>
      <w:r>
        <w:rPr>
          <w:rFonts w:ascii="宋体" w:hAnsi="宋体" w:cs="宋体" w:eastAsia="宋体" w:hint="default"/>
          <w:spacing w:val="-1"/>
        </w:rPr>
        <w:t>2017</w:t>
      </w:r>
      <w:r>
        <w:rPr>
          <w:rFonts w:ascii="宋体" w:hAnsi="宋体" w:cs="宋体" w:eastAsia="宋体" w:hint="default"/>
          <w:spacing w:val="-42"/>
        </w:rPr>
        <w:t> </w:t>
      </w:r>
      <w:r>
        <w:rPr>
          <w:spacing w:val="-8"/>
        </w:rPr>
        <w:t>年修订）》之前，本公司将取得的政</w:t>
      </w:r>
      <w:r>
        <w:rPr/>
        <w:t> </w:t>
      </w:r>
      <w:r>
        <w:rPr>
          <w:spacing w:val="2"/>
        </w:rPr>
        <w:t>府补助计入营业外收入；与资产相关的政府补助确认为递延收益，在资产使用寿命内平均</w:t>
      </w:r>
      <w:r>
        <w:rPr>
          <w:spacing w:val="-113"/>
        </w:rPr>
        <w:t> </w:t>
      </w:r>
      <w:r>
        <w:rPr>
          <w:spacing w:val="-113"/>
        </w:rPr>
      </w:r>
      <w:r>
        <w:rPr/>
        <w:t>摊销计入当期损益。执行《企业会计准则第</w:t>
      </w:r>
      <w:r>
        <w:rPr>
          <w:spacing w:val="-46"/>
        </w:rPr>
        <w:t> </w:t>
      </w:r>
      <w:r>
        <w:rPr>
          <w:rFonts w:ascii="宋体" w:hAnsi="宋体" w:cs="宋体" w:eastAsia="宋体" w:hint="default"/>
        </w:rPr>
        <w:t>16</w:t>
      </w:r>
      <w:r>
        <w:rPr>
          <w:rFonts w:ascii="宋体" w:hAnsi="宋体" w:cs="宋体" w:eastAsia="宋体" w:hint="default"/>
          <w:spacing w:val="-46"/>
        </w:rPr>
        <w:t> </w:t>
      </w:r>
      <w:r>
        <w:rPr/>
        <w:t>号——政府补助（</w:t>
      </w:r>
      <w:r>
        <w:rPr>
          <w:rFonts w:ascii="宋体" w:hAnsi="宋体" w:cs="宋体" w:eastAsia="宋体" w:hint="default"/>
        </w:rPr>
        <w:t>2017</w:t>
      </w:r>
      <w:r>
        <w:rPr>
          <w:rFonts w:ascii="宋体" w:hAnsi="宋体" w:cs="宋体" w:eastAsia="宋体" w:hint="default"/>
          <w:spacing w:val="-46"/>
        </w:rPr>
        <w:t> </w:t>
      </w:r>
      <w:r>
        <w:rPr>
          <w:spacing w:val="-14"/>
        </w:rPr>
        <w:t>年修订）》之后，对</w:t>
      </w:r>
      <w:r>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日之后发生的与日常活动相关的政府补助，计入其他收益；与日常活动无关 的政府补助，计入营业外收支。</w:t>
      </w:r>
    </w:p>
    <w:p>
      <w:pPr>
        <w:spacing w:line="240" w:lineRule="auto" w:before="8"/>
        <w:rPr>
          <w:rFonts w:ascii="宋体" w:hAnsi="宋体" w:cs="宋体" w:eastAsia="宋体" w:hint="default"/>
          <w:sz w:val="18"/>
          <w:szCs w:val="18"/>
        </w:rPr>
      </w:pPr>
    </w:p>
    <w:p>
      <w:pPr>
        <w:pStyle w:val="Heading2"/>
        <w:spacing w:line="240" w:lineRule="auto"/>
        <w:ind w:left="1133" w:right="0"/>
        <w:jc w:val="both"/>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31、其他" w:id="219"/>
      <w:bookmarkEnd w:id="219"/>
      <w:r>
        <w:rPr>
          <w:b w:val="0"/>
          <w:bCs w:val="0"/>
        </w:rPr>
      </w:r>
      <w:r>
        <w:rPr>
          <w:rFonts w:ascii="Times New Roman" w:hAnsi="Times New Roman" w:cs="Times New Roman" w:eastAsia="Times New Roman" w:hint="default"/>
        </w:rPr>
        <w:t>31</w:t>
      </w:r>
      <w:r>
        <w:rPr/>
        <w:t>、其他</w:t>
      </w:r>
      <w:r>
        <w:rPr>
          <w:b w:val="0"/>
          <w:bCs w:val="0"/>
        </w:rPr>
      </w:r>
    </w:p>
    <w:p>
      <w:pPr>
        <w:spacing w:line="240" w:lineRule="auto" w:before="5"/>
        <w:rPr>
          <w:rFonts w:ascii="宋体" w:hAnsi="宋体" w:cs="宋体" w:eastAsia="宋体" w:hint="default"/>
          <w:b/>
          <w:bCs/>
          <w:sz w:val="21"/>
          <w:szCs w:val="21"/>
        </w:rPr>
      </w:pPr>
    </w:p>
    <w:p>
      <w:pPr>
        <w:spacing w:line="352" w:lineRule="auto" w:before="0"/>
        <w:ind w:left="1613" w:right="1153" w:firstLine="2"/>
        <w:jc w:val="left"/>
        <w:rPr>
          <w:rFonts w:ascii="宋体" w:hAnsi="宋体" w:cs="宋体" w:eastAsia="宋体" w:hint="default"/>
          <w:sz w:val="24"/>
          <w:szCs w:val="24"/>
        </w:rPr>
      </w:pPr>
      <w:r>
        <w:rPr>
          <w:rFonts w:ascii="宋体" w:hAnsi="宋体" w:cs="宋体" w:eastAsia="宋体" w:hint="default"/>
          <w:b/>
          <w:bCs/>
          <w:sz w:val="24"/>
          <w:szCs w:val="24"/>
        </w:rPr>
        <w:t>重大会计判断和估计</w:t>
      </w:r>
      <w:r>
        <w:rPr>
          <w:rFonts w:ascii="宋体" w:hAnsi="宋体" w:cs="宋体" w:eastAsia="宋体" w:hint="default"/>
          <w:b/>
          <w:bCs/>
          <w:w w:val="99"/>
          <w:sz w:val="24"/>
          <w:szCs w:val="24"/>
        </w:rPr>
        <w:t> </w:t>
      </w:r>
      <w:r>
        <w:rPr>
          <w:rFonts w:ascii="宋体" w:hAnsi="宋体" w:cs="宋体" w:eastAsia="宋体" w:hint="default"/>
          <w:sz w:val="24"/>
          <w:szCs w:val="24"/>
        </w:rPr>
        <w:t>本公司在运用会计政策过程中，由于经营活动内在的不确定性，本公司需要对无法准确</w:t>
      </w:r>
    </w:p>
    <w:p>
      <w:pPr>
        <w:pStyle w:val="BodyText"/>
        <w:spacing w:line="336" w:lineRule="auto" w:before="12"/>
        <w:ind w:right="1170"/>
        <w:jc w:val="both"/>
      </w:pPr>
      <w:r>
        <w:rPr/>
        <w:t>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BodyText"/>
        <w:spacing w:line="240" w:lineRule="auto" w:before="68"/>
        <w:ind w:left="1614" w:right="1033"/>
        <w:jc w:val="left"/>
      </w:pPr>
      <w:r>
        <w:rPr/>
        <w:t>本公司对前述判断、估计和假设在持续经营的基础上进行定期复核，会计估计的变更仅</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BodyText"/>
        <w:spacing w:line="338" w:lineRule="auto"/>
        <w:ind w:right="1170"/>
        <w:jc w:val="both"/>
      </w:pPr>
      <w:r>
        <w:rPr/>
        <w:t>影响变更当期的，其影响数在变更当期予以确认；既影响变更当期又影响未来期间的，其影 响数在变更当期和未来期间予以确认。</w:t>
      </w:r>
    </w:p>
    <w:p>
      <w:pPr>
        <w:pStyle w:val="BodyText"/>
        <w:spacing w:line="240" w:lineRule="auto" w:before="67"/>
        <w:ind w:left="1613" w:right="0"/>
        <w:jc w:val="left"/>
      </w:pPr>
      <w:r>
        <w:rPr>
          <w:spacing w:val="-3"/>
        </w:rPr>
        <w:t>于资产负债表日，本公司需对财务报表项目金额进行判断、估计和假设的重要领域如下：</w:t>
      </w:r>
    </w:p>
    <w:p>
      <w:pPr>
        <w:pStyle w:val="BodyText"/>
        <w:spacing w:line="345" w:lineRule="auto" w:before="166"/>
        <w:ind w:left="1613" w:right="1153"/>
        <w:jc w:val="left"/>
      </w:pPr>
      <w:r>
        <w:rPr/>
        <w:t>（</w:t>
      </w:r>
      <w:r>
        <w:rPr>
          <w:rFonts w:ascii="Times New Roman" w:hAnsi="Times New Roman" w:cs="Times New Roman" w:eastAsia="Times New Roman" w:hint="default"/>
        </w:rPr>
        <w:t>1</w:t>
      </w:r>
      <w:r>
        <w:rPr/>
        <w:t>）收入确认——建造合同 在建造合同结果可以可靠估计时，本公司采用完工百分比法在资产负债表日确认合同收</w:t>
      </w:r>
    </w:p>
    <w:p>
      <w:pPr>
        <w:pStyle w:val="BodyText"/>
        <w:spacing w:line="319" w:lineRule="auto" w:before="19"/>
        <w:ind w:right="1169"/>
        <w:jc w:val="both"/>
      </w:pPr>
      <w:r>
        <w:rPr/>
        <w:t>入。合同的完工百分比是依照本附注五、</w:t>
      </w:r>
      <w:r>
        <w:rPr>
          <w:rFonts w:ascii="Times New Roman" w:hAnsi="Times New Roman" w:cs="Times New Roman" w:eastAsia="Times New Roman" w:hint="default"/>
        </w:rPr>
        <w:t>25</w:t>
      </w:r>
      <w:r>
        <w:rPr/>
        <w:t>、“收入”所述方法进行确认的，在执行各该建 造合同的各会计年度内累积计算。</w:t>
      </w:r>
    </w:p>
    <w:p>
      <w:pPr>
        <w:pStyle w:val="BodyText"/>
        <w:spacing w:line="336" w:lineRule="auto" w:before="85"/>
        <w:ind w:right="1170" w:firstLine="480"/>
        <w:jc w:val="both"/>
      </w:pPr>
      <w:r>
        <w:rPr/>
        <w:t>在确定完工百分比、已发生的合同成本、预计合同总收入和总成本，以及合同可回收性 时，需要作出重大判断。项目管理层主要依靠过去的经验和工作作出判断。预计合同总收入 和总成本，以及合同执行结果的估计变更都可能对变更当期或以后期间的营业收入、营业成 本，以及期间损益产生影响，且可能构成重大影响。</w:t>
      </w:r>
    </w:p>
    <w:p>
      <w:pPr>
        <w:pStyle w:val="BodyText"/>
        <w:spacing w:line="240" w:lineRule="auto" w:before="70"/>
        <w:ind w:left="1614" w:right="1033"/>
        <w:jc w:val="left"/>
      </w:pPr>
      <w:r>
        <w:rPr/>
        <w:t>（</w:t>
      </w:r>
      <w:r>
        <w:rPr>
          <w:rFonts w:ascii="Times New Roman" w:hAnsi="Times New Roman" w:cs="Times New Roman" w:eastAsia="Times New Roman" w:hint="default"/>
        </w:rPr>
        <w:t>2</w:t>
      </w:r>
      <w:r>
        <w:rPr/>
        <w:t>）租赁的归类</w:t>
      </w:r>
    </w:p>
    <w:p>
      <w:pPr>
        <w:pStyle w:val="BodyText"/>
        <w:spacing w:line="331" w:lineRule="auto" w:before="146"/>
        <w:ind w:right="1132" w:firstLine="480"/>
        <w:jc w:val="both"/>
      </w:pPr>
      <w:r>
        <w:rPr>
          <w:spacing w:val="-3"/>
        </w:rPr>
        <w:t>本公司根据《企业会计准则第 </w:t>
      </w:r>
      <w:r>
        <w:rPr>
          <w:rFonts w:ascii="Times New Roman" w:hAnsi="Times New Roman" w:cs="Times New Roman" w:eastAsia="Times New Roman" w:hint="default"/>
        </w:rPr>
        <w:t>21</w:t>
      </w:r>
      <w:r>
        <w:rPr>
          <w:rFonts w:ascii="Times New Roman" w:hAnsi="Times New Roman" w:cs="Times New Roman" w:eastAsia="Times New Roman" w:hint="default"/>
          <w:spacing w:val="-32"/>
        </w:rPr>
        <w:t> </w:t>
      </w:r>
      <w:r>
        <w:rPr>
          <w:spacing w:val="-3"/>
        </w:rPr>
        <w:t>号——租赁》的规定，将租赁归类为经营租赁和融资租</w:t>
      </w:r>
      <w:r>
        <w:rPr/>
        <w:t>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BodyText"/>
        <w:spacing w:line="345" w:lineRule="auto" w:before="74"/>
        <w:ind w:left="1614" w:right="1152"/>
        <w:jc w:val="left"/>
      </w:pPr>
      <w:r>
        <w:rPr/>
        <w:t>（</w:t>
      </w:r>
      <w:r>
        <w:rPr>
          <w:rFonts w:ascii="Times New Roman" w:hAnsi="Times New Roman" w:cs="Times New Roman" w:eastAsia="Times New Roman" w:hint="default"/>
        </w:rPr>
        <w:t>3</w:t>
      </w:r>
      <w:r>
        <w:rPr/>
        <w:t>）坏账准备计提 本公司根据应收款项的会计政策，采用备抵法核算坏账损失。应收款项减值是基于评估</w:t>
      </w:r>
    </w:p>
    <w:p>
      <w:pPr>
        <w:pStyle w:val="BodyText"/>
        <w:spacing w:line="336" w:lineRule="auto" w:before="20"/>
        <w:ind w:left="1134" w:right="1170"/>
        <w:jc w:val="both"/>
      </w:pPr>
      <w:r>
        <w:rPr/>
        <w:t>应收款项的可收回性。鉴定应收款项减值要求管理层的判断和估计。实际的结果与原先估计 的差异将在估计被改变的期间影响应收款项的账面价值及应收款项坏账准备的计提或转回。</w:t>
      </w:r>
    </w:p>
    <w:p>
      <w:pPr>
        <w:pStyle w:val="BodyText"/>
        <w:spacing w:line="345" w:lineRule="auto" w:before="70"/>
        <w:ind w:left="1614" w:right="1152"/>
        <w:jc w:val="left"/>
      </w:pPr>
      <w:r>
        <w:rPr/>
        <w:t>（</w:t>
      </w:r>
      <w:r>
        <w:rPr>
          <w:rFonts w:ascii="Times New Roman" w:hAnsi="Times New Roman" w:cs="Times New Roman" w:eastAsia="Times New Roman" w:hint="default"/>
        </w:rPr>
        <w:t>4</w:t>
      </w:r>
      <w:r>
        <w:rPr/>
        <w:t>）存货跌价准备 本公司根据存货会计政策，按照成本与可变现净值孰低计量，对成本高于可变现净值及</w:t>
      </w:r>
    </w:p>
    <w:p>
      <w:pPr>
        <w:pStyle w:val="BodyText"/>
        <w:spacing w:line="336" w:lineRule="auto" w:before="20"/>
        <w:ind w:left="1134" w:right="1169"/>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45" w:lineRule="auto" w:before="70"/>
        <w:ind w:left="1614" w:right="1152"/>
        <w:jc w:val="left"/>
      </w:pPr>
      <w:r>
        <w:rPr/>
        <w:t>（</w:t>
      </w:r>
      <w:r>
        <w:rPr>
          <w:rFonts w:ascii="Times New Roman" w:hAnsi="Times New Roman" w:cs="Times New Roman" w:eastAsia="Times New Roman" w:hint="default"/>
        </w:rPr>
        <w:t>5</w:t>
      </w:r>
      <w:r>
        <w:rPr/>
        <w:t>）金融工具公允价值 对不存在活跃交易市场的金融工具，本公司通过各种估值方法确定其公允价值。这些估</w:t>
      </w:r>
    </w:p>
    <w:p>
      <w:pPr>
        <w:pStyle w:val="BodyText"/>
        <w:spacing w:line="336" w:lineRule="auto" w:before="20"/>
        <w:ind w:left="1134" w:right="1170"/>
        <w:jc w:val="both"/>
      </w:pPr>
      <w:r>
        <w:rPr/>
        <w:t>值方法包括贴现现金流模型分析等。估值时本公司需对未来现金流量、信用风险、市场波动 率和相关性等方面进行估计，并选择适当的折现率。这些相关假设具有不确定性，其变化会</w:t>
      </w:r>
    </w:p>
    <w:p>
      <w:pPr>
        <w:spacing w:after="0" w:line="336"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83"/>
        <w:ind w:right="1033"/>
        <w:jc w:val="left"/>
      </w:pPr>
      <w:r>
        <w:rPr/>
        <w:t>对金融工具的公允价值产生影响。</w:t>
      </w:r>
    </w:p>
    <w:p>
      <w:pPr>
        <w:pStyle w:val="BodyText"/>
        <w:spacing w:line="345" w:lineRule="auto" w:before="166"/>
        <w:ind w:left="1614" w:right="1152"/>
        <w:jc w:val="left"/>
      </w:pPr>
      <w:r>
        <w:rPr/>
        <w:t>（</w:t>
      </w:r>
      <w:r>
        <w:rPr>
          <w:rFonts w:ascii="Times New Roman" w:hAnsi="Times New Roman" w:cs="Times New Roman" w:eastAsia="Times New Roman" w:hint="default"/>
        </w:rPr>
        <w:t>6</w:t>
      </w:r>
      <w:r>
        <w:rPr/>
        <w:t>）持有至到期投资 本公司将符合条件的有固定或可确定还款金额和固定到期日且本公司有明确意图和能力</w:t>
      </w:r>
    </w:p>
    <w:p>
      <w:pPr>
        <w:pStyle w:val="BodyText"/>
        <w:spacing w:line="336" w:lineRule="auto" w:before="21"/>
        <w:ind w:left="1134" w:right="994"/>
        <w:jc w:val="left"/>
      </w:pPr>
      <w:r>
        <w:rPr>
          <w:spacing w:val="-2"/>
        </w:rPr>
        <w:t>持有至到期的非衍生金融资产归类为持有至到期投资。进行此项归类工作需涉及大量的判断。</w:t>
      </w:r>
      <w:r>
        <w:rPr/>
        <w:t> 在进行判断的过程中，本公司会对其持有该类投资至到期日的意愿和能力进行评估。除特定 </w:t>
      </w:r>
      <w:r>
        <w:rPr>
          <w:spacing w:val="-5"/>
        </w:rPr>
        <w:t>情况外（例如在接近到期日时出售金额不重大的投资），如果本公司未能将这些投资持有至到</w:t>
      </w:r>
      <w:r>
        <w:rPr>
          <w:spacing w:val="-117"/>
        </w:rPr>
        <w:t> </w:t>
      </w:r>
      <w:r>
        <w:rPr>
          <w:spacing w:val="-117"/>
        </w:rPr>
      </w:r>
      <w:r>
        <w:rPr/>
        <w:t>期日，则须将全部该类投资重分类至可供出售金融资产，且在本会计年度及以后两个完整的 会计年度内不得再将该金融资产划分为持有至到期投资。如出现此类情况，可能对财务报表 上所列报的相关金融资产价值产生重大的影响，并且可能影响本公司的金融工具风险管理策 略。</w:t>
      </w:r>
    </w:p>
    <w:p>
      <w:pPr>
        <w:pStyle w:val="BodyText"/>
        <w:spacing w:line="345" w:lineRule="auto" w:before="70"/>
        <w:ind w:left="1613" w:right="1153"/>
        <w:jc w:val="left"/>
      </w:pPr>
      <w:r>
        <w:rPr/>
        <w:t>（</w:t>
      </w:r>
      <w:r>
        <w:rPr>
          <w:rFonts w:ascii="Times New Roman" w:hAnsi="Times New Roman" w:cs="Times New Roman" w:eastAsia="Times New Roman" w:hint="default"/>
        </w:rPr>
        <w:t>7</w:t>
      </w:r>
      <w:r>
        <w:rPr/>
        <w:t>）持有至到期投资减值 本公司确定持有至到期投资是否减值在很大程度上依赖于管理层的判断。发生减值的客</w:t>
      </w:r>
    </w:p>
    <w:p>
      <w:pPr>
        <w:pStyle w:val="BodyText"/>
        <w:spacing w:line="336" w:lineRule="auto" w:before="19"/>
        <w:ind w:right="1170"/>
        <w:jc w:val="both"/>
      </w:pPr>
      <w:r>
        <w:rPr/>
        <w:t>观证据包括发行方发生严重财务困难使该金融资产无法在活跃市场继续交易、无法履行合同 条款（例如，偿付利息或本金发生违约）等。在进行判断的过程中，本公司需评估发生减值 的客观证据对该项投资预计未来现金流的影响。</w:t>
      </w:r>
    </w:p>
    <w:p>
      <w:pPr>
        <w:pStyle w:val="BodyText"/>
        <w:spacing w:line="345" w:lineRule="auto" w:before="70"/>
        <w:ind w:left="1613" w:right="1153"/>
        <w:jc w:val="left"/>
      </w:pPr>
      <w:r>
        <w:rPr/>
        <w:t>（</w:t>
      </w:r>
      <w:r>
        <w:rPr>
          <w:rFonts w:ascii="Times New Roman" w:hAnsi="Times New Roman" w:cs="Times New Roman" w:eastAsia="Times New Roman" w:hint="default"/>
        </w:rPr>
        <w:t>8</w:t>
      </w:r>
      <w:r>
        <w:rPr/>
        <w:t>）可供出售金融资产减值 本公司确定可供出售金融资产是否减值在很大程度上依赖于管理层的判断和假设，以确</w:t>
      </w:r>
    </w:p>
    <w:p>
      <w:pPr>
        <w:pStyle w:val="BodyText"/>
        <w:spacing w:line="336" w:lineRule="auto" w:before="19"/>
        <w:ind w:right="9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45" w:lineRule="auto" w:before="70"/>
        <w:ind w:left="1614" w:right="1152"/>
        <w:jc w:val="left"/>
      </w:pPr>
      <w:r>
        <w:rPr/>
        <w:t>（</w:t>
      </w:r>
      <w:r>
        <w:rPr>
          <w:rFonts w:ascii="Times New Roman" w:hAnsi="Times New Roman" w:cs="Times New Roman" w:eastAsia="Times New Roman" w:hint="default"/>
        </w:rPr>
        <w:t>9</w:t>
      </w:r>
      <w:r>
        <w:rPr/>
        <w:t>）长期资产减值准备 本公司于资产负债表日对除金融资产之外的非流动资产判断是否存在可能发生减值的迹</w:t>
      </w:r>
    </w:p>
    <w:p>
      <w:pPr>
        <w:pStyle w:val="BodyText"/>
        <w:spacing w:line="336" w:lineRule="auto" w:before="19"/>
        <w:ind w:left="1134" w:right="1170"/>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36" w:lineRule="auto" w:before="68"/>
        <w:ind w:right="1153" w:firstLine="480"/>
        <w:jc w:val="left"/>
      </w:pPr>
      <w:r>
        <w:rPr/>
        <w:t>当资产或资产组的账面价值高于可收回金额，即公允价值减去处置费用后的净额和预计 未来现金流量的现值中的较高者，表明发生了减值。</w:t>
      </w:r>
    </w:p>
    <w:p>
      <w:pPr>
        <w:pStyle w:val="BodyText"/>
        <w:spacing w:line="338" w:lineRule="auto" w:before="69"/>
        <w:ind w:left="1134" w:right="1152" w:firstLine="480"/>
        <w:jc w:val="left"/>
      </w:pPr>
      <w:r>
        <w:rPr/>
        <w:t>公允价值减去处置费用后的净额，参考公平交易中类似资产的销售协议价格或可观察到 的市场价格，减去可直接归属于该资产处置的增量成本确定。</w:t>
      </w:r>
    </w:p>
    <w:p>
      <w:pPr>
        <w:pStyle w:val="BodyText"/>
        <w:spacing w:line="240" w:lineRule="auto" w:before="66"/>
        <w:ind w:left="1613" w:right="1033"/>
        <w:jc w:val="left"/>
      </w:pPr>
      <w:r>
        <w:rPr/>
        <w:t>在预计未来现金流量现值时，需要对该资产（或资产组）的产量、售价、相关经营成本</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336" w:lineRule="auto" w:before="182"/>
        <w:ind w:right="1170"/>
        <w:jc w:val="both"/>
      </w:pPr>
      <w:r>
        <w:rPr/>
        <w:t>以及计算现值时使用的折现率等作出重大判断。本公司在估计可收回金额时会采用所有能够 获得的相关资料，包括根据合理和可支持的假设所作出有关产量、售价和相关经营成本的预 测。</w:t>
      </w:r>
    </w:p>
    <w:p>
      <w:pPr>
        <w:pStyle w:val="BodyText"/>
        <w:spacing w:line="336" w:lineRule="auto" w:before="69"/>
        <w:ind w:left="1134" w:right="1169" w:firstLine="480"/>
        <w:jc w:val="both"/>
      </w:pPr>
      <w:r>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BodyText"/>
        <w:spacing w:line="345" w:lineRule="auto" w:before="70"/>
        <w:ind w:left="1614" w:right="1152"/>
        <w:jc w:val="left"/>
      </w:pPr>
      <w:r>
        <w:rPr/>
        <w:t>（</w:t>
      </w:r>
      <w:r>
        <w:rPr>
          <w:rFonts w:ascii="Times New Roman" w:hAnsi="Times New Roman" w:cs="Times New Roman" w:eastAsia="Times New Roman" w:hint="default"/>
        </w:rPr>
        <w:t>10</w:t>
      </w:r>
      <w:r>
        <w:rPr/>
        <w:t>）折旧和摊销 本公司对投资性房地产、固定资产和无形资产在考虑其残值后，在使用寿命内按直线法</w:t>
      </w:r>
    </w:p>
    <w:p>
      <w:pPr>
        <w:pStyle w:val="BodyText"/>
        <w:spacing w:line="336" w:lineRule="auto" w:before="19"/>
        <w:ind w:left="1134" w:right="1170"/>
        <w:jc w:val="both"/>
      </w:pPr>
      <w:r>
        <w:rPr/>
        <w:t>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BodyText"/>
        <w:spacing w:line="345" w:lineRule="auto" w:before="70"/>
        <w:ind w:left="1614" w:right="1152"/>
        <w:jc w:val="left"/>
      </w:pPr>
      <w:r>
        <w:rPr/>
        <w:t>（</w:t>
      </w:r>
      <w:r>
        <w:rPr>
          <w:rFonts w:ascii="Times New Roman" w:hAnsi="Times New Roman" w:cs="Times New Roman" w:eastAsia="Times New Roman" w:hint="default"/>
        </w:rPr>
        <w:t>11</w:t>
      </w:r>
      <w:r>
        <w:rPr/>
        <w:t>）开发支出 确定资本化的金额时，本公司管理层需要作出有关资产的预计未来现金流量、适用的折</w:t>
      </w:r>
    </w:p>
    <w:p>
      <w:pPr>
        <w:pStyle w:val="BodyText"/>
        <w:spacing w:line="240" w:lineRule="auto" w:before="20"/>
        <w:ind w:left="1134" w:right="0"/>
        <w:jc w:val="both"/>
      </w:pPr>
      <w:r>
        <w:rPr/>
        <w:t>现率以及预计受益期间的假设。</w:t>
      </w:r>
    </w:p>
    <w:p>
      <w:pPr>
        <w:pStyle w:val="BodyText"/>
        <w:spacing w:line="345" w:lineRule="auto" w:before="166"/>
        <w:ind w:left="1614" w:right="1152"/>
        <w:jc w:val="left"/>
      </w:pPr>
      <w:r>
        <w:rPr/>
        <w:t>（</w:t>
      </w:r>
      <w:r>
        <w:rPr>
          <w:rFonts w:ascii="Times New Roman" w:hAnsi="Times New Roman" w:cs="Times New Roman" w:eastAsia="Times New Roman" w:hint="default"/>
        </w:rPr>
        <w:t>12</w:t>
      </w:r>
      <w:r>
        <w:rPr/>
        <w:t>）递延所得税资产 在很有可能有足够的应纳税利润来抵扣亏损的限度内，本公司就所有未利用的税务亏损</w:t>
      </w:r>
    </w:p>
    <w:p>
      <w:pPr>
        <w:pStyle w:val="BodyText"/>
        <w:spacing w:line="338" w:lineRule="auto" w:before="20"/>
        <w:ind w:left="1134" w:right="1170"/>
        <w:jc w:val="both"/>
      </w:pPr>
      <w:r>
        <w:rPr/>
        <w:t>确认递延所得税资产。这需要本公司管理层运用大量的判断来估计未来应纳税利润发生的时 间和金额，结合纳税筹划策略，以决定应确认的递延所得税资产的金额。</w:t>
      </w:r>
    </w:p>
    <w:p>
      <w:pPr>
        <w:pStyle w:val="BodyText"/>
        <w:spacing w:line="345" w:lineRule="auto" w:before="67"/>
        <w:ind w:left="1614" w:right="1151"/>
        <w:jc w:val="left"/>
      </w:pPr>
      <w:r>
        <w:rPr/>
        <w:t>（</w:t>
      </w:r>
      <w:r>
        <w:rPr>
          <w:rFonts w:ascii="Times New Roman" w:hAnsi="Times New Roman" w:cs="Times New Roman" w:eastAsia="Times New Roman" w:hint="default"/>
        </w:rPr>
        <w:t>13</w:t>
      </w:r>
      <w:r>
        <w:rPr/>
        <w:t>）限制性股票授予日公允价值 确定限制性股票授予日公允价值时，本公司管理层需要作出有关采用</w:t>
      </w:r>
      <w:r>
        <w:rPr>
          <w:spacing w:val="-59"/>
        </w:rPr>
        <w:t> </w:t>
      </w:r>
      <w:r>
        <w:rPr>
          <w:rFonts w:ascii="Times New Roman" w:hAnsi="Times New Roman" w:cs="Times New Roman" w:eastAsia="Times New Roman" w:hint="default"/>
        </w:rPr>
        <w:t>Back-Scholes </w:t>
      </w:r>
      <w:r>
        <w:rPr/>
        <w:t>模型</w:t>
      </w:r>
    </w:p>
    <w:p>
      <w:pPr>
        <w:pStyle w:val="BodyText"/>
        <w:spacing w:line="305" w:lineRule="exact" w:before="0"/>
        <w:ind w:left="1134" w:right="0"/>
        <w:jc w:val="both"/>
      </w:pPr>
      <w:r>
        <w:rPr/>
        <w:t>中参数，如行权价格、无风险收益率、剩余存续期限、标的股票价格的波动等参数的假设。</w:t>
      </w:r>
    </w:p>
    <w:p>
      <w:pPr>
        <w:pStyle w:val="BodyText"/>
        <w:spacing w:line="345" w:lineRule="auto" w:before="166"/>
        <w:ind w:left="1614" w:right="0"/>
        <w:jc w:val="left"/>
      </w:pPr>
      <w:r>
        <w:rPr/>
        <w:t>（</w:t>
      </w:r>
      <w:r>
        <w:rPr>
          <w:rFonts w:ascii="Times New Roman" w:hAnsi="Times New Roman" w:cs="Times New Roman" w:eastAsia="Times New Roman" w:hint="default"/>
        </w:rPr>
        <w:t>14</w:t>
      </w:r>
      <w:r>
        <w:rPr/>
        <w:t>）所得税 </w:t>
      </w:r>
      <w:r>
        <w:rPr>
          <w:spacing w:val="-3"/>
        </w:rPr>
        <w:t>本公司在正常的经营活动中，有部分交易其最终的税务处理和计算存在一定的不确定性。</w:t>
      </w:r>
    </w:p>
    <w:p>
      <w:pPr>
        <w:pStyle w:val="BodyText"/>
        <w:spacing w:line="336" w:lineRule="auto" w:before="20"/>
        <w:ind w:left="1134" w:right="1170"/>
        <w:jc w:val="both"/>
      </w:pPr>
      <w:r>
        <w:rPr/>
        <w:t>部分项目是否能够在税前列支需要税收主管机关的审批。如果这些税务事项的最终认定结果 同最初估计的金额存在差异，则该差异将对其最终认定期间的当期所得税和递延所得税产生 影响。</w:t>
      </w:r>
    </w:p>
    <w:p>
      <w:pPr>
        <w:spacing w:after="0" w:line="336" w:lineRule="auto"/>
        <w:jc w:val="both"/>
        <w:sectPr>
          <w:pgSz w:w="11910" w:h="16840"/>
          <w:pgMar w:header="877" w:footer="979" w:top="1060" w:bottom="1160" w:left="0" w:right="0"/>
        </w:sectPr>
      </w:pPr>
    </w:p>
    <w:p>
      <w:pPr>
        <w:spacing w:line="240" w:lineRule="auto" w:before="9"/>
        <w:rPr>
          <w:rFonts w:ascii="宋体" w:hAnsi="宋体" w:cs="宋体" w:eastAsia="宋体" w:hint="default"/>
          <w:sz w:val="23"/>
          <w:szCs w:val="23"/>
        </w:rPr>
      </w:pPr>
      <w:r>
        <w:rPr/>
        <w:pict>
          <v:shape style="position:absolute;margin-left:378.220001pt;margin-top:224.419937pt;width:.479961pt;height:.42pt;mso-position-horizontal-relative:page;mso-position-vertical-relative:page;z-index:79144" type="#_x0000_t75" stroked="false">
            <v:imagedata r:id="rId375" o:title=""/>
          </v:shape>
        </w:pict>
      </w:r>
      <w:r>
        <w:rPr/>
        <w:pict>
          <v:shape style="position:absolute;margin-left:378.220001pt;margin-top:259.880005pt;width:.480031pt;height:.66pt;mso-position-horizontal-relative:page;mso-position-vertical-relative:page;z-index:79168" type="#_x0000_t75" stroked="false">
            <v:imagedata r:id="rId375" o:title=""/>
          </v:shape>
        </w:pict>
      </w:r>
    </w:p>
    <w:p>
      <w:pPr>
        <w:pStyle w:val="Heading2"/>
        <w:spacing w:line="240" w:lineRule="auto" w:before="26"/>
        <w:ind w:left="1133" w:right="1033"/>
        <w:jc w:val="left"/>
        <w:rPr>
          <w:b w:val="0"/>
          <w:bCs w:val="0"/>
        </w:rPr>
      </w:pPr>
      <w:bookmarkStart w:name="六、税项" w:id="220"/>
      <w:bookmarkEnd w:id="220"/>
      <w:r>
        <w:rPr>
          <w:b w:val="0"/>
          <w:bCs w:val="0"/>
        </w:rPr>
      </w:r>
      <w:r>
        <w:rPr/>
        <w:t>六、税项</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1133" w:right="1033"/>
        <w:jc w:val="left"/>
        <w:rPr>
          <w:b w:val="0"/>
          <w:bCs w:val="0"/>
        </w:rPr>
      </w:pPr>
      <w:r>
        <w:rPr/>
        <w:pict>
          <v:shape style="position:absolute;margin-left:378.220001pt;margin-top:52.195663pt;width:.480031pt;height:.42pt;mso-position-horizontal-relative:page;mso-position-vertical-relative:paragraph;z-index:79096" type="#_x0000_t75" stroked="false">
            <v:imagedata r:id="rId375" o:title=""/>
          </v:shape>
        </w:pict>
      </w:r>
      <w:r>
        <w:rPr/>
        <w:pict>
          <v:shape style="position:absolute;margin-left:378.220001pt;margin-top:103.015686pt;width:.480031pt;height:.9pt;mso-position-horizontal-relative:page;mso-position-vertical-relative:paragraph;z-index:79120" type="#_x0000_t75" stroked="false">
            <v:imagedata r:id="rId377" o:title=""/>
          </v:shape>
        </w:pict>
      </w:r>
      <w:bookmarkStart w:name="1、主要税种及税率" w:id="221"/>
      <w:bookmarkEnd w:id="22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4"/>
        <w:rPr>
          <w:rFonts w:ascii="宋体" w:hAnsi="宋体" w:cs="宋体" w:eastAsia="宋体" w:hint="default"/>
          <w:b/>
          <w:bCs/>
          <w:sz w:val="24"/>
          <w:szCs w:val="24"/>
        </w:rPr>
      </w:pPr>
    </w:p>
    <w:tbl>
      <w:tblPr>
        <w:tblW w:w="0" w:type="auto"/>
        <w:jc w:val="left"/>
        <w:tblInd w:w="1115" w:type="dxa"/>
        <w:tblLayout w:type="fixed"/>
        <w:tblCellMar>
          <w:top w:w="0" w:type="dxa"/>
          <w:left w:w="0" w:type="dxa"/>
          <w:bottom w:w="0" w:type="dxa"/>
          <w:right w:w="0" w:type="dxa"/>
        </w:tblCellMar>
        <w:tblLook w:val="01E0"/>
      </w:tblPr>
      <w:tblGrid>
        <w:gridCol w:w="3204"/>
        <w:gridCol w:w="3245"/>
        <w:gridCol w:w="3218"/>
      </w:tblGrid>
      <w:tr>
        <w:trPr>
          <w:trHeight w:val="402" w:hRule="exact"/>
        </w:trPr>
        <w:tc>
          <w:tcPr>
            <w:tcW w:w="32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计税依据</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445" name="image343.png" descr=""/>
                  <wp:cNvGraphicFramePr>
                    <a:graphicFrameLocks noChangeAspect="1"/>
                  </wp:cNvGraphicFramePr>
                  <a:graphic>
                    <a:graphicData uri="http://schemas.openxmlformats.org/drawingml/2006/picture">
                      <pic:pic>
                        <pic:nvPicPr>
                          <pic:cNvPr id="2446" name="image343.png"/>
                          <pic:cNvPicPr/>
                        </pic:nvPicPr>
                        <pic:blipFill>
                          <a:blip r:embed="rId37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2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7" w:hRule="exact"/>
        </w:trPr>
        <w:tc>
          <w:tcPr>
            <w:tcW w:w="3204" w:type="dxa"/>
            <w:tcBorders>
              <w:top w:val="single" w:sz="4" w:space="0" w:color="000000"/>
              <w:left w:val="nil" w:sz="6" w:space="0" w:color="auto"/>
              <w:bottom w:val="nil" w:sz="6" w:space="0" w:color="auto"/>
              <w:right w:val="single" w:sz="4" w:space="0" w:color="000000"/>
            </w:tcBorders>
            <w:shd w:val="clear" w:color="auto" w:fill="D2D2D2"/>
          </w:tcPr>
          <w:p>
            <w:pPr/>
          </w:p>
        </w:tc>
        <w:tc>
          <w:tcPr>
            <w:tcW w:w="3245" w:type="dxa"/>
            <w:vMerge w:val="restart"/>
            <w:tcBorders>
              <w:top w:val="single" w:sz="4" w:space="0" w:color="000000"/>
              <w:left w:val="single" w:sz="9" w:space="0" w:color="D2D2D2"/>
              <w:right w:val="single" w:sz="4" w:space="0" w:color="000000"/>
            </w:tcBorders>
          </w:tcPr>
          <w:p>
            <w:pPr>
              <w:pStyle w:val="TableParagraph"/>
              <w:spacing w:line="266" w:lineRule="auto" w:before="26"/>
              <w:ind w:left="28" w:right="22"/>
              <w:jc w:val="both"/>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47"/>
                <w:sz w:val="21"/>
                <w:szCs w:val="21"/>
              </w:rPr>
              <w:t> </w:t>
            </w:r>
            <w:r>
              <w:rPr>
                <w:rFonts w:ascii="Times New Roman" w:hAnsi="Times New Roman" w:cs="Times New Roman" w:eastAsia="Times New Roman" w:hint="default"/>
                <w:spacing w:val="-6"/>
                <w:sz w:val="21"/>
                <w:szCs w:val="21"/>
              </w:rPr>
              <w:t>17%</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6%</w:t>
            </w:r>
            <w:r>
              <w:rPr>
                <w:rFonts w:ascii="宋体" w:hAnsi="宋体" w:cs="宋体" w:eastAsia="宋体" w:hint="default"/>
                <w:spacing w:val="-6"/>
                <w:sz w:val="21"/>
                <w:szCs w:val="21"/>
              </w:rPr>
              <w:t>的税率计算销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项税，并按扣除当期允许抵扣的进 项税额后的差额计缴增值税。</w:t>
            </w:r>
          </w:p>
          <w:p>
            <w:pPr>
              <w:pStyle w:val="TableParagraph"/>
              <w:spacing w:line="240" w:lineRule="auto" w:before="10"/>
              <w:ind w:right="0"/>
              <w:jc w:val="left"/>
              <w:rPr>
                <w:rFonts w:ascii="宋体" w:hAnsi="宋体" w:cs="宋体" w:eastAsia="宋体" w:hint="default"/>
                <w:b/>
                <w:bCs/>
                <w:sz w:val="3"/>
                <w:szCs w:val="3"/>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2447" name="image345.png" descr=""/>
                  <wp:cNvGraphicFramePr>
                    <a:graphicFrameLocks noChangeAspect="1"/>
                  </wp:cNvGraphicFramePr>
                  <a:graphic>
                    <a:graphicData uri="http://schemas.openxmlformats.org/drawingml/2006/picture">
                      <pic:pic>
                        <pic:nvPicPr>
                          <pic:cNvPr id="2448" name="image345.png"/>
                          <pic:cNvPicPr/>
                        </pic:nvPicPr>
                        <pic:blipFill>
                          <a:blip r:embed="rId377"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3218"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392" w:hRule="exact"/>
        </w:trPr>
        <w:tc>
          <w:tcPr>
            <w:tcW w:w="3204"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45" w:type="dxa"/>
            <w:vMerge/>
            <w:tcBorders>
              <w:left w:val="single" w:sz="9" w:space="0" w:color="D2D2D2"/>
              <w:right w:val="single" w:sz="4" w:space="0" w:color="000000"/>
            </w:tcBorders>
          </w:tcPr>
          <w:p>
            <w:pPr/>
          </w:p>
        </w:tc>
        <w:tc>
          <w:tcPr>
            <w:tcW w:w="3218" w:type="dxa"/>
            <w:vMerge/>
            <w:tcBorders>
              <w:left w:val="single" w:sz="4" w:space="0" w:color="000000"/>
              <w:right w:val="nil" w:sz="6" w:space="0" w:color="auto"/>
            </w:tcBorders>
          </w:tcPr>
          <w:p>
            <w:pPr/>
          </w:p>
        </w:tc>
      </w:tr>
      <w:tr>
        <w:trPr>
          <w:trHeight w:val="317" w:hRule="exact"/>
        </w:trPr>
        <w:tc>
          <w:tcPr>
            <w:tcW w:w="3204" w:type="dxa"/>
            <w:tcBorders>
              <w:top w:val="nil" w:sz="6" w:space="0" w:color="auto"/>
              <w:left w:val="nil" w:sz="6" w:space="0" w:color="auto"/>
              <w:bottom w:val="single" w:sz="4" w:space="0" w:color="000000"/>
              <w:right w:val="single" w:sz="4" w:space="0" w:color="000000"/>
            </w:tcBorders>
            <w:shd w:val="clear" w:color="auto" w:fill="D2D2D2"/>
          </w:tcPr>
          <w:p>
            <w:pPr/>
          </w:p>
        </w:tc>
        <w:tc>
          <w:tcPr>
            <w:tcW w:w="3245" w:type="dxa"/>
            <w:vMerge/>
            <w:tcBorders>
              <w:left w:val="single" w:sz="9" w:space="0" w:color="D2D2D2"/>
              <w:bottom w:val="single" w:sz="4" w:space="0" w:color="000000"/>
              <w:right w:val="single" w:sz="4" w:space="0" w:color="000000"/>
            </w:tcBorders>
          </w:tcPr>
          <w:p>
            <w:pPr/>
          </w:p>
        </w:tc>
        <w:tc>
          <w:tcPr>
            <w:tcW w:w="3218" w:type="dxa"/>
            <w:vMerge/>
            <w:tcBorders>
              <w:left w:val="single" w:sz="4" w:space="0" w:color="000000"/>
              <w:bottom w:val="single" w:sz="4" w:space="0" w:color="000000"/>
              <w:right w:val="nil" w:sz="6" w:space="0" w:color="auto"/>
            </w:tcBorders>
          </w:tcPr>
          <w:p>
            <w:pPr/>
          </w:p>
        </w:tc>
      </w:tr>
      <w:tr>
        <w:trPr>
          <w:trHeight w:val="402" w:hRule="exact"/>
        </w:trPr>
        <w:tc>
          <w:tcPr>
            <w:tcW w:w="32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107"/>
              <w:jc w:val="center"/>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计缴。</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449" name="image343.png" descr=""/>
                  <wp:cNvGraphicFramePr>
                    <a:graphicFrameLocks noChangeAspect="1"/>
                  </wp:cNvGraphicFramePr>
                  <a:graphic>
                    <a:graphicData uri="http://schemas.openxmlformats.org/drawingml/2006/picture">
                      <pic:pic>
                        <pic:nvPicPr>
                          <pic:cNvPr id="2450" name="image343.png"/>
                          <pic:cNvPicPr/>
                        </pic:nvPicPr>
                        <pic:blipFill>
                          <a:blip r:embed="rId37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161" w:hRule="exact"/>
        </w:trPr>
        <w:tc>
          <w:tcPr>
            <w:tcW w:w="3204" w:type="dxa"/>
            <w:tcBorders>
              <w:top w:val="single" w:sz="4" w:space="0" w:color="000000"/>
              <w:left w:val="nil" w:sz="6" w:space="0" w:color="auto"/>
              <w:bottom w:val="nil" w:sz="6" w:space="0" w:color="auto"/>
              <w:right w:val="single" w:sz="4" w:space="0" w:color="000000"/>
            </w:tcBorders>
            <w:shd w:val="clear" w:color="auto" w:fill="D2D2D2"/>
          </w:tcPr>
          <w:p>
            <w:pPr/>
          </w:p>
        </w:tc>
        <w:tc>
          <w:tcPr>
            <w:tcW w:w="3245" w:type="dxa"/>
            <w:vMerge w:val="restart"/>
            <w:tcBorders>
              <w:top w:val="single" w:sz="4" w:space="0" w:color="000000"/>
              <w:left w:val="single" w:sz="9" w:space="0" w:color="D2D2D2"/>
              <w:right w:val="single" w:sz="4" w:space="0" w:color="000000"/>
            </w:tcBorders>
          </w:tcPr>
          <w:p>
            <w:pPr>
              <w:pStyle w:val="TableParagraph"/>
              <w:spacing w:line="240" w:lineRule="auto" w:before="26"/>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r>
              <w:rPr>
                <w:rFonts w:ascii="Times New Roman" w:hAnsi="Times New Roman" w:cs="Times New Roman" w:eastAsia="Times New Roman" w:hint="default"/>
                <w:sz w:val="21"/>
                <w:szCs w:val="21"/>
              </w:rPr>
              <w:t>/</w:t>
            </w:r>
          </w:p>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详见下表。</w:t>
            </w:r>
          </w:p>
          <w:p>
            <w:pPr>
              <w:pStyle w:val="TableParagraph"/>
              <w:spacing w:line="240" w:lineRule="auto" w:before="12"/>
              <w:ind w:right="0"/>
              <w:jc w:val="left"/>
              <w:rPr>
                <w:rFonts w:ascii="宋体" w:hAnsi="宋体" w:cs="宋体" w:eastAsia="宋体" w:hint="default"/>
                <w:b/>
                <w:bCs/>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451" name="image343.png" descr=""/>
                  <wp:cNvGraphicFramePr>
                    <a:graphicFrameLocks noChangeAspect="1"/>
                  </wp:cNvGraphicFramePr>
                  <a:graphic>
                    <a:graphicData uri="http://schemas.openxmlformats.org/drawingml/2006/picture">
                      <pic:pic>
                        <pic:nvPicPr>
                          <pic:cNvPr id="2452" name="image343.png"/>
                          <pic:cNvPicPr/>
                        </pic:nvPicPr>
                        <pic:blipFill>
                          <a:blip r:embed="rId375"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218" w:type="dxa"/>
            <w:vMerge w:val="restart"/>
            <w:tcBorders>
              <w:top w:val="single" w:sz="4" w:space="0" w:color="000000"/>
              <w:left w:val="single" w:sz="4" w:space="0" w:color="000000"/>
              <w:right w:val="nil" w:sz="6" w:space="0" w:color="auto"/>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392" w:hRule="exact"/>
        </w:trPr>
        <w:tc>
          <w:tcPr>
            <w:tcW w:w="3204"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45" w:type="dxa"/>
            <w:vMerge/>
            <w:tcBorders>
              <w:left w:val="single" w:sz="9" w:space="0" w:color="D2D2D2"/>
              <w:right w:val="single" w:sz="4" w:space="0" w:color="000000"/>
            </w:tcBorders>
          </w:tcPr>
          <w:p>
            <w:pPr/>
          </w:p>
        </w:tc>
        <w:tc>
          <w:tcPr>
            <w:tcW w:w="3218" w:type="dxa"/>
            <w:vMerge/>
            <w:tcBorders>
              <w:left w:val="single" w:sz="4" w:space="0" w:color="000000"/>
              <w:right w:val="nil" w:sz="6" w:space="0" w:color="auto"/>
            </w:tcBorders>
          </w:tcPr>
          <w:p>
            <w:pPr/>
          </w:p>
        </w:tc>
      </w:tr>
      <w:tr>
        <w:trPr>
          <w:trHeight w:val="161" w:hRule="exact"/>
        </w:trPr>
        <w:tc>
          <w:tcPr>
            <w:tcW w:w="3204" w:type="dxa"/>
            <w:tcBorders>
              <w:top w:val="nil" w:sz="6" w:space="0" w:color="auto"/>
              <w:left w:val="nil" w:sz="6" w:space="0" w:color="auto"/>
              <w:bottom w:val="single" w:sz="4" w:space="0" w:color="000000"/>
              <w:right w:val="single" w:sz="4" w:space="0" w:color="000000"/>
            </w:tcBorders>
            <w:shd w:val="clear" w:color="auto" w:fill="D2D2D2"/>
          </w:tcPr>
          <w:p>
            <w:pPr/>
          </w:p>
        </w:tc>
        <w:tc>
          <w:tcPr>
            <w:tcW w:w="3245" w:type="dxa"/>
            <w:vMerge/>
            <w:tcBorders>
              <w:left w:val="single" w:sz="9" w:space="0" w:color="D2D2D2"/>
              <w:bottom w:val="single" w:sz="4" w:space="0" w:color="000000"/>
              <w:right w:val="single" w:sz="4" w:space="0" w:color="000000"/>
            </w:tcBorders>
          </w:tcPr>
          <w:p>
            <w:pPr/>
          </w:p>
        </w:tc>
        <w:tc>
          <w:tcPr>
            <w:tcW w:w="3218" w:type="dxa"/>
            <w:vMerge/>
            <w:tcBorders>
              <w:left w:val="single" w:sz="4" w:space="0" w:color="000000"/>
              <w:bottom w:val="single" w:sz="4" w:space="0" w:color="000000"/>
              <w:right w:val="nil" w:sz="6" w:space="0" w:color="auto"/>
            </w:tcBorders>
          </w:tcPr>
          <w:p>
            <w:pPr/>
          </w:p>
        </w:tc>
      </w:tr>
      <w:tr>
        <w:trPr>
          <w:trHeight w:val="714"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35" w:right="19"/>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计 缴教育费附加及地方教育费附加。</w:t>
            </w:r>
          </w:p>
          <w:p>
            <w:pPr>
              <w:pStyle w:val="TableParagraph"/>
              <w:spacing w:line="240" w:lineRule="auto" w:before="8"/>
              <w:ind w:right="0"/>
              <w:jc w:val="left"/>
              <w:rPr>
                <w:rFonts w:ascii="宋体" w:hAnsi="宋体" w:cs="宋体" w:eastAsia="宋体" w:hint="default"/>
                <w:b/>
                <w:bCs/>
                <w:sz w:val="4"/>
                <w:szCs w:val="4"/>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453" name="image346.png" descr=""/>
                  <wp:cNvGraphicFramePr>
                    <a:graphicFrameLocks noChangeAspect="1"/>
                  </wp:cNvGraphicFramePr>
                  <a:graphic>
                    <a:graphicData uri="http://schemas.openxmlformats.org/drawingml/2006/picture">
                      <pic:pic>
                        <pic:nvPicPr>
                          <pic:cNvPr id="2454" name="image346.png"/>
                          <pic:cNvPicPr/>
                        </pic:nvPicPr>
                        <pic:blipFill>
                          <a:blip r:embed="rId378"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r>
      <w:tr>
        <w:trPr>
          <w:trHeight w:val="714"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堤防基金</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35" w:right="64"/>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计 缴。</w:t>
            </w:r>
          </w:p>
          <w:p>
            <w:pPr>
              <w:pStyle w:val="TableParagraph"/>
              <w:spacing w:line="240" w:lineRule="auto" w:before="8"/>
              <w:ind w:right="0"/>
              <w:jc w:val="left"/>
              <w:rPr>
                <w:rFonts w:ascii="宋体" w:hAnsi="宋体" w:cs="宋体" w:eastAsia="宋体" w:hint="default"/>
                <w:b/>
                <w:bCs/>
                <w:sz w:val="4"/>
                <w:szCs w:val="4"/>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455" name="image346.png" descr=""/>
                  <wp:cNvGraphicFramePr>
                    <a:graphicFrameLocks noChangeAspect="1"/>
                  </wp:cNvGraphicFramePr>
                  <a:graphic>
                    <a:graphicData uri="http://schemas.openxmlformats.org/drawingml/2006/picture">
                      <pic:pic>
                        <pic:nvPicPr>
                          <pic:cNvPr id="2456" name="image346.png"/>
                          <pic:cNvPicPr/>
                        </pic:nvPicPr>
                        <pic:blipFill>
                          <a:blip r:embed="rId378"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BodyText"/>
        <w:spacing w:line="240" w:lineRule="auto"/>
        <w:ind w:left="1614" w:right="1033"/>
        <w:jc w:val="left"/>
      </w:pPr>
      <w:r>
        <w:rPr/>
        <w:pict>
          <v:shape style="position:absolute;margin-left:378.220001pt;margin-top:-65.20433pt;width:.480031pt;height:.66pt;mso-position-horizontal-relative:page;mso-position-vertical-relative:paragraph;z-index:79192" type="#_x0000_t75" stroked="false">
            <v:imagedata r:id="rId378" o:title=""/>
          </v:shape>
        </w:pict>
      </w:r>
      <w:r>
        <w:rPr/>
        <w:pict>
          <v:shape style="position:absolute;margin-left:378.220001pt;margin-top:-29.504368pt;width:.480008pt;height:.66pt;mso-position-horizontal-relative:page;mso-position-vertical-relative:paragraph;z-index:79216" type="#_x0000_t75" stroked="false">
            <v:imagedata r:id="rId378" o:title=""/>
          </v:shape>
        </w:pict>
      </w:r>
      <w:r>
        <w:rPr/>
        <w:pict>
          <v:group style="position:absolute;margin-left:295.600006pt;margin-top:23.115643pt;width:.5pt;height:198.2pt;mso-position-horizontal-relative:page;mso-position-vertical-relative:paragraph;z-index:-1456816" coordorigin="5912,462" coordsize="10,3964">
            <v:group style="position:absolute;left:5912;top:462;width:10;height:20" coordorigin="5912,462" coordsize="10,20">
              <v:shape style="position:absolute;left:5912;top:462;width:10;height:20" coordorigin="5912,462" coordsize="10,20" path="m5912,482l5922,482,5922,462,5912,462,5912,482xe" filled="true" fillcolor="#000000" stroked="false">
                <v:path arrowok="t"/>
                <v:fill type="solid"/>
              </v:shape>
            </v:group>
            <v:group style="position:absolute;left:5912;top:482;width:10;height:20" coordorigin="5912,482" coordsize="10,20">
              <v:shape style="position:absolute;left:5912;top:482;width:10;height:20" coordorigin="5912,482" coordsize="10,20" path="m5912,501l5922,501,5922,482,5912,482,5912,501xe" filled="true" fillcolor="#000000" stroked="false">
                <v:path arrowok="t"/>
                <v:fill type="solid"/>
              </v:shape>
            </v:group>
            <v:group style="position:absolute;left:5912;top:501;width:10;height:20" coordorigin="5912,501" coordsize="10,20">
              <v:shape style="position:absolute;left:5912;top:501;width:10;height:20" coordorigin="5912,501" coordsize="10,20" path="m5912,520l5922,520,5922,501,5912,501,5912,520xe" filled="true" fillcolor="#000000" stroked="false">
                <v:path arrowok="t"/>
                <v:fill type="solid"/>
              </v:shape>
            </v:group>
            <v:group style="position:absolute;left:5912;top:520;width:10;height:20" coordorigin="5912,520" coordsize="10,20">
              <v:shape style="position:absolute;left:5912;top:520;width:10;height:20" coordorigin="5912,520" coordsize="10,20" path="m5912,539l5922,539,5922,520,5912,520,5912,539xe" filled="true" fillcolor="#000000" stroked="false">
                <v:path arrowok="t"/>
                <v:fill type="solid"/>
              </v:shape>
            </v:group>
            <v:group style="position:absolute;left:5912;top:539;width:10;height:20" coordorigin="5912,539" coordsize="10,20">
              <v:shape style="position:absolute;left:5912;top:539;width:10;height:20" coordorigin="5912,539" coordsize="10,20" path="m5912,558l5922,558,5922,539,5912,539,5912,558xe" filled="true" fillcolor="#000000" stroked="false">
                <v:path arrowok="t"/>
                <v:fill type="solid"/>
              </v:shape>
            </v:group>
            <v:group style="position:absolute;left:5912;top:558;width:10;height:20" coordorigin="5912,558" coordsize="10,20">
              <v:shape style="position:absolute;left:5912;top:558;width:10;height:20" coordorigin="5912,558" coordsize="10,20" path="m5912,578l5922,578,5922,558,5912,558,5912,578xe" filled="true" fillcolor="#000000" stroked="false">
                <v:path arrowok="t"/>
                <v:fill type="solid"/>
              </v:shape>
            </v:group>
            <v:group style="position:absolute;left:5912;top:578;width:10;height:20" coordorigin="5912,578" coordsize="10,20">
              <v:shape style="position:absolute;left:5912;top:578;width:10;height:20" coordorigin="5912,578" coordsize="10,20" path="m5912,597l5922,597,5922,578,5912,578,5912,597xe" filled="true" fillcolor="#000000" stroked="false">
                <v:path arrowok="t"/>
                <v:fill type="solid"/>
              </v:shape>
            </v:group>
            <v:group style="position:absolute;left:5912;top:597;width:10;height:20" coordorigin="5912,597" coordsize="10,20">
              <v:shape style="position:absolute;left:5912;top:597;width:10;height:20" coordorigin="5912,597" coordsize="10,20" path="m5912,616l5922,616,5922,597,5912,597,5912,616xe" filled="true" fillcolor="#000000" stroked="false">
                <v:path arrowok="t"/>
                <v:fill type="solid"/>
              </v:shape>
            </v:group>
            <v:group style="position:absolute;left:5912;top:616;width:10;height:20" coordorigin="5912,616" coordsize="10,20">
              <v:shape style="position:absolute;left:5912;top:616;width:10;height:20" coordorigin="5912,616" coordsize="10,20" path="m5912,635l5922,635,5922,616,5912,616,5912,635xe" filled="true" fillcolor="#000000" stroked="false">
                <v:path arrowok="t"/>
                <v:fill type="solid"/>
              </v:shape>
            </v:group>
            <v:group style="position:absolute;left:5912;top:635;width:10;height:20" coordorigin="5912,635" coordsize="10,20">
              <v:shape style="position:absolute;left:5912;top:635;width:10;height:20" coordorigin="5912,635" coordsize="10,20" path="m5912,654l5922,654,5922,635,5912,635,5912,654xe" filled="true" fillcolor="#000000" stroked="false">
                <v:path arrowok="t"/>
                <v:fill type="solid"/>
              </v:shape>
            </v:group>
            <v:group style="position:absolute;left:5912;top:654;width:10;height:20" coordorigin="5912,654" coordsize="10,20">
              <v:shape style="position:absolute;left:5912;top:654;width:10;height:20" coordorigin="5912,654" coordsize="10,20" path="m5912,674l5922,674,5922,654,5912,654,5912,674xe" filled="true" fillcolor="#000000" stroked="false">
                <v:path arrowok="t"/>
                <v:fill type="solid"/>
              </v:shape>
            </v:group>
            <v:group style="position:absolute;left:5912;top:674;width:10;height:20" coordorigin="5912,674" coordsize="10,20">
              <v:shape style="position:absolute;left:5912;top:674;width:10;height:20" coordorigin="5912,674" coordsize="10,20" path="m5912,693l5922,693,5922,674,5912,674,5912,693xe" filled="true" fillcolor="#000000" stroked="false">
                <v:path arrowok="t"/>
                <v:fill type="solid"/>
              </v:shape>
            </v:group>
            <v:group style="position:absolute;left:5912;top:693;width:10;height:20" coordorigin="5912,693" coordsize="10,20">
              <v:shape style="position:absolute;left:5912;top:693;width:10;height:20" coordorigin="5912,693" coordsize="10,20" path="m5912,712l5922,712,5922,693,5912,693,5912,712xe" filled="true" fillcolor="#000000" stroked="false">
                <v:path arrowok="t"/>
                <v:fill type="solid"/>
              </v:shape>
            </v:group>
            <v:group style="position:absolute;left:5912;top:712;width:10;height:20" coordorigin="5912,712" coordsize="10,20">
              <v:shape style="position:absolute;left:5912;top:712;width:10;height:20" coordorigin="5912,712" coordsize="10,20" path="m5912,731l5922,731,5922,712,5912,712,5912,731xe" filled="true" fillcolor="#000000" stroked="false">
                <v:path arrowok="t"/>
                <v:fill type="solid"/>
              </v:shape>
            </v:group>
            <v:group style="position:absolute;left:5912;top:731;width:10;height:20" coordorigin="5912,731" coordsize="10,20">
              <v:shape style="position:absolute;left:5912;top:731;width:10;height:20" coordorigin="5912,731" coordsize="10,20" path="m5912,750l5922,750,5922,731,5912,731,5912,750xe" filled="true" fillcolor="#000000" stroked="false">
                <v:path arrowok="t"/>
                <v:fill type="solid"/>
              </v:shape>
            </v:group>
            <v:group style="position:absolute;left:5912;top:750;width:10;height:20" coordorigin="5912,750" coordsize="10,20">
              <v:shape style="position:absolute;left:5912;top:750;width:10;height:20" coordorigin="5912,750" coordsize="10,20" path="m5912,770l5922,770,5922,750,5912,750,5912,770xe" filled="true" fillcolor="#000000" stroked="false">
                <v:path arrowok="t"/>
                <v:fill type="solid"/>
              </v:shape>
            </v:group>
            <v:group style="position:absolute;left:5912;top:770;width:10;height:20" coordorigin="5912,770" coordsize="10,20">
              <v:shape style="position:absolute;left:5912;top:770;width:10;height:20" coordorigin="5912,770" coordsize="10,20" path="m5912,789l5922,789,5922,770,5912,770,5912,789xe" filled="true" fillcolor="#000000" stroked="false">
                <v:path arrowok="t"/>
                <v:fill type="solid"/>
              </v:shape>
            </v:group>
            <v:group style="position:absolute;left:5912;top:789;width:10;height:20" coordorigin="5912,789" coordsize="10,20">
              <v:shape style="position:absolute;left:5912;top:789;width:10;height:20" coordorigin="5912,789" coordsize="10,20" path="m5912,808l5922,808,5922,789,5912,789,5912,808xe" filled="true" fillcolor="#000000" stroked="false">
                <v:path arrowok="t"/>
                <v:fill type="solid"/>
              </v:shape>
              <v:shape style="position:absolute;left:5912;top:827;width:10;height:8" type="#_x0000_t75" stroked="false">
                <v:imagedata r:id="rId378" o:title=""/>
              </v:shape>
            </v:group>
            <v:group style="position:absolute;left:5912;top:864;width:10;height:20" coordorigin="5912,864" coordsize="10,20">
              <v:shape style="position:absolute;left:5912;top:864;width:10;height:20" coordorigin="5912,864" coordsize="10,20" path="m5912,884l5922,884,5922,864,5912,864,5912,884xe" filled="true" fillcolor="#000000" stroked="false">
                <v:path arrowok="t"/>
                <v:fill type="solid"/>
              </v:shape>
            </v:group>
            <v:group style="position:absolute;left:5912;top:884;width:10;height:20" coordorigin="5912,884" coordsize="10,20">
              <v:shape style="position:absolute;left:5912;top:884;width:10;height:20" coordorigin="5912,884" coordsize="10,20" path="m5912,903l5922,903,5922,884,5912,884,5912,903xe" filled="true" fillcolor="#000000" stroked="false">
                <v:path arrowok="t"/>
                <v:fill type="solid"/>
              </v:shape>
            </v:group>
            <v:group style="position:absolute;left:5912;top:903;width:10;height:20" coordorigin="5912,903" coordsize="10,20">
              <v:shape style="position:absolute;left:5912;top:903;width:10;height:20" coordorigin="5912,903" coordsize="10,20" path="m5912,922l5922,922,5922,903,5912,903,5912,922xe" filled="true" fillcolor="#000000" stroked="false">
                <v:path arrowok="t"/>
                <v:fill type="solid"/>
              </v:shape>
            </v:group>
            <v:group style="position:absolute;left:5912;top:922;width:10;height:20" coordorigin="5912,922" coordsize="10,20">
              <v:shape style="position:absolute;left:5912;top:922;width:10;height:20" coordorigin="5912,922" coordsize="10,20" path="m5912,941l5922,941,5922,922,5912,922,5912,941xe" filled="true" fillcolor="#000000" stroked="false">
                <v:path arrowok="t"/>
                <v:fill type="solid"/>
              </v:shape>
            </v:group>
            <v:group style="position:absolute;left:5912;top:941;width:10;height:20" coordorigin="5912,941" coordsize="10,20">
              <v:shape style="position:absolute;left:5912;top:941;width:10;height:20" coordorigin="5912,941" coordsize="10,20" path="m5912,960l5922,960,5922,941,5912,941,5912,960xe" filled="true" fillcolor="#000000" stroked="false">
                <v:path arrowok="t"/>
                <v:fill type="solid"/>
              </v:shape>
            </v:group>
            <v:group style="position:absolute;left:5912;top:960;width:10;height:20" coordorigin="5912,960" coordsize="10,20">
              <v:shape style="position:absolute;left:5912;top:960;width:10;height:20" coordorigin="5912,960" coordsize="10,20" path="m5912,980l5922,980,5922,960,5912,960,5912,980xe" filled="true" fillcolor="#000000" stroked="false">
                <v:path arrowok="t"/>
                <v:fill type="solid"/>
              </v:shape>
            </v:group>
            <v:group style="position:absolute;left:5912;top:980;width:10;height:20" coordorigin="5912,980" coordsize="10,20">
              <v:shape style="position:absolute;left:5912;top:980;width:10;height:20" coordorigin="5912,980" coordsize="10,20" path="m5912,999l5922,999,5922,980,5912,980,5912,999xe" filled="true" fillcolor="#000000" stroked="false">
                <v:path arrowok="t"/>
                <v:fill type="solid"/>
              </v:shape>
            </v:group>
            <v:group style="position:absolute;left:5912;top:999;width:10;height:20" coordorigin="5912,999" coordsize="10,20">
              <v:shape style="position:absolute;left:5912;top:999;width:10;height:20" coordorigin="5912,999" coordsize="10,20" path="m5912,1018l5922,1018,5922,999,5912,999,5912,1018xe" filled="true" fillcolor="#000000" stroked="false">
                <v:path arrowok="t"/>
                <v:fill type="solid"/>
              </v:shape>
            </v:group>
            <v:group style="position:absolute;left:5912;top:1018;width:10;height:20" coordorigin="5912,1018" coordsize="10,20">
              <v:shape style="position:absolute;left:5912;top:1018;width:10;height:20" coordorigin="5912,1018" coordsize="10,20" path="m5912,1037l5922,1037,5922,1018,5912,1018,5912,1037xe" filled="true" fillcolor="#000000" stroked="false">
                <v:path arrowok="t"/>
                <v:fill type="solid"/>
              </v:shape>
            </v:group>
            <v:group style="position:absolute;left:5912;top:1037;width:10;height:20" coordorigin="5912,1037" coordsize="10,20">
              <v:shape style="position:absolute;left:5912;top:1037;width:10;height:20" coordorigin="5912,1037" coordsize="10,20" path="m5912,1056l5922,1056,5922,1037,5912,1037,5912,1056xe" filled="true" fillcolor="#000000" stroked="false">
                <v:path arrowok="t"/>
                <v:fill type="solid"/>
              </v:shape>
            </v:group>
            <v:group style="position:absolute;left:5912;top:1056;width:10;height:20" coordorigin="5912,1056" coordsize="10,20">
              <v:shape style="position:absolute;left:5912;top:1056;width:10;height:20" coordorigin="5912,1056" coordsize="10,20" path="m5912,1076l5922,1076,5922,1056,5912,1056,5912,1076xe" filled="true" fillcolor="#000000" stroked="false">
                <v:path arrowok="t"/>
                <v:fill type="solid"/>
              </v:shape>
            </v:group>
            <v:group style="position:absolute;left:5912;top:1076;width:10;height:20" coordorigin="5912,1076" coordsize="10,20">
              <v:shape style="position:absolute;left:5912;top:1076;width:10;height:20" coordorigin="5912,1076" coordsize="10,20" path="m5912,1095l5922,1095,5922,1076,5912,1076,5912,1095xe" filled="true" fillcolor="#000000" stroked="false">
                <v:path arrowok="t"/>
                <v:fill type="solid"/>
              </v:shape>
            </v:group>
            <v:group style="position:absolute;left:5912;top:1095;width:10;height:20" coordorigin="5912,1095" coordsize="10,20">
              <v:shape style="position:absolute;left:5912;top:1095;width:10;height:20" coordorigin="5912,1095" coordsize="10,20" path="m5912,1114l5922,1114,5922,1095,5912,1095,5912,1114xe" filled="true" fillcolor="#000000" stroked="false">
                <v:path arrowok="t"/>
                <v:fill type="solid"/>
              </v:shape>
            </v:group>
            <v:group style="position:absolute;left:5912;top:1114;width:10;height:20" coordorigin="5912,1114" coordsize="10,20">
              <v:shape style="position:absolute;left:5912;top:1114;width:10;height:20" coordorigin="5912,1114" coordsize="10,20" path="m5912,1133l5922,1133,5922,1114,5912,1114,5912,1133xe" filled="true" fillcolor="#000000" stroked="false">
                <v:path arrowok="t"/>
                <v:fill type="solid"/>
              </v:shape>
            </v:group>
            <v:group style="position:absolute;left:5912;top:1133;width:10;height:20" coordorigin="5912,1133" coordsize="10,20">
              <v:shape style="position:absolute;left:5912;top:1133;width:10;height:20" coordorigin="5912,1133" coordsize="10,20" path="m5912,1152l5922,1152,5922,1133,5912,1133,5912,1152xe" filled="true" fillcolor="#000000" stroked="false">
                <v:path arrowok="t"/>
                <v:fill type="solid"/>
              </v:shape>
            </v:group>
            <v:group style="position:absolute;left:5912;top:1152;width:10;height:20" coordorigin="5912,1152" coordsize="10,20">
              <v:shape style="position:absolute;left:5912;top:1152;width:10;height:20" coordorigin="5912,1152" coordsize="10,20" path="m5912,1172l5922,1172,5922,1152,5912,1152,5912,1172xe" filled="true" fillcolor="#000000" stroked="false">
                <v:path arrowok="t"/>
                <v:fill type="solid"/>
              </v:shape>
            </v:group>
            <v:group style="position:absolute;left:5912;top:1172;width:10;height:20" coordorigin="5912,1172" coordsize="10,20">
              <v:shape style="position:absolute;left:5912;top:1172;width:10;height:20" coordorigin="5912,1172" coordsize="10,20" path="m5912,1191l5922,1191,5922,1172,5912,1172,5912,1191xe" filled="true" fillcolor="#000000" stroked="false">
                <v:path arrowok="t"/>
                <v:fill type="solid"/>
              </v:shape>
            </v:group>
            <v:group style="position:absolute;left:5912;top:1191;width:10;height:20" coordorigin="5912,1191" coordsize="10,20">
              <v:shape style="position:absolute;left:5912;top:1191;width:10;height:20" coordorigin="5912,1191" coordsize="10,20" path="m5912,1210l5922,1210,5922,1191,5912,1191,5912,1210xe" filled="true" fillcolor="#000000" stroked="false">
                <v:path arrowok="t"/>
                <v:fill type="solid"/>
              </v:shape>
              <v:shape style="position:absolute;left:5912;top:1230;width:10;height:8" type="#_x0000_t75" stroked="false">
                <v:imagedata r:id="rId379" o:title=""/>
              </v:shape>
            </v:group>
            <v:group style="position:absolute;left:5912;top:1267;width:10;height:20" coordorigin="5912,1267" coordsize="10,20">
              <v:shape style="position:absolute;left:5912;top:1267;width:10;height:20" coordorigin="5912,1267" coordsize="10,20" path="m5912,1286l5922,1286,5922,1267,5912,1267,5912,1286xe" filled="true" fillcolor="#000000" stroked="false">
                <v:path arrowok="t"/>
                <v:fill type="solid"/>
              </v:shape>
            </v:group>
            <v:group style="position:absolute;left:5912;top:1286;width:10;height:20" coordorigin="5912,1286" coordsize="10,20">
              <v:shape style="position:absolute;left:5912;top:1286;width:10;height:20" coordorigin="5912,1286" coordsize="10,20" path="m5912,1305l5922,1305,5922,1286,5912,1286,5912,1305xe" filled="true" fillcolor="#000000" stroked="false">
                <v:path arrowok="t"/>
                <v:fill type="solid"/>
              </v:shape>
            </v:group>
            <v:group style="position:absolute;left:5912;top:1305;width:10;height:20" coordorigin="5912,1305" coordsize="10,20">
              <v:shape style="position:absolute;left:5912;top:1305;width:10;height:20" coordorigin="5912,1305" coordsize="10,20" path="m5912,1324l5922,1324,5922,1305,5912,1305,5912,1324xe" filled="true" fillcolor="#000000" stroked="false">
                <v:path arrowok="t"/>
                <v:fill type="solid"/>
              </v:shape>
            </v:group>
            <v:group style="position:absolute;left:5912;top:1324;width:10;height:20" coordorigin="5912,1324" coordsize="10,20">
              <v:shape style="position:absolute;left:5912;top:1324;width:10;height:20" coordorigin="5912,1324" coordsize="10,20" path="m5912,1344l5922,1344,5922,1324,5912,1324,5912,1344xe" filled="true" fillcolor="#000000" stroked="false">
                <v:path arrowok="t"/>
                <v:fill type="solid"/>
              </v:shape>
            </v:group>
            <v:group style="position:absolute;left:5912;top:1344;width:10;height:20" coordorigin="5912,1344" coordsize="10,20">
              <v:shape style="position:absolute;left:5912;top:1344;width:10;height:20" coordorigin="5912,1344" coordsize="10,20" path="m5912,1363l5922,1363,5922,1344,5912,1344,5912,1363xe" filled="true" fillcolor="#000000" stroked="false">
                <v:path arrowok="t"/>
                <v:fill type="solid"/>
              </v:shape>
            </v:group>
            <v:group style="position:absolute;left:5912;top:1363;width:10;height:20" coordorigin="5912,1363" coordsize="10,20">
              <v:shape style="position:absolute;left:5912;top:1363;width:10;height:20" coordorigin="5912,1363" coordsize="10,20" path="m5912,1382l5922,1382,5922,1363,5912,1363,5912,1382xe" filled="true" fillcolor="#000000" stroked="false">
                <v:path arrowok="t"/>
                <v:fill type="solid"/>
              </v:shape>
            </v:group>
            <v:group style="position:absolute;left:5912;top:1382;width:10;height:20" coordorigin="5912,1382" coordsize="10,20">
              <v:shape style="position:absolute;left:5912;top:1382;width:10;height:20" coordorigin="5912,1382" coordsize="10,20" path="m5912,1401l5922,1401,5922,1382,5912,1382,5912,1401xe" filled="true" fillcolor="#000000" stroked="false">
                <v:path arrowok="t"/>
                <v:fill type="solid"/>
              </v:shape>
            </v:group>
            <v:group style="position:absolute;left:5912;top:1401;width:10;height:20" coordorigin="5912,1401" coordsize="10,20">
              <v:shape style="position:absolute;left:5912;top:1401;width:10;height:20" coordorigin="5912,1401" coordsize="10,20" path="m5912,1420l5922,1420,5922,1401,5912,1401,5912,1420xe" filled="true" fillcolor="#000000" stroked="false">
                <v:path arrowok="t"/>
                <v:fill type="solid"/>
              </v:shape>
            </v:group>
            <v:group style="position:absolute;left:5912;top:1420;width:10;height:20" coordorigin="5912,1420" coordsize="10,20">
              <v:shape style="position:absolute;left:5912;top:1420;width:10;height:20" coordorigin="5912,1420" coordsize="10,20" path="m5912,1440l5922,1440,5922,1420,5912,1420,5912,1440xe" filled="true" fillcolor="#000000" stroked="false">
                <v:path arrowok="t"/>
                <v:fill type="solid"/>
              </v:shape>
            </v:group>
            <v:group style="position:absolute;left:5912;top:1440;width:10;height:20" coordorigin="5912,1440" coordsize="10,20">
              <v:shape style="position:absolute;left:5912;top:1440;width:10;height:20" coordorigin="5912,1440" coordsize="10,20" path="m5912,1459l5922,1459,5922,1440,5912,1440,5912,1459xe" filled="true" fillcolor="#000000" stroked="false">
                <v:path arrowok="t"/>
                <v:fill type="solid"/>
              </v:shape>
            </v:group>
            <v:group style="position:absolute;left:5912;top:1459;width:10;height:20" coordorigin="5912,1459" coordsize="10,20">
              <v:shape style="position:absolute;left:5912;top:1459;width:10;height:20" coordorigin="5912,1459" coordsize="10,20" path="m5912,1478l5922,1478,5922,1459,5912,1459,5912,1478xe" filled="true" fillcolor="#000000" stroked="false">
                <v:path arrowok="t"/>
                <v:fill type="solid"/>
              </v:shape>
            </v:group>
            <v:group style="position:absolute;left:5912;top:1478;width:10;height:20" coordorigin="5912,1478" coordsize="10,20">
              <v:shape style="position:absolute;left:5912;top:1478;width:10;height:20" coordorigin="5912,1478" coordsize="10,20" path="m5912,1497l5922,1497,5922,1478,5912,1478,5912,1497xe" filled="true" fillcolor="#000000" stroked="false">
                <v:path arrowok="t"/>
                <v:fill type="solid"/>
              </v:shape>
            </v:group>
            <v:group style="position:absolute;left:5912;top:1497;width:10;height:20" coordorigin="5912,1497" coordsize="10,20">
              <v:shape style="position:absolute;left:5912;top:1497;width:10;height:20" coordorigin="5912,1497" coordsize="10,20" path="m5912,1516l5922,1516,5922,1497,5912,1497,5912,1516xe" filled="true" fillcolor="#000000" stroked="false">
                <v:path arrowok="t"/>
                <v:fill type="solid"/>
              </v:shape>
            </v:group>
            <v:group style="position:absolute;left:5912;top:1516;width:10;height:20" coordorigin="5912,1516" coordsize="10,20">
              <v:shape style="position:absolute;left:5912;top:1516;width:10;height:20" coordorigin="5912,1516" coordsize="10,20" path="m5912,1536l5922,1536,5922,1516,5912,1516,5912,1536xe" filled="true" fillcolor="#000000" stroked="false">
                <v:path arrowok="t"/>
                <v:fill type="solid"/>
              </v:shape>
            </v:group>
            <v:group style="position:absolute;left:5912;top:1536;width:10;height:20" coordorigin="5912,1536" coordsize="10,20">
              <v:shape style="position:absolute;left:5912;top:1536;width:10;height:20" coordorigin="5912,1536" coordsize="10,20" path="m5912,1555l5922,1555,5922,1536,5912,1536,5912,1555xe" filled="true" fillcolor="#000000" stroked="false">
                <v:path arrowok="t"/>
                <v:fill type="solid"/>
              </v:shape>
            </v:group>
            <v:group style="position:absolute;left:5912;top:1555;width:10;height:20" coordorigin="5912,1555" coordsize="10,20">
              <v:shape style="position:absolute;left:5912;top:1555;width:10;height:20" coordorigin="5912,1555" coordsize="10,20" path="m5912,1574l5922,1574,5922,1555,5912,1555,5912,1574xe" filled="true" fillcolor="#000000" stroked="false">
                <v:path arrowok="t"/>
                <v:fill type="solid"/>
              </v:shape>
            </v:group>
            <v:group style="position:absolute;left:5912;top:1574;width:10;height:20" coordorigin="5912,1574" coordsize="10,20">
              <v:shape style="position:absolute;left:5912;top:1574;width:10;height:20" coordorigin="5912,1574" coordsize="10,20" path="m5912,1593l5922,1593,5922,1574,5912,1574,5912,1593xe" filled="true" fillcolor="#000000" stroked="false">
                <v:path arrowok="t"/>
                <v:fill type="solid"/>
              </v:shape>
            </v:group>
            <v:group style="position:absolute;left:5912;top:1593;width:10;height:20" coordorigin="5912,1593" coordsize="10,20">
              <v:shape style="position:absolute;left:5912;top:1593;width:10;height:20" coordorigin="5912,1593" coordsize="10,20" path="m5912,1612l5922,1612,5922,1593,5912,1593,5912,1612xe" filled="true" fillcolor="#000000" stroked="false">
                <v:path arrowok="t"/>
                <v:fill type="solid"/>
              </v:shape>
              <v:shape style="position:absolute;left:5912;top:1632;width:10;height:8" type="#_x0000_t75" stroked="false">
                <v:imagedata r:id="rId379" o:title=""/>
              </v:shape>
            </v:group>
            <v:group style="position:absolute;left:5912;top:1669;width:10;height:20" coordorigin="5912,1669" coordsize="10,20">
              <v:shape style="position:absolute;left:5912;top:1669;width:10;height:20" coordorigin="5912,1669" coordsize="10,20" path="m5912,1688l5922,1688,5922,1669,5912,1669,5912,1688xe" filled="true" fillcolor="#000000" stroked="false">
                <v:path arrowok="t"/>
                <v:fill type="solid"/>
              </v:shape>
            </v:group>
            <v:group style="position:absolute;left:5912;top:1688;width:10;height:20" coordorigin="5912,1688" coordsize="10,20">
              <v:shape style="position:absolute;left:5912;top:1688;width:10;height:20" coordorigin="5912,1688" coordsize="10,20" path="m5912,1707l5922,1707,5922,1688,5912,1688,5912,1707xe" filled="true" fillcolor="#000000" stroked="false">
                <v:path arrowok="t"/>
                <v:fill type="solid"/>
              </v:shape>
            </v:group>
            <v:group style="position:absolute;left:5912;top:1707;width:10;height:20" coordorigin="5912,1707" coordsize="10,20">
              <v:shape style="position:absolute;left:5912;top:1707;width:10;height:20" coordorigin="5912,1707" coordsize="10,20" path="m5912,1726l5922,1726,5922,1707,5912,1707,5912,1726xe" filled="true" fillcolor="#000000" stroked="false">
                <v:path arrowok="t"/>
                <v:fill type="solid"/>
              </v:shape>
            </v:group>
            <v:group style="position:absolute;left:5912;top:1726;width:10;height:20" coordorigin="5912,1726" coordsize="10,20">
              <v:shape style="position:absolute;left:5912;top:1726;width:10;height:20" coordorigin="5912,1726" coordsize="10,20" path="m5912,1746l5922,1746,5922,1726,5912,1726,5912,1746xe" filled="true" fillcolor="#000000" stroked="false">
                <v:path arrowok="t"/>
                <v:fill type="solid"/>
              </v:shape>
            </v:group>
            <v:group style="position:absolute;left:5912;top:1746;width:10;height:20" coordorigin="5912,1746" coordsize="10,20">
              <v:shape style="position:absolute;left:5912;top:1746;width:10;height:20" coordorigin="5912,1746" coordsize="10,20" path="m5912,1765l5922,1765,5922,1746,5912,1746,5912,1765xe" filled="true" fillcolor="#000000" stroked="false">
                <v:path arrowok="t"/>
                <v:fill type="solid"/>
              </v:shape>
            </v:group>
            <v:group style="position:absolute;left:5912;top:1765;width:10;height:20" coordorigin="5912,1765" coordsize="10,20">
              <v:shape style="position:absolute;left:5912;top:1765;width:10;height:20" coordorigin="5912,1765" coordsize="10,20" path="m5912,1784l5922,1784,5922,1765,5912,1765,5912,1784xe" filled="true" fillcolor="#000000" stroked="false">
                <v:path arrowok="t"/>
                <v:fill type="solid"/>
              </v:shape>
            </v:group>
            <v:group style="position:absolute;left:5912;top:1784;width:10;height:20" coordorigin="5912,1784" coordsize="10,20">
              <v:shape style="position:absolute;left:5912;top:1784;width:10;height:20" coordorigin="5912,1784" coordsize="10,20" path="m5912,1803l5922,1803,5922,1784,5912,1784,5912,1803xe" filled="true" fillcolor="#000000" stroked="false">
                <v:path arrowok="t"/>
                <v:fill type="solid"/>
              </v:shape>
            </v:group>
            <v:group style="position:absolute;left:5912;top:1803;width:10;height:20" coordorigin="5912,1803" coordsize="10,20">
              <v:shape style="position:absolute;left:5912;top:1803;width:10;height:20" coordorigin="5912,1803" coordsize="10,20" path="m5912,1822l5922,1822,5922,1803,5912,1803,5912,1822xe" filled="true" fillcolor="#000000" stroked="false">
                <v:path arrowok="t"/>
                <v:fill type="solid"/>
              </v:shape>
            </v:group>
            <v:group style="position:absolute;left:5912;top:1822;width:10;height:20" coordorigin="5912,1822" coordsize="10,20">
              <v:shape style="position:absolute;left:5912;top:1822;width:10;height:20" coordorigin="5912,1822" coordsize="10,20" path="m5912,1842l5922,1842,5922,1822,5912,1822,5912,1842xe" filled="true" fillcolor="#000000" stroked="false">
                <v:path arrowok="t"/>
                <v:fill type="solid"/>
              </v:shape>
            </v:group>
            <v:group style="position:absolute;left:5912;top:1842;width:10;height:20" coordorigin="5912,1842" coordsize="10,20">
              <v:shape style="position:absolute;left:5912;top:1842;width:10;height:20" coordorigin="5912,1842" coordsize="10,20" path="m5912,1861l5922,1861,5922,1842,5912,1842,5912,1861xe" filled="true" fillcolor="#000000" stroked="false">
                <v:path arrowok="t"/>
                <v:fill type="solid"/>
              </v:shape>
            </v:group>
            <v:group style="position:absolute;left:5912;top:1861;width:10;height:20" coordorigin="5912,1861" coordsize="10,20">
              <v:shape style="position:absolute;left:5912;top:1861;width:10;height:20" coordorigin="5912,1861" coordsize="10,20" path="m5912,1880l5922,1880,5922,1861,5912,1861,5912,1880xe" filled="true" fillcolor="#000000" stroked="false">
                <v:path arrowok="t"/>
                <v:fill type="solid"/>
              </v:shape>
            </v:group>
            <v:group style="position:absolute;left:5912;top:1880;width:10;height:20" coordorigin="5912,1880" coordsize="10,20">
              <v:shape style="position:absolute;left:5912;top:1880;width:10;height:20" coordorigin="5912,1880" coordsize="10,20" path="m5912,1899l5922,1899,5922,1880,5912,1880,5912,1899xe" filled="true" fillcolor="#000000" stroked="false">
                <v:path arrowok="t"/>
                <v:fill type="solid"/>
              </v:shape>
            </v:group>
            <v:group style="position:absolute;left:5912;top:1899;width:10;height:20" coordorigin="5912,1899" coordsize="10,20">
              <v:shape style="position:absolute;left:5912;top:1899;width:10;height:20" coordorigin="5912,1899" coordsize="10,20" path="m5912,1918l5922,1918,5922,1899,5912,1899,5912,1918xe" filled="true" fillcolor="#000000" stroked="false">
                <v:path arrowok="t"/>
                <v:fill type="solid"/>
              </v:shape>
            </v:group>
            <v:group style="position:absolute;left:5912;top:1918;width:10;height:20" coordorigin="5912,1918" coordsize="10,20">
              <v:shape style="position:absolute;left:5912;top:1918;width:10;height:20" coordorigin="5912,1918" coordsize="10,20" path="m5912,1938l5922,1938,5922,1918,5912,1918,5912,1938xe" filled="true" fillcolor="#000000" stroked="false">
                <v:path arrowok="t"/>
                <v:fill type="solid"/>
              </v:shape>
            </v:group>
            <v:group style="position:absolute;left:5912;top:1938;width:10;height:20" coordorigin="5912,1938" coordsize="10,20">
              <v:shape style="position:absolute;left:5912;top:1938;width:10;height:20" coordorigin="5912,1938" coordsize="10,20" path="m5912,1957l5922,1957,5922,1938,5912,1938,5912,1957xe" filled="true" fillcolor="#000000" stroked="false">
                <v:path arrowok="t"/>
                <v:fill type="solid"/>
              </v:shape>
            </v:group>
            <v:group style="position:absolute;left:5912;top:1957;width:10;height:20" coordorigin="5912,1957" coordsize="10,20">
              <v:shape style="position:absolute;left:5912;top:1957;width:10;height:20" coordorigin="5912,1957" coordsize="10,20" path="m5912,1976l5922,1976,5922,1957,5912,1957,5912,1976xe" filled="true" fillcolor="#000000" stroked="false">
                <v:path arrowok="t"/>
                <v:fill type="solid"/>
              </v:shape>
            </v:group>
            <v:group style="position:absolute;left:5912;top:1976;width:10;height:20" coordorigin="5912,1976" coordsize="10,20">
              <v:shape style="position:absolute;left:5912;top:1976;width:10;height:20" coordorigin="5912,1976" coordsize="10,20" path="m5912,1995l5922,1995,5922,1976,5912,1976,5912,1995xe" filled="true" fillcolor="#000000" stroked="false">
                <v:path arrowok="t"/>
                <v:fill type="solid"/>
              </v:shape>
            </v:group>
            <v:group style="position:absolute;left:5912;top:1995;width:10;height:20" coordorigin="5912,1995" coordsize="10,20">
              <v:shape style="position:absolute;left:5912;top:1995;width:10;height:20" coordorigin="5912,1995" coordsize="10,20" path="m5912,2014l5922,2014,5922,1995,5912,1995,5912,2014xe" filled="true" fillcolor="#000000" stroked="false">
                <v:path arrowok="t"/>
                <v:fill type="solid"/>
              </v:shape>
              <v:shape style="position:absolute;left:5912;top:2034;width:10;height:8" type="#_x0000_t75" stroked="false">
                <v:imagedata r:id="rId379" o:title=""/>
              </v:shape>
            </v:group>
            <v:group style="position:absolute;left:5912;top:2071;width:10;height:20" coordorigin="5912,2071" coordsize="10,20">
              <v:shape style="position:absolute;left:5912;top:2071;width:10;height:20" coordorigin="5912,2071" coordsize="10,20" path="m5912,2090l5922,2090,5922,2071,5912,2071,5912,2090xe" filled="true" fillcolor="#000000" stroked="false">
                <v:path arrowok="t"/>
                <v:fill type="solid"/>
              </v:shape>
            </v:group>
            <v:group style="position:absolute;left:5912;top:2090;width:10;height:20" coordorigin="5912,2090" coordsize="10,20">
              <v:shape style="position:absolute;left:5912;top:2090;width:10;height:20" coordorigin="5912,2090" coordsize="10,20" path="m5912,2109l5922,2109,5922,2090,5912,2090,5912,2109xe" filled="true" fillcolor="#000000" stroked="false">
                <v:path arrowok="t"/>
                <v:fill type="solid"/>
              </v:shape>
            </v:group>
            <v:group style="position:absolute;left:5912;top:2109;width:10;height:20" coordorigin="5912,2109" coordsize="10,20">
              <v:shape style="position:absolute;left:5912;top:2109;width:10;height:20" coordorigin="5912,2109" coordsize="10,20" path="m5912,2128l5922,2128,5922,2109,5912,2109,5912,2128xe" filled="true" fillcolor="#000000" stroked="false">
                <v:path arrowok="t"/>
                <v:fill type="solid"/>
              </v:shape>
            </v:group>
            <v:group style="position:absolute;left:5912;top:2128;width:10;height:20" coordorigin="5912,2128" coordsize="10,20">
              <v:shape style="position:absolute;left:5912;top:2128;width:10;height:20" coordorigin="5912,2128" coordsize="10,20" path="m5912,2148l5922,2148,5922,2128,5912,2128,5912,2148xe" filled="true" fillcolor="#000000" stroked="false">
                <v:path arrowok="t"/>
                <v:fill type="solid"/>
              </v:shape>
            </v:group>
            <v:group style="position:absolute;left:5912;top:2148;width:10;height:20" coordorigin="5912,2148" coordsize="10,20">
              <v:shape style="position:absolute;left:5912;top:2148;width:10;height:20" coordorigin="5912,2148" coordsize="10,20" path="m5912,2167l5922,2167,5922,2148,5912,2148,5912,2167xe" filled="true" fillcolor="#000000" stroked="false">
                <v:path arrowok="t"/>
                <v:fill type="solid"/>
              </v:shape>
            </v:group>
            <v:group style="position:absolute;left:5912;top:2167;width:10;height:20" coordorigin="5912,2167" coordsize="10,20">
              <v:shape style="position:absolute;left:5912;top:2167;width:10;height:20" coordorigin="5912,2167" coordsize="10,20" path="m5912,2186l5922,2186,5922,2167,5912,2167,5912,2186xe" filled="true" fillcolor="#000000" stroked="false">
                <v:path arrowok="t"/>
                <v:fill type="solid"/>
              </v:shape>
            </v:group>
            <v:group style="position:absolute;left:5912;top:2186;width:10;height:20" coordorigin="5912,2186" coordsize="10,20">
              <v:shape style="position:absolute;left:5912;top:2186;width:10;height:20" coordorigin="5912,2186" coordsize="10,20" path="m5912,2205l5922,2205,5922,2186,5912,2186,5912,2205xe" filled="true" fillcolor="#000000" stroked="false">
                <v:path arrowok="t"/>
                <v:fill type="solid"/>
              </v:shape>
            </v:group>
            <v:group style="position:absolute;left:5912;top:2205;width:10;height:20" coordorigin="5912,2205" coordsize="10,20">
              <v:shape style="position:absolute;left:5912;top:2205;width:10;height:20" coordorigin="5912,2205" coordsize="10,20" path="m5912,2224l5922,2224,5922,2205,5912,2205,5912,2224xe" filled="true" fillcolor="#000000" stroked="false">
                <v:path arrowok="t"/>
                <v:fill type="solid"/>
              </v:shape>
            </v:group>
            <v:group style="position:absolute;left:5912;top:2224;width:10;height:20" coordorigin="5912,2224" coordsize="10,20">
              <v:shape style="position:absolute;left:5912;top:2224;width:10;height:20" coordorigin="5912,2224" coordsize="10,20" path="m5912,2244l5922,2244,5922,2224,5912,2224,5912,2244xe" filled="true" fillcolor="#000000" stroked="false">
                <v:path arrowok="t"/>
                <v:fill type="solid"/>
              </v:shape>
            </v:group>
            <v:group style="position:absolute;left:5912;top:2244;width:10;height:20" coordorigin="5912,2244" coordsize="10,20">
              <v:shape style="position:absolute;left:5912;top:2244;width:10;height:20" coordorigin="5912,2244" coordsize="10,20" path="m5912,2263l5922,2263,5922,2244,5912,2244,5912,2263xe" filled="true" fillcolor="#000000" stroked="false">
                <v:path arrowok="t"/>
                <v:fill type="solid"/>
              </v:shape>
            </v:group>
            <v:group style="position:absolute;left:5912;top:2263;width:10;height:20" coordorigin="5912,2263" coordsize="10,20">
              <v:shape style="position:absolute;left:5912;top:2263;width:10;height:20" coordorigin="5912,2263" coordsize="10,20" path="m5912,2282l5922,2282,5922,2263,5912,2263,5912,2282xe" filled="true" fillcolor="#000000" stroked="false">
                <v:path arrowok="t"/>
                <v:fill type="solid"/>
              </v:shape>
            </v:group>
            <v:group style="position:absolute;left:5912;top:2282;width:10;height:20" coordorigin="5912,2282" coordsize="10,20">
              <v:shape style="position:absolute;left:5912;top:2282;width:10;height:20" coordorigin="5912,2282" coordsize="10,20" path="m5912,2301l5922,2301,5922,2282,5912,2282,5912,2301xe" filled="true" fillcolor="#000000" stroked="false">
                <v:path arrowok="t"/>
                <v:fill type="solid"/>
              </v:shape>
            </v:group>
            <v:group style="position:absolute;left:5912;top:2301;width:10;height:20" coordorigin="5912,2301" coordsize="10,20">
              <v:shape style="position:absolute;left:5912;top:2301;width:10;height:20" coordorigin="5912,2301" coordsize="10,20" path="m5912,2320l5922,2320,5922,2301,5912,2301,5912,2320xe" filled="true" fillcolor="#000000" stroked="false">
                <v:path arrowok="t"/>
                <v:fill type="solid"/>
              </v:shape>
            </v:group>
            <v:group style="position:absolute;left:5912;top:2320;width:10;height:20" coordorigin="5912,2320" coordsize="10,20">
              <v:shape style="position:absolute;left:5912;top:2320;width:10;height:20" coordorigin="5912,2320" coordsize="10,20" path="m5912,2340l5922,2340,5922,2320,5912,2320,5912,2340xe" filled="true" fillcolor="#000000" stroked="false">
                <v:path arrowok="t"/>
                <v:fill type="solid"/>
              </v:shape>
            </v:group>
            <v:group style="position:absolute;left:5912;top:2340;width:10;height:20" coordorigin="5912,2340" coordsize="10,20">
              <v:shape style="position:absolute;left:5912;top:2340;width:10;height:20" coordorigin="5912,2340" coordsize="10,20" path="m5912,2359l5922,2359,5922,2340,5912,2340,5912,2359xe" filled="true" fillcolor="#000000" stroked="false">
                <v:path arrowok="t"/>
                <v:fill type="solid"/>
              </v:shape>
            </v:group>
            <v:group style="position:absolute;left:5912;top:2359;width:10;height:20" coordorigin="5912,2359" coordsize="10,20">
              <v:shape style="position:absolute;left:5912;top:2359;width:10;height:20" coordorigin="5912,2359" coordsize="10,20" path="m5912,2378l5922,2378,5922,2359,5912,2359,5912,2378xe" filled="true" fillcolor="#000000" stroked="false">
                <v:path arrowok="t"/>
                <v:fill type="solid"/>
              </v:shape>
            </v:group>
            <v:group style="position:absolute;left:5912;top:2378;width:10;height:20" coordorigin="5912,2378" coordsize="10,20">
              <v:shape style="position:absolute;left:5912;top:2378;width:10;height:20" coordorigin="5912,2378" coordsize="10,20" path="m5912,2397l5922,2397,5922,2378,5912,2378,5912,2397xe" filled="true" fillcolor="#000000" stroked="false">
                <v:path arrowok="t"/>
                <v:fill type="solid"/>
              </v:shape>
            </v:group>
            <v:group style="position:absolute;left:5912;top:2397;width:10;height:20" coordorigin="5912,2397" coordsize="10,20">
              <v:shape style="position:absolute;left:5912;top:2397;width:10;height:20" coordorigin="5912,2397" coordsize="10,20" path="m5912,2416l5922,2416,5922,2397,5912,2397,5912,2416xe" filled="true" fillcolor="#000000" stroked="false">
                <v:path arrowok="t"/>
                <v:fill type="solid"/>
              </v:shape>
              <v:shape style="position:absolute;left:5912;top:2436;width:10;height:8" type="#_x0000_t75" stroked="false">
                <v:imagedata r:id="rId379" o:title=""/>
              </v:shape>
            </v:group>
            <v:group style="position:absolute;left:5912;top:2473;width:10;height:20" coordorigin="5912,2473" coordsize="10,20">
              <v:shape style="position:absolute;left:5912;top:2473;width:10;height:20" coordorigin="5912,2473" coordsize="10,20" path="m5912,2492l5922,2492,5922,2473,5912,2473,5912,2492xe" filled="true" fillcolor="#000000" stroked="false">
                <v:path arrowok="t"/>
                <v:fill type="solid"/>
              </v:shape>
            </v:group>
            <v:group style="position:absolute;left:5912;top:2492;width:10;height:20" coordorigin="5912,2492" coordsize="10,20">
              <v:shape style="position:absolute;left:5912;top:2492;width:10;height:20" coordorigin="5912,2492" coordsize="10,20" path="m5912,2511l5922,2511,5922,2492,5912,2492,5912,2511xe" filled="true" fillcolor="#000000" stroked="false">
                <v:path arrowok="t"/>
                <v:fill type="solid"/>
              </v:shape>
            </v:group>
            <v:group style="position:absolute;left:5912;top:2511;width:10;height:20" coordorigin="5912,2511" coordsize="10,20">
              <v:shape style="position:absolute;left:5912;top:2511;width:10;height:20" coordorigin="5912,2511" coordsize="10,20" path="m5912,2530l5922,2530,5922,2511,5912,2511,5912,2530xe" filled="true" fillcolor="#000000" stroked="false">
                <v:path arrowok="t"/>
                <v:fill type="solid"/>
              </v:shape>
            </v:group>
            <v:group style="position:absolute;left:5912;top:2530;width:10;height:20" coordorigin="5912,2530" coordsize="10,20">
              <v:shape style="position:absolute;left:5912;top:2530;width:10;height:20" coordorigin="5912,2530" coordsize="10,20" path="m5912,2550l5922,2550,5922,2530,5912,2530,5912,2550xe" filled="true" fillcolor="#000000" stroked="false">
                <v:path arrowok="t"/>
                <v:fill type="solid"/>
              </v:shape>
            </v:group>
            <v:group style="position:absolute;left:5912;top:2550;width:10;height:20" coordorigin="5912,2550" coordsize="10,20">
              <v:shape style="position:absolute;left:5912;top:2550;width:10;height:20" coordorigin="5912,2550" coordsize="10,20" path="m5912,2569l5922,2569,5922,2550,5912,2550,5912,2569xe" filled="true" fillcolor="#000000" stroked="false">
                <v:path arrowok="t"/>
                <v:fill type="solid"/>
              </v:shape>
            </v:group>
            <v:group style="position:absolute;left:5912;top:2569;width:10;height:20" coordorigin="5912,2569" coordsize="10,20">
              <v:shape style="position:absolute;left:5912;top:2569;width:10;height:20" coordorigin="5912,2569" coordsize="10,20" path="m5912,2588l5922,2588,5922,2569,5912,2569,5912,2588xe" filled="true" fillcolor="#000000" stroked="false">
                <v:path arrowok="t"/>
                <v:fill type="solid"/>
              </v:shape>
            </v:group>
            <v:group style="position:absolute;left:5912;top:2588;width:10;height:20" coordorigin="5912,2588" coordsize="10,20">
              <v:shape style="position:absolute;left:5912;top:2588;width:10;height:20" coordorigin="5912,2588" coordsize="10,20" path="m5912,2607l5922,2607,5922,2588,5912,2588,5912,2607xe" filled="true" fillcolor="#000000" stroked="false">
                <v:path arrowok="t"/>
                <v:fill type="solid"/>
              </v:shape>
            </v:group>
            <v:group style="position:absolute;left:5912;top:2607;width:10;height:20" coordorigin="5912,2607" coordsize="10,20">
              <v:shape style="position:absolute;left:5912;top:2607;width:10;height:20" coordorigin="5912,2607" coordsize="10,20" path="m5912,2626l5922,2626,5922,2607,5912,2607,5912,2626xe" filled="true" fillcolor="#000000" stroked="false">
                <v:path arrowok="t"/>
                <v:fill type="solid"/>
              </v:shape>
            </v:group>
            <v:group style="position:absolute;left:5912;top:2626;width:10;height:20" coordorigin="5912,2626" coordsize="10,20">
              <v:shape style="position:absolute;left:5912;top:2626;width:10;height:20" coordorigin="5912,2626" coordsize="10,20" path="m5912,2646l5922,2646,5922,2626,5912,2626,5912,2646xe" filled="true" fillcolor="#000000" stroked="false">
                <v:path arrowok="t"/>
                <v:fill type="solid"/>
              </v:shape>
            </v:group>
            <v:group style="position:absolute;left:5912;top:2646;width:10;height:20" coordorigin="5912,2646" coordsize="10,20">
              <v:shape style="position:absolute;left:5912;top:2646;width:10;height:20" coordorigin="5912,2646" coordsize="10,20" path="m5912,2665l5922,2665,5922,2646,5912,2646,5912,2665xe" filled="true" fillcolor="#000000" stroked="false">
                <v:path arrowok="t"/>
                <v:fill type="solid"/>
              </v:shape>
            </v:group>
            <v:group style="position:absolute;left:5912;top:2665;width:10;height:20" coordorigin="5912,2665" coordsize="10,20">
              <v:shape style="position:absolute;left:5912;top:2665;width:10;height:20" coordorigin="5912,2665" coordsize="10,20" path="m5912,2684l5922,2684,5922,2665,5912,2665,5912,2684xe" filled="true" fillcolor="#000000" stroked="false">
                <v:path arrowok="t"/>
                <v:fill type="solid"/>
              </v:shape>
            </v:group>
            <v:group style="position:absolute;left:5912;top:2684;width:10;height:20" coordorigin="5912,2684" coordsize="10,20">
              <v:shape style="position:absolute;left:5912;top:2684;width:10;height:20" coordorigin="5912,2684" coordsize="10,20" path="m5912,2703l5922,2703,5922,2684,5912,2684,5912,2703xe" filled="true" fillcolor="#000000" stroked="false">
                <v:path arrowok="t"/>
                <v:fill type="solid"/>
              </v:shape>
            </v:group>
            <v:group style="position:absolute;left:5912;top:2703;width:10;height:20" coordorigin="5912,2703" coordsize="10,20">
              <v:shape style="position:absolute;left:5912;top:2703;width:10;height:20" coordorigin="5912,2703" coordsize="10,20" path="m5912,2722l5922,2722,5922,2703,5912,2703,5912,2722xe" filled="true" fillcolor="#000000" stroked="false">
                <v:path arrowok="t"/>
                <v:fill type="solid"/>
              </v:shape>
            </v:group>
            <v:group style="position:absolute;left:5912;top:2722;width:10;height:20" coordorigin="5912,2722" coordsize="10,20">
              <v:shape style="position:absolute;left:5912;top:2722;width:10;height:20" coordorigin="5912,2722" coordsize="10,20" path="m5912,2742l5922,2742,5922,2722,5912,2722,5912,2742xe" filled="true" fillcolor="#000000" stroked="false">
                <v:path arrowok="t"/>
                <v:fill type="solid"/>
              </v:shape>
            </v:group>
            <v:group style="position:absolute;left:5912;top:2742;width:10;height:20" coordorigin="5912,2742" coordsize="10,20">
              <v:shape style="position:absolute;left:5912;top:2742;width:10;height:20" coordorigin="5912,2742" coordsize="10,20" path="m5912,2761l5922,2761,5922,2742,5912,2742,5912,2761xe" filled="true" fillcolor="#000000" stroked="false">
                <v:path arrowok="t"/>
                <v:fill type="solid"/>
              </v:shape>
            </v:group>
            <v:group style="position:absolute;left:5912;top:2761;width:10;height:20" coordorigin="5912,2761" coordsize="10,20">
              <v:shape style="position:absolute;left:5912;top:2761;width:10;height:20" coordorigin="5912,2761" coordsize="10,20" path="m5912,2780l5922,2780,5922,2761,5912,2761,5912,2780xe" filled="true" fillcolor="#000000" stroked="false">
                <v:path arrowok="t"/>
                <v:fill type="solid"/>
              </v:shape>
            </v:group>
            <v:group style="position:absolute;left:5912;top:2780;width:10;height:20" coordorigin="5912,2780" coordsize="10,20">
              <v:shape style="position:absolute;left:5912;top:2780;width:10;height:20" coordorigin="5912,2780" coordsize="10,20" path="m5912,2799l5922,2799,5922,2780,5912,2780,5912,2799xe" filled="true" fillcolor="#000000" stroked="false">
                <v:path arrowok="t"/>
                <v:fill type="solid"/>
              </v:shape>
            </v:group>
            <v:group style="position:absolute;left:5912;top:2799;width:10;height:20" coordorigin="5912,2799" coordsize="10,20">
              <v:shape style="position:absolute;left:5912;top:2799;width:10;height:20" coordorigin="5912,2799" coordsize="10,20" path="m5912,2818l5922,2818,5922,2799,5912,2799,5912,2818xe" filled="true" fillcolor="#000000" stroked="false">
                <v:path arrowok="t"/>
                <v:fill type="solid"/>
              </v:shape>
              <v:shape style="position:absolute;left:5912;top:2838;width:10;height:8" type="#_x0000_t75" stroked="false">
                <v:imagedata r:id="rId379" o:title=""/>
              </v:shape>
            </v:group>
            <v:group style="position:absolute;left:5912;top:2875;width:10;height:20" coordorigin="5912,2875" coordsize="10,20">
              <v:shape style="position:absolute;left:5912;top:2875;width:10;height:20" coordorigin="5912,2875" coordsize="10,20" path="m5912,2894l5922,2894,5922,2875,5912,2875,5912,2894xe" filled="true" fillcolor="#000000" stroked="false">
                <v:path arrowok="t"/>
                <v:fill type="solid"/>
              </v:shape>
            </v:group>
            <v:group style="position:absolute;left:5912;top:2894;width:10;height:20" coordorigin="5912,2894" coordsize="10,20">
              <v:shape style="position:absolute;left:5912;top:2894;width:10;height:20" coordorigin="5912,2894" coordsize="10,20" path="m5912,2913l5922,2913,5922,2894,5912,2894,5912,2913xe" filled="true" fillcolor="#000000" stroked="false">
                <v:path arrowok="t"/>
                <v:fill type="solid"/>
              </v:shape>
            </v:group>
            <v:group style="position:absolute;left:5912;top:2913;width:10;height:20" coordorigin="5912,2913" coordsize="10,20">
              <v:shape style="position:absolute;left:5912;top:2913;width:10;height:20" coordorigin="5912,2913" coordsize="10,20" path="m5912,2932l5922,2932,5922,2913,5912,2913,5912,2932xe" filled="true" fillcolor="#000000" stroked="false">
                <v:path arrowok="t"/>
                <v:fill type="solid"/>
              </v:shape>
            </v:group>
            <v:group style="position:absolute;left:5912;top:2932;width:10;height:20" coordorigin="5912,2932" coordsize="10,20">
              <v:shape style="position:absolute;left:5912;top:2932;width:10;height:20" coordorigin="5912,2932" coordsize="10,20" path="m5912,2952l5922,2952,5922,2932,5912,2932,5912,2952xe" filled="true" fillcolor="#000000" stroked="false">
                <v:path arrowok="t"/>
                <v:fill type="solid"/>
              </v:shape>
            </v:group>
            <v:group style="position:absolute;left:5912;top:2952;width:10;height:20" coordorigin="5912,2952" coordsize="10,20">
              <v:shape style="position:absolute;left:5912;top:2952;width:10;height:20" coordorigin="5912,2952" coordsize="10,20" path="m5912,2971l5922,2971,5922,2952,5912,2952,5912,2971xe" filled="true" fillcolor="#000000" stroked="false">
                <v:path arrowok="t"/>
                <v:fill type="solid"/>
              </v:shape>
            </v:group>
            <v:group style="position:absolute;left:5912;top:2971;width:10;height:20" coordorigin="5912,2971" coordsize="10,20">
              <v:shape style="position:absolute;left:5912;top:2971;width:10;height:20" coordorigin="5912,2971" coordsize="10,20" path="m5912,2990l5922,2990,5922,2971,5912,2971,5912,2990xe" filled="true" fillcolor="#000000" stroked="false">
                <v:path arrowok="t"/>
                <v:fill type="solid"/>
              </v:shape>
            </v:group>
            <v:group style="position:absolute;left:5912;top:2990;width:10;height:20" coordorigin="5912,2990" coordsize="10,20">
              <v:shape style="position:absolute;left:5912;top:2990;width:10;height:20" coordorigin="5912,2990" coordsize="10,20" path="m5912,3009l5922,3009,5922,2990,5912,2990,5912,3009xe" filled="true" fillcolor="#000000" stroked="false">
                <v:path arrowok="t"/>
                <v:fill type="solid"/>
              </v:shape>
            </v:group>
            <v:group style="position:absolute;left:5912;top:3009;width:10;height:20" coordorigin="5912,3009" coordsize="10,20">
              <v:shape style="position:absolute;left:5912;top:3009;width:10;height:20" coordorigin="5912,3009" coordsize="10,20" path="m5912,3028l5922,3028,5922,3009,5912,3009,5912,3028xe" filled="true" fillcolor="#000000" stroked="false">
                <v:path arrowok="t"/>
                <v:fill type="solid"/>
              </v:shape>
            </v:group>
            <v:group style="position:absolute;left:5912;top:3028;width:10;height:20" coordorigin="5912,3028" coordsize="10,20">
              <v:shape style="position:absolute;left:5912;top:3028;width:10;height:20" coordorigin="5912,3028" coordsize="10,20" path="m5912,3048l5922,3048,5922,3028,5912,3028,5912,3048xe" filled="true" fillcolor="#000000" stroked="false">
                <v:path arrowok="t"/>
                <v:fill type="solid"/>
              </v:shape>
            </v:group>
            <v:group style="position:absolute;left:5912;top:3048;width:10;height:20" coordorigin="5912,3048" coordsize="10,20">
              <v:shape style="position:absolute;left:5912;top:3048;width:10;height:20" coordorigin="5912,3048" coordsize="10,20" path="m5912,3067l5922,3067,5922,3048,5912,3048,5912,3067xe" filled="true" fillcolor="#000000" stroked="false">
                <v:path arrowok="t"/>
                <v:fill type="solid"/>
              </v:shape>
            </v:group>
            <v:group style="position:absolute;left:5912;top:3067;width:10;height:20" coordorigin="5912,3067" coordsize="10,20">
              <v:shape style="position:absolute;left:5912;top:3067;width:10;height:20" coordorigin="5912,3067" coordsize="10,20" path="m5912,3086l5922,3086,5922,3067,5912,3067,5912,3086xe" filled="true" fillcolor="#000000" stroked="false">
                <v:path arrowok="t"/>
                <v:fill type="solid"/>
              </v:shape>
            </v:group>
            <v:group style="position:absolute;left:5912;top:3086;width:10;height:20" coordorigin="5912,3086" coordsize="10,20">
              <v:shape style="position:absolute;left:5912;top:3086;width:10;height:20" coordorigin="5912,3086" coordsize="10,20" path="m5912,3105l5922,3105,5922,3086,5912,3086,5912,3105xe" filled="true" fillcolor="#000000" stroked="false">
                <v:path arrowok="t"/>
                <v:fill type="solid"/>
              </v:shape>
            </v:group>
            <v:group style="position:absolute;left:5912;top:3105;width:10;height:20" coordorigin="5912,3105" coordsize="10,20">
              <v:shape style="position:absolute;left:5912;top:3105;width:10;height:20" coordorigin="5912,3105" coordsize="10,20" path="m5912,3124l5922,3124,5922,3105,5912,3105,5912,3124xe" filled="true" fillcolor="#000000" stroked="false">
                <v:path arrowok="t"/>
                <v:fill type="solid"/>
              </v:shape>
            </v:group>
            <v:group style="position:absolute;left:5912;top:3124;width:10;height:20" coordorigin="5912,3124" coordsize="10,20">
              <v:shape style="position:absolute;left:5912;top:3124;width:10;height:20" coordorigin="5912,3124" coordsize="10,20" path="m5912,3144l5922,3144,5922,3124,5912,3124,5912,3144xe" filled="true" fillcolor="#000000" stroked="false">
                <v:path arrowok="t"/>
                <v:fill type="solid"/>
              </v:shape>
            </v:group>
            <v:group style="position:absolute;left:5912;top:3144;width:10;height:20" coordorigin="5912,3144" coordsize="10,20">
              <v:shape style="position:absolute;left:5912;top:3144;width:10;height:20" coordorigin="5912,3144" coordsize="10,20" path="m5912,3163l5922,3163,5922,3144,5912,3144,5912,3163xe" filled="true" fillcolor="#000000" stroked="false">
                <v:path arrowok="t"/>
                <v:fill type="solid"/>
              </v:shape>
            </v:group>
            <v:group style="position:absolute;left:5912;top:3163;width:10;height:20" coordorigin="5912,3163" coordsize="10,20">
              <v:shape style="position:absolute;left:5912;top:3163;width:10;height:20" coordorigin="5912,3163" coordsize="10,20" path="m5912,3182l5922,3182,5922,3163,5912,3163,5912,3182xe" filled="true" fillcolor="#000000" stroked="false">
                <v:path arrowok="t"/>
                <v:fill type="solid"/>
              </v:shape>
            </v:group>
            <v:group style="position:absolute;left:5912;top:3182;width:10;height:20" coordorigin="5912,3182" coordsize="10,20">
              <v:shape style="position:absolute;left:5912;top:3182;width:10;height:20" coordorigin="5912,3182" coordsize="10,20" path="m5912,3201l5922,3201,5922,3182,5912,3182,5912,3201xe" filled="true" fillcolor="#000000" stroked="false">
                <v:path arrowok="t"/>
                <v:fill type="solid"/>
              </v:shape>
            </v:group>
            <v:group style="position:absolute;left:5912;top:3201;width:10;height:20" coordorigin="5912,3201" coordsize="10,20">
              <v:shape style="position:absolute;left:5912;top:3201;width:10;height:20" coordorigin="5912,3201" coordsize="10,20" path="m5912,3220l5922,3220,5922,3201,5912,3201,5912,3220xe" filled="true" fillcolor="#000000" stroked="false">
                <v:path arrowok="t"/>
                <v:fill type="solid"/>
              </v:shape>
              <v:shape style="position:absolute;left:5912;top:3240;width:10;height:8" type="#_x0000_t75" stroked="false">
                <v:imagedata r:id="rId379" o:title=""/>
              </v:shape>
            </v:group>
            <v:group style="position:absolute;left:5912;top:3277;width:10;height:20" coordorigin="5912,3277" coordsize="10,20">
              <v:shape style="position:absolute;left:5912;top:3277;width:10;height:20" coordorigin="5912,3277" coordsize="10,20" path="m5912,3296l5922,3296,5922,3277,5912,3277,5912,3296xe" filled="true" fillcolor="#000000" stroked="false">
                <v:path arrowok="t"/>
                <v:fill type="solid"/>
              </v:shape>
            </v:group>
            <v:group style="position:absolute;left:5912;top:3296;width:10;height:20" coordorigin="5912,3296" coordsize="10,20">
              <v:shape style="position:absolute;left:5912;top:3296;width:10;height:20" coordorigin="5912,3296" coordsize="10,20" path="m5912,3315l5922,3315,5922,3296,5912,3296,5912,3315xe" filled="true" fillcolor="#000000" stroked="false">
                <v:path arrowok="t"/>
                <v:fill type="solid"/>
              </v:shape>
            </v:group>
            <v:group style="position:absolute;left:5912;top:3315;width:10;height:20" coordorigin="5912,3315" coordsize="10,20">
              <v:shape style="position:absolute;left:5912;top:3315;width:10;height:20" coordorigin="5912,3315" coordsize="10,20" path="m5912,3334l5922,3334,5922,3315,5912,3315,5912,3334xe" filled="true" fillcolor="#000000" stroked="false">
                <v:path arrowok="t"/>
                <v:fill type="solid"/>
              </v:shape>
            </v:group>
            <v:group style="position:absolute;left:5912;top:3334;width:10;height:20" coordorigin="5912,3334" coordsize="10,20">
              <v:shape style="position:absolute;left:5912;top:3334;width:10;height:20" coordorigin="5912,3334" coordsize="10,20" path="m5912,3354l5922,3354,5922,3334,5912,3334,5912,3354xe" filled="true" fillcolor="#000000" stroked="false">
                <v:path arrowok="t"/>
                <v:fill type="solid"/>
              </v:shape>
            </v:group>
            <v:group style="position:absolute;left:5912;top:3354;width:10;height:20" coordorigin="5912,3354" coordsize="10,20">
              <v:shape style="position:absolute;left:5912;top:3354;width:10;height:20" coordorigin="5912,3354" coordsize="10,20" path="m5912,3373l5922,3373,5922,3354,5912,3354,5912,3373xe" filled="true" fillcolor="#000000" stroked="false">
                <v:path arrowok="t"/>
                <v:fill type="solid"/>
              </v:shape>
            </v:group>
            <v:group style="position:absolute;left:5912;top:3373;width:10;height:20" coordorigin="5912,3373" coordsize="10,20">
              <v:shape style="position:absolute;left:5912;top:3373;width:10;height:20" coordorigin="5912,3373" coordsize="10,20" path="m5912,3392l5922,3392,5922,3373,5912,3373,5912,3392xe" filled="true" fillcolor="#000000" stroked="false">
                <v:path arrowok="t"/>
                <v:fill type="solid"/>
              </v:shape>
            </v:group>
            <v:group style="position:absolute;left:5912;top:3392;width:10;height:20" coordorigin="5912,3392" coordsize="10,20">
              <v:shape style="position:absolute;left:5912;top:3392;width:10;height:20" coordorigin="5912,3392" coordsize="10,20" path="m5912,3411l5922,3411,5922,3392,5912,3392,5912,3411xe" filled="true" fillcolor="#000000" stroked="false">
                <v:path arrowok="t"/>
                <v:fill type="solid"/>
              </v:shape>
            </v:group>
            <v:group style="position:absolute;left:5912;top:3411;width:10;height:20" coordorigin="5912,3411" coordsize="10,20">
              <v:shape style="position:absolute;left:5912;top:3411;width:10;height:20" coordorigin="5912,3411" coordsize="10,20" path="m5912,3430l5922,3430,5922,3411,5912,3411,5912,3430xe" filled="true" fillcolor="#000000" stroked="false">
                <v:path arrowok="t"/>
                <v:fill type="solid"/>
              </v:shape>
            </v:group>
            <v:group style="position:absolute;left:5912;top:3430;width:10;height:20" coordorigin="5912,3430" coordsize="10,20">
              <v:shape style="position:absolute;left:5912;top:3430;width:10;height:20" coordorigin="5912,3430" coordsize="10,20" path="m5912,3450l5922,3450,5922,3430,5912,3430,5912,3450xe" filled="true" fillcolor="#000000" stroked="false">
                <v:path arrowok="t"/>
                <v:fill type="solid"/>
              </v:shape>
            </v:group>
            <v:group style="position:absolute;left:5912;top:3450;width:10;height:20" coordorigin="5912,3450" coordsize="10,20">
              <v:shape style="position:absolute;left:5912;top:3450;width:10;height:20" coordorigin="5912,3450" coordsize="10,20" path="m5912,3469l5922,3469,5922,3450,5912,3450,5912,3469xe" filled="true" fillcolor="#000000" stroked="false">
                <v:path arrowok="t"/>
                <v:fill type="solid"/>
              </v:shape>
            </v:group>
            <v:group style="position:absolute;left:5912;top:3469;width:10;height:20" coordorigin="5912,3469" coordsize="10,20">
              <v:shape style="position:absolute;left:5912;top:3469;width:10;height:20" coordorigin="5912,3469" coordsize="10,20" path="m5912,3488l5922,3488,5922,3469,5912,3469,5912,3488xe" filled="true" fillcolor="#000000" stroked="false">
                <v:path arrowok="t"/>
                <v:fill type="solid"/>
              </v:shape>
            </v:group>
            <v:group style="position:absolute;left:5912;top:3488;width:10;height:20" coordorigin="5912,3488" coordsize="10,20">
              <v:shape style="position:absolute;left:5912;top:3488;width:10;height:20" coordorigin="5912,3488" coordsize="10,20" path="m5912,3507l5922,3507,5922,3488,5912,3488,5912,3507xe" filled="true" fillcolor="#000000" stroked="false">
                <v:path arrowok="t"/>
                <v:fill type="solid"/>
              </v:shape>
            </v:group>
            <v:group style="position:absolute;left:5912;top:3507;width:10;height:20" coordorigin="5912,3507" coordsize="10,20">
              <v:shape style="position:absolute;left:5912;top:3507;width:10;height:20" coordorigin="5912,3507" coordsize="10,20" path="m5912,3526l5922,3526,5922,3507,5912,3507,5912,3526xe" filled="true" fillcolor="#000000" stroked="false">
                <v:path arrowok="t"/>
                <v:fill type="solid"/>
              </v:shape>
            </v:group>
            <v:group style="position:absolute;left:5912;top:3526;width:10;height:20" coordorigin="5912,3526" coordsize="10,20">
              <v:shape style="position:absolute;left:5912;top:3526;width:10;height:20" coordorigin="5912,3526" coordsize="10,20" path="m5912,3546l5922,3546,5922,3526,5912,3526,5912,3546xe" filled="true" fillcolor="#000000" stroked="false">
                <v:path arrowok="t"/>
                <v:fill type="solid"/>
              </v:shape>
            </v:group>
            <v:group style="position:absolute;left:5912;top:3546;width:10;height:20" coordorigin="5912,3546" coordsize="10,20">
              <v:shape style="position:absolute;left:5912;top:3546;width:10;height:20" coordorigin="5912,3546" coordsize="10,20" path="m5912,3565l5922,3565,5922,3546,5912,3546,5912,3565xe" filled="true" fillcolor="#000000" stroked="false">
                <v:path arrowok="t"/>
                <v:fill type="solid"/>
              </v:shape>
            </v:group>
            <v:group style="position:absolute;left:5912;top:3565;width:10;height:20" coordorigin="5912,3565" coordsize="10,20">
              <v:shape style="position:absolute;left:5912;top:3565;width:10;height:20" coordorigin="5912,3565" coordsize="10,20" path="m5912,3584l5922,3584,5922,3565,5912,3565,5912,3584xe" filled="true" fillcolor="#000000" stroked="false">
                <v:path arrowok="t"/>
                <v:fill type="solid"/>
              </v:shape>
            </v:group>
            <v:group style="position:absolute;left:5912;top:3584;width:10;height:20" coordorigin="5912,3584" coordsize="10,20">
              <v:shape style="position:absolute;left:5912;top:3584;width:10;height:20" coordorigin="5912,3584" coordsize="10,20" path="m5912,3603l5922,3603,5922,3584,5912,3584,5912,3603xe" filled="true" fillcolor="#000000" stroked="false">
                <v:path arrowok="t"/>
                <v:fill type="solid"/>
              </v:shape>
            </v:group>
            <v:group style="position:absolute;left:5912;top:3603;width:10;height:20" coordorigin="5912,3603" coordsize="10,20">
              <v:shape style="position:absolute;left:5912;top:3603;width:10;height:20" coordorigin="5912,3603" coordsize="10,20" path="m5912,3622l5922,3622,5922,3603,5912,3603,5912,3622xe" filled="true" fillcolor="#000000" stroked="false">
                <v:path arrowok="t"/>
                <v:fill type="solid"/>
              </v:shape>
              <v:shape style="position:absolute;left:5912;top:3642;width:10;height:8" type="#_x0000_t75" stroked="false">
                <v:imagedata r:id="rId379" o:title=""/>
              </v:shape>
            </v:group>
            <v:group style="position:absolute;left:5912;top:3679;width:10;height:20" coordorigin="5912,3679" coordsize="10,20">
              <v:shape style="position:absolute;left:5912;top:3679;width:10;height:20" coordorigin="5912,3679" coordsize="10,20" path="m5912,3698l5922,3698,5922,3679,5912,3679,5912,3698xe" filled="true" fillcolor="#000000" stroked="false">
                <v:path arrowok="t"/>
                <v:fill type="solid"/>
              </v:shape>
            </v:group>
            <v:group style="position:absolute;left:5912;top:3698;width:10;height:20" coordorigin="5912,3698" coordsize="10,20">
              <v:shape style="position:absolute;left:5912;top:3698;width:10;height:20" coordorigin="5912,3698" coordsize="10,20" path="m5912,3717l5922,3717,5922,3698,5912,3698,5912,3717xe" filled="true" fillcolor="#000000" stroked="false">
                <v:path arrowok="t"/>
                <v:fill type="solid"/>
              </v:shape>
            </v:group>
            <v:group style="position:absolute;left:5912;top:3717;width:10;height:20" coordorigin="5912,3717" coordsize="10,20">
              <v:shape style="position:absolute;left:5912;top:3717;width:10;height:20" coordorigin="5912,3717" coordsize="10,20" path="m5912,3736l5922,3736,5922,3717,5912,3717,5912,3736xe" filled="true" fillcolor="#000000" stroked="false">
                <v:path arrowok="t"/>
                <v:fill type="solid"/>
              </v:shape>
            </v:group>
            <v:group style="position:absolute;left:5912;top:3736;width:10;height:20" coordorigin="5912,3736" coordsize="10,20">
              <v:shape style="position:absolute;left:5912;top:3736;width:10;height:20" coordorigin="5912,3736" coordsize="10,20" path="m5912,3756l5922,3756,5922,3736,5912,3736,5912,3756xe" filled="true" fillcolor="#000000" stroked="false">
                <v:path arrowok="t"/>
                <v:fill type="solid"/>
              </v:shape>
            </v:group>
            <v:group style="position:absolute;left:5912;top:3756;width:10;height:20" coordorigin="5912,3756" coordsize="10,20">
              <v:shape style="position:absolute;left:5912;top:3756;width:10;height:20" coordorigin="5912,3756" coordsize="10,20" path="m5912,3775l5922,3775,5922,3756,5912,3756,5912,3775xe" filled="true" fillcolor="#000000" stroked="false">
                <v:path arrowok="t"/>
                <v:fill type="solid"/>
              </v:shape>
            </v:group>
            <v:group style="position:absolute;left:5912;top:3775;width:10;height:20" coordorigin="5912,3775" coordsize="10,20">
              <v:shape style="position:absolute;left:5912;top:3775;width:10;height:20" coordorigin="5912,3775" coordsize="10,20" path="m5912,3794l5922,3794,5922,3775,5912,3775,5912,3794xe" filled="true" fillcolor="#000000" stroked="false">
                <v:path arrowok="t"/>
                <v:fill type="solid"/>
              </v:shape>
            </v:group>
            <v:group style="position:absolute;left:5912;top:3794;width:10;height:20" coordorigin="5912,3794" coordsize="10,20">
              <v:shape style="position:absolute;left:5912;top:3794;width:10;height:20" coordorigin="5912,3794" coordsize="10,20" path="m5912,3813l5922,3813,5922,3794,5912,3794,5912,3813xe" filled="true" fillcolor="#000000" stroked="false">
                <v:path arrowok="t"/>
                <v:fill type="solid"/>
              </v:shape>
            </v:group>
            <v:group style="position:absolute;left:5912;top:3813;width:10;height:20" coordorigin="5912,3813" coordsize="10,20">
              <v:shape style="position:absolute;left:5912;top:3813;width:10;height:20" coordorigin="5912,3813" coordsize="10,20" path="m5912,3832l5922,3832,5922,3813,5912,3813,5912,3832xe" filled="true" fillcolor="#000000" stroked="false">
                <v:path arrowok="t"/>
                <v:fill type="solid"/>
              </v:shape>
            </v:group>
            <v:group style="position:absolute;left:5912;top:3832;width:10;height:20" coordorigin="5912,3832" coordsize="10,20">
              <v:shape style="position:absolute;left:5912;top:3832;width:10;height:20" coordorigin="5912,3832" coordsize="10,20" path="m5912,3852l5922,3852,5922,3832,5912,3832,5912,3852xe" filled="true" fillcolor="#000000" stroked="false">
                <v:path arrowok="t"/>
                <v:fill type="solid"/>
              </v:shape>
            </v:group>
            <v:group style="position:absolute;left:5912;top:3852;width:10;height:20" coordorigin="5912,3852" coordsize="10,20">
              <v:shape style="position:absolute;left:5912;top:3852;width:10;height:20" coordorigin="5912,3852" coordsize="10,20" path="m5912,3871l5922,3871,5922,3852,5912,3852,5912,3871xe" filled="true" fillcolor="#000000" stroked="false">
                <v:path arrowok="t"/>
                <v:fill type="solid"/>
              </v:shape>
            </v:group>
            <v:group style="position:absolute;left:5912;top:3871;width:10;height:20" coordorigin="5912,3871" coordsize="10,20">
              <v:shape style="position:absolute;left:5912;top:3871;width:10;height:20" coordorigin="5912,3871" coordsize="10,20" path="m5912,3890l5922,3890,5922,3871,5912,3871,5912,3890xe" filled="true" fillcolor="#000000" stroked="false">
                <v:path arrowok="t"/>
                <v:fill type="solid"/>
              </v:shape>
            </v:group>
            <v:group style="position:absolute;left:5912;top:3890;width:10;height:20" coordorigin="5912,3890" coordsize="10,20">
              <v:shape style="position:absolute;left:5912;top:3890;width:10;height:20" coordorigin="5912,3890" coordsize="10,20" path="m5912,3909l5922,3909,5922,3890,5912,3890,5912,3909xe" filled="true" fillcolor="#000000" stroked="false">
                <v:path arrowok="t"/>
                <v:fill type="solid"/>
              </v:shape>
            </v:group>
            <v:group style="position:absolute;left:5912;top:3909;width:10;height:20" coordorigin="5912,3909" coordsize="10,20">
              <v:shape style="position:absolute;left:5912;top:3909;width:10;height:20" coordorigin="5912,3909" coordsize="10,20" path="m5912,3928l5922,3928,5922,3909,5912,3909,5912,3928xe" filled="true" fillcolor="#000000" stroked="false">
                <v:path arrowok="t"/>
                <v:fill type="solid"/>
              </v:shape>
            </v:group>
            <v:group style="position:absolute;left:5912;top:3928;width:10;height:20" coordorigin="5912,3928" coordsize="10,20">
              <v:shape style="position:absolute;left:5912;top:3928;width:10;height:20" coordorigin="5912,3928" coordsize="10,20" path="m5912,3948l5922,3948,5922,3928,5912,3928,5912,3948xe" filled="true" fillcolor="#000000" stroked="false">
                <v:path arrowok="t"/>
                <v:fill type="solid"/>
              </v:shape>
            </v:group>
            <v:group style="position:absolute;left:5912;top:3948;width:10;height:20" coordorigin="5912,3948" coordsize="10,20">
              <v:shape style="position:absolute;left:5912;top:3948;width:10;height:20" coordorigin="5912,3948" coordsize="10,20" path="m5912,3967l5922,3967,5922,3948,5912,3948,5912,3967xe" filled="true" fillcolor="#000000" stroked="false">
                <v:path arrowok="t"/>
                <v:fill type="solid"/>
              </v:shape>
            </v:group>
            <v:group style="position:absolute;left:5912;top:3967;width:10;height:20" coordorigin="5912,3967" coordsize="10,20">
              <v:shape style="position:absolute;left:5912;top:3967;width:10;height:20" coordorigin="5912,3967" coordsize="10,20" path="m5912,3986l5922,3986,5922,3967,5912,3967,5912,3986xe" filled="true" fillcolor="#000000" stroked="false">
                <v:path arrowok="t"/>
                <v:fill type="solid"/>
              </v:shape>
            </v:group>
            <v:group style="position:absolute;left:5912;top:3986;width:10;height:20" coordorigin="5912,3986" coordsize="10,20">
              <v:shape style="position:absolute;left:5912;top:3986;width:10;height:20" coordorigin="5912,3986" coordsize="10,20" path="m5912,4005l5922,4005,5922,3986,5912,3986,5912,4005xe" filled="true" fillcolor="#000000" stroked="false">
                <v:path arrowok="t"/>
                <v:fill type="solid"/>
              </v:shape>
            </v:group>
            <v:group style="position:absolute;left:5912;top:4005;width:10;height:20" coordorigin="5912,4005" coordsize="10,20">
              <v:shape style="position:absolute;left:5912;top:4005;width:10;height:20" coordorigin="5912,4005" coordsize="10,20" path="m5912,4024l5922,4024,5922,4005,5912,4005,5912,4024xe" filled="true" fillcolor="#000000" stroked="false">
                <v:path arrowok="t"/>
                <v:fill type="solid"/>
              </v:shape>
              <v:shape style="position:absolute;left:5912;top:4044;width:10;height:8" type="#_x0000_t75" stroked="false">
                <v:imagedata r:id="rId379" o:title=""/>
              </v:shape>
            </v:group>
            <v:group style="position:absolute;left:5912;top:4081;width:10;height:20" coordorigin="5912,4081" coordsize="10,20">
              <v:shape style="position:absolute;left:5912;top:4081;width:10;height:20" coordorigin="5912,4081" coordsize="10,20" path="m5912,4100l5922,4100,5922,4081,5912,4081,5912,4100xe" filled="true" fillcolor="#000000" stroked="false">
                <v:path arrowok="t"/>
                <v:fill type="solid"/>
              </v:shape>
            </v:group>
            <v:group style="position:absolute;left:5912;top:4100;width:10;height:20" coordorigin="5912,4100" coordsize="10,20">
              <v:shape style="position:absolute;left:5912;top:4100;width:10;height:20" coordorigin="5912,4100" coordsize="10,20" path="m5912,4119l5922,4119,5922,4100,5912,4100,5912,4119xe" filled="true" fillcolor="#000000" stroked="false">
                <v:path arrowok="t"/>
                <v:fill type="solid"/>
              </v:shape>
            </v:group>
            <v:group style="position:absolute;left:5912;top:4119;width:10;height:20" coordorigin="5912,4119" coordsize="10,20">
              <v:shape style="position:absolute;left:5912;top:4119;width:10;height:20" coordorigin="5912,4119" coordsize="10,20" path="m5912,4138l5922,4138,5922,4119,5912,4119,5912,4138xe" filled="true" fillcolor="#000000" stroked="false">
                <v:path arrowok="t"/>
                <v:fill type="solid"/>
              </v:shape>
            </v:group>
            <v:group style="position:absolute;left:5912;top:4138;width:10;height:20" coordorigin="5912,4138" coordsize="10,20">
              <v:shape style="position:absolute;left:5912;top:4138;width:10;height:20" coordorigin="5912,4138" coordsize="10,20" path="m5912,4158l5922,4158,5922,4138,5912,4138,5912,4158xe" filled="true" fillcolor="#000000" stroked="false">
                <v:path arrowok="t"/>
                <v:fill type="solid"/>
              </v:shape>
            </v:group>
            <v:group style="position:absolute;left:5912;top:4158;width:10;height:20" coordorigin="5912,4158" coordsize="10,20">
              <v:shape style="position:absolute;left:5912;top:4158;width:10;height:20" coordorigin="5912,4158" coordsize="10,20" path="m5912,4177l5922,4177,5922,4158,5912,4158,5912,4177xe" filled="true" fillcolor="#000000" stroked="false">
                <v:path arrowok="t"/>
                <v:fill type="solid"/>
              </v:shape>
            </v:group>
            <v:group style="position:absolute;left:5912;top:4177;width:10;height:20" coordorigin="5912,4177" coordsize="10,20">
              <v:shape style="position:absolute;left:5912;top:4177;width:10;height:20" coordorigin="5912,4177" coordsize="10,20" path="m5912,4196l5922,4196,5922,4177,5912,4177,5912,4196xe" filled="true" fillcolor="#000000" stroked="false">
                <v:path arrowok="t"/>
                <v:fill type="solid"/>
              </v:shape>
            </v:group>
            <v:group style="position:absolute;left:5912;top:4196;width:10;height:20" coordorigin="5912,4196" coordsize="10,20">
              <v:shape style="position:absolute;left:5912;top:4196;width:10;height:20" coordorigin="5912,4196" coordsize="10,20" path="m5912,4215l5922,4215,5922,4196,5912,4196,5912,4215xe" filled="true" fillcolor="#000000" stroked="false">
                <v:path arrowok="t"/>
                <v:fill type="solid"/>
              </v:shape>
            </v:group>
            <v:group style="position:absolute;left:5912;top:4215;width:10;height:20" coordorigin="5912,4215" coordsize="10,20">
              <v:shape style="position:absolute;left:5912;top:4215;width:10;height:20" coordorigin="5912,4215" coordsize="10,20" path="m5912,4234l5922,4234,5922,4215,5912,4215,5912,4234xe" filled="true" fillcolor="#000000" stroked="false">
                <v:path arrowok="t"/>
                <v:fill type="solid"/>
              </v:shape>
            </v:group>
            <v:group style="position:absolute;left:5912;top:4234;width:10;height:20" coordorigin="5912,4234" coordsize="10,20">
              <v:shape style="position:absolute;left:5912;top:4234;width:10;height:20" coordorigin="5912,4234" coordsize="10,20" path="m5912,4254l5922,4254,5922,4234,5912,4234,5912,4254xe" filled="true" fillcolor="#000000" stroked="false">
                <v:path arrowok="t"/>
                <v:fill type="solid"/>
              </v:shape>
            </v:group>
            <v:group style="position:absolute;left:5912;top:4254;width:10;height:20" coordorigin="5912,4254" coordsize="10,20">
              <v:shape style="position:absolute;left:5912;top:4254;width:10;height:20" coordorigin="5912,4254" coordsize="10,20" path="m5912,4273l5922,4273,5922,4254,5912,4254,5912,4273xe" filled="true" fillcolor="#000000" stroked="false">
                <v:path arrowok="t"/>
                <v:fill type="solid"/>
              </v:shape>
            </v:group>
            <v:group style="position:absolute;left:5912;top:4273;width:10;height:20" coordorigin="5912,4273" coordsize="10,20">
              <v:shape style="position:absolute;left:5912;top:4273;width:10;height:20" coordorigin="5912,4273" coordsize="10,20" path="m5912,4292l5922,4292,5922,4273,5912,4273,5912,4292xe" filled="true" fillcolor="#000000" stroked="false">
                <v:path arrowok="t"/>
                <v:fill type="solid"/>
              </v:shape>
            </v:group>
            <v:group style="position:absolute;left:5912;top:4292;width:10;height:20" coordorigin="5912,4292" coordsize="10,20">
              <v:shape style="position:absolute;left:5912;top:4292;width:10;height:20" coordorigin="5912,4292" coordsize="10,20" path="m5912,4311l5922,4311,5922,4292,5912,4292,5912,4311xe" filled="true" fillcolor="#000000" stroked="false">
                <v:path arrowok="t"/>
                <v:fill type="solid"/>
              </v:shape>
            </v:group>
            <v:group style="position:absolute;left:5912;top:4311;width:10;height:20" coordorigin="5912,4311" coordsize="10,20">
              <v:shape style="position:absolute;left:5912;top:4311;width:10;height:20" coordorigin="5912,4311" coordsize="10,20" path="m5912,4330l5922,4330,5922,4311,5912,4311,5912,4330xe" filled="true" fillcolor="#000000" stroked="false">
                <v:path arrowok="t"/>
                <v:fill type="solid"/>
              </v:shape>
            </v:group>
            <v:group style="position:absolute;left:5912;top:4330;width:10;height:20" coordorigin="5912,4330" coordsize="10,20">
              <v:shape style="position:absolute;left:5912;top:4330;width:10;height:20" coordorigin="5912,4330" coordsize="10,20" path="m5912,4350l5922,4350,5922,4330,5912,4330,5912,4350xe" filled="true" fillcolor="#000000" stroked="false">
                <v:path arrowok="t"/>
                <v:fill type="solid"/>
              </v:shape>
            </v:group>
            <v:group style="position:absolute;left:5912;top:4350;width:10;height:20" coordorigin="5912,4350" coordsize="10,20">
              <v:shape style="position:absolute;left:5912;top:4350;width:10;height:20" coordorigin="5912,4350" coordsize="10,20" path="m5912,4369l5922,4369,5922,4350,5912,4350,5912,4369xe" filled="true" fillcolor="#000000" stroked="false">
                <v:path arrowok="t"/>
                <v:fill type="solid"/>
              </v:shape>
            </v:group>
            <v:group style="position:absolute;left:5912;top:4369;width:10;height:20" coordorigin="5912,4369" coordsize="10,20">
              <v:shape style="position:absolute;left:5912;top:4369;width:10;height:20" coordorigin="5912,4369" coordsize="10,20" path="m5912,4388l5922,4388,5922,4369,5912,4369,5912,4388xe" filled="true" fillcolor="#000000" stroked="false">
                <v:path arrowok="t"/>
                <v:fill type="solid"/>
              </v:shape>
            </v:group>
            <v:group style="position:absolute;left:5912;top:4388;width:10;height:20" coordorigin="5912,4388" coordsize="10,20">
              <v:shape style="position:absolute;left:5912;top:4388;width:10;height:20" coordorigin="5912,4388" coordsize="10,20" path="m5912,4407l5922,4407,5922,4388,5912,4388,5912,4407xe" filled="true" fillcolor="#000000" stroked="false">
                <v:path arrowok="t"/>
                <v:fill type="solid"/>
              </v:shape>
            </v:group>
            <v:group style="position:absolute;left:5912;top:4407;width:10;height:20" coordorigin="5912,4407" coordsize="10,20">
              <v:shape style="position:absolute;left:5912;top:4407;width:10;height:20" coordorigin="5912,4407" coordsize="10,20" path="m5912,4426l5922,4426,5922,4407,5912,4407,5912,4426xe" filled="true" fillcolor="#000000" stroked="false">
                <v:path arrowok="t"/>
                <v:fill type="solid"/>
              </v:shape>
            </v:group>
            <w10:wrap type="none"/>
          </v:group>
        </w:pict>
      </w:r>
      <w:r>
        <w:rPr/>
        <w:t>存在不同企业所得税税率纳税主体的，披露情况说明</w:t>
      </w:r>
    </w:p>
    <w:p>
      <w:pPr>
        <w:spacing w:line="240" w:lineRule="auto" w:before="10"/>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994"/>
        <w:gridCol w:w="5575"/>
      </w:tblGrid>
      <w:tr>
        <w:trPr>
          <w:trHeight w:val="402" w:hRule="exact"/>
        </w:trPr>
        <w:tc>
          <w:tcPr>
            <w:tcW w:w="399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760"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5575"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787"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武汉中元华电软件有限公司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武汉中元华电电力设备有限公司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成都智达电力自动控制有限公司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安徽大千生物工程有限公司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广州埃克森生物科技有限公司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江苏世轩科技股份有限公司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广州穗华能源科技有限公司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tc>
      </w:tr>
      <w:tr>
        <w:trPr>
          <w:trHeight w:val="402" w:hRule="exact"/>
        </w:trPr>
        <w:tc>
          <w:tcPr>
            <w:tcW w:w="3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中元汇（武汉）产业投资有限公司</w:t>
            </w:r>
          </w:p>
        </w:tc>
        <w:tc>
          <w:tcPr>
            <w:tcW w:w="5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16"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计缴</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457" name="image348.png" descr=""/>
                  <wp:cNvGraphicFramePr>
                    <a:graphicFrameLocks noChangeAspect="1"/>
                  </wp:cNvGraphicFramePr>
                  <a:graphic>
                    <a:graphicData uri="http://schemas.openxmlformats.org/drawingml/2006/picture">
                      <pic:pic>
                        <pic:nvPicPr>
                          <pic:cNvPr id="2458" name="image348.png"/>
                          <pic:cNvPicPr/>
                        </pic:nvPicPr>
                        <pic:blipFill>
                          <a:blip r:embed="rId38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line="240" w:lineRule="auto" w:before="10"/>
        <w:rPr>
          <w:rFonts w:ascii="宋体" w:hAnsi="宋体" w:cs="宋体" w:eastAsia="宋体" w:hint="default"/>
          <w:sz w:val="17"/>
          <w:szCs w:val="17"/>
        </w:rPr>
      </w:pPr>
    </w:p>
    <w:p>
      <w:pPr>
        <w:pStyle w:val="Heading2"/>
        <w:spacing w:line="240" w:lineRule="auto" w:before="26"/>
        <w:ind w:right="1033"/>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7"/>
          <w:szCs w:val="27"/>
        </w:rPr>
      </w:pPr>
    </w:p>
    <w:p>
      <w:pPr>
        <w:pStyle w:val="BodyText"/>
        <w:spacing w:line="328" w:lineRule="auto"/>
        <w:ind w:right="1131" w:firstLine="480"/>
        <w:jc w:val="both"/>
      </w:pPr>
      <w:r>
        <w:rPr/>
        <w:t>本公司的子公司武汉中元华电软件有限公司为武汉东湖新技术开发区软件企业，依据财 税</w:t>
      </w:r>
      <w:r>
        <w:rPr>
          <w:rFonts w:ascii="Times New Roman" w:hAnsi="Times New Roman" w:cs="Times New Roman" w:eastAsia="Times New Roman" w:hint="default"/>
        </w:rPr>
        <w:t>[2011]100 </w:t>
      </w:r>
      <w:r>
        <w:rPr>
          <w:spacing w:val="-3"/>
        </w:rPr>
        <w:t>号《关于软件产品增值税政策的通知》规定，按</w:t>
      </w:r>
      <w:r>
        <w:rPr>
          <w:spacing w:val="-81"/>
        </w:rPr>
        <w:t> </w:t>
      </w:r>
      <w:r>
        <w:rPr>
          <w:rFonts w:ascii="Times New Roman" w:hAnsi="Times New Roman" w:cs="Times New Roman" w:eastAsia="Times New Roman" w:hint="default"/>
        </w:rPr>
        <w:t>17%</w:t>
      </w:r>
      <w:r>
        <w:rPr/>
        <w:t>的税率征收增值税后，对其 增值税实际税负超过</w:t>
      </w:r>
      <w:r>
        <w:rPr>
          <w:spacing w:val="-60"/>
        </w:rPr>
        <w:t> </w:t>
      </w:r>
      <w:r>
        <w:rPr>
          <w:rFonts w:ascii="Times New Roman" w:hAnsi="Times New Roman" w:cs="Times New Roman" w:eastAsia="Times New Roman" w:hint="default"/>
        </w:rPr>
        <w:t>3%</w:t>
      </w:r>
      <w:r>
        <w:rPr/>
        <w:t>的部分实行即征即退政策。</w:t>
      </w:r>
    </w:p>
    <w:p>
      <w:pPr>
        <w:pStyle w:val="BodyText"/>
        <w:spacing w:line="319" w:lineRule="auto" w:before="48"/>
        <w:ind w:right="1116" w:firstLine="480"/>
        <w:jc w:val="left"/>
      </w:pPr>
      <w:r>
        <w:rPr/>
        <w:t>本公司之子公司江苏世轩科技股份有限公司依据财税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8"/>
        </w:rPr>
        <w:t> </w:t>
      </w:r>
      <w:r>
        <w:rPr>
          <w:spacing w:val="-5"/>
        </w:rPr>
        <w:t>号《关于软件产品增值税</w:t>
      </w:r>
      <w:r>
        <w:rPr/>
        <w:t> 政策的通知》规定，按</w:t>
      </w:r>
      <w:r>
        <w:rPr>
          <w:spacing w:val="-60"/>
        </w:rPr>
        <w:t> </w:t>
      </w:r>
      <w:r>
        <w:rPr>
          <w:rFonts w:ascii="Times New Roman" w:hAnsi="Times New Roman" w:cs="Times New Roman" w:eastAsia="Times New Roman" w:hint="default"/>
        </w:rPr>
        <w:t>17%</w:t>
      </w:r>
      <w:r>
        <w:rPr/>
        <w:t>的税率征收增值税后，对其增值税实际税负超过</w:t>
      </w:r>
      <w:r>
        <w:rPr>
          <w:spacing w:val="-60"/>
        </w:rPr>
        <w:t> </w:t>
      </w:r>
      <w:r>
        <w:rPr>
          <w:rFonts w:ascii="Times New Roman" w:hAnsi="Times New Roman" w:cs="Times New Roman" w:eastAsia="Times New Roman" w:hint="default"/>
        </w:rPr>
        <w:t>3%</w:t>
      </w:r>
      <w:r>
        <w:rPr/>
        <w:t>的部分实行 即征即退政策。</w:t>
      </w:r>
    </w:p>
    <w:p>
      <w:pPr>
        <w:spacing w:after="0" w:line="319"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319" w:lineRule="auto" w:before="182"/>
        <w:ind w:right="1116" w:firstLine="480"/>
        <w:jc w:val="left"/>
      </w:pPr>
      <w:r>
        <w:rPr/>
        <w:t>本公司之子公司广州穗华能源科技有限公司依据财税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8"/>
        </w:rPr>
        <w:t> </w:t>
      </w:r>
      <w:r>
        <w:rPr>
          <w:spacing w:val="-5"/>
        </w:rPr>
        <w:t>号《关于软件产品增值税</w:t>
      </w:r>
      <w:r>
        <w:rPr/>
        <w:t> 政策的通知》规定，按</w:t>
      </w:r>
      <w:r>
        <w:rPr>
          <w:spacing w:val="-60"/>
        </w:rPr>
        <w:t> </w:t>
      </w:r>
      <w:r>
        <w:rPr>
          <w:rFonts w:ascii="Times New Roman" w:hAnsi="Times New Roman" w:cs="Times New Roman" w:eastAsia="Times New Roman" w:hint="default"/>
        </w:rPr>
        <w:t>17%</w:t>
      </w:r>
      <w:r>
        <w:rPr/>
        <w:t>的税率征收增值税后，对其增值税实际税负超过</w:t>
      </w:r>
      <w:r>
        <w:rPr>
          <w:spacing w:val="-60"/>
        </w:rPr>
        <w:t> </w:t>
      </w:r>
      <w:r>
        <w:rPr>
          <w:rFonts w:ascii="Times New Roman" w:hAnsi="Times New Roman" w:cs="Times New Roman" w:eastAsia="Times New Roman" w:hint="default"/>
        </w:rPr>
        <w:t>3%</w:t>
      </w:r>
      <w:r>
        <w:rPr/>
        <w:t>的部分实行 即征即退政策。</w:t>
      </w:r>
    </w:p>
    <w:p>
      <w:pPr>
        <w:pStyle w:val="BodyText"/>
        <w:spacing w:line="319" w:lineRule="auto" w:before="86"/>
        <w:ind w:right="1118" w:firstLine="480"/>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 </w:t>
      </w:r>
      <w:r>
        <w:rPr/>
        <w:t>日，经湖北省科学技术厅、湖北省财政厅、湖北省国家税务局、湖北省 地方税务局批准，本公司被认定为高新技术企业，取得了编号为</w:t>
      </w:r>
      <w:r>
        <w:rPr>
          <w:spacing w:val="-60"/>
        </w:rPr>
        <w:t> </w:t>
      </w:r>
      <w:r>
        <w:rPr>
          <w:rFonts w:ascii="Times New Roman" w:hAnsi="Times New Roman" w:cs="Times New Roman" w:eastAsia="Times New Roman" w:hint="default"/>
        </w:rPr>
        <w:t>GR200842000044 </w:t>
      </w:r>
      <w:r>
        <w:rPr/>
        <w:t>的《高新 </w:t>
      </w:r>
      <w:r>
        <w:rPr>
          <w:spacing w:val="-13"/>
        </w:rPr>
        <w:t>技术企业证书》，</w:t>
      </w:r>
      <w:r>
        <w:rPr>
          <w:rFonts w:ascii="Times New Roman" w:hAnsi="Times New Roman" w:cs="Times New Roman" w:eastAsia="Times New Roman" w:hint="default"/>
          <w:spacing w:val="-13"/>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日通过复审，取得证书编号为</w:t>
      </w:r>
      <w:r>
        <w:rPr>
          <w:spacing w:val="-59"/>
        </w:rPr>
        <w:t> </w:t>
      </w:r>
      <w:r>
        <w:rPr>
          <w:rFonts w:ascii="Times New Roman" w:hAnsi="Times New Roman" w:cs="Times New Roman" w:eastAsia="Times New Roman" w:hint="default"/>
        </w:rPr>
        <w:t>GR201742001628</w:t>
      </w:r>
      <w:r>
        <w:rPr>
          <w:rFonts w:ascii="Times New Roman" w:hAnsi="Times New Roman" w:cs="Times New Roman" w:eastAsia="Times New Roman" w:hint="default"/>
          <w:spacing w:val="1"/>
        </w:rPr>
        <w:t> </w:t>
      </w:r>
      <w:r>
        <w:rPr>
          <w:spacing w:val="-8"/>
        </w:rPr>
        <w:t>的《高新技</w:t>
      </w:r>
      <w:r>
        <w:rPr/>
        <w:t> </w:t>
      </w:r>
      <w:r>
        <w:rPr>
          <w:spacing w:val="-4"/>
        </w:rPr>
        <w:t>术企业证书》，有效期三年。根据国家对高新技术企业的相关税收政策，</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年度本公司按</w:t>
      </w:r>
      <w:r>
        <w:rPr>
          <w:spacing w:val="-95"/>
        </w:rPr>
        <w:t> </w:t>
      </w:r>
      <w:r>
        <w:rPr/>
        <w:t>照</w:t>
      </w:r>
      <w:r>
        <w:rPr>
          <w:spacing w:val="-60"/>
        </w:rPr>
        <w:t> </w:t>
      </w:r>
      <w:r>
        <w:rPr>
          <w:rFonts w:ascii="Times New Roman" w:hAnsi="Times New Roman" w:cs="Times New Roman" w:eastAsia="Times New Roman" w:hint="default"/>
        </w:rPr>
        <w:t>15%</w:t>
      </w:r>
      <w:r>
        <w:rPr/>
        <w:t>的税率缴纳企业所得税。</w:t>
      </w:r>
    </w:p>
    <w:p>
      <w:pPr>
        <w:pStyle w:val="BodyText"/>
        <w:spacing w:line="321" w:lineRule="auto" w:before="59"/>
        <w:ind w:right="1135" w:firstLine="480"/>
        <w:jc w:val="both"/>
      </w:pPr>
      <w:r>
        <w:rPr/>
        <w:t>本公司的子公司武汉中元华电软件有限公司（以下简称</w:t>
      </w:r>
      <w:r>
        <w:rPr>
          <w:rFonts w:ascii="Times New Roman" w:hAnsi="Times New Roman" w:cs="Times New Roman" w:eastAsia="Times New Roman" w:hint="default"/>
        </w:rPr>
        <w:t>“</w:t>
      </w:r>
      <w:r>
        <w:rPr/>
        <w:t>软件公司</w:t>
      </w:r>
      <w:r>
        <w:rPr>
          <w:rFonts w:ascii="Times New Roman" w:hAnsi="Times New Roman" w:cs="Times New Roman" w:eastAsia="Times New Roman" w:hint="default"/>
        </w:rPr>
        <w:t>”</w:t>
      </w:r>
      <w:r>
        <w:rPr/>
        <w:t>）于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24 </w:t>
      </w:r>
      <w:r>
        <w:rPr/>
        <w:t>日经湖北省科学技术厅、湖北省财政厅、湖北省国家税务局、湖北省地方税务局批准，取得 了编号为</w:t>
      </w:r>
      <w:r>
        <w:rPr>
          <w:spacing w:val="-61"/>
        </w:rPr>
        <w:t> </w:t>
      </w:r>
      <w:r>
        <w:rPr>
          <w:rFonts w:ascii="Times New Roman" w:hAnsi="Times New Roman" w:cs="Times New Roman" w:eastAsia="Times New Roman" w:hint="default"/>
        </w:rPr>
        <w:t>GR201142000223</w:t>
      </w:r>
      <w:r>
        <w:rPr>
          <w:rFonts w:ascii="Times New Roman" w:hAnsi="Times New Roman" w:cs="Times New Roman" w:eastAsia="Times New Roman" w:hint="default"/>
          <w:spacing w:val="-1"/>
        </w:rPr>
        <w:t> </w:t>
      </w:r>
      <w:r>
        <w:rPr/>
        <w:t>的《高新技术企业证书》，</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日通过复审，取得了 编号为</w:t>
      </w:r>
      <w:r>
        <w:rPr>
          <w:spacing w:val="-61"/>
        </w:rPr>
        <w:t> </w:t>
      </w:r>
      <w:r>
        <w:rPr>
          <w:rFonts w:ascii="Times New Roman" w:hAnsi="Times New Roman" w:cs="Times New Roman" w:eastAsia="Times New Roman" w:hint="default"/>
        </w:rPr>
        <w:t>GF201442000204</w:t>
      </w:r>
      <w:r>
        <w:rPr>
          <w:rFonts w:ascii="Times New Roman" w:hAnsi="Times New Roman" w:cs="Times New Roman" w:eastAsia="Times New Roman" w:hint="default"/>
          <w:spacing w:val="-1"/>
        </w:rPr>
        <w:t> </w:t>
      </w:r>
      <w:r>
        <w:rPr/>
        <w:t>的《高新技术企业证书》，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日再次通过复审，取得 证书编号为</w:t>
      </w:r>
      <w:r>
        <w:rPr>
          <w:spacing w:val="-61"/>
        </w:rPr>
        <w:t> </w:t>
      </w:r>
      <w:r>
        <w:rPr>
          <w:rFonts w:ascii="Times New Roman" w:hAnsi="Times New Roman" w:cs="Times New Roman" w:eastAsia="Times New Roman" w:hint="default"/>
        </w:rPr>
        <w:t>GR201742000451</w:t>
      </w:r>
      <w:r>
        <w:rPr>
          <w:rFonts w:ascii="Times New Roman" w:hAnsi="Times New Roman" w:cs="Times New Roman" w:eastAsia="Times New Roman" w:hint="default"/>
          <w:spacing w:val="-1"/>
        </w:rPr>
        <w:t> </w:t>
      </w:r>
      <w:r>
        <w:rPr/>
        <w:t>的《高新技术企业证书》，有效期三年。根据国家对高新技术 企业的相关税收政策，</w:t>
      </w:r>
      <w:r>
        <w:rPr>
          <w:rFonts w:ascii="Times New Roman" w:hAnsi="Times New Roman" w:cs="Times New Roman" w:eastAsia="Times New Roman" w:hint="default"/>
        </w:rPr>
        <w:t>2017 </w:t>
      </w:r>
      <w:r>
        <w:rPr/>
        <w:t>年按照</w:t>
      </w:r>
      <w:r>
        <w:rPr>
          <w:spacing w:val="-60"/>
        </w:rPr>
        <w:t> </w:t>
      </w:r>
      <w:r>
        <w:rPr>
          <w:rFonts w:ascii="Times New Roman" w:hAnsi="Times New Roman" w:cs="Times New Roman" w:eastAsia="Times New Roman" w:hint="default"/>
        </w:rPr>
        <w:t>15%</w:t>
      </w:r>
      <w:r>
        <w:rPr/>
        <w:t>的税率缴纳企业所得税。</w:t>
      </w:r>
    </w:p>
    <w:p>
      <w:pPr>
        <w:pStyle w:val="BodyText"/>
        <w:spacing w:line="324" w:lineRule="auto" w:before="56"/>
        <w:ind w:right="1153" w:firstLine="480"/>
        <w:jc w:val="left"/>
      </w:pPr>
      <w:r>
        <w:rPr/>
        <w:t>本公司的子公司成都智达电力自动控制有限公司，</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日取得证书编号为 </w:t>
      </w:r>
      <w:r>
        <w:rPr>
          <w:rFonts w:ascii="Times New Roman" w:hAnsi="Times New Roman" w:cs="Times New Roman" w:eastAsia="Times New Roman" w:hint="default"/>
        </w:rPr>
        <w:t>GR201451000784</w:t>
      </w:r>
      <w:r>
        <w:rPr>
          <w:rFonts w:ascii="Times New Roman" w:hAnsi="Times New Roman" w:cs="Times New Roman" w:eastAsia="Times New Roman" w:hint="default"/>
          <w:spacing w:val="-1"/>
        </w:rPr>
        <w:t> </w:t>
      </w:r>
      <w:r>
        <w:rPr/>
        <w:t>的高新技术企业证书，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日取得证书编号为</w:t>
      </w:r>
      <w:r>
        <w:rPr>
          <w:spacing w:val="-61"/>
        </w:rPr>
        <w:t> </w:t>
      </w:r>
      <w:r>
        <w:rPr>
          <w:rFonts w:ascii="Times New Roman" w:hAnsi="Times New Roman" w:cs="Times New Roman" w:eastAsia="Times New Roman" w:hint="default"/>
        </w:rPr>
        <w:t>GR201751001335 </w:t>
      </w:r>
      <w:r>
        <w:rPr/>
        <w:t>的高新技术企业证书，有效期三年，根据国家对高新技术企业的相关税收政策，成都智达电 力自动控制有限公司</w:t>
      </w:r>
      <w:r>
        <w:rPr>
          <w:spacing w:val="-60"/>
        </w:rPr>
        <w:t> </w:t>
      </w:r>
      <w:r>
        <w:rPr>
          <w:rFonts w:ascii="Times New Roman" w:hAnsi="Times New Roman" w:cs="Times New Roman" w:eastAsia="Times New Roman" w:hint="default"/>
        </w:rPr>
        <w:t>2017 </w:t>
      </w:r>
      <w:r>
        <w:rPr/>
        <w:t>年度按照</w:t>
      </w:r>
      <w:r>
        <w:rPr>
          <w:spacing w:val="-60"/>
        </w:rPr>
        <w:t> </w:t>
      </w:r>
      <w:r>
        <w:rPr>
          <w:rFonts w:ascii="Times New Roman" w:hAnsi="Times New Roman" w:cs="Times New Roman" w:eastAsia="Times New Roman" w:hint="default"/>
        </w:rPr>
        <w:t>15%</w:t>
      </w:r>
      <w:r>
        <w:rPr/>
        <w:t>的税率缴纳企业所得税。</w:t>
      </w:r>
    </w:p>
    <w:p>
      <w:pPr>
        <w:pStyle w:val="BodyText"/>
        <w:spacing w:line="316" w:lineRule="auto" w:before="15"/>
        <w:ind w:right="1120" w:firstLine="360"/>
        <w:jc w:val="left"/>
      </w:pPr>
      <w:r>
        <w:rPr/>
        <w:t>本公司之子公司安徽大千生物工程有限公司于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21 </w:t>
      </w:r>
      <w:r>
        <w:rPr/>
        <w:t>日取得证书编号为 </w:t>
      </w:r>
      <w:r>
        <w:rPr>
          <w:rFonts w:ascii="Times New Roman" w:hAnsi="Times New Roman" w:cs="Times New Roman" w:eastAsia="Times New Roman" w:hint="default"/>
        </w:rPr>
        <w:t>GR201634000624</w:t>
      </w:r>
      <w:r>
        <w:rPr>
          <w:rFonts w:ascii="Times New Roman" w:hAnsi="Times New Roman" w:cs="Times New Roman" w:eastAsia="Times New Roman" w:hint="default"/>
          <w:spacing w:val="12"/>
        </w:rPr>
        <w:t> </w:t>
      </w:r>
      <w:r>
        <w:rPr>
          <w:spacing w:val="-4"/>
        </w:rPr>
        <w:t>的高新技术企业证书，有效期三年，根据国家对高新技术企业的相关税收政</w:t>
      </w:r>
      <w:r>
        <w:rPr>
          <w:spacing w:val="-118"/>
        </w:rPr>
        <w:t> </w:t>
      </w:r>
      <w:r>
        <w:rPr>
          <w:spacing w:val="-118"/>
        </w:rPr>
      </w:r>
      <w:r>
        <w:rPr/>
        <w:t>策，安徽大千生物工程有限公司</w:t>
      </w:r>
      <w:r>
        <w:rPr>
          <w:spacing w:val="-60"/>
        </w:rPr>
        <w:t> </w:t>
      </w:r>
      <w:r>
        <w:rPr>
          <w:rFonts w:ascii="Times New Roman" w:hAnsi="Times New Roman" w:cs="Times New Roman" w:eastAsia="Times New Roman" w:hint="default"/>
        </w:rPr>
        <w:t>2017 </w:t>
      </w:r>
      <w:r>
        <w:rPr/>
        <w:t>年度按照</w:t>
      </w:r>
      <w:r>
        <w:rPr>
          <w:spacing w:val="-60"/>
        </w:rPr>
        <w:t> </w:t>
      </w:r>
      <w:r>
        <w:rPr>
          <w:rFonts w:ascii="Times New Roman" w:hAnsi="Times New Roman" w:cs="Times New Roman" w:eastAsia="Times New Roman" w:hint="default"/>
        </w:rPr>
        <w:t>15%</w:t>
      </w:r>
      <w:r>
        <w:rPr/>
        <w:t>的税率缴纳企业所得税。</w:t>
      </w:r>
    </w:p>
    <w:p>
      <w:pPr>
        <w:pStyle w:val="BodyText"/>
        <w:spacing w:line="324" w:lineRule="auto" w:before="23"/>
        <w:ind w:right="1129" w:firstLine="360"/>
        <w:jc w:val="both"/>
      </w:pPr>
      <w:r>
        <w:rPr/>
        <w:t>本公司之子公司江苏世轩科技股份有限公司于</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日取得</w:t>
      </w:r>
      <w:r>
        <w:rPr>
          <w:spacing w:val="-65"/>
        </w:rPr>
        <w:t> </w:t>
      </w:r>
      <w:r>
        <w:rPr>
          <w:rFonts w:ascii="Times New Roman" w:hAnsi="Times New Roman" w:cs="Times New Roman" w:eastAsia="Times New Roman" w:hint="default"/>
        </w:rPr>
        <w:t>GR201132000532</w:t>
      </w:r>
      <w:r>
        <w:rPr>
          <w:rFonts w:ascii="Times New Roman" w:hAnsi="Times New Roman" w:cs="Times New Roman" w:eastAsia="Times New Roman" w:hint="default"/>
          <w:spacing w:val="-5"/>
        </w:rPr>
        <w:t> </w:t>
      </w:r>
      <w:r>
        <w:rPr/>
        <w:t>号 </w:t>
      </w:r>
      <w:r>
        <w:rPr>
          <w:spacing w:val="-8"/>
        </w:rPr>
        <w:t>高新技术企业证书，有效期三年，</w:t>
      </w:r>
      <w:r>
        <w:rPr/>
        <w:t> </w:t>
      </w:r>
      <w:r>
        <w:rPr>
          <w:rFonts w:ascii="Times New Roman" w:hAnsi="Times New Roman" w:cs="Times New Roman" w:eastAsia="Times New Roman" w:hint="default"/>
        </w:rPr>
        <w:t>2017 </w:t>
      </w:r>
      <w:r>
        <w:rPr>
          <w:spacing w:val="-8"/>
        </w:rPr>
        <w:t>年通过高新技术企业复审，取得编号</w:t>
      </w:r>
      <w:r>
        <w:rPr>
          <w:spacing w:val="-97"/>
        </w:rPr>
        <w:t> </w:t>
      </w:r>
      <w:r>
        <w:rPr>
          <w:rFonts w:ascii="Times New Roman" w:hAnsi="Times New Roman" w:cs="Times New Roman" w:eastAsia="Times New Roman" w:hint="default"/>
          <w:spacing w:val="-1"/>
          <w:w w:val="99"/>
        </w:rPr>
        <w:t>GR201732002206</w:t>
      </w:r>
      <w:r>
        <w:rPr>
          <w:rFonts w:ascii="Times New Roman" w:hAnsi="Times New Roman" w:cs="Times New Roman" w:eastAsia="Times New Roman" w:hint="default"/>
        </w:rPr>
        <w:t> </w:t>
      </w:r>
      <w:r>
        <w:rPr/>
        <w:t>号高新技术企业证书有效期三年，根据国家对高新技术企业的相关税收政策，江苏世轩科技 股份有限公司</w:t>
      </w:r>
      <w:r>
        <w:rPr>
          <w:spacing w:val="-60"/>
        </w:rPr>
        <w:t> </w:t>
      </w:r>
      <w:r>
        <w:rPr>
          <w:rFonts w:ascii="Times New Roman" w:hAnsi="Times New Roman" w:cs="Times New Roman" w:eastAsia="Times New Roman" w:hint="default"/>
        </w:rPr>
        <w:t>2017 </w:t>
      </w:r>
      <w:r>
        <w:rPr/>
        <w:t>年度按照</w:t>
      </w:r>
      <w:r>
        <w:rPr>
          <w:spacing w:val="-60"/>
        </w:rPr>
        <w:t> </w:t>
      </w:r>
      <w:r>
        <w:rPr>
          <w:rFonts w:ascii="Times New Roman" w:hAnsi="Times New Roman" w:cs="Times New Roman" w:eastAsia="Times New Roman" w:hint="default"/>
        </w:rPr>
        <w:t>15%</w:t>
      </w:r>
      <w:r>
        <w:rPr/>
        <w:t>的税率缴纳企业所得税。</w:t>
      </w:r>
    </w:p>
    <w:p>
      <w:pPr>
        <w:pStyle w:val="BodyText"/>
        <w:spacing w:line="326" w:lineRule="auto" w:before="15"/>
        <w:ind w:right="1169" w:firstLine="240"/>
        <w:jc w:val="both"/>
      </w:pPr>
      <w:r>
        <w:rPr/>
        <w:t>本公司之子公司广州穗华能源科技有限公司于</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日取</w:t>
      </w:r>
      <w:r>
        <w:rPr>
          <w:spacing w:val="-61"/>
        </w:rPr>
        <w:t> </w:t>
      </w:r>
      <w:r>
        <w:rPr>
          <w:rFonts w:ascii="Times New Roman" w:hAnsi="Times New Roman" w:cs="Times New Roman" w:eastAsia="Times New Roman" w:hint="default"/>
        </w:rPr>
        <w:t>GR201644006442</w:t>
      </w:r>
      <w:r>
        <w:rPr>
          <w:rFonts w:ascii="Times New Roman" w:hAnsi="Times New Roman" w:cs="Times New Roman" w:eastAsia="Times New Roman" w:hint="default"/>
          <w:spacing w:val="-1"/>
        </w:rPr>
        <w:t> </w:t>
      </w:r>
      <w:r>
        <w:rPr/>
        <w:t>号高 新技术企业证书，有效期三年，根据国家对高新技术企业的相关税收政策，广州穗华能源科 技有限公司</w:t>
      </w:r>
      <w:r>
        <w:rPr>
          <w:spacing w:val="-60"/>
        </w:rPr>
        <w:t> </w:t>
      </w:r>
      <w:r>
        <w:rPr>
          <w:rFonts w:ascii="Times New Roman" w:hAnsi="Times New Roman" w:cs="Times New Roman" w:eastAsia="Times New Roman" w:hint="default"/>
        </w:rPr>
        <w:t>2017 </w:t>
      </w:r>
      <w:r>
        <w:rPr/>
        <w:t>年度按照</w:t>
      </w:r>
      <w:r>
        <w:rPr>
          <w:spacing w:val="-60"/>
        </w:rPr>
        <w:t> </w:t>
      </w:r>
      <w:r>
        <w:rPr>
          <w:rFonts w:ascii="Times New Roman" w:hAnsi="Times New Roman" w:cs="Times New Roman" w:eastAsia="Times New Roman" w:hint="default"/>
        </w:rPr>
        <w:t>15%</w:t>
      </w:r>
      <w:r>
        <w:rPr/>
        <w:t>的税率缴纳企业所得税。</w:t>
      </w:r>
    </w:p>
    <w:p>
      <w:pPr>
        <w:pStyle w:val="BodyText"/>
        <w:spacing w:line="319" w:lineRule="auto" w:before="13"/>
        <w:ind w:right="1191" w:firstLine="360"/>
        <w:jc w:val="both"/>
      </w:pPr>
      <w:r>
        <w:rPr/>
        <w:t>根据财政部、国家税务总局财税 </w:t>
      </w:r>
      <w:r>
        <w:rPr>
          <w:rFonts w:ascii="Times New Roman" w:hAnsi="Times New Roman" w:cs="Times New Roman" w:eastAsia="Times New Roman" w:hint="default"/>
        </w:rPr>
        <w:t>[2013]106</w:t>
      </w:r>
      <w:r>
        <w:rPr>
          <w:rFonts w:ascii="Times New Roman" w:hAnsi="Times New Roman" w:cs="Times New Roman" w:eastAsia="Times New Roman" w:hint="default"/>
          <w:spacing w:val="-1"/>
        </w:rPr>
        <w:t> </w:t>
      </w:r>
      <w:r>
        <w:rPr/>
        <w:t>号《关于将铁路运输和邮政业纳入营业税改 征增值税试点的通知》附件</w:t>
      </w:r>
      <w:r>
        <w:rPr>
          <w:spacing w:val="-60"/>
        </w:rPr>
        <w:t> </w:t>
      </w:r>
      <w:r>
        <w:rPr>
          <w:rFonts w:ascii="Times New Roman" w:hAnsi="Times New Roman" w:cs="Times New Roman" w:eastAsia="Times New Roman" w:hint="default"/>
        </w:rPr>
        <w:t>3</w:t>
      </w:r>
      <w:r>
        <w:rPr/>
        <w:t>：营业税改征增值税试点过渡政策的的规定，试点纳税人提供 技术转让、技术开发和与之相关的技术咨询、技术服务免征增值税。</w:t>
      </w:r>
    </w:p>
    <w:p>
      <w:pPr>
        <w:spacing w:after="0" w:line="319"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44" w:lineRule="auto" w:before="163"/>
        <w:ind w:right="7633"/>
        <w:jc w:val="left"/>
        <w:rPr>
          <w:b w:val="0"/>
          <w:bCs w:val="0"/>
        </w:rPr>
      </w:pPr>
      <w:bookmarkStart w:name="3、其他" w:id="223"/>
      <w:bookmarkEnd w:id="223"/>
      <w:r>
        <w:rPr>
          <w:b w:val="0"/>
          <w:bCs w:val="0"/>
        </w:rPr>
      </w:r>
      <w:r>
        <w:rPr>
          <w:rFonts w:ascii="Times New Roman" w:hAnsi="Times New Roman" w:cs="Times New Roman" w:eastAsia="Times New Roman" w:hint="default"/>
        </w:rPr>
        <w:t>3</w:t>
      </w:r>
      <w:r>
        <w:rPr/>
        <w:t>、其他</w:t>
      </w:r>
      <w:r>
        <w:rPr>
          <w:spacing w:val="1"/>
          <w:w w:val="99"/>
        </w:rPr>
        <w:t> </w:t>
      </w:r>
      <w:bookmarkStart w:name="七、合并财务报表项目注释" w:id="224"/>
      <w:bookmarkEnd w:id="224"/>
      <w:r>
        <w:rPr>
          <w:w w:val="95"/>
        </w:rPr>
        <w:t>七、合并财务报表项目注释</w:t>
      </w:r>
      <w:r>
        <w:rPr>
          <w:b w:val="0"/>
          <w:bCs w:val="0"/>
        </w:rPr>
      </w:r>
    </w:p>
    <w:p>
      <w:pPr>
        <w:pStyle w:val="BodyText"/>
        <w:spacing w:line="240" w:lineRule="auto" w:before="172"/>
        <w:ind w:left="0" w:right="1131"/>
        <w:jc w:val="right"/>
        <w:rPr>
          <w:rFonts w:ascii="Arial" w:hAnsi="Arial" w:cs="Arial" w:eastAsia="Arial" w:hint="default"/>
        </w:rPr>
      </w:pPr>
      <w:r>
        <w:rPr/>
        <w:t>以下注释项目（含公司财务报表主要项目注释）除非特别指出，“期初”指 </w:t>
      </w:r>
      <w:r>
        <w:rPr>
          <w:rFonts w:ascii="Arial" w:hAnsi="Arial" w:cs="Arial" w:eastAsia="Arial" w:hint="default"/>
        </w:rPr>
        <w:t>2017  </w:t>
      </w:r>
      <w:r>
        <w:rPr/>
        <w:t>年</w:t>
      </w:r>
      <w:r>
        <w:rPr>
          <w:spacing w:val="-47"/>
        </w:rPr>
        <w:t> </w:t>
      </w:r>
      <w:r>
        <w:rPr>
          <w:rFonts w:ascii="Arial" w:hAnsi="Arial" w:cs="Arial" w:eastAsia="Arial" w:hint="default"/>
        </w:rPr>
        <w:t>1</w:t>
      </w:r>
    </w:p>
    <w:p>
      <w:pPr>
        <w:pStyle w:val="BodyText"/>
        <w:spacing w:line="240" w:lineRule="auto" w:before="68"/>
        <w:ind w:left="1134" w:right="1033"/>
        <w:jc w:val="left"/>
      </w:pPr>
      <w:r>
        <w:rPr/>
        <w:t>月</w:t>
      </w:r>
      <w:r>
        <w:rPr>
          <w:spacing w:val="-60"/>
        </w:rPr>
        <w:t> </w:t>
      </w:r>
      <w:r>
        <w:rPr>
          <w:rFonts w:ascii="Arial" w:hAnsi="Arial" w:cs="Arial" w:eastAsia="Arial" w:hint="default"/>
          <w:w w:val="99"/>
        </w:rPr>
        <w:t>1</w:t>
      </w:r>
      <w:r>
        <w:rPr>
          <w:rFonts w:ascii="Arial" w:hAnsi="Arial" w:cs="Arial" w:eastAsia="Arial" w:hint="default"/>
          <w:spacing w:val="-7"/>
        </w:rPr>
        <w:t> </w:t>
      </w:r>
      <w:r>
        <w:rPr/>
        <w:t>日，“期末”指</w:t>
      </w:r>
      <w:r>
        <w:rPr>
          <w:spacing w:val="-60"/>
        </w:rPr>
        <w:t> </w:t>
      </w:r>
      <w:r>
        <w:rPr>
          <w:rFonts w:ascii="Arial" w:hAnsi="Arial" w:cs="Arial" w:eastAsia="Arial" w:hint="default"/>
          <w:spacing w:val="-1"/>
          <w:w w:val="99"/>
        </w:rPr>
        <w:t>201</w:t>
      </w:r>
      <w:r>
        <w:rPr>
          <w:rFonts w:ascii="Arial" w:hAnsi="Arial" w:cs="Arial" w:eastAsia="Arial" w:hint="default"/>
          <w:w w:val="99"/>
        </w:rPr>
        <w:t>7</w:t>
      </w:r>
      <w:r>
        <w:rPr>
          <w:rFonts w:ascii="Arial" w:hAnsi="Arial" w:cs="Arial" w:eastAsia="Arial" w:hint="default"/>
          <w:spacing w:val="-7"/>
        </w:rPr>
        <w:t> </w:t>
      </w:r>
      <w:r>
        <w:rPr/>
        <w:t>年</w:t>
      </w:r>
      <w:r>
        <w:rPr>
          <w:spacing w:val="-6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日；“本期”指</w:t>
      </w:r>
      <w:r>
        <w:rPr>
          <w:spacing w:val="-60"/>
        </w:rPr>
        <w:t> </w:t>
      </w:r>
      <w:r>
        <w:rPr>
          <w:rFonts w:ascii="Arial" w:hAnsi="Arial" w:cs="Arial" w:eastAsia="Arial" w:hint="default"/>
          <w:spacing w:val="-1"/>
          <w:w w:val="99"/>
        </w:rPr>
        <w:t>201</w:t>
      </w:r>
      <w:r>
        <w:rPr>
          <w:rFonts w:ascii="Arial" w:hAnsi="Arial" w:cs="Arial" w:eastAsia="Arial" w:hint="default"/>
          <w:w w:val="99"/>
        </w:rPr>
        <w:t>7</w:t>
      </w:r>
      <w:r>
        <w:rPr>
          <w:rFonts w:ascii="Arial" w:hAnsi="Arial" w:cs="Arial" w:eastAsia="Arial" w:hint="default"/>
          <w:spacing w:val="-7"/>
        </w:rPr>
        <w:t> </w:t>
      </w:r>
      <w:r>
        <w:rPr/>
        <w:t>年度</w:t>
      </w:r>
      <w:r>
        <w:rPr>
          <w:spacing w:val="-120"/>
        </w:rPr>
        <w:t>，</w:t>
      </w:r>
      <w:r>
        <w:rPr/>
        <w:t>“上期”指</w:t>
      </w:r>
      <w:r>
        <w:rPr>
          <w:spacing w:val="-60"/>
        </w:rPr>
        <w:t> </w:t>
      </w:r>
      <w:r>
        <w:rPr>
          <w:rFonts w:ascii="Arial" w:hAnsi="Arial" w:cs="Arial" w:eastAsia="Arial" w:hint="default"/>
          <w:spacing w:val="-1"/>
          <w:w w:val="99"/>
        </w:rPr>
        <w:t>201</w:t>
      </w:r>
      <w:r>
        <w:rPr>
          <w:rFonts w:ascii="Arial" w:hAnsi="Arial" w:cs="Arial" w:eastAsia="Arial" w:hint="default"/>
          <w:w w:val="99"/>
        </w:rPr>
        <w:t>6</w:t>
      </w:r>
      <w:r>
        <w:rPr>
          <w:rFonts w:ascii="Arial" w:hAnsi="Arial" w:cs="Arial" w:eastAsia="Arial" w:hint="default"/>
          <w:spacing w:val="-6"/>
        </w:rPr>
        <w:t> </w:t>
      </w:r>
      <w:r>
        <w:rPr/>
        <w:t>年度。</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Heading2"/>
        <w:spacing w:line="240" w:lineRule="auto"/>
        <w:ind w:left="1133" w:right="1033"/>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59"/>
        <w:gridCol w:w="3219"/>
        <w:gridCol w:w="3165"/>
      </w:tblGrid>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3197"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459" name="image348.png" descr=""/>
                  <wp:cNvGraphicFramePr>
                    <a:graphicFrameLocks noChangeAspect="1"/>
                  </wp:cNvGraphicFramePr>
                  <a:graphic>
                    <a:graphicData uri="http://schemas.openxmlformats.org/drawingml/2006/picture">
                      <pic:pic>
                        <pic:nvPicPr>
                          <pic:cNvPr id="2460" name="image348.png"/>
                          <pic:cNvPicPr/>
                        </pic:nvPicPr>
                        <pic:blipFill>
                          <a:blip r:embed="rId380"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461" name="image348.png" descr=""/>
                  <wp:cNvGraphicFramePr>
                    <a:graphicFrameLocks noChangeAspect="1"/>
                  </wp:cNvGraphicFramePr>
                  <a:graphic>
                    <a:graphicData uri="http://schemas.openxmlformats.org/drawingml/2006/picture">
                      <pic:pic>
                        <pic:nvPicPr>
                          <pic:cNvPr id="2462" name="image348.png"/>
                          <pic:cNvPicPr/>
                        </pic:nvPicPr>
                        <pic:blipFill>
                          <a:blip r:embed="rId380" cstate="print"/>
                          <a:stretch>
                            <a:fillRect/>
                          </a:stretch>
                        </pic:blipFill>
                        <pic:spPr>
                          <a:xfrm>
                            <a:off x="0" y="0"/>
                            <a:ext cx="6095" cy="5333"/>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242,341.74</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463" name="image348.png" descr=""/>
                  <wp:cNvGraphicFramePr>
                    <a:graphicFrameLocks noChangeAspect="1"/>
                  </wp:cNvGraphicFramePr>
                  <a:graphic>
                    <a:graphicData uri="http://schemas.openxmlformats.org/drawingml/2006/picture">
                      <pic:pic>
                        <pic:nvPicPr>
                          <pic:cNvPr id="2464" name="image348.png"/>
                          <pic:cNvPicPr/>
                        </pic:nvPicPr>
                        <pic:blipFill>
                          <a:blip r:embed="rId380"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465" name="image348.png" descr=""/>
                  <wp:cNvGraphicFramePr>
                    <a:graphicFrameLocks noChangeAspect="1"/>
                  </wp:cNvGraphicFramePr>
                  <a:graphic>
                    <a:graphicData uri="http://schemas.openxmlformats.org/drawingml/2006/picture">
                      <pic:pic>
                        <pic:nvPicPr>
                          <pic:cNvPr id="2466" name="image348.png"/>
                          <pic:cNvPicPr/>
                        </pic:nvPicPr>
                        <pic:blipFill>
                          <a:blip r:embed="rId380" cstate="print"/>
                          <a:stretch>
                            <a:fillRect/>
                          </a:stretch>
                        </pic:blipFill>
                        <pic:spPr>
                          <a:xfrm>
                            <a:off x="0" y="0"/>
                            <a:ext cx="5987" cy="5238"/>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190,520.19</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617,493,912.19</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467" name="image348.png" descr=""/>
                  <wp:cNvGraphicFramePr>
                    <a:graphicFrameLocks noChangeAspect="1"/>
                  </wp:cNvGraphicFramePr>
                  <a:graphic>
                    <a:graphicData uri="http://schemas.openxmlformats.org/drawingml/2006/picture">
                      <pic:pic>
                        <pic:nvPicPr>
                          <pic:cNvPr id="2468" name="image348.png"/>
                          <pic:cNvPicPr/>
                        </pic:nvPicPr>
                        <pic:blipFill>
                          <a:blip r:embed="rId380"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469" name="image348.png" descr=""/>
                  <wp:cNvGraphicFramePr>
                    <a:graphicFrameLocks noChangeAspect="1"/>
                  </wp:cNvGraphicFramePr>
                  <a:graphic>
                    <a:graphicData uri="http://schemas.openxmlformats.org/drawingml/2006/picture">
                      <pic:pic>
                        <pic:nvPicPr>
                          <pic:cNvPr id="2470" name="image348.png"/>
                          <pic:cNvPicPr/>
                        </pic:nvPicPr>
                        <pic:blipFill>
                          <a:blip r:embed="rId380" cstate="print"/>
                          <a:stretch>
                            <a:fillRect/>
                          </a:stretch>
                        </pic:blipFill>
                        <pic:spPr>
                          <a:xfrm>
                            <a:off x="0" y="0"/>
                            <a:ext cx="6095" cy="5334"/>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494,103,084.26</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4,896,614.59</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2471" name="image348.png" descr=""/>
                  <wp:cNvGraphicFramePr>
                    <a:graphicFrameLocks noChangeAspect="1"/>
                  </wp:cNvGraphicFramePr>
                  <a:graphic>
                    <a:graphicData uri="http://schemas.openxmlformats.org/drawingml/2006/picture">
                      <pic:pic>
                        <pic:nvPicPr>
                          <pic:cNvPr id="2472" name="image348.png"/>
                          <pic:cNvPicPr/>
                        </pic:nvPicPr>
                        <pic:blipFill>
                          <a:blip r:embed="rId38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473" name="image348.png" descr=""/>
                  <wp:cNvGraphicFramePr>
                    <a:graphicFrameLocks noChangeAspect="1"/>
                  </wp:cNvGraphicFramePr>
                  <a:graphic>
                    <a:graphicData uri="http://schemas.openxmlformats.org/drawingml/2006/picture">
                      <pic:pic>
                        <pic:nvPicPr>
                          <pic:cNvPr id="2474" name="image348.png"/>
                          <pic:cNvPicPr/>
                        </pic:nvPicPr>
                        <pic:blipFill>
                          <a:blip r:embed="rId380" cstate="print"/>
                          <a:stretch>
                            <a:fillRect/>
                          </a:stretch>
                        </pic:blipFill>
                        <pic:spPr>
                          <a:xfrm>
                            <a:off x="0" y="0"/>
                            <a:ext cx="6096" cy="5334"/>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5,648,991.77</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622,632,868.52</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2475" name="image348.png" descr=""/>
                  <wp:cNvGraphicFramePr>
                    <a:graphicFrameLocks noChangeAspect="1"/>
                  </wp:cNvGraphicFramePr>
                  <a:graphic>
                    <a:graphicData uri="http://schemas.openxmlformats.org/drawingml/2006/picture">
                      <pic:pic>
                        <pic:nvPicPr>
                          <pic:cNvPr id="2476" name="image348.png"/>
                          <pic:cNvPicPr/>
                        </pic:nvPicPr>
                        <pic:blipFill>
                          <a:blip r:embed="rId380"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477" name="image348.png" descr=""/>
                  <wp:cNvGraphicFramePr>
                    <a:graphicFrameLocks noChangeAspect="1"/>
                  </wp:cNvGraphicFramePr>
                  <a:graphic>
                    <a:graphicData uri="http://schemas.openxmlformats.org/drawingml/2006/picture">
                      <pic:pic>
                        <pic:nvPicPr>
                          <pic:cNvPr id="2478" name="image348.png"/>
                          <pic:cNvPicPr/>
                        </pic:nvPicPr>
                        <pic:blipFill>
                          <a:blip r:embed="rId380" cstate="print"/>
                          <a:stretch>
                            <a:fillRect/>
                          </a:stretch>
                        </pic:blipFill>
                        <pic:spPr>
                          <a:xfrm>
                            <a:off x="0" y="0"/>
                            <a:ext cx="6096" cy="5334"/>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499,942,596.22</w:t>
            </w:r>
          </w:p>
        </w:tc>
      </w:tr>
    </w:tbl>
    <w:p>
      <w:pPr>
        <w:spacing w:line="240" w:lineRule="auto" w:before="8"/>
        <w:rPr>
          <w:rFonts w:ascii="宋体" w:hAnsi="宋体" w:cs="宋体" w:eastAsia="宋体" w:hint="default"/>
          <w:sz w:val="6"/>
          <w:szCs w:val="6"/>
        </w:rPr>
      </w:pPr>
    </w:p>
    <w:p>
      <w:pPr>
        <w:pStyle w:val="BodyText"/>
        <w:spacing w:line="280" w:lineRule="auto"/>
        <w:ind w:left="1613" w:right="3313"/>
        <w:jc w:val="left"/>
      </w:pPr>
      <w:r>
        <w:rPr/>
        <w:t>其他说明 注：其他货币资金为应付票据保证金，使用受限，见附注七、</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ind w:left="1133" w:right="1033"/>
        <w:jc w:val="left"/>
        <w:rPr>
          <w:b w:val="0"/>
          <w:bCs w:val="0"/>
        </w:rPr>
      </w:pPr>
      <w:bookmarkStart w:name="2、应收票据" w:id="226"/>
      <w:bookmarkEnd w:id="22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59"/>
        <w:gridCol w:w="3219"/>
        <w:gridCol w:w="3165"/>
      </w:tblGrid>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3197"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2479" name="image349.png" descr=""/>
                  <wp:cNvGraphicFramePr>
                    <a:graphicFrameLocks noChangeAspect="1"/>
                  </wp:cNvGraphicFramePr>
                  <a:graphic>
                    <a:graphicData uri="http://schemas.openxmlformats.org/drawingml/2006/picture">
                      <pic:pic>
                        <pic:nvPicPr>
                          <pic:cNvPr id="2480" name="image349.png"/>
                          <pic:cNvPicPr/>
                        </pic:nvPicPr>
                        <pic:blipFill>
                          <a:blip r:embed="rId381"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481" name="image349.png" descr=""/>
                  <wp:cNvGraphicFramePr>
                    <a:graphicFrameLocks noChangeAspect="1"/>
                  </wp:cNvGraphicFramePr>
                  <a:graphic>
                    <a:graphicData uri="http://schemas.openxmlformats.org/drawingml/2006/picture">
                      <pic:pic>
                        <pic:nvPicPr>
                          <pic:cNvPr id="2482" name="image349.png"/>
                          <pic:cNvPicPr/>
                        </pic:nvPicPr>
                        <pic:blipFill>
                          <a:blip r:embed="rId381" cstate="print"/>
                          <a:stretch>
                            <a:fillRect/>
                          </a:stretch>
                        </pic:blipFill>
                        <pic:spPr>
                          <a:xfrm>
                            <a:off x="0" y="0"/>
                            <a:ext cx="6095" cy="5334"/>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2,090,388.62</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2483" name="image349.png" descr=""/>
                  <wp:cNvGraphicFramePr>
                    <a:graphicFrameLocks noChangeAspect="1"/>
                  </wp:cNvGraphicFramePr>
                  <a:graphic>
                    <a:graphicData uri="http://schemas.openxmlformats.org/drawingml/2006/picture">
                      <pic:pic>
                        <pic:nvPicPr>
                          <pic:cNvPr id="2484" name="image349.png"/>
                          <pic:cNvPicPr/>
                        </pic:nvPicPr>
                        <pic:blipFill>
                          <a:blip r:embed="rId381"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485" name="image349.png" descr=""/>
                  <wp:cNvGraphicFramePr>
                    <a:graphicFrameLocks noChangeAspect="1"/>
                  </wp:cNvGraphicFramePr>
                  <a:graphic>
                    <a:graphicData uri="http://schemas.openxmlformats.org/drawingml/2006/picture">
                      <pic:pic>
                        <pic:nvPicPr>
                          <pic:cNvPr id="2486" name="image349.png"/>
                          <pic:cNvPicPr/>
                        </pic:nvPicPr>
                        <pic:blipFill>
                          <a:blip r:embed="rId381" cstate="print"/>
                          <a:stretch>
                            <a:fillRect/>
                          </a:stretch>
                        </pic:blipFill>
                        <pic:spPr>
                          <a:xfrm>
                            <a:off x="0" y="0"/>
                            <a:ext cx="6096" cy="5334"/>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2,364,000.00</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1,927,000.00</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487" name="image349.png" descr=""/>
                  <wp:cNvGraphicFramePr>
                    <a:graphicFrameLocks noChangeAspect="1"/>
                  </wp:cNvGraphicFramePr>
                  <a:graphic>
                    <a:graphicData uri="http://schemas.openxmlformats.org/drawingml/2006/picture">
                      <pic:pic>
                        <pic:nvPicPr>
                          <pic:cNvPr id="2488" name="image349.png"/>
                          <pic:cNvPicPr/>
                        </pic:nvPicPr>
                        <pic:blipFill>
                          <a:blip r:embed="rId38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489" name="image349.png" descr=""/>
                  <wp:cNvGraphicFramePr>
                    <a:graphicFrameLocks noChangeAspect="1"/>
                  </wp:cNvGraphicFramePr>
                  <a:graphic>
                    <a:graphicData uri="http://schemas.openxmlformats.org/drawingml/2006/picture">
                      <pic:pic>
                        <pic:nvPicPr>
                          <pic:cNvPr id="2490" name="image349.png"/>
                          <pic:cNvPicPr/>
                        </pic:nvPicPr>
                        <pic:blipFill>
                          <a:blip r:embed="rId381" cstate="print"/>
                          <a:stretch>
                            <a:fillRect/>
                          </a:stretch>
                        </pic:blipFill>
                        <pic:spPr>
                          <a:xfrm>
                            <a:off x="0" y="0"/>
                            <a:ext cx="6095" cy="5333"/>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2,747,700.00</w:t>
            </w:r>
          </w:p>
        </w:tc>
      </w:tr>
      <w:tr>
        <w:trPr>
          <w:trHeight w:val="402" w:hRule="exact"/>
        </w:trPr>
        <w:tc>
          <w:tcPr>
            <w:tcW w:w="3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4,017,388.62</w:t>
            </w:r>
          </w:p>
          <w:p>
            <w:pPr>
              <w:pStyle w:val="TableParagraph"/>
              <w:spacing w:line="240" w:lineRule="auto" w:before="2"/>
              <w:ind w:right="0"/>
              <w:jc w:val="left"/>
              <w:rPr>
                <w:rFonts w:ascii="宋体" w:hAnsi="宋体" w:cs="宋体" w:eastAsia="宋体" w:hint="default"/>
                <w:sz w:val="5"/>
                <w:szCs w:val="5"/>
              </w:rPr>
            </w:pPr>
          </w:p>
          <w:p>
            <w:pPr>
              <w:pStyle w:val="TableParagraph"/>
              <w:tabs>
                <w:tab w:pos="3185"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491" name="image349.png" descr=""/>
                  <wp:cNvGraphicFramePr>
                    <a:graphicFrameLocks noChangeAspect="1"/>
                  </wp:cNvGraphicFramePr>
                  <a:graphic>
                    <a:graphicData uri="http://schemas.openxmlformats.org/drawingml/2006/picture">
                      <pic:pic>
                        <pic:nvPicPr>
                          <pic:cNvPr id="2492" name="image349.png"/>
                          <pic:cNvPicPr/>
                        </pic:nvPicPr>
                        <pic:blipFill>
                          <a:blip r:embed="rId381"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493" name="image349.png" descr=""/>
                  <wp:cNvGraphicFramePr>
                    <a:graphicFrameLocks noChangeAspect="1"/>
                  </wp:cNvGraphicFramePr>
                  <a:graphic>
                    <a:graphicData uri="http://schemas.openxmlformats.org/drawingml/2006/picture">
                      <pic:pic>
                        <pic:nvPicPr>
                          <pic:cNvPr id="2494" name="image349.png"/>
                          <pic:cNvPicPr/>
                        </pic:nvPicPr>
                        <pic:blipFill>
                          <a:blip r:embed="rId381" cstate="print"/>
                          <a:stretch>
                            <a:fillRect/>
                          </a:stretch>
                        </pic:blipFill>
                        <pic:spPr>
                          <a:xfrm>
                            <a:off x="0" y="0"/>
                            <a:ext cx="5987" cy="5238"/>
                          </a:xfrm>
                          <a:prstGeom prst="rect">
                            <a:avLst/>
                          </a:prstGeom>
                        </pic:spPr>
                      </pic:pic>
                    </a:graphicData>
                  </a:graphic>
                </wp:inline>
              </w:drawing>
            </w:r>
            <w:r>
              <w:rPr>
                <w:rFonts w:ascii="宋体"/>
                <w:sz w:val="2"/>
              </w:rPr>
            </w:r>
          </w:p>
        </w:tc>
        <w:tc>
          <w:tcPr>
            <w:tcW w:w="31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2"/>
                <w:sz w:val="21"/>
              </w:rPr>
              <w:t>5,111,700.00</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bookmarkStart w:name="（2）期末公司已背书或贴现且在资产负债表日尚未到期的应收票据" w:id="228"/>
      <w:bookmarkEnd w:id="228"/>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693741pt;width:.482787pt;height:.4425pt;mso-position-horizontal-relative:page;mso-position-vertical-relative:paragraph;z-index:79264" type="#_x0000_t75" stroked="false">
            <v:imagedata r:id="rId382" o:title=""/>
          </v:shape>
        </w:pict>
      </w:r>
      <w:r>
        <w:rPr/>
        <w:pict>
          <v:shape style="position:absolute;margin-left:215.960007pt;margin-top:59.81369pt;width:.480015pt;height:.42pt;mso-position-horizontal-relative:page;mso-position-vertical-relative:paragraph;z-index:79288" type="#_x0000_t75" stroked="false">
            <v:imagedata r:id="rId382" o:title=""/>
          </v:shape>
        </w:pict>
      </w:r>
      <w:r>
        <w:rPr/>
        <w:pict>
          <v:shape style="position:absolute;margin-left:215.960007pt;margin-top:79.913696pt;width:.480015pt;height:.42pt;mso-position-horizontal-relative:page;mso-position-vertical-relative:paragraph;z-index:79312" type="#_x0000_t75" stroked="false">
            <v:imagedata r:id="rId383" o:title=""/>
          </v:shape>
        </w:pict>
      </w:r>
      <w:r>
        <w:rPr/>
        <w:pict>
          <v:shape style="position:absolute;margin-left:215.960007pt;margin-top:100.013641pt;width:.479954pt;height:.48pt;mso-position-horizontal-relative:page;mso-position-vertical-relative:paragraph;z-index:79336" type="#_x0000_t75" stroked="false">
            <v:imagedata r:id="rId383"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3176"/>
        <w:gridCol w:w="3202"/>
        <w:gridCol w:w="3165"/>
      </w:tblGrid>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5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318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7" cy="5524"/>
                  <wp:effectExtent l="0" t="0" r="0" b="0"/>
                  <wp:docPr id="2495" name="image352.png" descr=""/>
                  <wp:cNvGraphicFramePr>
                    <a:graphicFrameLocks noChangeAspect="1"/>
                  </wp:cNvGraphicFramePr>
                  <a:graphic>
                    <a:graphicData uri="http://schemas.openxmlformats.org/drawingml/2006/picture">
                      <pic:pic>
                        <pic:nvPicPr>
                          <pic:cNvPr id="2496" name="image352.png"/>
                          <pic:cNvPicPr/>
                        </pic:nvPicPr>
                        <pic:blipFill>
                          <a:blip r:embed="rId384" cstate="print"/>
                          <a:stretch>
                            <a:fillRect/>
                          </a:stretch>
                        </pic:blipFill>
                        <pic:spPr>
                          <a:xfrm>
                            <a:off x="0" y="0"/>
                            <a:ext cx="6027" cy="5524"/>
                          </a:xfrm>
                          <a:prstGeom prst="rect">
                            <a:avLst/>
                          </a:prstGeom>
                        </pic:spPr>
                      </pic:pic>
                    </a:graphicData>
                  </a:graphic>
                </wp:inline>
              </w:drawing>
            </w:r>
            <w:r>
              <w:rPr>
                <w:rFonts w:ascii="宋体" w:hAnsi="宋体" w:cs="宋体" w:eastAsia="宋体" w:hint="default"/>
                <w:sz w:val="2"/>
                <w:szCs w:val="2"/>
              </w:rPr>
            </w:r>
          </w:p>
        </w:tc>
        <w:tc>
          <w:tcPr>
            <w:tcW w:w="3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633"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4,123,091.60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316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497" name="image352.png" descr=""/>
                  <wp:cNvGraphicFramePr>
                    <a:graphicFrameLocks noChangeAspect="1"/>
                  </wp:cNvGraphicFramePr>
                  <a:graphic>
                    <a:graphicData uri="http://schemas.openxmlformats.org/drawingml/2006/picture">
                      <pic:pic>
                        <pic:nvPicPr>
                          <pic:cNvPr id="2498" name="image352.png"/>
                          <pic:cNvPicPr/>
                        </pic:nvPicPr>
                        <pic:blipFill>
                          <a:blip r:embed="rId38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6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pacing w:val="-1"/>
                <w:sz w:val="21"/>
              </w:rPr>
              <w:t>920,000.00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316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499" name="image353.png" descr=""/>
                  <wp:cNvGraphicFramePr>
                    <a:graphicFrameLocks noChangeAspect="1"/>
                  </wp:cNvGraphicFramePr>
                  <a:graphic>
                    <a:graphicData uri="http://schemas.openxmlformats.org/drawingml/2006/picture">
                      <pic:pic>
                        <pic:nvPicPr>
                          <pic:cNvPr id="2500" name="image353.png"/>
                          <pic:cNvPicPr/>
                        </pic:nvPicPr>
                        <pic:blipFill>
                          <a:blip r:embed="rId38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6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5,043,091.60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316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2501" name="image353.png" descr=""/>
                  <wp:cNvGraphicFramePr>
                    <a:graphicFrameLocks noChangeAspect="1"/>
                  </wp:cNvGraphicFramePr>
                  <a:graphic>
                    <a:graphicData uri="http://schemas.openxmlformats.org/drawingml/2006/picture">
                      <pic:pic>
                        <pic:nvPicPr>
                          <pic:cNvPr id="2502" name="image353.png"/>
                          <pic:cNvPicPr/>
                        </pic:nvPicPr>
                        <pic:blipFill>
                          <a:blip r:embed="rId385"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316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060" w:bottom="1160" w:left="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45669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3、应收账款" w:id="229"/>
      <w:bookmarkEnd w:id="22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40" w:right="10338"/>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0"/>
          <w:szCs w:val="20"/>
        </w:rPr>
      </w:pPr>
    </w:p>
    <w:p>
      <w:pPr>
        <w:spacing w:before="35"/>
        <w:ind w:left="0" w:right="1435" w:firstLine="0"/>
        <w:jc w:val="right"/>
        <w:rPr>
          <w:rFonts w:ascii="宋体" w:hAnsi="宋体" w:cs="宋体" w:eastAsia="宋体" w:hint="default"/>
          <w:sz w:val="21"/>
          <w:szCs w:val="21"/>
        </w:rPr>
      </w:pPr>
      <w:r>
        <w:rPr/>
        <w:pict>
          <v:shape style="position:absolute;margin-left:179.059998pt;margin-top:39.693665pt;width:.479983pt;height:.9pt;mso-position-horizontal-relative:page;mso-position-vertical-relative:paragraph;z-index:79384" type="#_x0000_t75" stroked="false">
            <v:imagedata r:id="rId67" o:title=""/>
          </v:shape>
        </w:pict>
      </w:r>
      <w:r>
        <w:rPr/>
        <w:pict>
          <v:shape style="position:absolute;margin-left:292.339996pt;margin-top:59.793671pt;width:.479996pt;height:.42pt;mso-position-horizontal-relative:page;mso-position-vertical-relative:paragraph;z-index:79408" type="#_x0000_t75" stroked="false">
            <v:imagedata r:id="rId385" o:title=""/>
          </v:shape>
        </w:pict>
      </w:r>
      <w:r>
        <w:rPr/>
        <w:pict>
          <v:shape style="position:absolute;margin-left:582.160034pt;margin-top:59.793671pt;width:.480026pt;height:.42pt;mso-position-horizontal-relative:page;mso-position-vertical-relative:paragraph;z-index:79432" type="#_x0000_t75" stroked="false">
            <v:imagedata r:id="rId385" o:title=""/>
          </v:shape>
        </w:pict>
      </w:r>
      <w:r>
        <w:rPr/>
        <w:pict>
          <v:shape style="position:absolute;margin-left:179.059998pt;margin-top:59.793671pt;width:.479991pt;height:.9pt;mso-position-horizontal-relative:page;mso-position-vertical-relative:paragraph;z-index:79456" type="#_x0000_t75" stroked="false">
            <v:imagedata r:id="rId67" o:title=""/>
          </v:shape>
        </w:pict>
      </w:r>
      <w:r>
        <w:rPr/>
        <w:pict>
          <v:shape style="position:absolute;margin-left:400.459991pt;margin-top:59.793671pt;width:.480006pt;height:.9pt;mso-position-horizontal-relative:page;mso-position-vertical-relative:paragraph;z-index:79480" type="#_x0000_t75" stroked="false">
            <v:imagedata r:id="rId388" o:title=""/>
          </v:shape>
        </w:pict>
      </w:r>
      <w:r>
        <w:rPr/>
        <w:pict>
          <v:shape style="position:absolute;margin-left:468.880005pt;margin-top:59.793671pt;width:.479976pt;height:.9pt;mso-position-horizontal-relative:page;mso-position-vertical-relative:paragraph;z-index:79504" type="#_x0000_t75" stroked="false">
            <v:imagedata r:id="rId67" o:title=""/>
          </v:shape>
        </w:pict>
      </w:r>
      <w:r>
        <w:rPr/>
        <w:pict>
          <v:shape style="position:absolute;margin-left:702.660034pt;margin-top:59.793671pt;width:.480037pt;height:.9pt;mso-position-horizontal-relative:page;mso-position-vertical-relative:paragraph;z-index:79528" type="#_x0000_t75" stroked="false">
            <v:imagedata r:id="rId388" o:title=""/>
          </v:shape>
        </w:pict>
      </w:r>
      <w:r>
        <w:rPr/>
        <w:pict>
          <v:shape style="position:absolute;margin-left:179.059998pt;margin-top:79.893707pt;width:.480015pt;height:.42pt;mso-position-horizontal-relative:page;mso-position-vertical-relative:paragraph;z-index:79552" type="#_x0000_t75" stroked="false">
            <v:imagedata r:id="rId385" o:title=""/>
          </v:shape>
        </w:pict>
      </w:r>
      <w:r>
        <w:rPr/>
        <w:pict>
          <v:shape style="position:absolute;margin-left:247.520004pt;margin-top:79.893707pt;width:.480015pt;height:.42pt;mso-position-horizontal-relative:page;mso-position-vertical-relative:paragraph;z-index:79576" type="#_x0000_t75" stroked="false">
            <v:imagedata r:id="rId385" o:title=""/>
          </v:shape>
        </w:pict>
      </w:r>
      <w:r>
        <w:rPr/>
        <w:pict>
          <v:shape style="position:absolute;margin-left:292.339996pt;margin-top:79.893707pt;width:.480031pt;height:.42pt;mso-position-horizontal-relative:page;mso-position-vertical-relative:paragraph;z-index:79600" type="#_x0000_t75" stroked="false">
            <v:imagedata r:id="rId385" o:title=""/>
          </v:shape>
        </w:pict>
      </w:r>
      <w:r>
        <w:rPr/>
        <w:pict>
          <v:shape style="position:absolute;margin-left:355.52002pt;margin-top:79.893707pt;width:.480031pt;height:.42pt;mso-position-horizontal-relative:page;mso-position-vertical-relative:paragraph;z-index:79624" type="#_x0000_t75" stroked="false">
            <v:imagedata r:id="rId385" o:title=""/>
          </v:shape>
        </w:pict>
      </w:r>
      <w:r>
        <w:rPr/>
        <w:pict>
          <v:shape style="position:absolute;margin-left:400.459991pt;margin-top:79.893707pt;width:.480031pt;height:.42pt;mso-position-horizontal-relative:page;mso-position-vertical-relative:paragraph;z-index:79648" type="#_x0000_t75" stroked="false">
            <v:imagedata r:id="rId385" o:title=""/>
          </v:shape>
        </w:pict>
      </w:r>
      <w:r>
        <w:rPr/>
        <w:pict>
          <v:shape style="position:absolute;margin-left:537.339966pt;margin-top:79.893707pt;width:.48pt;height:.42pt;mso-position-horizontal-relative:page;mso-position-vertical-relative:paragraph;z-index:79672" type="#_x0000_t75" stroked="false">
            <v:imagedata r:id="rId385" o:title=""/>
          </v:shape>
        </w:pict>
      </w:r>
      <w:r>
        <w:rPr/>
        <w:pict>
          <v:shape style="position:absolute;margin-left:582.160034pt;margin-top:79.893707pt;width:.480061pt;height:.42pt;mso-position-horizontal-relative:page;mso-position-vertical-relative:paragraph;z-index:79696" type="#_x0000_t75" stroked="false">
            <v:imagedata r:id="rId385" o:title=""/>
          </v:shape>
        </w:pict>
      </w:r>
      <w:r>
        <w:rPr/>
        <w:pict>
          <v:shape style="position:absolute;margin-left:645.339966pt;margin-top:79.893707pt;width:.48pt;height:.42pt;mso-position-horizontal-relative:page;mso-position-vertical-relative:paragraph;z-index:79720" type="#_x0000_t75" stroked="false">
            <v:imagedata r:id="rId385"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160"/>
        <w:gridCol w:w="1369"/>
        <w:gridCol w:w="896"/>
        <w:gridCol w:w="1264"/>
        <w:gridCol w:w="898"/>
        <w:gridCol w:w="1386"/>
        <w:gridCol w:w="1352"/>
        <w:gridCol w:w="896"/>
        <w:gridCol w:w="1264"/>
        <w:gridCol w:w="1135"/>
        <w:gridCol w:w="1367"/>
      </w:tblGrid>
      <w:tr>
        <w:trPr>
          <w:trHeight w:val="403" w:hRule="exact"/>
        </w:trPr>
        <w:tc>
          <w:tcPr>
            <w:tcW w:w="2160" w:type="dxa"/>
            <w:tcBorders>
              <w:top w:val="single" w:sz="4" w:space="0" w:color="000000"/>
              <w:left w:val="nil" w:sz="6" w:space="0" w:color="auto"/>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tc>
        <w:tc>
          <w:tcPr>
            <w:tcW w:w="5813" w:type="dxa"/>
            <w:gridSpan w:val="5"/>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7"/>
              <w:ind w:right="16"/>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5786"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503" name="image353.png" descr=""/>
                  <wp:cNvGraphicFramePr>
                    <a:graphicFrameLocks noChangeAspect="1"/>
                  </wp:cNvGraphicFramePr>
                  <a:graphic>
                    <a:graphicData uri="http://schemas.openxmlformats.org/drawingml/2006/picture">
                      <pic:pic>
                        <pic:nvPicPr>
                          <pic:cNvPr id="2504" name="image353.png"/>
                          <pic:cNvPicPr/>
                        </pic:nvPicPr>
                        <pic:blipFill>
                          <a:blip r:embed="rId38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6014"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06" w:hRule="exact"/>
        </w:trPr>
        <w:tc>
          <w:tcPr>
            <w:tcW w:w="216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31"/>
              <w:ind w:right="9"/>
              <w:jc w:val="center"/>
              <w:rPr>
                <w:rFonts w:ascii="宋体" w:hAnsi="宋体" w:cs="宋体" w:eastAsia="宋体" w:hint="default"/>
                <w:sz w:val="21"/>
                <w:szCs w:val="21"/>
              </w:rPr>
            </w:pPr>
            <w:r>
              <w:rPr>
                <w:rFonts w:ascii="宋体" w:hAnsi="宋体" w:cs="宋体" w:eastAsia="宋体" w:hint="default"/>
                <w:sz w:val="21"/>
                <w:szCs w:val="21"/>
              </w:rPr>
              <w:t>类别</w:t>
            </w:r>
          </w:p>
        </w:tc>
        <w:tc>
          <w:tcPr>
            <w:tcW w:w="22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tc>
        <w:tc>
          <w:tcPr>
            <w:tcW w:w="22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2160" w:type="dxa"/>
            <w:vMerge/>
            <w:tcBorders>
              <w:left w:val="nil" w:sz="6" w:space="0" w:color="auto"/>
              <w:bottom w:val="nil" w:sz="6" w:space="0" w:color="auto"/>
              <w:right w:val="single" w:sz="4" w:space="0" w:color="000000"/>
            </w:tcBorders>
            <w:shd w:val="clear" w:color="auto" w:fill="D2D2D2"/>
          </w:tcPr>
          <w:p>
            <w:pPr/>
          </w:p>
        </w:tc>
        <w:tc>
          <w:tcPr>
            <w:tcW w:w="2264" w:type="dxa"/>
            <w:gridSpan w:val="2"/>
            <w:vMerge/>
            <w:tcBorders>
              <w:left w:val="single" w:sz="4" w:space="0" w:color="000000"/>
              <w:bottom w:val="single" w:sz="8" w:space="0" w:color="000000"/>
              <w:right w:val="single" w:sz="4" w:space="0" w:color="000000"/>
            </w:tcBorders>
            <w:shd w:val="clear" w:color="auto" w:fill="D2D2D2"/>
          </w:tcPr>
          <w:p>
            <w:pPr/>
          </w:p>
        </w:tc>
        <w:tc>
          <w:tcPr>
            <w:tcW w:w="2162" w:type="dxa"/>
            <w:gridSpan w:val="2"/>
            <w:vMerge/>
            <w:tcBorders>
              <w:left w:val="single" w:sz="4" w:space="0" w:color="000000"/>
              <w:bottom w:val="single" w:sz="4" w:space="0" w:color="000000"/>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248" w:type="dxa"/>
            <w:gridSpan w:val="2"/>
            <w:vMerge/>
            <w:tcBorders>
              <w:left w:val="single" w:sz="4" w:space="0" w:color="000000"/>
              <w:bottom w:val="single" w:sz="8" w:space="0" w:color="000000"/>
              <w:right w:val="single" w:sz="4" w:space="0" w:color="000000"/>
            </w:tcBorders>
            <w:shd w:val="clear" w:color="auto" w:fill="D2D2D2"/>
          </w:tcPr>
          <w:p>
            <w:pPr/>
          </w:p>
        </w:tc>
        <w:tc>
          <w:tcPr>
            <w:tcW w:w="2399" w:type="dxa"/>
            <w:gridSpan w:val="2"/>
            <w:vMerge/>
            <w:tcBorders>
              <w:left w:val="single" w:sz="4" w:space="0" w:color="000000"/>
              <w:bottom w:val="single" w:sz="8"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6"/>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7" w:hRule="exact"/>
        </w:trPr>
        <w:tc>
          <w:tcPr>
            <w:tcW w:w="216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86" w:type="dxa"/>
            <w:vMerge/>
            <w:tcBorders>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4"/>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4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67"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2160"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3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1359"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05" name="image353.png" descr=""/>
                  <wp:cNvGraphicFramePr>
                    <a:graphicFrameLocks noChangeAspect="1"/>
                  </wp:cNvGraphicFramePr>
                  <a:graphic>
                    <a:graphicData uri="http://schemas.openxmlformats.org/drawingml/2006/picture">
                      <pic:pic>
                        <pic:nvPicPr>
                          <pic:cNvPr id="2506" name="image353.png"/>
                          <pic:cNvPicPr/>
                        </pic:nvPicPr>
                        <pic:blipFill>
                          <a:blip r:embed="rId38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5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07" name="image353.png" descr=""/>
                  <wp:cNvGraphicFramePr>
                    <a:graphicFrameLocks noChangeAspect="1"/>
                  </wp:cNvGraphicFramePr>
                  <a:graphic>
                    <a:graphicData uri="http://schemas.openxmlformats.org/drawingml/2006/picture">
                      <pic:pic>
                        <pic:nvPicPr>
                          <pic:cNvPr id="2508" name="image353.png"/>
                          <pic:cNvPicPr/>
                        </pic:nvPicPr>
                        <pic:blipFill>
                          <a:blip r:embed="rId38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2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39"/>
              <w:jc w:val="left"/>
              <w:rPr>
                <w:rFonts w:ascii="宋体" w:hAnsi="宋体" w:cs="宋体" w:eastAsia="宋体" w:hint="default"/>
                <w:sz w:val="21"/>
                <w:szCs w:val="21"/>
              </w:rPr>
            </w:pPr>
            <w:r>
              <w:rPr>
                <w:rFonts w:ascii="宋体" w:hAnsi="宋体" w:cs="宋体" w:eastAsia="宋体" w:hint="default"/>
                <w:sz w:val="21"/>
                <w:szCs w:val="21"/>
              </w:rPr>
              <w:t>单项金额重大并单独计 提坏账准备的应收账款</w:t>
            </w:r>
          </w:p>
        </w:tc>
        <w:tc>
          <w:tcPr>
            <w:tcW w:w="13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359"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2509" name="image353.png" descr=""/>
                  <wp:cNvGraphicFramePr>
                    <a:graphicFrameLocks noChangeAspect="1"/>
                  </wp:cNvGraphicFramePr>
                  <a:graphic>
                    <a:graphicData uri="http://schemas.openxmlformats.org/drawingml/2006/picture">
                      <pic:pic>
                        <pic:nvPicPr>
                          <pic:cNvPr id="2510" name="image353.png"/>
                          <pic:cNvPicPr/>
                        </pic:nvPicPr>
                        <pic:blipFill>
                          <a:blip r:embed="rId385"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6,734,074.00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2.13%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6,734,074.00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2511" name="image353.png" descr=""/>
                  <wp:cNvGraphicFramePr>
                    <a:graphicFrameLocks noChangeAspect="1"/>
                  </wp:cNvGraphicFramePr>
                  <a:graphic>
                    <a:graphicData uri="http://schemas.openxmlformats.org/drawingml/2006/picture">
                      <pic:pic>
                        <pic:nvPicPr>
                          <pic:cNvPr id="2512" name="image353.png"/>
                          <pic:cNvPicPr/>
                        </pic:nvPicPr>
                        <pic:blipFill>
                          <a:blip r:embed="rId385"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2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39"/>
              <w:jc w:val="left"/>
              <w:rPr>
                <w:rFonts w:ascii="宋体" w:hAnsi="宋体" w:cs="宋体" w:eastAsia="宋体" w:hint="default"/>
                <w:sz w:val="21"/>
                <w:szCs w:val="21"/>
              </w:rPr>
            </w:pPr>
            <w:r>
              <w:rPr>
                <w:rFonts w:ascii="宋体" w:hAnsi="宋体" w:cs="宋体" w:eastAsia="宋体" w:hint="default"/>
                <w:sz w:val="21"/>
                <w:szCs w:val="21"/>
              </w:rPr>
              <w:t>按信用风险特征组合计 提坏账准备的应收账款</w:t>
            </w:r>
          </w:p>
        </w:tc>
        <w:tc>
          <w:tcPr>
            <w:tcW w:w="13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338,850,224.56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44,800,066.58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13.22%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7"/>
              <w:jc w:val="right"/>
              <w:rPr>
                <w:rFonts w:ascii="Times New Roman" w:hAnsi="Times New Roman" w:cs="Times New Roman" w:eastAsia="Times New Roman" w:hint="default"/>
                <w:sz w:val="21"/>
                <w:szCs w:val="21"/>
              </w:rPr>
            </w:pPr>
            <w:r>
              <w:rPr>
                <w:rFonts w:ascii="Times New Roman"/>
                <w:spacing w:val="-1"/>
                <w:sz w:val="21"/>
              </w:rPr>
              <w:t>294,050,157.98</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1359"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513" name="image355.png" descr=""/>
                  <wp:cNvGraphicFramePr>
                    <a:graphicFrameLocks noChangeAspect="1"/>
                  </wp:cNvGraphicFramePr>
                  <a:graphic>
                    <a:graphicData uri="http://schemas.openxmlformats.org/drawingml/2006/picture">
                      <pic:pic>
                        <pic:nvPicPr>
                          <pic:cNvPr id="2514" name="image355.png"/>
                          <pic:cNvPicPr/>
                        </pic:nvPicPr>
                        <pic:blipFill>
                          <a:blip r:embed="rId389"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309,146,746.23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97.87%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38,817,326.31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12.56%</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270,329,419.92</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2515" name="image355.png" descr=""/>
                  <wp:cNvGraphicFramePr>
                    <a:graphicFrameLocks noChangeAspect="1"/>
                  </wp:cNvGraphicFramePr>
                  <a:graphic>
                    <a:graphicData uri="http://schemas.openxmlformats.org/drawingml/2006/picture">
                      <pic:pic>
                        <pic:nvPicPr>
                          <pic:cNvPr id="2516" name="image355.png"/>
                          <pic:cNvPicPr/>
                        </pic:nvPicPr>
                        <pic:blipFill>
                          <a:blip r:embed="rId389"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r>
      <w:tr>
        <w:trPr>
          <w:trHeight w:val="403" w:hRule="exact"/>
        </w:trPr>
        <w:tc>
          <w:tcPr>
            <w:tcW w:w="2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338,850,224.56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44,800,066.58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7"/>
              <w:jc w:val="right"/>
              <w:rPr>
                <w:rFonts w:ascii="Times New Roman" w:hAnsi="Times New Roman" w:cs="Times New Roman" w:eastAsia="Times New Roman" w:hint="default"/>
                <w:sz w:val="21"/>
                <w:szCs w:val="21"/>
              </w:rPr>
            </w:pPr>
            <w:r>
              <w:rPr>
                <w:rFonts w:ascii="Times New Roman"/>
                <w:spacing w:val="-1"/>
                <w:sz w:val="21"/>
              </w:rPr>
              <w:t>294,050,157.98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359"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2517" name="image355.png" descr=""/>
                  <wp:cNvGraphicFramePr>
                    <a:graphicFrameLocks noChangeAspect="1"/>
                  </wp:cNvGraphicFramePr>
                  <a:graphic>
                    <a:graphicData uri="http://schemas.openxmlformats.org/drawingml/2006/picture">
                      <pic:pic>
                        <pic:nvPicPr>
                          <pic:cNvPr id="2518" name="image355.png"/>
                          <pic:cNvPicPr/>
                        </pic:nvPicPr>
                        <pic:blipFill>
                          <a:blip r:embed="rId389"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315,880,820.23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45,551,400.31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z w:val="21"/>
              </w:rPr>
              <w:t>14.42%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3" w:right="0"/>
              <w:jc w:val="center"/>
              <w:rPr>
                <w:rFonts w:ascii="Times New Roman" w:hAnsi="Times New Roman" w:cs="Times New Roman" w:eastAsia="Times New Roman" w:hint="default"/>
                <w:sz w:val="21"/>
                <w:szCs w:val="21"/>
              </w:rPr>
            </w:pPr>
            <w:r>
              <w:rPr>
                <w:rFonts w:ascii="Times New Roman"/>
                <w:sz w:val="21"/>
              </w:rPr>
              <w:t>270,329,419.92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2519" name="image355.png" descr=""/>
                  <wp:cNvGraphicFramePr>
                    <a:graphicFrameLocks noChangeAspect="1"/>
                  </wp:cNvGraphicFramePr>
                  <a:graphic>
                    <a:graphicData uri="http://schemas.openxmlformats.org/drawingml/2006/picture">
                      <pic:pic>
                        <pic:nvPicPr>
                          <pic:cNvPr id="2520" name="image355.png"/>
                          <pic:cNvPicPr/>
                        </pic:nvPicPr>
                        <pic:blipFill>
                          <a:blip r:embed="rId389"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386"/>
          <w:footerReference w:type="default" r:id="rId387"/>
          <w:pgSz w:w="16840" w:h="11910" w:orient="landscape"/>
          <w:pgMar w:header="867" w:footer="979" w:top="1060" w:bottom="1160" w:left="1300" w:right="0"/>
          <w:pgNumType w:start="160"/>
        </w:sectPr>
      </w:pPr>
    </w:p>
    <w:p>
      <w:pPr>
        <w:pStyle w:val="BodyText"/>
        <w:spacing w:line="240" w:lineRule="auto"/>
        <w:ind w:left="620" w:right="0"/>
        <w:jc w:val="left"/>
      </w:pPr>
      <w:r>
        <w:rPr/>
        <w:pict>
          <v:shape style="position:absolute;margin-left:179.059998pt;margin-top:-61.324345pt;width:.480015pt;height:.66pt;mso-position-horizontal-relative:page;mso-position-vertical-relative:paragraph;z-index:79744" type="#_x0000_t75" stroked="false">
            <v:imagedata r:id="rId390" o:title=""/>
          </v:shape>
        </w:pict>
      </w:r>
      <w:r>
        <w:rPr/>
        <w:pict>
          <v:shape style="position:absolute;margin-left:247.520004pt;margin-top:-61.324345pt;width:.480015pt;height:.66pt;mso-position-horizontal-relative:page;mso-position-vertical-relative:paragraph;z-index:79768" type="#_x0000_t75" stroked="false">
            <v:imagedata r:id="rId390" o:title=""/>
          </v:shape>
        </w:pict>
      </w:r>
      <w:r>
        <w:rPr/>
        <w:pict>
          <v:shape style="position:absolute;margin-left:292.339996pt;margin-top:-61.324345pt;width:.480031pt;height:.66pt;mso-position-horizontal-relative:page;mso-position-vertical-relative:paragraph;z-index:79792" type="#_x0000_t75" stroked="false">
            <v:imagedata r:id="rId390" o:title=""/>
          </v:shape>
        </w:pict>
      </w:r>
      <w:r>
        <w:rPr/>
        <w:pict>
          <v:shape style="position:absolute;margin-left:355.52002pt;margin-top:-61.324345pt;width:.480031pt;height:.66pt;mso-position-horizontal-relative:page;mso-position-vertical-relative:paragraph;z-index:79816" type="#_x0000_t75" stroked="false">
            <v:imagedata r:id="rId390" o:title=""/>
          </v:shape>
        </w:pict>
      </w:r>
      <w:r>
        <w:rPr/>
        <w:pict>
          <v:shape style="position:absolute;margin-left:400.459991pt;margin-top:-61.324345pt;width:.480031pt;height:.66pt;mso-position-horizontal-relative:page;mso-position-vertical-relative:paragraph;z-index:79840" type="#_x0000_t75" stroked="false">
            <v:imagedata r:id="rId390" o:title=""/>
          </v:shape>
        </w:pict>
      </w:r>
      <w:r>
        <w:rPr/>
        <w:pict>
          <v:shape style="position:absolute;margin-left:537.339966pt;margin-top:-61.324345pt;width:.48pt;height:.66pt;mso-position-horizontal-relative:page;mso-position-vertical-relative:paragraph;z-index:79864" type="#_x0000_t75" stroked="false">
            <v:imagedata r:id="rId390" o:title=""/>
          </v:shape>
        </w:pict>
      </w:r>
      <w:r>
        <w:rPr/>
        <w:pict>
          <v:shape style="position:absolute;margin-left:582.160034pt;margin-top:-61.324345pt;width:.480061pt;height:.66pt;mso-position-horizontal-relative:page;mso-position-vertical-relative:paragraph;z-index:79888" type="#_x0000_t75" stroked="false">
            <v:imagedata r:id="rId390" o:title=""/>
          </v:shape>
        </w:pict>
      </w:r>
      <w:r>
        <w:rPr/>
        <w:pict>
          <v:shape style="position:absolute;margin-left:645.339966pt;margin-top:-61.324345pt;width:.48pt;height:.66pt;mso-position-horizontal-relative:page;mso-position-vertical-relative:paragraph;z-index:79912" type="#_x0000_t75" stroked="false">
            <v:imagedata r:id="rId390" o:title=""/>
          </v:shape>
        </w:pict>
      </w:r>
      <w:r>
        <w:rPr/>
        <w:pict>
          <v:shape style="position:absolute;margin-left:179.059998pt;margin-top:-25.604374pt;width:.479993pt;height:.66pt;mso-position-horizontal-relative:page;mso-position-vertical-relative:paragraph;z-index:79936" type="#_x0000_t75" stroked="false">
            <v:imagedata r:id="rId391" o:title=""/>
          </v:shape>
        </w:pict>
      </w:r>
      <w:r>
        <w:rPr/>
        <w:pict>
          <v:shape style="position:absolute;margin-left:247.520004pt;margin-top:-25.604374pt;width:.479993pt;height:.66pt;mso-position-horizontal-relative:page;mso-position-vertical-relative:paragraph;z-index:79960" type="#_x0000_t75" stroked="false">
            <v:imagedata r:id="rId391" o:title=""/>
          </v:shape>
        </w:pict>
      </w:r>
      <w:r>
        <w:rPr/>
        <w:pict>
          <v:shape style="position:absolute;margin-left:292.339996pt;margin-top:-25.604374pt;width:.480008pt;height:.66pt;mso-position-horizontal-relative:page;mso-position-vertical-relative:paragraph;z-index:79984" type="#_x0000_t75" stroked="false">
            <v:imagedata r:id="rId391" o:title=""/>
          </v:shape>
        </w:pict>
      </w:r>
      <w:r>
        <w:rPr/>
        <w:pict>
          <v:shape style="position:absolute;margin-left:355.52002pt;margin-top:-25.604374pt;width:.480008pt;height:.66pt;mso-position-horizontal-relative:page;mso-position-vertical-relative:paragraph;z-index:80008" type="#_x0000_t75" stroked="false">
            <v:imagedata r:id="rId391" o:title=""/>
          </v:shape>
        </w:pict>
      </w:r>
      <w:r>
        <w:rPr/>
        <w:pict>
          <v:shape style="position:absolute;margin-left:400.459991pt;margin-top:-25.604374pt;width:.480008pt;height:.66pt;mso-position-horizontal-relative:page;mso-position-vertical-relative:paragraph;z-index:80032" type="#_x0000_t75" stroked="false">
            <v:imagedata r:id="rId391" o:title=""/>
          </v:shape>
        </w:pict>
      </w:r>
      <w:r>
        <w:rPr/>
        <w:pict>
          <v:shape style="position:absolute;margin-left:537.339966pt;margin-top:-25.604374pt;width:.479978pt;height:.66pt;mso-position-horizontal-relative:page;mso-position-vertical-relative:paragraph;z-index:80056" type="#_x0000_t75" stroked="false">
            <v:imagedata r:id="rId391" o:title=""/>
          </v:shape>
        </w:pict>
      </w:r>
      <w:r>
        <w:rPr/>
        <w:pict>
          <v:shape style="position:absolute;margin-left:582.160034pt;margin-top:-25.604374pt;width:.480039pt;height:.66pt;mso-position-horizontal-relative:page;mso-position-vertical-relative:paragraph;z-index:80080" type="#_x0000_t75" stroked="false">
            <v:imagedata r:id="rId391" o:title=""/>
          </v:shape>
        </w:pict>
      </w:r>
      <w:r>
        <w:rPr/>
        <w:pict>
          <v:shape style="position:absolute;margin-left:645.339966pt;margin-top:-25.604374pt;width:.479978pt;height:.66pt;mso-position-horizontal-relative:page;mso-position-vertical-relative:paragraph;z-index:80104" type="#_x0000_t75" stroked="false">
            <v:imagedata r:id="rId391" o:title=""/>
          </v:shape>
        </w:pict>
      </w:r>
      <w:r>
        <w:rPr/>
        <w:pict>
          <v:shape style="position:absolute;margin-left:179.059998pt;margin-top:-5.264392pt;width:.479985pt;height:.48pt;mso-position-horizontal-relative:page;mso-position-vertical-relative:paragraph;z-index:80128" type="#_x0000_t75" stroked="false">
            <v:imagedata r:id="rId391" o:title=""/>
          </v:shape>
        </w:pict>
      </w:r>
      <w:r>
        <w:rPr/>
        <w:pict>
          <v:shape style="position:absolute;margin-left:247.520004pt;margin-top:-5.264392pt;width:.479985pt;height:.48pt;mso-position-horizontal-relative:page;mso-position-vertical-relative:paragraph;z-index:80152" type="#_x0000_t75" stroked="false">
            <v:imagedata r:id="rId391" o:title=""/>
          </v:shape>
        </w:pict>
      </w:r>
      <w:r>
        <w:rPr/>
        <w:pict>
          <v:shape style="position:absolute;margin-left:292.339996pt;margin-top:-5.264392pt;width:.48pt;height:.48pt;mso-position-horizontal-relative:page;mso-position-vertical-relative:paragraph;z-index:80176" type="#_x0000_t75" stroked="false">
            <v:imagedata r:id="rId391" o:title=""/>
          </v:shape>
        </w:pict>
      </w:r>
      <w:r>
        <w:rPr/>
        <w:pict>
          <v:shape style="position:absolute;margin-left:355.52002pt;margin-top:-5.264392pt;width:.48pt;height:.48pt;mso-position-horizontal-relative:page;mso-position-vertical-relative:paragraph;z-index:80200" type="#_x0000_t75" stroked="false">
            <v:imagedata r:id="rId391" o:title=""/>
          </v:shape>
        </w:pict>
      </w:r>
      <w:r>
        <w:rPr/>
        <w:pict>
          <v:shape style="position:absolute;margin-left:400.459991pt;margin-top:-5.264392pt;width:.48pt;height:.48pt;mso-position-horizontal-relative:page;mso-position-vertical-relative:paragraph;z-index:80224" type="#_x0000_t75" stroked="false">
            <v:imagedata r:id="rId391" o:title=""/>
          </v:shape>
        </w:pict>
      </w:r>
      <w:r>
        <w:rPr/>
        <w:pict>
          <v:shape style="position:absolute;margin-left:537.339966pt;margin-top:-5.264392pt;width:.47997pt;height:.48pt;mso-position-horizontal-relative:page;mso-position-vertical-relative:paragraph;z-index:80248" type="#_x0000_t75" stroked="false">
            <v:imagedata r:id="rId391" o:title=""/>
          </v:shape>
        </w:pict>
      </w:r>
      <w:r>
        <w:rPr/>
        <w:pict>
          <v:shape style="position:absolute;margin-left:582.160034pt;margin-top:-5.264392pt;width:.48003pt;height:.48pt;mso-position-horizontal-relative:page;mso-position-vertical-relative:paragraph;z-index:80272" type="#_x0000_t75" stroked="false">
            <v:imagedata r:id="rId391" o:title=""/>
          </v:shape>
        </w:pict>
      </w:r>
      <w:r>
        <w:rPr/>
        <w:pict>
          <v:shape style="position:absolute;margin-left:645.339966pt;margin-top:-5.264392pt;width:.47997pt;height:.48pt;mso-position-horizontal-relative:page;mso-position-vertical-relative:paragraph;z-index:80296" type="#_x0000_t75" stroked="false">
            <v:imagedata r:id="rId391" o:title=""/>
          </v:shape>
        </w:pict>
      </w:r>
      <w:r>
        <w:rPr/>
        <w:t>期末单项金额重大并单项计提坏账准备的应收账款：</w:t>
      </w:r>
    </w:p>
    <w:p>
      <w:pPr>
        <w:pStyle w:val="BodyText"/>
        <w:spacing w:line="345" w:lineRule="auto" w:before="166"/>
        <w:ind w:left="620" w:right="21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60"/>
        <w:ind w:left="6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4328" w:right="0" w:firstLine="0"/>
        <w:jc w:val="left"/>
        <w:rPr>
          <w:rFonts w:ascii="宋体" w:hAnsi="宋体" w:cs="宋体" w:eastAsia="宋体" w:hint="default"/>
          <w:sz w:val="21"/>
          <w:szCs w:val="21"/>
        </w:rPr>
      </w:pPr>
      <w:r>
        <w:rPr/>
        <w:pict>
          <v:group style="position:absolute;margin-left:245.539993pt;margin-top:19.703690pt;width:.5pt;height:17.3pt;mso-position-horizontal-relative:page;mso-position-vertical-relative:paragraph;z-index:80320" coordorigin="4911,394" coordsize="10,346">
            <v:group style="position:absolute;left:4911;top:394;width:10;height:20" coordorigin="4911,394" coordsize="10,20">
              <v:shape style="position:absolute;left:4911;top:394;width:10;height:20" coordorigin="4911,394" coordsize="10,20" path="m4911,414l4920,414,4920,394,4911,394,4911,414xe" filled="true" fillcolor="#000000" stroked="false">
                <v:path arrowok="t"/>
                <v:fill type="solid"/>
              </v:shape>
            </v:group>
            <v:group style="position:absolute;left:4911;top:414;width:10;height:20" coordorigin="4911,414" coordsize="10,20">
              <v:shape style="position:absolute;left:4911;top:414;width:10;height:20" coordorigin="4911,414" coordsize="10,20" path="m4911,433l4920,433,4920,414,4911,414,4911,433xe" filled="true" fillcolor="#000000" stroked="false">
                <v:path arrowok="t"/>
                <v:fill type="solid"/>
              </v:shape>
            </v:group>
            <v:group style="position:absolute;left:4911;top:433;width:10;height:20" coordorigin="4911,433" coordsize="10,20">
              <v:shape style="position:absolute;left:4911;top:433;width:10;height:20" coordorigin="4911,433" coordsize="10,20" path="m4911,452l4920,452,4920,433,4911,433,4911,452xe" filled="true" fillcolor="#000000" stroked="false">
                <v:path arrowok="t"/>
                <v:fill type="solid"/>
              </v:shape>
            </v:group>
            <v:group style="position:absolute;left:4911;top:452;width:10;height:20" coordorigin="4911,452" coordsize="10,20">
              <v:shape style="position:absolute;left:4911;top:452;width:10;height:20" coordorigin="4911,452" coordsize="10,20" path="m4911,471l4920,471,4920,452,4911,452,4911,471xe" filled="true" fillcolor="#000000" stroked="false">
                <v:path arrowok="t"/>
                <v:fill type="solid"/>
              </v:shape>
            </v:group>
            <v:group style="position:absolute;left:4911;top:471;width:10;height:20" coordorigin="4911,471" coordsize="10,20">
              <v:shape style="position:absolute;left:4911;top:471;width:10;height:20" coordorigin="4911,471" coordsize="10,20" path="m4911,490l4920,490,4920,471,4911,471,4911,490xe" filled="true" fillcolor="#000000" stroked="false">
                <v:path arrowok="t"/>
                <v:fill type="solid"/>
              </v:shape>
            </v:group>
            <v:group style="position:absolute;left:4911;top:490;width:10;height:20" coordorigin="4911,490" coordsize="10,20">
              <v:shape style="position:absolute;left:4911;top:490;width:10;height:20" coordorigin="4911,490" coordsize="10,20" path="m4911,510l4920,510,4920,490,4911,490,4911,510xe" filled="true" fillcolor="#000000" stroked="false">
                <v:path arrowok="t"/>
                <v:fill type="solid"/>
              </v:shape>
            </v:group>
            <v:group style="position:absolute;left:4911;top:510;width:10;height:20" coordorigin="4911,510" coordsize="10,20">
              <v:shape style="position:absolute;left:4911;top:510;width:10;height:20" coordorigin="4911,510" coordsize="10,20" path="m4911,529l4920,529,4920,510,4911,510,4911,529xe" filled="true" fillcolor="#000000" stroked="false">
                <v:path arrowok="t"/>
                <v:fill type="solid"/>
              </v:shape>
            </v:group>
            <v:group style="position:absolute;left:4911;top:529;width:10;height:20" coordorigin="4911,529" coordsize="10,20">
              <v:shape style="position:absolute;left:4911;top:529;width:10;height:20" coordorigin="4911,529" coordsize="10,20" path="m4911,548l4920,548,4920,529,4911,529,4911,548xe" filled="true" fillcolor="#000000" stroked="false">
                <v:path arrowok="t"/>
                <v:fill type="solid"/>
              </v:shape>
            </v:group>
            <v:group style="position:absolute;left:4911;top:548;width:10;height:20" coordorigin="4911,548" coordsize="10,20">
              <v:shape style="position:absolute;left:4911;top:548;width:10;height:20" coordorigin="4911,548" coordsize="10,20" path="m4911,567l4920,567,4920,548,4911,548,4911,567xe" filled="true" fillcolor="#000000" stroked="false">
                <v:path arrowok="t"/>
                <v:fill type="solid"/>
              </v:shape>
            </v:group>
            <v:group style="position:absolute;left:4911;top:567;width:10;height:20" coordorigin="4911,567" coordsize="10,20">
              <v:shape style="position:absolute;left:4911;top:567;width:10;height:20" coordorigin="4911,567" coordsize="10,20" path="m4911,586l4920,586,4920,567,4911,567,4911,586xe" filled="true" fillcolor="#000000" stroked="false">
                <v:path arrowok="t"/>
                <v:fill type="solid"/>
              </v:shape>
            </v:group>
            <v:group style="position:absolute;left:4911;top:586;width:10;height:20" coordorigin="4911,586" coordsize="10,20">
              <v:shape style="position:absolute;left:4911;top:586;width:10;height:20" coordorigin="4911,586" coordsize="10,20" path="m4911,606l4920,606,4920,586,4911,586,4911,606xe" filled="true" fillcolor="#000000" stroked="false">
                <v:path arrowok="t"/>
                <v:fill type="solid"/>
              </v:shape>
            </v:group>
            <v:group style="position:absolute;left:4911;top:606;width:10;height:20" coordorigin="4911,606" coordsize="10,20">
              <v:shape style="position:absolute;left:4911;top:606;width:10;height:20" coordorigin="4911,606" coordsize="10,20" path="m4911,625l4920,625,4920,606,4911,606,4911,625xe" filled="true" fillcolor="#000000" stroked="false">
                <v:path arrowok="t"/>
                <v:fill type="solid"/>
              </v:shape>
            </v:group>
            <v:group style="position:absolute;left:4911;top:625;width:10;height:20" coordorigin="4911,625" coordsize="10,20">
              <v:shape style="position:absolute;left:4911;top:625;width:10;height:20" coordorigin="4911,625" coordsize="10,20" path="m4911,644l4920,644,4920,625,4911,625,4911,644xe" filled="true" fillcolor="#000000" stroked="false">
                <v:path arrowok="t"/>
                <v:fill type="solid"/>
              </v:shape>
            </v:group>
            <v:group style="position:absolute;left:4911;top:644;width:10;height:20" coordorigin="4911,644" coordsize="10,20">
              <v:shape style="position:absolute;left:4911;top:644;width:10;height:20" coordorigin="4911,644" coordsize="10,20" path="m4911,663l4920,663,4920,644,4911,644,4911,663xe" filled="true" fillcolor="#000000" stroked="false">
                <v:path arrowok="t"/>
                <v:fill type="solid"/>
              </v:shape>
            </v:group>
            <v:group style="position:absolute;left:4911;top:663;width:10;height:20" coordorigin="4911,663" coordsize="10,20">
              <v:shape style="position:absolute;left:4911;top:663;width:10;height:20" coordorigin="4911,663" coordsize="10,20" path="m4911,682l4920,682,4920,663,4911,663,4911,682xe" filled="true" fillcolor="#000000" stroked="false">
                <v:path arrowok="t"/>
                <v:fill type="solid"/>
              </v:shape>
            </v:group>
            <v:group style="position:absolute;left:4911;top:682;width:10;height:20" coordorigin="4911,682" coordsize="10,20">
              <v:shape style="position:absolute;left:4911;top:682;width:10;height:20" coordorigin="4911,682" coordsize="10,20" path="m4911,702l4920,702,4920,682,4911,682,4911,702xe" filled="true" fillcolor="#000000" stroked="false">
                <v:path arrowok="t"/>
                <v:fill type="solid"/>
              </v:shape>
            </v:group>
            <v:group style="position:absolute;left:4911;top:702;width:10;height:20" coordorigin="4911,702" coordsize="10,20">
              <v:shape style="position:absolute;left:4911;top:702;width:10;height:20" coordorigin="4911,702" coordsize="10,20" path="m4911,721l4920,721,4920,702,4911,702,4911,721xe" filled="true" fillcolor="#000000" stroked="false">
                <v:path arrowok="t"/>
                <v:fill type="solid"/>
              </v:shape>
            </v:group>
            <v:group style="position:absolute;left:4911;top:721;width:10;height:20" coordorigin="4911,721" coordsize="10,20">
              <v:shape style="position:absolute;left:4911;top:721;width:10;height:20" coordorigin="4911,721" coordsize="10,20" path="m4911,740l4920,740,4920,721,4911,721,4911,740xe" filled="true" fillcolor="#000000" stroked="false">
                <v:path arrowok="t"/>
                <v:fill type="solid"/>
              </v:shape>
            </v:group>
            <w10:wrap type="none"/>
          </v:group>
        </w:pict>
      </w:r>
      <w:r>
        <w:rPr/>
        <w:pict>
          <v:shape style="position:absolute;margin-left:70.379997pt;margin-top:18.293671pt;width:701.5pt;height:121.15pt;mso-position-horizontal-relative:page;mso-position-vertical-relative:paragraph;z-index:80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1"/>
                    <w:gridCol w:w="3506"/>
                    <w:gridCol w:w="3504"/>
                    <w:gridCol w:w="3504"/>
                  </w:tblGrid>
                  <w:tr>
                    <w:trPr>
                      <w:trHeight w:val="302" w:hRule="exact"/>
                    </w:trPr>
                    <w:tc>
                      <w:tcPr>
                        <w:tcW w:w="3501" w:type="dxa"/>
                        <w:tcBorders>
                          <w:top w:val="single" w:sz="4" w:space="0" w:color="000000"/>
                          <w:left w:val="nil" w:sz="6" w:space="0" w:color="auto"/>
                          <w:bottom w:val="nil" w:sz="6" w:space="0" w:color="auto"/>
                          <w:right w:val="nil" w:sz="6" w:space="0" w:color="auto"/>
                        </w:tcBorders>
                        <w:shd w:val="clear" w:color="auto" w:fill="D2D2D2"/>
                      </w:tcPr>
                      <w:p>
                        <w:pPr/>
                      </w:p>
                    </w:tc>
                    <w:tc>
                      <w:tcPr>
                        <w:tcW w:w="3506" w:type="dxa"/>
                        <w:tcBorders>
                          <w:top w:val="single" w:sz="4" w:space="0" w:color="000000"/>
                          <w:left w:val="nil" w:sz="6" w:space="0" w:color="auto"/>
                          <w:bottom w:val="nil" w:sz="6" w:space="0" w:color="auto"/>
                          <w:right w:val="nil" w:sz="6" w:space="0" w:color="auto"/>
                        </w:tcBorders>
                        <w:shd w:val="clear" w:color="auto" w:fill="D2D2D2"/>
                      </w:tcPr>
                      <w:p>
                        <w:pPr/>
                      </w:p>
                    </w:tc>
                    <w:tc>
                      <w:tcPr>
                        <w:tcW w:w="3504"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27"/>
                          <w:ind w:left="13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504" w:type="dxa"/>
                        <w:tcBorders>
                          <w:top w:val="single" w:sz="4" w:space="0" w:color="000000"/>
                          <w:left w:val="nil" w:sz="6" w:space="0" w:color="auto"/>
                          <w:bottom w:val="nil" w:sz="6" w:space="0" w:color="auto"/>
                          <w:right w:val="nil" w:sz="6" w:space="0" w:color="auto"/>
                        </w:tcBorders>
                        <w:shd w:val="clear" w:color="auto" w:fill="D2D2D2"/>
                      </w:tcPr>
                      <w:p>
                        <w:pPr/>
                      </w:p>
                    </w:tc>
                  </w:tr>
                  <w:tr>
                    <w:trPr>
                      <w:trHeight w:val="101" w:hRule="exact"/>
                    </w:trPr>
                    <w:tc>
                      <w:tcPr>
                        <w:tcW w:w="350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
                          <w:ind w:right="0"/>
                          <w:jc w:val="left"/>
                          <w:rPr>
                            <w:rFonts w:ascii="宋体" w:hAnsi="宋体" w:cs="宋体" w:eastAsia="宋体" w:hint="default"/>
                            <w:sz w:val="6"/>
                            <w:szCs w:val="6"/>
                          </w:rPr>
                        </w:pPr>
                      </w:p>
                      <w:p>
                        <w:pPr>
                          <w:pStyle w:val="TableParagraph"/>
                          <w:spacing w:line="20" w:lineRule="exact"/>
                          <w:ind w:left="3498"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30"/>
                              <wp:effectExtent l="0" t="0" r="0" b="0"/>
                              <wp:docPr id="2521" name="image54.png" descr=""/>
                              <wp:cNvGraphicFramePr>
                                <a:graphicFrameLocks noChangeAspect="1"/>
                              </wp:cNvGraphicFramePr>
                              <a:graphic>
                                <a:graphicData uri="http://schemas.openxmlformats.org/drawingml/2006/picture">
                                  <pic:pic>
                                    <pic:nvPicPr>
                                      <pic:cNvPr id="2522" name="image54.png"/>
                                      <pic:cNvPicPr/>
                                    </pic:nvPicPr>
                                    <pic:blipFill>
                                      <a:blip r:embed="rId67" cstate="print"/>
                                      <a:stretch>
                                        <a:fillRect/>
                                      </a:stretch>
                                    </pic:blipFill>
                                    <pic:spPr>
                                      <a:xfrm>
                                        <a:off x="0" y="0"/>
                                        <a:ext cx="6095" cy="11430"/>
                                      </a:xfrm>
                                      <a:prstGeom prst="rect">
                                        <a:avLst/>
                                      </a:prstGeom>
                                    </pic:spPr>
                                  </pic:pic>
                                </a:graphicData>
                              </a:graphic>
                            </wp:inline>
                          </w:drawing>
                        </w:r>
                        <w:r>
                          <w:rPr>
                            <w:rFonts w:ascii="宋体" w:hAnsi="宋体" w:cs="宋体" w:eastAsia="宋体" w:hint="default"/>
                            <w:sz w:val="2"/>
                            <w:szCs w:val="2"/>
                          </w:rPr>
                        </w:r>
                      </w:p>
                    </w:tc>
                    <w:tc>
                      <w:tcPr>
                        <w:tcW w:w="3506" w:type="dxa"/>
                        <w:tcBorders>
                          <w:top w:val="nil" w:sz="6" w:space="0" w:color="auto"/>
                          <w:left w:val="nil" w:sz="6" w:space="0" w:color="auto"/>
                          <w:bottom w:val="single" w:sz="4" w:space="0" w:color="000000"/>
                          <w:right w:val="nil" w:sz="6" w:space="0" w:color="auto"/>
                        </w:tcBorders>
                        <w:shd w:val="clear" w:color="auto" w:fill="D2D2D2"/>
                      </w:tcPr>
                      <w:p>
                        <w:pPr/>
                      </w:p>
                    </w:tc>
                    <w:tc>
                      <w:tcPr>
                        <w:tcW w:w="3504" w:type="dxa"/>
                        <w:tcBorders>
                          <w:top w:val="nil" w:sz="6" w:space="0" w:color="auto"/>
                          <w:left w:val="nil" w:sz="6" w:space="0" w:color="auto"/>
                          <w:bottom w:val="single" w:sz="4" w:space="0" w:color="000000"/>
                          <w:right w:val="nil" w:sz="6" w:space="0" w:color="auto"/>
                        </w:tcBorders>
                        <w:shd w:val="clear" w:color="auto" w:fill="D2D2D2"/>
                      </w:tcPr>
                      <w:p>
                        <w:pPr/>
                      </w:p>
                    </w:tc>
                    <w:tc>
                      <w:tcPr>
                        <w:tcW w:w="3504" w:type="dxa"/>
                        <w:tcBorders>
                          <w:top w:val="nil" w:sz="6" w:space="0" w:color="auto"/>
                          <w:left w:val="nil" w:sz="6" w:space="0" w:color="auto"/>
                          <w:bottom w:val="single" w:sz="4" w:space="0" w:color="000000"/>
                          <w:right w:val="nil" w:sz="6" w:space="0" w:color="auto"/>
                        </w:tcBorders>
                        <w:shd w:val="clear" w:color="auto" w:fill="D2D2D2"/>
                      </w:tcPr>
                      <w:p>
                        <w:pPr/>
                      </w:p>
                    </w:tc>
                  </w:tr>
                  <w:tr>
                    <w:trPr>
                      <w:trHeight w:val="402" w:hRule="exact"/>
                    </w:trPr>
                    <w:tc>
                      <w:tcPr>
                        <w:tcW w:w="3501"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tc>
                    <w:tc>
                      <w:tcPr>
                        <w:tcW w:w="3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5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14015" w:type="dxa"/>
                        <w:gridSpan w:val="4"/>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223,573,342.03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11,178,667.09</w:t>
                        </w:r>
                      </w:p>
                    </w:tc>
                    <w:tc>
                      <w:tcPr>
                        <w:tcW w:w="3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35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223,573,342.03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11,178,667.09</w:t>
                        </w:r>
                      </w:p>
                    </w:tc>
                    <w:tc>
                      <w:tcPr>
                        <w:tcW w:w="3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35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56,616,214.89</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5,661,621.50</w:t>
                        </w:r>
                      </w:p>
                    </w:tc>
                    <w:tc>
                      <w:tcPr>
                        <w:tcW w:w="3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10.00%</w:t>
                        </w:r>
                      </w:p>
                    </w:tc>
                  </w:tr>
                </w:tbl>
                <w:p>
                  <w:pPr/>
                </w:p>
              </w:txbxContent>
            </v:textbox>
            <w10:wrap type="none"/>
          </v:shape>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6840" w:h="11910" w:orient="landscape"/>
          <w:pgMar w:top="1060" w:bottom="1160" w:left="1300" w:right="0"/>
          <w:cols w:num="2" w:equalWidth="0">
            <w:col w:w="8088" w:space="739"/>
            <w:col w:w="6713"/>
          </w:cols>
        </w:sectPr>
      </w:pPr>
    </w:p>
    <w:p>
      <w:pPr>
        <w:spacing w:line="240" w:lineRule="auto" w:before="1"/>
        <w:rPr>
          <w:rFonts w:ascii="宋体" w:hAnsi="宋体" w:cs="宋体" w:eastAsia="宋体" w:hint="default"/>
          <w:sz w:val="25"/>
          <w:szCs w:val="25"/>
        </w:rPr>
      </w:pPr>
    </w:p>
    <w:p>
      <w:pPr>
        <w:spacing w:before="0"/>
        <w:ind w:left="1653" w:right="10338" w:firstLine="0"/>
        <w:jc w:val="left"/>
        <w:rPr>
          <w:rFonts w:ascii="宋体" w:hAnsi="宋体" w:cs="宋体" w:eastAsia="宋体" w:hint="default"/>
          <w:sz w:val="21"/>
          <w:szCs w:val="21"/>
        </w:rPr>
      </w:pPr>
      <w:r>
        <w:rPr/>
        <w:pict>
          <v:shape style="position:absolute;margin-left:245.539993pt;margin-top:7.823654pt;width:.480011pt;height:.900024pt;mso-position-horizontal-relative:page;mso-position-vertical-relative:paragraph;z-index:80344" type="#_x0000_t75" stroked="false">
            <v:imagedata r:id="rId67" o:title=""/>
          </v:shape>
        </w:pict>
      </w:r>
      <w:r>
        <w:rPr>
          <w:rFonts w:ascii="宋体" w:hAnsi="宋体" w:cs="宋体" w:eastAsia="宋体" w:hint="default"/>
          <w:sz w:val="21"/>
          <w:szCs w:val="21"/>
        </w:rPr>
        <w:t>账龄</w:t>
      </w:r>
    </w:p>
    <w:p>
      <w:pPr>
        <w:spacing w:line="240" w:lineRule="auto" w:before="9"/>
        <w:rPr>
          <w:rFonts w:ascii="宋体" w:hAnsi="宋体" w:cs="宋体" w:eastAsia="宋体" w:hint="default"/>
          <w:sz w:val="21"/>
          <w:szCs w:val="21"/>
        </w:rPr>
      </w:pPr>
    </w:p>
    <w:p>
      <w:pPr>
        <w:tabs>
          <w:tab w:pos="7114" w:val="left" w:leader="none"/>
          <w:tab w:pos="10618" w:val="left" w:leader="none"/>
        </w:tabs>
        <w:spacing w:line="20" w:lineRule="exact"/>
        <w:ind w:left="3610"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2523" name="image358.png" descr=""/>
            <wp:cNvGraphicFramePr>
              <a:graphicFrameLocks noChangeAspect="1"/>
            </wp:cNvGraphicFramePr>
            <a:graphic>
              <a:graphicData uri="http://schemas.openxmlformats.org/drawingml/2006/picture">
                <pic:pic>
                  <pic:nvPicPr>
                    <pic:cNvPr id="2524" name="image358.png"/>
                    <pic:cNvPicPr/>
                  </pic:nvPicPr>
                  <pic:blipFill>
                    <a:blip r:embed="rId39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525" name="image358.png" descr=""/>
            <wp:cNvGraphicFramePr>
              <a:graphicFrameLocks noChangeAspect="1"/>
            </wp:cNvGraphicFramePr>
            <a:graphic>
              <a:graphicData uri="http://schemas.openxmlformats.org/drawingml/2006/picture">
                <pic:pic>
                  <pic:nvPicPr>
                    <pic:cNvPr id="2526" name="image358.png"/>
                    <pic:cNvPicPr/>
                  </pic:nvPicPr>
                  <pic:blipFill>
                    <a:blip r:embed="rId39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527" name="image358.png" descr=""/>
            <wp:cNvGraphicFramePr>
              <a:graphicFrameLocks noChangeAspect="1"/>
            </wp:cNvGraphicFramePr>
            <a:graphic>
              <a:graphicData uri="http://schemas.openxmlformats.org/drawingml/2006/picture">
                <pic:pic>
                  <pic:nvPicPr>
                    <pic:cNvPr id="2528" name="image358.png"/>
                    <pic:cNvPicPr/>
                  </pic:nvPicPr>
                  <pic:blipFill>
                    <a:blip r:embed="rId392"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7114" w:val="left" w:leader="none"/>
          <w:tab w:pos="10618" w:val="left" w:leader="none"/>
        </w:tabs>
        <w:spacing w:line="20" w:lineRule="exact"/>
        <w:ind w:left="3610"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529" name="image358.png" descr=""/>
            <wp:cNvGraphicFramePr>
              <a:graphicFrameLocks noChangeAspect="1"/>
            </wp:cNvGraphicFramePr>
            <a:graphic>
              <a:graphicData uri="http://schemas.openxmlformats.org/drawingml/2006/picture">
                <pic:pic>
                  <pic:nvPicPr>
                    <pic:cNvPr id="2530"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531" name="image358.png" descr=""/>
            <wp:cNvGraphicFramePr>
              <a:graphicFrameLocks noChangeAspect="1"/>
            </wp:cNvGraphicFramePr>
            <a:graphic>
              <a:graphicData uri="http://schemas.openxmlformats.org/drawingml/2006/picture">
                <pic:pic>
                  <pic:nvPicPr>
                    <pic:cNvPr id="2532"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533" name="image358.png" descr=""/>
            <wp:cNvGraphicFramePr>
              <a:graphicFrameLocks noChangeAspect="1"/>
            </wp:cNvGraphicFramePr>
            <a:graphic>
              <a:graphicData uri="http://schemas.openxmlformats.org/drawingml/2006/picture">
                <pic:pic>
                  <pic:nvPicPr>
                    <pic:cNvPr id="2534"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7114" w:val="left" w:leader="none"/>
          <w:tab w:pos="10618" w:val="left" w:leader="none"/>
        </w:tabs>
        <w:spacing w:line="20" w:lineRule="exact"/>
        <w:ind w:left="3610"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535" name="image358.png" descr=""/>
            <wp:cNvGraphicFramePr>
              <a:graphicFrameLocks noChangeAspect="1"/>
            </wp:cNvGraphicFramePr>
            <a:graphic>
              <a:graphicData uri="http://schemas.openxmlformats.org/drawingml/2006/picture">
                <pic:pic>
                  <pic:nvPicPr>
                    <pic:cNvPr id="2536"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537" name="image358.png" descr=""/>
            <wp:cNvGraphicFramePr>
              <a:graphicFrameLocks noChangeAspect="1"/>
            </wp:cNvGraphicFramePr>
            <a:graphic>
              <a:graphicData uri="http://schemas.openxmlformats.org/drawingml/2006/picture">
                <pic:pic>
                  <pic:nvPicPr>
                    <pic:cNvPr id="2538"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539" name="image358.png" descr=""/>
            <wp:cNvGraphicFramePr>
              <a:graphicFrameLocks noChangeAspect="1"/>
            </wp:cNvGraphicFramePr>
            <a:graphic>
              <a:graphicData uri="http://schemas.openxmlformats.org/drawingml/2006/picture">
                <pic:pic>
                  <pic:nvPicPr>
                    <pic:cNvPr id="2540"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7114" w:val="left" w:leader="none"/>
          <w:tab w:pos="10618" w:val="left" w:leader="none"/>
        </w:tabs>
        <w:spacing w:line="20" w:lineRule="exact"/>
        <w:ind w:left="3610" w:right="0" w:firstLine="0"/>
        <w:rPr>
          <w:rFonts w:ascii="宋体" w:hAnsi="宋体" w:cs="宋体" w:eastAsia="宋体" w:hint="default"/>
          <w:sz w:val="2"/>
          <w:szCs w:val="2"/>
        </w:rPr>
      </w:pPr>
      <w:r>
        <w:rPr>
          <w:rFonts w:ascii="宋体"/>
          <w:sz w:val="2"/>
        </w:rPr>
        <w:drawing>
          <wp:inline distT="0" distB="0" distL="0" distR="0">
            <wp:extent cx="6001" cy="6000"/>
            <wp:effectExtent l="0" t="0" r="0" b="0"/>
            <wp:docPr id="2541" name="image358.png" descr=""/>
            <wp:cNvGraphicFramePr>
              <a:graphicFrameLocks noChangeAspect="1"/>
            </wp:cNvGraphicFramePr>
            <a:graphic>
              <a:graphicData uri="http://schemas.openxmlformats.org/drawingml/2006/picture">
                <pic:pic>
                  <pic:nvPicPr>
                    <pic:cNvPr id="2542" name="image358.png"/>
                    <pic:cNvPicPr/>
                  </pic:nvPicPr>
                  <pic:blipFill>
                    <a:blip r:embed="rId392" cstate="print"/>
                    <a:stretch>
                      <a:fillRect/>
                    </a:stretch>
                  </pic:blipFill>
                  <pic:spPr>
                    <a:xfrm>
                      <a:off x="0" y="0"/>
                      <a:ext cx="6001"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0" cy="6000"/>
            <wp:effectExtent l="0" t="0" r="0" b="0"/>
            <wp:docPr id="2543" name="image358.png" descr=""/>
            <wp:cNvGraphicFramePr>
              <a:graphicFrameLocks noChangeAspect="1"/>
            </wp:cNvGraphicFramePr>
            <a:graphic>
              <a:graphicData uri="http://schemas.openxmlformats.org/drawingml/2006/picture">
                <pic:pic>
                  <pic:nvPicPr>
                    <pic:cNvPr id="2544" name="image358.png"/>
                    <pic:cNvPicPr/>
                  </pic:nvPicPr>
                  <pic:blipFill>
                    <a:blip r:embed="rId392" cstate="print"/>
                    <a:stretch>
                      <a:fillRect/>
                    </a:stretch>
                  </pic:blipFill>
                  <pic:spPr>
                    <a:xfrm>
                      <a:off x="0" y="0"/>
                      <a:ext cx="6000" cy="600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00" cy="6000"/>
            <wp:effectExtent l="0" t="0" r="0" b="0"/>
            <wp:docPr id="2545" name="image358.png" descr=""/>
            <wp:cNvGraphicFramePr>
              <a:graphicFrameLocks noChangeAspect="1"/>
            </wp:cNvGraphicFramePr>
            <a:graphic>
              <a:graphicData uri="http://schemas.openxmlformats.org/drawingml/2006/picture">
                <pic:pic>
                  <pic:nvPicPr>
                    <pic:cNvPr id="2546" name="image358.png"/>
                    <pic:cNvPicPr/>
                  </pic:nvPicPr>
                  <pic:blipFill>
                    <a:blip r:embed="rId392" cstate="print"/>
                    <a:stretch>
                      <a:fillRect/>
                    </a:stretch>
                  </pic:blipFill>
                  <pic:spPr>
                    <a:xfrm>
                      <a:off x="0" y="0"/>
                      <a:ext cx="6000" cy="6000"/>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type w:val="continuous"/>
          <w:pgSz w:w="16840" w:h="11910" w:orient="landscape"/>
          <w:pgMar w:top="1060" w:bottom="1160" w:left="1300" w:right="0"/>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98"/>
        <w:gridCol w:w="3508"/>
        <w:gridCol w:w="3504"/>
        <w:gridCol w:w="3507"/>
      </w:tblGrid>
      <w:tr>
        <w:trPr>
          <w:trHeight w:val="416" w:hRule="exact"/>
        </w:trPr>
        <w:tc>
          <w:tcPr>
            <w:tcW w:w="349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5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32,433,110.78</w:t>
            </w:r>
          </w:p>
        </w:tc>
        <w:tc>
          <w:tcPr>
            <w:tcW w:w="35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9,729,933.25</w:t>
            </w:r>
          </w:p>
        </w:tc>
        <w:tc>
          <w:tcPr>
            <w:tcW w:w="3507"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3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2547" name="image358.png" descr=""/>
                  <wp:cNvGraphicFramePr>
                    <a:graphicFrameLocks noChangeAspect="1"/>
                  </wp:cNvGraphicFramePr>
                  <a:graphic>
                    <a:graphicData uri="http://schemas.openxmlformats.org/drawingml/2006/picture">
                      <pic:pic>
                        <pic:nvPicPr>
                          <pic:cNvPr id="2548" name="image358.png"/>
                          <pic:cNvPicPr/>
                        </pic:nvPicPr>
                        <pic:blipFill>
                          <a:blip r:embed="rId392"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z w:val="21"/>
              </w:rPr>
              <w:t>26,227,556.86</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18,229,844.74</w:t>
            </w:r>
          </w:p>
        </w:tc>
        <w:tc>
          <w:tcPr>
            <w:tcW w:w="3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69.51%</w:t>
            </w:r>
          </w:p>
        </w:tc>
      </w:tr>
      <w:tr>
        <w:trPr>
          <w:trHeight w:val="402" w:hRule="exact"/>
        </w:trPr>
        <w:tc>
          <w:tcPr>
            <w:tcW w:w="3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49" name="image358.png" descr=""/>
                  <wp:cNvGraphicFramePr>
                    <a:graphicFrameLocks noChangeAspect="1"/>
                  </wp:cNvGraphicFramePr>
                  <a:graphic>
                    <a:graphicData uri="http://schemas.openxmlformats.org/drawingml/2006/picture">
                      <pic:pic>
                        <pic:nvPicPr>
                          <pic:cNvPr id="2550"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z w:val="21"/>
              </w:rPr>
              <w:t>14,037,634.71</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7,018,817.35</w:t>
            </w:r>
          </w:p>
        </w:tc>
        <w:tc>
          <w:tcPr>
            <w:tcW w:w="3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3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51" name="image358.png" descr=""/>
                  <wp:cNvGraphicFramePr>
                    <a:graphicFrameLocks noChangeAspect="1"/>
                  </wp:cNvGraphicFramePr>
                  <a:graphic>
                    <a:graphicData uri="http://schemas.openxmlformats.org/drawingml/2006/picture">
                      <pic:pic>
                        <pic:nvPicPr>
                          <pic:cNvPr id="2552"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4,894,473.83</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3,915,579.07</w:t>
            </w:r>
          </w:p>
        </w:tc>
        <w:tc>
          <w:tcPr>
            <w:tcW w:w="3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3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53" name="image358.png" descr=""/>
                  <wp:cNvGraphicFramePr>
                    <a:graphicFrameLocks noChangeAspect="1"/>
                  </wp:cNvGraphicFramePr>
                  <a:graphic>
                    <a:graphicData uri="http://schemas.openxmlformats.org/drawingml/2006/picture">
                      <pic:pic>
                        <pic:nvPicPr>
                          <pic:cNvPr id="2554" name="image358.png"/>
                          <pic:cNvPicPr/>
                        </pic:nvPicPr>
                        <pic:blipFill>
                          <a:blip r:embed="rId39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7,295,448.32</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7,295,448.32</w:t>
            </w:r>
          </w:p>
        </w:tc>
        <w:tc>
          <w:tcPr>
            <w:tcW w:w="3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3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555" name="image359.png" descr=""/>
                  <wp:cNvGraphicFramePr>
                    <a:graphicFrameLocks noChangeAspect="1"/>
                  </wp:cNvGraphicFramePr>
                  <a:graphic>
                    <a:graphicData uri="http://schemas.openxmlformats.org/drawingml/2006/picture">
                      <pic:pic>
                        <pic:nvPicPr>
                          <pic:cNvPr id="2556" name="image359.png"/>
                          <pic:cNvPicPr/>
                        </pic:nvPicPr>
                        <pic:blipFill>
                          <a:blip r:embed="rId39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pacing w:val="-1"/>
                <w:sz w:val="21"/>
              </w:rPr>
              <w:t>338,850,224.56</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44,800,066.58</w:t>
            </w:r>
          </w:p>
        </w:tc>
        <w:tc>
          <w:tcPr>
            <w:tcW w:w="3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8"/>
        <w:rPr>
          <w:rFonts w:ascii="宋体" w:hAnsi="宋体" w:cs="宋体" w:eastAsia="宋体" w:hint="default"/>
          <w:sz w:val="6"/>
          <w:szCs w:val="6"/>
        </w:rPr>
      </w:pPr>
    </w:p>
    <w:p>
      <w:pPr>
        <w:pStyle w:val="BodyText"/>
        <w:spacing w:line="240" w:lineRule="auto"/>
        <w:ind w:left="640" w:right="1318"/>
        <w:jc w:val="left"/>
      </w:pPr>
      <w:r>
        <w:rPr/>
        <w:pict>
          <v:shape style="position:absolute;margin-left:420.699982pt;margin-top:-85.604355pt;width:.48pt;height:.42pt;mso-position-horizontal-relative:page;mso-position-vertical-relative:paragraph;z-index:80440" type="#_x0000_t75" stroked="false">
            <v:imagedata r:id="rId394" o:title=""/>
          </v:shape>
        </w:pict>
      </w:r>
      <w:r>
        <w:rPr/>
        <w:pict>
          <v:shape style="position:absolute;margin-left:595.900024pt;margin-top:-85.604355pt;width:.48pt;height:.42pt;mso-position-horizontal-relative:page;mso-position-vertical-relative:paragraph;z-index:80464" type="#_x0000_t75" stroked="false">
            <v:imagedata r:id="rId394" o:title=""/>
          </v:shape>
        </w:pict>
      </w:r>
      <w:r>
        <w:rPr/>
        <w:pict>
          <v:shape style="position:absolute;margin-left:420.699982pt;margin-top:-65.504364pt;width:.48pt;height:.42pt;mso-position-horizontal-relative:page;mso-position-vertical-relative:paragraph;z-index:80488" type="#_x0000_t75" stroked="false">
            <v:imagedata r:id="rId394" o:title=""/>
          </v:shape>
        </w:pict>
      </w:r>
      <w:r>
        <w:rPr/>
        <w:pict>
          <v:shape style="position:absolute;margin-left:595.900024pt;margin-top:-65.504364pt;width:.48pt;height:.42pt;mso-position-horizontal-relative:page;mso-position-vertical-relative:paragraph;z-index:80512" type="#_x0000_t75" stroked="false">
            <v:imagedata r:id="rId394" o:title=""/>
          </v:shape>
        </w:pict>
      </w:r>
      <w:r>
        <w:rPr/>
        <w:pict>
          <v:shape style="position:absolute;margin-left:420.699982pt;margin-top:-45.404362pt;width:.48pt;height:.42pt;mso-position-horizontal-relative:page;mso-position-vertical-relative:paragraph;z-index:80536" type="#_x0000_t75" stroked="false">
            <v:imagedata r:id="rId394" o:title=""/>
          </v:shape>
        </w:pict>
      </w:r>
      <w:r>
        <w:rPr/>
        <w:pict>
          <v:shape style="position:absolute;margin-left:595.900024pt;margin-top:-45.404362pt;width:.48pt;height:.42pt;mso-position-horizontal-relative:page;mso-position-vertical-relative:paragraph;z-index:80560" type="#_x0000_t75" stroked="false">
            <v:imagedata r:id="rId394" o:title=""/>
          </v:shape>
        </w:pict>
      </w:r>
      <w:r>
        <w:rPr/>
        <w:pict>
          <v:shape style="position:absolute;margin-left:420.699982pt;margin-top:-25.304401pt;width:.479965pt;height:.42pt;mso-position-horizontal-relative:page;mso-position-vertical-relative:paragraph;z-index:80584" type="#_x0000_t75" stroked="false">
            <v:imagedata r:id="rId395" o:title=""/>
          </v:shape>
        </w:pict>
      </w:r>
      <w:r>
        <w:rPr/>
        <w:pict>
          <v:shape style="position:absolute;margin-left:595.900024pt;margin-top:-25.304401pt;width:.479965pt;height:.42pt;mso-position-horizontal-relative:page;mso-position-vertical-relative:paragraph;z-index:80608" type="#_x0000_t75" stroked="false">
            <v:imagedata r:id="rId395" o:title=""/>
          </v:shape>
        </w:pict>
      </w:r>
      <w:r>
        <w:rPr/>
        <w:pict>
          <v:shape style="position:absolute;margin-left:245.539993pt;margin-top:-5.204394pt;width:.479996pt;height:.42pt;mso-position-horizontal-relative:page;mso-position-vertical-relative:paragraph;z-index:80632" type="#_x0000_t75" stroked="false">
            <v:imagedata r:id="rId395" o:title=""/>
          </v:shape>
        </w:pict>
      </w:r>
      <w:r>
        <w:rPr/>
        <w:pict>
          <v:shape style="position:absolute;margin-left:420.699982pt;margin-top:-5.204394pt;width:.479965pt;height:.42pt;mso-position-horizontal-relative:page;mso-position-vertical-relative:paragraph;z-index:80656" type="#_x0000_t75" stroked="false">
            <v:imagedata r:id="rId395" o:title=""/>
          </v:shape>
        </w:pict>
      </w:r>
      <w:r>
        <w:rPr/>
        <w:pict>
          <v:shape style="position:absolute;margin-left:595.900024pt;margin-top:-5.204394pt;width:.479965pt;height:.42pt;mso-position-horizontal-relative:page;mso-position-vertical-relative:paragraph;z-index:80680" type="#_x0000_t75" stroked="false">
            <v:imagedata r:id="rId395" o:title=""/>
          </v:shape>
        </w:pict>
      </w:r>
      <w:r>
        <w:rPr/>
        <w:t>确定该组合依据的说明：</w:t>
      </w:r>
    </w:p>
    <w:p>
      <w:pPr>
        <w:spacing w:line="240" w:lineRule="auto" w:before="10"/>
        <w:rPr>
          <w:rFonts w:ascii="宋体" w:hAnsi="宋体" w:cs="宋体" w:eastAsia="宋体" w:hint="default"/>
          <w:sz w:val="10"/>
          <w:szCs w:val="10"/>
        </w:rPr>
      </w:pPr>
    </w:p>
    <w:p>
      <w:pPr>
        <w:pStyle w:val="BodyText"/>
        <w:spacing w:line="367" w:lineRule="auto"/>
        <w:ind w:left="639" w:right="9139"/>
        <w:jc w:val="left"/>
      </w:pPr>
      <w:r>
        <w:rPr/>
        <w:t>组合中，按账龄分析法计提坏账准备的应收账款 组合中，采用余额百分比法计提坏账准备的应收账款：</w:t>
      </w:r>
    </w:p>
    <w:p>
      <w:pPr>
        <w:pStyle w:val="BodyText"/>
        <w:spacing w:line="357" w:lineRule="auto" w:before="38"/>
        <w:ind w:left="640" w:right="9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 不适用</w:t>
      </w:r>
    </w:p>
    <w:p>
      <w:pPr>
        <w:pStyle w:val="Heading2"/>
        <w:spacing w:line="240" w:lineRule="auto" w:before="198"/>
        <w:ind w:left="160" w:right="1318"/>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6840" w:h="11910" w:orient="landscape"/>
          <w:pgMar w:header="867" w:footer="979" w:top="1060" w:bottom="1160" w:left="1280" w:right="0"/>
        </w:sectPr>
      </w:pPr>
    </w:p>
    <w:p>
      <w:pPr>
        <w:pStyle w:val="BodyText"/>
        <w:spacing w:line="348" w:lineRule="auto"/>
        <w:ind w:left="639" w:right="-19"/>
        <w:jc w:val="left"/>
      </w:pPr>
      <w:r>
        <w:rPr/>
        <w:t>本期计提坏账准备金额</w:t>
      </w:r>
      <w:r>
        <w:rPr>
          <w:spacing w:val="-60"/>
        </w:rPr>
        <w:t> </w:t>
      </w:r>
      <w:r>
        <w:rPr>
          <w:rFonts w:ascii="Times New Roman" w:hAnsi="Times New Roman" w:cs="Times New Roman" w:eastAsia="Times New Roman" w:hint="default"/>
        </w:rPr>
        <w:t>6,023,553.77 </w:t>
      </w:r>
      <w:r>
        <w:rPr/>
        <w:t>元；本期收回或转回坏账准备金额</w:t>
      </w:r>
      <w:r>
        <w:rPr>
          <w:spacing w:val="-60"/>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6840" w:h="11910" w:orient="landscape"/>
          <w:pgMar w:top="1060" w:bottom="1160" w:left="1280" w:right="0"/>
          <w:cols w:num="2" w:equalWidth="0">
            <w:col w:w="9041" w:space="3494"/>
            <w:col w:w="3025"/>
          </w:cols>
        </w:sectPr>
      </w:pPr>
    </w:p>
    <w:p>
      <w:pPr>
        <w:spacing w:line="240" w:lineRule="auto" w:before="0"/>
        <w:rPr>
          <w:rFonts w:ascii="宋体" w:hAnsi="宋体" w:cs="宋体" w:eastAsia="宋体" w:hint="default"/>
          <w:sz w:val="7"/>
          <w:szCs w:val="7"/>
        </w:rPr>
      </w:pPr>
      <w:r>
        <w:rPr/>
        <w:pict>
          <v:shape style="position:absolute;margin-left:420.699982pt;margin-top:76.38002pt;width:.48pt;height:.42pt;mso-position-horizontal-relative:page;mso-position-vertical-relative:page;z-index:80392" type="#_x0000_t75" stroked="false">
            <v:imagedata r:id="rId396" o:title=""/>
          </v:shape>
        </w:pict>
      </w:r>
      <w:r>
        <w:rPr/>
        <w:pict>
          <v:shape style="position:absolute;margin-left:595.900024pt;margin-top:76.38002pt;width:.48pt;height:.42pt;mso-position-horizontal-relative:page;mso-position-vertical-relative:page;z-index:80416" type="#_x0000_t75" stroked="false">
            <v:imagedata r:id="rId396" o:title=""/>
          </v:shape>
        </w:pict>
      </w:r>
    </w:p>
    <w:tbl>
      <w:tblPr>
        <w:tblW w:w="0" w:type="auto"/>
        <w:jc w:val="left"/>
        <w:tblInd w:w="127" w:type="dxa"/>
        <w:tblLayout w:type="fixed"/>
        <w:tblCellMar>
          <w:top w:w="0" w:type="dxa"/>
          <w:left w:w="0" w:type="dxa"/>
          <w:bottom w:w="0" w:type="dxa"/>
          <w:right w:w="0" w:type="dxa"/>
        </w:tblCellMar>
        <w:tblLook w:val="01E0"/>
      </w:tblPr>
      <w:tblGrid>
        <w:gridCol w:w="4670"/>
        <w:gridCol w:w="4673"/>
        <w:gridCol w:w="4672"/>
      </w:tblGrid>
      <w:tr>
        <w:trPr>
          <w:trHeight w:val="402" w:hRule="exact"/>
        </w:trPr>
        <w:tc>
          <w:tcPr>
            <w:tcW w:w="46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收回或转回金额</w:t>
            </w:r>
          </w:p>
        </w:tc>
        <w:tc>
          <w:tcPr>
            <w:tcW w:w="46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2"/>
        <w:rPr>
          <w:rFonts w:ascii="宋体" w:hAnsi="宋体" w:cs="宋体" w:eastAsia="宋体" w:hint="default"/>
          <w:sz w:val="18"/>
          <w:szCs w:val="18"/>
        </w:rPr>
      </w:pPr>
    </w:p>
    <w:p>
      <w:pPr>
        <w:pStyle w:val="Heading2"/>
        <w:spacing w:line="240" w:lineRule="auto" w:before="26"/>
        <w:ind w:left="160" w:right="1318"/>
        <w:jc w:val="left"/>
        <w:rPr>
          <w:b w:val="0"/>
          <w:bCs w:val="0"/>
        </w:rPr>
      </w:pPr>
      <w:r>
        <w:rPr/>
        <w:pict>
          <v:shape style="position:absolute;margin-left:303.859985pt;margin-top:-12.764361pt;width:.480031pt;height:.42pt;mso-position-horizontal-relative:page;mso-position-vertical-relative:paragraph;z-index:80704" type="#_x0000_t75" stroked="false">
            <v:imagedata r:id="rId396" o:title=""/>
          </v:shape>
        </w:pict>
      </w:r>
      <w:r>
        <w:rPr/>
        <w:pict>
          <v:shape style="position:absolute;margin-left:537.520020pt;margin-top:-12.764361pt;width:.48pt;height:.42pt;mso-position-horizontal-relative:page;mso-position-vertical-relative:paragraph;z-index:80728" type="#_x0000_t75" stroked="false">
            <v:imagedata r:id="rId396" o:title=""/>
          </v:shape>
        </w:pict>
      </w: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0"/>
          <w:szCs w:val="20"/>
        </w:rPr>
      </w:pPr>
    </w:p>
    <w:p>
      <w:pPr>
        <w:spacing w:before="35"/>
        <w:ind w:left="0" w:right="1435"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6840" w:h="11910" w:orient="landscape"/>
          <w:pgMar w:top="1060" w:bottom="1160" w:left="1280" w:right="0"/>
        </w:sectPr>
      </w:pPr>
    </w:p>
    <w:p>
      <w:pPr>
        <w:spacing w:line="240" w:lineRule="auto" w:before="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902"/>
        <w:gridCol w:w="7113"/>
      </w:tblGrid>
      <w:tr>
        <w:trPr>
          <w:trHeight w:val="416" w:hRule="exact"/>
        </w:trPr>
        <w:tc>
          <w:tcPr>
            <w:tcW w:w="6902" w:type="dxa"/>
            <w:tcBorders>
              <w:top w:val="single" w:sz="15"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0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13" w:type="dxa"/>
            <w:tcBorders>
              <w:top w:val="single" w:sz="23" w:space="0" w:color="000000"/>
              <w:left w:val="nil" w:sz="6" w:space="0" w:color="auto"/>
              <w:bottom w:val="single" w:sz="8" w:space="0" w:color="000000"/>
              <w:right w:val="nil" w:sz="6" w:space="0" w:color="auto"/>
            </w:tcBorders>
            <w:shd w:val="clear" w:color="auto" w:fill="D2D2D2"/>
          </w:tcPr>
          <w:p>
            <w:pPr>
              <w:pStyle w:val="TableParagraph"/>
              <w:spacing w:line="240" w:lineRule="auto" w:before="16"/>
              <w:ind w:left="104"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2" w:hRule="exact"/>
        </w:trPr>
        <w:tc>
          <w:tcPr>
            <w:tcW w:w="69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7113"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1"/>
                <w:szCs w:val="21"/>
              </w:rPr>
            </w:pPr>
            <w:r>
              <w:rPr>
                <w:rFonts w:ascii="Times New Roman"/>
                <w:spacing w:val="-1"/>
                <w:sz w:val="21"/>
              </w:rPr>
              <w:t>6,774,887.50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0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57" name="image362.png" descr=""/>
                  <wp:cNvGraphicFramePr>
                    <a:graphicFrameLocks noChangeAspect="1"/>
                  </wp:cNvGraphicFramePr>
                  <a:graphic>
                    <a:graphicData uri="http://schemas.openxmlformats.org/drawingml/2006/picture">
                      <pic:pic>
                        <pic:nvPicPr>
                          <pic:cNvPr id="2558" name="image362.png"/>
                          <pic:cNvPicPr/>
                        </pic:nvPicPr>
                        <pic:blipFill>
                          <a:blip r:embed="rId39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line="240" w:lineRule="auto" w:before="3"/>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6840" w:h="11910" w:orient="landscape"/>
          <w:pgMar w:header="867" w:footer="979" w:top="1060" w:bottom="1160" w:left="1280" w:right="0"/>
        </w:sectPr>
      </w:pPr>
    </w:p>
    <w:p>
      <w:pPr>
        <w:pStyle w:val="BodyText"/>
        <w:spacing w:line="240" w:lineRule="auto"/>
        <w:ind w:left="640" w:right="0"/>
        <w:jc w:val="left"/>
      </w:pPr>
      <w:r>
        <w:rPr/>
        <w:pict>
          <v:group style="position:absolute;margin-left:420.759979pt;margin-top:-43.56435pt;width:.5pt;height:37.4pt;mso-position-horizontal-relative:page;mso-position-vertical-relative:paragraph;z-index:-1455304" coordorigin="8415,-871" coordsize="10,748">
            <v:group style="position:absolute;left:8415;top:-871;width:10;height:20" coordorigin="8415,-871" coordsize="10,20">
              <v:shape style="position:absolute;left:8415;top:-871;width:10;height:20" coordorigin="8415,-871" coordsize="10,20" path="m8415,-852l8425,-852,8425,-871,8415,-871,8415,-852xe" filled="true" fillcolor="#000000" stroked="false">
                <v:path arrowok="t"/>
                <v:fill type="solid"/>
              </v:shape>
            </v:group>
            <v:group style="position:absolute;left:8415;top:-852;width:10;height:20" coordorigin="8415,-852" coordsize="10,20">
              <v:shape style="position:absolute;left:8415;top:-852;width:10;height:20" coordorigin="8415,-852" coordsize="10,20" path="m8415,-833l8425,-833,8425,-852,8415,-852,8415,-833xe" filled="true" fillcolor="#000000" stroked="false">
                <v:path arrowok="t"/>
                <v:fill type="solid"/>
              </v:shape>
            </v:group>
            <v:group style="position:absolute;left:8415;top:-833;width:10;height:20" coordorigin="8415,-833" coordsize="10,20">
              <v:shape style="position:absolute;left:8415;top:-833;width:10;height:20" coordorigin="8415,-833" coordsize="10,20" path="m8415,-814l8425,-814,8425,-833,8415,-833,8415,-814xe" filled="true" fillcolor="#000000" stroked="false">
                <v:path arrowok="t"/>
                <v:fill type="solid"/>
              </v:shape>
            </v:group>
            <v:group style="position:absolute;left:8415;top:-814;width:10;height:20" coordorigin="8415,-814" coordsize="10,20">
              <v:shape style="position:absolute;left:8415;top:-814;width:10;height:20" coordorigin="8415,-814" coordsize="10,20" path="m8415,-794l8425,-794,8425,-814,8415,-814,8415,-794xe" filled="true" fillcolor="#000000" stroked="false">
                <v:path arrowok="t"/>
                <v:fill type="solid"/>
              </v:shape>
            </v:group>
            <v:group style="position:absolute;left:8415;top:-794;width:10;height:20" coordorigin="8415,-794" coordsize="10,20">
              <v:shape style="position:absolute;left:8415;top:-794;width:10;height:20" coordorigin="8415,-794" coordsize="10,20" path="m8415,-775l8425,-775,8425,-794,8415,-794,8415,-775xe" filled="true" fillcolor="#000000" stroked="false">
                <v:path arrowok="t"/>
                <v:fill type="solid"/>
              </v:shape>
            </v:group>
            <v:group style="position:absolute;left:8415;top:-775;width:10;height:20" coordorigin="8415,-775" coordsize="10,20">
              <v:shape style="position:absolute;left:8415;top:-775;width:10;height:20" coordorigin="8415,-775" coordsize="10,20" path="m8415,-756l8425,-756,8425,-775,8415,-775,8415,-756xe" filled="true" fillcolor="#000000" stroked="false">
                <v:path arrowok="t"/>
                <v:fill type="solid"/>
              </v:shape>
            </v:group>
            <v:group style="position:absolute;left:8415;top:-756;width:10;height:20" coordorigin="8415,-756" coordsize="10,20">
              <v:shape style="position:absolute;left:8415;top:-756;width:10;height:20" coordorigin="8415,-756" coordsize="10,20" path="m8415,-737l8425,-737,8425,-756,8415,-756,8415,-737xe" filled="true" fillcolor="#000000" stroked="false">
                <v:path arrowok="t"/>
                <v:fill type="solid"/>
              </v:shape>
            </v:group>
            <v:group style="position:absolute;left:8415;top:-737;width:10;height:20" coordorigin="8415,-737" coordsize="10,20">
              <v:shape style="position:absolute;left:8415;top:-737;width:10;height:20" coordorigin="8415,-737" coordsize="10,20" path="m8415,-718l8425,-718,8425,-737,8415,-737,8415,-718xe" filled="true" fillcolor="#000000" stroked="false">
                <v:path arrowok="t"/>
                <v:fill type="solid"/>
              </v:shape>
            </v:group>
            <v:group style="position:absolute;left:8415;top:-718;width:10;height:20" coordorigin="8415,-718" coordsize="10,20">
              <v:shape style="position:absolute;left:8415;top:-718;width:10;height:20" coordorigin="8415,-718" coordsize="10,20" path="m8415,-698l8425,-698,8425,-718,8415,-718,8415,-698xe" filled="true" fillcolor="#000000" stroked="false">
                <v:path arrowok="t"/>
                <v:fill type="solid"/>
              </v:shape>
            </v:group>
            <v:group style="position:absolute;left:8415;top:-698;width:10;height:20" coordorigin="8415,-698" coordsize="10,20">
              <v:shape style="position:absolute;left:8415;top:-698;width:10;height:20" coordorigin="8415,-698" coordsize="10,20" path="m8415,-679l8425,-679,8425,-698,8415,-698,8415,-679xe" filled="true" fillcolor="#000000" stroked="false">
                <v:path arrowok="t"/>
                <v:fill type="solid"/>
              </v:shape>
            </v:group>
            <v:group style="position:absolute;left:8415;top:-679;width:10;height:20" coordorigin="8415,-679" coordsize="10,20">
              <v:shape style="position:absolute;left:8415;top:-679;width:10;height:20" coordorigin="8415,-679" coordsize="10,20" path="m8415,-660l8425,-660,8425,-679,8415,-679,8415,-660xe" filled="true" fillcolor="#000000" stroked="false">
                <v:path arrowok="t"/>
                <v:fill type="solid"/>
              </v:shape>
            </v:group>
            <v:group style="position:absolute;left:8415;top:-660;width:10;height:20" coordorigin="8415,-660" coordsize="10,20">
              <v:shape style="position:absolute;left:8415;top:-660;width:10;height:20" coordorigin="8415,-660" coordsize="10,20" path="m8415,-641l8425,-641,8425,-660,8415,-660,8415,-641xe" filled="true" fillcolor="#000000" stroked="false">
                <v:path arrowok="t"/>
                <v:fill type="solid"/>
              </v:shape>
            </v:group>
            <v:group style="position:absolute;left:8415;top:-641;width:10;height:20" coordorigin="8415,-641" coordsize="10,20">
              <v:shape style="position:absolute;left:8415;top:-641;width:10;height:20" coordorigin="8415,-641" coordsize="10,20" path="m8415,-622l8425,-622,8425,-641,8415,-641,8415,-622xe" filled="true" fillcolor="#000000" stroked="false">
                <v:path arrowok="t"/>
                <v:fill type="solid"/>
              </v:shape>
            </v:group>
            <v:group style="position:absolute;left:8415;top:-622;width:10;height:20" coordorigin="8415,-622" coordsize="10,20">
              <v:shape style="position:absolute;left:8415;top:-622;width:10;height:20" coordorigin="8415,-622" coordsize="10,20" path="m8415,-602l8425,-602,8425,-622,8415,-622,8415,-602xe" filled="true" fillcolor="#000000" stroked="false">
                <v:path arrowok="t"/>
                <v:fill type="solid"/>
              </v:shape>
            </v:group>
            <v:group style="position:absolute;left:8415;top:-602;width:10;height:20" coordorigin="8415,-602" coordsize="10,20">
              <v:shape style="position:absolute;left:8415;top:-602;width:10;height:20" coordorigin="8415,-602" coordsize="10,20" path="m8415,-583l8425,-583,8425,-602,8415,-602,8415,-583xe" filled="true" fillcolor="#000000" stroked="false">
                <v:path arrowok="t"/>
                <v:fill type="solid"/>
              </v:shape>
            </v:group>
            <v:group style="position:absolute;left:8415;top:-583;width:10;height:20" coordorigin="8415,-583" coordsize="10,20">
              <v:shape style="position:absolute;left:8415;top:-583;width:10;height:20" coordorigin="8415,-583" coordsize="10,20" path="m8415,-564l8425,-564,8425,-583,8415,-583,8415,-564xe" filled="true" fillcolor="#000000" stroked="false">
                <v:path arrowok="t"/>
                <v:fill type="solid"/>
              </v:shape>
            </v:group>
            <v:group style="position:absolute;left:8415;top:-564;width:10;height:20" coordorigin="8415,-564" coordsize="10,20">
              <v:shape style="position:absolute;left:8415;top:-564;width:10;height:20" coordorigin="8415,-564" coordsize="10,20" path="m8415,-545l8425,-545,8425,-564,8415,-564,8415,-545xe" filled="true" fillcolor="#000000" stroked="false">
                <v:path arrowok="t"/>
                <v:fill type="solid"/>
              </v:shape>
            </v:group>
            <v:group style="position:absolute;left:8415;top:-545;width:10;height:20" coordorigin="8415,-545" coordsize="10,20">
              <v:shape style="position:absolute;left:8415;top:-545;width:10;height:20" coordorigin="8415,-545" coordsize="10,20" path="m8415,-526l8425,-526,8425,-545,8415,-545,8415,-526xe" filled="true" fillcolor="#000000" stroked="false">
                <v:path arrowok="t"/>
                <v:fill type="solid"/>
              </v:shape>
              <v:shape style="position:absolute;left:8415;top:-506;width:10;height:8" type="#_x0000_t75" stroked="false">
                <v:imagedata r:id="rId396" o:title=""/>
              </v:shape>
            </v:group>
            <v:group style="position:absolute;left:8415;top:-469;width:10;height:20" coordorigin="8415,-469" coordsize="10,20">
              <v:shape style="position:absolute;left:8415;top:-469;width:10;height:20" coordorigin="8415,-469" coordsize="10,20" path="m8415,-450l8425,-450,8425,-469,8415,-469,8415,-450xe" filled="true" fillcolor="#000000" stroked="false">
                <v:path arrowok="t"/>
                <v:fill type="solid"/>
              </v:shape>
            </v:group>
            <v:group style="position:absolute;left:8415;top:-450;width:10;height:20" coordorigin="8415,-450" coordsize="10,20">
              <v:shape style="position:absolute;left:8415;top:-450;width:10;height:20" coordorigin="8415,-450" coordsize="10,20" path="m8415,-431l8425,-431,8425,-450,8415,-450,8415,-431xe" filled="true" fillcolor="#000000" stroked="false">
                <v:path arrowok="t"/>
                <v:fill type="solid"/>
              </v:shape>
            </v:group>
            <v:group style="position:absolute;left:8415;top:-431;width:10;height:20" coordorigin="8415,-431" coordsize="10,20">
              <v:shape style="position:absolute;left:8415;top:-431;width:10;height:20" coordorigin="8415,-431" coordsize="10,20" path="m8415,-412l8425,-412,8425,-431,8415,-431,8415,-412xe" filled="true" fillcolor="#000000" stroked="false">
                <v:path arrowok="t"/>
                <v:fill type="solid"/>
              </v:shape>
            </v:group>
            <v:group style="position:absolute;left:8415;top:-412;width:10;height:20" coordorigin="8415,-412" coordsize="10,20">
              <v:shape style="position:absolute;left:8415;top:-412;width:10;height:20" coordorigin="8415,-412" coordsize="10,20" path="m8415,-392l8425,-392,8425,-412,8415,-412,8415,-392xe" filled="true" fillcolor="#000000" stroked="false">
                <v:path arrowok="t"/>
                <v:fill type="solid"/>
              </v:shape>
            </v:group>
            <v:group style="position:absolute;left:8415;top:-392;width:10;height:20" coordorigin="8415,-392" coordsize="10,20">
              <v:shape style="position:absolute;left:8415;top:-392;width:10;height:20" coordorigin="8415,-392" coordsize="10,20" path="m8415,-373l8425,-373,8425,-392,8415,-392,8415,-373xe" filled="true" fillcolor="#000000" stroked="false">
                <v:path arrowok="t"/>
                <v:fill type="solid"/>
              </v:shape>
            </v:group>
            <v:group style="position:absolute;left:8415;top:-373;width:10;height:20" coordorigin="8415,-373" coordsize="10,20">
              <v:shape style="position:absolute;left:8415;top:-373;width:10;height:20" coordorigin="8415,-373" coordsize="10,20" path="m8415,-354l8425,-354,8425,-373,8415,-373,8415,-354xe" filled="true" fillcolor="#000000" stroked="false">
                <v:path arrowok="t"/>
                <v:fill type="solid"/>
              </v:shape>
            </v:group>
            <v:group style="position:absolute;left:8415;top:-354;width:10;height:20" coordorigin="8415,-354" coordsize="10,20">
              <v:shape style="position:absolute;left:8415;top:-354;width:10;height:20" coordorigin="8415,-354" coordsize="10,20" path="m8415,-334l8425,-334,8425,-354,8415,-354,8415,-334xe" filled="true" fillcolor="#000000" stroked="false">
                <v:path arrowok="t"/>
                <v:fill type="solid"/>
              </v:shape>
            </v:group>
            <v:group style="position:absolute;left:8415;top:-334;width:10;height:20" coordorigin="8415,-334" coordsize="10,20">
              <v:shape style="position:absolute;left:8415;top:-334;width:10;height:20" coordorigin="8415,-334" coordsize="10,20" path="m8415,-315l8425,-315,8425,-334,8415,-334,8415,-315xe" filled="true" fillcolor="#000000" stroked="false">
                <v:path arrowok="t"/>
                <v:fill type="solid"/>
              </v:shape>
            </v:group>
            <v:group style="position:absolute;left:8415;top:-315;width:10;height:20" coordorigin="8415,-315" coordsize="10,20">
              <v:shape style="position:absolute;left:8415;top:-315;width:10;height:20" coordorigin="8415,-315" coordsize="10,20" path="m8415,-296l8425,-296,8425,-315,8415,-315,8415,-296xe" filled="true" fillcolor="#000000" stroked="false">
                <v:path arrowok="t"/>
                <v:fill type="solid"/>
              </v:shape>
            </v:group>
            <v:group style="position:absolute;left:8415;top:-296;width:10;height:20" coordorigin="8415,-296" coordsize="10,20">
              <v:shape style="position:absolute;left:8415;top:-296;width:10;height:20" coordorigin="8415,-296" coordsize="10,20" path="m8415,-277l8425,-277,8425,-296,8415,-296,8415,-277xe" filled="true" fillcolor="#000000" stroked="false">
                <v:path arrowok="t"/>
                <v:fill type="solid"/>
              </v:shape>
            </v:group>
            <v:group style="position:absolute;left:8415;top:-277;width:10;height:20" coordorigin="8415,-277" coordsize="10,20">
              <v:shape style="position:absolute;left:8415;top:-277;width:10;height:20" coordorigin="8415,-277" coordsize="10,20" path="m8415,-258l8425,-258,8425,-277,8415,-277,8415,-258xe" filled="true" fillcolor="#000000" stroked="false">
                <v:path arrowok="t"/>
                <v:fill type="solid"/>
              </v:shape>
            </v:group>
            <v:group style="position:absolute;left:8415;top:-258;width:10;height:20" coordorigin="8415,-258" coordsize="10,20">
              <v:shape style="position:absolute;left:8415;top:-258;width:10;height:20" coordorigin="8415,-258" coordsize="10,20" path="m8415,-238l8425,-238,8425,-258,8415,-258,8415,-238xe" filled="true" fillcolor="#000000" stroked="false">
                <v:path arrowok="t"/>
                <v:fill type="solid"/>
              </v:shape>
            </v:group>
            <v:group style="position:absolute;left:8415;top:-238;width:10;height:20" coordorigin="8415,-238" coordsize="10,20">
              <v:shape style="position:absolute;left:8415;top:-238;width:10;height:20" coordorigin="8415,-238" coordsize="10,20" path="m8415,-219l8425,-219,8425,-238,8415,-238,8415,-219xe" filled="true" fillcolor="#000000" stroked="false">
                <v:path arrowok="t"/>
                <v:fill type="solid"/>
              </v:shape>
            </v:group>
            <v:group style="position:absolute;left:8415;top:-219;width:10;height:20" coordorigin="8415,-219" coordsize="10,20">
              <v:shape style="position:absolute;left:8415;top:-219;width:10;height:20" coordorigin="8415,-219" coordsize="10,20" path="m8415,-200l8425,-200,8425,-219,8415,-219,8415,-200xe" filled="true" fillcolor="#000000" stroked="false">
                <v:path arrowok="t"/>
                <v:fill type="solid"/>
              </v:shape>
            </v:group>
            <v:group style="position:absolute;left:8415;top:-200;width:10;height:20" coordorigin="8415,-200" coordsize="10,20">
              <v:shape style="position:absolute;left:8415;top:-200;width:10;height:20" coordorigin="8415,-200" coordsize="10,20" path="m8415,-181l8425,-181,8425,-200,8415,-200,8415,-181xe" filled="true" fillcolor="#000000" stroked="false">
                <v:path arrowok="t"/>
                <v:fill type="solid"/>
              </v:shape>
            </v:group>
            <v:group style="position:absolute;left:8415;top:-181;width:10;height:20" coordorigin="8415,-181" coordsize="10,20">
              <v:shape style="position:absolute;left:8415;top:-181;width:10;height:20" coordorigin="8415,-181" coordsize="10,20" path="m8415,-162l8425,-162,8425,-181,8415,-181,8415,-162xe" filled="true" fillcolor="#000000" stroked="false">
                <v:path arrowok="t"/>
                <v:fill type="solid"/>
              </v:shape>
            </v:group>
            <v:group style="position:absolute;left:8415;top:-162;width:10;height:20" coordorigin="8415,-162" coordsize="10,20">
              <v:shape style="position:absolute;left:8415;top:-162;width:10;height:20" coordorigin="8415,-162" coordsize="10,20" path="m8415,-142l8425,-142,8425,-162,8415,-162,8415,-142xe" filled="true" fillcolor="#000000" stroked="false">
                <v:path arrowok="t"/>
                <v:fill type="solid"/>
              </v:shape>
            </v:group>
            <v:group style="position:absolute;left:8415;top:-142;width:10;height:20" coordorigin="8415,-142" coordsize="10,20">
              <v:shape style="position:absolute;left:8415;top:-142;width:10;height:20" coordorigin="8415,-142" coordsize="10,20" path="m8415,-123l8425,-123,8425,-142,8415,-142,8415,-123xe" filled="true" fillcolor="#000000" stroked="false">
                <v:path arrowok="t"/>
                <v:fill type="solid"/>
              </v:shape>
            </v:group>
            <w10:wrap type="none"/>
          </v:group>
        </w:pict>
      </w:r>
      <w:r>
        <w:rPr/>
        <w:t>其中重要的应收账款核销情况：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40" w:right="0" w:firstLine="0"/>
        <w:jc w:val="left"/>
        <w:rPr>
          <w:rFonts w:ascii="宋体" w:hAnsi="宋体" w:cs="宋体" w:eastAsia="宋体" w:hint="default"/>
          <w:sz w:val="21"/>
          <w:szCs w:val="21"/>
        </w:rPr>
      </w:pPr>
      <w:r>
        <w:rPr/>
        <w:pict>
          <v:shape style="position:absolute;margin-left:187.339996pt;margin-top:61.253651pt;width:.480008pt;height:.66pt;mso-position-horizontal-relative:page;mso-position-vertical-relative:paragraph;z-index:80776" type="#_x0000_t75" stroked="false">
            <v:imagedata r:id="rId396" o:title=""/>
          </v:shape>
        </w:pict>
      </w:r>
      <w:r>
        <w:rPr/>
        <w:pict>
          <v:shape style="position:absolute;margin-left:304.100006pt;margin-top:61.253651pt;width:.479978pt;height:.66pt;mso-position-horizontal-relative:page;mso-position-vertical-relative:paragraph;z-index:80800" type="#_x0000_t75" stroked="false">
            <v:imagedata r:id="rId396" o:title=""/>
          </v:shape>
        </w:pict>
      </w:r>
      <w:r>
        <w:rPr/>
        <w:pict>
          <v:shape style="position:absolute;margin-left:420.880005pt;margin-top:61.253651pt;width:.479978pt;height:.66pt;mso-position-horizontal-relative:page;mso-position-vertical-relative:paragraph;z-index:80824" type="#_x0000_t75" stroked="false">
            <v:imagedata r:id="rId396" o:title=""/>
          </v:shape>
        </w:pict>
      </w:r>
      <w:r>
        <w:rPr/>
        <w:pict>
          <v:shape style="position:absolute;margin-left:537.580017pt;margin-top:61.253651pt;width:.479978pt;height:.66pt;mso-position-horizontal-relative:page;mso-position-vertical-relative:paragraph;z-index:80848" type="#_x0000_t75" stroked="false">
            <v:imagedata r:id="rId396" o:title=""/>
          </v:shape>
        </w:pict>
      </w:r>
      <w:r>
        <w:rPr/>
        <w:pict>
          <v:shape style="position:absolute;margin-left:654.339966pt;margin-top:61.253651pt;width:.479978pt;height:.66pt;mso-position-horizontal-relative:page;mso-position-vertical-relative:paragraph;z-index:80872" type="#_x0000_t75" stroked="false">
            <v:imagedata r:id="rId396" o:title=""/>
          </v:shape>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6840" w:h="11910" w:orient="landscape"/>
          <w:pgMar w:top="1060" w:bottom="1160" w:left="1280" w:right="0"/>
          <w:cols w:num="2" w:equalWidth="0">
            <w:col w:w="7145" w:space="5390"/>
            <w:col w:w="3025"/>
          </w:cols>
        </w:sectPr>
      </w:pPr>
    </w:p>
    <w:p>
      <w:pPr>
        <w:spacing w:line="240" w:lineRule="auto" w:before="12"/>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2339"/>
        <w:gridCol w:w="2335"/>
        <w:gridCol w:w="2336"/>
        <w:gridCol w:w="2334"/>
        <w:gridCol w:w="2335"/>
        <w:gridCol w:w="2336"/>
      </w:tblGrid>
      <w:tr>
        <w:trPr>
          <w:trHeight w:val="714" w:hRule="exact"/>
        </w:trPr>
        <w:tc>
          <w:tcPr>
            <w:tcW w:w="233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2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1057" w:right="117" w:hanging="946"/>
              <w:jc w:val="left"/>
              <w:rPr>
                <w:rFonts w:ascii="宋体" w:hAnsi="宋体" w:cs="宋体" w:eastAsia="宋体" w:hint="default"/>
                <w:sz w:val="21"/>
                <w:szCs w:val="21"/>
              </w:rPr>
            </w:pPr>
            <w:r>
              <w:rPr>
                <w:rFonts w:ascii="宋体" w:hAnsi="宋体" w:cs="宋体" w:eastAsia="宋体" w:hint="default"/>
                <w:sz w:val="21"/>
                <w:szCs w:val="21"/>
              </w:rPr>
              <w:t>款项是否由关联交易产 生</w:t>
            </w:r>
          </w:p>
        </w:tc>
      </w:tr>
      <w:tr>
        <w:trPr>
          <w:trHeight w:val="714" w:hRule="exact"/>
        </w:trPr>
        <w:tc>
          <w:tcPr>
            <w:tcW w:w="233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204"/>
              <w:jc w:val="left"/>
              <w:rPr>
                <w:rFonts w:ascii="宋体" w:hAnsi="宋体" w:cs="宋体" w:eastAsia="宋体" w:hint="default"/>
                <w:sz w:val="21"/>
                <w:szCs w:val="21"/>
              </w:rPr>
            </w:pPr>
            <w:r>
              <w:rPr>
                <w:rFonts w:ascii="宋体" w:hAnsi="宋体" w:cs="宋体" w:eastAsia="宋体" w:hint="default"/>
                <w:sz w:val="21"/>
                <w:szCs w:val="21"/>
              </w:rPr>
              <w:t>湖南长沙南控电力自动 化设备有限公司</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6,734,074.00</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9"/>
              <w:jc w:val="left"/>
              <w:rPr>
                <w:rFonts w:ascii="宋体" w:hAnsi="宋体" w:cs="宋体" w:eastAsia="宋体" w:hint="default"/>
                <w:sz w:val="21"/>
                <w:szCs w:val="21"/>
              </w:rPr>
            </w:pPr>
            <w:r>
              <w:rPr>
                <w:rFonts w:ascii="宋体" w:hAnsi="宋体" w:cs="宋体" w:eastAsia="宋体" w:hint="default"/>
                <w:sz w:val="21"/>
                <w:szCs w:val="21"/>
              </w:rPr>
              <w:t>法院裁定对方暂无可供 执行的财产</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33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6,734,074.00</w:t>
            </w:r>
          </w:p>
        </w:tc>
        <w:tc>
          <w:tcPr>
            <w:tcW w:w="2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pStyle w:val="BodyText"/>
        <w:spacing w:line="240" w:lineRule="auto"/>
        <w:ind w:left="640" w:right="1318"/>
        <w:jc w:val="left"/>
      </w:pPr>
      <w:r>
        <w:rPr/>
        <w:pict>
          <v:shape style="position:absolute;margin-left:187.339996pt;margin-top:-25.56435pt;width:.480031pt;height:.66pt;mso-position-horizontal-relative:page;mso-position-vertical-relative:paragraph;z-index:80896" type="#_x0000_t75" stroked="false">
            <v:imagedata r:id="rId396" o:title=""/>
          </v:shape>
        </w:pict>
      </w:r>
      <w:r>
        <w:rPr/>
        <w:pict>
          <v:shape style="position:absolute;margin-left:304.100006pt;margin-top:-25.56435pt;width:.48pt;height:.66pt;mso-position-horizontal-relative:page;mso-position-vertical-relative:paragraph;z-index:80920" type="#_x0000_t75" stroked="false">
            <v:imagedata r:id="rId396" o:title=""/>
          </v:shape>
        </w:pict>
      </w:r>
      <w:r>
        <w:rPr/>
        <w:pict>
          <v:shape style="position:absolute;margin-left:420.880005pt;margin-top:-25.56435pt;width:.48pt;height:.66pt;mso-position-horizontal-relative:page;mso-position-vertical-relative:paragraph;z-index:80944" type="#_x0000_t75" stroked="false">
            <v:imagedata r:id="rId396" o:title=""/>
          </v:shape>
        </w:pict>
      </w:r>
      <w:r>
        <w:rPr/>
        <w:pict>
          <v:shape style="position:absolute;margin-left:537.580017pt;margin-top:-25.56435pt;width:.48pt;height:.66pt;mso-position-horizontal-relative:page;mso-position-vertical-relative:paragraph;z-index:80968" type="#_x0000_t75" stroked="false">
            <v:imagedata r:id="rId396" o:title=""/>
          </v:shape>
        </w:pict>
      </w:r>
      <w:r>
        <w:rPr/>
        <w:pict>
          <v:shape style="position:absolute;margin-left:654.339966pt;margin-top:-25.56435pt;width:.48pt;height:.66pt;mso-position-horizontal-relative:page;mso-position-vertical-relative:paragraph;z-index:80992" type="#_x0000_t75" stroked="false">
            <v:imagedata r:id="rId396" o:title=""/>
          </v:shape>
        </w:pict>
      </w:r>
      <w:r>
        <w:rPr/>
        <w:pict>
          <v:shape style="position:absolute;margin-left:187.339996pt;margin-top:-5.224399pt;width:.479996pt;height:.42pt;mso-position-horizontal-relative:page;mso-position-vertical-relative:paragraph;z-index:81016" type="#_x0000_t75" stroked="false">
            <v:imagedata r:id="rId396" o:title=""/>
          </v:shape>
        </w:pict>
      </w:r>
      <w:r>
        <w:rPr/>
        <w:pict>
          <v:shape style="position:absolute;margin-left:304.100006pt;margin-top:-5.224399pt;width:.479965pt;height:.42pt;mso-position-horizontal-relative:page;mso-position-vertical-relative:paragraph;z-index:81040" type="#_x0000_t75" stroked="false">
            <v:imagedata r:id="rId396" o:title=""/>
          </v:shape>
        </w:pict>
      </w:r>
      <w:r>
        <w:rPr/>
        <w:pict>
          <v:shape style="position:absolute;margin-left:420.880005pt;margin-top:-5.224399pt;width:.479965pt;height:.42pt;mso-position-horizontal-relative:page;mso-position-vertical-relative:paragraph;z-index:81064" type="#_x0000_t75" stroked="false">
            <v:imagedata r:id="rId396" o:title=""/>
          </v:shape>
        </w:pict>
      </w:r>
      <w:r>
        <w:rPr/>
        <w:pict>
          <v:shape style="position:absolute;margin-left:537.580017pt;margin-top:-5.224399pt;width:.479965pt;height:.42pt;mso-position-horizontal-relative:page;mso-position-vertical-relative:paragraph;z-index:81088" type="#_x0000_t75" stroked="false">
            <v:imagedata r:id="rId396" o:title=""/>
          </v:shape>
        </w:pict>
      </w:r>
      <w:r>
        <w:rPr/>
        <w:pict>
          <v:shape style="position:absolute;margin-left:654.339966pt;margin-top:-5.224399pt;width:.479965pt;height:.42pt;mso-position-horizontal-relative:page;mso-position-vertical-relative:paragraph;z-index:81112" type="#_x0000_t75" stroked="false">
            <v:imagedata r:id="rId396" o:title=""/>
          </v:shape>
        </w:pict>
      </w:r>
      <w:r>
        <w:rPr/>
        <w:t>应收账款核销说明：</w:t>
      </w:r>
    </w:p>
    <w:p>
      <w:pPr>
        <w:spacing w:line="240" w:lineRule="auto" w:before="3"/>
        <w:rPr>
          <w:rFonts w:ascii="宋体" w:hAnsi="宋体" w:cs="宋体" w:eastAsia="宋体" w:hint="default"/>
          <w:sz w:val="22"/>
          <w:szCs w:val="22"/>
        </w:rPr>
      </w:pPr>
    </w:p>
    <w:p>
      <w:pPr>
        <w:pStyle w:val="Heading2"/>
        <w:spacing w:line="240" w:lineRule="auto" w:before="26"/>
        <w:ind w:left="159" w:right="1318"/>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9"/>
          <w:szCs w:val="29"/>
        </w:rPr>
      </w:pPr>
    </w:p>
    <w:p>
      <w:pPr>
        <w:pStyle w:val="BodyText"/>
        <w:spacing w:line="367" w:lineRule="auto" w:before="0"/>
        <w:ind w:left="639" w:right="10819"/>
        <w:jc w:val="left"/>
      </w:pPr>
      <w:r>
        <w:rPr/>
        <w:t>公司是否需要遵守特殊行业的披露要求 否</w:t>
      </w:r>
    </w:p>
    <w:p>
      <w:pPr>
        <w:pStyle w:val="BodyText"/>
        <w:spacing w:line="319" w:lineRule="auto" w:before="37"/>
        <w:ind w:left="160" w:right="1318" w:firstLine="480"/>
        <w:jc w:val="left"/>
      </w:pPr>
      <w:r>
        <w:rPr/>
        <w:t>本公司本年按欠款方归集的年末余额前五名应收账款汇总金额为</w:t>
      </w:r>
      <w:r>
        <w:rPr>
          <w:spacing w:val="-60"/>
        </w:rPr>
        <w:t> </w:t>
      </w:r>
      <w:r>
        <w:rPr>
          <w:rFonts w:ascii="Times New Roman" w:hAnsi="Times New Roman" w:cs="Times New Roman" w:eastAsia="Times New Roman" w:hint="default"/>
        </w:rPr>
        <w:t>65,257,028.82 </w:t>
      </w:r>
      <w:r>
        <w:rPr/>
        <w:t>元，占应收账款年末余额合计数的比例为</w:t>
      </w:r>
      <w:r>
        <w:rPr>
          <w:spacing w:val="-60"/>
        </w:rPr>
        <w:t> </w:t>
      </w:r>
      <w:r>
        <w:rPr>
          <w:rFonts w:ascii="Times New Roman" w:hAnsi="Times New Roman" w:cs="Times New Roman" w:eastAsia="Times New Roman" w:hint="default"/>
        </w:rPr>
        <w:t>19.26%</w:t>
      </w:r>
      <w:r>
        <w:rPr/>
        <w:t>， 相应计提的坏账准备年末余额汇总金额为</w:t>
      </w:r>
      <w:r>
        <w:rPr>
          <w:spacing w:val="-60"/>
        </w:rPr>
        <w:t> </w:t>
      </w:r>
      <w:r>
        <w:rPr>
          <w:rFonts w:ascii="Times New Roman" w:hAnsi="Times New Roman" w:cs="Times New Roman" w:eastAsia="Times New Roman" w:hint="default"/>
        </w:rPr>
        <w:t>4,915,921.41 </w:t>
      </w:r>
      <w:r>
        <w:rPr/>
        <w:t>元。</w:t>
      </w:r>
    </w:p>
    <w:p>
      <w:pPr>
        <w:spacing w:after="0" w:line="319" w:lineRule="auto"/>
        <w:jc w:val="left"/>
        <w:sectPr>
          <w:type w:val="continuous"/>
          <w:pgSz w:w="16840" w:h="11910" w:orient="landscape"/>
          <w:pgMar w:top="1060" w:bottom="1160" w:left="1280" w:right="0"/>
        </w:sectPr>
      </w:pPr>
    </w:p>
    <w:p>
      <w:pPr>
        <w:spacing w:line="240" w:lineRule="auto" w:before="9"/>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4、预付款项" w:id="234"/>
      <w:bookmarkEnd w:id="234"/>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47.839996pt;margin-top:59.793686pt;width:.480031pt;height:.42pt;mso-position-horizontal-relative:page;mso-position-vertical-relative:paragraph;z-index:81136" type="#_x0000_t75" stroked="false">
            <v:imagedata r:id="rId396" o:title=""/>
          </v:shape>
        </w:pict>
      </w:r>
      <w:r>
        <w:rPr/>
        <w:pict>
          <v:shape style="position:absolute;margin-left:439.259979pt;margin-top:59.793686pt;width:.48pt;height:.42pt;mso-position-horizontal-relative:page;mso-position-vertical-relative:paragraph;z-index:81160" type="#_x0000_t75" stroked="false">
            <v:imagedata r:id="rId396" o:title=""/>
          </v:shape>
        </w:pict>
      </w:r>
      <w:r>
        <w:rPr/>
        <w:pict>
          <v:shape style="position:absolute;margin-left:247.839996pt;margin-top:79.893631pt;width:.479961pt;height:.42pt;mso-position-horizontal-relative:page;mso-position-vertical-relative:paragraph;z-index:81184" type="#_x0000_t75" stroked="false">
            <v:imagedata r:id="rId396" o:title=""/>
          </v:shape>
        </w:pict>
      </w:r>
      <w:r>
        <w:rPr/>
        <w:pict>
          <v:shape style="position:absolute;margin-left:439.259979pt;margin-top:79.893631pt;width:.47993pt;height:.42pt;mso-position-horizontal-relative:page;mso-position-vertical-relative:paragraph;z-index:81208" type="#_x0000_t75" stroked="false">
            <v:imagedata r:id="rId396"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882"/>
        <w:gridCol w:w="1932"/>
        <w:gridCol w:w="1942"/>
        <w:gridCol w:w="1887"/>
        <w:gridCol w:w="1915"/>
      </w:tblGrid>
      <w:tr>
        <w:trPr>
          <w:trHeight w:val="206" w:hRule="exact"/>
        </w:trPr>
        <w:tc>
          <w:tcPr>
            <w:tcW w:w="1882" w:type="dxa"/>
            <w:tcBorders>
              <w:top w:val="single" w:sz="4" w:space="0" w:color="000000"/>
              <w:left w:val="nil" w:sz="6" w:space="0" w:color="auto"/>
              <w:bottom w:val="nil" w:sz="6" w:space="0" w:color="auto"/>
              <w:right w:val="single" w:sz="4" w:space="0" w:color="000000"/>
            </w:tcBorders>
            <w:shd w:val="clear" w:color="auto" w:fill="D2D2D2"/>
          </w:tcPr>
          <w:p>
            <w:pPr/>
          </w:p>
        </w:tc>
        <w:tc>
          <w:tcPr>
            <w:tcW w:w="38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4"/>
              <w:ind w:right="0"/>
              <w:jc w:val="left"/>
              <w:rPr>
                <w:rFonts w:ascii="宋体" w:hAnsi="宋体" w:cs="宋体" w:eastAsia="宋体" w:hint="default"/>
                <w:sz w:val="6"/>
                <w:szCs w:val="6"/>
              </w:rPr>
            </w:pPr>
          </w:p>
          <w:p>
            <w:pPr>
              <w:pStyle w:val="TableParagraph"/>
              <w:tabs>
                <w:tab w:pos="3836" w:val="left" w:leader="none"/>
              </w:tabs>
              <w:spacing w:line="20" w:lineRule="exact"/>
              <w:ind w:left="6" w:right="-23"/>
              <w:jc w:val="left"/>
              <w:rPr>
                <w:rFonts w:ascii="宋体" w:hAnsi="宋体" w:cs="宋体" w:eastAsia="宋体" w:hint="default"/>
                <w:sz w:val="2"/>
                <w:szCs w:val="2"/>
              </w:rPr>
            </w:pPr>
            <w:r>
              <w:rPr>
                <w:rFonts w:ascii="宋体"/>
                <w:sz w:val="2"/>
              </w:rPr>
              <w:drawing>
                <wp:inline distT="0" distB="0" distL="0" distR="0">
                  <wp:extent cx="5994" cy="11239"/>
                  <wp:effectExtent l="0" t="0" r="0" b="0"/>
                  <wp:docPr id="2559" name="image54.png" descr=""/>
                  <wp:cNvGraphicFramePr>
                    <a:graphicFrameLocks noChangeAspect="1"/>
                  </wp:cNvGraphicFramePr>
                  <a:graphic>
                    <a:graphicData uri="http://schemas.openxmlformats.org/drawingml/2006/picture">
                      <pic:pic>
                        <pic:nvPicPr>
                          <pic:cNvPr id="2560" name="image54.png"/>
                          <pic:cNvPicPr/>
                        </pic:nvPicPr>
                        <pic:blipFill>
                          <a:blip r:embed="rId67" cstate="print"/>
                          <a:stretch>
                            <a:fillRect/>
                          </a:stretch>
                        </pic:blipFill>
                        <pic:spPr>
                          <a:xfrm>
                            <a:off x="0" y="0"/>
                            <a:ext cx="5994" cy="11239"/>
                          </a:xfrm>
                          <a:prstGeom prst="rect">
                            <a:avLst/>
                          </a:prstGeom>
                        </pic:spPr>
                      </pic:pic>
                    </a:graphicData>
                  </a:graphic>
                </wp:inline>
              </w:drawing>
            </w:r>
            <w:r>
              <w:rPr>
                <w:rFonts w:ascii="宋体"/>
                <w:sz w:val="2"/>
              </w:rPr>
            </w:r>
            <w:r>
              <w:rPr>
                <w:rFonts w:ascii="宋体"/>
                <w:sz w:val="2"/>
              </w:rPr>
              <w:tab/>
            </w:r>
            <w:r>
              <w:rPr>
                <w:rFonts w:ascii="宋体"/>
                <w:position w:val="1"/>
                <w:sz w:val="2"/>
              </w:rPr>
              <w:drawing>
                <wp:inline distT="0" distB="0" distL="0" distR="0">
                  <wp:extent cx="5987" cy="5238"/>
                  <wp:effectExtent l="0" t="0" r="0" b="0"/>
                  <wp:docPr id="2561" name="image362.png" descr=""/>
                  <wp:cNvGraphicFramePr>
                    <a:graphicFrameLocks noChangeAspect="1"/>
                  </wp:cNvGraphicFramePr>
                  <a:graphic>
                    <a:graphicData uri="http://schemas.openxmlformats.org/drawingml/2006/picture">
                      <pic:pic>
                        <pic:nvPicPr>
                          <pic:cNvPr id="2562" name="image362.png"/>
                          <pic:cNvPicPr/>
                        </pic:nvPicPr>
                        <pic:blipFill>
                          <a:blip r:embed="rId396" cstate="print"/>
                          <a:stretch>
                            <a:fillRect/>
                          </a:stretch>
                        </pic:blipFill>
                        <pic:spPr>
                          <a:xfrm>
                            <a:off x="0" y="0"/>
                            <a:ext cx="5987" cy="5238"/>
                          </a:xfrm>
                          <a:prstGeom prst="rect">
                            <a:avLst/>
                          </a:prstGeom>
                        </pic:spPr>
                      </pic:pic>
                    </a:graphicData>
                  </a:graphic>
                </wp:inline>
              </w:drawing>
            </w:r>
            <w:r>
              <w:rPr>
                <w:rFonts w:ascii="宋体"/>
                <w:position w:val="1"/>
                <w:sz w:val="2"/>
              </w:rPr>
            </w:r>
          </w:p>
        </w:tc>
        <w:tc>
          <w:tcPr>
            <w:tcW w:w="380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7"/>
              <w:ind w:right="3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88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73" w:type="dxa"/>
            <w:gridSpan w:val="2"/>
            <w:vMerge/>
            <w:tcBorders>
              <w:left w:val="single" w:sz="4" w:space="0" w:color="000000"/>
              <w:bottom w:val="single" w:sz="8" w:space="0" w:color="000000"/>
              <w:right w:val="single" w:sz="4" w:space="0" w:color="000000"/>
            </w:tcBorders>
            <w:shd w:val="clear" w:color="auto" w:fill="D2D2D2"/>
          </w:tcPr>
          <w:p>
            <w:pPr/>
          </w:p>
        </w:tc>
        <w:tc>
          <w:tcPr>
            <w:tcW w:w="3802" w:type="dxa"/>
            <w:gridSpan w:val="2"/>
            <w:vMerge/>
            <w:tcBorders>
              <w:left w:val="single" w:sz="4" w:space="0" w:color="000000"/>
              <w:bottom w:val="single" w:sz="8" w:space="0" w:color="000000"/>
              <w:right w:val="nil" w:sz="6" w:space="0" w:color="auto"/>
            </w:tcBorders>
            <w:shd w:val="clear" w:color="auto" w:fill="D2D2D2"/>
          </w:tcPr>
          <w:p>
            <w:pPr/>
          </w:p>
        </w:tc>
      </w:tr>
      <w:tr>
        <w:trPr>
          <w:trHeight w:val="196" w:hRule="exact"/>
        </w:trPr>
        <w:tc>
          <w:tcPr>
            <w:tcW w:w="1882" w:type="dxa"/>
            <w:vMerge/>
            <w:tcBorders>
              <w:left w:val="nil" w:sz="6" w:space="0" w:color="auto"/>
              <w:bottom w:val="nil" w:sz="6" w:space="0" w:color="auto"/>
              <w:right w:val="single" w:sz="4" w:space="0" w:color="000000"/>
            </w:tcBorders>
            <w:shd w:val="clear" w:color="auto" w:fill="D2D2D2"/>
          </w:tcPr>
          <w:p>
            <w:pPr/>
          </w:p>
        </w:tc>
        <w:tc>
          <w:tcPr>
            <w:tcW w:w="1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563" name="image362.png" descr=""/>
                  <wp:cNvGraphicFramePr>
                    <a:graphicFrameLocks noChangeAspect="1"/>
                  </wp:cNvGraphicFramePr>
                  <a:graphic>
                    <a:graphicData uri="http://schemas.openxmlformats.org/drawingml/2006/picture">
                      <pic:pic>
                        <pic:nvPicPr>
                          <pic:cNvPr id="2564" name="image362.png"/>
                          <pic:cNvPicPr/>
                        </pic:nvPicPr>
                        <pic:blipFill>
                          <a:blip r:embed="rId3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6"/>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565" name="image362.png" descr=""/>
                  <wp:cNvGraphicFramePr>
                    <a:graphicFrameLocks noChangeAspect="1"/>
                  </wp:cNvGraphicFramePr>
                  <a:graphic>
                    <a:graphicData uri="http://schemas.openxmlformats.org/drawingml/2006/picture">
                      <pic:pic>
                        <pic:nvPicPr>
                          <pic:cNvPr id="2566" name="image362.png"/>
                          <pic:cNvPicPr/>
                        </pic:nvPicPr>
                        <pic:blipFill>
                          <a:blip r:embed="rId3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8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7"/>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5" w:hRule="exact"/>
        </w:trPr>
        <w:tc>
          <w:tcPr>
            <w:tcW w:w="1882" w:type="dxa"/>
            <w:tcBorders>
              <w:top w:val="nil" w:sz="6" w:space="0" w:color="auto"/>
              <w:left w:val="nil" w:sz="6" w:space="0" w:color="auto"/>
              <w:bottom w:val="single" w:sz="4" w:space="0" w:color="000000"/>
              <w:right w:val="single" w:sz="4" w:space="0" w:color="000000"/>
            </w:tcBorders>
            <w:shd w:val="clear" w:color="auto" w:fill="D2D2D2"/>
          </w:tcPr>
          <w:p>
            <w:pPr/>
          </w:p>
        </w:tc>
        <w:tc>
          <w:tcPr>
            <w:tcW w:w="1932" w:type="dxa"/>
            <w:vMerge/>
            <w:tcBorders>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88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4,497,270.03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567" name="image362.png" descr=""/>
                  <wp:cNvGraphicFramePr>
                    <a:graphicFrameLocks noChangeAspect="1"/>
                  </wp:cNvGraphicFramePr>
                  <a:graphic>
                    <a:graphicData uri="http://schemas.openxmlformats.org/drawingml/2006/picture">
                      <pic:pic>
                        <pic:nvPicPr>
                          <pic:cNvPr id="2568" name="image362.png"/>
                          <pic:cNvPicPr/>
                        </pic:nvPicPr>
                        <pic:blipFill>
                          <a:blip r:embed="rId39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21"/>
                <w:szCs w:val="21"/>
              </w:rPr>
            </w:pPr>
            <w:r>
              <w:rPr>
                <w:rFonts w:ascii="Times New Roman"/>
                <w:sz w:val="21"/>
              </w:rPr>
              <w:t>78.88%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569" name="image362.png" descr=""/>
                  <wp:cNvGraphicFramePr>
                    <a:graphicFrameLocks noChangeAspect="1"/>
                  </wp:cNvGraphicFramePr>
                  <a:graphic>
                    <a:graphicData uri="http://schemas.openxmlformats.org/drawingml/2006/picture">
                      <pic:pic>
                        <pic:nvPicPr>
                          <pic:cNvPr id="2570" name="image362.png"/>
                          <pic:cNvPicPr/>
                        </pic:nvPicPr>
                        <pic:blipFill>
                          <a:blip r:embed="rId39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10,533,087.36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82.71%</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154,864.76</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571" name="image362.png" descr=""/>
                  <wp:cNvGraphicFramePr>
                    <a:graphicFrameLocks noChangeAspect="1"/>
                  </wp:cNvGraphicFramePr>
                  <a:graphic>
                    <a:graphicData uri="http://schemas.openxmlformats.org/drawingml/2006/picture">
                      <pic:pic>
                        <pic:nvPicPr>
                          <pic:cNvPr id="2572" name="image362.png"/>
                          <pic:cNvPicPr/>
                        </pic:nvPicPr>
                        <pic:blipFill>
                          <a:blip r:embed="rId39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21"/>
                <w:szCs w:val="21"/>
              </w:rPr>
            </w:pPr>
            <w:r>
              <w:rPr>
                <w:rFonts w:ascii="Times New Roman"/>
                <w:sz w:val="21"/>
              </w:rPr>
              <w:t>2.72%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573" name="image362.png" descr=""/>
                  <wp:cNvGraphicFramePr>
                    <a:graphicFrameLocks noChangeAspect="1"/>
                  </wp:cNvGraphicFramePr>
                  <a:graphic>
                    <a:graphicData uri="http://schemas.openxmlformats.org/drawingml/2006/picture">
                      <pic:pic>
                        <pic:nvPicPr>
                          <pic:cNvPr id="2574" name="image362.png"/>
                          <pic:cNvPicPr/>
                        </pic:nvPicPr>
                        <pic:blipFill>
                          <a:blip r:embed="rId39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2,133,127.81</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16.75%</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1,031,336.32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575" name="image362.png" descr=""/>
                  <wp:cNvGraphicFramePr>
                    <a:graphicFrameLocks noChangeAspect="1"/>
                  </wp:cNvGraphicFramePr>
                  <a:graphic>
                    <a:graphicData uri="http://schemas.openxmlformats.org/drawingml/2006/picture">
                      <pic:pic>
                        <pic:nvPicPr>
                          <pic:cNvPr id="2576" name="image362.png"/>
                          <pic:cNvPicPr/>
                        </pic:nvPicPr>
                        <pic:blipFill>
                          <a:blip r:embed="rId3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21"/>
                <w:szCs w:val="21"/>
              </w:rPr>
            </w:pPr>
            <w:r>
              <w:rPr>
                <w:rFonts w:ascii="Times New Roman"/>
                <w:sz w:val="21"/>
              </w:rPr>
              <w:t>18.09%</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577" name="image362.png" descr=""/>
                  <wp:cNvGraphicFramePr>
                    <a:graphicFrameLocks noChangeAspect="1"/>
                  </wp:cNvGraphicFramePr>
                  <a:graphic>
                    <a:graphicData uri="http://schemas.openxmlformats.org/drawingml/2006/picture">
                      <pic:pic>
                        <pic:nvPicPr>
                          <pic:cNvPr id="2578" name="image362.png"/>
                          <pic:cNvPicPr/>
                        </pic:nvPicPr>
                        <pic:blipFill>
                          <a:blip r:embed="rId3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36,075.60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0.28%</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17,751.60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2579" name="image362.png" descr=""/>
                  <wp:cNvGraphicFramePr>
                    <a:graphicFrameLocks noChangeAspect="1"/>
                  </wp:cNvGraphicFramePr>
                  <a:graphic>
                    <a:graphicData uri="http://schemas.openxmlformats.org/drawingml/2006/picture">
                      <pic:pic>
                        <pic:nvPicPr>
                          <pic:cNvPr id="2580" name="image362.png"/>
                          <pic:cNvPicPr/>
                        </pic:nvPicPr>
                        <pic:blipFill>
                          <a:blip r:embed="rId396"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Times New Roman" w:hAnsi="Times New Roman" w:cs="Times New Roman" w:eastAsia="Times New Roman" w:hint="default"/>
                <w:sz w:val="21"/>
                <w:szCs w:val="21"/>
              </w:rPr>
            </w:pPr>
            <w:r>
              <w:rPr>
                <w:rFonts w:ascii="Times New Roman"/>
                <w:sz w:val="21"/>
              </w:rPr>
              <w:t>0.31%</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2581" name="image362.png" descr=""/>
                  <wp:cNvGraphicFramePr>
                    <a:graphicFrameLocks noChangeAspect="1"/>
                  </wp:cNvGraphicFramePr>
                  <a:graphic>
                    <a:graphicData uri="http://schemas.openxmlformats.org/drawingml/2006/picture">
                      <pic:pic>
                        <pic:nvPicPr>
                          <pic:cNvPr id="2582" name="image362.png"/>
                          <pic:cNvPicPr/>
                        </pic:nvPicPr>
                        <pic:blipFill>
                          <a:blip r:embed="rId396"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32,795.05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0.26%</w:t>
            </w:r>
          </w:p>
        </w:tc>
      </w:tr>
      <w:tr>
        <w:trPr>
          <w:trHeight w:val="403"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5,701,222.71</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2583" name="image363.png" descr=""/>
                  <wp:cNvGraphicFramePr>
                    <a:graphicFrameLocks noChangeAspect="1"/>
                  </wp:cNvGraphicFramePr>
                  <a:graphic>
                    <a:graphicData uri="http://schemas.openxmlformats.org/drawingml/2006/picture">
                      <pic:pic>
                        <pic:nvPicPr>
                          <pic:cNvPr id="2584" name="image363.png"/>
                          <pic:cNvPicPr/>
                        </pic:nvPicPr>
                        <pic:blipFill>
                          <a:blip r:embed="rId399"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9"/>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904"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2585" name="image363.png" descr=""/>
                  <wp:cNvGraphicFramePr>
                    <a:graphicFrameLocks noChangeAspect="1"/>
                  </wp:cNvGraphicFramePr>
                  <a:graphic>
                    <a:graphicData uri="http://schemas.openxmlformats.org/drawingml/2006/picture">
                      <pic:pic>
                        <pic:nvPicPr>
                          <pic:cNvPr id="2586" name="image363.png"/>
                          <pic:cNvPicPr/>
                        </pic:nvPicPr>
                        <pic:blipFill>
                          <a:blip r:embed="rId399"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12,735,085.82</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6"/>
              <w:ind w:right="5"/>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pStyle w:val="BodyText"/>
        <w:spacing w:line="345" w:lineRule="auto"/>
        <w:ind w:left="1613" w:right="3793"/>
        <w:jc w:val="left"/>
      </w:pPr>
      <w:r>
        <w:rPr/>
        <w:pict>
          <v:shape style="position:absolute;margin-left:247.839996pt;margin-top:-65.564407pt;width:.479961pt;height:.42pt;mso-position-horizontal-relative:page;mso-position-vertical-relative:paragraph;z-index:81232" type="#_x0000_t75" stroked="false">
            <v:imagedata r:id="rId400" o:title=""/>
          </v:shape>
        </w:pict>
      </w:r>
      <w:r>
        <w:rPr/>
        <w:pict>
          <v:shape style="position:absolute;margin-left:439.259979pt;margin-top:-65.564407pt;width:.47993pt;height:.42pt;mso-position-horizontal-relative:page;mso-position-vertical-relative:paragraph;z-index:81256" type="#_x0000_t75" stroked="false">
            <v:imagedata r:id="rId400" o:title=""/>
          </v:shape>
        </w:pict>
      </w:r>
      <w:r>
        <w:rPr/>
        <w:pict>
          <v:shape style="position:absolute;margin-left:247.839996pt;margin-top:-45.464344pt;width:.480031pt;height:.42pt;mso-position-horizontal-relative:page;mso-position-vertical-relative:paragraph;z-index:81280" type="#_x0000_t75" stroked="false">
            <v:imagedata r:id="rId400" o:title=""/>
          </v:shape>
        </w:pict>
      </w:r>
      <w:r>
        <w:rPr/>
        <w:pict>
          <v:shape style="position:absolute;margin-left:439.259979pt;margin-top:-45.464344pt;width:.48pt;height:.42pt;mso-position-horizontal-relative:page;mso-position-vertical-relative:paragraph;z-index:81304" type="#_x0000_t75" stroked="false">
            <v:imagedata r:id="rId400" o:title=""/>
          </v:shape>
        </w:pict>
      </w:r>
      <w:r>
        <w:rPr/>
        <w:pict>
          <v:shape style="position:absolute;margin-left:247.839996pt;margin-top:-25.364277pt;width:.4801pt;height:.42pt;mso-position-horizontal-relative:page;mso-position-vertical-relative:paragraph;z-index:81328" type="#_x0000_t75" stroked="false">
            <v:imagedata r:id="rId400" o:title=""/>
          </v:shape>
        </w:pict>
      </w:r>
      <w:r>
        <w:rPr/>
        <w:pict>
          <v:shape style="position:absolute;margin-left:439.259979pt;margin-top:-25.364277pt;width:.48007pt;height:.42pt;mso-position-horizontal-relative:page;mso-position-vertical-relative:paragraph;z-index:81352" type="#_x0000_t75" stroked="false">
            <v:imagedata r:id="rId400" o:title=""/>
          </v:shape>
        </w:pict>
      </w:r>
      <w:r>
        <w:rPr/>
        <w:pict>
          <v:shape style="position:absolute;margin-left:247.839996pt;margin-top:-5.264346pt;width:.480031pt;height:.48pt;mso-position-horizontal-relative:page;mso-position-vertical-relative:paragraph;z-index:81376" type="#_x0000_t75" stroked="false">
            <v:imagedata r:id="rId401" o:title=""/>
          </v:shape>
        </w:pict>
      </w:r>
      <w:r>
        <w:rPr/>
        <w:pict>
          <v:shape style="position:absolute;margin-left:439.259979pt;margin-top:-5.264346pt;width:.48pt;height:.48pt;mso-position-horizontal-relative:page;mso-position-vertical-relative:paragraph;z-index:81400" type="#_x0000_t75" stroked="false">
            <v:imagedata r:id="rId401" o:title=""/>
          </v:shape>
        </w:pict>
      </w:r>
      <w:r>
        <w:rPr/>
        <w:t>账龄超过</w:t>
      </w:r>
      <w:r>
        <w:rPr>
          <w:spacing w:val="-60"/>
        </w:rPr>
        <w:t> </w:t>
      </w:r>
      <w:r>
        <w:rPr>
          <w:rFonts w:ascii="Times New Roman" w:hAnsi="Times New Roman" w:cs="Times New Roman" w:eastAsia="Times New Roman" w:hint="default"/>
        </w:rPr>
        <w:t>1 </w:t>
      </w:r>
      <w:r>
        <w:rPr/>
        <w:t>年且金额重要的预付款项未及时结算原因的说明： 不适用</w:t>
      </w:r>
    </w:p>
    <w:p>
      <w:pPr>
        <w:pStyle w:val="Heading2"/>
        <w:spacing w:line="240" w:lineRule="auto" w:before="210"/>
        <w:ind w:left="1133" w:right="1033"/>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212" w:firstLine="480"/>
        <w:jc w:val="left"/>
      </w:pPr>
      <w:r>
        <w:rPr/>
        <w:t>本公司按预付对象归集的年末余额前五名预付账款汇总金额为</w:t>
      </w:r>
      <w:r>
        <w:rPr>
          <w:spacing w:val="-59"/>
        </w:rPr>
        <w:t> </w:t>
      </w:r>
      <w:r>
        <w:rPr>
          <w:rFonts w:ascii="Times New Roman" w:hAnsi="Times New Roman" w:cs="Times New Roman" w:eastAsia="Times New Roman" w:hint="default"/>
        </w:rPr>
        <w:t>2,253,958.00 </w:t>
      </w:r>
      <w:r>
        <w:rPr/>
        <w:t>元，占预付 账款年末余额合计数的比例为</w:t>
      </w:r>
      <w:r>
        <w:rPr>
          <w:spacing w:val="-60"/>
        </w:rPr>
        <w:t> </w:t>
      </w:r>
      <w:r>
        <w:rPr>
          <w:rFonts w:ascii="Times New Roman" w:hAnsi="Times New Roman" w:cs="Times New Roman" w:eastAsia="Times New Roman" w:hint="default"/>
        </w:rPr>
        <w:t>39.53%</w:t>
      </w:r>
      <w:r>
        <w:rPr/>
        <w:t>。</w:t>
      </w:r>
    </w:p>
    <w:p>
      <w:pPr>
        <w:pStyle w:val="BodyText"/>
        <w:spacing w:line="240" w:lineRule="auto" w:before="60"/>
        <w:ind w:left="1613" w:right="1033"/>
        <w:jc w:val="left"/>
      </w:pP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5、应收利息" w:id="237"/>
      <w:bookmarkEnd w:id="237"/>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应收利息分类" w:id="238"/>
      <w:bookmarkEnd w:id="23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375.52002pt;margin-top:38.003708pt;width:.480031pt;height:.42pt;mso-position-horizontal-relative:page;mso-position-vertical-relative:paragraph;z-index:81424" type="#_x0000_t75" stroked="false">
            <v:imagedata r:id="rId401"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60"/>
        <w:gridCol w:w="3207"/>
        <w:gridCol w:w="3176"/>
      </w:tblGrid>
      <w:tr>
        <w:trPr>
          <w:trHeight w:val="402" w:hRule="exact"/>
        </w:trPr>
        <w:tc>
          <w:tcPr>
            <w:tcW w:w="3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587" name="image365.png" descr=""/>
                  <wp:cNvGraphicFramePr>
                    <a:graphicFrameLocks noChangeAspect="1"/>
                  </wp:cNvGraphicFramePr>
                  <a:graphic>
                    <a:graphicData uri="http://schemas.openxmlformats.org/drawingml/2006/picture">
                      <pic:pic>
                        <pic:nvPicPr>
                          <pic:cNvPr id="2588" name="image365.png"/>
                          <pic:cNvPicPr/>
                        </pic:nvPicPr>
                        <pic:blipFill>
                          <a:blip r:embed="rId40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589" name="image365.png" descr=""/>
                  <wp:cNvGraphicFramePr>
                    <a:graphicFrameLocks noChangeAspect="1"/>
                  </wp:cNvGraphicFramePr>
                  <a:graphic>
                    <a:graphicData uri="http://schemas.openxmlformats.org/drawingml/2006/picture">
                      <pic:pic>
                        <pic:nvPicPr>
                          <pic:cNvPr id="2590" name="image365.png"/>
                          <pic:cNvPicPr/>
                        </pic:nvPicPr>
                        <pic:blipFill>
                          <a:blip r:embed="rId40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4,050,679.97</w:t>
            </w:r>
          </w:p>
        </w:tc>
      </w:tr>
      <w:tr>
        <w:trPr>
          <w:trHeight w:val="402" w:hRule="exact"/>
        </w:trPr>
        <w:tc>
          <w:tcPr>
            <w:tcW w:w="3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591" name="image365.png" descr=""/>
                  <wp:cNvGraphicFramePr>
                    <a:graphicFrameLocks noChangeAspect="1"/>
                  </wp:cNvGraphicFramePr>
                  <a:graphic>
                    <a:graphicData uri="http://schemas.openxmlformats.org/drawingml/2006/picture">
                      <pic:pic>
                        <pic:nvPicPr>
                          <pic:cNvPr id="2592" name="image365.png"/>
                          <pic:cNvPicPr/>
                        </pic:nvPicPr>
                        <pic:blipFill>
                          <a:blip r:embed="rId40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4,050,679.97</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375.52002pt;margin-top:-32.864368pt;width:.480031pt;height:.42pt;mso-position-horizontal-relative:page;mso-position-vertical-relative:paragraph;z-index:81448" type="#_x0000_t75" stroked="false">
            <v:imagedata r:id="rId401" o:title=""/>
          </v:shape>
        </w:pict>
      </w:r>
      <w:r>
        <w:rPr/>
        <w:pict>
          <v:shape style="position:absolute;margin-left:375.52002pt;margin-top:-12.764422pt;width:.479961pt;height:.42pt;mso-position-horizontal-relative:page;mso-position-vertical-relative:paragraph;z-index:81472" type="#_x0000_t75" stroked="false">
            <v:imagedata r:id="rId401" o:title=""/>
          </v:shape>
        </w:pict>
      </w: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30.160004pt;margin-top:39.773636pt;width:.479961pt;height:.42pt;mso-position-horizontal-relative:page;mso-position-vertical-relative:paragraph;z-index:81496" type="#_x0000_t75" stroked="false">
            <v:imagedata r:id="rId401" o:title=""/>
          </v:shape>
        </w:pict>
      </w:r>
      <w:r>
        <w:rPr/>
        <w:pict>
          <v:shape style="position:absolute;margin-left:138.199997pt;margin-top:39.773636pt;width:.479975pt;height:.9pt;mso-position-horizontal-relative:page;mso-position-vertical-relative:paragraph;z-index:81520" type="#_x0000_t75" stroked="false">
            <v:imagedata r:id="rId67" o:title=""/>
          </v:shape>
        </w:pict>
      </w:r>
      <w:r>
        <w:rPr/>
        <w:pict>
          <v:shape style="position:absolute;margin-left:214.460007pt;margin-top:59.873703pt;width:.480015pt;height:.42pt;mso-position-horizontal-relative:page;mso-position-vertical-relative:paragraph;z-index:81544" type="#_x0000_t75" stroked="false">
            <v:imagedata r:id="rId401" o:title=""/>
          </v:shape>
        </w:pict>
      </w:r>
      <w:r>
        <w:rPr/>
        <w:pict>
          <v:shape style="position:absolute;margin-left:400.959991pt;margin-top:59.873703pt;width:.480031pt;height:.42pt;mso-position-horizontal-relative:page;mso-position-vertical-relative:paragraph;z-index:81568" type="#_x0000_t75" stroked="false">
            <v:imagedata r:id="rId401" o:title=""/>
          </v:shape>
        </w:pict>
      </w:r>
      <w:r>
        <w:rPr/>
        <w:pict>
          <v:shape style="position:absolute;margin-left:138.199997pt;margin-top:59.873703pt;width:.480007pt;height:.9pt;mso-position-horizontal-relative:page;mso-position-vertical-relative:paragraph;z-index:81592" type="#_x0000_t75" stroked="false">
            <v:imagedata r:id="rId67" o:title=""/>
          </v:shape>
        </w:pict>
      </w:r>
      <w:r>
        <w:rPr/>
        <w:pict>
          <v:shape style="position:absolute;margin-left:330.160004pt;margin-top:59.873703pt;width:.480022pt;height:.9pt;mso-position-horizontal-relative:page;mso-position-vertical-relative:paragraph;z-index:81616" type="#_x0000_t75" stroked="false">
            <v:imagedata r:id="rId67" o:title=""/>
          </v:shape>
        </w:pict>
      </w:r>
      <w:r>
        <w:rPr/>
        <w:pict>
          <v:shape style="position:absolute;margin-left:488.220001pt;margin-top:59.873703pt;width:.480022pt;height:.9pt;mso-position-horizontal-relative:page;mso-position-vertical-relative:paragraph;z-index:81640" type="#_x0000_t75" stroked="false">
            <v:imagedata r:id="rId67" o:title=""/>
          </v:shape>
        </w:pict>
      </w:r>
      <w:r>
        <w:rPr/>
        <w:pict>
          <v:shape style="position:absolute;margin-left:138.199997pt;margin-top:79.973633pt;width:.479946pt;height:.42pt;mso-position-horizontal-relative:page;mso-position-vertical-relative:paragraph;z-index:81664" type="#_x0000_t75" stroked="false">
            <v:imagedata r:id="rId401" o:title=""/>
          </v:shape>
        </w:pict>
      </w:r>
      <w:r>
        <w:rPr/>
        <w:pict>
          <v:shape style="position:absolute;margin-left:176.360001pt;margin-top:79.973633pt;width:.479946pt;height:.42pt;mso-position-horizontal-relative:page;mso-position-vertical-relative:paragraph;z-index:81688" type="#_x0000_t75" stroked="false">
            <v:imagedata r:id="rId401" o:title=""/>
          </v:shape>
        </w:pict>
      </w:r>
      <w:r>
        <w:rPr/>
        <w:pict>
          <v:shape style="position:absolute;margin-left:214.460007pt;margin-top:79.973633pt;width:.479946pt;height:.42pt;mso-position-horizontal-relative:page;mso-position-vertical-relative:paragraph;z-index:81712" type="#_x0000_t75" stroked="false">
            <v:imagedata r:id="rId401" o:title=""/>
          </v:shape>
        </w:pict>
      </w:r>
      <w:r>
        <w:rPr/>
        <w:pict>
          <v:shape style="position:absolute;margin-left:252.580002pt;margin-top:60.773651pt;width:.479985pt;height:.96pt;mso-position-horizontal-relative:page;mso-position-vertical-relative:paragraph;z-index:81736" type="#_x0000_t75" stroked="false">
            <v:imagedata r:id="rId402" o:title=""/>
          </v:shape>
        </w:pict>
      </w:r>
      <w:r>
        <w:rPr/>
        <w:pict>
          <v:shape style="position:absolute;margin-left:252.580002pt;margin-top:79.013718pt;width:.477401pt;height:1.3725pt;mso-position-horizontal-relative:page;mso-position-vertical-relative:paragraph;z-index:81760" type="#_x0000_t75" stroked="false">
            <v:imagedata r:id="rId403" o:title=""/>
          </v:shape>
        </w:pict>
      </w:r>
      <w:r>
        <w:rPr/>
        <w:pict>
          <v:shape style="position:absolute;margin-left:290.679993pt;margin-top:59.873703pt;width:.480019pt;height:1.86pt;mso-position-horizontal-relative:page;mso-position-vertical-relative:paragraph;z-index:81784" type="#_x0000_t75" stroked="false">
            <v:imagedata r:id="rId404" o:title=""/>
          </v:shape>
        </w:pict>
      </w:r>
      <w:r>
        <w:rPr/>
        <w:pict>
          <v:shape style="position:absolute;margin-left:290.679993pt;margin-top:79.013718pt;width:.477416pt;height:1.3725pt;mso-position-horizontal-relative:page;mso-position-vertical-relative:paragraph;z-index:81808" type="#_x0000_t75" stroked="false">
            <v:imagedata r:id="rId403" o:title=""/>
          </v:shape>
        </w:pict>
      </w:r>
      <w:r>
        <w:rPr/>
        <w:pict>
          <v:shape style="position:absolute;margin-left:330.160004pt;margin-top:79.973633pt;width:.479961pt;height:.42pt;mso-position-horizontal-relative:page;mso-position-vertical-relative:paragraph;z-index:81832" type="#_x0000_t75" stroked="false">
            <v:imagedata r:id="rId401" o:title=""/>
          </v:shape>
        </w:pict>
      </w:r>
      <w:r>
        <w:rPr/>
        <w:pict>
          <v:shape style="position:absolute;margin-left:362.859985pt;margin-top:79.973633pt;width:.479961pt;height:.42pt;mso-position-horizontal-relative:page;mso-position-vertical-relative:paragraph;z-index:81856" type="#_x0000_t75" stroked="false">
            <v:imagedata r:id="rId401" o:title=""/>
          </v:shape>
        </w:pict>
      </w:r>
      <w:r>
        <w:rPr/>
        <w:pict>
          <v:shape style="position:absolute;margin-left:400.959991pt;margin-top:79.973633pt;width:.479961pt;height:.42pt;mso-position-horizontal-relative:page;mso-position-vertical-relative:paragraph;z-index:81880" type="#_x0000_t75" stroked="false">
            <v:imagedata r:id="rId401" o:title=""/>
          </v:shape>
        </w:pict>
      </w:r>
      <w:r>
        <w:rPr/>
        <w:pict>
          <v:shape style="position:absolute;margin-left:441.600006pt;margin-top:79.973633pt;width:.47993pt;height:.42pt;mso-position-horizontal-relative:page;mso-position-vertical-relative:paragraph;z-index:81904" type="#_x0000_t75" stroked="false">
            <v:imagedata r:id="rId401" o:title=""/>
          </v:shape>
        </w:pict>
      </w:r>
      <w:r>
        <w:rPr/>
        <w:pict>
          <v:shape style="position:absolute;margin-left:488.220001pt;margin-top:79.973633pt;width:.479961pt;height:.42pt;mso-position-horizontal-relative:page;mso-position-vertical-relative:paragraph;z-index:81928" type="#_x0000_t75" stroked="false">
            <v:imagedata r:id="rId401"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9" w:type="dxa"/>
            <w:gridSpan w:val="5"/>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635" w:type="dxa"/>
            <w:vMerge/>
            <w:tcBorders>
              <w:left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285" w:right="72"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6"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1635" w:type="dxa"/>
            <w:vMerge/>
            <w:tcBorders>
              <w:left w:val="nil" w:sz="6" w:space="0" w:color="auto"/>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1" w:right="0"/>
              <w:jc w:val="left"/>
              <w:rPr>
                <w:rFonts w:ascii="宋体" w:hAnsi="宋体" w:cs="宋体" w:eastAsia="宋体" w:hint="default"/>
                <w:sz w:val="21"/>
                <w:szCs w:val="21"/>
              </w:rPr>
            </w:pPr>
            <w:r>
              <w:rPr>
                <w:rFonts w:ascii="宋体" w:hAnsi="宋体" w:cs="宋体" w:eastAsia="宋体" w:hint="default"/>
                <w:sz w:val="21"/>
                <w:szCs w:val="21"/>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4" w:space="0" w:color="000000"/>
              <w:bottom w:val="single" w:sz="4" w:space="0" w:color="000000"/>
              <w:right w:val="nil" w:sz="6" w:space="0" w:color="auto"/>
            </w:tcBorders>
            <w:shd w:val="clear" w:color="auto" w:fill="D2D2D2"/>
          </w:tcPr>
          <w:p>
            <w:pPr/>
          </w:p>
        </w:tc>
      </w:tr>
    </w:tbl>
    <w:p>
      <w:pPr>
        <w:spacing w:after="0"/>
        <w:sectPr>
          <w:headerReference w:type="default" r:id="rId397"/>
          <w:footerReference w:type="default" r:id="rId398"/>
          <w:pgSz w:w="11910" w:h="16840"/>
          <w:pgMar w:header="877" w:footer="979" w:top="1100" w:bottom="1160" w:left="0" w:right="0"/>
          <w:pgNumType w:start="163"/>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1609"/>
        <w:gridCol w:w="775"/>
        <w:gridCol w:w="762"/>
        <w:gridCol w:w="762"/>
        <w:gridCol w:w="762"/>
        <w:gridCol w:w="790"/>
        <w:gridCol w:w="654"/>
        <w:gridCol w:w="762"/>
        <w:gridCol w:w="813"/>
        <w:gridCol w:w="932"/>
        <w:gridCol w:w="932"/>
      </w:tblGrid>
      <w:tr>
        <w:trPr>
          <w:trHeight w:val="362"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4572"/>
                  <wp:effectExtent l="0" t="0" r="0" b="0"/>
                  <wp:docPr id="2593" name="image369.png" descr=""/>
                  <wp:cNvGraphicFramePr>
                    <a:graphicFrameLocks noChangeAspect="1"/>
                  </wp:cNvGraphicFramePr>
                  <a:graphic>
                    <a:graphicData uri="http://schemas.openxmlformats.org/drawingml/2006/picture">
                      <pic:pic>
                        <pic:nvPicPr>
                          <pic:cNvPr id="2594" name="image369.png"/>
                          <pic:cNvPicPr/>
                        </pic:nvPicPr>
                        <pic:blipFill>
                          <a:blip r:embed="rId405" cstate="print"/>
                          <a:stretch>
                            <a:fillRect/>
                          </a:stretch>
                        </pic:blipFill>
                        <pic:spPr>
                          <a:xfrm>
                            <a:off x="0" y="0"/>
                            <a:ext cx="6096" cy="4572"/>
                          </a:xfrm>
                          <a:prstGeom prst="rect">
                            <a:avLst/>
                          </a:prstGeom>
                        </pic:spPr>
                      </pic:pic>
                    </a:graphicData>
                  </a:graphic>
                </wp:inline>
              </w:drawing>
            </w:r>
            <w:r>
              <w:rPr>
                <w:rFonts w:ascii="宋体" w:hAnsi="宋体" w:cs="宋体" w:eastAsia="宋体" w:hint="default"/>
                <w:sz w:val="2"/>
                <w:szCs w:val="2"/>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c>
          <w:tcPr>
            <w:tcW w:w="93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26"/>
                <w:szCs w:val="26"/>
              </w:rPr>
            </w:pPr>
          </w:p>
        </w:tc>
      </w:tr>
      <w:tr>
        <w:trPr>
          <w:trHeight w:val="1026"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18"/>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16,452,</w:t>
            </w:r>
          </w:p>
          <w:p>
            <w:pPr>
              <w:pStyle w:val="TableParagraph"/>
              <w:spacing w:line="240" w:lineRule="auto" w:before="70"/>
              <w:ind w:left="152" w:right="0"/>
              <w:jc w:val="left"/>
              <w:rPr>
                <w:rFonts w:ascii="Times New Roman" w:hAnsi="Times New Roman" w:cs="Times New Roman" w:eastAsia="Times New Roman" w:hint="default"/>
                <w:sz w:val="21"/>
                <w:szCs w:val="21"/>
              </w:rPr>
            </w:pPr>
            <w:r>
              <w:rPr>
                <w:rFonts w:ascii="Times New Roman"/>
                <w:sz w:val="21"/>
              </w:rPr>
              <w:t>986.25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1,685,4</w:t>
            </w:r>
          </w:p>
          <w:p>
            <w:pPr>
              <w:pStyle w:val="TableParagraph"/>
              <w:spacing w:line="240" w:lineRule="auto" w:before="70"/>
              <w:ind w:left="231" w:right="0"/>
              <w:jc w:val="center"/>
              <w:rPr>
                <w:rFonts w:ascii="Times New Roman" w:hAnsi="Times New Roman" w:cs="Times New Roman" w:eastAsia="Times New Roman" w:hint="default"/>
                <w:sz w:val="21"/>
                <w:szCs w:val="21"/>
              </w:rPr>
            </w:pPr>
            <w:r>
              <w:rPr>
                <w:rFonts w:ascii="Times New Roman"/>
                <w:sz w:val="21"/>
              </w:rPr>
              <w:t>17.31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10.24%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14,767,</w:t>
            </w:r>
          </w:p>
          <w:p>
            <w:pPr>
              <w:pStyle w:val="TableParagraph"/>
              <w:spacing w:line="240" w:lineRule="auto" w:before="70"/>
              <w:ind w:left="179" w:right="0"/>
              <w:jc w:val="left"/>
              <w:rPr>
                <w:rFonts w:ascii="Times New Roman" w:hAnsi="Times New Roman" w:cs="Times New Roman" w:eastAsia="Times New Roman" w:hint="default"/>
                <w:sz w:val="21"/>
                <w:szCs w:val="21"/>
              </w:rPr>
            </w:pPr>
            <w:r>
              <w:rPr>
                <w:rFonts w:ascii="Times New Roman"/>
                <w:sz w:val="21"/>
              </w:rPr>
              <w:t>568.94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11,675</w:t>
            </w:r>
          </w:p>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,646.6</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1,141,49</w:t>
            </w:r>
          </w:p>
          <w:p>
            <w:pPr>
              <w:pStyle w:val="TableParagraph"/>
              <w:spacing w:line="240" w:lineRule="auto" w:before="70"/>
              <w:ind w:left="413" w:right="0"/>
              <w:jc w:val="left"/>
              <w:rPr>
                <w:rFonts w:ascii="Times New Roman" w:hAnsi="Times New Roman" w:cs="Times New Roman" w:eastAsia="Times New Roman" w:hint="default"/>
                <w:sz w:val="21"/>
                <w:szCs w:val="21"/>
              </w:rPr>
            </w:pPr>
            <w:r>
              <w:rPr>
                <w:rFonts w:ascii="Times New Roman"/>
                <w:sz w:val="21"/>
              </w:rPr>
              <w:t>7.24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9.78%</w:t>
            </w:r>
          </w:p>
        </w:tc>
        <w:tc>
          <w:tcPr>
            <w:tcW w:w="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10,534,14</w:t>
            </w:r>
          </w:p>
          <w:p>
            <w:pPr>
              <w:pStyle w:val="TableParagraph"/>
              <w:spacing w:line="240" w:lineRule="auto" w:before="70"/>
              <w:ind w:left="531" w:right="0"/>
              <w:jc w:val="left"/>
              <w:rPr>
                <w:rFonts w:ascii="Times New Roman" w:hAnsi="Times New Roman" w:cs="Times New Roman" w:eastAsia="Times New Roman" w:hint="default"/>
                <w:sz w:val="21"/>
                <w:szCs w:val="21"/>
              </w:rPr>
            </w:pPr>
            <w:r>
              <w:rPr>
                <w:rFonts w:ascii="Times New Roman"/>
                <w:sz w:val="21"/>
              </w:rPr>
              <w:t>9.41</w:t>
            </w:r>
          </w:p>
        </w:tc>
      </w:tr>
      <w:tr>
        <w:trPr>
          <w:trHeight w:val="317" w:hRule="exact"/>
        </w:trPr>
        <w:tc>
          <w:tcPr>
            <w:tcW w:w="1609" w:type="dxa"/>
            <w:tcBorders>
              <w:top w:val="single" w:sz="4" w:space="0" w:color="000000"/>
              <w:left w:val="nil" w:sz="6" w:space="0" w:color="auto"/>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16,452,</w:t>
            </w:r>
          </w:p>
          <w:p>
            <w:pPr>
              <w:pStyle w:val="TableParagraph"/>
              <w:spacing w:line="240" w:lineRule="auto" w:before="70"/>
              <w:ind w:left="157" w:right="0"/>
              <w:jc w:val="left"/>
              <w:rPr>
                <w:rFonts w:ascii="Times New Roman" w:hAnsi="Times New Roman" w:cs="Times New Roman" w:eastAsia="Times New Roman" w:hint="default"/>
                <w:sz w:val="21"/>
                <w:szCs w:val="21"/>
              </w:rPr>
            </w:pPr>
            <w:r>
              <w:rPr>
                <w:rFonts w:ascii="Times New Roman"/>
                <w:sz w:val="21"/>
              </w:rPr>
              <w:t>986.25</w:t>
            </w:r>
          </w:p>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2595" name="image370.png" descr=""/>
                  <wp:cNvGraphicFramePr>
                    <a:graphicFrameLocks noChangeAspect="1"/>
                  </wp:cNvGraphicFramePr>
                  <a:graphic>
                    <a:graphicData uri="http://schemas.openxmlformats.org/drawingml/2006/picture">
                      <pic:pic>
                        <pic:nvPicPr>
                          <pic:cNvPr id="2596" name="image370.png"/>
                          <pic:cNvPicPr/>
                        </pic:nvPicPr>
                        <pic:blipFill>
                          <a:blip r:embed="rId406"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1,685,4</w:t>
            </w:r>
          </w:p>
          <w:p>
            <w:pPr>
              <w:pStyle w:val="TableParagraph"/>
              <w:spacing w:line="240" w:lineRule="auto" w:before="70"/>
              <w:ind w:left="231" w:right="0"/>
              <w:jc w:val="center"/>
              <w:rPr>
                <w:rFonts w:ascii="Times New Roman" w:hAnsi="Times New Roman" w:cs="Times New Roman" w:eastAsia="Times New Roman" w:hint="default"/>
                <w:sz w:val="21"/>
                <w:szCs w:val="21"/>
              </w:rPr>
            </w:pPr>
            <w:r>
              <w:rPr>
                <w:rFonts w:ascii="Times New Roman"/>
                <w:sz w:val="21"/>
              </w:rPr>
              <w:t>17.31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10.24%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14,767,</w:t>
            </w:r>
          </w:p>
          <w:p>
            <w:pPr>
              <w:pStyle w:val="TableParagraph"/>
              <w:spacing w:line="240" w:lineRule="auto" w:before="70"/>
              <w:ind w:left="179" w:right="0"/>
              <w:jc w:val="left"/>
              <w:rPr>
                <w:rFonts w:ascii="Times New Roman" w:hAnsi="Times New Roman" w:cs="Times New Roman" w:eastAsia="Times New Roman" w:hint="default"/>
                <w:sz w:val="21"/>
                <w:szCs w:val="21"/>
              </w:rPr>
            </w:pPr>
            <w:r>
              <w:rPr>
                <w:rFonts w:ascii="Times New Roman"/>
                <w:sz w:val="21"/>
              </w:rPr>
              <w:t>568.94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11,675</w:t>
            </w:r>
          </w:p>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,646.6</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1,141,49</w:t>
            </w:r>
          </w:p>
          <w:p>
            <w:pPr>
              <w:pStyle w:val="TableParagraph"/>
              <w:spacing w:line="240" w:lineRule="auto" w:before="70"/>
              <w:ind w:left="413" w:right="0"/>
              <w:jc w:val="left"/>
              <w:rPr>
                <w:rFonts w:ascii="Times New Roman" w:hAnsi="Times New Roman" w:cs="Times New Roman" w:eastAsia="Times New Roman" w:hint="default"/>
                <w:sz w:val="21"/>
                <w:szCs w:val="21"/>
              </w:rPr>
            </w:pPr>
            <w:r>
              <w:rPr>
                <w:rFonts w:ascii="Times New Roman"/>
                <w:sz w:val="21"/>
              </w:rPr>
              <w:t>7.24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9.78%</w:t>
            </w:r>
          </w:p>
        </w:tc>
        <w:tc>
          <w:tcPr>
            <w:tcW w:w="932"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10,534,14</w:t>
            </w:r>
          </w:p>
          <w:p>
            <w:pPr>
              <w:pStyle w:val="TableParagraph"/>
              <w:spacing w:line="240" w:lineRule="auto" w:before="70"/>
              <w:ind w:left="531" w:right="0"/>
              <w:jc w:val="left"/>
              <w:rPr>
                <w:rFonts w:ascii="Times New Roman" w:hAnsi="Times New Roman" w:cs="Times New Roman" w:eastAsia="Times New Roman" w:hint="default"/>
                <w:sz w:val="21"/>
                <w:szCs w:val="21"/>
              </w:rPr>
            </w:pPr>
            <w:r>
              <w:rPr>
                <w:rFonts w:ascii="Times New Roman"/>
                <w:sz w:val="21"/>
              </w:rPr>
              <w:t>9.41</w:t>
            </w:r>
          </w:p>
        </w:tc>
      </w:tr>
      <w:tr>
        <w:trPr>
          <w:trHeight w:val="392" w:hRule="exact"/>
        </w:trPr>
        <w:tc>
          <w:tcPr>
            <w:tcW w:w="160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nil" w:sz="6" w:space="0" w:color="auto"/>
            </w:tcBorders>
          </w:tcPr>
          <w:p>
            <w:pPr/>
          </w:p>
        </w:tc>
      </w:tr>
      <w:tr>
        <w:trPr>
          <w:trHeight w:val="317" w:hRule="exact"/>
        </w:trPr>
        <w:tc>
          <w:tcPr>
            <w:tcW w:w="1609" w:type="dxa"/>
            <w:tcBorders>
              <w:top w:val="nil" w:sz="6" w:space="0" w:color="auto"/>
              <w:left w:val="nil" w:sz="6" w:space="0" w:color="auto"/>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979" w:top="1100" w:bottom="1160" w:left="0" w:right="0"/>
        </w:sectPr>
      </w:pPr>
    </w:p>
    <w:p>
      <w:pPr>
        <w:pStyle w:val="BodyText"/>
        <w:spacing w:line="240" w:lineRule="auto"/>
        <w:ind w:left="1614" w:right="0"/>
        <w:jc w:val="left"/>
      </w:pPr>
      <w:r>
        <w:rPr/>
        <w:pict>
          <v:shape style="position:absolute;margin-left:176.360001pt;margin-top:-5.684314pt;width:.480015pt;height:.9pt;mso-position-horizontal-relative:page;mso-position-vertical-relative:paragraph;z-index:82168" type="#_x0000_t75" stroked="false">
            <v:imagedata r:id="rId406" o:title=""/>
          </v:shape>
        </w:pict>
      </w:r>
      <w:r>
        <w:rPr/>
        <w:pict>
          <v:shape style="position:absolute;margin-left:214.460007pt;margin-top:-5.684314pt;width:.480015pt;height:.9pt;mso-position-horizontal-relative:page;mso-position-vertical-relative:paragraph;z-index:82192" type="#_x0000_t75" stroked="false">
            <v:imagedata r:id="rId406" o:title=""/>
          </v:shape>
        </w:pict>
      </w:r>
      <w:r>
        <w:rPr/>
        <w:pict>
          <v:shape style="position:absolute;margin-left:252.580002pt;margin-top:-5.684314pt;width:.480015pt;height:.9pt;mso-position-horizontal-relative:page;mso-position-vertical-relative:paragraph;z-index:82216" type="#_x0000_t75" stroked="false">
            <v:imagedata r:id="rId406" o:title=""/>
          </v:shape>
        </w:pict>
      </w:r>
      <w:r>
        <w:rPr/>
        <w:pict>
          <v:shape style="position:absolute;margin-left:290.679993pt;margin-top:-5.684314pt;width:.480031pt;height:.9pt;mso-position-horizontal-relative:page;mso-position-vertical-relative:paragraph;z-index:82240" type="#_x0000_t75" stroked="false">
            <v:imagedata r:id="rId406" o:title=""/>
          </v:shape>
        </w:pict>
      </w:r>
      <w:r>
        <w:rPr/>
        <w:pict>
          <v:shape style="position:absolute;margin-left:330.160004pt;margin-top:-5.684314pt;width:.480031pt;height:.9pt;mso-position-horizontal-relative:page;mso-position-vertical-relative:paragraph;z-index:82264" type="#_x0000_t75" stroked="false">
            <v:imagedata r:id="rId406" o:title=""/>
          </v:shape>
        </w:pict>
      </w:r>
      <w:r>
        <w:rPr/>
        <w:pict>
          <v:shape style="position:absolute;margin-left:362.859985pt;margin-top:-5.684314pt;width:.480031pt;height:.9pt;mso-position-horizontal-relative:page;mso-position-vertical-relative:paragraph;z-index:82288" type="#_x0000_t75" stroked="false">
            <v:imagedata r:id="rId406" o:title=""/>
          </v:shape>
        </w:pict>
      </w:r>
      <w:r>
        <w:rPr/>
        <w:pict>
          <v:shape style="position:absolute;margin-left:400.959991pt;margin-top:-5.684314pt;width:.480031pt;height:.9pt;mso-position-horizontal-relative:page;mso-position-vertical-relative:paragraph;z-index:82312" type="#_x0000_t75" stroked="false">
            <v:imagedata r:id="rId406" o:title=""/>
          </v:shape>
        </w:pict>
      </w:r>
      <w:r>
        <w:rPr/>
        <w:pict>
          <v:shape style="position:absolute;margin-left:441.600006pt;margin-top:-5.684314pt;width:.48pt;height:.9pt;mso-position-horizontal-relative:page;mso-position-vertical-relative:paragraph;z-index:82336" type="#_x0000_t75" stroked="false">
            <v:imagedata r:id="rId406" o:title=""/>
          </v:shape>
        </w:pict>
      </w:r>
      <w:r>
        <w:rPr/>
        <w:pict>
          <v:shape style="position:absolute;margin-left:488.220001pt;margin-top:-5.684314pt;width:.480031pt;height:.9pt;mso-position-horizontal-relative:page;mso-position-vertical-relative:paragraph;z-index:82360" type="#_x0000_t75" stroked="false">
            <v:imagedata r:id="rId406" o:title=""/>
          </v:shape>
        </w:pict>
      </w:r>
      <w:r>
        <w:rPr/>
        <w:t>期末单项金额重大并单项计提坏账准备的其他应收款：</w:t>
      </w:r>
    </w:p>
    <w:p>
      <w:pPr>
        <w:pStyle w:val="BodyText"/>
        <w:spacing w:line="345" w:lineRule="auto" w:before="166"/>
        <w:ind w:left="1614" w:right="16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组合中，按账龄分析法计提坏账准备的其他应收款：</w:t>
      </w:r>
    </w:p>
    <w:p>
      <w:pPr>
        <w:pStyle w:val="BodyText"/>
        <w:spacing w:line="240" w:lineRule="auto" w:before="60"/>
        <w:ind w:left="16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947"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8842" w:space="40"/>
            <w:col w:w="3028"/>
          </w:cols>
        </w:sectPr>
      </w:pPr>
    </w:p>
    <w:p>
      <w:pPr>
        <w:spacing w:line="240" w:lineRule="auto" w:before="0"/>
        <w:rPr>
          <w:rFonts w:ascii="宋体" w:hAnsi="宋体" w:cs="宋体" w:eastAsia="宋体" w:hint="default"/>
          <w:sz w:val="25"/>
          <w:szCs w:val="25"/>
        </w:rPr>
      </w:pPr>
      <w:r>
        <w:rPr/>
        <w:pict>
          <v:shape style="position:absolute;margin-left:176.360001pt;margin-top:89.759995pt;width:.480015pt;height:.36pt;mso-position-horizontal-relative:page;mso-position-vertical-relative:page;z-index:81952" type="#_x0000_t75" stroked="false">
            <v:imagedata r:id="rId405" o:title=""/>
          </v:shape>
        </w:pict>
      </w:r>
      <w:r>
        <w:rPr/>
        <w:pict>
          <v:shape style="position:absolute;margin-left:214.460007pt;margin-top:89.759995pt;width:.480015pt;height:.36pt;mso-position-horizontal-relative:page;mso-position-vertical-relative:page;z-index:81976" type="#_x0000_t75" stroked="false">
            <v:imagedata r:id="rId405" o:title=""/>
          </v:shape>
        </w:pict>
      </w:r>
      <w:r>
        <w:rPr/>
        <w:pict>
          <v:shape style="position:absolute;margin-left:252.580002pt;margin-top:89.759995pt;width:.480015pt;height:.36pt;mso-position-horizontal-relative:page;mso-position-vertical-relative:page;z-index:82000" type="#_x0000_t75" stroked="false">
            <v:imagedata r:id="rId405" o:title=""/>
          </v:shape>
        </w:pict>
      </w:r>
      <w:r>
        <w:rPr/>
        <w:pict>
          <v:shape style="position:absolute;margin-left:290.679993pt;margin-top:89.759995pt;width:.48003pt;height:.36pt;mso-position-horizontal-relative:page;mso-position-vertical-relative:page;z-index:82024" type="#_x0000_t75" stroked="false">
            <v:imagedata r:id="rId405" o:title=""/>
          </v:shape>
        </w:pict>
      </w:r>
      <w:r>
        <w:rPr/>
        <w:pict>
          <v:shape style="position:absolute;margin-left:330.160004pt;margin-top:89.759995pt;width:.48003pt;height:.36pt;mso-position-horizontal-relative:page;mso-position-vertical-relative:page;z-index:82048" type="#_x0000_t75" stroked="false">
            <v:imagedata r:id="rId405" o:title=""/>
          </v:shape>
        </w:pict>
      </w:r>
      <w:r>
        <w:rPr/>
        <w:pict>
          <v:shape style="position:absolute;margin-left:362.859985pt;margin-top:89.759995pt;width:.48003pt;height:.36pt;mso-position-horizontal-relative:page;mso-position-vertical-relative:page;z-index:82072" type="#_x0000_t75" stroked="false">
            <v:imagedata r:id="rId405" o:title=""/>
          </v:shape>
        </w:pict>
      </w:r>
      <w:r>
        <w:rPr/>
        <w:pict>
          <v:shape style="position:absolute;margin-left:400.959991pt;margin-top:89.759995pt;width:.48003pt;height:.36pt;mso-position-horizontal-relative:page;mso-position-vertical-relative:page;z-index:82096" type="#_x0000_t75" stroked="false">
            <v:imagedata r:id="rId405" o:title=""/>
          </v:shape>
        </w:pict>
      </w:r>
      <w:r>
        <w:rPr/>
        <w:pict>
          <v:shape style="position:absolute;margin-left:441.600006pt;margin-top:89.759995pt;width:.48pt;height:.36pt;mso-position-horizontal-relative:page;mso-position-vertical-relative:page;z-index:82120" type="#_x0000_t75" stroked="false">
            <v:imagedata r:id="rId405" o:title=""/>
          </v:shape>
        </w:pict>
      </w:r>
      <w:r>
        <w:rPr/>
        <w:pict>
          <v:shape style="position:absolute;margin-left:488.220001pt;margin-top:89.759995pt;width:.48003pt;height:.36pt;mso-position-horizontal-relative:page;mso-position-vertical-relative:page;z-index:82144" type="#_x0000_t75" stroked="false">
            <v:imagedata r:id="rId405" o:title=""/>
          </v:shape>
        </w:pict>
      </w:r>
    </w:p>
    <w:p>
      <w:pPr>
        <w:spacing w:before="0"/>
        <w:ind w:left="2119" w:right="1033" w:firstLine="0"/>
        <w:jc w:val="left"/>
        <w:rPr>
          <w:rFonts w:ascii="宋体" w:hAnsi="宋体" w:cs="宋体" w:eastAsia="宋体" w:hint="default"/>
          <w:sz w:val="21"/>
          <w:szCs w:val="21"/>
        </w:rPr>
      </w:pPr>
      <w:r>
        <w:rPr/>
        <w:pict>
          <v:group style="position:absolute;margin-left:176.059998pt;margin-top:-10.356354pt;width:.5pt;height:17.3pt;mso-position-horizontal-relative:page;mso-position-vertical-relative:paragraph;z-index:82384" coordorigin="3521,-207" coordsize="10,346">
            <v:group style="position:absolute;left:3521;top:-207;width:10;height:20" coordorigin="3521,-207" coordsize="10,20">
              <v:shape style="position:absolute;left:3521;top:-207;width:10;height:20" coordorigin="3521,-207" coordsize="10,20" path="m3521,-188l3531,-188,3531,-207,3521,-207,3521,-188xe" filled="true" fillcolor="#000000" stroked="false">
                <v:path arrowok="t"/>
                <v:fill type="solid"/>
              </v:shape>
            </v:group>
            <v:group style="position:absolute;left:3521;top:-188;width:10;height:20" coordorigin="3521,-188" coordsize="10,20">
              <v:shape style="position:absolute;left:3521;top:-188;width:10;height:20" coordorigin="3521,-188" coordsize="10,20" path="m3521,-169l3531,-169,3531,-188,3521,-188,3521,-169xe" filled="true" fillcolor="#000000" stroked="false">
                <v:path arrowok="t"/>
                <v:fill type="solid"/>
              </v:shape>
            </v:group>
            <v:group style="position:absolute;left:3521;top:-169;width:10;height:20" coordorigin="3521,-169" coordsize="10,20">
              <v:shape style="position:absolute;left:3521;top:-169;width:10;height:20" coordorigin="3521,-169" coordsize="10,20" path="m3521,-150l3531,-150,3531,-169,3521,-169,3521,-150xe" filled="true" fillcolor="#000000" stroked="false">
                <v:path arrowok="t"/>
                <v:fill type="solid"/>
              </v:shape>
            </v:group>
            <v:group style="position:absolute;left:3521;top:-150;width:10;height:20" coordorigin="3521,-150" coordsize="10,20">
              <v:shape style="position:absolute;left:3521;top:-150;width:10;height:20" coordorigin="3521,-150" coordsize="10,20" path="m3521,-130l3531,-130,3531,-150,3521,-150,3521,-130xe" filled="true" fillcolor="#000000" stroked="false">
                <v:path arrowok="t"/>
                <v:fill type="solid"/>
              </v:shape>
            </v:group>
            <v:group style="position:absolute;left:3521;top:-130;width:10;height:20" coordorigin="3521,-130" coordsize="10,20">
              <v:shape style="position:absolute;left:3521;top:-130;width:10;height:20" coordorigin="3521,-130" coordsize="10,20" path="m3521,-111l3531,-111,3531,-130,3521,-130,3521,-111xe" filled="true" fillcolor="#000000" stroked="false">
                <v:path arrowok="t"/>
                <v:fill type="solid"/>
              </v:shape>
            </v:group>
            <v:group style="position:absolute;left:3521;top:-111;width:10;height:20" coordorigin="3521,-111" coordsize="10,20">
              <v:shape style="position:absolute;left:3521;top:-111;width:10;height:20" coordorigin="3521,-111" coordsize="10,20" path="m3521,-92l3531,-92,3531,-111,3521,-111,3521,-92xe" filled="true" fillcolor="#000000" stroked="false">
                <v:path arrowok="t"/>
                <v:fill type="solid"/>
              </v:shape>
            </v:group>
            <v:group style="position:absolute;left:3521;top:-92;width:10;height:20" coordorigin="3521,-92" coordsize="10,20">
              <v:shape style="position:absolute;left:3521;top:-92;width:10;height:20" coordorigin="3521,-92" coordsize="10,20" path="m3521,-73l3531,-73,3531,-92,3521,-92,3521,-73xe" filled="true" fillcolor="#000000" stroked="false">
                <v:path arrowok="t"/>
                <v:fill type="solid"/>
              </v:shape>
            </v:group>
            <v:group style="position:absolute;left:3521;top:-73;width:10;height:20" coordorigin="3521,-73" coordsize="10,20">
              <v:shape style="position:absolute;left:3521;top:-73;width:10;height:20" coordorigin="3521,-73" coordsize="10,20" path="m3521,-54l3531,-54,3531,-73,3521,-73,3521,-54xe" filled="true" fillcolor="#000000" stroked="false">
                <v:path arrowok="t"/>
                <v:fill type="solid"/>
              </v:shape>
            </v:group>
            <v:group style="position:absolute;left:3521;top:-54;width:10;height:20" coordorigin="3521,-54" coordsize="10,20">
              <v:shape style="position:absolute;left:3521;top:-54;width:10;height:20" coordorigin="3521,-54" coordsize="10,20" path="m3521,-34l3531,-34,3531,-54,3521,-54,3521,-34xe" filled="true" fillcolor="#000000" stroked="false">
                <v:path arrowok="t"/>
                <v:fill type="solid"/>
              </v:shape>
            </v:group>
            <v:group style="position:absolute;left:3521;top:-34;width:10;height:20" coordorigin="3521,-34" coordsize="10,20">
              <v:shape style="position:absolute;left:3521;top:-34;width:10;height:20" coordorigin="3521,-34" coordsize="10,20" path="m3521,-15l3531,-15,3531,-34,3521,-34,3521,-15xe" filled="true" fillcolor="#000000" stroked="false">
                <v:path arrowok="t"/>
                <v:fill type="solid"/>
              </v:shape>
            </v:group>
            <v:group style="position:absolute;left:3521;top:-15;width:10;height:20" coordorigin="3521,-15" coordsize="10,20">
              <v:shape style="position:absolute;left:3521;top:-15;width:10;height:20" coordorigin="3521,-15" coordsize="10,20" path="m3521,4l3531,4,3531,-15,3521,-15,3521,4xe" filled="true" fillcolor="#000000" stroked="false">
                <v:path arrowok="t"/>
                <v:fill type="solid"/>
              </v:shape>
            </v:group>
            <v:group style="position:absolute;left:3521;top:4;width:10;height:20" coordorigin="3521,4" coordsize="10,20">
              <v:shape style="position:absolute;left:3521;top:4;width:10;height:20" coordorigin="3521,4" coordsize="10,20" path="m3521,23l3531,23,3531,4,3521,4,3521,23xe" filled="true" fillcolor="#000000" stroked="false">
                <v:path arrowok="t"/>
                <v:fill type="solid"/>
              </v:shape>
            </v:group>
            <v:group style="position:absolute;left:3521;top:23;width:10;height:20" coordorigin="3521,23" coordsize="10,20">
              <v:shape style="position:absolute;left:3521;top:23;width:10;height:20" coordorigin="3521,23" coordsize="10,20" path="m3521,42l3531,42,3531,23,3521,23,3521,42xe" filled="true" fillcolor="#000000" stroked="false">
                <v:path arrowok="t"/>
                <v:fill type="solid"/>
              </v:shape>
            </v:group>
            <v:group style="position:absolute;left:3521;top:42;width:10;height:20" coordorigin="3521,42" coordsize="10,20">
              <v:shape style="position:absolute;left:3521;top:42;width:10;height:20" coordorigin="3521,42" coordsize="10,20" path="m3521,62l3531,62,3531,42,3521,42,3521,62xe" filled="true" fillcolor="#000000" stroked="false">
                <v:path arrowok="t"/>
                <v:fill type="solid"/>
              </v:shape>
            </v:group>
            <v:group style="position:absolute;left:3521;top:62;width:10;height:20" coordorigin="3521,62" coordsize="10,20">
              <v:shape style="position:absolute;left:3521;top:62;width:10;height:20" coordorigin="3521,62" coordsize="10,20" path="m3521,81l3531,81,3531,62,3521,62,3521,81xe" filled="true" fillcolor="#000000" stroked="false">
                <v:path arrowok="t"/>
                <v:fill type="solid"/>
              </v:shape>
            </v:group>
            <v:group style="position:absolute;left:3521;top:81;width:10;height:20" coordorigin="3521,81" coordsize="10,20">
              <v:shape style="position:absolute;left:3521;top:81;width:10;height:20" coordorigin="3521,81" coordsize="10,20" path="m3521,100l3531,100,3531,81,3521,81,3521,100xe" filled="true" fillcolor="#000000" stroked="false">
                <v:path arrowok="t"/>
                <v:fill type="solid"/>
              </v:shape>
            </v:group>
            <v:group style="position:absolute;left:3521;top:100;width:10;height:20" coordorigin="3521,100" coordsize="10,20">
              <v:shape style="position:absolute;left:3521;top:100;width:10;height:20" coordorigin="3521,100" coordsize="10,20" path="m3521,119l3531,119,3531,100,3521,100,3521,119xe" filled="true" fillcolor="#000000" stroked="false">
                <v:path arrowok="t"/>
                <v:fill type="solid"/>
              </v:shape>
            </v:group>
            <v:group style="position:absolute;left:3521;top:119;width:10;height:20" coordorigin="3521,119" coordsize="10,20">
              <v:shape style="position:absolute;left:3521;top:119;width:10;height:20" coordorigin="3521,119" coordsize="10,20" path="m3521,138l3531,138,3531,119,3521,119,3521,138xe" filled="true" fillcolor="#000000" stroked="false">
                <v:path arrowok="t"/>
                <v:fill type="solid"/>
              </v:shape>
            </v:group>
            <w10:wrap type="none"/>
          </v:group>
        </w:pict>
      </w:r>
      <w:r>
        <w:rPr/>
        <w:pict>
          <v:shape style="position:absolute;margin-left:176.059998pt;margin-top:7.883621pt;width:.479996pt;height:.90004pt;mso-position-horizontal-relative:page;mso-position-vertical-relative:paragraph;z-index:82408" type="#_x0000_t75" stroked="false">
            <v:imagedata r:id="rId67" o:title=""/>
          </v:shape>
        </w:pict>
      </w:r>
      <w:r>
        <w:rPr/>
        <w:pict>
          <v:shape style="position:absolute;margin-left:56.459999pt;margin-top:-11.796339pt;width:479.2pt;height:241.7pt;mso-position-horizontal-relative:page;mso-position-vertical-relative:paragraph;z-index:82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9"/>
                    <w:gridCol w:w="2396"/>
                    <w:gridCol w:w="2392"/>
                    <w:gridCol w:w="2392"/>
                  </w:tblGrid>
                  <w:tr>
                    <w:trPr>
                      <w:trHeight w:val="301" w:hRule="exact"/>
                    </w:trPr>
                    <w:tc>
                      <w:tcPr>
                        <w:tcW w:w="2389" w:type="dxa"/>
                        <w:tcBorders>
                          <w:top w:val="single" w:sz="4" w:space="0" w:color="000000"/>
                          <w:left w:val="nil" w:sz="6" w:space="0" w:color="auto"/>
                          <w:bottom w:val="nil" w:sz="6" w:space="0" w:color="auto"/>
                          <w:right w:val="nil" w:sz="6" w:space="0" w:color="auto"/>
                        </w:tcBorders>
                        <w:shd w:val="clear" w:color="auto" w:fill="D2D2D2"/>
                      </w:tcPr>
                      <w:p>
                        <w:pPr/>
                      </w:p>
                    </w:tc>
                    <w:tc>
                      <w:tcPr>
                        <w:tcW w:w="2396" w:type="dxa"/>
                        <w:tcBorders>
                          <w:top w:val="single" w:sz="4" w:space="0" w:color="000000"/>
                          <w:left w:val="nil" w:sz="6" w:space="0" w:color="auto"/>
                          <w:bottom w:val="nil" w:sz="6" w:space="0" w:color="auto"/>
                          <w:right w:val="nil" w:sz="6" w:space="0" w:color="auto"/>
                        </w:tcBorders>
                        <w:shd w:val="clear" w:color="auto" w:fill="D2D2D2"/>
                      </w:tcPr>
                      <w:p>
                        <w:pPr/>
                      </w:p>
                    </w:tc>
                    <w:tc>
                      <w:tcPr>
                        <w:tcW w:w="2392"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2" w:type="dxa"/>
                        <w:tcBorders>
                          <w:top w:val="single" w:sz="4" w:space="0" w:color="000000"/>
                          <w:left w:val="nil" w:sz="6" w:space="0" w:color="auto"/>
                          <w:bottom w:val="nil" w:sz="6" w:space="0" w:color="auto"/>
                          <w:right w:val="nil" w:sz="6" w:space="0" w:color="auto"/>
                        </w:tcBorders>
                        <w:shd w:val="clear" w:color="auto" w:fill="D2D2D2"/>
                      </w:tcPr>
                      <w:p>
                        <w:pPr/>
                      </w:p>
                    </w:tc>
                  </w:tr>
                  <w:tr>
                    <w:trPr>
                      <w:trHeight w:val="101" w:hRule="exact"/>
                    </w:trPr>
                    <w:tc>
                      <w:tcPr>
                        <w:tcW w:w="238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6"/>
                            <w:szCs w:val="6"/>
                          </w:rPr>
                        </w:pPr>
                      </w:p>
                      <w:p>
                        <w:pPr>
                          <w:pStyle w:val="TableParagraph"/>
                          <w:spacing w:line="20" w:lineRule="exact"/>
                          <w:ind w:left="2387" w:right="-4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2597" name="image54.png" descr=""/>
                              <wp:cNvGraphicFramePr>
                                <a:graphicFrameLocks noChangeAspect="1"/>
                              </wp:cNvGraphicFramePr>
                              <a:graphic>
                                <a:graphicData uri="http://schemas.openxmlformats.org/drawingml/2006/picture">
                                  <pic:pic>
                                    <pic:nvPicPr>
                                      <pic:cNvPr id="2598"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tc>
                    <w:tc>
                      <w:tcPr>
                        <w:tcW w:w="2396" w:type="dxa"/>
                        <w:tcBorders>
                          <w:top w:val="nil" w:sz="6" w:space="0" w:color="auto"/>
                          <w:left w:val="nil" w:sz="6" w:space="0" w:color="auto"/>
                          <w:bottom w:val="single" w:sz="4" w:space="0" w:color="000000"/>
                          <w:right w:val="nil" w:sz="6" w:space="0" w:color="auto"/>
                        </w:tcBorders>
                        <w:shd w:val="clear" w:color="auto" w:fill="D2D2D2"/>
                      </w:tcPr>
                      <w:p>
                        <w:pPr/>
                      </w:p>
                    </w:tc>
                    <w:tc>
                      <w:tcPr>
                        <w:tcW w:w="2392" w:type="dxa"/>
                        <w:tcBorders>
                          <w:top w:val="nil" w:sz="6" w:space="0" w:color="auto"/>
                          <w:left w:val="nil" w:sz="6" w:space="0" w:color="auto"/>
                          <w:bottom w:val="single" w:sz="4" w:space="0" w:color="000000"/>
                          <w:right w:val="nil" w:sz="6" w:space="0" w:color="auto"/>
                        </w:tcBorders>
                        <w:shd w:val="clear" w:color="auto" w:fill="D2D2D2"/>
                      </w:tcPr>
                      <w:p>
                        <w:pPr/>
                      </w:p>
                    </w:tc>
                    <w:tc>
                      <w:tcPr>
                        <w:tcW w:w="2392" w:type="dxa"/>
                        <w:tcBorders>
                          <w:top w:val="nil" w:sz="6" w:space="0" w:color="auto"/>
                          <w:left w:val="nil" w:sz="6" w:space="0" w:color="auto"/>
                          <w:bottom w:val="single" w:sz="4" w:space="0" w:color="000000"/>
                          <w:right w:val="nil" w:sz="6" w:space="0" w:color="auto"/>
                        </w:tcBorders>
                        <w:shd w:val="clear" w:color="auto" w:fill="D2D2D2"/>
                      </w:tcPr>
                      <w:p>
                        <w:pPr/>
                      </w:p>
                    </w:tc>
                  </w:tr>
                  <w:tr>
                    <w:trPr>
                      <w:trHeight w:val="402" w:hRule="exact"/>
                    </w:trPr>
                    <w:tc>
                      <w:tcPr>
                        <w:tcW w:w="2389"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10,640,644.98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532,032.25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10,640,644.98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532,032.25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4,248,550.52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424,855.04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765,641.75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229,692.52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798,149.00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498,837.50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62.50%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575,815.00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287,907.50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57,020.00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45,616.00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165,314.00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165,314.00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16,452,986.25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1,685,417.31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p>
              </w:txbxContent>
            </v:textbox>
            <w10:wrap type="none"/>
          </v:shape>
        </w:pict>
      </w:r>
      <w:r>
        <w:rPr>
          <w:rFonts w:ascii="宋体" w:hAnsi="宋体" w:cs="宋体" w:eastAsia="宋体" w:hint="default"/>
          <w:sz w:val="21"/>
          <w:szCs w:val="21"/>
        </w:rPr>
        <w:t>账龄</w:t>
      </w:r>
    </w:p>
    <w:p>
      <w:pPr>
        <w:spacing w:line="240" w:lineRule="auto" w:before="10"/>
        <w:rPr>
          <w:rFonts w:ascii="宋体" w:hAnsi="宋体" w:cs="宋体" w:eastAsia="宋体" w:hint="default"/>
          <w:sz w:val="21"/>
          <w:szCs w:val="21"/>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2599" name="image371.png" descr=""/>
            <wp:cNvGraphicFramePr>
              <a:graphicFrameLocks noChangeAspect="1"/>
            </wp:cNvGraphicFramePr>
            <a:graphic>
              <a:graphicData uri="http://schemas.openxmlformats.org/drawingml/2006/picture">
                <pic:pic>
                  <pic:nvPicPr>
                    <pic:cNvPr id="2600" name="image371.png"/>
                    <pic:cNvPicPr/>
                  </pic:nvPicPr>
                  <pic:blipFill>
                    <a:blip r:embed="rId407"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01" name="image371.png" descr=""/>
            <wp:cNvGraphicFramePr>
              <a:graphicFrameLocks noChangeAspect="1"/>
            </wp:cNvGraphicFramePr>
            <a:graphic>
              <a:graphicData uri="http://schemas.openxmlformats.org/drawingml/2006/picture">
                <pic:pic>
                  <pic:nvPicPr>
                    <pic:cNvPr id="2602" name="image371.png"/>
                    <pic:cNvPicPr/>
                  </pic:nvPicPr>
                  <pic:blipFill>
                    <a:blip r:embed="rId407"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03" name="image371.png" descr=""/>
            <wp:cNvGraphicFramePr>
              <a:graphicFrameLocks noChangeAspect="1"/>
            </wp:cNvGraphicFramePr>
            <a:graphic>
              <a:graphicData uri="http://schemas.openxmlformats.org/drawingml/2006/picture">
                <pic:pic>
                  <pic:nvPicPr>
                    <pic:cNvPr id="2604" name="image371.png"/>
                    <pic:cNvPicPr/>
                  </pic:nvPicPr>
                  <pic:blipFill>
                    <a:blip r:embed="rId407"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05" name="image371.png" descr=""/>
            <wp:cNvGraphicFramePr>
              <a:graphicFrameLocks noChangeAspect="1"/>
            </wp:cNvGraphicFramePr>
            <a:graphic>
              <a:graphicData uri="http://schemas.openxmlformats.org/drawingml/2006/picture">
                <pic:pic>
                  <pic:nvPicPr>
                    <pic:cNvPr id="2606"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07" name="image371.png" descr=""/>
            <wp:cNvGraphicFramePr>
              <a:graphicFrameLocks noChangeAspect="1"/>
            </wp:cNvGraphicFramePr>
            <a:graphic>
              <a:graphicData uri="http://schemas.openxmlformats.org/drawingml/2006/picture">
                <pic:pic>
                  <pic:nvPicPr>
                    <pic:cNvPr id="2608"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09" name="image371.png" descr=""/>
            <wp:cNvGraphicFramePr>
              <a:graphicFrameLocks noChangeAspect="1"/>
            </wp:cNvGraphicFramePr>
            <a:graphic>
              <a:graphicData uri="http://schemas.openxmlformats.org/drawingml/2006/picture">
                <pic:pic>
                  <pic:nvPicPr>
                    <pic:cNvPr id="2610"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11" name="image371.png" descr=""/>
            <wp:cNvGraphicFramePr>
              <a:graphicFrameLocks noChangeAspect="1"/>
            </wp:cNvGraphicFramePr>
            <a:graphic>
              <a:graphicData uri="http://schemas.openxmlformats.org/drawingml/2006/picture">
                <pic:pic>
                  <pic:nvPicPr>
                    <pic:cNvPr id="2612"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13" name="image371.png" descr=""/>
            <wp:cNvGraphicFramePr>
              <a:graphicFrameLocks noChangeAspect="1"/>
            </wp:cNvGraphicFramePr>
            <a:graphic>
              <a:graphicData uri="http://schemas.openxmlformats.org/drawingml/2006/picture">
                <pic:pic>
                  <pic:nvPicPr>
                    <pic:cNvPr id="2614"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15" name="image371.png" descr=""/>
            <wp:cNvGraphicFramePr>
              <a:graphicFrameLocks noChangeAspect="1"/>
            </wp:cNvGraphicFramePr>
            <a:graphic>
              <a:graphicData uri="http://schemas.openxmlformats.org/drawingml/2006/picture">
                <pic:pic>
                  <pic:nvPicPr>
                    <pic:cNvPr id="2616"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17" name="image371.png" descr=""/>
            <wp:cNvGraphicFramePr>
              <a:graphicFrameLocks noChangeAspect="1"/>
            </wp:cNvGraphicFramePr>
            <a:graphic>
              <a:graphicData uri="http://schemas.openxmlformats.org/drawingml/2006/picture">
                <pic:pic>
                  <pic:nvPicPr>
                    <pic:cNvPr id="2618"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19" name="image371.png" descr=""/>
            <wp:cNvGraphicFramePr>
              <a:graphicFrameLocks noChangeAspect="1"/>
            </wp:cNvGraphicFramePr>
            <a:graphic>
              <a:graphicData uri="http://schemas.openxmlformats.org/drawingml/2006/picture">
                <pic:pic>
                  <pic:nvPicPr>
                    <pic:cNvPr id="2620"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21" name="image371.png" descr=""/>
            <wp:cNvGraphicFramePr>
              <a:graphicFrameLocks noChangeAspect="1"/>
            </wp:cNvGraphicFramePr>
            <a:graphic>
              <a:graphicData uri="http://schemas.openxmlformats.org/drawingml/2006/picture">
                <pic:pic>
                  <pic:nvPicPr>
                    <pic:cNvPr id="2622" name="image371.png"/>
                    <pic:cNvPicPr/>
                  </pic:nvPicPr>
                  <pic:blipFill>
                    <a:blip r:embed="rId407"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23" name="image372.png" descr=""/>
            <wp:cNvGraphicFramePr>
              <a:graphicFrameLocks noChangeAspect="1"/>
            </wp:cNvGraphicFramePr>
            <a:graphic>
              <a:graphicData uri="http://schemas.openxmlformats.org/drawingml/2006/picture">
                <pic:pic>
                  <pic:nvPicPr>
                    <pic:cNvPr id="2624"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25" name="image372.png" descr=""/>
            <wp:cNvGraphicFramePr>
              <a:graphicFrameLocks noChangeAspect="1"/>
            </wp:cNvGraphicFramePr>
            <a:graphic>
              <a:graphicData uri="http://schemas.openxmlformats.org/drawingml/2006/picture">
                <pic:pic>
                  <pic:nvPicPr>
                    <pic:cNvPr id="2626"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27" name="image372.png" descr=""/>
            <wp:cNvGraphicFramePr>
              <a:graphicFrameLocks noChangeAspect="1"/>
            </wp:cNvGraphicFramePr>
            <a:graphic>
              <a:graphicData uri="http://schemas.openxmlformats.org/drawingml/2006/picture">
                <pic:pic>
                  <pic:nvPicPr>
                    <pic:cNvPr id="2628"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2629" name="image372.png" descr=""/>
            <wp:cNvGraphicFramePr>
              <a:graphicFrameLocks noChangeAspect="1"/>
            </wp:cNvGraphicFramePr>
            <a:graphic>
              <a:graphicData uri="http://schemas.openxmlformats.org/drawingml/2006/picture">
                <pic:pic>
                  <pic:nvPicPr>
                    <pic:cNvPr id="2630"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31" name="image372.png" descr=""/>
            <wp:cNvGraphicFramePr>
              <a:graphicFrameLocks noChangeAspect="1"/>
            </wp:cNvGraphicFramePr>
            <a:graphic>
              <a:graphicData uri="http://schemas.openxmlformats.org/drawingml/2006/picture">
                <pic:pic>
                  <pic:nvPicPr>
                    <pic:cNvPr id="2632"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33" name="image372.png" descr=""/>
            <wp:cNvGraphicFramePr>
              <a:graphicFrameLocks noChangeAspect="1"/>
            </wp:cNvGraphicFramePr>
            <a:graphic>
              <a:graphicData uri="http://schemas.openxmlformats.org/drawingml/2006/picture">
                <pic:pic>
                  <pic:nvPicPr>
                    <pic:cNvPr id="2634"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2635" name="image372.png" descr=""/>
            <wp:cNvGraphicFramePr>
              <a:graphicFrameLocks noChangeAspect="1"/>
            </wp:cNvGraphicFramePr>
            <a:graphic>
              <a:graphicData uri="http://schemas.openxmlformats.org/drawingml/2006/picture">
                <pic:pic>
                  <pic:nvPicPr>
                    <pic:cNvPr id="2636"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37" name="image372.png" descr=""/>
            <wp:cNvGraphicFramePr>
              <a:graphicFrameLocks noChangeAspect="1"/>
            </wp:cNvGraphicFramePr>
            <a:graphic>
              <a:graphicData uri="http://schemas.openxmlformats.org/drawingml/2006/picture">
                <pic:pic>
                  <pic:nvPicPr>
                    <pic:cNvPr id="2638"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39" name="image372.png" descr=""/>
            <wp:cNvGraphicFramePr>
              <a:graphicFrameLocks noChangeAspect="1"/>
            </wp:cNvGraphicFramePr>
            <a:graphic>
              <a:graphicData uri="http://schemas.openxmlformats.org/drawingml/2006/picture">
                <pic:pic>
                  <pic:nvPicPr>
                    <pic:cNvPr id="2640"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41" name="image372.png" descr=""/>
            <wp:cNvGraphicFramePr>
              <a:graphicFrameLocks noChangeAspect="1"/>
            </wp:cNvGraphicFramePr>
            <a:graphic>
              <a:graphicData uri="http://schemas.openxmlformats.org/drawingml/2006/picture">
                <pic:pic>
                  <pic:nvPicPr>
                    <pic:cNvPr id="2642"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43" name="image372.png" descr=""/>
            <wp:cNvGraphicFramePr>
              <a:graphicFrameLocks noChangeAspect="1"/>
            </wp:cNvGraphicFramePr>
            <a:graphic>
              <a:graphicData uri="http://schemas.openxmlformats.org/drawingml/2006/picture">
                <pic:pic>
                  <pic:nvPicPr>
                    <pic:cNvPr id="2644"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45" name="image372.png" descr=""/>
            <wp:cNvGraphicFramePr>
              <a:graphicFrameLocks noChangeAspect="1"/>
            </wp:cNvGraphicFramePr>
            <a:graphic>
              <a:graphicData uri="http://schemas.openxmlformats.org/drawingml/2006/picture">
                <pic:pic>
                  <pic:nvPicPr>
                    <pic:cNvPr id="2646"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2647" name="image372.png" descr=""/>
            <wp:cNvGraphicFramePr>
              <a:graphicFrameLocks noChangeAspect="1"/>
            </wp:cNvGraphicFramePr>
            <a:graphic>
              <a:graphicData uri="http://schemas.openxmlformats.org/drawingml/2006/picture">
                <pic:pic>
                  <pic:nvPicPr>
                    <pic:cNvPr id="2648"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49" name="image372.png" descr=""/>
            <wp:cNvGraphicFramePr>
              <a:graphicFrameLocks noChangeAspect="1"/>
            </wp:cNvGraphicFramePr>
            <a:graphic>
              <a:graphicData uri="http://schemas.openxmlformats.org/drawingml/2006/picture">
                <pic:pic>
                  <pic:nvPicPr>
                    <pic:cNvPr id="2650"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2651" name="image372.png" descr=""/>
            <wp:cNvGraphicFramePr>
              <a:graphicFrameLocks noChangeAspect="1"/>
            </wp:cNvGraphicFramePr>
            <a:graphic>
              <a:graphicData uri="http://schemas.openxmlformats.org/drawingml/2006/picture">
                <pic:pic>
                  <pic:nvPicPr>
                    <pic:cNvPr id="2652" name="image372.png"/>
                    <pic:cNvPicPr/>
                  </pic:nvPicPr>
                  <pic:blipFill>
                    <a:blip r:embed="rId408"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4" w:val="left" w:leader="none"/>
          <w:tab w:pos="8306" w:val="left" w:leader="none"/>
        </w:tabs>
        <w:spacing w:line="20" w:lineRule="exact"/>
        <w:ind w:left="3521"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2653" name="image372.png" descr=""/>
            <wp:cNvGraphicFramePr>
              <a:graphicFrameLocks noChangeAspect="1"/>
            </wp:cNvGraphicFramePr>
            <a:graphic>
              <a:graphicData uri="http://schemas.openxmlformats.org/drawingml/2006/picture">
                <pic:pic>
                  <pic:nvPicPr>
                    <pic:cNvPr id="2654"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55" name="image372.png" descr=""/>
            <wp:cNvGraphicFramePr>
              <a:graphicFrameLocks noChangeAspect="1"/>
            </wp:cNvGraphicFramePr>
            <a:graphic>
              <a:graphicData uri="http://schemas.openxmlformats.org/drawingml/2006/picture">
                <pic:pic>
                  <pic:nvPicPr>
                    <pic:cNvPr id="2656"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657" name="image372.png" descr=""/>
            <wp:cNvGraphicFramePr>
              <a:graphicFrameLocks noChangeAspect="1"/>
            </wp:cNvGraphicFramePr>
            <a:graphic>
              <a:graphicData uri="http://schemas.openxmlformats.org/drawingml/2006/picture">
                <pic:pic>
                  <pic:nvPicPr>
                    <pic:cNvPr id="2658" name="image372.png"/>
                    <pic:cNvPicPr/>
                  </pic:nvPicPr>
                  <pic:blipFill>
                    <a:blip r:embed="rId408"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6"/>
        <w:rPr>
          <w:rFonts w:ascii="宋体" w:hAnsi="宋体" w:cs="宋体" w:eastAsia="宋体" w:hint="default"/>
          <w:sz w:val="6"/>
          <w:szCs w:val="6"/>
        </w:rPr>
      </w:pPr>
    </w:p>
    <w:p>
      <w:pPr>
        <w:pStyle w:val="BodyText"/>
        <w:spacing w:line="367" w:lineRule="auto"/>
        <w:ind w:left="1613" w:right="4273"/>
        <w:jc w:val="left"/>
      </w:pPr>
      <w:r>
        <w:rPr/>
        <w:t>确定该组合依据的说明： 组合中，按账龄分析法计提坏账准备的其他应收款 组合中，采用余额百分比法计提坏账准备的其他应收款：</w:t>
      </w:r>
    </w:p>
    <w:p>
      <w:pPr>
        <w:pStyle w:val="BodyText"/>
        <w:spacing w:line="345" w:lineRule="auto" w:before="38"/>
        <w:ind w:left="1614"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6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613" w:right="1033"/>
        <w:jc w:val="left"/>
      </w:pPr>
      <w:r>
        <w:rPr/>
        <w:t>本期计提坏账准备金额</w:t>
      </w:r>
      <w:r>
        <w:rPr>
          <w:spacing w:val="-60"/>
        </w:rPr>
        <w:t> </w:t>
      </w:r>
      <w:r>
        <w:rPr>
          <w:rFonts w:ascii="Times New Roman" w:hAnsi="Times New Roman" w:cs="Times New Roman" w:eastAsia="Times New Roman" w:hint="default"/>
        </w:rPr>
        <w:t>543,920.07 </w:t>
      </w:r>
      <w:r>
        <w:rPr/>
        <w:t>元；本期收回或转回坏账准备金额</w:t>
      </w:r>
      <w:r>
        <w:rPr>
          <w:spacing w:val="-60"/>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0" w:right="0"/>
        </w:sectPr>
      </w:pPr>
    </w:p>
    <w:p>
      <w:pPr>
        <w:spacing w:line="240" w:lineRule="auto" w:before="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979" w:top="1100" w:bottom="1160" w:left="0" w:right="0"/>
        </w:sectPr>
      </w:pPr>
    </w:p>
    <w:p>
      <w:pPr>
        <w:pStyle w:val="BodyText"/>
        <w:spacing w:line="240" w:lineRule="auto"/>
        <w:ind w:left="1613" w:right="-19"/>
        <w:jc w:val="left"/>
      </w:pPr>
      <w:r>
        <w:rPr/>
        <w:t>其中本期坏账准备转回或收回金额重要的：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6175" w:space="2041"/>
            <w:col w:w="3694"/>
          </w:cols>
        </w:sectPr>
      </w:pPr>
    </w:p>
    <w:p>
      <w:pPr>
        <w:spacing w:line="240" w:lineRule="auto" w:before="13"/>
        <w:rPr>
          <w:rFonts w:ascii="宋体" w:hAnsi="宋体" w:cs="宋体" w:eastAsia="宋体" w:hint="default"/>
          <w:sz w:val="6"/>
          <w:szCs w:val="6"/>
        </w:rPr>
      </w:pPr>
      <w:r>
        <w:rPr/>
        <w:pict>
          <v:shape style="position:absolute;margin-left:136.160004pt;margin-top:483.819977pt;width:.479993pt;height:.66pt;mso-position-horizontal-relative:page;mso-position-vertical-relative:page;z-index:82984" type="#_x0000_t75" stroked="false">
            <v:imagedata r:id="rId409" o:title=""/>
          </v:shape>
        </w:pict>
      </w:r>
      <w:r>
        <w:rPr/>
        <w:pict>
          <v:shape style="position:absolute;margin-left:215.899994pt;margin-top:483.819977pt;width:.480008pt;height:.66pt;mso-position-horizontal-relative:page;mso-position-vertical-relative:page;z-index:83008" type="#_x0000_t75" stroked="false">
            <v:imagedata r:id="rId409" o:title=""/>
          </v:shape>
        </w:pict>
      </w:r>
      <w:r>
        <w:rPr/>
        <w:pict>
          <v:shape style="position:absolute;margin-left:295.600006pt;margin-top:483.819977pt;width:.479978pt;height:.66pt;mso-position-horizontal-relative:page;mso-position-vertical-relative:page;z-index:83032" type="#_x0000_t75" stroked="false">
            <v:imagedata r:id="rId409" o:title=""/>
          </v:shape>
        </w:pict>
      </w:r>
      <w:r>
        <w:rPr/>
        <w:pict>
          <v:shape style="position:absolute;margin-left:375.279999pt;margin-top:483.819977pt;width:.480008pt;height:.66pt;mso-position-horizontal-relative:page;mso-position-vertical-relative:page;z-index:83056" type="#_x0000_t75" stroked="false">
            <v:imagedata r:id="rId409" o:title=""/>
          </v:shape>
        </w:pict>
      </w:r>
      <w:r>
        <w:rPr/>
        <w:pict>
          <v:shape style="position:absolute;margin-left:455.100006pt;margin-top:483.819977pt;width:.479978pt;height:.66pt;mso-position-horizontal-relative:page;mso-position-vertical-relative:page;z-index:83080" type="#_x0000_t75" stroked="false">
            <v:imagedata r:id="rId409" o:title=""/>
          </v:shape>
        </w:pict>
      </w: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5"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12.844348pt;width:.480031pt;height:.48pt;mso-position-horizontal-relative:page;mso-position-vertical-relative:paragraph;z-index:82456" type="#_x0000_t75" stroked="false">
            <v:imagedata r:id="rId409" o:title=""/>
          </v:shape>
        </w:pict>
      </w:r>
      <w:r>
        <w:rPr/>
        <w:pict>
          <v:shape style="position:absolute;margin-left:375.399994pt;margin-top:-12.844348pt;width:.480031pt;height:.48pt;mso-position-horizontal-relative:page;mso-position-vertical-relative:paragraph;z-index:82480" type="#_x0000_t75" stroked="false">
            <v:imagedata r:id="rId409" o:title=""/>
          </v:shape>
        </w:pict>
      </w:r>
      <w:bookmarkStart w:name="（3）其他应收款按款项性质分类情况" w:id="242"/>
      <w:bookmarkEnd w:id="24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34pt;width:.479961pt;height:.42pt;mso-position-horizontal-relative:page;mso-position-vertical-relative:paragraph;z-index:82504" type="#_x0000_t75" stroked="false">
            <v:imagedata r:id="rId409" o:title=""/>
          </v:shape>
        </w:pict>
      </w:r>
      <w:r>
        <w:rPr/>
        <w:pict>
          <v:shape style="position:absolute;margin-left:375.399994pt;margin-top:39.693634pt;width:.479961pt;height:.42pt;mso-position-horizontal-relative:page;mso-position-vertical-relative:paragraph;z-index:82528" type="#_x0000_t75" stroked="false">
            <v:imagedata r:id="rId409" o:title=""/>
          </v:shape>
        </w:pict>
      </w:r>
      <w:r>
        <w:rPr/>
        <w:pict>
          <v:shape style="position:absolute;margin-left:215.839996pt;margin-top:59.793686pt;width:.480031pt;height:.42pt;mso-position-horizontal-relative:page;mso-position-vertical-relative:paragraph;z-index:82552" type="#_x0000_t75" stroked="false">
            <v:imagedata r:id="rId409" o:title=""/>
          </v:shape>
        </w:pict>
      </w:r>
      <w:r>
        <w:rPr/>
        <w:pict>
          <v:shape style="position:absolute;margin-left:375.399994pt;margin-top:59.793686pt;width:.480031pt;height:.42pt;mso-position-horizontal-relative:page;mso-position-vertical-relative:paragraph;z-index:82576" type="#_x0000_t75" stroked="false">
            <v:imagedata r:id="rId409"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3,281,287.19</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Arial Narrow" w:hAnsi="Arial Narrow" w:cs="Arial Narrow" w:eastAsia="Arial Narrow" w:hint="default"/>
                <w:sz w:val="18"/>
                <w:szCs w:val="18"/>
              </w:rPr>
            </w:pPr>
            <w:r>
              <w:rPr>
                <w:rFonts w:ascii="Arial Narrow"/>
                <w:spacing w:val="-1"/>
                <w:sz w:val="18"/>
              </w:rPr>
              <w:t>1,663,338.59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保证金及往来款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9,927,285.68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Arial Narrow" w:hAnsi="Arial Narrow" w:cs="Arial Narrow" w:eastAsia="Arial Narrow" w:hint="default"/>
                <w:sz w:val="18"/>
                <w:szCs w:val="18"/>
              </w:rPr>
            </w:pPr>
            <w:r>
              <w:rPr>
                <w:rFonts w:ascii="Arial Narrow"/>
                <w:spacing w:val="-1"/>
                <w:sz w:val="18"/>
              </w:rPr>
              <w:t>8,084,353.90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3,244,413.38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Arial Narrow" w:hAnsi="Arial Narrow" w:cs="Arial Narrow" w:eastAsia="Arial Narrow" w:hint="default"/>
                <w:sz w:val="18"/>
                <w:szCs w:val="18"/>
              </w:rPr>
            </w:pPr>
            <w:r>
              <w:rPr>
                <w:rFonts w:ascii="Arial Narrow"/>
                <w:spacing w:val="-1"/>
                <w:sz w:val="18"/>
              </w:rPr>
              <w:t>1,927,954.16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16,452,986.25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11,675,646.65</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52.964329pt;width:.480031pt;height:.42pt;mso-position-horizontal-relative:page;mso-position-vertical-relative:paragraph;z-index:82600" type="#_x0000_t75" stroked="false">
            <v:imagedata r:id="rId409" o:title=""/>
          </v:shape>
        </w:pict>
      </w:r>
      <w:r>
        <w:rPr/>
        <w:pict>
          <v:shape style="position:absolute;margin-left:375.399994pt;margin-top:-52.964329pt;width:.480031pt;height:.42pt;mso-position-horizontal-relative:page;mso-position-vertical-relative:paragraph;z-index:82624" type="#_x0000_t75" stroked="false">
            <v:imagedata r:id="rId409" o:title=""/>
          </v:shape>
        </w:pict>
      </w:r>
      <w:r>
        <w:rPr/>
        <w:pict>
          <v:shape style="position:absolute;margin-left:215.839996pt;margin-top:-32.864323pt;width:.480031pt;height:.42pt;mso-position-horizontal-relative:page;mso-position-vertical-relative:paragraph;z-index:82648" type="#_x0000_t75" stroked="false">
            <v:imagedata r:id="rId409" o:title=""/>
          </v:shape>
        </w:pict>
      </w:r>
      <w:r>
        <w:rPr/>
        <w:pict>
          <v:shape style="position:absolute;margin-left:375.399994pt;margin-top:-32.864323pt;width:.480031pt;height:.42pt;mso-position-horizontal-relative:page;mso-position-vertical-relative:paragraph;z-index:82672" type="#_x0000_t75" stroked="false">
            <v:imagedata r:id="rId409" o:title=""/>
          </v:shape>
        </w:pict>
      </w:r>
      <w:r>
        <w:rPr/>
        <w:pict>
          <v:shape style="position:absolute;margin-left:215.839996pt;margin-top:-12.764392pt;width:.479961pt;height:.42pt;mso-position-horizontal-relative:page;mso-position-vertical-relative:paragraph;z-index:82696" type="#_x0000_t75" stroked="false">
            <v:imagedata r:id="rId409" o:title=""/>
          </v:shape>
        </w:pict>
      </w:r>
      <w:r>
        <w:rPr/>
        <w:pict>
          <v:shape style="position:absolute;margin-left:375.399994pt;margin-top:-12.764392pt;width:.479961pt;height:.42pt;mso-position-horizontal-relative:page;mso-position-vertical-relative:paragraph;z-index:82720" type="#_x0000_t75" stroked="false">
            <v:imagedata r:id="rId409" o:title=""/>
          </v:shape>
        </w:pict>
      </w:r>
      <w:bookmarkStart w:name="（4）按欠款方归集的期末余额前五名的其他应收款情况" w:id="243"/>
      <w:bookmarkEnd w:id="24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136.160004pt;margin-top:70.473679pt;width:.479999pt;height:.9pt;mso-position-horizontal-relative:page;mso-position-vertical-relative:paragraph;z-index:82744" type="#_x0000_t75" stroked="false">
            <v:imagedata r:id="rId410" o:title=""/>
          </v:shape>
        </w:pict>
      </w:r>
      <w:r>
        <w:rPr/>
        <w:pict>
          <v:shape style="position:absolute;margin-left:215.899994pt;margin-top:70.473679pt;width:.480014pt;height:.9pt;mso-position-horizontal-relative:page;mso-position-vertical-relative:paragraph;z-index:82768" type="#_x0000_t75" stroked="false">
            <v:imagedata r:id="rId410" o:title=""/>
          </v:shape>
        </w:pict>
      </w:r>
      <w:r>
        <w:rPr/>
        <w:pict>
          <v:shape style="position:absolute;margin-left:295.600006pt;margin-top:70.473679pt;width:.479984pt;height:.9pt;mso-position-horizontal-relative:page;mso-position-vertical-relative:paragraph;z-index:82792" type="#_x0000_t75" stroked="false">
            <v:imagedata r:id="rId410" o:title=""/>
          </v:shape>
        </w:pict>
      </w:r>
      <w:r>
        <w:rPr/>
        <w:pict>
          <v:shape style="position:absolute;margin-left:375.279999pt;margin-top:70.473679pt;width:.480014pt;height:.9pt;mso-position-horizontal-relative:page;mso-position-vertical-relative:paragraph;z-index:82816" type="#_x0000_t75" stroked="false">
            <v:imagedata r:id="rId410" o:title=""/>
          </v:shape>
        </w:pict>
      </w:r>
      <w:r>
        <w:rPr/>
        <w:pict>
          <v:shape style="position:absolute;margin-left:455.100006pt;margin-top:70.473679pt;width:.479984pt;height:.9pt;mso-position-horizontal-relative:page;mso-position-vertical-relative:paragraph;z-index:82840" type="#_x0000_t75" stroked="false">
            <v:imagedata r:id="rId410" o:title=""/>
          </v:shape>
        </w:pict>
      </w:r>
      <w:r>
        <w:rPr/>
        <w:pict>
          <v:shape style="position:absolute;margin-left:136.160004pt;margin-top:106.43367pt;width:.479993pt;height:.66pt;mso-position-horizontal-relative:page;mso-position-vertical-relative:paragraph;z-index:82864" type="#_x0000_t75" stroked="false">
            <v:imagedata r:id="rId409" o:title=""/>
          </v:shape>
        </w:pict>
      </w:r>
      <w:r>
        <w:rPr/>
        <w:pict>
          <v:shape style="position:absolute;margin-left:215.899994pt;margin-top:106.43367pt;width:.480008pt;height:.66pt;mso-position-horizontal-relative:page;mso-position-vertical-relative:paragraph;z-index:82888" type="#_x0000_t75" stroked="false">
            <v:imagedata r:id="rId409" o:title=""/>
          </v:shape>
        </w:pict>
      </w:r>
      <w:r>
        <w:rPr/>
        <w:pict>
          <v:shape style="position:absolute;margin-left:295.600006pt;margin-top:106.43367pt;width:.479978pt;height:.66pt;mso-position-horizontal-relative:page;mso-position-vertical-relative:paragraph;z-index:82912" type="#_x0000_t75" stroked="false">
            <v:imagedata r:id="rId409" o:title=""/>
          </v:shape>
        </w:pict>
      </w:r>
      <w:r>
        <w:rPr/>
        <w:pict>
          <v:shape style="position:absolute;margin-left:375.279999pt;margin-top:106.43367pt;width:.480008pt;height:.66pt;mso-position-horizontal-relative:page;mso-position-vertical-relative:paragraph;z-index:82936" type="#_x0000_t75" stroked="false">
            <v:imagedata r:id="rId409" o:title=""/>
          </v:shape>
        </w:pict>
      </w:r>
      <w:r>
        <w:rPr/>
        <w:pict>
          <v:shape style="position:absolute;margin-left:455.100006pt;margin-top:106.43367pt;width:.479978pt;height:.66pt;mso-position-horizontal-relative:page;mso-position-vertical-relative:paragraph;z-index:82960" type="#_x0000_t75" stroked="false">
            <v:imagedata r:id="rId409"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 w:right="57"/>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6" w:right="61"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71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1"/>
              <w:ind w:left="27" w:right="89"/>
              <w:jc w:val="left"/>
              <w:rPr>
                <w:rFonts w:ascii="宋体" w:hAnsi="宋体" w:cs="宋体" w:eastAsia="宋体" w:hint="default"/>
                <w:sz w:val="21"/>
                <w:szCs w:val="21"/>
              </w:rPr>
            </w:pPr>
            <w:r>
              <w:rPr>
                <w:rFonts w:ascii="宋体" w:hAnsi="宋体" w:cs="宋体" w:eastAsia="宋体" w:hint="default"/>
                <w:sz w:val="21"/>
                <w:szCs w:val="21"/>
              </w:rPr>
              <w:t>北京康晖煜科技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1,782,600.00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10.83%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178,260.00</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89"/>
              <w:jc w:val="left"/>
              <w:rPr>
                <w:rFonts w:ascii="宋体" w:hAnsi="宋体" w:cs="宋体" w:eastAsia="宋体" w:hint="default"/>
                <w:sz w:val="21"/>
                <w:szCs w:val="21"/>
              </w:rPr>
            </w:pPr>
            <w:r>
              <w:rPr>
                <w:rFonts w:ascii="宋体" w:hAnsi="宋体" w:cs="宋体" w:eastAsia="宋体" w:hint="default"/>
                <w:sz w:val="21"/>
                <w:szCs w:val="21"/>
              </w:rPr>
              <w:t>太原市泽宇贸易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9.42%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77,500.00</w:t>
            </w:r>
          </w:p>
        </w:tc>
      </w:tr>
      <w:tr>
        <w:trPr>
          <w:trHeight w:val="1026"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89"/>
              <w:jc w:val="both"/>
              <w:rPr>
                <w:rFonts w:ascii="宋体" w:hAnsi="宋体" w:cs="宋体" w:eastAsia="宋体" w:hint="default"/>
                <w:sz w:val="21"/>
                <w:szCs w:val="21"/>
              </w:rPr>
            </w:pPr>
            <w:r>
              <w:rPr>
                <w:rFonts w:ascii="宋体" w:hAnsi="宋体" w:cs="宋体" w:eastAsia="宋体" w:hint="default"/>
                <w:sz w:val="21"/>
                <w:szCs w:val="21"/>
              </w:rPr>
              <w:t>重庆渝高科技产 业（集团）股份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4.46%</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73,400.00</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89"/>
              <w:jc w:val="left"/>
              <w:rPr>
                <w:rFonts w:ascii="宋体" w:hAnsi="宋体" w:cs="宋体" w:eastAsia="宋体" w:hint="default"/>
                <w:sz w:val="21"/>
                <w:szCs w:val="21"/>
              </w:rPr>
            </w:pPr>
            <w:r>
              <w:rPr>
                <w:rFonts w:ascii="宋体" w:hAnsi="宋体" w:cs="宋体" w:eastAsia="宋体" w:hint="default"/>
                <w:sz w:val="21"/>
                <w:szCs w:val="21"/>
              </w:rPr>
              <w:t>四川国际招标有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3.65%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30,000.00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上饶市财政局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501,081.50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46,840.23</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5,167,681.50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31.41%</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406,000.23</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36.160004pt;margin-top:-53.20435pt;width:.480015pt;height:.66pt;mso-position-horizontal-relative:page;mso-position-vertical-relative:paragraph;z-index:83104" type="#_x0000_t75" stroked="false">
            <v:imagedata r:id="rId411" o:title=""/>
          </v:shape>
        </w:pict>
      </w:r>
      <w:r>
        <w:rPr/>
        <w:pict>
          <v:shape style="position:absolute;margin-left:215.899994pt;margin-top:-53.20435pt;width:.480031pt;height:.66pt;mso-position-horizontal-relative:page;mso-position-vertical-relative:paragraph;z-index:83128" type="#_x0000_t75" stroked="false">
            <v:imagedata r:id="rId411" o:title=""/>
          </v:shape>
        </w:pict>
      </w:r>
      <w:r>
        <w:rPr/>
        <w:pict>
          <v:shape style="position:absolute;margin-left:295.600006pt;margin-top:-53.20435pt;width:.48pt;height:.66pt;mso-position-horizontal-relative:page;mso-position-vertical-relative:paragraph;z-index:83152" type="#_x0000_t75" stroked="false">
            <v:imagedata r:id="rId411" o:title=""/>
          </v:shape>
        </w:pict>
      </w:r>
      <w:r>
        <w:rPr/>
        <w:pict>
          <v:shape style="position:absolute;margin-left:375.279999pt;margin-top:-53.20435pt;width:.480031pt;height:.66pt;mso-position-horizontal-relative:page;mso-position-vertical-relative:paragraph;z-index:83176" type="#_x0000_t75" stroked="false">
            <v:imagedata r:id="rId411" o:title=""/>
          </v:shape>
        </w:pict>
      </w:r>
      <w:r>
        <w:rPr/>
        <w:pict>
          <v:shape style="position:absolute;margin-left:455.100006pt;margin-top:-53.20435pt;width:.48pt;height:.66pt;mso-position-horizontal-relative:page;mso-position-vertical-relative:paragraph;z-index:83200" type="#_x0000_t75" stroked="false">
            <v:imagedata r:id="rId411" o:title=""/>
          </v:shape>
        </w:pict>
      </w:r>
      <w:r>
        <w:rPr/>
        <w:pict>
          <v:shape style="position:absolute;margin-left:136.160004pt;margin-top:-32.864414pt;width:.479946pt;height:.42pt;mso-position-horizontal-relative:page;mso-position-vertical-relative:paragraph;z-index:83224" type="#_x0000_t75" stroked="false">
            <v:imagedata r:id="rId411" o:title=""/>
          </v:shape>
        </w:pict>
      </w:r>
      <w:r>
        <w:rPr/>
        <w:pict>
          <v:shape style="position:absolute;margin-left:215.899994pt;margin-top:-32.864414pt;width:.479961pt;height:.42pt;mso-position-horizontal-relative:page;mso-position-vertical-relative:paragraph;z-index:83248" type="#_x0000_t75" stroked="false">
            <v:imagedata r:id="rId411" o:title=""/>
          </v:shape>
        </w:pict>
      </w:r>
      <w:r>
        <w:rPr/>
        <w:pict>
          <v:shape style="position:absolute;margin-left:295.600006pt;margin-top:-32.864414pt;width:.47993pt;height:.42pt;mso-position-horizontal-relative:page;mso-position-vertical-relative:paragraph;z-index:83272" type="#_x0000_t75" stroked="false">
            <v:imagedata r:id="rId411" o:title=""/>
          </v:shape>
        </w:pict>
      </w:r>
      <w:r>
        <w:rPr/>
        <w:pict>
          <v:shape style="position:absolute;margin-left:375.279999pt;margin-top:-32.864414pt;width:.479961pt;height:.42pt;mso-position-horizontal-relative:page;mso-position-vertical-relative:paragraph;z-index:83296" type="#_x0000_t75" stroked="false">
            <v:imagedata r:id="rId411" o:title=""/>
          </v:shape>
        </w:pict>
      </w:r>
      <w:r>
        <w:rPr/>
        <w:pict>
          <v:shape style="position:absolute;margin-left:455.100006pt;margin-top:-32.864414pt;width:.47993pt;height:.42pt;mso-position-horizontal-relative:page;mso-position-vertical-relative:paragraph;z-index:83320" type="#_x0000_t75" stroked="false">
            <v:imagedata r:id="rId411" o:title=""/>
          </v:shape>
        </w:pict>
      </w:r>
      <w:r>
        <w:rPr/>
        <w:pict>
          <v:shape style="position:absolute;margin-left:136.160004pt;margin-top:-12.764361pt;width:.480015pt;height:.42pt;mso-position-horizontal-relative:page;mso-position-vertical-relative:paragraph;z-index:83344" type="#_x0000_t75" stroked="false">
            <v:imagedata r:id="rId411" o:title=""/>
          </v:shape>
        </w:pict>
      </w:r>
      <w:r>
        <w:rPr/>
        <w:pict>
          <v:shape style="position:absolute;margin-left:215.899994pt;margin-top:-12.764361pt;width:.480031pt;height:.42pt;mso-position-horizontal-relative:page;mso-position-vertical-relative:paragraph;z-index:83368" type="#_x0000_t75" stroked="false">
            <v:imagedata r:id="rId411" o:title=""/>
          </v:shape>
        </w:pict>
      </w:r>
      <w:r>
        <w:rPr/>
        <w:pict>
          <v:shape style="position:absolute;margin-left:295.600006pt;margin-top:-12.764361pt;width:.48pt;height:.42pt;mso-position-horizontal-relative:page;mso-position-vertical-relative:paragraph;z-index:83392" type="#_x0000_t75" stroked="false">
            <v:imagedata r:id="rId411" o:title=""/>
          </v:shape>
        </w:pict>
      </w:r>
      <w:r>
        <w:rPr/>
        <w:pict>
          <v:shape style="position:absolute;margin-left:375.279999pt;margin-top:-12.764361pt;width:.480031pt;height:.42pt;mso-position-horizontal-relative:page;mso-position-vertical-relative:paragraph;z-index:83416" type="#_x0000_t75" stroked="false">
            <v:imagedata r:id="rId411" o:title=""/>
          </v:shape>
        </w:pict>
      </w:r>
      <w:r>
        <w:rPr/>
        <w:pict>
          <v:shape style="position:absolute;margin-left:455.100006pt;margin-top:-12.764361pt;width:.48pt;height:.42pt;mso-position-horizontal-relative:page;mso-position-vertical-relative:paragraph;z-index:83440" type="#_x0000_t75" stroked="false">
            <v:imagedata r:id="rId411" o:title=""/>
          </v:shape>
        </w:pict>
      </w:r>
      <w:bookmarkStart w:name="7、存货" w:id="244"/>
      <w:bookmarkEnd w:id="244"/>
      <w:r>
        <w:rPr>
          <w:b w:val="0"/>
          <w:bCs w:val="0"/>
        </w:rPr>
      </w:r>
      <w:r>
        <w:rPr>
          <w:rFonts w:ascii="Times New Roman" w:hAnsi="Times New Roman" w:cs="Times New Roman" w:eastAsia="Times New Roman" w:hint="default"/>
        </w:rPr>
        <w:t>7</w:t>
      </w:r>
      <w:r>
        <w:rPr/>
        <w:t>、存货</w:t>
      </w:r>
      <w:r>
        <w:rPr>
          <w:b w:val="0"/>
          <w:bCs w:val="0"/>
        </w:rPr>
      </w:r>
    </w:p>
    <w:p>
      <w:pPr>
        <w:spacing w:line="240" w:lineRule="auto" w:before="11"/>
        <w:rPr>
          <w:rFonts w:ascii="宋体" w:hAnsi="宋体" w:cs="宋体" w:eastAsia="宋体" w:hint="default"/>
          <w:b/>
          <w:bCs/>
          <w:sz w:val="27"/>
          <w:szCs w:val="27"/>
        </w:rPr>
      </w:pPr>
    </w:p>
    <w:p>
      <w:pPr>
        <w:pStyle w:val="BodyText"/>
        <w:spacing w:line="367" w:lineRule="auto"/>
        <w:ind w:left="1614" w:right="5952"/>
        <w:jc w:val="left"/>
      </w:pPr>
      <w:r>
        <w:rPr/>
        <w:t>公司是否需要遵守房地产行业的披露要求 否</w:t>
      </w:r>
    </w:p>
    <w:p>
      <w:pPr>
        <w:pStyle w:val="Heading2"/>
        <w:spacing w:line="240" w:lineRule="auto" w:before="189"/>
        <w:ind w:right="1033"/>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1338"/>
        <w:gridCol w:w="1396"/>
        <w:gridCol w:w="1367"/>
        <w:gridCol w:w="1384"/>
        <w:gridCol w:w="1339"/>
        <w:gridCol w:w="1367"/>
        <w:gridCol w:w="1367"/>
      </w:tblGrid>
      <w:tr>
        <w:trPr>
          <w:trHeight w:val="206" w:hRule="exact"/>
        </w:trPr>
        <w:tc>
          <w:tcPr>
            <w:tcW w:w="1338" w:type="dxa"/>
            <w:tcBorders>
              <w:top w:val="single" w:sz="4" w:space="0" w:color="000000"/>
              <w:left w:val="nil" w:sz="6" w:space="0" w:color="auto"/>
              <w:bottom w:val="nil" w:sz="6" w:space="0" w:color="auto"/>
              <w:right w:val="single" w:sz="4" w:space="0" w:color="000000"/>
            </w:tcBorders>
            <w:shd w:val="clear" w:color="auto" w:fill="D2D2D2"/>
          </w:tcPr>
          <w:p>
            <w:pPr/>
          </w:p>
        </w:tc>
        <w:tc>
          <w:tcPr>
            <w:tcW w:w="41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4108" w:val="left" w:leader="none"/>
              </w:tabs>
              <w:spacing w:line="20" w:lineRule="exact"/>
              <w:ind w:left="6" w:right="-22"/>
              <w:jc w:val="left"/>
              <w:rPr>
                <w:rFonts w:ascii="宋体" w:hAnsi="宋体" w:cs="宋体" w:eastAsia="宋体" w:hint="default"/>
                <w:sz w:val="2"/>
                <w:szCs w:val="2"/>
              </w:rPr>
            </w:pPr>
            <w:r>
              <w:rPr>
                <w:rFonts w:ascii="宋体"/>
                <w:sz w:val="2"/>
              </w:rPr>
              <w:drawing>
                <wp:inline distT="0" distB="0" distL="0" distR="0">
                  <wp:extent cx="5994" cy="11239"/>
                  <wp:effectExtent l="0" t="0" r="0" b="0"/>
                  <wp:docPr id="2659" name="image54.png" descr=""/>
                  <wp:cNvGraphicFramePr>
                    <a:graphicFrameLocks noChangeAspect="1"/>
                  </wp:cNvGraphicFramePr>
                  <a:graphic>
                    <a:graphicData uri="http://schemas.openxmlformats.org/drawingml/2006/picture">
                      <pic:pic>
                        <pic:nvPicPr>
                          <pic:cNvPr id="2660" name="image54.png"/>
                          <pic:cNvPicPr/>
                        </pic:nvPicPr>
                        <pic:blipFill>
                          <a:blip r:embed="rId67" cstate="print"/>
                          <a:stretch>
                            <a:fillRect/>
                          </a:stretch>
                        </pic:blipFill>
                        <pic:spPr>
                          <a:xfrm>
                            <a:off x="0" y="0"/>
                            <a:ext cx="5994" cy="11239"/>
                          </a:xfrm>
                          <a:prstGeom prst="rect">
                            <a:avLst/>
                          </a:prstGeom>
                        </pic:spPr>
                      </pic:pic>
                    </a:graphicData>
                  </a:graphic>
                </wp:inline>
              </w:drawing>
            </w:r>
            <w:r>
              <w:rPr>
                <w:rFonts w:ascii="宋体"/>
                <w:sz w:val="2"/>
              </w:rPr>
            </w:r>
            <w:r>
              <w:rPr>
                <w:rFonts w:ascii="宋体"/>
                <w:sz w:val="2"/>
              </w:rPr>
              <w:tab/>
            </w:r>
            <w:r>
              <w:rPr>
                <w:rFonts w:ascii="宋体"/>
                <w:position w:val="1"/>
                <w:sz w:val="2"/>
              </w:rPr>
              <w:drawing>
                <wp:inline distT="0" distB="0" distL="0" distR="0">
                  <wp:extent cx="5987" cy="5238"/>
                  <wp:effectExtent l="0" t="0" r="0" b="0"/>
                  <wp:docPr id="2661" name="image375.png" descr=""/>
                  <wp:cNvGraphicFramePr>
                    <a:graphicFrameLocks noChangeAspect="1"/>
                  </wp:cNvGraphicFramePr>
                  <a:graphic>
                    <a:graphicData uri="http://schemas.openxmlformats.org/drawingml/2006/picture">
                      <pic:pic>
                        <pic:nvPicPr>
                          <pic:cNvPr id="2662" name="image375.png"/>
                          <pic:cNvPicPr/>
                        </pic:nvPicPr>
                        <pic:blipFill>
                          <a:blip r:embed="rId411" cstate="print"/>
                          <a:stretch>
                            <a:fillRect/>
                          </a:stretch>
                        </pic:blipFill>
                        <pic:spPr>
                          <a:xfrm>
                            <a:off x="0" y="0"/>
                            <a:ext cx="5987" cy="5238"/>
                          </a:xfrm>
                          <a:prstGeom prst="rect">
                            <a:avLst/>
                          </a:prstGeom>
                        </pic:spPr>
                      </pic:pic>
                    </a:graphicData>
                  </a:graphic>
                </wp:inline>
              </w:drawing>
            </w:r>
            <w:r>
              <w:rPr>
                <w:rFonts w:ascii="宋体"/>
                <w:position w:val="1"/>
                <w:sz w:val="2"/>
              </w:rPr>
            </w:r>
          </w:p>
        </w:tc>
        <w:tc>
          <w:tcPr>
            <w:tcW w:w="407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3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33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47" w:type="dxa"/>
            <w:gridSpan w:val="3"/>
            <w:vMerge/>
            <w:tcBorders>
              <w:left w:val="single" w:sz="4" w:space="0" w:color="000000"/>
              <w:bottom w:val="single" w:sz="8" w:space="0" w:color="000000"/>
              <w:right w:val="single" w:sz="4" w:space="0" w:color="000000"/>
            </w:tcBorders>
            <w:shd w:val="clear" w:color="auto" w:fill="D2D2D2"/>
          </w:tcPr>
          <w:p>
            <w:pPr/>
          </w:p>
        </w:tc>
        <w:tc>
          <w:tcPr>
            <w:tcW w:w="4073" w:type="dxa"/>
            <w:gridSpan w:val="3"/>
            <w:vMerge/>
            <w:tcBorders>
              <w:left w:val="single" w:sz="4" w:space="0" w:color="000000"/>
              <w:bottom w:val="single" w:sz="8" w:space="0" w:color="000000"/>
              <w:right w:val="nil" w:sz="6" w:space="0" w:color="auto"/>
            </w:tcBorders>
            <w:shd w:val="clear" w:color="auto" w:fill="D2D2D2"/>
          </w:tcPr>
          <w:p>
            <w:pPr/>
          </w:p>
        </w:tc>
      </w:tr>
      <w:tr>
        <w:trPr>
          <w:trHeight w:val="196" w:hRule="exact"/>
        </w:trPr>
        <w:tc>
          <w:tcPr>
            <w:tcW w:w="1338" w:type="dxa"/>
            <w:vMerge/>
            <w:tcBorders>
              <w:left w:val="nil" w:sz="6" w:space="0" w:color="auto"/>
              <w:bottom w:val="nil" w:sz="6" w:space="0" w:color="auto"/>
              <w:right w:val="single" w:sz="4" w:space="0" w:color="000000"/>
            </w:tcBorders>
            <w:shd w:val="clear" w:color="auto" w:fill="D2D2D2"/>
          </w:tcPr>
          <w:p>
            <w:pPr/>
          </w:p>
        </w:tc>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74" w:right="0"/>
              <w:jc w:val="left"/>
              <w:rPr>
                <w:rFonts w:ascii="宋体" w:hAnsi="宋体" w:cs="宋体" w:eastAsia="宋体" w:hint="default"/>
                <w:sz w:val="21"/>
                <w:szCs w:val="21"/>
              </w:rPr>
            </w:pPr>
            <w:r>
              <w:rPr>
                <w:rFonts w:ascii="宋体" w:hAnsi="宋体" w:cs="宋体" w:eastAsia="宋体" w:hint="default"/>
                <w:sz w:val="21"/>
                <w:szCs w:val="21"/>
              </w:rPr>
              <w:t>账面余额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1374" w:val="left" w:leader="none"/>
              </w:tabs>
              <w:spacing w:line="20" w:lineRule="exact"/>
              <w:ind w:left="6"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2663" name="image375.png" descr=""/>
                  <wp:cNvGraphicFramePr>
                    <a:graphicFrameLocks noChangeAspect="1"/>
                  </wp:cNvGraphicFramePr>
                  <a:graphic>
                    <a:graphicData uri="http://schemas.openxmlformats.org/drawingml/2006/picture">
                      <pic:pic>
                        <pic:nvPicPr>
                          <pic:cNvPr id="2664" name="image375.png"/>
                          <pic:cNvPicPr/>
                        </pic:nvPicPr>
                        <pic:blipFill>
                          <a:blip r:embed="rId41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2665" name="image375.png" descr=""/>
                  <wp:cNvGraphicFramePr>
                    <a:graphicFrameLocks noChangeAspect="1"/>
                  </wp:cNvGraphicFramePr>
                  <a:graphic>
                    <a:graphicData uri="http://schemas.openxmlformats.org/drawingml/2006/picture">
                      <pic:pic>
                        <pic:nvPicPr>
                          <pic:cNvPr id="2666" name="image375.png"/>
                          <pic:cNvPicPr/>
                        </pic:nvPicPr>
                        <pic:blipFill>
                          <a:blip r:embed="rId411" cstate="print"/>
                          <a:stretch>
                            <a:fillRect/>
                          </a:stretch>
                        </pic:blipFill>
                        <pic:spPr>
                          <a:xfrm>
                            <a:off x="0" y="0"/>
                            <a:ext cx="6095" cy="5333"/>
                          </a:xfrm>
                          <a:prstGeom prst="rect">
                            <a:avLst/>
                          </a:prstGeom>
                        </pic:spPr>
                      </pic:pic>
                    </a:graphicData>
                  </a:graphic>
                </wp:inline>
              </w:drawing>
            </w:r>
            <w:r>
              <w:rPr>
                <w:rFonts w:ascii="宋体"/>
                <w:sz w:val="2"/>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46" w:right="0"/>
              <w:jc w:val="left"/>
              <w:rPr>
                <w:rFonts w:ascii="宋体" w:hAnsi="宋体" w:cs="宋体" w:eastAsia="宋体" w:hint="default"/>
                <w:sz w:val="21"/>
                <w:szCs w:val="21"/>
              </w:rPr>
            </w:pPr>
            <w:r>
              <w:rPr>
                <w:rFonts w:ascii="宋体" w:hAnsi="宋体" w:cs="宋体" w:eastAsia="宋体" w:hint="default"/>
                <w:sz w:val="21"/>
                <w:szCs w:val="21"/>
              </w:rPr>
              <w:t>跌价准备</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34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667" name="image375.png" descr=""/>
                  <wp:cNvGraphicFramePr>
                    <a:graphicFrameLocks noChangeAspect="1"/>
                  </wp:cNvGraphicFramePr>
                  <a:graphic>
                    <a:graphicData uri="http://schemas.openxmlformats.org/drawingml/2006/picture">
                      <pic:pic>
                        <pic:nvPicPr>
                          <pic:cNvPr id="2668" name="image375.png"/>
                          <pic:cNvPicPr/>
                        </pic:nvPicPr>
                        <pic:blipFill>
                          <a:blip r:embed="rId41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46"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345" w:right="-2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669" name="image375.png" descr=""/>
                  <wp:cNvGraphicFramePr>
                    <a:graphicFrameLocks noChangeAspect="1"/>
                  </wp:cNvGraphicFramePr>
                  <a:graphic>
                    <a:graphicData uri="http://schemas.openxmlformats.org/drawingml/2006/picture">
                      <pic:pic>
                        <pic:nvPicPr>
                          <pic:cNvPr id="2670" name="image375.png"/>
                          <pic:cNvPicPr/>
                        </pic:nvPicPr>
                        <pic:blipFill>
                          <a:blip r:embed="rId411"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38" w:type="dxa"/>
            <w:tcBorders>
              <w:top w:val="nil" w:sz="6" w:space="0" w:color="auto"/>
              <w:left w:val="nil" w:sz="6" w:space="0" w:color="auto"/>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23,210,954.57</w:t>
            </w:r>
          </w:p>
          <w:p>
            <w:pPr>
              <w:pStyle w:val="TableParagraph"/>
              <w:spacing w:line="240" w:lineRule="auto" w:before="2"/>
              <w:ind w:right="0"/>
              <w:jc w:val="left"/>
              <w:rPr>
                <w:rFonts w:ascii="宋体" w:hAnsi="宋体" w:cs="宋体" w:eastAsia="宋体" w:hint="default"/>
                <w:sz w:val="5"/>
                <w:szCs w:val="5"/>
              </w:rPr>
            </w:pPr>
          </w:p>
          <w:p>
            <w:pPr>
              <w:pStyle w:val="TableParagraph"/>
              <w:tabs>
                <w:tab w:pos="13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671" name="image375.png" descr=""/>
                  <wp:cNvGraphicFramePr>
                    <a:graphicFrameLocks noChangeAspect="1"/>
                  </wp:cNvGraphicFramePr>
                  <a:graphic>
                    <a:graphicData uri="http://schemas.openxmlformats.org/drawingml/2006/picture">
                      <pic:pic>
                        <pic:nvPicPr>
                          <pic:cNvPr id="2672" name="image375.png"/>
                          <pic:cNvPicPr/>
                        </pic:nvPicPr>
                        <pic:blipFill>
                          <a:blip r:embed="rId411"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673" name="image375.png" descr=""/>
                  <wp:cNvGraphicFramePr>
                    <a:graphicFrameLocks noChangeAspect="1"/>
                  </wp:cNvGraphicFramePr>
                  <a:graphic>
                    <a:graphicData uri="http://schemas.openxmlformats.org/drawingml/2006/picture">
                      <pic:pic>
                        <pic:nvPicPr>
                          <pic:cNvPr id="2674" name="image375.png"/>
                          <pic:cNvPicPr/>
                        </pic:nvPicPr>
                        <pic:blipFill>
                          <a:blip r:embed="rId411" cstate="print"/>
                          <a:stretch>
                            <a:fillRect/>
                          </a:stretch>
                        </pic:blipFill>
                        <pic:spPr>
                          <a:xfrm>
                            <a:off x="0" y="0"/>
                            <a:ext cx="5987" cy="5238"/>
                          </a:xfrm>
                          <a:prstGeom prst="rect">
                            <a:avLst/>
                          </a:prstGeom>
                        </pic:spPr>
                      </pic:pic>
                    </a:graphicData>
                  </a:graphic>
                </wp:inline>
              </w:drawing>
            </w:r>
            <w:r>
              <w:rPr>
                <w:rFonts w:ascii="宋体"/>
                <w:sz w:val="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2,122,855.63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75" name="image375.png" descr=""/>
                  <wp:cNvGraphicFramePr>
                    <a:graphicFrameLocks noChangeAspect="1"/>
                  </wp:cNvGraphicFramePr>
                  <a:graphic>
                    <a:graphicData uri="http://schemas.openxmlformats.org/drawingml/2006/picture">
                      <pic:pic>
                        <pic:nvPicPr>
                          <pic:cNvPr id="2676" name="image375.png"/>
                          <pic:cNvPicPr/>
                        </pic:nvPicPr>
                        <pic:blipFill>
                          <a:blip r:embed="rId41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21,088,098.94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5" w:right="-2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77" name="image375.png" descr=""/>
                  <wp:cNvGraphicFramePr>
                    <a:graphicFrameLocks noChangeAspect="1"/>
                  </wp:cNvGraphicFramePr>
                  <a:graphic>
                    <a:graphicData uri="http://schemas.openxmlformats.org/drawingml/2006/picture">
                      <pic:pic>
                        <pic:nvPicPr>
                          <pic:cNvPr id="2678" name="image375.png"/>
                          <pic:cNvPicPr/>
                        </pic:nvPicPr>
                        <pic:blipFill>
                          <a:blip r:embed="rId41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3" w:right="0"/>
              <w:jc w:val="center"/>
              <w:rPr>
                <w:rFonts w:ascii="Times New Roman" w:hAnsi="Times New Roman" w:cs="Times New Roman" w:eastAsia="Times New Roman" w:hint="default"/>
                <w:sz w:val="21"/>
                <w:szCs w:val="21"/>
              </w:rPr>
            </w:pPr>
            <w:r>
              <w:rPr>
                <w:rFonts w:ascii="Times New Roman"/>
                <w:sz w:val="21"/>
              </w:rPr>
              <w:t>22,658,111.37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2,275,430.85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20,382,680.52</w:t>
            </w:r>
          </w:p>
        </w:tc>
      </w:tr>
      <w:tr>
        <w:trPr>
          <w:trHeight w:val="402" w:hRule="exact"/>
        </w:trPr>
        <w:tc>
          <w:tcPr>
            <w:tcW w:w="13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15,218,968.42</w:t>
            </w:r>
          </w:p>
          <w:p>
            <w:pPr>
              <w:pStyle w:val="TableParagraph"/>
              <w:spacing w:line="240" w:lineRule="auto" w:before="2"/>
              <w:ind w:right="0"/>
              <w:jc w:val="left"/>
              <w:rPr>
                <w:rFonts w:ascii="宋体" w:hAnsi="宋体" w:cs="宋体" w:eastAsia="宋体" w:hint="default"/>
                <w:sz w:val="5"/>
                <w:szCs w:val="5"/>
              </w:rPr>
            </w:pPr>
          </w:p>
          <w:p>
            <w:pPr>
              <w:pStyle w:val="TableParagraph"/>
              <w:tabs>
                <w:tab w:pos="13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679" name="image376.png" descr=""/>
                  <wp:cNvGraphicFramePr>
                    <a:graphicFrameLocks noChangeAspect="1"/>
                  </wp:cNvGraphicFramePr>
                  <a:graphic>
                    <a:graphicData uri="http://schemas.openxmlformats.org/drawingml/2006/picture">
                      <pic:pic>
                        <pic:nvPicPr>
                          <pic:cNvPr id="2680"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681" name="image376.png" descr=""/>
                  <wp:cNvGraphicFramePr>
                    <a:graphicFrameLocks noChangeAspect="1"/>
                  </wp:cNvGraphicFramePr>
                  <a:graphic>
                    <a:graphicData uri="http://schemas.openxmlformats.org/drawingml/2006/picture">
                      <pic:pic>
                        <pic:nvPicPr>
                          <pic:cNvPr id="2682"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1,185,317.97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83" name="image376.png" descr=""/>
                  <wp:cNvGraphicFramePr>
                    <a:graphicFrameLocks noChangeAspect="1"/>
                  </wp:cNvGraphicFramePr>
                  <a:graphic>
                    <a:graphicData uri="http://schemas.openxmlformats.org/drawingml/2006/picture">
                      <pic:pic>
                        <pic:nvPicPr>
                          <pic:cNvPr id="2684"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14,033,650.45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5" w:right="-2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85" name="image376.png" descr=""/>
                  <wp:cNvGraphicFramePr>
                    <a:graphicFrameLocks noChangeAspect="1"/>
                  </wp:cNvGraphicFramePr>
                  <a:graphic>
                    <a:graphicData uri="http://schemas.openxmlformats.org/drawingml/2006/picture">
                      <pic:pic>
                        <pic:nvPicPr>
                          <pic:cNvPr id="2686"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15,050,340.71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1,167,443.25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13,882,897.46</w:t>
            </w:r>
          </w:p>
        </w:tc>
      </w:tr>
      <w:tr>
        <w:trPr>
          <w:trHeight w:val="402" w:hRule="exact"/>
        </w:trPr>
        <w:tc>
          <w:tcPr>
            <w:tcW w:w="13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46,526,991.34</w:t>
            </w:r>
          </w:p>
          <w:p>
            <w:pPr>
              <w:pStyle w:val="TableParagraph"/>
              <w:spacing w:line="240" w:lineRule="auto" w:before="2"/>
              <w:ind w:right="0"/>
              <w:jc w:val="left"/>
              <w:rPr>
                <w:rFonts w:ascii="宋体" w:hAnsi="宋体" w:cs="宋体" w:eastAsia="宋体" w:hint="default"/>
                <w:sz w:val="5"/>
                <w:szCs w:val="5"/>
              </w:rPr>
            </w:pPr>
          </w:p>
          <w:p>
            <w:pPr>
              <w:pStyle w:val="TableParagraph"/>
              <w:tabs>
                <w:tab w:pos="13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687" name="image376.png" descr=""/>
                  <wp:cNvGraphicFramePr>
                    <a:graphicFrameLocks noChangeAspect="1"/>
                  </wp:cNvGraphicFramePr>
                  <a:graphic>
                    <a:graphicData uri="http://schemas.openxmlformats.org/drawingml/2006/picture">
                      <pic:pic>
                        <pic:nvPicPr>
                          <pic:cNvPr id="2688"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689" name="image376.png" descr=""/>
                  <wp:cNvGraphicFramePr>
                    <a:graphicFrameLocks noChangeAspect="1"/>
                  </wp:cNvGraphicFramePr>
                  <a:graphic>
                    <a:graphicData uri="http://schemas.openxmlformats.org/drawingml/2006/picture">
                      <pic:pic>
                        <pic:nvPicPr>
                          <pic:cNvPr id="2690"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273,978.37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91" name="image376.png" descr=""/>
                  <wp:cNvGraphicFramePr>
                    <a:graphicFrameLocks noChangeAspect="1"/>
                  </wp:cNvGraphicFramePr>
                  <a:graphic>
                    <a:graphicData uri="http://schemas.openxmlformats.org/drawingml/2006/picture">
                      <pic:pic>
                        <pic:nvPicPr>
                          <pic:cNvPr id="2692"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46,253,012.97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5" w:right="-2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93" name="image376.png" descr=""/>
                  <wp:cNvGraphicFramePr>
                    <a:graphicFrameLocks noChangeAspect="1"/>
                  </wp:cNvGraphicFramePr>
                  <a:graphic>
                    <a:graphicData uri="http://schemas.openxmlformats.org/drawingml/2006/picture">
                      <pic:pic>
                        <pic:nvPicPr>
                          <pic:cNvPr id="2694"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44,366,047.01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437,068.22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43,928,978.79</w:t>
            </w:r>
          </w:p>
        </w:tc>
      </w:tr>
      <w:tr>
        <w:trPr>
          <w:trHeight w:val="402" w:hRule="exact"/>
        </w:trPr>
        <w:tc>
          <w:tcPr>
            <w:tcW w:w="13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84,956,914.33</w:t>
            </w:r>
          </w:p>
          <w:p>
            <w:pPr>
              <w:pStyle w:val="TableParagraph"/>
              <w:spacing w:line="240" w:lineRule="auto" w:before="2"/>
              <w:ind w:right="0"/>
              <w:jc w:val="left"/>
              <w:rPr>
                <w:rFonts w:ascii="宋体" w:hAnsi="宋体" w:cs="宋体" w:eastAsia="宋体" w:hint="default"/>
                <w:sz w:val="5"/>
                <w:szCs w:val="5"/>
              </w:rPr>
            </w:pPr>
          </w:p>
          <w:p>
            <w:pPr>
              <w:pStyle w:val="TableParagraph"/>
              <w:tabs>
                <w:tab w:pos="1363"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2695" name="image376.png" descr=""/>
                  <wp:cNvGraphicFramePr>
                    <a:graphicFrameLocks noChangeAspect="1"/>
                  </wp:cNvGraphicFramePr>
                  <a:graphic>
                    <a:graphicData uri="http://schemas.openxmlformats.org/drawingml/2006/picture">
                      <pic:pic>
                        <pic:nvPicPr>
                          <pic:cNvPr id="2696"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2697" name="image376.png" descr=""/>
                  <wp:cNvGraphicFramePr>
                    <a:graphicFrameLocks noChangeAspect="1"/>
                  </wp:cNvGraphicFramePr>
                  <a:graphic>
                    <a:graphicData uri="http://schemas.openxmlformats.org/drawingml/2006/picture">
                      <pic:pic>
                        <pic:nvPicPr>
                          <pic:cNvPr id="2698"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sz w:val="2"/>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3,582,151.97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699" name="image376.png" descr=""/>
                  <wp:cNvGraphicFramePr>
                    <a:graphicFrameLocks noChangeAspect="1"/>
                  </wp:cNvGraphicFramePr>
                  <a:graphic>
                    <a:graphicData uri="http://schemas.openxmlformats.org/drawingml/2006/picture">
                      <pic:pic>
                        <pic:nvPicPr>
                          <pic:cNvPr id="2700"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81,374,762.36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5" w:right="-2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01" name="image376.png" descr=""/>
                  <wp:cNvGraphicFramePr>
                    <a:graphicFrameLocks noChangeAspect="1"/>
                  </wp:cNvGraphicFramePr>
                  <a:graphic>
                    <a:graphicData uri="http://schemas.openxmlformats.org/drawingml/2006/picture">
                      <pic:pic>
                        <pic:nvPicPr>
                          <pic:cNvPr id="2702" name="image376.png"/>
                          <pic:cNvPicPr/>
                        </pic:nvPicPr>
                        <pic:blipFill>
                          <a:blip r:embed="rId41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 w:right="0"/>
              <w:jc w:val="center"/>
              <w:rPr>
                <w:rFonts w:ascii="Times New Roman" w:hAnsi="Times New Roman" w:cs="Times New Roman" w:eastAsia="Times New Roman" w:hint="default"/>
                <w:sz w:val="21"/>
                <w:szCs w:val="21"/>
              </w:rPr>
            </w:pPr>
            <w:r>
              <w:rPr>
                <w:rFonts w:ascii="Times New Roman"/>
                <w:sz w:val="21"/>
              </w:rPr>
              <w:t>82,074,499.09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3,879,942.32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78,194,556.77</w:t>
            </w:r>
          </w:p>
        </w:tc>
      </w:tr>
    </w:tbl>
    <w:p>
      <w:pPr>
        <w:spacing w:line="240" w:lineRule="auto" w:before="8"/>
        <w:rPr>
          <w:rFonts w:ascii="宋体" w:hAnsi="宋体" w:cs="宋体" w:eastAsia="宋体" w:hint="default"/>
          <w:sz w:val="6"/>
          <w:szCs w:val="6"/>
        </w:rPr>
      </w:pPr>
    </w:p>
    <w:p>
      <w:pPr>
        <w:pStyle w:val="BodyText"/>
        <w:spacing w:line="319" w:lineRule="auto"/>
        <w:ind w:right="1153" w:firstLine="480"/>
        <w:jc w:val="left"/>
      </w:pPr>
      <w:r>
        <w:rPr/>
        <w:pict>
          <v:shape style="position:absolute;margin-left:398.380005pt;margin-top:-85.624405pt;width:.47993pt;height:.42pt;mso-position-horizontal-relative:page;mso-position-vertical-relative:paragraph;z-index:83464" type="#_x0000_t75" stroked="false">
            <v:imagedata r:id="rId413" o:title=""/>
          </v:shape>
        </w:pict>
      </w:r>
      <w:r>
        <w:rPr/>
        <w:pict>
          <v:shape style="position:absolute;margin-left:466.740021pt;margin-top:-85.624405pt;width:.479961pt;height:.42pt;mso-position-horizontal-relative:page;mso-position-vertical-relative:paragraph;z-index:83488" type="#_x0000_t75" stroked="false">
            <v:imagedata r:id="rId413" o:title=""/>
          </v:shape>
        </w:pict>
      </w:r>
      <w:r>
        <w:rPr/>
        <w:pict>
          <v:shape style="position:absolute;margin-left:398.380005pt;margin-top:-65.524338pt;width:.48pt;height:.42pt;mso-position-horizontal-relative:page;mso-position-vertical-relative:paragraph;z-index:83512" type="#_x0000_t75" stroked="false">
            <v:imagedata r:id="rId413" o:title=""/>
          </v:shape>
        </w:pict>
      </w:r>
      <w:r>
        <w:rPr/>
        <w:pict>
          <v:shape style="position:absolute;margin-left:466.740021pt;margin-top:-65.524338pt;width:.480031pt;height:.42pt;mso-position-horizontal-relative:page;mso-position-vertical-relative:paragraph;z-index:83536" type="#_x0000_t75" stroked="false">
            <v:imagedata r:id="rId413" o:title=""/>
          </v:shape>
        </w:pict>
      </w:r>
      <w:r>
        <w:rPr/>
        <w:pict>
          <v:shape style="position:absolute;margin-left:398.380005pt;margin-top:-45.404346pt;width:.48pt;height:.42pt;mso-position-horizontal-relative:page;mso-position-vertical-relative:paragraph;z-index:83560" type="#_x0000_t75" stroked="false">
            <v:imagedata r:id="rId414" o:title=""/>
          </v:shape>
        </w:pict>
      </w:r>
      <w:r>
        <w:rPr/>
        <w:pict>
          <v:shape style="position:absolute;margin-left:466.740021pt;margin-top:-45.404346pt;width:.480031pt;height:.42pt;mso-position-horizontal-relative:page;mso-position-vertical-relative:paragraph;z-index:83584" type="#_x0000_t75" stroked="false">
            <v:imagedata r:id="rId414" o:title=""/>
          </v:shape>
        </w:pict>
      </w:r>
      <w:r>
        <w:rPr/>
        <w:pict>
          <v:shape style="position:absolute;margin-left:398.380005pt;margin-top:-25.30434pt;width:.48pt;height:.42pt;mso-position-horizontal-relative:page;mso-position-vertical-relative:paragraph;z-index:83608" type="#_x0000_t75" stroked="false">
            <v:imagedata r:id="rId414" o:title=""/>
          </v:shape>
        </w:pict>
      </w:r>
      <w:r>
        <w:rPr/>
        <w:pict>
          <v:shape style="position:absolute;margin-left:466.740021pt;margin-top:-25.30434pt;width:.480031pt;height:.42pt;mso-position-horizontal-relative:page;mso-position-vertical-relative:paragraph;z-index:83632" type="#_x0000_t75" stroked="false">
            <v:imagedata r:id="rId414" o:title=""/>
          </v:shape>
        </w:pict>
      </w:r>
      <w:r>
        <w:rPr/>
        <w:pict>
          <v:shape style="position:absolute;margin-left:398.380005pt;margin-top:-5.204349pt;width:.48pt;height:.42pt;mso-position-horizontal-relative:page;mso-position-vertical-relative:paragraph;z-index:83656" type="#_x0000_t75" stroked="false">
            <v:imagedata r:id="rId414" o:title=""/>
          </v:shape>
        </w:pict>
      </w:r>
      <w:r>
        <w:rPr/>
        <w:pict>
          <v:shape style="position:absolute;margin-left:466.740021pt;margin-top:-5.204349pt;width:.480031pt;height:.42pt;mso-position-horizontal-relative:page;mso-position-vertical-relative:paragraph;z-index:83680" type="#_x0000_t75" stroked="false">
            <v:imagedata r:id="rId414" o:title=""/>
          </v:shape>
        </w:pict>
      </w:r>
      <w:r>
        <w:rPr/>
        <w:t>公司是否需遵守《深圳证券交易所行业信息披露指引第</w:t>
      </w:r>
      <w:r>
        <w:rPr>
          <w:spacing w:val="-60"/>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 业务》的披露要求</w:t>
      </w:r>
    </w:p>
    <w:p>
      <w:pPr>
        <w:pStyle w:val="BodyText"/>
        <w:spacing w:line="240" w:lineRule="auto" w:before="86"/>
        <w:ind w:left="1613" w:right="1033"/>
        <w:jc w:val="left"/>
      </w:pPr>
      <w:r>
        <w:rPr/>
        <w:t>否</w:t>
      </w:r>
    </w:p>
    <w:p>
      <w:pPr>
        <w:pStyle w:val="BodyText"/>
        <w:spacing w:line="319" w:lineRule="auto" w:before="164"/>
        <w:ind w:right="1152" w:firstLine="480"/>
        <w:jc w:val="left"/>
      </w:pPr>
      <w:r>
        <w:rPr/>
        <w:t>公司是否需遵守《深圳证券交易所创业板行业信息披露指引第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 播电影电视业务》的披露要求</w:t>
      </w:r>
    </w:p>
    <w:p>
      <w:pPr>
        <w:pStyle w:val="BodyText"/>
        <w:spacing w:line="240" w:lineRule="auto" w:before="86"/>
        <w:ind w:left="1613" w:right="1033"/>
        <w:jc w:val="left"/>
      </w:pPr>
      <w:r>
        <w:rPr/>
        <w:t>否</w:t>
      </w:r>
    </w:p>
    <w:p>
      <w:pPr>
        <w:pStyle w:val="BodyText"/>
        <w:spacing w:line="319" w:lineRule="auto" w:before="164"/>
        <w:ind w:right="1152" w:firstLine="480"/>
        <w:jc w:val="left"/>
      </w:pPr>
      <w:r>
        <w:rPr/>
        <w:t>公司是否需遵守《深圳证券交易所创业板行业信息披露指引第</w:t>
      </w:r>
      <w:r>
        <w:rPr>
          <w:spacing w:val="-59"/>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 联网游戏业务》的披露要求</w:t>
      </w:r>
    </w:p>
    <w:p>
      <w:pPr>
        <w:pStyle w:val="BodyText"/>
        <w:spacing w:line="240" w:lineRule="auto" w:before="86"/>
        <w:ind w:left="1614" w:right="1033"/>
        <w:jc w:val="left"/>
      </w:pPr>
      <w:r>
        <w:rPr/>
        <w:t>否</w:t>
      </w:r>
    </w:p>
    <w:p>
      <w:pPr>
        <w:spacing w:line="240" w:lineRule="auto" w:before="2"/>
        <w:rPr>
          <w:rFonts w:ascii="宋体" w:hAnsi="宋体" w:cs="宋体" w:eastAsia="宋体" w:hint="default"/>
          <w:sz w:val="24"/>
          <w:szCs w:val="24"/>
        </w:rPr>
      </w:pPr>
    </w:p>
    <w:p>
      <w:pPr>
        <w:pStyle w:val="Heading2"/>
        <w:spacing w:line="240" w:lineRule="auto"/>
        <w:ind w:left="1133" w:right="1033"/>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193.279999pt;margin-top:38.003693pt;width:.480007pt;height:.9pt;mso-position-horizontal-relative:page;mso-position-vertical-relative:paragraph;z-index:83704" type="#_x0000_t75" stroked="false">
            <v:imagedata r:id="rId67" o:title=""/>
          </v:shape>
        </w:pict>
      </w:r>
      <w:r>
        <w:rPr/>
        <w:pict>
          <v:shape style="position:absolute;margin-left:466.740021pt;margin-top:38.003693pt;width:.480022pt;height:.9pt;mso-position-horizontal-relative:page;mso-position-vertical-relative:paragraph;z-index:83728" type="#_x0000_t75" stroked="false">
            <v:imagedata r:id="rId67" o:title=""/>
          </v:shape>
        </w:pict>
      </w:r>
      <w:r>
        <w:rPr/>
        <w:pict>
          <v:shape style="position:absolute;margin-left:398.380005pt;margin-top:58.103683pt;width:.48pt;height:.42pt;mso-position-horizontal-relative:page;mso-position-vertical-relative:paragraph;z-index:83752" type="#_x0000_t75" stroked="false">
            <v:imagedata r:id="rId414" o:title=""/>
          </v:shape>
        </w:pict>
      </w:r>
      <w:r>
        <w:rPr/>
        <w:pict>
          <v:shape style="position:absolute;margin-left:466.740021pt;margin-top:58.103683pt;width:.480031pt;height:.42pt;mso-position-horizontal-relative:page;mso-position-vertical-relative:paragraph;z-index:83776" type="#_x0000_t75" stroked="false">
            <v:imagedata r:id="rId414" o:title=""/>
          </v:shape>
        </w:pict>
      </w:r>
      <w:r>
        <w:rPr/>
        <w:pict>
          <v:shape style="position:absolute;margin-left:124.880005pt;margin-top:78.203690pt;width:.480015pt;height:.42pt;mso-position-horizontal-relative:page;mso-position-vertical-relative:paragraph;z-index:83800" type="#_x0000_t75" stroked="false">
            <v:imagedata r:id="rId414" o:title=""/>
          </v:shape>
        </w:pict>
      </w:r>
      <w:r>
        <w:rPr/>
        <w:pict>
          <v:shape style="position:absolute;margin-left:398.380005pt;margin-top:78.203690pt;width:.48pt;height:.42pt;mso-position-horizontal-relative:page;mso-position-vertical-relative:paragraph;z-index:83824" type="#_x0000_t75" stroked="false">
            <v:imagedata r:id="rId414" o:title=""/>
          </v:shape>
        </w:pict>
      </w:r>
      <w:r>
        <w:rPr/>
        <w:pict>
          <v:shape style="position:absolute;margin-left:466.740021pt;margin-top:78.203690pt;width:.480031pt;height:.42pt;mso-position-horizontal-relative:page;mso-position-vertical-relative:paragraph;z-index:83848" type="#_x0000_t75" stroked="false">
            <v:imagedata r:id="rId414"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43"/>
        <w:gridCol w:w="1396"/>
        <w:gridCol w:w="1362"/>
        <w:gridCol w:w="1372"/>
        <w:gridCol w:w="1351"/>
        <w:gridCol w:w="1367"/>
        <w:gridCol w:w="1367"/>
      </w:tblGrid>
      <w:tr>
        <w:trPr>
          <w:trHeight w:val="206"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15" w:right="0"/>
              <w:jc w:val="left"/>
              <w:rPr>
                <w:rFonts w:ascii="宋体" w:hAnsi="宋体" w:cs="宋体" w:eastAsia="宋体" w:hint="default"/>
                <w:sz w:val="21"/>
                <w:szCs w:val="21"/>
              </w:rPr>
            </w:pPr>
            <w:r>
              <w:rPr>
                <w:rFonts w:ascii="宋体" w:hAnsi="宋体" w:cs="宋体" w:eastAsia="宋体" w:hint="default"/>
                <w:sz w:val="21"/>
                <w:szCs w:val="21"/>
              </w:rPr>
              <w:t>本期增加金额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270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03" name="image378.png" descr=""/>
                  <wp:cNvGraphicFramePr>
                    <a:graphicFrameLocks noChangeAspect="1"/>
                  </wp:cNvGraphicFramePr>
                  <a:graphic>
                    <a:graphicData uri="http://schemas.openxmlformats.org/drawingml/2006/picture">
                      <pic:pic>
                        <pic:nvPicPr>
                          <pic:cNvPr id="2704"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7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1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134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5" w:type="dxa"/>
            <w:gridSpan w:val="2"/>
            <w:vMerge/>
            <w:tcBorders>
              <w:left w:val="single" w:sz="4" w:space="0" w:color="000000"/>
              <w:bottom w:val="single" w:sz="8" w:space="0" w:color="000000"/>
              <w:right w:val="single" w:sz="4" w:space="0" w:color="000000"/>
            </w:tcBorders>
            <w:shd w:val="clear" w:color="auto" w:fill="D2D2D2"/>
          </w:tcPr>
          <w:p>
            <w:pPr/>
          </w:p>
        </w:tc>
        <w:tc>
          <w:tcPr>
            <w:tcW w:w="2718" w:type="dxa"/>
            <w:gridSpan w:val="2"/>
            <w:vMerge/>
            <w:tcBorders>
              <w:left w:val="single" w:sz="4" w:space="0" w:color="000000"/>
              <w:bottom w:val="single" w:sz="8" w:space="0" w:color="000000"/>
              <w:right w:val="single" w:sz="4" w:space="0" w:color="000000"/>
            </w:tcBorders>
            <w:shd w:val="clear" w:color="auto" w:fill="D2D2D2"/>
          </w:tcPr>
          <w:p>
            <w:pPr/>
          </w:p>
        </w:tc>
        <w:tc>
          <w:tcPr>
            <w:tcW w:w="1367" w:type="dxa"/>
            <w:vMerge/>
            <w:tcBorders>
              <w:left w:val="single" w:sz="4" w:space="0" w:color="000000"/>
              <w:right w:val="nil" w:sz="6" w:space="0" w:color="auto"/>
            </w:tcBorders>
            <w:shd w:val="clear" w:color="auto" w:fill="D2D2D2"/>
          </w:tcPr>
          <w:p>
            <w:pPr/>
          </w:p>
        </w:tc>
      </w:tr>
      <w:tr>
        <w:trPr>
          <w:trHeight w:val="196" w:hRule="exact"/>
        </w:trPr>
        <w:tc>
          <w:tcPr>
            <w:tcW w:w="1343" w:type="dxa"/>
            <w:vMerge/>
            <w:tcBorders>
              <w:left w:val="nil" w:sz="6" w:space="0" w:color="auto"/>
              <w:bottom w:val="nil" w:sz="6" w:space="0" w:color="auto"/>
              <w:right w:val="single" w:sz="4" w:space="0" w:color="000000"/>
            </w:tcBorders>
            <w:shd w:val="clear" w:color="auto" w:fill="D2D2D2"/>
          </w:tcPr>
          <w:p>
            <w:pPr/>
          </w:p>
        </w:tc>
        <w:tc>
          <w:tcPr>
            <w:tcW w:w="1396" w:type="dxa"/>
            <w:vMerge/>
            <w:tcBorders>
              <w:left w:val="single" w:sz="4" w:space="0" w:color="000000"/>
              <w:bottom w:val="nil" w:sz="6" w:space="0" w:color="auto"/>
              <w:right w:val="single" w:sz="4" w:space="0" w:color="000000"/>
            </w:tcBorders>
            <w:shd w:val="clear" w:color="auto" w:fill="D2D2D2"/>
          </w:tcPr>
          <w:p>
            <w:pPr/>
          </w:p>
        </w:tc>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7"/>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34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05" name="image378.png" descr=""/>
                  <wp:cNvGraphicFramePr>
                    <a:graphicFrameLocks noChangeAspect="1"/>
                  </wp:cNvGraphicFramePr>
                  <a:graphic>
                    <a:graphicData uri="http://schemas.openxmlformats.org/drawingml/2006/picture">
                      <pic:pic>
                        <pic:nvPicPr>
                          <pic:cNvPr id="2706"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7"/>
              <w:jc w:val="center"/>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34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07" name="image378.png" descr=""/>
                  <wp:cNvGraphicFramePr>
                    <a:graphicFrameLocks noChangeAspect="1"/>
                  </wp:cNvGraphicFramePr>
                  <a:graphic>
                    <a:graphicData uri="http://schemas.openxmlformats.org/drawingml/2006/picture">
                      <pic:pic>
                        <pic:nvPicPr>
                          <pic:cNvPr id="2708"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38"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7" w:type="dxa"/>
            <w:vMerge/>
            <w:tcBorders>
              <w:left w:val="single" w:sz="4" w:space="0" w:color="000000"/>
              <w:right w:val="nil" w:sz="6" w:space="0" w:color="auto"/>
            </w:tcBorders>
            <w:shd w:val="clear" w:color="auto" w:fill="D2D2D2"/>
          </w:tcPr>
          <w:p>
            <w:pPr/>
          </w:p>
        </w:tc>
      </w:tr>
      <w:tr>
        <w:trPr>
          <w:trHeight w:val="206"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tabs>
                <w:tab w:pos="1369" w:val="left" w:leader="none"/>
              </w:tabs>
              <w:spacing w:line="20" w:lineRule="exact"/>
              <w:ind w:left="1" w:right="-34"/>
              <w:jc w:val="left"/>
              <w:rPr>
                <w:rFonts w:ascii="宋体" w:hAnsi="宋体" w:cs="宋体" w:eastAsia="宋体" w:hint="default"/>
                <w:sz w:val="2"/>
                <w:szCs w:val="2"/>
              </w:rPr>
            </w:pPr>
            <w:r>
              <w:rPr>
                <w:rFonts w:ascii="宋体"/>
                <w:sz w:val="2"/>
              </w:rPr>
              <w:drawing>
                <wp:inline distT="0" distB="0" distL="0" distR="0">
                  <wp:extent cx="6096" cy="5334"/>
                  <wp:effectExtent l="0" t="0" r="0" b="0"/>
                  <wp:docPr id="2709" name="image378.png" descr=""/>
                  <wp:cNvGraphicFramePr>
                    <a:graphicFrameLocks noChangeAspect="1"/>
                  </wp:cNvGraphicFramePr>
                  <a:graphic>
                    <a:graphicData uri="http://schemas.openxmlformats.org/drawingml/2006/picture">
                      <pic:pic>
                        <pic:nvPicPr>
                          <pic:cNvPr id="2710"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2711" name="image378.png" descr=""/>
                  <wp:cNvGraphicFramePr>
                    <a:graphicFrameLocks noChangeAspect="1"/>
                  </wp:cNvGraphicFramePr>
                  <a:graphic>
                    <a:graphicData uri="http://schemas.openxmlformats.org/drawingml/2006/picture">
                      <pic:pic>
                        <pic:nvPicPr>
                          <pic:cNvPr id="2712"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sz w:val="2"/>
              </w:rPr>
            </w:r>
          </w:p>
        </w:tc>
        <w:tc>
          <w:tcPr>
            <w:tcW w:w="1362"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2,275,430.85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5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13" name="image378.png" descr=""/>
                  <wp:cNvGraphicFramePr>
                    <a:graphicFrameLocks noChangeAspect="1"/>
                  </wp:cNvGraphicFramePr>
                  <a:graphic>
                    <a:graphicData uri="http://schemas.openxmlformats.org/drawingml/2006/picture">
                      <pic:pic>
                        <pic:nvPicPr>
                          <pic:cNvPr id="2714"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15" name="image378.png" descr=""/>
                  <wp:cNvGraphicFramePr>
                    <a:graphicFrameLocks noChangeAspect="1"/>
                  </wp:cNvGraphicFramePr>
                  <a:graphic>
                    <a:graphicData uri="http://schemas.openxmlformats.org/drawingml/2006/picture">
                      <pic:pic>
                        <pic:nvPicPr>
                          <pic:cNvPr id="2716"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17" name="image378.png" descr=""/>
                  <wp:cNvGraphicFramePr>
                    <a:graphicFrameLocks noChangeAspect="1"/>
                  </wp:cNvGraphicFramePr>
                  <a:graphic>
                    <a:graphicData uri="http://schemas.openxmlformats.org/drawingml/2006/picture">
                      <pic:pic>
                        <pic:nvPicPr>
                          <pic:cNvPr id="2718"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152,575.22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2,122,855.63</w:t>
            </w: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1,167,443.25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5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19" name="image378.png" descr=""/>
                  <wp:cNvGraphicFramePr>
                    <a:graphicFrameLocks noChangeAspect="1"/>
                  </wp:cNvGraphicFramePr>
                  <a:graphic>
                    <a:graphicData uri="http://schemas.openxmlformats.org/drawingml/2006/picture">
                      <pic:pic>
                        <pic:nvPicPr>
                          <pic:cNvPr id="2720"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52,994.93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21" name="image378.png" descr=""/>
                  <wp:cNvGraphicFramePr>
                    <a:graphicFrameLocks noChangeAspect="1"/>
                  </wp:cNvGraphicFramePr>
                  <a:graphic>
                    <a:graphicData uri="http://schemas.openxmlformats.org/drawingml/2006/picture">
                      <pic:pic>
                        <pic:nvPicPr>
                          <pic:cNvPr id="2722"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23" name="image378.png" descr=""/>
                  <wp:cNvGraphicFramePr>
                    <a:graphicFrameLocks noChangeAspect="1"/>
                  </wp:cNvGraphicFramePr>
                  <a:graphic>
                    <a:graphicData uri="http://schemas.openxmlformats.org/drawingml/2006/picture">
                      <pic:pic>
                        <pic:nvPicPr>
                          <pic:cNvPr id="2724"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1,185,317.97</w:t>
            </w: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pacing w:val="-1"/>
                <w:sz w:val="21"/>
              </w:rPr>
              <w:t>437,068.22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5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25" name="image378.png" descr=""/>
                  <wp:cNvGraphicFramePr>
                    <a:graphicFrameLocks noChangeAspect="1"/>
                  </wp:cNvGraphicFramePr>
                  <a:graphic>
                    <a:graphicData uri="http://schemas.openxmlformats.org/drawingml/2006/picture">
                      <pic:pic>
                        <pic:nvPicPr>
                          <pic:cNvPr id="2726"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27" name="image378.png" descr=""/>
                  <wp:cNvGraphicFramePr>
                    <a:graphicFrameLocks noChangeAspect="1"/>
                  </wp:cNvGraphicFramePr>
                  <a:graphic>
                    <a:graphicData uri="http://schemas.openxmlformats.org/drawingml/2006/picture">
                      <pic:pic>
                        <pic:nvPicPr>
                          <pic:cNvPr id="2728"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29" name="image378.png" descr=""/>
                  <wp:cNvGraphicFramePr>
                    <a:graphicFrameLocks noChangeAspect="1"/>
                  </wp:cNvGraphicFramePr>
                  <a:graphic>
                    <a:graphicData uri="http://schemas.openxmlformats.org/drawingml/2006/picture">
                      <pic:pic>
                        <pic:nvPicPr>
                          <pic:cNvPr id="2730" name="image378.png"/>
                          <pic:cNvPicPr/>
                        </pic:nvPicPr>
                        <pic:blipFill>
                          <a:blip r:embed="rId41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163,089.85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273,978.37</w:t>
            </w: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3,879,942.32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5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31" name="image378.png" descr=""/>
                  <wp:cNvGraphicFramePr>
                    <a:graphicFrameLocks noChangeAspect="1"/>
                  </wp:cNvGraphicFramePr>
                  <a:graphic>
                    <a:graphicData uri="http://schemas.openxmlformats.org/drawingml/2006/picture">
                      <pic:pic>
                        <pic:nvPicPr>
                          <pic:cNvPr id="2732" name="image378.png"/>
                          <pic:cNvPicPr/>
                        </pic:nvPicPr>
                        <pic:blipFill>
                          <a:blip r:embed="rId41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52,994.93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34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33" name="image378.png" descr=""/>
                  <wp:cNvGraphicFramePr>
                    <a:graphicFrameLocks noChangeAspect="1"/>
                  </wp:cNvGraphicFramePr>
                  <a:graphic>
                    <a:graphicData uri="http://schemas.openxmlformats.org/drawingml/2006/picture">
                      <pic:pic>
                        <pic:nvPicPr>
                          <pic:cNvPr id="2734" name="image378.png"/>
                          <pic:cNvPicPr/>
                        </pic:nvPicPr>
                        <pic:blipFill>
                          <a:blip r:embed="rId41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34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35" name="image378.png" descr=""/>
                  <wp:cNvGraphicFramePr>
                    <a:graphicFrameLocks noChangeAspect="1"/>
                  </wp:cNvGraphicFramePr>
                  <a:graphic>
                    <a:graphicData uri="http://schemas.openxmlformats.org/drawingml/2006/picture">
                      <pic:pic>
                        <pic:nvPicPr>
                          <pic:cNvPr id="2736" name="image378.png"/>
                          <pic:cNvPicPr/>
                        </pic:nvPicPr>
                        <pic:blipFill>
                          <a:blip r:embed="rId41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350,785.28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3,582,151.97</w:t>
            </w:r>
          </w:p>
        </w:tc>
      </w:tr>
    </w:tbl>
    <w:p>
      <w:pPr>
        <w:spacing w:line="240" w:lineRule="auto" w:before="8"/>
        <w:rPr>
          <w:rFonts w:ascii="宋体" w:hAnsi="宋体" w:cs="宋体" w:eastAsia="宋体" w:hint="default"/>
          <w:sz w:val="6"/>
          <w:szCs w:val="6"/>
        </w:rPr>
      </w:pPr>
    </w:p>
    <w:p>
      <w:pPr>
        <w:pStyle w:val="BodyText"/>
        <w:spacing w:line="240" w:lineRule="auto"/>
        <w:ind w:left="1134" w:right="1033"/>
        <w:jc w:val="left"/>
      </w:pPr>
      <w:r>
        <w:rPr/>
        <w:pict>
          <v:shape style="position:absolute;margin-left:124.880005pt;margin-top:-45.404362pt;width:.480015pt;height:.42pt;mso-position-horizontal-relative:page;mso-position-vertical-relative:paragraph;z-index:83872" type="#_x0000_t75" stroked="false">
            <v:imagedata r:id="rId414" o:title=""/>
          </v:shape>
        </w:pict>
      </w:r>
      <w:r>
        <w:rPr/>
        <w:pict>
          <v:shape style="position:absolute;margin-left:398.380005pt;margin-top:-45.404362pt;width:.48pt;height:.42pt;mso-position-horizontal-relative:page;mso-position-vertical-relative:paragraph;z-index:83896" type="#_x0000_t75" stroked="false">
            <v:imagedata r:id="rId414" o:title=""/>
          </v:shape>
        </w:pict>
      </w:r>
      <w:r>
        <w:rPr/>
        <w:pict>
          <v:shape style="position:absolute;margin-left:466.740021pt;margin-top:-45.404362pt;width:.480031pt;height:.42pt;mso-position-horizontal-relative:page;mso-position-vertical-relative:paragraph;z-index:83920" type="#_x0000_t75" stroked="false">
            <v:imagedata r:id="rId414" o:title=""/>
          </v:shape>
        </w:pict>
      </w:r>
      <w:r>
        <w:rPr/>
        <w:pict>
          <v:shape style="position:absolute;margin-left:124.880005pt;margin-top:-25.304356pt;width:.480015pt;height:.42pt;mso-position-horizontal-relative:page;mso-position-vertical-relative:paragraph;z-index:83944" type="#_x0000_t75" stroked="false">
            <v:imagedata r:id="rId414" o:title=""/>
          </v:shape>
        </w:pict>
      </w:r>
      <w:r>
        <w:rPr/>
        <w:pict>
          <v:shape style="position:absolute;margin-left:398.380005pt;margin-top:-25.304356pt;width:.48pt;height:.42pt;mso-position-horizontal-relative:page;mso-position-vertical-relative:paragraph;z-index:83968" type="#_x0000_t75" stroked="false">
            <v:imagedata r:id="rId414" o:title=""/>
          </v:shape>
        </w:pict>
      </w:r>
      <w:r>
        <w:rPr/>
        <w:pict>
          <v:shape style="position:absolute;margin-left:466.740021pt;margin-top:-25.304356pt;width:.480031pt;height:.42pt;mso-position-horizontal-relative:page;mso-position-vertical-relative:paragraph;z-index:83992" type="#_x0000_t75" stroked="false">
            <v:imagedata r:id="rId414" o:title=""/>
          </v:shape>
        </w:pict>
      </w:r>
      <w:r>
        <w:rPr/>
        <w:pict>
          <v:shape style="position:absolute;margin-left:124.880005pt;margin-top:-5.20441pt;width:.479946pt;height:.42pt;mso-position-horizontal-relative:page;mso-position-vertical-relative:paragraph;z-index:84016" type="#_x0000_t75" stroked="false">
            <v:imagedata r:id="rId414" o:title=""/>
          </v:shape>
        </w:pict>
      </w:r>
      <w:r>
        <w:rPr/>
        <w:pict>
          <v:shape style="position:absolute;margin-left:398.380005pt;margin-top:-5.20441pt;width:.47993pt;height:.42pt;mso-position-horizontal-relative:page;mso-position-vertical-relative:paragraph;z-index:84040" type="#_x0000_t75" stroked="false">
            <v:imagedata r:id="rId414" o:title=""/>
          </v:shape>
        </w:pict>
      </w:r>
      <w:r>
        <w:rPr/>
        <w:pict>
          <v:shape style="position:absolute;margin-left:466.740021pt;margin-top:-5.20441pt;width:.479961pt;height:.42pt;mso-position-horizontal-relative:page;mso-position-vertical-relative:paragraph;z-index:84064" type="#_x0000_t75" stroked="false">
            <v:imagedata r:id="rId414" o:title=""/>
          </v:shape>
        </w:pict>
      </w:r>
      <w:r>
        <w:rPr/>
        <w:pict>
          <v:shape style="position:absolute;margin-left:159.740005pt;margin-top:22.155651pt;width:.480015pt;height:.54pt;mso-position-horizontal-relative:page;mso-position-vertical-relative:paragraph;z-index:84088" type="#_x0000_t75" stroked="false">
            <v:imagedata r:id="rId415" o:title=""/>
          </v:shape>
        </w:pict>
      </w:r>
      <w:r>
        <w:rPr/>
        <w:pict>
          <v:shape style="position:absolute;margin-left:291.160004pt;margin-top:22.155651pt;width:.480031pt;height:.54pt;mso-position-horizontal-relative:page;mso-position-vertical-relative:paragraph;z-index:84112" type="#_x0000_t75" stroked="false">
            <v:imagedata r:id="rId415" o:title=""/>
          </v:shape>
        </w:pict>
      </w:r>
      <w:r>
        <w:rPr/>
        <w:pict>
          <v:shape style="position:absolute;margin-left:385.839996pt;margin-top:22.155651pt;width:.480031pt;height:.54pt;mso-position-horizontal-relative:page;mso-position-vertical-relative:paragraph;z-index:84136" type="#_x0000_t75" stroked="false">
            <v:imagedata r:id="rId415" o:title=""/>
          </v:shape>
        </w:pict>
      </w:r>
      <w:r>
        <w:rPr/>
        <w:pict>
          <v:shape style="position:absolute;margin-left:159.740005pt;margin-top:54.855587pt;width:.479961pt;height:.54pt;mso-position-horizontal-relative:page;mso-position-vertical-relative:paragraph;z-index:84160" type="#_x0000_t75" stroked="false">
            <v:imagedata r:id="rId415" o:title=""/>
          </v:shape>
        </w:pict>
      </w:r>
      <w:r>
        <w:rPr/>
        <w:pict>
          <v:shape style="position:absolute;margin-left:291.160004pt;margin-top:54.855587pt;width:.479976pt;height:.54pt;mso-position-horizontal-relative:page;mso-position-vertical-relative:paragraph;z-index:84184" type="#_x0000_t75" stroked="false">
            <v:imagedata r:id="rId415" o:title=""/>
          </v:shape>
        </w:pict>
      </w:r>
      <w:r>
        <w:rPr/>
        <w:pict>
          <v:shape style="position:absolute;margin-left:385.839996pt;margin-top:54.855587pt;width:.479976pt;height:.54pt;mso-position-horizontal-relative:page;mso-position-vertical-relative:paragraph;z-index:84208" type="#_x0000_t75" stroked="false">
            <v:imagedata r:id="rId415" o:title=""/>
          </v:shape>
        </w:pict>
      </w:r>
      <w:r>
        <w:rPr/>
        <w:pict>
          <v:shape style="position:absolute;margin-left:159.740005pt;margin-top:70.7556pt;width:.475848pt;height:1.725pt;mso-position-horizontal-relative:page;mso-position-vertical-relative:paragraph;z-index:84232" type="#_x0000_t75" stroked="false">
            <v:imagedata r:id="rId46" o:title=""/>
          </v:shape>
        </w:pict>
      </w:r>
      <w:r>
        <w:rPr/>
        <w:pict>
          <v:shape style="position:absolute;margin-left:291.160004pt;margin-top:70.7556pt;width:.475863pt;height:1.725pt;mso-position-horizontal-relative:page;mso-position-vertical-relative:paragraph;z-index:84256" type="#_x0000_t75" stroked="false">
            <v:imagedata r:id="rId46" o:title=""/>
          </v:shape>
        </w:pict>
      </w:r>
      <w:r>
        <w:rPr/>
        <w:pict>
          <v:shape style="position:absolute;margin-left:385.839996pt;margin-top:70.7556pt;width:.475863pt;height:1.725pt;mso-position-horizontal-relative:page;mso-position-vertical-relative:paragraph;z-index:84280" type="#_x0000_t75" stroked="false">
            <v:imagedata r:id="rId46" o:title=""/>
          </v:shape>
        </w:pict>
      </w:r>
      <w:r>
        <w:rPr/>
        <w:pict>
          <v:shape style="position:absolute;margin-left:159.740005pt;margin-top:87.855606pt;width:.475852pt;height:1.725pt;mso-position-horizontal-relative:page;mso-position-vertical-relative:paragraph;z-index:84304" type="#_x0000_t75" stroked="false">
            <v:imagedata r:id="rId53" o:title=""/>
          </v:shape>
        </w:pict>
      </w:r>
      <w:r>
        <w:rPr/>
        <w:pict>
          <v:shape style="position:absolute;margin-left:291.160004pt;margin-top:87.855606pt;width:.475867pt;height:1.725pt;mso-position-horizontal-relative:page;mso-position-vertical-relative:paragraph;z-index:84328" type="#_x0000_t75" stroked="false">
            <v:imagedata r:id="rId53" o:title=""/>
          </v:shape>
        </w:pict>
      </w:r>
      <w:r>
        <w:rPr/>
        <w:pict>
          <v:shape style="position:absolute;margin-left:385.839996pt;margin-top:87.855606pt;width:.475867pt;height:1.725pt;mso-position-horizontal-relative:page;mso-position-vertical-relative:paragraph;z-index:84352" type="#_x0000_t75" stroked="false">
            <v:imagedata r:id="rId53" o:title=""/>
          </v:shape>
        </w:pict>
      </w:r>
      <w:r>
        <w:rPr/>
        <w:pict>
          <v:shape style="position:absolute;margin-left:159.740005pt;margin-top:104.955658pt;width:.480015pt;height:.78pt;mso-position-horizontal-relative:page;mso-position-vertical-relative:paragraph;z-index:84376" type="#_x0000_t75" stroked="false">
            <v:imagedata r:id="rId416" o:title=""/>
          </v:shape>
        </w:pict>
      </w:r>
      <w:r>
        <w:rPr/>
        <w:pict>
          <v:shape style="position:absolute;margin-left:291.160004pt;margin-top:104.955658pt;width:.480031pt;height:.78pt;mso-position-horizontal-relative:page;mso-position-vertical-relative:paragraph;z-index:84400" type="#_x0000_t75" stroked="false">
            <v:imagedata r:id="rId416" o:title=""/>
          </v:shape>
        </w:pict>
      </w:r>
      <w:r>
        <w:rPr/>
        <w:pict>
          <v:shape style="position:absolute;margin-left:385.839996pt;margin-top:104.955658pt;width:.480031pt;height:.78pt;mso-position-horizontal-relative:page;mso-position-vertical-relative:paragraph;z-index:84424" type="#_x0000_t75" stroked="false">
            <v:imagedata r:id="rId416" o:title=""/>
          </v:shape>
        </w:pict>
      </w:r>
      <w:r>
        <w:rPr/>
        <w:t>存货跌价准备计提依据及本年转回或转销原因</w:t>
      </w:r>
    </w:p>
    <w:p>
      <w:pPr>
        <w:spacing w:line="240" w:lineRule="auto" w:before="2"/>
        <w:rPr>
          <w:rFonts w:ascii="宋体" w:hAnsi="宋体" w:cs="宋体" w:eastAsia="宋体" w:hint="default"/>
          <w:sz w:val="7"/>
          <w:szCs w:val="7"/>
        </w:rPr>
      </w:pPr>
    </w:p>
    <w:tbl>
      <w:tblPr>
        <w:tblW w:w="0" w:type="auto"/>
        <w:jc w:val="left"/>
        <w:tblInd w:w="1114" w:type="dxa"/>
        <w:tblLayout w:type="fixed"/>
        <w:tblCellMar>
          <w:top w:w="0" w:type="dxa"/>
          <w:left w:w="0" w:type="dxa"/>
          <w:bottom w:w="0" w:type="dxa"/>
          <w:right w:w="0" w:type="dxa"/>
        </w:tblCellMar>
        <w:tblLook w:val="01E0"/>
      </w:tblPr>
      <w:tblGrid>
        <w:gridCol w:w="2080"/>
        <w:gridCol w:w="2628"/>
        <w:gridCol w:w="1894"/>
        <w:gridCol w:w="2501"/>
      </w:tblGrid>
      <w:tr>
        <w:trPr>
          <w:trHeight w:val="654"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7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3" w:right="48" w:hanging="1156"/>
              <w:jc w:val="left"/>
              <w:rPr>
                <w:rFonts w:ascii="宋体" w:hAnsi="宋体" w:cs="宋体" w:eastAsia="宋体" w:hint="default"/>
                <w:sz w:val="21"/>
                <w:szCs w:val="21"/>
              </w:rPr>
            </w:pPr>
            <w:r>
              <w:rPr>
                <w:rFonts w:ascii="宋体" w:hAnsi="宋体" w:cs="宋体" w:eastAsia="宋体" w:hint="default"/>
                <w:sz w:val="21"/>
                <w:szCs w:val="21"/>
              </w:rPr>
              <w:t>计提存货跌价准备的具体依 据</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6" w:right="101" w:hanging="315"/>
              <w:jc w:val="left"/>
              <w:rPr>
                <w:rFonts w:ascii="宋体" w:hAnsi="宋体" w:cs="宋体" w:eastAsia="宋体" w:hint="default"/>
                <w:sz w:val="21"/>
                <w:szCs w:val="21"/>
              </w:rPr>
            </w:pPr>
            <w:r>
              <w:rPr>
                <w:rFonts w:ascii="宋体" w:hAnsi="宋体" w:cs="宋体" w:eastAsia="宋体" w:hint="default"/>
                <w:sz w:val="21"/>
                <w:szCs w:val="21"/>
              </w:rPr>
              <w:t>本年转回存货跌价 准备的原因</w:t>
            </w:r>
          </w:p>
        </w:tc>
        <w:tc>
          <w:tcPr>
            <w:tcW w:w="250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5" w:right="93" w:hanging="945"/>
              <w:jc w:val="left"/>
              <w:rPr>
                <w:rFonts w:ascii="宋体" w:hAnsi="宋体" w:cs="宋体" w:eastAsia="宋体" w:hint="default"/>
                <w:sz w:val="21"/>
                <w:szCs w:val="21"/>
              </w:rPr>
            </w:pPr>
            <w:r>
              <w:rPr>
                <w:rFonts w:ascii="宋体" w:hAnsi="宋体" w:cs="宋体" w:eastAsia="宋体" w:hint="default"/>
                <w:sz w:val="21"/>
                <w:szCs w:val="21"/>
              </w:rPr>
              <w:t>本年转销存货跌价准备的 原因</w:t>
            </w:r>
          </w:p>
        </w:tc>
      </w:tr>
      <w:tr>
        <w:trPr>
          <w:trHeight w:val="357"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tc>
        <w:tc>
          <w:tcPr>
            <w:tcW w:w="2501"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hAnsi="宋体" w:cs="宋体" w:eastAsia="宋体" w:hint="default"/>
                <w:sz w:val="21"/>
                <w:szCs w:val="21"/>
              </w:rPr>
              <w:t>已跌价存货处置</w:t>
            </w:r>
          </w:p>
        </w:tc>
      </w:tr>
      <w:tr>
        <w:trPr>
          <w:trHeight w:val="342"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存货可变现净值低于成本</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tc>
        <w:tc>
          <w:tcPr>
            <w:tcW w:w="250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7"/>
              <w:jc w:val="right"/>
              <w:rPr>
                <w:rFonts w:ascii="宋体" w:hAnsi="宋体" w:cs="宋体" w:eastAsia="宋体" w:hint="default"/>
                <w:sz w:val="21"/>
                <w:szCs w:val="21"/>
              </w:rPr>
            </w:pPr>
            <w:r>
              <w:rPr>
                <w:rFonts w:ascii="宋体" w:hAnsi="宋体" w:cs="宋体" w:eastAsia="宋体" w:hint="default"/>
                <w:sz w:val="21"/>
                <w:szCs w:val="21"/>
              </w:rPr>
              <w:t>已跌价存货处置</w:t>
            </w:r>
          </w:p>
        </w:tc>
      </w:tr>
      <w:tr>
        <w:trPr>
          <w:trHeight w:val="328" w:hRule="exact"/>
        </w:trPr>
        <w:tc>
          <w:tcPr>
            <w:tcW w:w="208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tc>
        <w:tc>
          <w:tcPr>
            <w:tcW w:w="250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7"/>
              <w:jc w:val="right"/>
              <w:rPr>
                <w:rFonts w:ascii="宋体" w:hAnsi="宋体" w:cs="宋体" w:eastAsia="宋体" w:hint="default"/>
                <w:sz w:val="21"/>
                <w:szCs w:val="21"/>
              </w:rPr>
            </w:pPr>
            <w:r>
              <w:rPr>
                <w:rFonts w:ascii="宋体" w:hAnsi="宋体" w:cs="宋体" w:eastAsia="宋体" w:hint="default"/>
                <w:sz w:val="21"/>
                <w:szCs w:val="21"/>
              </w:rPr>
              <w:t>已跌价存货处置</w:t>
            </w:r>
          </w:p>
        </w:tc>
      </w:tr>
    </w:tbl>
    <w:p>
      <w:pPr>
        <w:spacing w:after="0" w:line="256" w:lineRule="exact"/>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sz w:val="19"/>
          <w:szCs w:val="19"/>
        </w:rPr>
      </w:pPr>
      <w:r>
        <w:rPr/>
        <w:pict>
          <v:shape style="position:absolute;margin-left:148.639999pt;margin-top:717.539917pt;width:.479946pt;height:.42pt;mso-position-horizontal-relative:page;mso-position-vertical-relative:page;z-index:85312" type="#_x0000_t75" stroked="false">
            <v:imagedata r:id="rId415" o:title=""/>
          </v:shape>
        </w:pict>
      </w:r>
      <w:r>
        <w:rPr/>
        <w:pict>
          <v:shape style="position:absolute;margin-left:216.259995pt;margin-top:717.539917pt;width:.479961pt;height:.42pt;mso-position-horizontal-relative:page;mso-position-vertical-relative:page;z-index:85336" type="#_x0000_t75" stroked="false">
            <v:imagedata r:id="rId415" o:title=""/>
          </v:shape>
        </w:pict>
      </w:r>
      <w:r>
        <w:rPr/>
        <w:pict>
          <v:shape style="position:absolute;margin-left:269.140015pt;margin-top:717.539917pt;width:.47993pt;height:.42pt;mso-position-horizontal-relative:page;mso-position-vertical-relative:page;z-index:85360" type="#_x0000_t75" stroked="false">
            <v:imagedata r:id="rId415" o:title=""/>
          </v:shape>
        </w:pict>
      </w:r>
      <w:r>
        <w:rPr/>
        <w:pict>
          <v:shape style="position:absolute;margin-left:335.859985pt;margin-top:717.539917pt;width:.479961pt;height:.42pt;mso-position-horizontal-relative:page;mso-position-vertical-relative:page;z-index:85384" type="#_x0000_t75" stroked="false">
            <v:imagedata r:id="rId415" o:title=""/>
          </v:shape>
        </w:pict>
      </w:r>
      <w:r>
        <w:rPr/>
        <w:pict>
          <v:shape style="position:absolute;margin-left:403.779999pt;margin-top:717.539917pt;width:.479961pt;height:.42pt;mso-position-horizontal-relative:page;mso-position-vertical-relative:page;z-index:85408" type="#_x0000_t75" stroked="false">
            <v:imagedata r:id="rId415" o:title=""/>
          </v:shape>
        </w:pict>
      </w:r>
      <w:r>
        <w:rPr/>
        <w:pict>
          <v:shape style="position:absolute;margin-left:466.619995pt;margin-top:717.539917pt;width:.479961pt;height:.42pt;mso-position-horizontal-relative:page;mso-position-vertical-relative:page;z-index:85432" type="#_x0000_t75" stroked="false">
            <v:imagedata r:id="rId415" o:title=""/>
          </v:shape>
        </w:pict>
      </w:r>
    </w:p>
    <w:p>
      <w:pPr>
        <w:pStyle w:val="Heading2"/>
        <w:spacing w:line="240" w:lineRule="auto" w:before="26"/>
        <w:ind w:left="1133" w:right="1033"/>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group style="position:absolute;margin-left:295.660004pt;margin-top:21.453644pt;width:.5pt;height:17.3pt;mso-position-horizontal-relative:page;mso-position-vertical-relative:paragraph;z-index:-1451608" coordorigin="5913,429" coordsize="10,346">
            <v:group style="position:absolute;left:5913;top:429;width:10;height:20" coordorigin="5913,429" coordsize="10,20">
              <v:shape style="position:absolute;left:5913;top:429;width:10;height:20" coordorigin="5913,429" coordsize="10,20" path="m5913,448l5923,448,5923,429,5913,429,5913,448xe" filled="true" fillcolor="#000000" stroked="false">
                <v:path arrowok="t"/>
                <v:fill type="solid"/>
              </v:shape>
            </v:group>
            <v:group style="position:absolute;left:5913;top:448;width:10;height:20" coordorigin="5913,448" coordsize="10,20">
              <v:shape style="position:absolute;left:5913;top:448;width:10;height:20" coordorigin="5913,448" coordsize="10,20" path="m5913,467l5923,467,5923,448,5913,448,5913,467xe" filled="true" fillcolor="#000000" stroked="false">
                <v:path arrowok="t"/>
                <v:fill type="solid"/>
              </v:shape>
            </v:group>
            <v:group style="position:absolute;left:5913;top:467;width:10;height:20" coordorigin="5913,467" coordsize="10,20">
              <v:shape style="position:absolute;left:5913;top:467;width:10;height:20" coordorigin="5913,467" coordsize="10,20" path="m5913,487l5923,487,5923,467,5913,467,5913,487xe" filled="true" fillcolor="#000000" stroked="false">
                <v:path arrowok="t"/>
                <v:fill type="solid"/>
              </v:shape>
            </v:group>
            <v:group style="position:absolute;left:5913;top:487;width:10;height:20" coordorigin="5913,487" coordsize="10,20">
              <v:shape style="position:absolute;left:5913;top:487;width:10;height:20" coordorigin="5913,487" coordsize="10,20" path="m5913,506l5923,506,5923,487,5913,487,5913,506xe" filled="true" fillcolor="#000000" stroked="false">
                <v:path arrowok="t"/>
                <v:fill type="solid"/>
              </v:shape>
            </v:group>
            <v:group style="position:absolute;left:5913;top:506;width:10;height:20" coordorigin="5913,506" coordsize="10,20">
              <v:shape style="position:absolute;left:5913;top:506;width:10;height:20" coordorigin="5913,506" coordsize="10,20" path="m5913,525l5923,525,5923,506,5913,506,5913,525xe" filled="true" fillcolor="#000000" stroked="false">
                <v:path arrowok="t"/>
                <v:fill type="solid"/>
              </v:shape>
            </v:group>
            <v:group style="position:absolute;left:5913;top:525;width:10;height:20" coordorigin="5913,525" coordsize="10,20">
              <v:shape style="position:absolute;left:5913;top:525;width:10;height:20" coordorigin="5913,525" coordsize="10,20" path="m5913,544l5923,544,5923,525,5913,525,5913,544xe" filled="true" fillcolor="#000000" stroked="false">
                <v:path arrowok="t"/>
                <v:fill type="solid"/>
              </v:shape>
            </v:group>
            <v:group style="position:absolute;left:5913;top:544;width:10;height:20" coordorigin="5913,544" coordsize="10,20">
              <v:shape style="position:absolute;left:5913;top:544;width:10;height:20" coordorigin="5913,544" coordsize="10,20" path="m5913,563l5923,563,5923,544,5913,544,5913,563xe" filled="true" fillcolor="#000000" stroked="false">
                <v:path arrowok="t"/>
                <v:fill type="solid"/>
              </v:shape>
            </v:group>
            <v:group style="position:absolute;left:5913;top:563;width:10;height:20" coordorigin="5913,563" coordsize="10,20">
              <v:shape style="position:absolute;left:5913;top:563;width:10;height:20" coordorigin="5913,563" coordsize="10,20" path="m5913,583l5923,583,5923,563,5913,563,5913,583xe" filled="true" fillcolor="#000000" stroked="false">
                <v:path arrowok="t"/>
                <v:fill type="solid"/>
              </v:shape>
            </v:group>
            <v:group style="position:absolute;left:5913;top:583;width:10;height:20" coordorigin="5913,583" coordsize="10,20">
              <v:shape style="position:absolute;left:5913;top:583;width:10;height:20" coordorigin="5913,583" coordsize="10,20" path="m5913,602l5923,602,5923,583,5913,583,5913,602xe" filled="true" fillcolor="#000000" stroked="false">
                <v:path arrowok="t"/>
                <v:fill type="solid"/>
              </v:shape>
            </v:group>
            <v:group style="position:absolute;left:5913;top:602;width:10;height:20" coordorigin="5913,602" coordsize="10,20">
              <v:shape style="position:absolute;left:5913;top:602;width:10;height:20" coordorigin="5913,602" coordsize="10,20" path="m5913,621l5923,621,5923,602,5913,602,5913,621xe" filled="true" fillcolor="#000000" stroked="false">
                <v:path arrowok="t"/>
                <v:fill type="solid"/>
              </v:shape>
            </v:group>
            <v:group style="position:absolute;left:5913;top:621;width:10;height:20" coordorigin="5913,621" coordsize="10,20">
              <v:shape style="position:absolute;left:5913;top:621;width:10;height:20" coordorigin="5913,621" coordsize="10,20" path="m5913,640l5923,640,5923,621,5913,621,5913,640xe" filled="true" fillcolor="#000000" stroked="false">
                <v:path arrowok="t"/>
                <v:fill type="solid"/>
              </v:shape>
            </v:group>
            <v:group style="position:absolute;left:5913;top:640;width:10;height:20" coordorigin="5913,640" coordsize="10,20">
              <v:shape style="position:absolute;left:5913;top:640;width:10;height:20" coordorigin="5913,640" coordsize="10,20" path="m5913,659l5923,659,5923,640,5913,640,5913,659xe" filled="true" fillcolor="#000000" stroked="false">
                <v:path arrowok="t"/>
                <v:fill type="solid"/>
              </v:shape>
            </v:group>
            <v:group style="position:absolute;left:5913;top:659;width:10;height:20" coordorigin="5913,659" coordsize="10,20">
              <v:shape style="position:absolute;left:5913;top:659;width:10;height:20" coordorigin="5913,659" coordsize="10,20" path="m5913,679l5923,679,5923,659,5913,659,5913,679xe" filled="true" fillcolor="#000000" stroked="false">
                <v:path arrowok="t"/>
                <v:fill type="solid"/>
              </v:shape>
            </v:group>
            <v:group style="position:absolute;left:5913;top:679;width:10;height:20" coordorigin="5913,679" coordsize="10,20">
              <v:shape style="position:absolute;left:5913;top:679;width:10;height:20" coordorigin="5913,679" coordsize="10,20" path="m5913,698l5923,698,5923,679,5913,679,5913,698xe" filled="true" fillcolor="#000000" stroked="false">
                <v:path arrowok="t"/>
                <v:fill type="solid"/>
              </v:shape>
            </v:group>
            <v:group style="position:absolute;left:5913;top:698;width:10;height:20" coordorigin="5913,698" coordsize="10,20">
              <v:shape style="position:absolute;left:5913;top:698;width:10;height:20" coordorigin="5913,698" coordsize="10,20" path="m5913,717l5923,717,5923,698,5913,698,5913,717xe" filled="true" fillcolor="#000000" stroked="false">
                <v:path arrowok="t"/>
                <v:fill type="solid"/>
              </v:shape>
            </v:group>
            <v:group style="position:absolute;left:5913;top:717;width:10;height:20" coordorigin="5913,717" coordsize="10,20">
              <v:shape style="position:absolute;left:5913;top:717;width:10;height:20" coordorigin="5913,717" coordsize="10,20" path="m5913,736l5923,736,5923,717,5913,717,5913,736xe" filled="true" fillcolor="#000000" stroked="false">
                <v:path arrowok="t"/>
                <v:fill type="solid"/>
              </v:shape>
            </v:group>
            <v:group style="position:absolute;left:5913;top:736;width:10;height:20" coordorigin="5913,736" coordsize="10,20">
              <v:shape style="position:absolute;left:5913;top:736;width:10;height:20" coordorigin="5913,736" coordsize="10,20" path="m5913,755l5923,755,5923,736,5913,736,5913,755xe" filled="true" fillcolor="#000000" stroked="false">
                <v:path arrowok="t"/>
                <v:fill type="solid"/>
              </v:shape>
            </v:group>
            <v:group style="position:absolute;left:5913;top:755;width:10;height:20" coordorigin="5913,755" coordsize="10,20">
              <v:shape style="position:absolute;left:5913;top:755;width:10;height:20" coordorigin="5913,755" coordsize="10,20" path="m5913,775l5923,775,5923,755,5913,755,5913,775xe" filled="true" fillcolor="#000000" stroked="false">
                <v:path arrowok="t"/>
                <v:fill type="solid"/>
              </v:shape>
            </v:group>
            <w10:wrap type="none"/>
          </v:group>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95.660004pt;margin-top:-5.264361pt;width:.480031pt;height:.48pt;mso-position-horizontal-relative:page;mso-position-vertical-relative:paragraph;z-index:84472" type="#_x0000_t75" stroked="false">
            <v:imagedata r:id="rId415" o:title=""/>
          </v:shape>
        </w:pict>
      </w: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8、一年内到期的非流动资产" w:id="249"/>
      <w:bookmarkEnd w:id="249"/>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741pt;width:.4801pt;height:.42pt;mso-position-horizontal-relative:page;mso-position-vertical-relative:paragraph;z-index:84496" type="#_x0000_t75" stroked="false">
            <v:imagedata r:id="rId417" o:title=""/>
          </v:shape>
        </w:pict>
      </w:r>
      <w:r>
        <w:rPr/>
        <w:pict>
          <v:shape style="position:absolute;margin-left:375.399994pt;margin-top:39.693741pt;width:.4801pt;height:.42pt;mso-position-horizontal-relative:page;mso-position-vertical-relative:paragraph;z-index:84520" type="#_x0000_t75" stroked="false">
            <v:imagedata r:id="rId417"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341,895.09</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341,895.09</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2.924351pt;width:.480031pt;height:.42pt;mso-position-horizontal-relative:page;mso-position-vertical-relative:paragraph;z-index:84544" type="#_x0000_t75" stroked="false">
            <v:imagedata r:id="rId417" o:title=""/>
          </v:shape>
        </w:pict>
      </w:r>
      <w:r>
        <w:rPr/>
        <w:pict>
          <v:shape style="position:absolute;margin-left:375.399994pt;margin-top:-32.924351pt;width:.480031pt;height:.42pt;mso-position-horizontal-relative:page;mso-position-vertical-relative:paragraph;z-index:84568" type="#_x0000_t75" stroked="false">
            <v:imagedata r:id="rId417" o:title=""/>
          </v:shape>
        </w:pict>
      </w:r>
      <w:r>
        <w:rPr/>
        <w:pict>
          <v:shape style="position:absolute;margin-left:215.839996pt;margin-top:-12.824344pt;width:.480031pt;height:.48pt;mso-position-horizontal-relative:page;mso-position-vertical-relative:paragraph;z-index:84592" type="#_x0000_t75" stroked="false">
            <v:imagedata r:id="rId417" o:title=""/>
          </v:shape>
        </w:pict>
      </w:r>
      <w:r>
        <w:rPr/>
        <w:pict>
          <v:shape style="position:absolute;margin-left:375.399994pt;margin-top:-12.824344pt;width:.480031pt;height:.48pt;mso-position-horizontal-relative:page;mso-position-vertical-relative:paragraph;z-index:84616" type="#_x0000_t75" stroked="false">
            <v:imagedata r:id="rId417" o:title=""/>
          </v:shape>
        </w:pict>
      </w:r>
      <w:bookmarkStart w:name="9、其他流动资产" w:id="250"/>
      <w:bookmarkEnd w:id="250"/>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65pt;width:.479996pt;height:.42pt;mso-position-horizontal-relative:page;mso-position-vertical-relative:paragraph;z-index:84640" type="#_x0000_t75" stroked="false">
            <v:imagedata r:id="rId417" o:title=""/>
          </v:shape>
        </w:pict>
      </w:r>
      <w:r>
        <w:rPr/>
        <w:pict>
          <v:shape style="position:absolute;margin-left:375.399994pt;margin-top:39.693665pt;width:.479996pt;height:.42pt;mso-position-horizontal-relative:page;mso-position-vertical-relative:paragraph;z-index:84664" type="#_x0000_t75" stroked="false">
            <v:imagedata r:id="rId417" o:title=""/>
          </v:shape>
        </w:pict>
      </w:r>
      <w:r>
        <w:rPr/>
        <w:pict>
          <v:shape style="position:absolute;margin-left:215.839996pt;margin-top:59.81366pt;width:.479996pt;height:.42pt;mso-position-horizontal-relative:page;mso-position-vertical-relative:paragraph;z-index:84688" type="#_x0000_t75" stroked="false">
            <v:imagedata r:id="rId417" o:title=""/>
          </v:shape>
        </w:pict>
      </w:r>
      <w:r>
        <w:rPr/>
        <w:pict>
          <v:shape style="position:absolute;margin-left:375.399994pt;margin-top:59.81366pt;width:.479996pt;height:.42pt;mso-position-horizontal-relative:page;mso-position-vertical-relative:paragraph;z-index:84712" type="#_x0000_t75" stroked="false">
            <v:imagedata r:id="rId417" o:title=""/>
          </v:shape>
        </w:pict>
      </w:r>
      <w:r>
        <w:rPr/>
        <w:pict>
          <v:shape style="position:absolute;margin-left:215.839996pt;margin-top:79.913666pt;width:.479996pt;height:.42pt;mso-position-horizontal-relative:page;mso-position-vertical-relative:paragraph;z-index:84736" type="#_x0000_t75" stroked="false">
            <v:imagedata r:id="rId417" o:title=""/>
          </v:shape>
        </w:pict>
      </w:r>
      <w:r>
        <w:rPr/>
        <w:pict>
          <v:shape style="position:absolute;margin-left:375.399994pt;margin-top:79.913666pt;width:.479996pt;height:.42pt;mso-position-horizontal-relative:page;mso-position-vertical-relative:paragraph;z-index:84760" type="#_x0000_t75" stroked="false">
            <v:imagedata r:id="rId41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待抵税金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1,357,634.29</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2,032,666.03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388,679.99</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490,455.88</w:t>
            </w:r>
          </w:p>
        </w:tc>
      </w:tr>
      <w:tr>
        <w:trPr>
          <w:trHeight w:val="71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213"/>
              <w:jc w:val="left"/>
              <w:rPr>
                <w:rFonts w:ascii="宋体" w:hAnsi="宋体" w:cs="宋体" w:eastAsia="宋体" w:hint="default"/>
                <w:sz w:val="21"/>
                <w:szCs w:val="21"/>
              </w:rPr>
            </w:pPr>
            <w:r>
              <w:rPr>
                <w:rFonts w:ascii="宋体" w:hAnsi="宋体" w:cs="宋体" w:eastAsia="宋体" w:hint="default"/>
                <w:sz w:val="21"/>
                <w:szCs w:val="21"/>
              </w:rPr>
              <w:t>一年内未到期将摊销的长期待摊 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617,405.19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1,746,314.28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3,140,527.10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1033"/>
        <w:jc w:val="left"/>
        <w:rPr>
          <w:b w:val="0"/>
          <w:bCs w:val="0"/>
        </w:rPr>
      </w:pPr>
      <w:r>
        <w:rPr/>
        <w:pict>
          <v:shape style="position:absolute;margin-left:215.839996pt;margin-top:-57.104374pt;width:.480008pt;height:.66pt;mso-position-horizontal-relative:page;mso-position-vertical-relative:paragraph;z-index:84784" type="#_x0000_t75" stroked="false">
            <v:imagedata r:id="rId417" o:title=""/>
          </v:shape>
        </w:pict>
      </w:r>
      <w:r>
        <w:rPr/>
        <w:pict>
          <v:shape style="position:absolute;margin-left:375.399994pt;margin-top:-57.104374pt;width:.480008pt;height:.66pt;mso-position-horizontal-relative:page;mso-position-vertical-relative:paragraph;z-index:84808" type="#_x0000_t75" stroked="false">
            <v:imagedata r:id="rId417" o:title=""/>
          </v:shape>
        </w:pict>
      </w:r>
      <w:r>
        <w:rPr/>
        <w:pict>
          <v:shape style="position:absolute;margin-left:215.839996pt;margin-top:-36.764378pt;width:.479996pt;height:.42pt;mso-position-horizontal-relative:page;mso-position-vertical-relative:paragraph;z-index:84832" type="#_x0000_t75" stroked="false">
            <v:imagedata r:id="rId417" o:title=""/>
          </v:shape>
        </w:pict>
      </w:r>
      <w:r>
        <w:rPr/>
        <w:pict>
          <v:shape style="position:absolute;margin-left:375.399994pt;margin-top:-36.764378pt;width:.479996pt;height:.42pt;mso-position-horizontal-relative:page;mso-position-vertical-relative:paragraph;z-index:84856" type="#_x0000_t75" stroked="false">
            <v:imagedata r:id="rId417" o:title=""/>
          </v:shape>
        </w:pict>
      </w:r>
      <w:bookmarkStart w:name="10、可供出售金融资产" w:id="251"/>
      <w:bookmarkEnd w:id="251"/>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可供出售金融资产情况" w:id="252"/>
      <w:bookmarkEnd w:id="25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35.859985pt;margin-top:39.753677pt;width:.480031pt;height:.42pt;mso-position-horizontal-relative:page;mso-position-vertical-relative:paragraph;z-index:84880" type="#_x0000_t75" stroked="false">
            <v:imagedata r:id="rId418" o:title=""/>
          </v:shape>
        </w:pict>
      </w:r>
      <w:r>
        <w:rPr/>
        <w:pict>
          <v:shape style="position:absolute;margin-left:148.639999pt;margin-top:39.753677pt;width:.479999pt;height:.9pt;mso-position-horizontal-relative:page;mso-position-vertical-relative:paragraph;z-index:84904" type="#_x0000_t75" stroked="false">
            <v:imagedata r:id="rId67" o:title=""/>
          </v:shape>
        </w:pict>
      </w:r>
      <w:r>
        <w:rPr/>
        <w:pict>
          <v:group style="position:absolute;margin-left:142.080002pt;margin-top:59.853622pt;width:74.7pt;height:20.55pt;mso-position-horizontal-relative:page;mso-position-vertical-relative:paragraph;z-index:-1451104" coordorigin="2842,1197" coordsize="1494,411">
            <v:shape style="position:absolute;left:2973;top:1197;width:10;height:8" type="#_x0000_t75" stroked="false">
              <v:imagedata r:id="rId418" o:title=""/>
            </v:shape>
            <v:shape style="position:absolute;left:4325;top:1197;width:10;height:8" type="#_x0000_t75" stroked="false">
              <v:imagedata r:id="rId418" o:title=""/>
            </v:shape>
            <v:group style="position:absolute;left:3005;top:1215;width:1296;height:393" coordorigin="3005,1215" coordsize="1296,393">
              <v:shape style="position:absolute;left:3005;top:1215;width:1296;height:393" coordorigin="3005,1215" coordsize="1296,393" path="m3005,1607l4301,1607,4301,1215,3005,1215,3005,1607xe" filled="true" fillcolor="#ffffff" stroked="false">
                <v:path arrowok="t"/>
                <v:fill type="solid"/>
              </v:shape>
              <v:shape style="position:absolute;left:2973;top:1599;width:10;height:8" type="#_x0000_t75" stroked="false">
                <v:imagedata r:id="rId418" o:title=""/>
              </v:shape>
              <v:shape style="position:absolute;left:4325;top:1599;width:10;height:8" type="#_x0000_t75" stroked="false">
                <v:imagedata r:id="rId418" o:title=""/>
              </v:shape>
              <v:shape style="position:absolute;left:2842;top:1197;width:1494;height:411" type="#_x0000_t202" filled="false" stroked="false">
                <v:textbox inset="0,0,0,0">
                  <w:txbxContent>
                    <w:p>
                      <w:pPr>
                        <w:spacing w:before="44"/>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group>
            <w10:wrap type="none"/>
          </v:group>
        </w:pict>
      </w:r>
      <w:r>
        <w:rPr/>
        <w:pict>
          <v:shape style="position:absolute;margin-left:269.140015pt;margin-top:59.853622pt;width:.47993pt;height:.42pt;mso-position-horizontal-relative:page;mso-position-vertical-relative:paragraph;z-index:84976" type="#_x0000_t75" stroked="false">
            <v:imagedata r:id="rId418" o:title=""/>
          </v:shape>
        </w:pict>
      </w:r>
      <w:r>
        <w:rPr/>
        <w:pict>
          <v:shape style="position:absolute;margin-left:335.859985pt;margin-top:59.853622pt;width:.479961pt;height:.42pt;mso-position-horizontal-relative:page;mso-position-vertical-relative:paragraph;z-index:85000" type="#_x0000_t75" stroked="false">
            <v:imagedata r:id="rId418" o:title=""/>
          </v:shape>
        </w:pict>
      </w:r>
      <w:r>
        <w:rPr/>
        <w:pict>
          <v:shape style="position:absolute;margin-left:403.779999pt;margin-top:59.853622pt;width:.479961pt;height:.42pt;mso-position-horizontal-relative:page;mso-position-vertical-relative:paragraph;z-index:85024" type="#_x0000_t75" stroked="false">
            <v:imagedata r:id="rId418" o:title=""/>
          </v:shape>
        </w:pict>
      </w:r>
      <w:r>
        <w:rPr/>
        <w:pict>
          <v:shape style="position:absolute;margin-left:466.619995pt;margin-top:59.853622pt;width:.479961pt;height:.42pt;mso-position-horizontal-relative:page;mso-position-vertical-relative:paragraph;z-index:85048" type="#_x0000_t75" stroked="false">
            <v:imagedata r:id="rId418" o:title=""/>
          </v:shape>
        </w:pict>
      </w:r>
      <w:r>
        <w:rPr/>
        <w:pict>
          <v:shape style="position:absolute;margin-left:269.140015pt;margin-top:79.953690pt;width:.48pt;height:.42pt;mso-position-horizontal-relative:page;mso-position-vertical-relative:paragraph;z-index:85072" type="#_x0000_t75" stroked="false">
            <v:imagedata r:id="rId418" o:title=""/>
          </v:shape>
        </w:pict>
      </w:r>
      <w:r>
        <w:rPr/>
        <w:pict>
          <v:shape style="position:absolute;margin-left:335.859985pt;margin-top:79.953690pt;width:.480031pt;height:.42pt;mso-position-horizontal-relative:page;mso-position-vertical-relative:paragraph;z-index:85096" type="#_x0000_t75" stroked="false">
            <v:imagedata r:id="rId418" o:title=""/>
          </v:shape>
        </w:pict>
      </w:r>
      <w:r>
        <w:rPr/>
        <w:pict>
          <v:shape style="position:absolute;margin-left:403.779999pt;margin-top:79.953690pt;width:.480031pt;height:.42pt;mso-position-horizontal-relative:page;mso-position-vertical-relative:paragraph;z-index:85120" type="#_x0000_t75" stroked="false">
            <v:imagedata r:id="rId418" o:title=""/>
          </v:shape>
        </w:pict>
      </w:r>
      <w:r>
        <w:rPr/>
        <w:pict>
          <v:shape style="position:absolute;margin-left:466.619995pt;margin-top:79.953690pt;width:.480031pt;height:.42pt;mso-position-horizontal-relative:page;mso-position-vertical-relative:paragraph;z-index:85144" type="#_x0000_t75" stroked="false">
            <v:imagedata r:id="rId418" o:title=""/>
          </v:shape>
        </w:pict>
      </w:r>
      <w:r>
        <w:rPr/>
        <w:pict>
          <v:shape style="position:absolute;margin-left:148.639999pt;margin-top:100.053619pt;width:.479946pt;height:.42pt;mso-position-horizontal-relative:page;mso-position-vertical-relative:paragraph;z-index:85168" type="#_x0000_t75" stroked="false">
            <v:imagedata r:id="rId418" o:title=""/>
          </v:shape>
        </w:pict>
      </w:r>
      <w:r>
        <w:rPr/>
        <w:pict>
          <v:shape style="position:absolute;margin-left:216.259995pt;margin-top:100.053619pt;width:.479961pt;height:.42pt;mso-position-horizontal-relative:page;mso-position-vertical-relative:paragraph;z-index:85192" type="#_x0000_t75" stroked="false">
            <v:imagedata r:id="rId418" o:title=""/>
          </v:shape>
        </w:pict>
      </w:r>
      <w:r>
        <w:rPr/>
        <w:pict>
          <v:shape style="position:absolute;margin-left:269.140015pt;margin-top:100.053619pt;width:.47993pt;height:.42pt;mso-position-horizontal-relative:page;mso-position-vertical-relative:paragraph;z-index:85216" type="#_x0000_t75" stroked="false">
            <v:imagedata r:id="rId418" o:title=""/>
          </v:shape>
        </w:pict>
      </w:r>
      <w:r>
        <w:rPr/>
        <w:pict>
          <v:shape style="position:absolute;margin-left:335.859985pt;margin-top:100.053619pt;width:.479961pt;height:.42pt;mso-position-horizontal-relative:page;mso-position-vertical-relative:paragraph;z-index:85240" type="#_x0000_t75" stroked="false">
            <v:imagedata r:id="rId418" o:title=""/>
          </v:shape>
        </w:pict>
      </w:r>
      <w:r>
        <w:rPr/>
        <w:pict>
          <v:shape style="position:absolute;margin-left:403.779999pt;margin-top:100.053619pt;width:.479961pt;height:.42pt;mso-position-horizontal-relative:page;mso-position-vertical-relative:paragraph;z-index:85264" type="#_x0000_t75" stroked="false">
            <v:imagedata r:id="rId418" o:title=""/>
          </v:shape>
        </w:pict>
      </w:r>
      <w:r>
        <w:rPr/>
        <w:pict>
          <v:shape style="position:absolute;margin-left:466.619995pt;margin-top:100.053619pt;width:.479961pt;height:.42pt;mso-position-horizontal-relative:page;mso-position-vertical-relative:paragraph;z-index:85288" type="#_x0000_t75" stroked="false">
            <v:imagedata r:id="rId418"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29"/>
        <w:gridCol w:w="96"/>
        <w:gridCol w:w="1257"/>
        <w:gridCol w:w="1058"/>
        <w:gridCol w:w="1334"/>
        <w:gridCol w:w="1359"/>
        <w:gridCol w:w="1257"/>
        <w:gridCol w:w="1367"/>
      </w:tblGrid>
      <w:tr>
        <w:trPr>
          <w:trHeight w:val="206" w:hRule="exact"/>
        </w:trPr>
        <w:tc>
          <w:tcPr>
            <w:tcW w:w="1829" w:type="dxa"/>
            <w:tcBorders>
              <w:top w:val="single" w:sz="4" w:space="0" w:color="000000"/>
              <w:left w:val="nil" w:sz="6" w:space="0" w:color="auto"/>
              <w:bottom w:val="nil" w:sz="6" w:space="0" w:color="auto"/>
              <w:right w:val="single" w:sz="4" w:space="0" w:color="000000"/>
            </w:tcBorders>
            <w:shd w:val="clear" w:color="auto" w:fill="D2D2D2"/>
          </w:tcPr>
          <w:p>
            <w:pPr/>
          </w:p>
        </w:tc>
        <w:tc>
          <w:tcPr>
            <w:tcW w:w="374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82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44" w:type="dxa"/>
            <w:gridSpan w:val="4"/>
            <w:vMerge/>
            <w:tcBorders>
              <w:left w:val="single" w:sz="4" w:space="0" w:color="000000"/>
              <w:bottom w:val="single" w:sz="8" w:space="0" w:color="000000"/>
              <w:right w:val="single" w:sz="4" w:space="0" w:color="000000"/>
            </w:tcBorders>
            <w:shd w:val="clear" w:color="auto" w:fill="D2D2D2"/>
          </w:tcPr>
          <w:p>
            <w:pPr/>
          </w:p>
        </w:tc>
        <w:tc>
          <w:tcPr>
            <w:tcW w:w="3983" w:type="dxa"/>
            <w:gridSpan w:val="3"/>
            <w:vMerge/>
            <w:tcBorders>
              <w:left w:val="single" w:sz="4" w:space="0" w:color="000000"/>
              <w:bottom w:val="single" w:sz="8" w:space="0" w:color="000000"/>
              <w:right w:val="nil" w:sz="6" w:space="0" w:color="auto"/>
            </w:tcBorders>
            <w:shd w:val="clear" w:color="auto" w:fill="D2D2D2"/>
          </w:tcPr>
          <w:p>
            <w:pPr/>
          </w:p>
        </w:tc>
      </w:tr>
      <w:tr>
        <w:trPr>
          <w:trHeight w:val="196" w:hRule="exact"/>
        </w:trPr>
        <w:tc>
          <w:tcPr>
            <w:tcW w:w="1829" w:type="dxa"/>
            <w:vMerge/>
            <w:tcBorders>
              <w:left w:val="nil" w:sz="6" w:space="0" w:color="auto"/>
              <w:bottom w:val="nil" w:sz="6" w:space="0" w:color="auto"/>
              <w:right w:val="single" w:sz="4" w:space="0" w:color="000000"/>
            </w:tcBorders>
            <w:shd w:val="clear" w:color="auto" w:fill="D2D2D2"/>
          </w:tcPr>
          <w:p>
            <w:pP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0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829" w:type="dxa"/>
            <w:tcBorders>
              <w:top w:val="nil" w:sz="6" w:space="0" w:color="auto"/>
              <w:left w:val="nil" w:sz="6" w:space="0" w:color="auto"/>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1359" w:type="dxa"/>
            <w:vMerge/>
            <w:tcBorders>
              <w:left w:val="single" w:sz="4" w:space="0" w:color="000000"/>
              <w:bottom w:val="single" w:sz="4" w:space="0" w:color="000000"/>
              <w:right w:val="single" w:sz="4" w:space="0" w:color="000000"/>
            </w:tcBorders>
            <w:shd w:val="clear" w:color="auto" w:fill="D2D2D2"/>
          </w:tcPr>
          <w:p>
            <w:pPr/>
          </w:p>
        </w:tc>
        <w:tc>
          <w:tcPr>
            <w:tcW w:w="12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96" w:type="dxa"/>
            <w:tcBorders>
              <w:top w:val="nil" w:sz="6" w:space="0" w:color="auto"/>
              <w:left w:val="single" w:sz="10" w:space="0" w:color="D2D2D2"/>
              <w:bottom w:val="nil" w:sz="6" w:space="0" w:color="auto"/>
              <w:right w:val="nil" w:sz="6" w:space="0" w:color="auto"/>
            </w:tcBorders>
            <w:shd w:val="clear" w:color="auto" w:fill="000000"/>
          </w:tcPr>
          <w:p>
            <w:pPr/>
          </w:p>
        </w:tc>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30,000,000.00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30,000,000.00</w:t>
            </w:r>
          </w:p>
        </w:tc>
      </w:tr>
      <w:tr>
        <w:trPr>
          <w:trHeight w:val="402" w:hRule="exact"/>
        </w:trPr>
        <w:tc>
          <w:tcPr>
            <w:tcW w:w="1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35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30,000,000.00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30,000,000.00</w:t>
            </w:r>
          </w:p>
        </w:tc>
      </w:tr>
      <w:tr>
        <w:trPr>
          <w:trHeight w:val="402" w:hRule="exact"/>
        </w:trPr>
        <w:tc>
          <w:tcPr>
            <w:tcW w:w="1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30,000,000.00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30,000,000.00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450600" coordorigin="1410,45" coordsize="14020,2">
            <v:shape style="position:absolute;left:1410;top:45;width:14020;height:2" coordorigin="1410,45" coordsize="14020,0" path="m1410,45l15430,45e" filled="false" stroked="true" strokeweight=".72pt" strokecolor="#000000">
              <v:path arrowok="t"/>
            </v:shape>
            <w10:wrap type="none"/>
          </v:group>
        </w:pict>
      </w:r>
      <w:r>
        <w:rPr/>
        <w:pict>
          <v:shape style="position:absolute;margin-left:127.679993pt;margin-top:454.200012pt;width:.480015pt;height:.18pt;mso-position-horizontal-relative:page;mso-position-vertical-relative:page;z-index:86320" type="#_x0000_t75" stroked="false">
            <v:imagedata r:id="rId421" o:title=""/>
          </v:shape>
        </w:pict>
      </w:r>
      <w:r>
        <w:rPr/>
        <w:pict>
          <v:shape style="position:absolute;margin-left:185pt;margin-top:454.200012pt;width:.480015pt;height:.18pt;mso-position-horizontal-relative:page;mso-position-vertical-relative:page;z-index:86344" type="#_x0000_t75" stroked="false">
            <v:imagedata r:id="rId421" o:title=""/>
          </v:shape>
        </w:pict>
      </w:r>
      <w:r>
        <w:rPr/>
        <w:pict>
          <v:shape style="position:absolute;margin-left:248.179993pt;margin-top:454.200012pt;width:.48003pt;height:.18pt;mso-position-horizontal-relative:page;mso-position-vertical-relative:page;z-index:86368" type="#_x0000_t75" stroked="false">
            <v:imagedata r:id="rId421" o:title=""/>
          </v:shape>
        </w:pict>
      </w:r>
      <w:r>
        <w:rPr/>
        <w:pict>
          <v:shape style="position:absolute;margin-left:305.660004pt;margin-top:454.200012pt;width:.48003pt;height:.18pt;mso-position-horizontal-relative:page;mso-position-vertical-relative:page;z-index:86392" type="#_x0000_t75" stroked="false">
            <v:imagedata r:id="rId421" o:title=""/>
          </v:shape>
        </w:pict>
      </w:r>
      <w:r>
        <w:rPr/>
        <w:pict>
          <v:shape style="position:absolute;margin-left:363.079987pt;margin-top:454.200012pt;width:.48003pt;height:.18pt;mso-position-horizontal-relative:page;mso-position-vertical-relative:page;z-index:86416" type="#_x0000_t75" stroked="false">
            <v:imagedata r:id="rId421" o:title=""/>
          </v:shape>
        </w:pict>
      </w:r>
      <w:r>
        <w:rPr/>
        <w:pict>
          <v:shape style="position:absolute;margin-left:420.559998pt;margin-top:454.200012pt;width:.50002pt;height:.18pt;mso-position-horizontal-relative:page;mso-position-vertical-relative:page;z-index:86440" type="#_x0000_t75" stroked="false">
            <v:imagedata r:id="rId421" o:title=""/>
          </v:shape>
        </w:pict>
      </w:r>
      <w:r>
        <w:rPr/>
        <w:pict>
          <v:shape style="position:absolute;margin-left:478.059998pt;margin-top:454.200012pt;width:.48003pt;height:.18pt;mso-position-horizontal-relative:page;mso-position-vertical-relative:page;z-index:86464" type="#_x0000_t75" stroked="false">
            <v:imagedata r:id="rId421" o:title=""/>
          </v:shape>
        </w:pict>
      </w:r>
      <w:r>
        <w:rPr/>
        <w:pict>
          <v:shape style="position:absolute;margin-left:535.539978pt;margin-top:454.200012pt;width:.480061pt;height:.18pt;mso-position-horizontal-relative:page;mso-position-vertical-relative:page;z-index:86488" type="#_x0000_t75" stroked="false">
            <v:imagedata r:id="rId421" o:title=""/>
          </v:shape>
        </w:pict>
      </w:r>
      <w:r>
        <w:rPr/>
        <w:pict>
          <v:shape style="position:absolute;margin-left:593.080017pt;margin-top:454.200012pt;width:.48pt;height:.18pt;mso-position-horizontal-relative:page;mso-position-vertical-relative:page;z-index:86512" type="#_x0000_t75" stroked="false">
            <v:imagedata r:id="rId421" o:title=""/>
          </v:shape>
        </w:pict>
      </w:r>
      <w:r>
        <w:rPr/>
        <w:pict>
          <v:shape style="position:absolute;margin-left:650.559998pt;margin-top:454.200012pt;width:.48pt;height:.18pt;mso-position-horizontal-relative:page;mso-position-vertical-relative:page;z-index:86536" type="#_x0000_t75" stroked="false">
            <v:imagedata r:id="rId421" o:title=""/>
          </v:shape>
        </w:pict>
      </w:r>
      <w:r>
        <w:rPr/>
        <w:pict>
          <v:shape style="position:absolute;margin-left:713.76001pt;margin-top:454.200012pt;width:.48pt;height:.18pt;mso-position-horizontal-relative:page;mso-position-vertical-relative:page;z-index:86560" type="#_x0000_t75" stroked="false">
            <v:imagedata r:id="rId421" o:title=""/>
          </v:shape>
        </w:pict>
      </w:r>
      <w:r>
        <w:rPr/>
        <w:pict>
          <v:shape style="position:absolute;margin-left:127.679993pt;margin-top:474.059998pt;width:.47998pt;height:.42pt;mso-position-horizontal-relative:page;mso-position-vertical-relative:page;z-index:86584" type="#_x0000_t75" stroked="false">
            <v:imagedata r:id="rId422" o:title=""/>
          </v:shape>
        </w:pict>
      </w:r>
      <w:r>
        <w:rPr/>
        <w:pict>
          <v:shape style="position:absolute;margin-left:185pt;margin-top:474.059998pt;width:.47998pt;height:.42pt;mso-position-horizontal-relative:page;mso-position-vertical-relative:page;z-index:86608" type="#_x0000_t75" stroked="false">
            <v:imagedata r:id="rId422" o:title=""/>
          </v:shape>
        </w:pict>
      </w:r>
      <w:r>
        <w:rPr/>
        <w:pict>
          <v:shape style="position:absolute;margin-left:248.179993pt;margin-top:474.059998pt;width:.479996pt;height:.42pt;mso-position-horizontal-relative:page;mso-position-vertical-relative:page;z-index:86632" type="#_x0000_t75" stroked="false">
            <v:imagedata r:id="rId422" o:title=""/>
          </v:shape>
        </w:pict>
      </w:r>
      <w:r>
        <w:rPr/>
        <w:pict>
          <v:shape style="position:absolute;margin-left:305.660004pt;margin-top:474.059998pt;width:.479996pt;height:.42pt;mso-position-horizontal-relative:page;mso-position-vertical-relative:page;z-index:86656" type="#_x0000_t75" stroked="false">
            <v:imagedata r:id="rId422" o:title=""/>
          </v:shape>
        </w:pict>
      </w:r>
      <w:r>
        <w:rPr/>
        <w:pict>
          <v:shape style="position:absolute;margin-left:363.079987pt;margin-top:474.059998pt;width:.479996pt;height:.42pt;mso-position-horizontal-relative:page;mso-position-vertical-relative:page;z-index:86680" type="#_x0000_t75" stroked="false">
            <v:imagedata r:id="rId422" o:title=""/>
          </v:shape>
        </w:pict>
      </w:r>
      <w:r>
        <w:rPr/>
        <w:pict>
          <v:shape style="position:absolute;margin-left:420.559998pt;margin-top:474.059998pt;width:.499984pt;height:.42pt;mso-position-horizontal-relative:page;mso-position-vertical-relative:page;z-index:86704" type="#_x0000_t75" stroked="false">
            <v:imagedata r:id="rId422" o:title=""/>
          </v:shape>
        </w:pict>
      </w:r>
      <w:r>
        <w:rPr/>
        <w:pict>
          <v:shape style="position:absolute;margin-left:478.059998pt;margin-top:474.059998pt;width:.479996pt;height:.42pt;mso-position-horizontal-relative:page;mso-position-vertical-relative:page;z-index:86728" type="#_x0000_t75" stroked="false">
            <v:imagedata r:id="rId422" o:title=""/>
          </v:shape>
        </w:pict>
      </w:r>
      <w:r>
        <w:rPr/>
        <w:pict>
          <v:shape style="position:absolute;margin-left:535.539978pt;margin-top:474.059998pt;width:.480026pt;height:.42pt;mso-position-horizontal-relative:page;mso-position-vertical-relative:page;z-index:86752" type="#_x0000_t75" stroked="false">
            <v:imagedata r:id="rId422" o:title=""/>
          </v:shape>
        </w:pict>
      </w:r>
      <w:r>
        <w:rPr/>
        <w:pict>
          <v:shape style="position:absolute;margin-left:593.080017pt;margin-top:474.059998pt;width:.479965pt;height:.42pt;mso-position-horizontal-relative:page;mso-position-vertical-relative:page;z-index:86776" type="#_x0000_t75" stroked="false">
            <v:imagedata r:id="rId422" o:title=""/>
          </v:shape>
        </w:pict>
      </w:r>
      <w:r>
        <w:rPr/>
        <w:pict>
          <v:shape style="position:absolute;margin-left:650.559998pt;margin-top:474.059998pt;width:.479965pt;height:.42pt;mso-position-horizontal-relative:page;mso-position-vertical-relative:page;z-index:86800" type="#_x0000_t75" stroked="false">
            <v:imagedata r:id="rId422" o:title=""/>
          </v:shape>
        </w:pict>
      </w:r>
      <w:r>
        <w:rPr/>
        <w:pict>
          <v:shape style="position:absolute;margin-left:713.76001pt;margin-top:474.059998pt;width:.479965pt;height:.42pt;mso-position-horizontal-relative:page;mso-position-vertical-relative:page;z-index:86824" type="#_x0000_t75" stroked="false">
            <v:imagedata r:id="rId422" o:title=""/>
          </v:shape>
        </w:pict>
      </w:r>
      <w:r>
        <w:rPr/>
        <w:pict>
          <v:shape style="position:absolute;margin-left:127.679993pt;margin-top:527.700012pt;width:.480015pt;height:.6pt;mso-position-horizontal-relative:page;mso-position-vertical-relative:page;z-index:86848" type="#_x0000_t75" stroked="false">
            <v:imagedata r:id="rId422" o:title=""/>
          </v:shape>
        </w:pict>
      </w:r>
      <w:r>
        <w:rPr/>
        <w:pict>
          <v:shape style="position:absolute;margin-left:185pt;margin-top:527.700012pt;width:.480015pt;height:.6pt;mso-position-horizontal-relative:page;mso-position-vertical-relative:page;z-index:86872" type="#_x0000_t75" stroked="false">
            <v:imagedata r:id="rId422" o:title=""/>
          </v:shape>
        </w:pict>
      </w:r>
      <w:r>
        <w:rPr/>
        <w:pict>
          <v:shape style="position:absolute;margin-left:248.179993pt;margin-top:527.700012pt;width:.480031pt;height:.6pt;mso-position-horizontal-relative:page;mso-position-vertical-relative:page;z-index:86896" type="#_x0000_t75" stroked="false">
            <v:imagedata r:id="rId422" o:title=""/>
          </v:shape>
        </w:pict>
      </w:r>
      <w:r>
        <w:rPr/>
        <w:pict>
          <v:shape style="position:absolute;margin-left:305.660004pt;margin-top:527.700012pt;width:.480031pt;height:.6pt;mso-position-horizontal-relative:page;mso-position-vertical-relative:page;z-index:86920" type="#_x0000_t75" stroked="false">
            <v:imagedata r:id="rId422" o:title=""/>
          </v:shape>
        </w:pict>
      </w:r>
      <w:r>
        <w:rPr/>
        <w:pict>
          <v:shape style="position:absolute;margin-left:363.079987pt;margin-top:527.700012pt;width:.480031pt;height:.6pt;mso-position-horizontal-relative:page;mso-position-vertical-relative:page;z-index:86944" type="#_x0000_t75" stroked="false">
            <v:imagedata r:id="rId422" o:title=""/>
          </v:shape>
        </w:pict>
      </w:r>
      <w:r>
        <w:rPr/>
        <w:pict>
          <v:shape style="position:absolute;margin-left:420.559998pt;margin-top:527.700012pt;width:.50002pt;height:.6pt;mso-position-horizontal-relative:page;mso-position-vertical-relative:page;z-index:86968" type="#_x0000_t75" stroked="false">
            <v:imagedata r:id="rId422" o:title=""/>
          </v:shape>
        </w:pict>
      </w:r>
      <w:r>
        <w:rPr/>
        <w:pict>
          <v:shape style="position:absolute;margin-left:478.059998pt;margin-top:527.700012pt;width:.480031pt;height:.6pt;mso-position-horizontal-relative:page;mso-position-vertical-relative:page;z-index:86992" type="#_x0000_t75" stroked="false">
            <v:imagedata r:id="rId422" o:title=""/>
          </v:shape>
        </w:pict>
      </w:r>
      <w:r>
        <w:rPr/>
        <w:pict>
          <v:shape style="position:absolute;margin-left:535.539978pt;margin-top:527.700012pt;width:.480061pt;height:.6pt;mso-position-horizontal-relative:page;mso-position-vertical-relative:page;z-index:87016" type="#_x0000_t75" stroked="false">
            <v:imagedata r:id="rId422" o:title=""/>
          </v:shape>
        </w:pict>
      </w:r>
      <w:r>
        <w:rPr/>
        <w:pict>
          <v:shape style="position:absolute;margin-left:593.080017pt;margin-top:527.700012pt;width:.48pt;height:.6pt;mso-position-horizontal-relative:page;mso-position-vertical-relative:page;z-index:87040" type="#_x0000_t75" stroked="false">
            <v:imagedata r:id="rId422" o:title=""/>
          </v:shape>
        </w:pict>
      </w:r>
      <w:r>
        <w:rPr/>
        <w:pict>
          <v:shape style="position:absolute;margin-left:650.559998pt;margin-top:527.700012pt;width:.48pt;height:.6pt;mso-position-horizontal-relative:page;mso-position-vertical-relative:page;z-index:87064" type="#_x0000_t75" stroked="false">
            <v:imagedata r:id="rId422" o:title=""/>
          </v:shape>
        </w:pict>
      </w:r>
      <w:r>
        <w:rPr/>
        <w:pict>
          <v:shape style="position:absolute;margin-left:713.76001pt;margin-top:527.700012pt;width:.48pt;height:.6pt;mso-position-horizontal-relative:page;mso-position-vertical-relative:page;z-index:87088" type="#_x0000_t75" stroked="false">
            <v:imagedata r:id="rId422" o:title=""/>
          </v:shape>
        </w:pict>
      </w:r>
      <w:bookmarkStart w:name="（2）期末按成本计量的可供出售金融资产" w:id="253"/>
      <w:bookmarkEnd w:id="25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7"/>
        <w:rPr>
          <w:rFonts w:ascii="宋体" w:hAnsi="宋体" w:cs="宋体" w:eastAsia="宋体" w:hint="default"/>
          <w:b/>
          <w:bCs/>
          <w:sz w:val="20"/>
          <w:szCs w:val="20"/>
        </w:rPr>
      </w:pPr>
    </w:p>
    <w:p>
      <w:pPr>
        <w:spacing w:before="35"/>
        <w:ind w:left="0" w:right="1435" w:firstLine="0"/>
        <w:jc w:val="right"/>
        <w:rPr>
          <w:rFonts w:ascii="宋体" w:hAnsi="宋体" w:cs="宋体" w:eastAsia="宋体" w:hint="default"/>
          <w:sz w:val="21"/>
          <w:szCs w:val="21"/>
        </w:rPr>
      </w:pPr>
      <w:r>
        <w:rPr/>
        <w:pict>
          <v:shape style="position:absolute;margin-left:388.820007pt;margin-top:39.69368pt;width:.48pt;height:.42pt;mso-position-horizontal-relative:page;mso-position-vertical-relative:paragraph;z-index:85480" type="#_x0000_t75" stroked="false">
            <v:imagedata r:id="rId422" o:title=""/>
          </v:shape>
        </w:pict>
      </w:r>
      <w:r>
        <w:rPr/>
        <w:pict>
          <v:shape style="position:absolute;margin-left:142.759995pt;margin-top:39.69368pt;width:.480022pt;height:.9pt;mso-position-horizontal-relative:page;mso-position-vertical-relative:paragraph;z-index:85504" type="#_x0000_t75" stroked="false">
            <v:imagedata r:id="rId67" o:title=""/>
          </v:shape>
        </w:pict>
      </w:r>
      <w:r>
        <w:rPr/>
        <w:pict>
          <v:shape style="position:absolute;margin-left:643.839966pt;margin-top:39.69368pt;width:.479992pt;height:.9pt;mso-position-horizontal-relative:page;mso-position-vertical-relative:paragraph;z-index:85528" type="#_x0000_t75" stroked="false">
            <v:imagedata r:id="rId423" o:title=""/>
          </v:shape>
        </w:pict>
      </w:r>
      <w:r>
        <w:rPr/>
        <w:pict>
          <v:shape style="position:absolute;margin-left:142.759995pt;margin-top:59.79364pt;width:.479996pt;height:.42pt;mso-position-horizontal-relative:page;mso-position-vertical-relative:paragraph;z-index:85552" type="#_x0000_t75" stroked="false">
            <v:imagedata r:id="rId422" o:title=""/>
          </v:shape>
        </w:pict>
      </w:r>
      <w:r>
        <w:rPr/>
        <w:pict>
          <v:shape style="position:absolute;margin-left:213.559998pt;margin-top:59.79364pt;width:.47998pt;height:.42pt;mso-position-horizontal-relative:page;mso-position-vertical-relative:paragraph;z-index:85576" type="#_x0000_t75" stroked="false">
            <v:imagedata r:id="rId422" o:title=""/>
          </v:shape>
        </w:pict>
      </w:r>
      <w:r>
        <w:rPr/>
        <w:pict>
          <v:shape style="position:absolute;margin-left:270.259979pt;margin-top:59.79364pt;width:.479965pt;height:.42pt;mso-position-horizontal-relative:page;mso-position-vertical-relative:paragraph;z-index:85600" type="#_x0000_t75" stroked="false">
            <v:imagedata r:id="rId422" o:title=""/>
          </v:shape>
        </w:pict>
      </w:r>
      <w:r>
        <w:rPr/>
        <w:pict>
          <v:shape style="position:absolute;margin-left:325.100006pt;margin-top:59.79364pt;width:.479965pt;height:.42pt;mso-position-horizontal-relative:page;mso-position-vertical-relative:paragraph;z-index:85624" type="#_x0000_t75" stroked="false">
            <v:imagedata r:id="rId422" o:title=""/>
          </v:shape>
        </w:pict>
      </w:r>
      <w:r>
        <w:rPr/>
        <w:pict>
          <v:shape style="position:absolute;margin-left:388.820007pt;margin-top:59.79364pt;width:.479965pt;height:.42pt;mso-position-horizontal-relative:page;mso-position-vertical-relative:paragraph;z-index:85648" type="#_x0000_t75" stroked="false">
            <v:imagedata r:id="rId422" o:title=""/>
          </v:shape>
        </w:pict>
      </w:r>
      <w:r>
        <w:rPr/>
        <w:pict>
          <v:shape style="position:absolute;margin-left:452.619995pt;margin-top:59.79364pt;width:.479996pt;height:.42pt;mso-position-horizontal-relative:page;mso-position-vertical-relative:paragraph;z-index:85672" type="#_x0000_t75" stroked="false">
            <v:imagedata r:id="rId422" o:title=""/>
          </v:shape>
        </w:pict>
      </w:r>
      <w:r>
        <w:rPr/>
        <w:pict>
          <v:shape style="position:absolute;margin-left:516.339966pt;margin-top:59.79364pt;width:.479965pt;height:.42pt;mso-position-horizontal-relative:page;mso-position-vertical-relative:paragraph;z-index:85696" type="#_x0000_t75" stroked="false">
            <v:imagedata r:id="rId422" o:title=""/>
          </v:shape>
        </w:pict>
      </w:r>
      <w:r>
        <w:rPr/>
        <w:pict>
          <v:shape style="position:absolute;margin-left:580.119995pt;margin-top:59.79364pt;width:.479965pt;height:.42pt;mso-position-horizontal-relative:page;mso-position-vertical-relative:paragraph;z-index:85720" type="#_x0000_t75" stroked="false">
            <v:imagedata r:id="rId422" o:title=""/>
          </v:shape>
        </w:pict>
      </w:r>
      <w:r>
        <w:rPr/>
        <w:pict>
          <v:shape style="position:absolute;margin-left:643.839966pt;margin-top:58.833664pt;width:.477376pt;height:1.3725pt;mso-position-horizontal-relative:page;mso-position-vertical-relative:paragraph;z-index:85744" type="#_x0000_t75" stroked="false">
            <v:imagedata r:id="rId42" o:title=""/>
          </v:shape>
        </w:pict>
      </w:r>
      <w:r>
        <w:rPr/>
        <w:pict>
          <v:shape style="position:absolute;margin-left:707.640015pt;margin-top:58.833664pt;width:.477376pt;height:1.3725pt;mso-position-horizontal-relative:page;mso-position-vertical-relative:paragraph;z-index:85768" type="#_x0000_t75" stroked="false">
            <v:imagedata r:id="rId42"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48"/>
        <w:gridCol w:w="1416"/>
        <w:gridCol w:w="1134"/>
        <w:gridCol w:w="1097"/>
        <w:gridCol w:w="1274"/>
        <w:gridCol w:w="1276"/>
        <w:gridCol w:w="1274"/>
        <w:gridCol w:w="1276"/>
        <w:gridCol w:w="1274"/>
        <w:gridCol w:w="1276"/>
        <w:gridCol w:w="1270"/>
      </w:tblGrid>
      <w:tr>
        <w:trPr>
          <w:trHeight w:val="402" w:hRule="exact"/>
        </w:trPr>
        <w:tc>
          <w:tcPr>
            <w:tcW w:w="144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4921" w:type="dxa"/>
            <w:gridSpan w:val="4"/>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100" w:type="dxa"/>
            <w:gridSpan w:val="4"/>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06" w:right="107"/>
              <w:jc w:val="left"/>
              <w:rPr>
                <w:rFonts w:ascii="宋体" w:hAnsi="宋体" w:cs="宋体" w:eastAsia="宋体" w:hint="default"/>
                <w:sz w:val="21"/>
                <w:szCs w:val="21"/>
              </w:rPr>
            </w:pPr>
            <w:r>
              <w:rPr>
                <w:rFonts w:ascii="宋体" w:hAnsi="宋体" w:cs="宋体" w:eastAsia="宋体" w:hint="default"/>
                <w:sz w:val="21"/>
                <w:szCs w:val="21"/>
              </w:rPr>
              <w:t>在被投资单 位持股比例</w:t>
            </w:r>
          </w:p>
        </w:tc>
        <w:tc>
          <w:tcPr>
            <w:tcW w:w="1270"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71"/>
              <w:ind w:left="524" w:right="108"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r>
      <w:tr>
        <w:trPr>
          <w:trHeight w:val="401" w:hRule="exact"/>
        </w:trPr>
        <w:tc>
          <w:tcPr>
            <w:tcW w:w="1448" w:type="dxa"/>
            <w:vMerge/>
            <w:tcBorders>
              <w:left w:val="nil" w:sz="6" w:space="0" w:color="auto"/>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nil" w:sz="6" w:space="0" w:color="auto"/>
            </w:tcBorders>
            <w:shd w:val="clear" w:color="auto" w:fill="D2D2D2"/>
          </w:tcPr>
          <w:p>
            <w:pPr/>
          </w:p>
        </w:tc>
      </w:tr>
      <w:tr>
        <w:trPr>
          <w:trHeight w:val="1338"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7"/>
              <w:ind w:left="27" w:right="153"/>
              <w:jc w:val="both"/>
              <w:rPr>
                <w:rFonts w:ascii="宋体" w:hAnsi="宋体" w:cs="宋体" w:eastAsia="宋体" w:hint="default"/>
                <w:sz w:val="21"/>
                <w:szCs w:val="21"/>
              </w:rPr>
            </w:pPr>
            <w:r>
              <w:rPr>
                <w:rFonts w:ascii="宋体" w:hAnsi="宋体" w:cs="宋体" w:eastAsia="宋体" w:hint="default"/>
                <w:sz w:val="21"/>
                <w:szCs w:val="21"/>
              </w:rPr>
              <w:t>海富长江成长 股权投资（湖 北）合伙企业</w:t>
            </w:r>
          </w:p>
          <w:p>
            <w:pPr>
              <w:pStyle w:val="TableParagraph"/>
              <w:spacing w:line="240" w:lineRule="auto" w:before="11"/>
              <w:ind w:left="27" w:right="0"/>
              <w:jc w:val="both"/>
              <w:rPr>
                <w:rFonts w:ascii="宋体" w:hAnsi="宋体" w:cs="宋体" w:eastAsia="宋体" w:hint="default"/>
                <w:sz w:val="21"/>
                <w:szCs w:val="21"/>
              </w:rPr>
            </w:pPr>
            <w:r>
              <w:rPr>
                <w:rFonts w:ascii="宋体" w:hAnsi="宋体" w:cs="宋体" w:eastAsia="宋体" w:hint="default"/>
                <w:sz w:val="21"/>
                <w:szCs w:val="21"/>
              </w:rPr>
              <w:t>（有限合伙）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9" w:right="0"/>
              <w:jc w:val="left"/>
              <w:rPr>
                <w:rFonts w:ascii="Times New Roman" w:hAnsi="Times New Roman" w:cs="Times New Roman" w:eastAsia="Times New Roman" w:hint="default"/>
                <w:sz w:val="21"/>
                <w:szCs w:val="21"/>
              </w:rPr>
            </w:pPr>
            <w:r>
              <w:rPr>
                <w:rFonts w:ascii="Times New Roman"/>
                <w:sz w:val="21"/>
              </w:rPr>
              <w:t>7.04%</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r>
      <w:tr>
        <w:trPr>
          <w:trHeight w:val="403"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 w:right="0"/>
              <w:jc w:val="center"/>
              <w:rPr>
                <w:rFonts w:ascii="Times New Roman" w:hAnsi="Times New Roman" w:cs="Times New Roman" w:eastAsia="Times New Roman" w:hint="default"/>
                <w:sz w:val="21"/>
                <w:szCs w:val="21"/>
              </w:rPr>
            </w:pPr>
            <w:r>
              <w:rPr>
                <w:rFonts w:ascii="Times New Roman"/>
                <w:sz w:val="21"/>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3"/>
              <w:jc w:val="center"/>
              <w:rPr>
                <w:rFonts w:ascii="Times New Roman" w:hAnsi="Times New Roman" w:cs="Times New Roman" w:eastAsia="Times New Roman" w:hint="default"/>
                <w:sz w:val="21"/>
                <w:szCs w:val="21"/>
              </w:rPr>
            </w:pPr>
            <w:r>
              <w:rPr>
                <w:rFonts w:ascii="Times New Roman"/>
                <w:sz w:val="21"/>
              </w:rPr>
              <w:t>--</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line="240" w:lineRule="auto" w:before="2"/>
        <w:rPr>
          <w:rFonts w:ascii="宋体" w:hAnsi="宋体" w:cs="宋体" w:eastAsia="宋体" w:hint="default"/>
          <w:sz w:val="18"/>
          <w:szCs w:val="18"/>
        </w:rPr>
      </w:pPr>
    </w:p>
    <w:p>
      <w:pPr>
        <w:pStyle w:val="Heading2"/>
        <w:spacing w:line="240" w:lineRule="auto" w:before="26"/>
        <w:ind w:left="140" w:right="10338"/>
        <w:jc w:val="left"/>
        <w:rPr>
          <w:b w:val="0"/>
          <w:bCs w:val="0"/>
        </w:rPr>
      </w:pPr>
      <w:r>
        <w:rPr/>
        <w:pict>
          <v:shape style="position:absolute;margin-left:142.759995pt;margin-top:-32.70435pt;width:.48003pt;height:.18pt;mso-position-horizontal-relative:page;mso-position-vertical-relative:paragraph;z-index:85792" type="#_x0000_t75" stroked="false">
            <v:imagedata r:id="rId422" o:title=""/>
          </v:shape>
        </w:pict>
      </w:r>
      <w:r>
        <w:rPr/>
        <w:pict>
          <v:shape style="position:absolute;margin-left:213.559998pt;margin-top:-32.70435pt;width:.480015pt;height:.18pt;mso-position-horizontal-relative:page;mso-position-vertical-relative:paragraph;z-index:85816" type="#_x0000_t75" stroked="false">
            <v:imagedata r:id="rId422" o:title=""/>
          </v:shape>
        </w:pict>
      </w:r>
      <w:r>
        <w:rPr/>
        <w:pict>
          <v:shape style="position:absolute;margin-left:270.259979pt;margin-top:-32.70435pt;width:.48pt;height:.18pt;mso-position-horizontal-relative:page;mso-position-vertical-relative:paragraph;z-index:85840" type="#_x0000_t75" stroked="false">
            <v:imagedata r:id="rId422" o:title=""/>
          </v:shape>
        </w:pict>
      </w:r>
      <w:r>
        <w:rPr/>
        <w:pict>
          <v:shape style="position:absolute;margin-left:325.100006pt;margin-top:-32.70435pt;width:.48pt;height:.18pt;mso-position-horizontal-relative:page;mso-position-vertical-relative:paragraph;z-index:85864" type="#_x0000_t75" stroked="false">
            <v:imagedata r:id="rId422" o:title=""/>
          </v:shape>
        </w:pict>
      </w:r>
      <w:r>
        <w:rPr/>
        <w:pict>
          <v:shape style="position:absolute;margin-left:388.820007pt;margin-top:-32.70435pt;width:.48pt;height:.18pt;mso-position-horizontal-relative:page;mso-position-vertical-relative:paragraph;z-index:85888" type="#_x0000_t75" stroked="false">
            <v:imagedata r:id="rId422" o:title=""/>
          </v:shape>
        </w:pict>
      </w:r>
      <w:r>
        <w:rPr/>
        <w:pict>
          <v:shape style="position:absolute;margin-left:452.619995pt;margin-top:-32.70435pt;width:.48003pt;height:.18pt;mso-position-horizontal-relative:page;mso-position-vertical-relative:paragraph;z-index:85912" type="#_x0000_t75" stroked="false">
            <v:imagedata r:id="rId422" o:title=""/>
          </v:shape>
        </w:pict>
      </w:r>
      <w:r>
        <w:rPr/>
        <w:pict>
          <v:shape style="position:absolute;margin-left:516.339966pt;margin-top:-32.70435pt;width:.48pt;height:.18pt;mso-position-horizontal-relative:page;mso-position-vertical-relative:paragraph;z-index:85936" type="#_x0000_t75" stroked="false">
            <v:imagedata r:id="rId422" o:title=""/>
          </v:shape>
        </w:pict>
      </w:r>
      <w:r>
        <w:rPr/>
        <w:pict>
          <v:shape style="position:absolute;margin-left:580.119995pt;margin-top:-32.70435pt;width:.48pt;height:.18pt;mso-position-horizontal-relative:page;mso-position-vertical-relative:paragraph;z-index:85960" type="#_x0000_t75" stroked="false">
            <v:imagedata r:id="rId422" o:title=""/>
          </v:shape>
        </w:pict>
      </w:r>
      <w:r>
        <w:rPr/>
        <w:pict>
          <v:shape style="position:absolute;margin-left:643.839966pt;margin-top:-32.70435pt;width:.48pt;height:.18pt;mso-position-horizontal-relative:page;mso-position-vertical-relative:paragraph;z-index:85984" type="#_x0000_t75" stroked="false">
            <v:imagedata r:id="rId422" o:title=""/>
          </v:shape>
        </w:pict>
      </w:r>
      <w:r>
        <w:rPr/>
        <w:pict>
          <v:shape style="position:absolute;margin-left:707.640015pt;margin-top:-32.70435pt;width:.48pt;height:.18pt;mso-position-horizontal-relative:page;mso-position-vertical-relative:paragraph;z-index:86008" type="#_x0000_t75" stroked="false">
            <v:imagedata r:id="rId422" o:title=""/>
          </v:shape>
        </w:pict>
      </w:r>
      <w:r>
        <w:rPr/>
        <w:pict>
          <v:shape style="position:absolute;margin-left:142.759995pt;margin-top:-12.844378pt;width:.48pt;height:.48pt;mso-position-horizontal-relative:page;mso-position-vertical-relative:paragraph;z-index:86032" type="#_x0000_t75" stroked="false">
            <v:imagedata r:id="rId422" o:title=""/>
          </v:shape>
        </w:pict>
      </w:r>
      <w:r>
        <w:rPr/>
        <w:pict>
          <v:shape style="position:absolute;margin-left:213.559998pt;margin-top:-12.844378pt;width:.479985pt;height:.48pt;mso-position-horizontal-relative:page;mso-position-vertical-relative:paragraph;z-index:86056" type="#_x0000_t75" stroked="false">
            <v:imagedata r:id="rId422" o:title=""/>
          </v:shape>
        </w:pict>
      </w:r>
      <w:r>
        <w:rPr/>
        <w:pict>
          <v:shape style="position:absolute;margin-left:270.259979pt;margin-top:-12.844378pt;width:.47997pt;height:.48pt;mso-position-horizontal-relative:page;mso-position-vertical-relative:paragraph;z-index:86080" type="#_x0000_t75" stroked="false">
            <v:imagedata r:id="rId422" o:title=""/>
          </v:shape>
        </w:pict>
      </w:r>
      <w:r>
        <w:rPr/>
        <w:pict>
          <v:shape style="position:absolute;margin-left:325.100006pt;margin-top:-12.844378pt;width:.47997pt;height:.48pt;mso-position-horizontal-relative:page;mso-position-vertical-relative:paragraph;z-index:86104" type="#_x0000_t75" stroked="false">
            <v:imagedata r:id="rId422" o:title=""/>
          </v:shape>
        </w:pict>
      </w:r>
      <w:r>
        <w:rPr/>
        <w:pict>
          <v:shape style="position:absolute;margin-left:388.820007pt;margin-top:-12.844378pt;width:.47997pt;height:.48pt;mso-position-horizontal-relative:page;mso-position-vertical-relative:paragraph;z-index:86128" type="#_x0000_t75" stroked="false">
            <v:imagedata r:id="rId422" o:title=""/>
          </v:shape>
        </w:pict>
      </w:r>
      <w:r>
        <w:rPr/>
        <w:pict>
          <v:shape style="position:absolute;margin-left:452.619995pt;margin-top:-12.844378pt;width:.48pt;height:.48pt;mso-position-horizontal-relative:page;mso-position-vertical-relative:paragraph;z-index:86152" type="#_x0000_t75" stroked="false">
            <v:imagedata r:id="rId422" o:title=""/>
          </v:shape>
        </w:pict>
      </w:r>
      <w:r>
        <w:rPr/>
        <w:pict>
          <v:shape style="position:absolute;margin-left:516.339966pt;margin-top:-12.844378pt;width:.47997pt;height:.48pt;mso-position-horizontal-relative:page;mso-position-vertical-relative:paragraph;z-index:86176" type="#_x0000_t75" stroked="false">
            <v:imagedata r:id="rId422" o:title=""/>
          </v:shape>
        </w:pict>
      </w:r>
      <w:r>
        <w:rPr/>
        <w:pict>
          <v:shape style="position:absolute;margin-left:580.119995pt;margin-top:-12.844378pt;width:.47997pt;height:.48pt;mso-position-horizontal-relative:page;mso-position-vertical-relative:paragraph;z-index:86200" type="#_x0000_t75" stroked="false">
            <v:imagedata r:id="rId422" o:title=""/>
          </v:shape>
        </w:pict>
      </w:r>
      <w:r>
        <w:rPr/>
        <w:pict>
          <v:shape style="position:absolute;margin-left:643.839966pt;margin-top:-12.844378pt;width:.47997pt;height:.48pt;mso-position-horizontal-relative:page;mso-position-vertical-relative:paragraph;z-index:86224" type="#_x0000_t75" stroked="false">
            <v:imagedata r:id="rId422" o:title=""/>
          </v:shape>
        </w:pict>
      </w:r>
      <w:r>
        <w:rPr/>
        <w:pict>
          <v:shape style="position:absolute;margin-left:707.640015pt;margin-top:-12.844378pt;width:.47997pt;height:.48pt;mso-position-horizontal-relative:page;mso-position-vertical-relative:paragraph;z-index:86248" type="#_x0000_t75" stroked="false">
            <v:imagedata r:id="rId422" o:title=""/>
          </v:shape>
        </w:pict>
      </w:r>
      <w:bookmarkStart w:name="11、长期股权投资" w:id="254"/>
      <w:bookmarkEnd w:id="254"/>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0"/>
          <w:szCs w:val="20"/>
        </w:rPr>
      </w:pPr>
    </w:p>
    <w:p>
      <w:pPr>
        <w:spacing w:before="35"/>
        <w:ind w:left="0" w:right="1435" w:firstLine="0"/>
        <w:jc w:val="right"/>
        <w:rPr>
          <w:rFonts w:ascii="宋体" w:hAnsi="宋体" w:cs="宋体" w:eastAsia="宋体" w:hint="default"/>
          <w:sz w:val="21"/>
          <w:szCs w:val="21"/>
        </w:rPr>
      </w:pPr>
      <w:r>
        <w:rPr/>
        <w:pict>
          <v:shape style="position:absolute;margin-left:185pt;margin-top:39.69368pt;width:.480007pt;height:.9pt;mso-position-horizontal-relative:page;mso-position-vertical-relative:paragraph;z-index:86272" type="#_x0000_t75" stroked="false">
            <v:imagedata r:id="rId67" o:title=""/>
          </v:shape>
        </w:pict>
      </w:r>
      <w:r>
        <w:rPr/>
        <w:pict>
          <v:shape style="position:absolute;margin-left:650.559998pt;margin-top:39.69368pt;width:.479992pt;height:.9pt;mso-position-horizontal-relative:page;mso-position-vertical-relative:paragraph;z-index:86296" type="#_x0000_t75" stroked="false">
            <v:imagedata r:id="rId423"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139"/>
        <w:gridCol w:w="1146"/>
        <w:gridCol w:w="1264"/>
        <w:gridCol w:w="1150"/>
        <w:gridCol w:w="1148"/>
        <w:gridCol w:w="1150"/>
        <w:gridCol w:w="1150"/>
        <w:gridCol w:w="1150"/>
        <w:gridCol w:w="1151"/>
        <w:gridCol w:w="1150"/>
        <w:gridCol w:w="1264"/>
        <w:gridCol w:w="1140"/>
      </w:tblGrid>
      <w:tr>
        <w:trPr>
          <w:trHeight w:val="402" w:hRule="exact"/>
        </w:trPr>
        <w:tc>
          <w:tcPr>
            <w:tcW w:w="1139"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311" w:type="dxa"/>
            <w:gridSpan w:val="8"/>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4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253" w:right="40" w:hanging="210"/>
              <w:jc w:val="left"/>
              <w:rPr>
                <w:rFonts w:ascii="宋体" w:hAnsi="宋体" w:cs="宋体" w:eastAsia="宋体" w:hint="default"/>
                <w:sz w:val="21"/>
                <w:szCs w:val="21"/>
              </w:rPr>
            </w:pPr>
            <w:r>
              <w:rPr>
                <w:rFonts w:ascii="宋体" w:hAnsi="宋体" w:cs="宋体" w:eastAsia="宋体" w:hint="default"/>
                <w:sz w:val="21"/>
                <w:szCs w:val="21"/>
              </w:rPr>
              <w:t>减值准备期 末余额</w:t>
            </w:r>
          </w:p>
        </w:tc>
      </w:tr>
      <w:tr>
        <w:trPr>
          <w:trHeight w:val="1026" w:hRule="exact"/>
        </w:trPr>
        <w:tc>
          <w:tcPr>
            <w:tcW w:w="1139" w:type="dxa"/>
            <w:vMerge/>
            <w:tcBorders>
              <w:left w:val="nil" w:sz="6" w:space="0" w:color="auto"/>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4" w:right="42"/>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54" w:right="43" w:hanging="210"/>
              <w:jc w:val="left"/>
              <w:rPr>
                <w:rFonts w:ascii="宋体" w:hAnsi="宋体" w:cs="宋体" w:eastAsia="宋体" w:hint="default"/>
                <w:sz w:val="21"/>
                <w:szCs w:val="21"/>
              </w:rPr>
            </w:pPr>
            <w:r>
              <w:rPr>
                <w:rFonts w:ascii="宋体" w:hAnsi="宋体" w:cs="宋体" w:eastAsia="宋体" w:hint="default"/>
                <w:sz w:val="21"/>
                <w:szCs w:val="21"/>
              </w:rPr>
              <w:t>其他综合收 益调整</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64" w:right="43" w:hanging="420"/>
              <w:jc w:val="left"/>
              <w:rPr>
                <w:rFonts w:ascii="宋体" w:hAnsi="宋体" w:cs="宋体" w:eastAsia="宋体" w:hint="default"/>
                <w:sz w:val="21"/>
                <w:szCs w:val="21"/>
              </w:rPr>
            </w:pPr>
            <w:r>
              <w:rPr>
                <w:rFonts w:ascii="宋体" w:hAnsi="宋体" w:cs="宋体" w:eastAsia="宋体" w:hint="default"/>
                <w:sz w:val="21"/>
                <w:szCs w:val="21"/>
              </w:rPr>
              <w:t>其他权益变 动</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4" w:right="43"/>
              <w:jc w:val="center"/>
              <w:rPr>
                <w:rFonts w:ascii="宋体" w:hAnsi="宋体" w:cs="宋体" w:eastAsia="宋体" w:hint="default"/>
                <w:sz w:val="21"/>
                <w:szCs w:val="21"/>
              </w:rPr>
            </w:pPr>
            <w:r>
              <w:rPr>
                <w:rFonts w:ascii="宋体" w:hAnsi="宋体" w:cs="宋体" w:eastAsia="宋体" w:hint="default"/>
                <w:sz w:val="21"/>
                <w:szCs w:val="21"/>
              </w:rPr>
              <w:t>宣告发放现 金股利或利 润</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64" w:right="44" w:hanging="420"/>
              <w:jc w:val="left"/>
              <w:rPr>
                <w:rFonts w:ascii="宋体" w:hAnsi="宋体" w:cs="宋体" w:eastAsia="宋体" w:hint="default"/>
                <w:sz w:val="21"/>
                <w:szCs w:val="21"/>
              </w:rPr>
            </w:pPr>
            <w:r>
              <w:rPr>
                <w:rFonts w:ascii="宋体" w:hAnsi="宋体" w:cs="宋体" w:eastAsia="宋体" w:hint="default"/>
                <w:sz w:val="21"/>
                <w:szCs w:val="21"/>
              </w:rPr>
              <w:t>计提减值准 备</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4"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4001" w:type="dxa"/>
            <w:gridSpan w:val="12"/>
            <w:tcBorders>
              <w:top w:val="single" w:sz="7"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1338"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0" w:right="61"/>
              <w:jc w:val="both"/>
              <w:rPr>
                <w:rFonts w:ascii="宋体" w:hAnsi="宋体" w:cs="宋体" w:eastAsia="宋体" w:hint="default"/>
                <w:sz w:val="21"/>
                <w:szCs w:val="21"/>
              </w:rPr>
            </w:pPr>
            <w:r>
              <w:rPr>
                <w:rFonts w:ascii="宋体" w:hAnsi="宋体" w:cs="宋体" w:eastAsia="宋体" w:hint="default"/>
                <w:sz w:val="21"/>
                <w:szCs w:val="21"/>
              </w:rPr>
              <w:t>武汉中元九 派产业投资 管理有限公 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868,703.23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-311,637.88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557,065.35</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r>
      <w:tr>
        <w:trPr>
          <w:trHeight w:val="402" w:hRule="exact"/>
        </w:trPr>
        <w:tc>
          <w:tcPr>
            <w:tcW w:w="113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868,703.23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-311,637.88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557,065.35</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4001" w:type="dxa"/>
            <w:gridSpan w:val="12"/>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674"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0" w:right="61"/>
              <w:jc w:val="left"/>
              <w:rPr>
                <w:rFonts w:ascii="宋体" w:hAnsi="宋体" w:cs="宋体" w:eastAsia="宋体" w:hint="default"/>
                <w:sz w:val="21"/>
                <w:szCs w:val="21"/>
              </w:rPr>
            </w:pPr>
            <w:r>
              <w:rPr>
                <w:rFonts w:ascii="宋体" w:hAnsi="宋体" w:cs="宋体" w:eastAsia="宋体" w:hint="default"/>
                <w:sz w:val="21"/>
                <w:szCs w:val="21"/>
              </w:rPr>
              <w:t>合肥禾沃商 贸有限责任</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6" w:right="0"/>
              <w:jc w:val="left"/>
              <w:rPr>
                <w:rFonts w:ascii="Times New Roman" w:hAnsi="Times New Roman" w:cs="Times New Roman" w:eastAsia="Times New Roman" w:hint="default"/>
                <w:sz w:val="21"/>
                <w:szCs w:val="21"/>
              </w:rPr>
            </w:pPr>
            <w:r>
              <w:rPr>
                <w:rFonts w:ascii="Times New Roman"/>
                <w:sz w:val="21"/>
              </w:rPr>
              <w:t>350,000.00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19,870.87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369,870.87</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bl>
    <w:p>
      <w:pPr>
        <w:spacing w:after="0" w:line="240" w:lineRule="auto"/>
        <w:jc w:val="left"/>
        <w:rPr>
          <w:rFonts w:ascii="宋体" w:hAnsi="宋体" w:cs="宋体" w:eastAsia="宋体" w:hint="default"/>
          <w:sz w:val="20"/>
          <w:szCs w:val="20"/>
        </w:rPr>
        <w:sectPr>
          <w:headerReference w:type="default" r:id="rId419"/>
          <w:footerReference w:type="default" r:id="rId420"/>
          <w:pgSz w:w="16840" w:h="11910" w:orient="landscape"/>
          <w:pgMar w:header="867" w:footer="979" w:top="1060" w:bottom="1160" w:left="1300" w:right="0"/>
          <w:pgNumType w:start="168"/>
        </w:sectPr>
      </w:pPr>
    </w:p>
    <w:p>
      <w:pPr>
        <w:spacing w:line="240" w:lineRule="auto" w:before="4"/>
        <w:rPr>
          <w:rFonts w:ascii="Times New Roman" w:hAnsi="Times New Roman" w:cs="Times New Roman" w:eastAsia="Times New Roman" w:hint="default"/>
          <w:sz w:val="3"/>
          <w:szCs w:val="3"/>
        </w:rPr>
      </w:pPr>
      <w:r>
        <w:rPr/>
        <w:pict>
          <v:group style="position:absolute;margin-left:70.379997pt;margin-top:74.460022pt;width:57.8pt;height:.85pt;mso-position-horizontal-relative:page;mso-position-vertical-relative:page;z-index:-1448944" coordorigin="1408,1489" coordsize="1156,17">
            <v:shape style="position:absolute;left:2554;top:1489;width:10;height:7" type="#_x0000_t75" stroked="false">
              <v:imagedata r:id="rId422" o:title=""/>
            </v:shape>
            <v:group style="position:absolute;left:1412;top:1501;width:1142;height:2" coordorigin="1412,1501" coordsize="1142,2">
              <v:shape style="position:absolute;left:1412;top:1501;width:1142;height:2" coordorigin="1412,1501" coordsize="1142,0" path="m1412,1501l2554,1501e" filled="false" stroked="true" strokeweight=".48pt" strokecolor="#000000">
                <v:path arrowok="t"/>
              </v:shape>
            </v:group>
            <w10:wrap type="none"/>
          </v:group>
        </w:pict>
      </w:r>
      <w:r>
        <w:rPr/>
        <w:pict>
          <v:shape style="position:absolute;margin-left:185pt;margin-top:74.460022pt;width:.480015pt;height:.36pt;mso-position-horizontal-relative:page;mso-position-vertical-relative:page;z-index:87136" type="#_x0000_t75" stroked="false">
            <v:imagedata r:id="rId422" o:title=""/>
          </v:shape>
        </w:pict>
      </w:r>
      <w:r>
        <w:rPr/>
        <w:pict>
          <v:shape style="position:absolute;margin-left:248.179993pt;margin-top:74.460022pt;width:.48003pt;height:.36pt;mso-position-horizontal-relative:page;mso-position-vertical-relative:page;z-index:87160" type="#_x0000_t75" stroked="false">
            <v:imagedata r:id="rId422" o:title=""/>
          </v:shape>
        </w:pict>
      </w:r>
      <w:r>
        <w:rPr/>
        <w:pict>
          <v:shape style="position:absolute;margin-left:305.660004pt;margin-top:74.460022pt;width:.48003pt;height:.36pt;mso-position-horizontal-relative:page;mso-position-vertical-relative:page;z-index:87184" type="#_x0000_t75" stroked="false">
            <v:imagedata r:id="rId422" o:title=""/>
          </v:shape>
        </w:pict>
      </w:r>
      <w:r>
        <w:rPr/>
        <w:pict>
          <v:shape style="position:absolute;margin-left:363.079987pt;margin-top:74.460022pt;width:.48003pt;height:.36pt;mso-position-horizontal-relative:page;mso-position-vertical-relative:page;z-index:87208" type="#_x0000_t75" stroked="false">
            <v:imagedata r:id="rId422" o:title=""/>
          </v:shape>
        </w:pict>
      </w:r>
      <w:r>
        <w:rPr/>
        <w:pict>
          <v:shape style="position:absolute;margin-left:420.559998pt;margin-top:74.460022pt;width:.50002pt;height:.36pt;mso-position-horizontal-relative:page;mso-position-vertical-relative:page;z-index:87232" type="#_x0000_t75" stroked="false">
            <v:imagedata r:id="rId422" o:title=""/>
          </v:shape>
        </w:pict>
      </w:r>
      <w:r>
        <w:rPr/>
        <w:pict>
          <v:shape style="position:absolute;margin-left:478.059998pt;margin-top:74.460022pt;width:.48003pt;height:.36pt;mso-position-horizontal-relative:page;mso-position-vertical-relative:page;z-index:87256" type="#_x0000_t75" stroked="false">
            <v:imagedata r:id="rId422" o:title=""/>
          </v:shape>
        </w:pict>
      </w:r>
      <w:r>
        <w:rPr/>
        <w:pict>
          <v:shape style="position:absolute;margin-left:535.539978pt;margin-top:74.460022pt;width:.480061pt;height:.36pt;mso-position-horizontal-relative:page;mso-position-vertical-relative:page;z-index:87280" type="#_x0000_t75" stroked="false">
            <v:imagedata r:id="rId422" o:title=""/>
          </v:shape>
        </w:pict>
      </w:r>
      <w:r>
        <w:rPr/>
        <w:pict>
          <v:shape style="position:absolute;margin-left:593.080017pt;margin-top:74.460022pt;width:.48pt;height:.36pt;mso-position-horizontal-relative:page;mso-position-vertical-relative:page;z-index:87304" type="#_x0000_t75" stroked="false">
            <v:imagedata r:id="rId422" o:title=""/>
          </v:shape>
        </w:pict>
      </w:r>
      <w:r>
        <w:rPr/>
        <w:pict>
          <v:shape style="position:absolute;margin-left:650.559998pt;margin-top:74.460022pt;width:.48pt;height:.36pt;mso-position-horizontal-relative:page;mso-position-vertical-relative:page;z-index:87328" type="#_x0000_t75" stroked="false">
            <v:imagedata r:id="rId422" o:title=""/>
          </v:shape>
        </w:pict>
      </w:r>
      <w:r>
        <w:rPr/>
        <w:pict>
          <v:shape style="position:absolute;margin-left:713.76001pt;margin-top:74.460022pt;width:.48pt;height:.36pt;mso-position-horizontal-relative:page;mso-position-vertical-relative:page;z-index:87352" type="#_x0000_t75" stroked="false">
            <v:imagedata r:id="rId422" o:title=""/>
          </v:shape>
        </w:pict>
      </w:r>
      <w:r>
        <w:rPr/>
        <w:pict>
          <v:shape style="position:absolute;margin-left:127.679993pt;margin-top:145.820023pt;width:.480015pt;height:.42pt;mso-position-horizontal-relative:page;mso-position-vertical-relative:page;z-index:87376" type="#_x0000_t75" stroked="false">
            <v:imagedata r:id="rId424" o:title=""/>
          </v:shape>
        </w:pict>
      </w:r>
      <w:r>
        <w:rPr/>
        <w:pict>
          <v:shape style="position:absolute;margin-left:185pt;margin-top:145.820023pt;width:.480015pt;height:.42pt;mso-position-horizontal-relative:page;mso-position-vertical-relative:page;z-index:87400" type="#_x0000_t75" stroked="false">
            <v:imagedata r:id="rId424" o:title=""/>
          </v:shape>
        </w:pict>
      </w:r>
      <w:r>
        <w:rPr/>
        <w:pict>
          <v:shape style="position:absolute;margin-left:248.179993pt;margin-top:145.820023pt;width:.480031pt;height:.42pt;mso-position-horizontal-relative:page;mso-position-vertical-relative:page;z-index:87424" type="#_x0000_t75" stroked="false">
            <v:imagedata r:id="rId424" o:title=""/>
          </v:shape>
        </w:pict>
      </w:r>
      <w:r>
        <w:rPr/>
        <w:pict>
          <v:shape style="position:absolute;margin-left:305.660004pt;margin-top:145.820023pt;width:.480031pt;height:.42pt;mso-position-horizontal-relative:page;mso-position-vertical-relative:page;z-index:87448" type="#_x0000_t75" stroked="false">
            <v:imagedata r:id="rId424" o:title=""/>
          </v:shape>
        </w:pict>
      </w:r>
      <w:r>
        <w:rPr/>
        <w:pict>
          <v:shape style="position:absolute;margin-left:363.079987pt;margin-top:145.820023pt;width:.480031pt;height:.42pt;mso-position-horizontal-relative:page;mso-position-vertical-relative:page;z-index:87472" type="#_x0000_t75" stroked="false">
            <v:imagedata r:id="rId424" o:title=""/>
          </v:shape>
        </w:pict>
      </w:r>
      <w:r>
        <w:rPr/>
        <w:pict>
          <v:shape style="position:absolute;margin-left:420.559998pt;margin-top:145.820023pt;width:.50002pt;height:.42pt;mso-position-horizontal-relative:page;mso-position-vertical-relative:page;z-index:87496" type="#_x0000_t75" stroked="false">
            <v:imagedata r:id="rId424" o:title=""/>
          </v:shape>
        </w:pict>
      </w:r>
      <w:r>
        <w:rPr/>
        <w:pict>
          <v:shape style="position:absolute;margin-left:478.059998pt;margin-top:145.820023pt;width:.480031pt;height:.42pt;mso-position-horizontal-relative:page;mso-position-vertical-relative:page;z-index:87520" type="#_x0000_t75" stroked="false">
            <v:imagedata r:id="rId424" o:title=""/>
          </v:shape>
        </w:pict>
      </w:r>
      <w:r>
        <w:rPr/>
        <w:pict>
          <v:shape style="position:absolute;margin-left:535.539978pt;margin-top:145.820023pt;width:.480061pt;height:.42pt;mso-position-horizontal-relative:page;mso-position-vertical-relative:page;z-index:87544" type="#_x0000_t75" stroked="false">
            <v:imagedata r:id="rId424" o:title=""/>
          </v:shape>
        </w:pict>
      </w:r>
      <w:r>
        <w:rPr/>
        <w:pict>
          <v:shape style="position:absolute;margin-left:593.080017pt;margin-top:145.820023pt;width:.48pt;height:.42pt;mso-position-horizontal-relative:page;mso-position-vertical-relative:page;z-index:87568" type="#_x0000_t75" stroked="false">
            <v:imagedata r:id="rId424" o:title=""/>
          </v:shape>
        </w:pict>
      </w:r>
      <w:r>
        <w:rPr/>
        <w:pict>
          <v:shape style="position:absolute;margin-left:650.559998pt;margin-top:145.820023pt;width:.48pt;height:.42pt;mso-position-horizontal-relative:page;mso-position-vertical-relative:page;z-index:87592" type="#_x0000_t75" stroked="false">
            <v:imagedata r:id="rId424" o:title=""/>
          </v:shape>
        </w:pict>
      </w:r>
      <w:r>
        <w:rPr/>
        <w:pict>
          <v:shape style="position:absolute;margin-left:713.76001pt;margin-top:145.820023pt;width:.48pt;height:.42pt;mso-position-horizontal-relative:page;mso-position-vertical-relative:page;z-index:87616" type="#_x0000_t75" stroked="false">
            <v:imagedata r:id="rId424" o:title=""/>
          </v:shape>
        </w:pict>
      </w:r>
      <w:r>
        <w:rPr/>
        <w:pict>
          <v:shape style="position:absolute;margin-left:127.679993pt;margin-top:165.919998pt;width:.47998pt;height:.42pt;mso-position-horizontal-relative:page;mso-position-vertical-relative:page;z-index:87640" type="#_x0000_t75" stroked="false">
            <v:imagedata r:id="rId425" o:title=""/>
          </v:shape>
        </w:pict>
      </w:r>
      <w:r>
        <w:rPr/>
        <w:pict>
          <v:shape style="position:absolute;margin-left:185pt;margin-top:165.919998pt;width:.47998pt;height:.42pt;mso-position-horizontal-relative:page;mso-position-vertical-relative:page;z-index:87664" type="#_x0000_t75" stroked="false">
            <v:imagedata r:id="rId425" o:title=""/>
          </v:shape>
        </w:pict>
      </w:r>
      <w:r>
        <w:rPr/>
        <w:pict>
          <v:shape style="position:absolute;margin-left:248.179993pt;margin-top:165.919998pt;width:.479996pt;height:.42pt;mso-position-horizontal-relative:page;mso-position-vertical-relative:page;z-index:87688" type="#_x0000_t75" stroked="false">
            <v:imagedata r:id="rId425" o:title=""/>
          </v:shape>
        </w:pict>
      </w:r>
      <w:r>
        <w:rPr/>
        <w:pict>
          <v:shape style="position:absolute;margin-left:305.660004pt;margin-top:165.919998pt;width:.479996pt;height:.42pt;mso-position-horizontal-relative:page;mso-position-vertical-relative:page;z-index:87712" type="#_x0000_t75" stroked="false">
            <v:imagedata r:id="rId425" o:title=""/>
          </v:shape>
        </w:pict>
      </w:r>
      <w:r>
        <w:rPr/>
        <w:pict>
          <v:shape style="position:absolute;margin-left:363.079987pt;margin-top:165.919998pt;width:.479996pt;height:.42pt;mso-position-horizontal-relative:page;mso-position-vertical-relative:page;z-index:87736" type="#_x0000_t75" stroked="false">
            <v:imagedata r:id="rId425" o:title=""/>
          </v:shape>
        </w:pict>
      </w:r>
      <w:r>
        <w:rPr/>
        <w:pict>
          <v:shape style="position:absolute;margin-left:420.559998pt;margin-top:165.919998pt;width:.499984pt;height:.42pt;mso-position-horizontal-relative:page;mso-position-vertical-relative:page;z-index:87760" type="#_x0000_t75" stroked="false">
            <v:imagedata r:id="rId425" o:title=""/>
          </v:shape>
        </w:pict>
      </w:r>
      <w:r>
        <w:rPr/>
        <w:pict>
          <v:shape style="position:absolute;margin-left:478.059998pt;margin-top:165.919998pt;width:.479996pt;height:.42pt;mso-position-horizontal-relative:page;mso-position-vertical-relative:page;z-index:87784" type="#_x0000_t75" stroked="false">
            <v:imagedata r:id="rId425" o:title=""/>
          </v:shape>
        </w:pict>
      </w:r>
      <w:r>
        <w:rPr/>
        <w:pict>
          <v:shape style="position:absolute;margin-left:535.539978pt;margin-top:165.919998pt;width:.480026pt;height:.42pt;mso-position-horizontal-relative:page;mso-position-vertical-relative:page;z-index:87808" type="#_x0000_t75" stroked="false">
            <v:imagedata r:id="rId425" o:title=""/>
          </v:shape>
        </w:pict>
      </w:r>
      <w:r>
        <w:rPr/>
        <w:pict>
          <v:shape style="position:absolute;margin-left:593.080017pt;margin-top:165.919998pt;width:.479965pt;height:.42pt;mso-position-horizontal-relative:page;mso-position-vertical-relative:page;z-index:87832" type="#_x0000_t75" stroked="false">
            <v:imagedata r:id="rId425" o:title=""/>
          </v:shape>
        </w:pict>
      </w:r>
      <w:r>
        <w:rPr/>
        <w:pict>
          <v:shape style="position:absolute;margin-left:650.559998pt;margin-top:165.919998pt;width:.479965pt;height:.42pt;mso-position-horizontal-relative:page;mso-position-vertical-relative:page;z-index:87856" type="#_x0000_t75" stroked="false">
            <v:imagedata r:id="rId425" o:title=""/>
          </v:shape>
        </w:pict>
      </w:r>
      <w:r>
        <w:rPr/>
        <w:pict>
          <v:shape style="position:absolute;margin-left:713.76001pt;margin-top:165.919998pt;width:.479965pt;height:.42pt;mso-position-horizontal-relative:page;mso-position-vertical-relative:page;z-index:87880" type="#_x0000_t75" stroked="false">
            <v:imagedata r:id="rId425" o:title=""/>
          </v:shape>
        </w:pict>
      </w:r>
    </w:p>
    <w:tbl>
      <w:tblPr>
        <w:tblW w:w="0" w:type="auto"/>
        <w:jc w:val="left"/>
        <w:tblInd w:w="113" w:type="dxa"/>
        <w:tblLayout w:type="fixed"/>
        <w:tblCellMar>
          <w:top w:w="0" w:type="dxa"/>
          <w:left w:w="0" w:type="dxa"/>
          <w:bottom w:w="0" w:type="dxa"/>
          <w:right w:w="0" w:type="dxa"/>
        </w:tblCellMar>
        <w:tblLook w:val="01E0"/>
      </w:tblPr>
      <w:tblGrid>
        <w:gridCol w:w="1146"/>
        <w:gridCol w:w="1146"/>
        <w:gridCol w:w="1264"/>
        <w:gridCol w:w="1150"/>
        <w:gridCol w:w="1148"/>
        <w:gridCol w:w="1150"/>
        <w:gridCol w:w="1150"/>
        <w:gridCol w:w="1150"/>
        <w:gridCol w:w="1151"/>
        <w:gridCol w:w="1150"/>
        <w:gridCol w:w="1264"/>
        <w:gridCol w:w="1150"/>
      </w:tblGrid>
      <w:tr>
        <w:trPr>
          <w:trHeight w:val="377" w:hRule="exact"/>
        </w:trPr>
        <w:tc>
          <w:tcPr>
            <w:tcW w:w="1146" w:type="dxa"/>
            <w:tcBorders>
              <w:top w:val="single" w:sz="15" w:space="0" w:color="000000"/>
              <w:left w:val="nil" w:sz="6" w:space="0" w:color="auto"/>
              <w:bottom w:val="nil" w:sz="6" w:space="0" w:color="auto"/>
              <w:right w:val="single" w:sz="4" w:space="0" w:color="000000"/>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15"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1026" w:hRule="exact"/>
        </w:trPr>
        <w:tc>
          <w:tcPr>
            <w:tcW w:w="1146" w:type="dxa"/>
            <w:tcBorders>
              <w:top w:val="nil" w:sz="6" w:space="0" w:color="auto"/>
              <w:left w:val="nil" w:sz="6" w:space="0" w:color="auto"/>
              <w:bottom w:val="single" w:sz="4" w:space="0" w:color="000000"/>
              <w:right w:val="single" w:sz="4" w:space="0" w:color="000000"/>
            </w:tcBorders>
          </w:tcPr>
          <w:p>
            <w:pPr>
              <w:pStyle w:val="TableParagraph"/>
              <w:spacing w:line="273" w:lineRule="auto" w:before="31"/>
              <w:ind w:left="27" w:right="61"/>
              <w:jc w:val="both"/>
              <w:rPr>
                <w:rFonts w:ascii="宋体" w:hAnsi="宋体" w:cs="宋体" w:eastAsia="宋体" w:hint="default"/>
                <w:sz w:val="21"/>
                <w:szCs w:val="21"/>
              </w:rPr>
            </w:pPr>
            <w:r>
              <w:rPr>
                <w:rFonts w:ascii="宋体" w:hAnsi="宋体" w:cs="宋体" w:eastAsia="宋体" w:hint="default"/>
                <w:sz w:val="21"/>
                <w:szCs w:val="21"/>
              </w:rPr>
              <w:t>苏州康利贞 医药有限公 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z w:val="21"/>
              </w:rPr>
              <w:t>19,600,000.00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360,583.15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 w:right="0"/>
              <w:jc w:val="center"/>
              <w:rPr>
                <w:rFonts w:ascii="Times New Roman" w:hAnsi="Times New Roman" w:cs="Times New Roman" w:eastAsia="Times New Roman" w:hint="default"/>
                <w:sz w:val="21"/>
                <w:szCs w:val="21"/>
              </w:rPr>
            </w:pPr>
            <w:r>
              <w:rPr>
                <w:rFonts w:ascii="Times New Roman"/>
                <w:sz w:val="21"/>
              </w:rPr>
              <w:t>19,960,583.15</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r>
      <w:tr>
        <w:trPr>
          <w:trHeight w:val="402" w:hRule="exact"/>
        </w:trPr>
        <w:tc>
          <w:tcPr>
            <w:tcW w:w="11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19,950,000.00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380,454.02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20,330,454.02</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11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60" w:right="0"/>
              <w:jc w:val="left"/>
              <w:rPr>
                <w:rFonts w:ascii="Times New Roman" w:hAnsi="Times New Roman" w:cs="Times New Roman" w:eastAsia="Times New Roman" w:hint="default"/>
                <w:sz w:val="21"/>
                <w:szCs w:val="21"/>
              </w:rPr>
            </w:pPr>
            <w:r>
              <w:rPr>
                <w:rFonts w:ascii="Times New Roman"/>
                <w:sz w:val="21"/>
              </w:rPr>
              <w:t>868,703.23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19,950,000.00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68,816.14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20,887,519.37</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867" w:footer="979" w:top="1060" w:bottom="1160" w:left="12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left="1133" w:right="1033"/>
        <w:jc w:val="left"/>
        <w:rPr>
          <w:b w:val="0"/>
          <w:bCs w:val="0"/>
        </w:rPr>
      </w:pPr>
      <w:bookmarkStart w:name="12、投资性房地产" w:id="255"/>
      <w:bookmarkEnd w:id="255"/>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headerReference w:type="default" r:id="rId426"/>
          <w:footerReference w:type="default" r:id="rId427"/>
          <w:pgSz w:w="11910" w:h="16840"/>
          <w:pgMar w:header="877" w:footer="979" w:top="1100" w:bottom="1160" w:left="0" w:right="0"/>
          <w:pgNumType w:start="170"/>
        </w:sectPr>
      </w:pPr>
    </w:p>
    <w:p>
      <w:pPr>
        <w:pStyle w:val="BodyText"/>
        <w:spacing w:line="240" w:lineRule="auto"/>
        <w:ind w:left="16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pict>
          <v:shape style="position:absolute;margin-left:247.899994pt;margin-top:45.843697pt;width:.480031pt;height:.42pt;mso-position-horizontal-relative:page;mso-position-vertical-relative:paragraph;z-index:87904" type="#_x0000_t75" stroked="false">
            <v:imagedata r:id="rId425" o:title=""/>
          </v:shape>
        </w:pict>
      </w:r>
      <w:r>
        <w:rPr/>
        <w:pict>
          <v:shape style="position:absolute;margin-left:343.600006pt;margin-top:45.843697pt;width:.48pt;height:.42pt;mso-position-horizontal-relative:page;mso-position-vertical-relative:paragraph;z-index:87928" type="#_x0000_t75" stroked="false">
            <v:imagedata r:id="rId425" o:title=""/>
          </v:shape>
        </w:pict>
      </w:r>
      <w:r>
        <w:rPr/>
        <w:pict>
          <v:shape style="position:absolute;margin-left:439.320007pt;margin-top:45.843697pt;width:.48pt;height:.42pt;mso-position-horizontal-relative:page;mso-position-vertical-relative:paragraph;z-index:87952" type="#_x0000_t75" stroked="false">
            <v:imagedata r:id="rId425" o:title=""/>
          </v:shape>
        </w:pict>
      </w:r>
      <w:r>
        <w:rPr/>
        <w:pict>
          <v:shape style="position:absolute;margin-left:247.899994pt;margin-top:65.943687pt;width:.480031pt;height:.42pt;mso-position-horizontal-relative:page;mso-position-vertical-relative:paragraph;z-index:87976" type="#_x0000_t75" stroked="false">
            <v:imagedata r:id="rId425" o:title=""/>
          </v:shape>
        </w:pict>
      </w:r>
      <w:r>
        <w:rPr/>
        <w:pict>
          <v:shape style="position:absolute;margin-left:343.600006pt;margin-top:65.943687pt;width:.48pt;height:.42pt;mso-position-horizontal-relative:page;mso-position-vertical-relative:paragraph;z-index:88000" type="#_x0000_t75" stroked="false">
            <v:imagedata r:id="rId425" o:title=""/>
          </v:shape>
        </w:pict>
      </w:r>
      <w:r>
        <w:rPr/>
        <w:pict>
          <v:shape style="position:absolute;margin-left:439.320007pt;margin-top:65.943687pt;width:.48pt;height:.42pt;mso-position-horizontal-relative:page;mso-position-vertical-relative:paragraph;z-index:88024" type="#_x0000_t75" stroked="false">
            <v:imagedata r:id="rId425" o:title=""/>
          </v:shape>
        </w:pict>
      </w:r>
      <w:r>
        <w:rPr/>
        <w:pict>
          <v:shape style="position:absolute;margin-left:247.899994pt;margin-top:86.043633pt;width:.479961pt;height:.42pt;mso-position-horizontal-relative:page;mso-position-vertical-relative:paragraph;z-index:88048" type="#_x0000_t75" stroked="false">
            <v:imagedata r:id="rId425" o:title=""/>
          </v:shape>
        </w:pict>
      </w:r>
      <w:r>
        <w:rPr/>
        <w:pict>
          <v:shape style="position:absolute;margin-left:343.600006pt;margin-top:86.043633pt;width:.47993pt;height:.42pt;mso-position-horizontal-relative:page;mso-position-vertical-relative:paragraph;z-index:88072" type="#_x0000_t75" stroked="false">
            <v:imagedata r:id="rId425" o:title=""/>
          </v:shape>
        </w:pict>
      </w:r>
      <w:r>
        <w:rPr/>
        <w:pict>
          <v:shape style="position:absolute;margin-left:439.320007pt;margin-top:86.043633pt;width:.47993pt;height:.42pt;mso-position-horizontal-relative:page;mso-position-vertical-relative:paragraph;z-index:88096" type="#_x0000_t75" stroked="false">
            <v:imagedata r:id="rId425" o:title=""/>
          </v:shape>
        </w:pict>
      </w:r>
      <w:r>
        <w:rPr/>
        <w:pict>
          <v:shape style="position:absolute;margin-left:247.899994pt;margin-top:106.143623pt;width:.479961pt;height:.42pt;mso-position-horizontal-relative:page;mso-position-vertical-relative:paragraph;z-index:88120" type="#_x0000_t75" stroked="false">
            <v:imagedata r:id="rId425" o:title=""/>
          </v:shape>
        </w:pict>
      </w:r>
      <w:r>
        <w:rPr/>
        <w:pict>
          <v:shape style="position:absolute;margin-left:343.600006pt;margin-top:106.143623pt;width:.47993pt;height:.42pt;mso-position-horizontal-relative:page;mso-position-vertical-relative:paragraph;z-index:88144" type="#_x0000_t75" stroked="false">
            <v:imagedata r:id="rId425" o:title=""/>
          </v:shape>
        </w:pict>
      </w:r>
      <w:r>
        <w:rPr/>
        <w:pict>
          <v:shape style="position:absolute;margin-left:439.320007pt;margin-top:106.143623pt;width:.47993pt;height:.42pt;mso-position-horizontal-relative:page;mso-position-vertical-relative:paragraph;z-index:88168" type="#_x0000_t75" stroked="false">
            <v:imagedata r:id="rId425" o:title=""/>
          </v:shape>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3452" w:space="4763"/>
            <w:col w:w="3695"/>
          </w:cols>
        </w:sectPr>
      </w:pPr>
    </w:p>
    <w:p>
      <w:pPr>
        <w:spacing w:line="240" w:lineRule="auto" w:before="12"/>
        <w:rPr>
          <w:rFonts w:ascii="宋体" w:hAnsi="宋体" w:cs="宋体" w:eastAsia="宋体" w:hint="default"/>
          <w:sz w:val="6"/>
          <w:szCs w:val="6"/>
        </w:rPr>
      </w:pPr>
      <w:r>
        <w:rPr/>
        <w:pict>
          <v:shape style="position:absolute;margin-left:247.899994pt;margin-top:275pt;width:.480031pt;height:.42pt;mso-position-horizontal-relative:page;mso-position-vertical-relative:page;z-index:88192" type="#_x0000_t75" stroked="false">
            <v:imagedata r:id="rId425" o:title=""/>
          </v:shape>
        </w:pict>
      </w:r>
      <w:r>
        <w:rPr/>
        <w:pict>
          <v:shape style="position:absolute;margin-left:343.600006pt;margin-top:275pt;width:.48pt;height:.42pt;mso-position-horizontal-relative:page;mso-position-vertical-relative:page;z-index:88216" type="#_x0000_t75" stroked="false">
            <v:imagedata r:id="rId425" o:title=""/>
          </v:shape>
        </w:pict>
      </w:r>
      <w:r>
        <w:rPr/>
        <w:pict>
          <v:shape style="position:absolute;margin-left:439.320007pt;margin-top:275pt;width:.48pt;height:.42pt;mso-position-horizontal-relative:page;mso-position-vertical-relative:page;z-index:88240" type="#_x0000_t75" stroked="false">
            <v:imagedata r:id="rId425" o:title=""/>
          </v:shape>
        </w:pict>
      </w:r>
      <w:r>
        <w:rPr/>
        <w:pict>
          <v:shape style="position:absolute;margin-left:247.899994pt;margin-top:310.459991pt;width:.480031pt;height:.66pt;mso-position-horizontal-relative:page;mso-position-vertical-relative:page;z-index:88264" type="#_x0000_t75" stroked="false">
            <v:imagedata r:id="rId425" o:title=""/>
          </v:shape>
        </w:pict>
      </w:r>
      <w:r>
        <w:rPr/>
        <w:pict>
          <v:shape style="position:absolute;margin-left:343.600006pt;margin-top:310.459991pt;width:.48pt;height:.66pt;mso-position-horizontal-relative:page;mso-position-vertical-relative:page;z-index:88288" type="#_x0000_t75" stroked="false">
            <v:imagedata r:id="rId425" o:title=""/>
          </v:shape>
        </w:pict>
      </w:r>
      <w:r>
        <w:rPr/>
        <w:pict>
          <v:shape style="position:absolute;margin-left:439.320007pt;margin-top:310.459991pt;width:.48pt;height:.66pt;mso-position-horizontal-relative:page;mso-position-vertical-relative:page;z-index:88312" type="#_x0000_t75" stroked="false">
            <v:imagedata r:id="rId425" o:title=""/>
          </v:shape>
        </w:pict>
      </w:r>
      <w:r>
        <w:rPr/>
        <w:pict>
          <v:shape style="position:absolute;margin-left:247.899994pt;margin-top:346.159973pt;width:.480008pt;height:.66pt;mso-position-horizontal-relative:page;mso-position-vertical-relative:page;z-index:88336" type="#_x0000_t75" stroked="false">
            <v:imagedata r:id="rId425" o:title=""/>
          </v:shape>
        </w:pict>
      </w:r>
      <w:r>
        <w:rPr/>
        <w:pict>
          <v:shape style="position:absolute;margin-left:343.600006pt;margin-top:346.159973pt;width:.479978pt;height:.66pt;mso-position-horizontal-relative:page;mso-position-vertical-relative:page;z-index:88360" type="#_x0000_t75" stroked="false">
            <v:imagedata r:id="rId425" o:title=""/>
          </v:shape>
        </w:pict>
      </w:r>
      <w:r>
        <w:rPr/>
        <w:pict>
          <v:shape style="position:absolute;margin-left:439.320007pt;margin-top:346.159973pt;width:.479978pt;height:.66pt;mso-position-horizontal-relative:page;mso-position-vertical-relative:page;z-index:88384" type="#_x0000_t75" stroked="false">
            <v:imagedata r:id="rId425" o:title=""/>
          </v:shape>
        </w:pict>
      </w:r>
      <w:r>
        <w:rPr/>
        <w:pict>
          <v:shape style="position:absolute;margin-left:247.899994pt;margin-top:366.499969pt;width:.479996pt;height:.42pt;mso-position-horizontal-relative:page;mso-position-vertical-relative:page;z-index:88408" type="#_x0000_t75" stroked="false">
            <v:imagedata r:id="rId425" o:title=""/>
          </v:shape>
        </w:pict>
      </w:r>
      <w:r>
        <w:rPr/>
        <w:pict>
          <v:shape style="position:absolute;margin-left:343.600006pt;margin-top:366.499969pt;width:.479965pt;height:.42pt;mso-position-horizontal-relative:page;mso-position-vertical-relative:page;z-index:88432" type="#_x0000_t75" stroked="false">
            <v:imagedata r:id="rId425" o:title=""/>
          </v:shape>
        </w:pict>
      </w:r>
      <w:r>
        <w:rPr/>
        <w:pict>
          <v:shape style="position:absolute;margin-left:439.320007pt;margin-top:366.499969pt;width:.479965pt;height:.42pt;mso-position-horizontal-relative:page;mso-position-vertical-relative:page;z-index:88456" type="#_x0000_t75" stroked="false">
            <v:imagedata r:id="rId425" o:title=""/>
          </v:shape>
        </w:pict>
      </w:r>
      <w:r>
        <w:rPr/>
        <w:pict>
          <v:shape style="position:absolute;margin-left:247.899994pt;margin-top:386.600006pt;width:.480031pt;height:.42pt;mso-position-horizontal-relative:page;mso-position-vertical-relative:page;z-index:88480" type="#_x0000_t75" stroked="false">
            <v:imagedata r:id="rId425" o:title=""/>
          </v:shape>
        </w:pict>
      </w:r>
      <w:r>
        <w:rPr/>
        <w:pict>
          <v:shape style="position:absolute;margin-left:343.600006pt;margin-top:386.600006pt;width:.48pt;height:.42pt;mso-position-horizontal-relative:page;mso-position-vertical-relative:page;z-index:88504" type="#_x0000_t75" stroked="false">
            <v:imagedata r:id="rId425" o:title=""/>
          </v:shape>
        </w:pict>
      </w:r>
      <w:r>
        <w:rPr/>
        <w:pict>
          <v:shape style="position:absolute;margin-left:439.320007pt;margin-top:386.600006pt;width:.48pt;height:.42pt;mso-position-horizontal-relative:page;mso-position-vertical-relative:page;z-index:88528" type="#_x0000_t75" stroked="false">
            <v:imagedata r:id="rId425" o:title=""/>
          </v:shape>
        </w:pict>
      </w:r>
      <w:r>
        <w:rPr/>
        <w:pict>
          <v:shape style="position:absolute;margin-left:247.899994pt;margin-top:406.699982pt;width:.480031pt;height:.42pt;mso-position-horizontal-relative:page;mso-position-vertical-relative:page;z-index:88552" type="#_x0000_t75" stroked="false">
            <v:imagedata r:id="rId425" o:title=""/>
          </v:shape>
        </w:pict>
      </w:r>
      <w:r>
        <w:rPr/>
        <w:pict>
          <v:shape style="position:absolute;margin-left:343.600006pt;margin-top:406.699982pt;width:.48pt;height:.42pt;mso-position-horizontal-relative:page;mso-position-vertical-relative:page;z-index:88576" type="#_x0000_t75" stroked="false">
            <v:imagedata r:id="rId425" o:title=""/>
          </v:shape>
        </w:pict>
      </w:r>
      <w:r>
        <w:rPr/>
        <w:pict>
          <v:shape style="position:absolute;margin-left:439.320007pt;margin-top:406.699982pt;width:.48pt;height:.42pt;mso-position-horizontal-relative:page;mso-position-vertical-relative:page;z-index:88600" type="#_x0000_t75" stroked="false">
            <v:imagedata r:id="rId425" o:title=""/>
          </v:shape>
        </w:pict>
      </w:r>
      <w:r>
        <w:rPr/>
        <w:pict>
          <v:shape style="position:absolute;margin-left:247.899994pt;margin-top:426.820007pt;width:.480031pt;height:.42pt;mso-position-horizontal-relative:page;mso-position-vertical-relative:page;z-index:88624" type="#_x0000_t75" stroked="false">
            <v:imagedata r:id="rId425" o:title=""/>
          </v:shape>
        </w:pict>
      </w:r>
      <w:r>
        <w:rPr/>
        <w:pict>
          <v:shape style="position:absolute;margin-left:343.600006pt;margin-top:426.820007pt;width:.48pt;height:.42pt;mso-position-horizontal-relative:page;mso-position-vertical-relative:page;z-index:88648" type="#_x0000_t75" stroked="false">
            <v:imagedata r:id="rId425" o:title=""/>
          </v:shape>
        </w:pict>
      </w:r>
      <w:r>
        <w:rPr/>
        <w:pict>
          <v:shape style="position:absolute;margin-left:439.320007pt;margin-top:426.820007pt;width:.48pt;height:.42pt;mso-position-horizontal-relative:page;mso-position-vertical-relative:page;z-index:88672" type="#_x0000_t75" stroked="false">
            <v:imagedata r:id="rId425" o:title=""/>
          </v:shape>
        </w:pict>
      </w:r>
      <w:r>
        <w:rPr/>
        <w:pict>
          <v:shape style="position:absolute;margin-left:247.899994pt;margin-top:446.920013pt;width:.480031pt;height:.42pt;mso-position-horizontal-relative:page;mso-position-vertical-relative:page;z-index:88696" type="#_x0000_t75" stroked="false">
            <v:imagedata r:id="rId425" o:title=""/>
          </v:shape>
        </w:pict>
      </w:r>
      <w:r>
        <w:rPr/>
        <w:pict>
          <v:shape style="position:absolute;margin-left:343.600006pt;margin-top:446.920013pt;width:.48pt;height:.42pt;mso-position-horizontal-relative:page;mso-position-vertical-relative:page;z-index:88720" type="#_x0000_t75" stroked="false">
            <v:imagedata r:id="rId425" o:title=""/>
          </v:shape>
        </w:pict>
      </w:r>
      <w:r>
        <w:rPr/>
        <w:pict>
          <v:shape style="position:absolute;margin-left:439.320007pt;margin-top:446.920013pt;width:.48pt;height:.42pt;mso-position-horizontal-relative:page;mso-position-vertical-relative:page;z-index:88744" type="#_x0000_t75" stroked="false">
            <v:imagedata r:id="rId425" o:title=""/>
          </v:shape>
        </w:pict>
      </w:r>
      <w:r>
        <w:rPr/>
        <w:pict>
          <v:shape style="position:absolute;margin-left:247.899994pt;margin-top:467.019989pt;width:.479996pt;height:.42pt;mso-position-horizontal-relative:page;mso-position-vertical-relative:page;z-index:88768" type="#_x0000_t75" stroked="false">
            <v:imagedata r:id="rId425" o:title=""/>
          </v:shape>
        </w:pict>
      </w:r>
      <w:r>
        <w:rPr/>
        <w:pict>
          <v:shape style="position:absolute;margin-left:343.600006pt;margin-top:467.019989pt;width:.479965pt;height:.42pt;mso-position-horizontal-relative:page;mso-position-vertical-relative:page;z-index:88792" type="#_x0000_t75" stroked="false">
            <v:imagedata r:id="rId425" o:title=""/>
          </v:shape>
        </w:pict>
      </w:r>
      <w:r>
        <w:rPr/>
        <w:pict>
          <v:shape style="position:absolute;margin-left:439.320007pt;margin-top:467.019989pt;width:.479965pt;height:.42pt;mso-position-horizontal-relative:page;mso-position-vertical-relative:page;z-index:88816" type="#_x0000_t75" stroked="false">
            <v:imagedata r:id="rId425" o:title=""/>
          </v:shape>
        </w:pict>
      </w:r>
      <w:r>
        <w:rPr/>
        <w:pict>
          <v:shape style="position:absolute;margin-left:247.899994pt;margin-top:502.47998pt;width:.480008pt;height:.66pt;mso-position-horizontal-relative:page;mso-position-vertical-relative:page;z-index:88840" type="#_x0000_t75" stroked="false">
            <v:imagedata r:id="rId425" o:title=""/>
          </v:shape>
        </w:pict>
      </w:r>
      <w:r>
        <w:rPr/>
        <w:pict>
          <v:shape style="position:absolute;margin-left:343.600006pt;margin-top:502.47998pt;width:.479978pt;height:.66pt;mso-position-horizontal-relative:page;mso-position-vertical-relative:page;z-index:88864" type="#_x0000_t75" stroked="false">
            <v:imagedata r:id="rId425" o:title=""/>
          </v:shape>
        </w:pict>
      </w:r>
      <w:r>
        <w:rPr/>
        <w:pict>
          <v:shape style="position:absolute;margin-left:439.320007pt;margin-top:502.47998pt;width:.479978pt;height:.66pt;mso-position-horizontal-relative:page;mso-position-vertical-relative:page;z-index:88888" type="#_x0000_t75" stroked="false">
            <v:imagedata r:id="rId425" o:title=""/>
          </v:shape>
        </w:pict>
      </w:r>
      <w:r>
        <w:rPr/>
        <w:pict>
          <v:shape style="position:absolute;margin-left:247.899994pt;margin-top:522.820007pt;width:.480031pt;height:.42pt;mso-position-horizontal-relative:page;mso-position-vertical-relative:page;z-index:88912" type="#_x0000_t75" stroked="false">
            <v:imagedata r:id="rId425" o:title=""/>
          </v:shape>
        </w:pict>
      </w:r>
      <w:r>
        <w:rPr/>
        <w:pict>
          <v:shape style="position:absolute;margin-left:343.600006pt;margin-top:522.820007pt;width:.48pt;height:.42pt;mso-position-horizontal-relative:page;mso-position-vertical-relative:page;z-index:88936" type="#_x0000_t75" stroked="false">
            <v:imagedata r:id="rId425" o:title=""/>
          </v:shape>
        </w:pict>
      </w:r>
      <w:r>
        <w:rPr/>
        <w:pict>
          <v:shape style="position:absolute;margin-left:439.320007pt;margin-top:522.820007pt;width:.48pt;height:.42pt;mso-position-horizontal-relative:page;mso-position-vertical-relative:page;z-index:88960" type="#_x0000_t75" stroked="false">
            <v:imagedata r:id="rId425" o:title=""/>
          </v:shape>
        </w:pict>
      </w:r>
      <w:r>
        <w:rPr/>
        <w:pict>
          <v:shape style="position:absolute;margin-left:247.899994pt;margin-top:542.919922pt;width:.479961pt;height:.42pt;mso-position-horizontal-relative:page;mso-position-vertical-relative:page;z-index:88984" type="#_x0000_t75" stroked="false">
            <v:imagedata r:id="rId425" o:title=""/>
          </v:shape>
        </w:pict>
      </w:r>
      <w:r>
        <w:rPr/>
        <w:pict>
          <v:shape style="position:absolute;margin-left:343.600006pt;margin-top:542.919922pt;width:.47993pt;height:.42pt;mso-position-horizontal-relative:page;mso-position-vertical-relative:page;z-index:89008" type="#_x0000_t75" stroked="false">
            <v:imagedata r:id="rId425" o:title=""/>
          </v:shape>
        </w:pict>
      </w:r>
      <w:r>
        <w:rPr/>
        <w:pict>
          <v:shape style="position:absolute;margin-left:439.320007pt;margin-top:542.919922pt;width:.47993pt;height:.42pt;mso-position-horizontal-relative:page;mso-position-vertical-relative:page;z-index:89032" type="#_x0000_t75" stroked="false">
            <v:imagedata r:id="rId425" o:title=""/>
          </v:shape>
        </w:pict>
      </w:r>
      <w:r>
        <w:rPr/>
        <w:pict>
          <v:shape style="position:absolute;margin-left:247.899994pt;margin-top:578.380005pt;width:.480031pt;height:.66pt;mso-position-horizontal-relative:page;mso-position-vertical-relative:page;z-index:89056" type="#_x0000_t75" stroked="false">
            <v:imagedata r:id="rId425" o:title=""/>
          </v:shape>
        </w:pict>
      </w:r>
      <w:r>
        <w:rPr/>
        <w:pict>
          <v:shape style="position:absolute;margin-left:343.600006pt;margin-top:578.380005pt;width:.48pt;height:.66pt;mso-position-horizontal-relative:page;mso-position-vertical-relative:page;z-index:89080" type="#_x0000_t75" stroked="false">
            <v:imagedata r:id="rId425" o:title=""/>
          </v:shape>
        </w:pict>
      </w:r>
      <w:r>
        <w:rPr/>
        <w:pict>
          <v:shape style="position:absolute;margin-left:439.320007pt;margin-top:578.380005pt;width:.48pt;height:.66pt;mso-position-horizontal-relative:page;mso-position-vertical-relative:page;z-index:89104" type="#_x0000_t75" stroked="false">
            <v:imagedata r:id="rId425" o:title=""/>
          </v:shape>
        </w:pict>
      </w:r>
      <w:r>
        <w:rPr/>
        <w:pict>
          <v:shape style="position:absolute;margin-left:247.899994pt;margin-top:598.719971pt;width:.479961pt;height:.42pt;mso-position-horizontal-relative:page;mso-position-vertical-relative:page;z-index:89128" type="#_x0000_t75" stroked="false">
            <v:imagedata r:id="rId425" o:title=""/>
          </v:shape>
        </w:pict>
      </w:r>
      <w:r>
        <w:rPr/>
        <w:pict>
          <v:shape style="position:absolute;margin-left:343.600006pt;margin-top:598.719971pt;width:.47993pt;height:.42pt;mso-position-horizontal-relative:page;mso-position-vertical-relative:page;z-index:89152" type="#_x0000_t75" stroked="false">
            <v:imagedata r:id="rId425" o:title=""/>
          </v:shape>
        </w:pict>
      </w:r>
      <w:r>
        <w:rPr/>
        <w:pict>
          <v:shape style="position:absolute;margin-left:439.320007pt;margin-top:598.719971pt;width:.47993pt;height:.42pt;mso-position-horizontal-relative:page;mso-position-vertical-relative:page;z-index:89176" type="#_x0000_t75" stroked="false">
            <v:imagedata r:id="rId425" o:title=""/>
          </v:shape>
        </w:pict>
      </w:r>
      <w:r>
        <w:rPr/>
        <w:pict>
          <v:shape style="position:absolute;margin-left:247.899994pt;margin-top:618.820007pt;width:.480031pt;height:.42pt;mso-position-horizontal-relative:page;mso-position-vertical-relative:page;z-index:89200" type="#_x0000_t75" stroked="false">
            <v:imagedata r:id="rId425" o:title=""/>
          </v:shape>
        </w:pict>
      </w:r>
      <w:r>
        <w:rPr/>
        <w:pict>
          <v:shape style="position:absolute;margin-left:343.600006pt;margin-top:618.820007pt;width:.48pt;height:.42pt;mso-position-horizontal-relative:page;mso-position-vertical-relative:page;z-index:89224" type="#_x0000_t75" stroked="false">
            <v:imagedata r:id="rId425" o:title=""/>
          </v:shape>
        </w:pict>
      </w:r>
      <w:r>
        <w:rPr/>
        <w:pict>
          <v:shape style="position:absolute;margin-left:439.320007pt;margin-top:618.820007pt;width:.48pt;height:.42pt;mso-position-horizontal-relative:page;mso-position-vertical-relative:page;z-index:89248" type="#_x0000_t75" stroked="false">
            <v:imagedata r:id="rId425" o:title=""/>
          </v:shape>
        </w:pict>
      </w:r>
      <w:r>
        <w:rPr/>
        <w:pict>
          <v:shape style="position:absolute;margin-left:247.899994pt;margin-top:638.919922pt;width:.479961pt;height:.42pt;mso-position-horizontal-relative:page;mso-position-vertical-relative:page;z-index:89272" type="#_x0000_t75" stroked="false">
            <v:imagedata r:id="rId425" o:title=""/>
          </v:shape>
        </w:pict>
      </w:r>
      <w:r>
        <w:rPr/>
        <w:pict>
          <v:shape style="position:absolute;margin-left:343.600006pt;margin-top:638.919922pt;width:.47993pt;height:.42pt;mso-position-horizontal-relative:page;mso-position-vertical-relative:page;z-index:89296" type="#_x0000_t75" stroked="false">
            <v:imagedata r:id="rId425" o:title=""/>
          </v:shape>
        </w:pict>
      </w:r>
      <w:r>
        <w:rPr/>
        <w:pict>
          <v:shape style="position:absolute;margin-left:439.320007pt;margin-top:638.919922pt;width:.47993pt;height:.42pt;mso-position-horizontal-relative:page;mso-position-vertical-relative:page;z-index:89320" type="#_x0000_t75" stroked="false">
            <v:imagedata r:id="rId425" o:title=""/>
          </v:shape>
        </w:pict>
      </w:r>
      <w:r>
        <w:rPr/>
        <w:pict>
          <v:shape style="position:absolute;margin-left:247.899994pt;margin-top:659.020020pt;width:.480031pt;height:.42pt;mso-position-horizontal-relative:page;mso-position-vertical-relative:page;z-index:89344" type="#_x0000_t75" stroked="false">
            <v:imagedata r:id="rId425" o:title=""/>
          </v:shape>
        </w:pict>
      </w:r>
      <w:r>
        <w:rPr/>
        <w:pict>
          <v:shape style="position:absolute;margin-left:343.600006pt;margin-top:659.020020pt;width:.48pt;height:.42pt;mso-position-horizontal-relative:page;mso-position-vertical-relative:page;z-index:89368" type="#_x0000_t75" stroked="false">
            <v:imagedata r:id="rId425" o:title=""/>
          </v:shape>
        </w:pict>
      </w:r>
      <w:r>
        <w:rPr/>
        <w:pict>
          <v:shape style="position:absolute;margin-left:439.320007pt;margin-top:659.020020pt;width:.48pt;height:.42pt;mso-position-horizontal-relative:page;mso-position-vertical-relative:page;z-index:89392" type="#_x0000_t75" stroked="false">
            <v:imagedata r:id="rId425" o:title=""/>
          </v:shape>
        </w:pict>
      </w:r>
      <w:r>
        <w:rPr/>
        <w:pict>
          <v:shape style="position:absolute;margin-left:247.899994pt;margin-top:679.119995pt;width:.480031pt;height:.42pt;mso-position-horizontal-relative:page;mso-position-vertical-relative:page;z-index:89416" type="#_x0000_t75" stroked="false">
            <v:imagedata r:id="rId425" o:title=""/>
          </v:shape>
        </w:pict>
      </w:r>
      <w:r>
        <w:rPr/>
        <w:pict>
          <v:shape style="position:absolute;margin-left:343.600006pt;margin-top:679.119995pt;width:.48pt;height:.42pt;mso-position-horizontal-relative:page;mso-position-vertical-relative:page;z-index:89440" type="#_x0000_t75" stroked="false">
            <v:imagedata r:id="rId425" o:title=""/>
          </v:shape>
        </w:pict>
      </w:r>
      <w:r>
        <w:rPr/>
        <w:pict>
          <v:shape style="position:absolute;margin-left:439.320007pt;margin-top:679.119995pt;width:.48pt;height:.42pt;mso-position-horizontal-relative:page;mso-position-vertical-relative:page;z-index:89464" type="#_x0000_t75" stroked="false">
            <v:imagedata r:id="rId425" o:title=""/>
          </v:shape>
        </w:pict>
      </w:r>
      <w:r>
        <w:rPr/>
        <w:pict>
          <v:shape style="position:absolute;margin-left:247.899994pt;margin-top:699.219971pt;width:.479961pt;height:.42pt;mso-position-horizontal-relative:page;mso-position-vertical-relative:page;z-index:89488" type="#_x0000_t75" stroked="false">
            <v:imagedata r:id="rId428" o:title=""/>
          </v:shape>
        </w:pict>
      </w:r>
      <w:r>
        <w:rPr/>
        <w:pict>
          <v:shape style="position:absolute;margin-left:343.600006pt;margin-top:699.219971pt;width:.47993pt;height:.42pt;mso-position-horizontal-relative:page;mso-position-vertical-relative:page;z-index:89512" type="#_x0000_t75" stroked="false">
            <v:imagedata r:id="rId428" o:title=""/>
          </v:shape>
        </w:pict>
      </w:r>
      <w:r>
        <w:rPr/>
        <w:pict>
          <v:shape style="position:absolute;margin-left:439.320007pt;margin-top:699.219971pt;width:.47993pt;height:.42pt;mso-position-horizontal-relative:page;mso-position-vertical-relative:page;z-index:89536" type="#_x0000_t75" stroked="false">
            <v:imagedata r:id="rId428" o:title=""/>
          </v:shape>
        </w:pict>
      </w:r>
      <w:r>
        <w:rPr/>
        <w:pict>
          <v:shape style="position:absolute;margin-left:247.899994pt;margin-top:719.339966pt;width:.480031pt;height:.42pt;mso-position-horizontal-relative:page;mso-position-vertical-relative:page;z-index:89560" type="#_x0000_t75" stroked="false">
            <v:imagedata r:id="rId428" o:title=""/>
          </v:shape>
        </w:pict>
      </w:r>
      <w:r>
        <w:rPr/>
        <w:pict>
          <v:shape style="position:absolute;margin-left:343.600006pt;margin-top:719.339966pt;width:.48pt;height:.42pt;mso-position-horizontal-relative:page;mso-position-vertical-relative:page;z-index:89584" type="#_x0000_t75" stroked="false">
            <v:imagedata r:id="rId428" o:title=""/>
          </v:shape>
        </w:pict>
      </w:r>
      <w:r>
        <w:rPr/>
        <w:pict>
          <v:shape style="position:absolute;margin-left:439.320007pt;margin-top:719.339966pt;width:.48pt;height:.42pt;mso-position-horizontal-relative:page;mso-position-vertical-relative:page;z-index:89608" type="#_x0000_t75" stroked="false">
            <v:imagedata r:id="rId428" o:title=""/>
          </v:shape>
        </w:pict>
      </w:r>
      <w:r>
        <w:rPr/>
        <w:pict>
          <v:shape style="position:absolute;margin-left:247.899994pt;margin-top:739.440002pt;width:.480031pt;height:.42pt;mso-position-horizontal-relative:page;mso-position-vertical-relative:page;z-index:89632" type="#_x0000_t75" stroked="false">
            <v:imagedata r:id="rId428" o:title=""/>
          </v:shape>
        </w:pict>
      </w:r>
      <w:r>
        <w:rPr/>
        <w:pict>
          <v:shape style="position:absolute;margin-left:343.600006pt;margin-top:739.440002pt;width:.48pt;height:.42pt;mso-position-horizontal-relative:page;mso-position-vertical-relative:page;z-index:89656" type="#_x0000_t75" stroked="false">
            <v:imagedata r:id="rId428" o:title=""/>
          </v:shape>
        </w:pict>
      </w:r>
      <w:r>
        <w:rPr/>
        <w:pict>
          <v:shape style="position:absolute;margin-left:439.320007pt;margin-top:739.440002pt;width:.48pt;height:.42pt;mso-position-horizontal-relative:page;mso-position-vertical-relative:page;z-index:89680" type="#_x0000_t75" stroked="false">
            <v:imagedata r:id="rId428" o:title=""/>
          </v:shape>
        </w:pict>
      </w:r>
      <w:r>
        <w:rPr/>
        <w:pict>
          <v:shape style="position:absolute;margin-left:247.899994pt;margin-top:759.539978pt;width:.47997pt;height:.48pt;mso-position-horizontal-relative:page;mso-position-vertical-relative:page;z-index:89704" type="#_x0000_t75" stroked="false">
            <v:imagedata r:id="rId428" o:title=""/>
          </v:shape>
        </w:pict>
      </w:r>
      <w:r>
        <w:rPr/>
        <w:pict>
          <v:shape style="position:absolute;margin-left:343.600006pt;margin-top:759.539978pt;width:.479939pt;height:.48pt;mso-position-horizontal-relative:page;mso-position-vertical-relative:page;z-index:89728" type="#_x0000_t75" stroked="false">
            <v:imagedata r:id="rId428" o:title=""/>
          </v:shape>
        </w:pict>
      </w:r>
      <w:r>
        <w:rPr/>
        <w:pict>
          <v:shape style="position:absolute;margin-left:439.320007pt;margin-top:759.539978pt;width:.479939pt;height:.48pt;mso-position-horizontal-relative:page;mso-position-vertical-relative:page;z-index:89752" type="#_x0000_t75" stroked="false">
            <v:imagedata r:id="rId428" o:title=""/>
          </v:shape>
        </w:pict>
      </w:r>
    </w:p>
    <w:tbl>
      <w:tblPr>
        <w:tblW w:w="0" w:type="auto"/>
        <w:jc w:val="left"/>
        <w:tblInd w:w="1131" w:type="dxa"/>
        <w:tblLayout w:type="fixed"/>
        <w:tblCellMar>
          <w:top w:w="0" w:type="dxa"/>
          <w:left w:w="0" w:type="dxa"/>
          <w:bottom w:w="0" w:type="dxa"/>
          <w:right w:w="0" w:type="dxa"/>
        </w:tblCellMar>
        <w:tblLook w:val="01E0"/>
      </w:tblPr>
      <w:tblGrid>
        <w:gridCol w:w="1893"/>
        <w:gridCol w:w="1933"/>
        <w:gridCol w:w="1914"/>
        <w:gridCol w:w="1914"/>
        <w:gridCol w:w="1900"/>
      </w:tblGrid>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40" w:right="0"/>
              <w:jc w:val="left"/>
              <w:rPr>
                <w:rFonts w:ascii="宋体" w:hAnsi="宋体" w:cs="宋体" w:eastAsia="宋体" w:hint="default"/>
                <w:sz w:val="21"/>
                <w:szCs w:val="21"/>
              </w:rPr>
            </w:pPr>
            <w:r>
              <w:rPr>
                <w:rFonts w:ascii="宋体" w:hAnsi="宋体" w:cs="宋体" w:eastAsia="宋体" w:hint="default"/>
                <w:sz w:val="21"/>
                <w:szCs w:val="21"/>
              </w:rPr>
              <w:t>房屋、建筑物</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37" name="image389.png" descr=""/>
                  <wp:cNvGraphicFramePr>
                    <a:graphicFrameLocks noChangeAspect="1"/>
                  </wp:cNvGraphicFramePr>
                  <a:graphic>
                    <a:graphicData uri="http://schemas.openxmlformats.org/drawingml/2006/picture">
                      <pic:pic>
                        <pic:nvPicPr>
                          <pic:cNvPr id="2738"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39" name="image389.png" descr=""/>
                  <wp:cNvGraphicFramePr>
                    <a:graphicFrameLocks noChangeAspect="1"/>
                  </wp:cNvGraphicFramePr>
                  <a:graphic>
                    <a:graphicData uri="http://schemas.openxmlformats.org/drawingml/2006/picture">
                      <pic:pic>
                        <pic:nvPicPr>
                          <pic:cNvPr id="2740"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17,453,502.24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41" name="image389.png" descr=""/>
                  <wp:cNvGraphicFramePr>
                    <a:graphicFrameLocks noChangeAspect="1"/>
                  </wp:cNvGraphicFramePr>
                  <a:graphic>
                    <a:graphicData uri="http://schemas.openxmlformats.org/drawingml/2006/picture">
                      <pic:pic>
                        <pic:nvPicPr>
                          <pic:cNvPr id="2742" name="image389.png"/>
                          <pic:cNvPicPr/>
                        </pic:nvPicPr>
                        <pic:blipFill>
                          <a:blip r:embed="rId42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17,453,502.24</w:t>
            </w: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43" name="image389.png" descr=""/>
                  <wp:cNvGraphicFramePr>
                    <a:graphicFrameLocks noChangeAspect="1"/>
                  </wp:cNvGraphicFramePr>
                  <a:graphic>
                    <a:graphicData uri="http://schemas.openxmlformats.org/drawingml/2006/picture">
                      <pic:pic>
                        <pic:nvPicPr>
                          <pic:cNvPr id="2744" name="image389.png"/>
                          <pic:cNvPicPr/>
                        </pic:nvPicPr>
                        <pic:blipFill>
                          <a:blip r:embed="rId42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45" name="image389.png" descr=""/>
                  <wp:cNvGraphicFramePr>
                    <a:graphicFrameLocks noChangeAspect="1"/>
                  </wp:cNvGraphicFramePr>
                  <a:graphic>
                    <a:graphicData uri="http://schemas.openxmlformats.org/drawingml/2006/picture">
                      <pic:pic>
                        <pic:nvPicPr>
                          <pic:cNvPr id="2746"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24" w:right="1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固定 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747" name="image389.png" descr=""/>
                  <wp:cNvGraphicFramePr>
                    <a:graphicFrameLocks noChangeAspect="1"/>
                  </wp:cNvGraphicFramePr>
                  <a:graphic>
                    <a:graphicData uri="http://schemas.openxmlformats.org/drawingml/2006/picture">
                      <pic:pic>
                        <pic:nvPicPr>
                          <pic:cNvPr id="2748" name="image389.png"/>
                          <pic:cNvPicPr/>
                        </pic:nvPicPr>
                        <pic:blipFill>
                          <a:blip r:embed="rId429"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24" w:right="76"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 增加</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749" name="image389.png" descr=""/>
                  <wp:cNvGraphicFramePr>
                    <a:graphicFrameLocks noChangeAspect="1"/>
                  </wp:cNvGraphicFramePr>
                  <a:graphic>
                    <a:graphicData uri="http://schemas.openxmlformats.org/drawingml/2006/picture">
                      <pic:pic>
                        <pic:nvPicPr>
                          <pic:cNvPr id="2750" name="image389.png"/>
                          <pic:cNvPicPr/>
                        </pic:nvPicPr>
                        <pic:blipFill>
                          <a:blip r:embed="rId429"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751" name="image389.png" descr=""/>
                  <wp:cNvGraphicFramePr>
                    <a:graphicFrameLocks noChangeAspect="1"/>
                  </wp:cNvGraphicFramePr>
                  <a:graphic>
                    <a:graphicData uri="http://schemas.openxmlformats.org/drawingml/2006/picture">
                      <pic:pic>
                        <pic:nvPicPr>
                          <pic:cNvPr id="2752" name="image389.png"/>
                          <pic:cNvPicPr/>
                        </pic:nvPicPr>
                        <pic:blipFill>
                          <a:blip r:embed="rId42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53" name="image389.png" descr=""/>
                  <wp:cNvGraphicFramePr>
                    <a:graphicFrameLocks noChangeAspect="1"/>
                  </wp:cNvGraphicFramePr>
                  <a:graphic>
                    <a:graphicData uri="http://schemas.openxmlformats.org/drawingml/2006/picture">
                      <pic:pic>
                        <pic:nvPicPr>
                          <pic:cNvPr id="2754" name="image389.png"/>
                          <pic:cNvPicPr/>
                        </pic:nvPicPr>
                        <pic:blipFill>
                          <a:blip r:embed="rId42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55" name="image389.png" descr=""/>
                  <wp:cNvGraphicFramePr>
                    <a:graphicFrameLocks noChangeAspect="1"/>
                  </wp:cNvGraphicFramePr>
                  <a:graphic>
                    <a:graphicData uri="http://schemas.openxmlformats.org/drawingml/2006/picture">
                      <pic:pic>
                        <pic:nvPicPr>
                          <pic:cNvPr id="2756" name="image389.png"/>
                          <pic:cNvPicPr/>
                        </pic:nvPicPr>
                        <pic:blipFill>
                          <a:blip r:embed="rId42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7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）其他转出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57" name="image389.png" descr=""/>
                  <wp:cNvGraphicFramePr>
                    <a:graphicFrameLocks noChangeAspect="1"/>
                  </wp:cNvGraphicFramePr>
                  <a:graphic>
                    <a:graphicData uri="http://schemas.openxmlformats.org/drawingml/2006/picture">
                      <pic:pic>
                        <pic:nvPicPr>
                          <pic:cNvPr id="2758" name="image389.png"/>
                          <pic:cNvPicPr/>
                        </pic:nvPicPr>
                        <pic:blipFill>
                          <a:blip r:embed="rId42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59" name="image389.png" descr=""/>
                  <wp:cNvGraphicFramePr>
                    <a:graphicFrameLocks noChangeAspect="1"/>
                  </wp:cNvGraphicFramePr>
                  <a:graphic>
                    <a:graphicData uri="http://schemas.openxmlformats.org/drawingml/2006/picture">
                      <pic:pic>
                        <pic:nvPicPr>
                          <pic:cNvPr id="2760" name="image389.png"/>
                          <pic:cNvPicPr/>
                        </pic:nvPicPr>
                        <pic:blipFill>
                          <a:blip r:embed="rId42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17,453,502.24</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761" name="image389.png" descr=""/>
                  <wp:cNvGraphicFramePr>
                    <a:graphicFrameLocks noChangeAspect="1"/>
                  </wp:cNvGraphicFramePr>
                  <a:graphic>
                    <a:graphicData uri="http://schemas.openxmlformats.org/drawingml/2006/picture">
                      <pic:pic>
                        <pic:nvPicPr>
                          <pic:cNvPr id="2762" name="image389.png"/>
                          <pic:cNvPicPr/>
                        </pic:nvPicPr>
                        <pic:blipFill>
                          <a:blip r:embed="rId42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17,453,502.24</w:t>
            </w:r>
          </w:p>
        </w:tc>
      </w:tr>
      <w:tr>
        <w:trPr>
          <w:trHeight w:val="714"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24" w:right="6"/>
              <w:jc w:val="left"/>
              <w:rPr>
                <w:rFonts w:ascii="宋体" w:hAnsi="宋体" w:cs="宋体" w:eastAsia="宋体" w:hint="default"/>
                <w:sz w:val="21"/>
                <w:szCs w:val="21"/>
              </w:rPr>
            </w:pPr>
            <w:r>
              <w:rPr>
                <w:rFonts w:ascii="宋体" w:hAnsi="宋体" w:cs="宋体" w:eastAsia="宋体" w:hint="default"/>
                <w:spacing w:val="-4"/>
                <w:sz w:val="21"/>
                <w:szCs w:val="21"/>
              </w:rPr>
              <w:t>二、累计折旧和累计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摊销</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763" name="image389.png" descr=""/>
                  <wp:cNvGraphicFramePr>
                    <a:graphicFrameLocks noChangeAspect="1"/>
                  </wp:cNvGraphicFramePr>
                  <a:graphic>
                    <a:graphicData uri="http://schemas.openxmlformats.org/drawingml/2006/picture">
                      <pic:pic>
                        <pic:nvPicPr>
                          <pic:cNvPr id="2764" name="image389.png"/>
                          <pic:cNvPicPr/>
                        </pic:nvPicPr>
                        <pic:blipFill>
                          <a:blip r:embed="rId429"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4,628,814.23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65" name="image389.png" descr=""/>
                  <wp:cNvGraphicFramePr>
                    <a:graphicFrameLocks noChangeAspect="1"/>
                  </wp:cNvGraphicFramePr>
                  <a:graphic>
                    <a:graphicData uri="http://schemas.openxmlformats.org/drawingml/2006/picture">
                      <pic:pic>
                        <pic:nvPicPr>
                          <pic:cNvPr id="2766" name="image389.png"/>
                          <pic:cNvPicPr/>
                        </pic:nvPicPr>
                        <pic:blipFill>
                          <a:blip r:embed="rId42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4,628,814.23</w:t>
            </w: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829,041.36</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767" name="image389.png" descr=""/>
                  <wp:cNvGraphicFramePr>
                    <a:graphicFrameLocks noChangeAspect="1"/>
                  </wp:cNvGraphicFramePr>
                  <a:graphic>
                    <a:graphicData uri="http://schemas.openxmlformats.org/drawingml/2006/picture">
                      <pic:pic>
                        <pic:nvPicPr>
                          <pic:cNvPr id="2768" name="image389.png"/>
                          <pic:cNvPicPr/>
                        </pic:nvPicPr>
                        <pic:blipFill>
                          <a:blip r:embed="rId42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829,041.36</w:t>
            </w:r>
          </w:p>
        </w:tc>
      </w:tr>
      <w:tr>
        <w:trPr>
          <w:trHeight w:val="714"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销</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829,041.36</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2769" name="image389.png" descr=""/>
                  <wp:cNvGraphicFramePr>
                    <a:graphicFrameLocks noChangeAspect="1"/>
                  </wp:cNvGraphicFramePr>
                  <a:graphic>
                    <a:graphicData uri="http://schemas.openxmlformats.org/drawingml/2006/picture">
                      <pic:pic>
                        <pic:nvPicPr>
                          <pic:cNvPr id="2770" name="image389.png"/>
                          <pic:cNvPicPr/>
                        </pic:nvPicPr>
                        <pic:blipFill>
                          <a:blip r:embed="rId429"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829,041.36</w:t>
            </w: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71" name="image389.png" descr=""/>
                  <wp:cNvGraphicFramePr>
                    <a:graphicFrameLocks noChangeAspect="1"/>
                  </wp:cNvGraphicFramePr>
                  <a:graphic>
                    <a:graphicData uri="http://schemas.openxmlformats.org/drawingml/2006/picture">
                      <pic:pic>
                        <pic:nvPicPr>
                          <pic:cNvPr id="2772" name="image389.png"/>
                          <pic:cNvPicPr/>
                        </pic:nvPicPr>
                        <pic:blipFill>
                          <a:blip r:embed="rId42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73" name="image389.png" descr=""/>
                  <wp:cNvGraphicFramePr>
                    <a:graphicFrameLocks noChangeAspect="1"/>
                  </wp:cNvGraphicFramePr>
                  <a:graphic>
                    <a:graphicData uri="http://schemas.openxmlformats.org/drawingml/2006/picture">
                      <pic:pic>
                        <pic:nvPicPr>
                          <pic:cNvPr id="2774"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75" name="image389.png" descr=""/>
                  <wp:cNvGraphicFramePr>
                    <a:graphicFrameLocks noChangeAspect="1"/>
                  </wp:cNvGraphicFramePr>
                  <a:graphic>
                    <a:graphicData uri="http://schemas.openxmlformats.org/drawingml/2006/picture">
                      <pic:pic>
                        <pic:nvPicPr>
                          <pic:cNvPr id="2776" name="image389.png"/>
                          <pic:cNvPicPr/>
                        </pic:nvPicPr>
                        <pic:blipFill>
                          <a:blip r:embed="rId42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7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）其他转出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77" name="image389.png" descr=""/>
                  <wp:cNvGraphicFramePr>
                    <a:graphicFrameLocks noChangeAspect="1"/>
                  </wp:cNvGraphicFramePr>
                  <a:graphic>
                    <a:graphicData uri="http://schemas.openxmlformats.org/drawingml/2006/picture">
                      <pic:pic>
                        <pic:nvPicPr>
                          <pic:cNvPr id="2778"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79" name="image389.png" descr=""/>
                  <wp:cNvGraphicFramePr>
                    <a:graphicFrameLocks noChangeAspect="1"/>
                  </wp:cNvGraphicFramePr>
                  <a:graphic>
                    <a:graphicData uri="http://schemas.openxmlformats.org/drawingml/2006/picture">
                      <pic:pic>
                        <pic:nvPicPr>
                          <pic:cNvPr id="2780" name="image389.png"/>
                          <pic:cNvPicPr/>
                        </pic:nvPicPr>
                        <pic:blipFill>
                          <a:blip r:embed="rId42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5,457,855.59</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81" name="image390.png" descr=""/>
                  <wp:cNvGraphicFramePr>
                    <a:graphicFrameLocks noChangeAspect="1"/>
                  </wp:cNvGraphicFramePr>
                  <a:graphic>
                    <a:graphicData uri="http://schemas.openxmlformats.org/drawingml/2006/picture">
                      <pic:pic>
                        <pic:nvPicPr>
                          <pic:cNvPr id="2782" name="image390.png"/>
                          <pic:cNvPicPr/>
                        </pic:nvPicPr>
                        <pic:blipFill>
                          <a:blip r:embed="rId43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5,457,855.59</w:t>
            </w: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83" name="image390.png" descr=""/>
                  <wp:cNvGraphicFramePr>
                    <a:graphicFrameLocks noChangeAspect="1"/>
                  </wp:cNvGraphicFramePr>
                  <a:graphic>
                    <a:graphicData uri="http://schemas.openxmlformats.org/drawingml/2006/picture">
                      <pic:pic>
                        <pic:nvPicPr>
                          <pic:cNvPr id="2784" name="image390.png"/>
                          <pic:cNvPicPr/>
                        </pic:nvPicPr>
                        <pic:blipFill>
                          <a:blip r:embed="rId43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785" name="image390.png" descr=""/>
                  <wp:cNvGraphicFramePr>
                    <a:graphicFrameLocks noChangeAspect="1"/>
                  </wp:cNvGraphicFramePr>
                  <a:graphic>
                    <a:graphicData uri="http://schemas.openxmlformats.org/drawingml/2006/picture">
                      <pic:pic>
                        <pic:nvPicPr>
                          <pic:cNvPr id="2786" name="image390.png"/>
                          <pic:cNvPicPr/>
                        </pic:nvPicPr>
                        <pic:blipFill>
                          <a:blip r:embed="rId43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3" w:hRule="exact"/>
        </w:trPr>
        <w:tc>
          <w:tcPr>
            <w:tcW w:w="18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2787" name="image390.png" descr=""/>
                  <wp:cNvGraphicFramePr>
                    <a:graphicFrameLocks noChangeAspect="1"/>
                  </wp:cNvGraphicFramePr>
                  <a:graphic>
                    <a:graphicData uri="http://schemas.openxmlformats.org/drawingml/2006/picture">
                      <pic:pic>
                        <pic:nvPicPr>
                          <pic:cNvPr id="2788" name="image390.png"/>
                          <pic:cNvPicPr/>
                        </pic:nvPicPr>
                        <pic:blipFill>
                          <a:blip r:embed="rId430"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after="0" w:line="240" w:lineRule="auto"/>
        <w:jc w:val="left"/>
        <w:rPr>
          <w:rFonts w:ascii="宋体" w:hAnsi="宋体" w:cs="宋体" w:eastAsia="宋体" w:hint="default"/>
          <w:sz w:val="20"/>
          <w:szCs w:val="20"/>
        </w:rPr>
        <w:sectPr>
          <w:type w:val="continuous"/>
          <w:pgSz w:w="11910" w:h="16840"/>
          <w:pgMar w:top="1060" w:bottom="1160" w:left="0" w:right="0"/>
        </w:sectPr>
      </w:pPr>
    </w:p>
    <w:p>
      <w:pPr>
        <w:spacing w:line="240" w:lineRule="auto" w:before="6"/>
        <w:rPr>
          <w:rFonts w:ascii="宋体" w:hAnsi="宋体" w:cs="宋体" w:eastAsia="宋体" w:hint="default"/>
          <w:sz w:val="24"/>
          <w:szCs w:val="24"/>
        </w:rPr>
      </w:pPr>
      <w:r>
        <w:rPr/>
        <w:pict>
          <v:shape style="position:absolute;margin-left:247.899994pt;margin-top:91.679993pt;width:.480031pt;height:.42pt;mso-position-horizontal-relative:page;mso-position-vertical-relative:page;z-index:89776" type="#_x0000_t75" stroked="false">
            <v:imagedata r:id="rId431" o:title=""/>
          </v:shape>
        </w:pict>
      </w:r>
      <w:r>
        <w:rPr/>
        <w:pict>
          <v:shape style="position:absolute;margin-left:343.600006pt;margin-top:91.679993pt;width:.48pt;height:.42pt;mso-position-horizontal-relative:page;mso-position-vertical-relative:page;z-index:89800" type="#_x0000_t75" stroked="false">
            <v:imagedata r:id="rId431" o:title=""/>
          </v:shape>
        </w:pict>
      </w:r>
      <w:r>
        <w:rPr/>
        <w:pict>
          <v:shape style="position:absolute;margin-left:439.320007pt;margin-top:91.679993pt;width:.48pt;height:.42pt;mso-position-horizontal-relative:page;mso-position-vertical-relative:page;z-index:89824" type="#_x0000_t75" stroked="false">
            <v:imagedata r:id="rId431" o:title=""/>
          </v:shape>
        </w:pict>
      </w:r>
      <w:r>
        <w:rPr/>
        <w:pict>
          <v:shape style="position:absolute;margin-left:247.899994pt;margin-top:111.779938pt;width:.479961pt;height:.42pt;mso-position-horizontal-relative:page;mso-position-vertical-relative:page;z-index:89848" type="#_x0000_t75" stroked="false">
            <v:imagedata r:id="rId431" o:title=""/>
          </v:shape>
        </w:pict>
      </w:r>
      <w:r>
        <w:rPr/>
        <w:pict>
          <v:shape style="position:absolute;margin-left:343.600006pt;margin-top:111.779938pt;width:.47993pt;height:.42pt;mso-position-horizontal-relative:page;mso-position-vertical-relative:page;z-index:89872" type="#_x0000_t75" stroked="false">
            <v:imagedata r:id="rId431" o:title=""/>
          </v:shape>
        </w:pict>
      </w:r>
      <w:r>
        <w:rPr/>
        <w:pict>
          <v:shape style="position:absolute;margin-left:439.320007pt;margin-top:111.779938pt;width:.47993pt;height:.42pt;mso-position-horizontal-relative:page;mso-position-vertical-relative:page;z-index:89896" type="#_x0000_t75" stroked="false">
            <v:imagedata r:id="rId431" o:title=""/>
          </v:shape>
        </w:pict>
      </w:r>
      <w:r>
        <w:rPr/>
        <w:pict>
          <v:shape style="position:absolute;margin-left:247.899994pt;margin-top:147.26001pt;width:.480031pt;height:.66pt;mso-position-horizontal-relative:page;mso-position-vertical-relative:page;z-index:89920" type="#_x0000_t75" stroked="false">
            <v:imagedata r:id="rId431" o:title=""/>
          </v:shape>
        </w:pict>
      </w:r>
      <w:r>
        <w:rPr/>
        <w:pict>
          <v:shape style="position:absolute;margin-left:343.600006pt;margin-top:147.26001pt;width:.48pt;height:.66pt;mso-position-horizontal-relative:page;mso-position-vertical-relative:page;z-index:89944" type="#_x0000_t75" stroked="false">
            <v:imagedata r:id="rId431" o:title=""/>
          </v:shape>
        </w:pict>
      </w:r>
      <w:r>
        <w:rPr/>
        <w:pict>
          <v:shape style="position:absolute;margin-left:439.320007pt;margin-top:147.26001pt;width:.48pt;height:.66pt;mso-position-horizontal-relative:page;mso-position-vertical-relative:page;z-index:89968" type="#_x0000_t75" stroked="false">
            <v:imagedata r:id="rId431" o:title=""/>
          </v:shape>
        </w:pict>
      </w:r>
      <w:r>
        <w:rPr/>
        <w:pict>
          <v:shape style="position:absolute;margin-left:247.899994pt;margin-top:167.600006pt;width:.480031pt;height:.42pt;mso-position-horizontal-relative:page;mso-position-vertical-relative:page;z-index:89992" type="#_x0000_t75" stroked="false">
            <v:imagedata r:id="rId431" o:title=""/>
          </v:shape>
        </w:pict>
      </w:r>
      <w:r>
        <w:rPr/>
        <w:pict>
          <v:shape style="position:absolute;margin-left:343.600006pt;margin-top:167.600006pt;width:.48pt;height:.42pt;mso-position-horizontal-relative:page;mso-position-vertical-relative:page;z-index:90016" type="#_x0000_t75" stroked="false">
            <v:imagedata r:id="rId431" o:title=""/>
          </v:shape>
        </w:pict>
      </w:r>
      <w:r>
        <w:rPr/>
        <w:pict>
          <v:shape style="position:absolute;margin-left:439.320007pt;margin-top:167.600006pt;width:.48pt;height:.42pt;mso-position-horizontal-relative:page;mso-position-vertical-relative:page;z-index:90040" type="#_x0000_t75" stroked="false">
            <v:imagedata r:id="rId431" o:title=""/>
          </v:shape>
        </w:pict>
      </w:r>
      <w:r>
        <w:rPr/>
        <w:pict>
          <v:shape style="position:absolute;margin-left:247.899994pt;margin-top:187.699997pt;width:.480031pt;height:.42pt;mso-position-horizontal-relative:page;mso-position-vertical-relative:page;z-index:90064" type="#_x0000_t75" stroked="false">
            <v:imagedata r:id="rId431" o:title=""/>
          </v:shape>
        </w:pict>
      </w:r>
      <w:r>
        <w:rPr/>
        <w:pict>
          <v:shape style="position:absolute;margin-left:343.600006pt;margin-top:187.699997pt;width:.48pt;height:.42pt;mso-position-horizontal-relative:page;mso-position-vertical-relative:page;z-index:90088" type="#_x0000_t75" stroked="false">
            <v:imagedata r:id="rId431" o:title=""/>
          </v:shape>
        </w:pict>
      </w:r>
      <w:r>
        <w:rPr/>
        <w:pict>
          <v:shape style="position:absolute;margin-left:439.320007pt;margin-top:187.699997pt;width:.48pt;height:.42pt;mso-position-horizontal-relative:page;mso-position-vertical-relative:page;z-index:90112" type="#_x0000_t75" stroked="false">
            <v:imagedata r:id="rId431" o:title=""/>
          </v:shape>
        </w:pict>
      </w:r>
      <w:r>
        <w:rPr/>
        <w:pict>
          <v:shape style="position:absolute;margin-left:215.899994pt;margin-top:566.440002pt;width:.480031pt;height:.42pt;mso-position-horizontal-relative:page;mso-position-vertical-relative:page;z-index:90808" type="#_x0000_t75" stroked="false">
            <v:imagedata r:id="rId432" o:title=""/>
          </v:shape>
        </w:pict>
      </w:r>
      <w:r>
        <w:rPr/>
        <w:pict>
          <v:shape style="position:absolute;margin-left:295.600006pt;margin-top:566.440002pt;width:.48pt;height:.42pt;mso-position-horizontal-relative:page;mso-position-vertical-relative:page;z-index:90832" type="#_x0000_t75" stroked="false">
            <v:imagedata r:id="rId432" o:title=""/>
          </v:shape>
        </w:pict>
      </w:r>
      <w:r>
        <w:rPr/>
        <w:pict>
          <v:shape style="position:absolute;margin-left:375.279999pt;margin-top:566.440002pt;width:.480031pt;height:.42pt;mso-position-horizontal-relative:page;mso-position-vertical-relative:page;z-index:90856" type="#_x0000_t75" stroked="false">
            <v:imagedata r:id="rId432" o:title=""/>
          </v:shape>
        </w:pict>
      </w:r>
      <w:r>
        <w:rPr/>
        <w:pict>
          <v:shape style="position:absolute;margin-left:215.899994pt;margin-top:601.900024pt;width:.480031pt;height:.66pt;mso-position-horizontal-relative:page;mso-position-vertical-relative:page;z-index:90880" type="#_x0000_t75" stroked="false">
            <v:imagedata r:id="rId432" o:title=""/>
          </v:shape>
        </w:pict>
      </w:r>
      <w:r>
        <w:rPr/>
        <w:pict>
          <v:shape style="position:absolute;margin-left:295.600006pt;margin-top:601.900024pt;width:.48pt;height:.66pt;mso-position-horizontal-relative:page;mso-position-vertical-relative:page;z-index:90904" type="#_x0000_t75" stroked="false">
            <v:imagedata r:id="rId432" o:title=""/>
          </v:shape>
        </w:pict>
      </w:r>
      <w:r>
        <w:rPr/>
        <w:pict>
          <v:shape style="position:absolute;margin-left:375.279999pt;margin-top:601.900024pt;width:.480031pt;height:.66pt;mso-position-horizontal-relative:page;mso-position-vertical-relative:page;z-index:90928" type="#_x0000_t75" stroked="false">
            <v:imagedata r:id="rId432" o:title=""/>
          </v:shape>
        </w:pict>
      </w:r>
      <w:r>
        <w:rPr/>
        <w:pict>
          <v:shape style="position:absolute;margin-left:215.899994pt;margin-top:637.599915pt;width:.479986pt;height:.66pt;mso-position-horizontal-relative:page;mso-position-vertical-relative:page;z-index:90952" type="#_x0000_t75" stroked="false">
            <v:imagedata r:id="rId432" o:title=""/>
          </v:shape>
        </w:pict>
      </w:r>
      <w:r>
        <w:rPr/>
        <w:pict>
          <v:shape style="position:absolute;margin-left:295.600006pt;margin-top:637.599915pt;width:.479956pt;height:.66pt;mso-position-horizontal-relative:page;mso-position-vertical-relative:page;z-index:90976" type="#_x0000_t75" stroked="false">
            <v:imagedata r:id="rId432" o:title=""/>
          </v:shape>
        </w:pict>
      </w:r>
      <w:r>
        <w:rPr/>
        <w:pict>
          <v:shape style="position:absolute;margin-left:375.279999pt;margin-top:637.599915pt;width:.479986pt;height:.66pt;mso-position-horizontal-relative:page;mso-position-vertical-relative:page;z-index:91000" type="#_x0000_t75" stroked="false">
            <v:imagedata r:id="rId432" o:title=""/>
          </v:shape>
        </w:pict>
      </w:r>
      <w:r>
        <w:rPr/>
        <w:pict>
          <v:shape style="position:absolute;margin-left:215.899994pt;margin-top:657.940002pt;width:.480031pt;height:.42pt;mso-position-horizontal-relative:page;mso-position-vertical-relative:page;z-index:91024" type="#_x0000_t75" stroked="false">
            <v:imagedata r:id="rId432" o:title=""/>
          </v:shape>
        </w:pict>
      </w:r>
      <w:r>
        <w:rPr/>
        <w:pict>
          <v:shape style="position:absolute;margin-left:295.600006pt;margin-top:657.940002pt;width:.48pt;height:.42pt;mso-position-horizontal-relative:page;mso-position-vertical-relative:page;z-index:91048" type="#_x0000_t75" stroked="false">
            <v:imagedata r:id="rId432" o:title=""/>
          </v:shape>
        </w:pict>
      </w:r>
      <w:r>
        <w:rPr/>
        <w:pict>
          <v:shape style="position:absolute;margin-left:375.279999pt;margin-top:657.940002pt;width:.480031pt;height:.42pt;mso-position-horizontal-relative:page;mso-position-vertical-relative:page;z-index:91072" type="#_x0000_t75" stroked="false">
            <v:imagedata r:id="rId432" o:title=""/>
          </v:shape>
        </w:pict>
      </w:r>
      <w:r>
        <w:rPr/>
        <w:pict>
          <v:shape style="position:absolute;margin-left:215.899994pt;margin-top:693.400024pt;width:.480031pt;height:.66pt;mso-position-horizontal-relative:page;mso-position-vertical-relative:page;z-index:91096" type="#_x0000_t75" stroked="false">
            <v:imagedata r:id="rId433" o:title=""/>
          </v:shape>
        </w:pict>
      </w:r>
      <w:r>
        <w:rPr/>
        <w:pict>
          <v:shape style="position:absolute;margin-left:295.600006pt;margin-top:693.400024pt;width:.48pt;height:.66pt;mso-position-horizontal-relative:page;mso-position-vertical-relative:page;z-index:91120" type="#_x0000_t75" stroked="false">
            <v:imagedata r:id="rId433" o:title=""/>
          </v:shape>
        </w:pict>
      </w:r>
      <w:r>
        <w:rPr/>
        <w:pict>
          <v:shape style="position:absolute;margin-left:375.279999pt;margin-top:693.400024pt;width:.480031pt;height:.66pt;mso-position-horizontal-relative:page;mso-position-vertical-relative:page;z-index:91144" type="#_x0000_t75" stroked="false">
            <v:imagedata r:id="rId433" o:title=""/>
          </v:shape>
        </w:pict>
      </w:r>
      <w:r>
        <w:rPr/>
        <w:pict>
          <v:shape style="position:absolute;margin-left:215.899994pt;margin-top:729.119934pt;width:.479986pt;height:.66pt;mso-position-horizontal-relative:page;mso-position-vertical-relative:page;z-index:91168" type="#_x0000_t75" stroked="false">
            <v:imagedata r:id="rId433" o:title=""/>
          </v:shape>
        </w:pict>
      </w:r>
      <w:r>
        <w:rPr/>
        <w:pict>
          <v:shape style="position:absolute;margin-left:295.600006pt;margin-top:729.119934pt;width:.479956pt;height:.66pt;mso-position-horizontal-relative:page;mso-position-vertical-relative:page;z-index:91192" type="#_x0000_t75" stroked="false">
            <v:imagedata r:id="rId433" o:title=""/>
          </v:shape>
        </w:pict>
      </w:r>
      <w:r>
        <w:rPr/>
        <w:pict>
          <v:shape style="position:absolute;margin-left:375.279999pt;margin-top:729.119934pt;width:.479986pt;height:.66pt;mso-position-horizontal-relative:page;mso-position-vertical-relative:page;z-index:91216" type="#_x0000_t75" stroked="false">
            <v:imagedata r:id="rId433" o:title=""/>
          </v:shape>
        </w:pict>
      </w:r>
      <w:r>
        <w:rPr/>
        <w:pict>
          <v:shape style="position:absolute;margin-left:215.899994pt;margin-top:749.460022pt;width:.480031pt;height:.42pt;mso-position-horizontal-relative:page;mso-position-vertical-relative:page;z-index:91240" type="#_x0000_t75" stroked="false">
            <v:imagedata r:id="rId433" o:title=""/>
          </v:shape>
        </w:pict>
      </w:r>
      <w:r>
        <w:rPr/>
        <w:pict>
          <v:shape style="position:absolute;margin-left:295.600006pt;margin-top:749.460022pt;width:.48pt;height:.42pt;mso-position-horizontal-relative:page;mso-position-vertical-relative:page;z-index:91264" type="#_x0000_t75" stroked="false">
            <v:imagedata r:id="rId433" o:title=""/>
          </v:shape>
        </w:pict>
      </w:r>
      <w:r>
        <w:rPr/>
        <w:pict>
          <v:shape style="position:absolute;margin-left:375.279999pt;margin-top:749.460022pt;width:.480031pt;height:.42pt;mso-position-horizontal-relative:page;mso-position-vertical-relative:page;z-index:91288" type="#_x0000_t75" stroked="false">
            <v:imagedata r:id="rId433" o:title=""/>
          </v:shape>
        </w:pict>
      </w:r>
    </w:p>
    <w:tbl>
      <w:tblPr>
        <w:tblW w:w="0" w:type="auto"/>
        <w:jc w:val="left"/>
        <w:tblInd w:w="1129" w:type="dxa"/>
        <w:tblLayout w:type="fixed"/>
        <w:tblCellMar>
          <w:top w:w="0" w:type="dxa"/>
          <w:left w:w="0" w:type="dxa"/>
          <w:bottom w:w="0" w:type="dxa"/>
          <w:right w:w="0" w:type="dxa"/>
        </w:tblCellMar>
        <w:tblLook w:val="01E0"/>
      </w:tblPr>
      <w:tblGrid>
        <w:gridCol w:w="1907"/>
        <w:gridCol w:w="1922"/>
        <w:gridCol w:w="1914"/>
        <w:gridCol w:w="1914"/>
        <w:gridCol w:w="1914"/>
      </w:tblGrid>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89" name="image393.png" descr=""/>
                  <wp:cNvGraphicFramePr>
                    <a:graphicFrameLocks noChangeAspect="1"/>
                  </wp:cNvGraphicFramePr>
                  <a:graphic>
                    <a:graphicData uri="http://schemas.openxmlformats.org/drawingml/2006/picture">
                      <pic:pic>
                        <pic:nvPicPr>
                          <pic:cNvPr id="2790" name="image393.png"/>
                          <pic:cNvPicPr/>
                        </pic:nvPicPr>
                        <pic:blipFill>
                          <a:blip r:embed="rId4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91" name="image393.png" descr=""/>
                  <wp:cNvGraphicFramePr>
                    <a:graphicFrameLocks noChangeAspect="1"/>
                  </wp:cNvGraphicFramePr>
                  <a:graphic>
                    <a:graphicData uri="http://schemas.openxmlformats.org/drawingml/2006/picture">
                      <pic:pic>
                        <pic:nvPicPr>
                          <pic:cNvPr id="2792" name="image393.png"/>
                          <pic:cNvPicPr/>
                        </pic:nvPicPr>
                        <pic:blipFill>
                          <a:blip r:embed="rId43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793" name="image393.png" descr=""/>
                  <wp:cNvGraphicFramePr>
                    <a:graphicFrameLocks noChangeAspect="1"/>
                  </wp:cNvGraphicFramePr>
                  <a:graphic>
                    <a:graphicData uri="http://schemas.openxmlformats.org/drawingml/2006/picture">
                      <pic:pic>
                        <pic:nvPicPr>
                          <pic:cNvPr id="2794" name="image393.png"/>
                          <pic:cNvPicPr/>
                        </pic:nvPicPr>
                        <pic:blipFill>
                          <a:blip r:embed="rId433"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95" name="image393.png" descr=""/>
                  <wp:cNvGraphicFramePr>
                    <a:graphicFrameLocks noChangeAspect="1"/>
                  </wp:cNvGraphicFramePr>
                  <a:graphic>
                    <a:graphicData uri="http://schemas.openxmlformats.org/drawingml/2006/picture">
                      <pic:pic>
                        <pic:nvPicPr>
                          <pic:cNvPr id="2796" name="image393.png"/>
                          <pic:cNvPicPr/>
                        </pic:nvPicPr>
                        <pic:blipFill>
                          <a:blip r:embed="rId4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8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）其他转出</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797" name="image393.png" descr=""/>
                  <wp:cNvGraphicFramePr>
                    <a:graphicFrameLocks noChangeAspect="1"/>
                  </wp:cNvGraphicFramePr>
                  <a:graphic>
                    <a:graphicData uri="http://schemas.openxmlformats.org/drawingml/2006/picture">
                      <pic:pic>
                        <pic:nvPicPr>
                          <pic:cNvPr id="2798" name="image393.png"/>
                          <pic:cNvPicPr/>
                        </pic:nvPicPr>
                        <pic:blipFill>
                          <a:blip r:embed="rId43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799" name="image393.png" descr=""/>
                  <wp:cNvGraphicFramePr>
                    <a:graphicFrameLocks noChangeAspect="1"/>
                  </wp:cNvGraphicFramePr>
                  <a:graphic>
                    <a:graphicData uri="http://schemas.openxmlformats.org/drawingml/2006/picture">
                      <pic:pic>
                        <pic:nvPicPr>
                          <pic:cNvPr id="2800" name="image393.png"/>
                          <pic:cNvPicPr/>
                        </pic:nvPicPr>
                        <pic:blipFill>
                          <a:blip r:embed="rId43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801" name="image393.png" descr=""/>
                  <wp:cNvGraphicFramePr>
                    <a:graphicFrameLocks noChangeAspect="1"/>
                  </wp:cNvGraphicFramePr>
                  <a:graphic>
                    <a:graphicData uri="http://schemas.openxmlformats.org/drawingml/2006/picture">
                      <pic:pic>
                        <pic:nvPicPr>
                          <pic:cNvPr id="2802" name="image393.png"/>
                          <pic:cNvPicPr/>
                        </pic:nvPicPr>
                        <pic:blipFill>
                          <a:blip r:embed="rId43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03" name="image394.png" descr=""/>
                  <wp:cNvGraphicFramePr>
                    <a:graphicFrameLocks noChangeAspect="1"/>
                  </wp:cNvGraphicFramePr>
                  <a:graphic>
                    <a:graphicData uri="http://schemas.openxmlformats.org/drawingml/2006/picture">
                      <pic:pic>
                        <pic:nvPicPr>
                          <pic:cNvPr id="2804" name="image394.png"/>
                          <pic:cNvPicPr/>
                        </pic:nvPicPr>
                        <pic:blipFill>
                          <a:blip r:embed="rId43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3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11,995,646.65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11,995,646.65</w:t>
            </w: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3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7" cy="5333"/>
                  <wp:effectExtent l="0" t="0" r="0" b="0"/>
                  <wp:docPr id="2805" name="image394.png" descr=""/>
                  <wp:cNvGraphicFramePr>
                    <a:graphicFrameLocks noChangeAspect="1"/>
                  </wp:cNvGraphicFramePr>
                  <a:graphic>
                    <a:graphicData uri="http://schemas.openxmlformats.org/drawingml/2006/picture">
                      <pic:pic>
                        <pic:nvPicPr>
                          <pic:cNvPr id="2806" name="image394.png"/>
                          <pic:cNvPicPr/>
                        </pic:nvPicPr>
                        <pic:blipFill>
                          <a:blip r:embed="rId434" cstate="print"/>
                          <a:stretch>
                            <a:fillRect/>
                          </a:stretch>
                        </pic:blipFill>
                        <pic:spPr>
                          <a:xfrm>
                            <a:off x="0" y="0"/>
                            <a:ext cx="6097"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z w:val="21"/>
              </w:rPr>
              <w:t>12,824,688.01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12,824,688.01</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47.899994pt;margin-top:-93.164398pt;width:.479961pt;height:.42pt;mso-position-horizontal-relative:page;mso-position-vertical-relative:paragraph;z-index:90136" type="#_x0000_t75" stroked="false">
            <v:imagedata r:id="rId435" o:title=""/>
          </v:shape>
        </w:pict>
      </w:r>
      <w:r>
        <w:rPr/>
        <w:pict>
          <v:shape style="position:absolute;margin-left:343.600006pt;margin-top:-93.164398pt;width:.47993pt;height:.42pt;mso-position-horizontal-relative:page;mso-position-vertical-relative:paragraph;z-index:90160" type="#_x0000_t75" stroked="false">
            <v:imagedata r:id="rId435" o:title=""/>
          </v:shape>
        </w:pict>
      </w:r>
      <w:r>
        <w:rPr/>
        <w:pict>
          <v:shape style="position:absolute;margin-left:439.320007pt;margin-top:-93.164398pt;width:.47993pt;height:.42pt;mso-position-horizontal-relative:page;mso-position-vertical-relative:paragraph;z-index:90184" type="#_x0000_t75" stroked="false">
            <v:imagedata r:id="rId435" o:title=""/>
          </v:shape>
        </w:pict>
      </w:r>
      <w:r>
        <w:rPr/>
        <w:pict>
          <v:shape style="position:absolute;margin-left:247.899994pt;margin-top:-73.064407pt;width:.479961pt;height:.42pt;mso-position-horizontal-relative:page;mso-position-vertical-relative:paragraph;z-index:90208" type="#_x0000_t75" stroked="false">
            <v:imagedata r:id="rId435" o:title=""/>
          </v:shape>
        </w:pict>
      </w:r>
      <w:r>
        <w:rPr/>
        <w:pict>
          <v:shape style="position:absolute;margin-left:343.600006pt;margin-top:-73.064407pt;width:.47993pt;height:.42pt;mso-position-horizontal-relative:page;mso-position-vertical-relative:paragraph;z-index:90232" type="#_x0000_t75" stroked="false">
            <v:imagedata r:id="rId435" o:title=""/>
          </v:shape>
        </w:pict>
      </w:r>
      <w:r>
        <w:rPr/>
        <w:pict>
          <v:shape style="position:absolute;margin-left:439.320007pt;margin-top:-73.064407pt;width:.47993pt;height:.42pt;mso-position-horizontal-relative:page;mso-position-vertical-relative:paragraph;z-index:90256" type="#_x0000_t75" stroked="false">
            <v:imagedata r:id="rId435" o:title=""/>
          </v:shape>
        </w:pict>
      </w:r>
      <w:r>
        <w:rPr/>
        <w:pict>
          <v:shape style="position:absolute;margin-left:247.899994pt;margin-top:-52.964344pt;width:.480031pt;height:.42pt;mso-position-horizontal-relative:page;mso-position-vertical-relative:paragraph;z-index:90280" type="#_x0000_t75" stroked="false">
            <v:imagedata r:id="rId436" o:title=""/>
          </v:shape>
        </w:pict>
      </w:r>
      <w:r>
        <w:rPr/>
        <w:pict>
          <v:shape style="position:absolute;margin-left:343.600006pt;margin-top:-52.964344pt;width:.48pt;height:.42pt;mso-position-horizontal-relative:page;mso-position-vertical-relative:paragraph;z-index:90304" type="#_x0000_t75" stroked="false">
            <v:imagedata r:id="rId436" o:title=""/>
          </v:shape>
        </w:pict>
      </w:r>
      <w:r>
        <w:rPr/>
        <w:pict>
          <v:shape style="position:absolute;margin-left:439.320007pt;margin-top:-52.964344pt;width:.48pt;height:.42pt;mso-position-horizontal-relative:page;mso-position-vertical-relative:paragraph;z-index:90328" type="#_x0000_t75" stroked="false">
            <v:imagedata r:id="rId436" o:title=""/>
          </v:shape>
        </w:pict>
      </w:r>
      <w:r>
        <w:rPr/>
        <w:pict>
          <v:shape style="position:absolute;margin-left:247.899994pt;margin-top:-32.864277pt;width:.4801pt;height:.42pt;mso-position-horizontal-relative:page;mso-position-vertical-relative:paragraph;z-index:90352" type="#_x0000_t75" stroked="false">
            <v:imagedata r:id="rId436" o:title=""/>
          </v:shape>
        </w:pict>
      </w:r>
      <w:r>
        <w:rPr/>
        <w:pict>
          <v:shape style="position:absolute;margin-left:343.600006pt;margin-top:-32.864277pt;width:.48007pt;height:.42pt;mso-position-horizontal-relative:page;mso-position-vertical-relative:paragraph;z-index:90376" type="#_x0000_t75" stroked="false">
            <v:imagedata r:id="rId436" o:title=""/>
          </v:shape>
        </w:pict>
      </w:r>
      <w:r>
        <w:rPr/>
        <w:pict>
          <v:shape style="position:absolute;margin-left:439.320007pt;margin-top:-32.864277pt;width:.48007pt;height:.42pt;mso-position-horizontal-relative:page;mso-position-vertical-relative:paragraph;z-index:90400" type="#_x0000_t75" stroked="false">
            <v:imagedata r:id="rId436" o:title=""/>
          </v:shape>
        </w:pict>
      </w:r>
      <w:r>
        <w:rPr/>
        <w:pict>
          <v:shape style="position:absolute;margin-left:152.059998pt;margin-top:-12.764346pt;width:.480015pt;height:.42pt;mso-position-horizontal-relative:page;mso-position-vertical-relative:paragraph;z-index:90424" type="#_x0000_t75" stroked="false">
            <v:imagedata r:id="rId436" o:title=""/>
          </v:shape>
        </w:pict>
      </w:r>
      <w:r>
        <w:rPr/>
        <w:pict>
          <v:shape style="position:absolute;margin-left:247.899994pt;margin-top:-12.764346pt;width:.480031pt;height:.42pt;mso-position-horizontal-relative:page;mso-position-vertical-relative:paragraph;z-index:90448" type="#_x0000_t75" stroked="false">
            <v:imagedata r:id="rId436" o:title=""/>
          </v:shape>
        </w:pict>
      </w:r>
      <w:r>
        <w:rPr/>
        <w:pict>
          <v:shape style="position:absolute;margin-left:343.600006pt;margin-top:-12.764346pt;width:.48pt;height:.42pt;mso-position-horizontal-relative:page;mso-position-vertical-relative:paragraph;z-index:90472" type="#_x0000_t75" stroked="false">
            <v:imagedata r:id="rId436" o:title=""/>
          </v:shape>
        </w:pict>
      </w:r>
      <w:r>
        <w:rPr/>
        <w:pict>
          <v:shape style="position:absolute;margin-left:439.320007pt;margin-top:-12.764346pt;width:.48pt;height:.42pt;mso-position-horizontal-relative:page;mso-position-vertical-relative:paragraph;z-index:90496" type="#_x0000_t75" stroked="false">
            <v:imagedata r:id="rId436" o:title=""/>
          </v:shape>
        </w:pict>
      </w: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1033"/>
        <w:jc w:val="left"/>
        <w:rPr>
          <w:b w:val="0"/>
          <w:bCs w:val="0"/>
        </w:rPr>
      </w:pPr>
      <w:bookmarkStart w:name="13、固定资产" w:id="258"/>
      <w:bookmarkEnd w:id="258"/>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1033"/>
        <w:jc w:val="left"/>
        <w:rPr>
          <w:b w:val="0"/>
          <w:bCs w:val="0"/>
        </w:rPr>
      </w:pPr>
      <w:bookmarkStart w:name="（1）固定资产情况" w:id="259"/>
      <w:bookmarkEnd w:id="25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99994pt;margin-top:39.753693pt;width:.480031pt;height:.42pt;mso-position-horizontal-relative:page;mso-position-vertical-relative:paragraph;z-index:90520" type="#_x0000_t75" stroked="false">
            <v:imagedata r:id="rId436" o:title=""/>
          </v:shape>
        </w:pict>
      </w:r>
      <w:r>
        <w:rPr/>
        <w:pict>
          <v:shape style="position:absolute;margin-left:295.600006pt;margin-top:39.753693pt;width:.48pt;height:.42pt;mso-position-horizontal-relative:page;mso-position-vertical-relative:paragraph;z-index:90544" type="#_x0000_t75" stroked="false">
            <v:imagedata r:id="rId436" o:title=""/>
          </v:shape>
        </w:pict>
      </w:r>
      <w:r>
        <w:rPr/>
        <w:pict>
          <v:shape style="position:absolute;margin-left:375.279999pt;margin-top:39.753693pt;width:.480031pt;height:.42pt;mso-position-horizontal-relative:page;mso-position-vertical-relative:paragraph;z-index:90568" type="#_x0000_t75" stroked="false">
            <v:imagedata r:id="rId436" o:title=""/>
          </v:shape>
        </w:pict>
      </w:r>
      <w:r>
        <w:rPr/>
        <w:pict>
          <v:shape style="position:absolute;margin-left:215.899994pt;margin-top:59.853683pt;width:.480031pt;height:.42pt;mso-position-horizontal-relative:page;mso-position-vertical-relative:paragraph;z-index:90592" type="#_x0000_t75" stroked="false">
            <v:imagedata r:id="rId436" o:title=""/>
          </v:shape>
        </w:pict>
      </w:r>
      <w:r>
        <w:rPr/>
        <w:pict>
          <v:shape style="position:absolute;margin-left:295.600006pt;margin-top:59.853683pt;width:.48pt;height:.42pt;mso-position-horizontal-relative:page;mso-position-vertical-relative:paragraph;z-index:90616" type="#_x0000_t75" stroked="false">
            <v:imagedata r:id="rId436" o:title=""/>
          </v:shape>
        </w:pict>
      </w:r>
      <w:r>
        <w:rPr/>
        <w:pict>
          <v:shape style="position:absolute;margin-left:375.279999pt;margin-top:59.853683pt;width:.480031pt;height:.42pt;mso-position-horizontal-relative:page;mso-position-vertical-relative:paragraph;z-index:90640" type="#_x0000_t75" stroked="false">
            <v:imagedata r:id="rId436" o:title=""/>
          </v:shape>
        </w:pict>
      </w:r>
      <w:r>
        <w:rPr/>
        <w:pict>
          <v:shape style="position:absolute;margin-left:215.899994pt;margin-top:79.953690pt;width:.480031pt;height:.42pt;mso-position-horizontal-relative:page;mso-position-vertical-relative:paragraph;z-index:90664" type="#_x0000_t75" stroked="false">
            <v:imagedata r:id="rId436" o:title=""/>
          </v:shape>
        </w:pict>
      </w:r>
      <w:r>
        <w:rPr/>
        <w:pict>
          <v:shape style="position:absolute;margin-left:295.600006pt;margin-top:79.953690pt;width:.48pt;height:.42pt;mso-position-horizontal-relative:page;mso-position-vertical-relative:paragraph;z-index:90688" type="#_x0000_t75" stroked="false">
            <v:imagedata r:id="rId436" o:title=""/>
          </v:shape>
        </w:pict>
      </w:r>
      <w:r>
        <w:rPr/>
        <w:pict>
          <v:shape style="position:absolute;margin-left:375.279999pt;margin-top:79.953690pt;width:.480031pt;height:.42pt;mso-position-horizontal-relative:page;mso-position-vertical-relative:paragraph;z-index:90712" type="#_x0000_t75" stroked="false">
            <v:imagedata r:id="rId436" o:title=""/>
          </v:shape>
        </w:pict>
      </w:r>
      <w:r>
        <w:rPr/>
        <w:pict>
          <v:shape style="position:absolute;margin-left:215.899994pt;margin-top:115.413635pt;width:.479986pt;height:.66pt;mso-position-horizontal-relative:page;mso-position-vertical-relative:paragraph;z-index:90736" type="#_x0000_t75" stroked="false">
            <v:imagedata r:id="rId436" o:title=""/>
          </v:shape>
        </w:pict>
      </w:r>
      <w:r>
        <w:rPr/>
        <w:pict>
          <v:shape style="position:absolute;margin-left:295.600006pt;margin-top:115.413635pt;width:.479956pt;height:.66pt;mso-position-horizontal-relative:page;mso-position-vertical-relative:paragraph;z-index:90760" type="#_x0000_t75" stroked="false">
            <v:imagedata r:id="rId436" o:title=""/>
          </v:shape>
        </w:pict>
      </w:r>
      <w:r>
        <w:rPr/>
        <w:pict>
          <v:shape style="position:absolute;margin-left:375.279999pt;margin-top:115.413635pt;width:.479986pt;height:.66pt;mso-position-horizontal-relative:page;mso-position-vertical-relative:paragraph;z-index:90784" type="#_x0000_t75" stroked="false">
            <v:imagedata r:id="rId436"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78"/>
        <w:gridCol w:w="1611"/>
        <w:gridCol w:w="1594"/>
        <w:gridCol w:w="1594"/>
        <w:gridCol w:w="1606"/>
        <w:gridCol w:w="1583"/>
      </w:tblGrid>
      <w:tr>
        <w:trPr>
          <w:trHeight w:val="402" w:hRule="exact"/>
        </w:trPr>
        <w:tc>
          <w:tcPr>
            <w:tcW w:w="1578" w:type="dxa"/>
            <w:tcBorders>
              <w:top w:val="single" w:sz="4" w:space="0" w:color="000000"/>
              <w:left w:val="nil" w:sz="6" w:space="0" w:color="auto"/>
              <w:bottom w:val="single" w:sz="4" w:space="0" w:color="000000"/>
              <w:right w:val="single" w:sz="13" w:space="0" w:color="E0FFFF"/>
            </w:tcBorders>
            <w:shd w:val="clear" w:color="auto" w:fill="D2D2D2"/>
          </w:tcPr>
          <w:p>
            <w:pPr>
              <w:pStyle w:val="TableParagraph"/>
              <w:spacing w:line="240" w:lineRule="auto" w:before="26"/>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26"/>
              <w:ind w:left="168" w:right="0"/>
              <w:jc w:val="left"/>
              <w:rPr>
                <w:rFonts w:ascii="宋体" w:hAnsi="宋体" w:cs="宋体" w:eastAsia="宋体" w:hint="default"/>
                <w:sz w:val="21"/>
                <w:szCs w:val="21"/>
              </w:rPr>
            </w:pPr>
            <w:r>
              <w:rPr>
                <w:rFonts w:ascii="宋体" w:hAnsi="宋体" w:cs="宋体" w:eastAsia="宋体" w:hint="default"/>
                <w:sz w:val="21"/>
                <w:szCs w:val="21"/>
              </w:rPr>
              <w:t>房屋及建筑物</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07" name="image396.png" descr=""/>
                  <wp:cNvGraphicFramePr>
                    <a:graphicFrameLocks noChangeAspect="1"/>
                  </wp:cNvGraphicFramePr>
                  <a:graphic>
                    <a:graphicData uri="http://schemas.openxmlformats.org/drawingml/2006/picture">
                      <pic:pic>
                        <pic:nvPicPr>
                          <pic:cNvPr id="2808"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6"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26"/>
              <w:ind w:right="55"/>
              <w:jc w:val="right"/>
              <w:rPr>
                <w:rFonts w:ascii="宋体" w:hAnsi="宋体" w:cs="宋体" w:eastAsia="宋体" w:hint="default"/>
                <w:sz w:val="21"/>
                <w:szCs w:val="21"/>
              </w:rPr>
            </w:pPr>
            <w:r>
              <w:rPr>
                <w:rFonts w:ascii="宋体" w:hAnsi="宋体" w:cs="宋体" w:eastAsia="宋体" w:hint="default"/>
                <w:sz w:val="21"/>
                <w:szCs w:val="21"/>
              </w:rPr>
              <w:t>办公及电子设备</w:t>
            </w:r>
          </w:p>
        </w:tc>
        <w:tc>
          <w:tcPr>
            <w:tcW w:w="15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1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3"/>
              <w:jc w:val="right"/>
              <w:rPr>
                <w:rFonts w:ascii="宋体" w:hAnsi="宋体" w:cs="宋体" w:eastAsia="宋体" w:hint="default"/>
                <w:sz w:val="21"/>
                <w:szCs w:val="21"/>
              </w:rPr>
            </w:pPr>
            <w:r>
              <w:rPr>
                <w:rFonts w:ascii="宋体" w:hAnsi="宋体" w:cs="宋体" w:eastAsia="宋体" w:hint="default"/>
                <w:sz w:val="21"/>
                <w:szCs w:val="21"/>
              </w:rPr>
              <w:t>一、账面原值：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09" name="image396.png" descr=""/>
                  <wp:cNvGraphicFramePr>
                    <a:graphicFrameLocks noChangeAspect="1"/>
                  </wp:cNvGraphicFramePr>
                  <a:graphic>
                    <a:graphicData uri="http://schemas.openxmlformats.org/drawingml/2006/picture">
                      <pic:pic>
                        <pic:nvPicPr>
                          <pic:cNvPr id="2810"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11" name="image396.png" descr=""/>
                  <wp:cNvGraphicFramePr>
                    <a:graphicFrameLocks noChangeAspect="1"/>
                  </wp:cNvGraphicFramePr>
                  <a:graphic>
                    <a:graphicData uri="http://schemas.openxmlformats.org/drawingml/2006/picture">
                      <pic:pic>
                        <pic:nvPicPr>
                          <pic:cNvPr id="2812"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13" name="image396.png" descr=""/>
                  <wp:cNvGraphicFramePr>
                    <a:graphicFrameLocks noChangeAspect="1"/>
                  </wp:cNvGraphicFramePr>
                  <a:graphic>
                    <a:graphicData uri="http://schemas.openxmlformats.org/drawingml/2006/picture">
                      <pic:pic>
                        <pic:nvPicPr>
                          <pic:cNvPr id="2814"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51,134,028.57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15" name="image396.png" descr=""/>
                  <wp:cNvGraphicFramePr>
                    <a:graphicFrameLocks noChangeAspect="1"/>
                  </wp:cNvGraphicFramePr>
                  <a:graphic>
                    <a:graphicData uri="http://schemas.openxmlformats.org/drawingml/2006/picture">
                      <pic:pic>
                        <pic:nvPicPr>
                          <pic:cNvPr id="2816"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9,756,942.81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8,923,701.48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z w:val="21"/>
              </w:rPr>
              <w:t>16,940,235.84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17" name="image396.png" descr=""/>
                  <wp:cNvGraphicFramePr>
                    <a:graphicFrameLocks noChangeAspect="1"/>
                  </wp:cNvGraphicFramePr>
                  <a:graphic>
                    <a:graphicData uri="http://schemas.openxmlformats.org/drawingml/2006/picture">
                      <pic:pic>
                        <pic:nvPicPr>
                          <pic:cNvPr id="2818"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86,754,908.70</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399,955.03</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819" name="image396.png" descr=""/>
                  <wp:cNvGraphicFramePr>
                    <a:graphicFrameLocks noChangeAspect="1"/>
                  </wp:cNvGraphicFramePr>
                  <a:graphic>
                    <a:graphicData uri="http://schemas.openxmlformats.org/drawingml/2006/picture">
                      <pic:pic>
                        <pic:nvPicPr>
                          <pic:cNvPr id="2820" name="image396.png"/>
                          <pic:cNvPicPr/>
                        </pic:nvPicPr>
                        <pic:blipFill>
                          <a:blip r:embed="rId436"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451,894.10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581,468.17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2,346,858.06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821" name="image396.png" descr=""/>
                  <wp:cNvGraphicFramePr>
                    <a:graphicFrameLocks noChangeAspect="1"/>
                  </wp:cNvGraphicFramePr>
                  <a:graphic>
                    <a:graphicData uri="http://schemas.openxmlformats.org/drawingml/2006/picture">
                      <pic:pic>
                        <pic:nvPicPr>
                          <pic:cNvPr id="2822" name="image396.png"/>
                          <pic:cNvPicPr/>
                        </pic:nvPicPr>
                        <pic:blipFill>
                          <a:blip r:embed="rId436"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3,780,175.36</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7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）购置</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399,955.03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23" name="image396.png" descr=""/>
                  <wp:cNvGraphicFramePr>
                    <a:graphicFrameLocks noChangeAspect="1"/>
                  </wp:cNvGraphicFramePr>
                  <a:graphic>
                    <a:graphicData uri="http://schemas.openxmlformats.org/drawingml/2006/picture">
                      <pic:pic>
                        <pic:nvPicPr>
                          <pic:cNvPr id="2824"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399,658.11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581,468.17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2,342,447.80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25" name="image396.png" descr=""/>
                  <wp:cNvGraphicFramePr>
                    <a:graphicFrameLocks noChangeAspect="1"/>
                  </wp:cNvGraphicFramePr>
                  <a:graphic>
                    <a:graphicData uri="http://schemas.openxmlformats.org/drawingml/2006/picture">
                      <pic:pic>
                        <pic:nvPicPr>
                          <pic:cNvPr id="2826" name="image396.png"/>
                          <pic:cNvPicPr/>
                        </pic:nvPicPr>
                        <pic:blipFill>
                          <a:blip r:embed="rId43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3,723,529.11</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4" w:firstLine="4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）在建工</w:t>
            </w:r>
            <w:r>
              <w:rPr>
                <w:rFonts w:ascii="宋体" w:hAnsi="宋体" w:cs="宋体" w:eastAsia="宋体" w:hint="default"/>
                <w:sz w:val="21"/>
                <w:szCs w:val="21"/>
              </w:rPr>
              <w:t> 程转入</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27" name="image396.png" descr=""/>
                  <wp:cNvGraphicFramePr>
                    <a:graphicFrameLocks noChangeAspect="1"/>
                  </wp:cNvGraphicFramePr>
                  <a:graphic>
                    <a:graphicData uri="http://schemas.openxmlformats.org/drawingml/2006/picture">
                      <pic:pic>
                        <pic:nvPicPr>
                          <pic:cNvPr id="2828" name="image396.png"/>
                          <pic:cNvPicPr/>
                        </pic:nvPicPr>
                        <pic:blipFill>
                          <a:blip r:embed="rId436"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52,235.99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4,410.26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29" name="image396.png" descr=""/>
                  <wp:cNvGraphicFramePr>
                    <a:graphicFrameLocks noChangeAspect="1"/>
                  </wp:cNvGraphicFramePr>
                  <a:graphic>
                    <a:graphicData uri="http://schemas.openxmlformats.org/drawingml/2006/picture">
                      <pic:pic>
                        <pic:nvPicPr>
                          <pic:cNvPr id="2830" name="image396.png"/>
                          <pic:cNvPicPr/>
                        </pic:nvPicPr>
                        <pic:blipFill>
                          <a:blip r:embed="rId436"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56,646.25</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4" w:firstLine="4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）企业合</w:t>
            </w:r>
            <w:r>
              <w:rPr>
                <w:rFonts w:ascii="宋体" w:hAnsi="宋体" w:cs="宋体" w:eastAsia="宋体" w:hint="default"/>
                <w:sz w:val="21"/>
                <w:szCs w:val="21"/>
              </w:rPr>
              <w:t> 并增加</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31" name="image396.png" descr=""/>
                  <wp:cNvGraphicFramePr>
                    <a:graphicFrameLocks noChangeAspect="1"/>
                  </wp:cNvGraphicFramePr>
                  <a:graphic>
                    <a:graphicData uri="http://schemas.openxmlformats.org/drawingml/2006/picture">
                      <pic:pic>
                        <pic:nvPicPr>
                          <pic:cNvPr id="2832" name="image396.png"/>
                          <pic:cNvPicPr/>
                        </pic:nvPicPr>
                        <pic:blipFill>
                          <a:blip r:embed="rId436"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33" name="image396.png" descr=""/>
                  <wp:cNvGraphicFramePr>
                    <a:graphicFrameLocks noChangeAspect="1"/>
                  </wp:cNvGraphicFramePr>
                  <a:graphic>
                    <a:graphicData uri="http://schemas.openxmlformats.org/drawingml/2006/picture">
                      <pic:pic>
                        <pic:nvPicPr>
                          <pic:cNvPr id="2834" name="image396.png"/>
                          <pic:cNvPicPr/>
                        </pic:nvPicPr>
                        <pic:blipFill>
                          <a:blip r:embed="rId436"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35" name="image396.png" descr=""/>
                  <wp:cNvGraphicFramePr>
                    <a:graphicFrameLocks noChangeAspect="1"/>
                  </wp:cNvGraphicFramePr>
                  <a:graphic>
                    <a:graphicData uri="http://schemas.openxmlformats.org/drawingml/2006/picture">
                      <pic:pic>
                        <pic:nvPicPr>
                          <pic:cNvPr id="2836" name="image396.png"/>
                          <pic:cNvPicPr/>
                        </pic:nvPicPr>
                        <pic:blipFill>
                          <a:blip r:embed="rId43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37" name="image396.png" descr=""/>
                  <wp:cNvGraphicFramePr>
                    <a:graphicFrameLocks noChangeAspect="1"/>
                  </wp:cNvGraphicFramePr>
                  <a:graphic>
                    <a:graphicData uri="http://schemas.openxmlformats.org/drawingml/2006/picture">
                      <pic:pic>
                        <pic:nvPicPr>
                          <pic:cNvPr id="2838" name="image396.png"/>
                          <pic:cNvPicPr/>
                        </pic:nvPicPr>
                        <pic:blipFill>
                          <a:blip r:embed="rId43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39" name="image397.png" descr=""/>
                  <wp:cNvGraphicFramePr>
                    <a:graphicFrameLocks noChangeAspect="1"/>
                  </wp:cNvGraphicFramePr>
                  <a:graphic>
                    <a:graphicData uri="http://schemas.openxmlformats.org/drawingml/2006/picture">
                      <pic:pic>
                        <pic:nvPicPr>
                          <pic:cNvPr id="2840" name="image397.png"/>
                          <pic:cNvPicPr/>
                        </pic:nvPicPr>
                        <pic:blipFill>
                          <a:blip r:embed="rId43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486,380.91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769,870.36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41" name="image397.png" descr=""/>
                  <wp:cNvGraphicFramePr>
                    <a:graphicFrameLocks noChangeAspect="1"/>
                  </wp:cNvGraphicFramePr>
                  <a:graphic>
                    <a:graphicData uri="http://schemas.openxmlformats.org/drawingml/2006/picture">
                      <pic:pic>
                        <pic:nvPicPr>
                          <pic:cNvPr id="2842" name="image397.png"/>
                          <pic:cNvPicPr/>
                        </pic:nvPicPr>
                        <pic:blipFill>
                          <a:blip r:embed="rId43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1,546,251.27</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4" w:firstLine="4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）处置或</w:t>
            </w:r>
            <w:r>
              <w:rPr>
                <w:rFonts w:ascii="宋体" w:hAnsi="宋体" w:cs="宋体" w:eastAsia="宋体" w:hint="default"/>
                <w:sz w:val="21"/>
                <w:szCs w:val="21"/>
              </w:rPr>
              <w:t> 报废</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43" name="image397.png" descr=""/>
                  <wp:cNvGraphicFramePr>
                    <a:graphicFrameLocks noChangeAspect="1"/>
                  </wp:cNvGraphicFramePr>
                  <a:graphic>
                    <a:graphicData uri="http://schemas.openxmlformats.org/drawingml/2006/picture">
                      <pic:pic>
                        <pic:nvPicPr>
                          <pic:cNvPr id="2844" name="image397.png"/>
                          <pic:cNvPicPr/>
                        </pic:nvPicPr>
                        <pic:blipFill>
                          <a:blip r:embed="rId43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486,380.91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769,870.36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45" name="image397.png" descr=""/>
                  <wp:cNvGraphicFramePr>
                    <a:graphicFrameLocks noChangeAspect="1"/>
                  </wp:cNvGraphicFramePr>
                  <a:graphic>
                    <a:graphicData uri="http://schemas.openxmlformats.org/drawingml/2006/picture">
                      <pic:pic>
                        <pic:nvPicPr>
                          <pic:cNvPr id="2846" name="image397.png"/>
                          <pic:cNvPicPr/>
                        </pic:nvPicPr>
                        <pic:blipFill>
                          <a:blip r:embed="rId43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1,546,251.27</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47" name="image397.png" descr=""/>
                  <wp:cNvGraphicFramePr>
                    <a:graphicFrameLocks noChangeAspect="1"/>
                  </wp:cNvGraphicFramePr>
                  <a:graphic>
                    <a:graphicData uri="http://schemas.openxmlformats.org/drawingml/2006/picture">
                      <pic:pic>
                        <pic:nvPicPr>
                          <pic:cNvPr id="2848" name="image397.png"/>
                          <pic:cNvPicPr/>
                        </pic:nvPicPr>
                        <pic:blipFill>
                          <a:blip r:embed="rId43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49" name="image397.png" descr=""/>
                  <wp:cNvGraphicFramePr>
                    <a:graphicFrameLocks noChangeAspect="1"/>
                  </wp:cNvGraphicFramePr>
                  <a:graphic>
                    <a:graphicData uri="http://schemas.openxmlformats.org/drawingml/2006/picture">
                      <pic:pic>
                        <pic:nvPicPr>
                          <pic:cNvPr id="2850" name="image397.png"/>
                          <pic:cNvPicPr/>
                        </pic:nvPicPr>
                        <pic:blipFill>
                          <a:blip r:embed="rId43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215.899994pt;margin-top:91.679993pt;width:.480031pt;height:.42pt;mso-position-horizontal-relative:page;mso-position-vertical-relative:page;z-index:91312" type="#_x0000_t75" stroked="false">
            <v:imagedata r:id="rId437" o:title=""/>
          </v:shape>
        </w:pict>
      </w:r>
      <w:r>
        <w:rPr/>
        <w:pict>
          <v:shape style="position:absolute;margin-left:295.600006pt;margin-top:91.679993pt;width:.48pt;height:.42pt;mso-position-horizontal-relative:page;mso-position-vertical-relative:page;z-index:91336" type="#_x0000_t75" stroked="false">
            <v:imagedata r:id="rId437" o:title=""/>
          </v:shape>
        </w:pict>
      </w:r>
      <w:r>
        <w:rPr/>
        <w:pict>
          <v:shape style="position:absolute;margin-left:375.279999pt;margin-top:91.679993pt;width:.480031pt;height:.42pt;mso-position-horizontal-relative:page;mso-position-vertical-relative:page;z-index:91360" type="#_x0000_t75" stroked="false">
            <v:imagedata r:id="rId437" o:title=""/>
          </v:shape>
        </w:pict>
      </w:r>
      <w:r>
        <w:rPr/>
        <w:pict>
          <v:shape style="position:absolute;margin-left:455.040009pt;margin-top:91.679993pt;width:.48pt;height:.42pt;mso-position-horizontal-relative:page;mso-position-vertical-relative:page;z-index:91384" type="#_x0000_t75" stroked="false">
            <v:imagedata r:id="rId437" o:title=""/>
          </v:shape>
        </w:pict>
      </w:r>
      <w:r>
        <w:rPr/>
        <w:pict>
          <v:shape style="position:absolute;margin-left:215.899994pt;margin-top:111.779938pt;width:.479961pt;height:.42pt;mso-position-horizontal-relative:page;mso-position-vertical-relative:page;z-index:91408" type="#_x0000_t75" stroked="false">
            <v:imagedata r:id="rId437" o:title=""/>
          </v:shape>
        </w:pict>
      </w:r>
      <w:r>
        <w:rPr/>
        <w:pict>
          <v:shape style="position:absolute;margin-left:295.600006pt;margin-top:111.779938pt;width:.47993pt;height:.42pt;mso-position-horizontal-relative:page;mso-position-vertical-relative:page;z-index:91432" type="#_x0000_t75" stroked="false">
            <v:imagedata r:id="rId437" o:title=""/>
          </v:shape>
        </w:pict>
      </w:r>
      <w:r>
        <w:rPr/>
        <w:pict>
          <v:shape style="position:absolute;margin-left:375.279999pt;margin-top:111.779938pt;width:.479961pt;height:.42pt;mso-position-horizontal-relative:page;mso-position-vertical-relative:page;z-index:91456" type="#_x0000_t75" stroked="false">
            <v:imagedata r:id="rId437" o:title=""/>
          </v:shape>
        </w:pict>
      </w:r>
      <w:r>
        <w:rPr/>
        <w:pict>
          <v:shape style="position:absolute;margin-left:455.040009pt;margin-top:111.779938pt;width:.47993pt;height:.42pt;mso-position-horizontal-relative:page;mso-position-vertical-relative:page;z-index:91480" type="#_x0000_t75" stroked="false">
            <v:imagedata r:id="rId437" o:title=""/>
          </v:shape>
        </w:pict>
      </w:r>
      <w:r>
        <w:rPr/>
        <w:pict>
          <v:shape style="position:absolute;margin-left:215.899994pt;margin-top:131.880005pt;width:.480031pt;height:.42pt;mso-position-horizontal-relative:page;mso-position-vertical-relative:page;z-index:91504" type="#_x0000_t75" stroked="false">
            <v:imagedata r:id="rId437" o:title=""/>
          </v:shape>
        </w:pict>
      </w:r>
      <w:r>
        <w:rPr/>
        <w:pict>
          <v:shape style="position:absolute;margin-left:295.600006pt;margin-top:131.880005pt;width:.48pt;height:.42pt;mso-position-horizontal-relative:page;mso-position-vertical-relative:page;z-index:91528" type="#_x0000_t75" stroked="false">
            <v:imagedata r:id="rId437" o:title=""/>
          </v:shape>
        </w:pict>
      </w:r>
      <w:r>
        <w:rPr/>
        <w:pict>
          <v:shape style="position:absolute;margin-left:375.279999pt;margin-top:131.880005pt;width:.480031pt;height:.42pt;mso-position-horizontal-relative:page;mso-position-vertical-relative:page;z-index:91552" type="#_x0000_t75" stroked="false">
            <v:imagedata r:id="rId437" o:title=""/>
          </v:shape>
        </w:pict>
      </w:r>
      <w:r>
        <w:rPr/>
        <w:pict>
          <v:shape style="position:absolute;margin-left:455.040009pt;margin-top:131.880005pt;width:.48pt;height:.42pt;mso-position-horizontal-relative:page;mso-position-vertical-relative:page;z-index:91576" type="#_x0000_t75" stroked="false">
            <v:imagedata r:id="rId437" o:title=""/>
          </v:shape>
        </w:pict>
      </w:r>
      <w:r>
        <w:rPr/>
        <w:pict>
          <v:shape style="position:absolute;margin-left:215.899994pt;margin-top:167.359955pt;width:.479986pt;height:.66pt;mso-position-horizontal-relative:page;mso-position-vertical-relative:page;z-index:91600" type="#_x0000_t75" stroked="false">
            <v:imagedata r:id="rId437" o:title=""/>
          </v:shape>
        </w:pict>
      </w:r>
      <w:r>
        <w:rPr/>
        <w:pict>
          <v:shape style="position:absolute;margin-left:295.600006pt;margin-top:167.359955pt;width:.479956pt;height:.66pt;mso-position-horizontal-relative:page;mso-position-vertical-relative:page;z-index:91624" type="#_x0000_t75" stroked="false">
            <v:imagedata r:id="rId437" o:title=""/>
          </v:shape>
        </w:pict>
      </w:r>
      <w:r>
        <w:rPr/>
        <w:pict>
          <v:shape style="position:absolute;margin-left:375.279999pt;margin-top:167.359955pt;width:.479986pt;height:.66pt;mso-position-horizontal-relative:page;mso-position-vertical-relative:page;z-index:91648" type="#_x0000_t75" stroked="false">
            <v:imagedata r:id="rId437" o:title=""/>
          </v:shape>
        </w:pict>
      </w:r>
      <w:r>
        <w:rPr/>
        <w:pict>
          <v:shape style="position:absolute;margin-left:455.040009pt;margin-top:167.359955pt;width:.479956pt;height:.66pt;mso-position-horizontal-relative:page;mso-position-vertical-relative:page;z-index:91672" type="#_x0000_t75" stroked="false">
            <v:imagedata r:id="rId437" o:title=""/>
          </v:shape>
        </w:pict>
      </w:r>
      <w:r>
        <w:rPr/>
        <w:pict>
          <v:shape style="position:absolute;margin-left:215.899994pt;margin-top:187.699997pt;width:.480031pt;height:.42pt;mso-position-horizontal-relative:page;mso-position-vertical-relative:page;z-index:91696" type="#_x0000_t75" stroked="false">
            <v:imagedata r:id="rId437" o:title=""/>
          </v:shape>
        </w:pict>
      </w:r>
      <w:r>
        <w:rPr/>
        <w:pict>
          <v:shape style="position:absolute;margin-left:295.600006pt;margin-top:187.699997pt;width:.48pt;height:.42pt;mso-position-horizontal-relative:page;mso-position-vertical-relative:page;z-index:91720" type="#_x0000_t75" stroked="false">
            <v:imagedata r:id="rId437" o:title=""/>
          </v:shape>
        </w:pict>
      </w:r>
      <w:r>
        <w:rPr/>
        <w:pict>
          <v:shape style="position:absolute;margin-left:375.279999pt;margin-top:187.699997pt;width:.480031pt;height:.42pt;mso-position-horizontal-relative:page;mso-position-vertical-relative:page;z-index:91744" type="#_x0000_t75" stroked="false">
            <v:imagedata r:id="rId437" o:title=""/>
          </v:shape>
        </w:pict>
      </w:r>
      <w:r>
        <w:rPr/>
        <w:pict>
          <v:shape style="position:absolute;margin-left:455.040009pt;margin-top:187.699997pt;width:.48pt;height:.42pt;mso-position-horizontal-relative:page;mso-position-vertical-relative:page;z-index:91768" type="#_x0000_t75" stroked="false">
            <v:imagedata r:id="rId437" o:title=""/>
          </v:shape>
        </w:pict>
      </w:r>
      <w:r>
        <w:rPr/>
        <w:pict>
          <v:shape style="position:absolute;margin-left:215.899994pt;margin-top:207.799942pt;width:.479961pt;height:.42pt;mso-position-horizontal-relative:page;mso-position-vertical-relative:page;z-index:91792" type="#_x0000_t75" stroked="false">
            <v:imagedata r:id="rId437" o:title=""/>
          </v:shape>
        </w:pict>
      </w:r>
      <w:r>
        <w:rPr/>
        <w:pict>
          <v:shape style="position:absolute;margin-left:295.600006pt;margin-top:207.799942pt;width:.47993pt;height:.42pt;mso-position-horizontal-relative:page;mso-position-vertical-relative:page;z-index:91816" type="#_x0000_t75" stroked="false">
            <v:imagedata r:id="rId437" o:title=""/>
          </v:shape>
        </w:pict>
      </w:r>
      <w:r>
        <w:rPr/>
        <w:pict>
          <v:shape style="position:absolute;margin-left:375.279999pt;margin-top:207.799942pt;width:.479961pt;height:.42pt;mso-position-horizontal-relative:page;mso-position-vertical-relative:page;z-index:91840" type="#_x0000_t75" stroked="false">
            <v:imagedata r:id="rId437" o:title=""/>
          </v:shape>
        </w:pict>
      </w:r>
      <w:r>
        <w:rPr/>
        <w:pict>
          <v:shape style="position:absolute;margin-left:455.040009pt;margin-top:207.799942pt;width:.47993pt;height:.42pt;mso-position-horizontal-relative:page;mso-position-vertical-relative:page;z-index:91864" type="#_x0000_t75" stroked="false">
            <v:imagedata r:id="rId437" o:title=""/>
          </v:shape>
        </w:pict>
      </w:r>
      <w:r>
        <w:rPr/>
        <w:pict>
          <v:shape style="position:absolute;margin-left:215.899994pt;margin-top:243.26001pt;width:.480031pt;height:.66pt;mso-position-horizontal-relative:page;mso-position-vertical-relative:page;z-index:91888" type="#_x0000_t75" stroked="false">
            <v:imagedata r:id="rId437" o:title=""/>
          </v:shape>
        </w:pict>
      </w:r>
      <w:r>
        <w:rPr/>
        <w:pict>
          <v:shape style="position:absolute;margin-left:295.600006pt;margin-top:243.26001pt;width:.48pt;height:.66pt;mso-position-horizontal-relative:page;mso-position-vertical-relative:page;z-index:91912" type="#_x0000_t75" stroked="false">
            <v:imagedata r:id="rId437" o:title=""/>
          </v:shape>
        </w:pict>
      </w:r>
      <w:r>
        <w:rPr/>
        <w:pict>
          <v:shape style="position:absolute;margin-left:375.279999pt;margin-top:243.26001pt;width:.480031pt;height:.66pt;mso-position-horizontal-relative:page;mso-position-vertical-relative:page;z-index:91936" type="#_x0000_t75" stroked="false">
            <v:imagedata r:id="rId437" o:title=""/>
          </v:shape>
        </w:pict>
      </w:r>
      <w:r>
        <w:rPr/>
        <w:pict>
          <v:shape style="position:absolute;margin-left:455.040009pt;margin-top:243.26001pt;width:.48pt;height:.66pt;mso-position-horizontal-relative:page;mso-position-vertical-relative:page;z-index:91960" type="#_x0000_t75" stroked="false">
            <v:imagedata r:id="rId437" o:title=""/>
          </v:shape>
        </w:pict>
      </w:r>
      <w:r>
        <w:rPr/>
        <w:pict>
          <v:shape style="position:absolute;margin-left:215.899994pt;margin-top:278.959991pt;width:.480031pt;height:.66pt;mso-position-horizontal-relative:page;mso-position-vertical-relative:page;z-index:91984" type="#_x0000_t75" stroked="false">
            <v:imagedata r:id="rId437" o:title=""/>
          </v:shape>
        </w:pict>
      </w:r>
      <w:r>
        <w:rPr/>
        <w:pict>
          <v:shape style="position:absolute;margin-left:295.600006pt;margin-top:278.959991pt;width:.48pt;height:.66pt;mso-position-horizontal-relative:page;mso-position-vertical-relative:page;z-index:92008" type="#_x0000_t75" stroked="false">
            <v:imagedata r:id="rId437" o:title=""/>
          </v:shape>
        </w:pict>
      </w:r>
      <w:r>
        <w:rPr/>
        <w:pict>
          <v:shape style="position:absolute;margin-left:375.279999pt;margin-top:278.959991pt;width:.480031pt;height:.66pt;mso-position-horizontal-relative:page;mso-position-vertical-relative:page;z-index:92032" type="#_x0000_t75" stroked="false">
            <v:imagedata r:id="rId437" o:title=""/>
          </v:shape>
        </w:pict>
      </w:r>
      <w:r>
        <w:rPr/>
        <w:pict>
          <v:shape style="position:absolute;margin-left:455.040009pt;margin-top:278.959991pt;width:.48pt;height:.66pt;mso-position-horizontal-relative:page;mso-position-vertical-relative:page;z-index:92056" type="#_x0000_t75" stroked="false">
            <v:imagedata r:id="rId437" o:title=""/>
          </v:shape>
        </w:pict>
      </w:r>
      <w:r>
        <w:rPr/>
        <w:pict>
          <v:shape style="position:absolute;margin-left:215.899994pt;margin-top:299.299957pt;width:.479961pt;height:.42pt;mso-position-horizontal-relative:page;mso-position-vertical-relative:page;z-index:92080" type="#_x0000_t75" stroked="false">
            <v:imagedata r:id="rId437" o:title=""/>
          </v:shape>
        </w:pict>
      </w:r>
      <w:r>
        <w:rPr/>
        <w:pict>
          <v:shape style="position:absolute;margin-left:295.600006pt;margin-top:299.299957pt;width:.47993pt;height:.42pt;mso-position-horizontal-relative:page;mso-position-vertical-relative:page;z-index:92104" type="#_x0000_t75" stroked="false">
            <v:imagedata r:id="rId437" o:title=""/>
          </v:shape>
        </w:pict>
      </w:r>
      <w:r>
        <w:rPr/>
        <w:pict>
          <v:shape style="position:absolute;margin-left:375.279999pt;margin-top:299.299957pt;width:.479961pt;height:.42pt;mso-position-horizontal-relative:page;mso-position-vertical-relative:page;z-index:92128" type="#_x0000_t75" stroked="false">
            <v:imagedata r:id="rId437" o:title=""/>
          </v:shape>
        </w:pict>
      </w:r>
      <w:r>
        <w:rPr/>
        <w:pict>
          <v:shape style="position:absolute;margin-left:455.040009pt;margin-top:299.299957pt;width:.47993pt;height:.42pt;mso-position-horizontal-relative:page;mso-position-vertical-relative:page;z-index:92152" type="#_x0000_t75" stroked="false">
            <v:imagedata r:id="rId437" o:title=""/>
          </v:shape>
        </w:pict>
      </w:r>
      <w:r>
        <w:rPr/>
        <w:pict>
          <v:shape style="position:absolute;margin-left:215.899994pt;margin-top:319.399933pt;width:.479961pt;height:.42pt;mso-position-horizontal-relative:page;mso-position-vertical-relative:page;z-index:92176" type="#_x0000_t75" stroked="false">
            <v:imagedata r:id="rId437" o:title=""/>
          </v:shape>
        </w:pict>
      </w:r>
      <w:r>
        <w:rPr/>
        <w:pict>
          <v:shape style="position:absolute;margin-left:295.600006pt;margin-top:319.399933pt;width:.47993pt;height:.42pt;mso-position-horizontal-relative:page;mso-position-vertical-relative:page;z-index:92200" type="#_x0000_t75" stroked="false">
            <v:imagedata r:id="rId437" o:title=""/>
          </v:shape>
        </w:pict>
      </w:r>
      <w:r>
        <w:rPr/>
        <w:pict>
          <v:shape style="position:absolute;margin-left:375.279999pt;margin-top:319.399933pt;width:.479961pt;height:.42pt;mso-position-horizontal-relative:page;mso-position-vertical-relative:page;z-index:92224" type="#_x0000_t75" stroked="false">
            <v:imagedata r:id="rId437" o:title=""/>
          </v:shape>
        </w:pict>
      </w:r>
      <w:r>
        <w:rPr/>
        <w:pict>
          <v:shape style="position:absolute;margin-left:455.040009pt;margin-top:319.399933pt;width:.47993pt;height:.42pt;mso-position-horizontal-relative:page;mso-position-vertical-relative:page;z-index:92248" type="#_x0000_t75" stroked="false">
            <v:imagedata r:id="rId437" o:title=""/>
          </v:shape>
        </w:pict>
      </w:r>
      <w:r>
        <w:rPr/>
        <w:pict>
          <v:shape style="position:absolute;margin-left:215.899994pt;margin-top:339.499969pt;width:.479996pt;height:.42pt;mso-position-horizontal-relative:page;mso-position-vertical-relative:page;z-index:92272" type="#_x0000_t75" stroked="false">
            <v:imagedata r:id="rId437" o:title=""/>
          </v:shape>
        </w:pict>
      </w:r>
      <w:r>
        <w:rPr/>
        <w:pict>
          <v:shape style="position:absolute;margin-left:295.600006pt;margin-top:339.499969pt;width:.479965pt;height:.42pt;mso-position-horizontal-relative:page;mso-position-vertical-relative:page;z-index:92296" type="#_x0000_t75" stroked="false">
            <v:imagedata r:id="rId437" o:title=""/>
          </v:shape>
        </w:pict>
      </w:r>
      <w:r>
        <w:rPr/>
        <w:pict>
          <v:shape style="position:absolute;margin-left:375.279999pt;margin-top:339.499969pt;width:.479996pt;height:.42pt;mso-position-horizontal-relative:page;mso-position-vertical-relative:page;z-index:92320" type="#_x0000_t75" stroked="false">
            <v:imagedata r:id="rId437" o:title=""/>
          </v:shape>
        </w:pict>
      </w:r>
      <w:r>
        <w:rPr/>
        <w:pict>
          <v:shape style="position:absolute;margin-left:455.040009pt;margin-top:339.499969pt;width:.479965pt;height:.42pt;mso-position-horizontal-relative:page;mso-position-vertical-relative:page;z-index:92344" type="#_x0000_t75" stroked="false">
            <v:imagedata r:id="rId437" o:title=""/>
          </v:shape>
        </w:pict>
      </w:r>
      <w:r>
        <w:rPr/>
        <w:pict>
          <v:shape style="position:absolute;margin-left:215.899994pt;margin-top:359.600006pt;width:.480031pt;height:.42pt;mso-position-horizontal-relative:page;mso-position-vertical-relative:page;z-index:92368" type="#_x0000_t75" stroked="false">
            <v:imagedata r:id="rId437" o:title=""/>
          </v:shape>
        </w:pict>
      </w:r>
      <w:r>
        <w:rPr/>
        <w:pict>
          <v:shape style="position:absolute;margin-left:295.600006pt;margin-top:359.600006pt;width:.48pt;height:.42pt;mso-position-horizontal-relative:page;mso-position-vertical-relative:page;z-index:92392" type="#_x0000_t75" stroked="false">
            <v:imagedata r:id="rId437" o:title=""/>
          </v:shape>
        </w:pict>
      </w:r>
      <w:r>
        <w:rPr/>
        <w:pict>
          <v:shape style="position:absolute;margin-left:375.279999pt;margin-top:359.600006pt;width:.480031pt;height:.42pt;mso-position-horizontal-relative:page;mso-position-vertical-relative:page;z-index:92416" type="#_x0000_t75" stroked="false">
            <v:imagedata r:id="rId437" o:title=""/>
          </v:shape>
        </w:pict>
      </w:r>
      <w:r>
        <w:rPr/>
        <w:pict>
          <v:shape style="position:absolute;margin-left:455.040009pt;margin-top:359.600006pt;width:.48pt;height:.42pt;mso-position-horizontal-relative:page;mso-position-vertical-relative:page;z-index:92440" type="#_x0000_t75" stroked="false">
            <v:imagedata r:id="rId437" o:title=""/>
          </v:shape>
        </w:pict>
      </w:r>
      <w:r>
        <w:rPr/>
        <w:pict>
          <v:shape style="position:absolute;margin-left:215.899994pt;margin-top:395.059998pt;width:.480008pt;height:.66pt;mso-position-horizontal-relative:page;mso-position-vertical-relative:page;z-index:92464" type="#_x0000_t75" stroked="false">
            <v:imagedata r:id="rId437" o:title=""/>
          </v:shape>
        </w:pict>
      </w:r>
      <w:r>
        <w:rPr/>
        <w:pict>
          <v:shape style="position:absolute;margin-left:295.600006pt;margin-top:395.059998pt;width:.479978pt;height:.66pt;mso-position-horizontal-relative:page;mso-position-vertical-relative:page;z-index:92488" type="#_x0000_t75" stroked="false">
            <v:imagedata r:id="rId437" o:title=""/>
          </v:shape>
        </w:pict>
      </w:r>
      <w:r>
        <w:rPr/>
        <w:pict>
          <v:shape style="position:absolute;margin-left:375.279999pt;margin-top:395.059998pt;width:.480008pt;height:.66pt;mso-position-horizontal-relative:page;mso-position-vertical-relative:page;z-index:92512" type="#_x0000_t75" stroked="false">
            <v:imagedata r:id="rId437" o:title=""/>
          </v:shape>
        </w:pict>
      </w:r>
      <w:r>
        <w:rPr/>
        <w:pict>
          <v:shape style="position:absolute;margin-left:455.040009pt;margin-top:395.059998pt;width:.479978pt;height:.66pt;mso-position-horizontal-relative:page;mso-position-vertical-relative:page;z-index:92536" type="#_x0000_t75" stroked="false">
            <v:imagedata r:id="rId437" o:title=""/>
          </v:shape>
        </w:pict>
      </w:r>
      <w:r>
        <w:rPr/>
        <w:pict>
          <v:shape style="position:absolute;margin-left:215.899994pt;margin-top:415.399963pt;width:.479996pt;height:.42pt;mso-position-horizontal-relative:page;mso-position-vertical-relative:page;z-index:92560" type="#_x0000_t75" stroked="false">
            <v:imagedata r:id="rId437" o:title=""/>
          </v:shape>
        </w:pict>
      </w:r>
      <w:r>
        <w:rPr/>
        <w:pict>
          <v:shape style="position:absolute;margin-left:295.600006pt;margin-top:415.399963pt;width:.479965pt;height:.42pt;mso-position-horizontal-relative:page;mso-position-vertical-relative:page;z-index:92584" type="#_x0000_t75" stroked="false">
            <v:imagedata r:id="rId437" o:title=""/>
          </v:shape>
        </w:pict>
      </w:r>
      <w:r>
        <w:rPr/>
        <w:pict>
          <v:shape style="position:absolute;margin-left:375.279999pt;margin-top:415.399963pt;width:.479996pt;height:.42pt;mso-position-horizontal-relative:page;mso-position-vertical-relative:page;z-index:92608" type="#_x0000_t75" stroked="false">
            <v:imagedata r:id="rId437" o:title=""/>
          </v:shape>
        </w:pict>
      </w:r>
      <w:r>
        <w:rPr/>
        <w:pict>
          <v:shape style="position:absolute;margin-left:455.040009pt;margin-top:415.399963pt;width:.479965pt;height:.42pt;mso-position-horizontal-relative:page;mso-position-vertical-relative:page;z-index:92632" type="#_x0000_t75" stroked="false">
            <v:imagedata r:id="rId437" o:title=""/>
          </v:shape>
        </w:pict>
      </w:r>
      <w:r>
        <w:rPr/>
        <w:pict>
          <v:shape style="position:absolute;margin-left:215.899994pt;margin-top:435.519989pt;width:.479996pt;height:.42pt;mso-position-horizontal-relative:page;mso-position-vertical-relative:page;z-index:92656" type="#_x0000_t75" stroked="false">
            <v:imagedata r:id="rId437" o:title=""/>
          </v:shape>
        </w:pict>
      </w:r>
      <w:r>
        <w:rPr/>
        <w:pict>
          <v:shape style="position:absolute;margin-left:295.600006pt;margin-top:435.519989pt;width:.479965pt;height:.42pt;mso-position-horizontal-relative:page;mso-position-vertical-relative:page;z-index:92680" type="#_x0000_t75" stroked="false">
            <v:imagedata r:id="rId437" o:title=""/>
          </v:shape>
        </w:pict>
      </w:r>
      <w:r>
        <w:rPr/>
        <w:pict>
          <v:shape style="position:absolute;margin-left:375.279999pt;margin-top:435.519989pt;width:.479996pt;height:.42pt;mso-position-horizontal-relative:page;mso-position-vertical-relative:page;z-index:92704" type="#_x0000_t75" stroked="false">
            <v:imagedata r:id="rId437" o:title=""/>
          </v:shape>
        </w:pict>
      </w:r>
      <w:r>
        <w:rPr/>
        <w:pict>
          <v:shape style="position:absolute;margin-left:455.040009pt;margin-top:435.519989pt;width:.479965pt;height:.42pt;mso-position-horizontal-relative:page;mso-position-vertical-relative:page;z-index:92728" type="#_x0000_t75" stroked="false">
            <v:imagedata r:id="rId437" o:title=""/>
          </v:shape>
        </w:pict>
      </w:r>
      <w:r>
        <w:rPr/>
        <w:pict>
          <v:shape style="position:absolute;margin-left:215.899994pt;margin-top:470.97998pt;width:.480008pt;height:.66pt;mso-position-horizontal-relative:page;mso-position-vertical-relative:page;z-index:92752" type="#_x0000_t75" stroked="false">
            <v:imagedata r:id="rId437" o:title=""/>
          </v:shape>
        </w:pict>
      </w:r>
      <w:r>
        <w:rPr/>
        <w:pict>
          <v:shape style="position:absolute;margin-left:295.600006pt;margin-top:470.97998pt;width:.479978pt;height:.66pt;mso-position-horizontal-relative:page;mso-position-vertical-relative:page;z-index:92776" type="#_x0000_t75" stroked="false">
            <v:imagedata r:id="rId437" o:title=""/>
          </v:shape>
        </w:pict>
      </w:r>
      <w:r>
        <w:rPr/>
        <w:pict>
          <v:shape style="position:absolute;margin-left:375.279999pt;margin-top:470.97998pt;width:.480008pt;height:.66pt;mso-position-horizontal-relative:page;mso-position-vertical-relative:page;z-index:92800" type="#_x0000_t75" stroked="false">
            <v:imagedata r:id="rId437" o:title=""/>
          </v:shape>
        </w:pict>
      </w:r>
      <w:r>
        <w:rPr/>
        <w:pict>
          <v:shape style="position:absolute;margin-left:455.040009pt;margin-top:470.97998pt;width:.479978pt;height:.66pt;mso-position-horizontal-relative:page;mso-position-vertical-relative:page;z-index:92824" type="#_x0000_t75" stroked="false">
            <v:imagedata r:id="rId437" o:title=""/>
          </v:shape>
        </w:pict>
      </w:r>
      <w:r>
        <w:rPr/>
        <w:pict>
          <v:shape style="position:absolute;margin-left:215.899994pt;margin-top:506.679962pt;width:.480008pt;height:.66pt;mso-position-horizontal-relative:page;mso-position-vertical-relative:page;z-index:92848" type="#_x0000_t75" stroked="false">
            <v:imagedata r:id="rId438" o:title=""/>
          </v:shape>
        </w:pict>
      </w:r>
      <w:r>
        <w:rPr/>
        <w:pict>
          <v:shape style="position:absolute;margin-left:295.600006pt;margin-top:506.679962pt;width:.479978pt;height:.66pt;mso-position-horizontal-relative:page;mso-position-vertical-relative:page;z-index:92872" type="#_x0000_t75" stroked="false">
            <v:imagedata r:id="rId438" o:title=""/>
          </v:shape>
        </w:pict>
      </w:r>
      <w:r>
        <w:rPr/>
        <w:pict>
          <v:shape style="position:absolute;margin-left:375.279999pt;margin-top:506.679962pt;width:.480008pt;height:.66pt;mso-position-horizontal-relative:page;mso-position-vertical-relative:page;z-index:92896" type="#_x0000_t75" stroked="false">
            <v:imagedata r:id="rId438" o:title=""/>
          </v:shape>
        </w:pict>
      </w:r>
      <w:r>
        <w:rPr/>
        <w:pict>
          <v:shape style="position:absolute;margin-left:455.040009pt;margin-top:506.679962pt;width:.479978pt;height:.66pt;mso-position-horizontal-relative:page;mso-position-vertical-relative:page;z-index:92920" type="#_x0000_t75" stroked="false">
            <v:imagedata r:id="rId438" o:title=""/>
          </v:shape>
        </w:pict>
      </w:r>
      <w:r>
        <w:rPr/>
        <w:pict>
          <v:shape style="position:absolute;margin-left:215.899994pt;margin-top:527.020020pt;width:.480031pt;height:.42pt;mso-position-horizontal-relative:page;mso-position-vertical-relative:page;z-index:92944" type="#_x0000_t75" stroked="false">
            <v:imagedata r:id="rId438" o:title=""/>
          </v:shape>
        </w:pict>
      </w:r>
      <w:r>
        <w:rPr/>
        <w:pict>
          <v:shape style="position:absolute;margin-left:295.600006pt;margin-top:527.020020pt;width:.48pt;height:.42pt;mso-position-horizontal-relative:page;mso-position-vertical-relative:page;z-index:92968" type="#_x0000_t75" stroked="false">
            <v:imagedata r:id="rId438" o:title=""/>
          </v:shape>
        </w:pict>
      </w:r>
      <w:r>
        <w:rPr/>
        <w:pict>
          <v:shape style="position:absolute;margin-left:375.279999pt;margin-top:527.020020pt;width:.480031pt;height:.42pt;mso-position-horizontal-relative:page;mso-position-vertical-relative:page;z-index:92992" type="#_x0000_t75" stroked="false">
            <v:imagedata r:id="rId438" o:title=""/>
          </v:shape>
        </w:pict>
      </w:r>
      <w:r>
        <w:rPr/>
        <w:pict>
          <v:shape style="position:absolute;margin-left:455.040009pt;margin-top:527.020020pt;width:.48pt;height:.42pt;mso-position-horizontal-relative:page;mso-position-vertical-relative:page;z-index:93016" type="#_x0000_t75" stroked="false">
            <v:imagedata r:id="rId438" o:title=""/>
          </v:shape>
        </w:pict>
      </w:r>
      <w:r>
        <w:rPr/>
        <w:pict>
          <v:shape style="position:absolute;margin-left:215.899994pt;margin-top:547.119995pt;width:.480031pt;height:.42pt;mso-position-horizontal-relative:page;mso-position-vertical-relative:page;z-index:93040" type="#_x0000_t75" stroked="false">
            <v:imagedata r:id="rId438" o:title=""/>
          </v:shape>
        </w:pict>
      </w:r>
      <w:r>
        <w:rPr/>
        <w:pict>
          <v:shape style="position:absolute;margin-left:295.600006pt;margin-top:547.119995pt;width:.48pt;height:.42pt;mso-position-horizontal-relative:page;mso-position-vertical-relative:page;z-index:93064" type="#_x0000_t75" stroked="false">
            <v:imagedata r:id="rId438" o:title=""/>
          </v:shape>
        </w:pict>
      </w:r>
      <w:r>
        <w:rPr/>
        <w:pict>
          <v:shape style="position:absolute;margin-left:375.279999pt;margin-top:547.119995pt;width:.480031pt;height:.42pt;mso-position-horizontal-relative:page;mso-position-vertical-relative:page;z-index:93088" type="#_x0000_t75" stroked="false">
            <v:imagedata r:id="rId438" o:title=""/>
          </v:shape>
        </w:pict>
      </w:r>
      <w:r>
        <w:rPr/>
        <w:pict>
          <v:shape style="position:absolute;margin-left:455.040009pt;margin-top:547.119995pt;width:.48pt;height:.42pt;mso-position-horizontal-relative:page;mso-position-vertical-relative:page;z-index:93112" type="#_x0000_t75" stroked="false">
            <v:imagedata r:id="rId438" o:title=""/>
          </v:shape>
        </w:pict>
      </w:r>
    </w:p>
    <w:tbl>
      <w:tblPr>
        <w:tblW w:w="0" w:type="auto"/>
        <w:jc w:val="left"/>
        <w:tblInd w:w="1129" w:type="dxa"/>
        <w:tblLayout w:type="fixed"/>
        <w:tblCellMar>
          <w:top w:w="0" w:type="dxa"/>
          <w:left w:w="0" w:type="dxa"/>
          <w:bottom w:w="0" w:type="dxa"/>
          <w:right w:w="0" w:type="dxa"/>
        </w:tblCellMar>
        <w:tblLook w:val="01E0"/>
      </w:tblPr>
      <w:tblGrid>
        <w:gridCol w:w="1578"/>
        <w:gridCol w:w="1611"/>
        <w:gridCol w:w="1594"/>
        <w:gridCol w:w="1594"/>
        <w:gridCol w:w="1595"/>
        <w:gridCol w:w="1594"/>
      </w:tblGrid>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51,533,983.60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51" name="image399.png" descr=""/>
                  <wp:cNvGraphicFramePr>
                    <a:graphicFrameLocks noChangeAspect="1"/>
                  </wp:cNvGraphicFramePr>
                  <a:graphic>
                    <a:graphicData uri="http://schemas.openxmlformats.org/drawingml/2006/picture">
                      <pic:pic>
                        <pic:nvPicPr>
                          <pic:cNvPr id="2852" name="image399.png"/>
                          <pic:cNvPicPr/>
                        </pic:nvPicPr>
                        <pic:blipFill>
                          <a:blip r:embed="rId4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9,918,836.91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9,018,788.74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18,517,223.54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88,988,832.79</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853" name="image399.png" descr=""/>
                  <wp:cNvGraphicFramePr>
                    <a:graphicFrameLocks noChangeAspect="1"/>
                  </wp:cNvGraphicFramePr>
                  <a:graphic>
                    <a:graphicData uri="http://schemas.openxmlformats.org/drawingml/2006/picture">
                      <pic:pic>
                        <pic:nvPicPr>
                          <pic:cNvPr id="2854" name="image399.png"/>
                          <pic:cNvPicPr/>
                        </pic:nvPicPr>
                        <pic:blipFill>
                          <a:blip r:embed="rId4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9,392,687.03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55" name="image399.png" descr=""/>
                  <wp:cNvGraphicFramePr>
                    <a:graphicFrameLocks noChangeAspect="1"/>
                  </wp:cNvGraphicFramePr>
                  <a:graphic>
                    <a:graphicData uri="http://schemas.openxmlformats.org/drawingml/2006/picture">
                      <pic:pic>
                        <pic:nvPicPr>
                          <pic:cNvPr id="2856" name="image399.png"/>
                          <pic:cNvPicPr/>
                        </pic:nvPicPr>
                        <pic:blipFill>
                          <a:blip r:embed="rId4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3,806,372.37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6,276,823.01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9,158,464.31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28,634,346.72</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2,405,660.43</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57" name="image399.png" descr=""/>
                  <wp:cNvGraphicFramePr>
                    <a:graphicFrameLocks noChangeAspect="1"/>
                  </wp:cNvGraphicFramePr>
                  <a:graphic>
                    <a:graphicData uri="http://schemas.openxmlformats.org/drawingml/2006/picture">
                      <pic:pic>
                        <pic:nvPicPr>
                          <pic:cNvPr id="2858" name="image399.png"/>
                          <pic:cNvPicPr/>
                        </pic:nvPicPr>
                        <pic:blipFill>
                          <a:blip r:embed="rId43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1,166,875.90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928,716.90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2,887,512.81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7,388,766.04</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7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）计提</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2,405,660.43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859" name="image399.png" descr=""/>
                  <wp:cNvGraphicFramePr>
                    <a:graphicFrameLocks noChangeAspect="1"/>
                  </wp:cNvGraphicFramePr>
                  <a:graphic>
                    <a:graphicData uri="http://schemas.openxmlformats.org/drawingml/2006/picture">
                      <pic:pic>
                        <pic:nvPicPr>
                          <pic:cNvPr id="2860" name="image399.png"/>
                          <pic:cNvPicPr/>
                        </pic:nvPicPr>
                        <pic:blipFill>
                          <a:blip r:embed="rId43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1,166,875.90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928,716.90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2,887,512.81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7,388,766.04</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861" name="image399.png" descr=""/>
                  <wp:cNvGraphicFramePr>
                    <a:graphicFrameLocks noChangeAspect="1"/>
                  </wp:cNvGraphicFramePr>
                  <a:graphic>
                    <a:graphicData uri="http://schemas.openxmlformats.org/drawingml/2006/picture">
                      <pic:pic>
                        <pic:nvPicPr>
                          <pic:cNvPr id="2862" name="image399.png"/>
                          <pic:cNvPicPr/>
                        </pic:nvPicPr>
                        <pic:blipFill>
                          <a:blip r:embed="rId4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63" name="image399.png" descr=""/>
                  <wp:cNvGraphicFramePr>
                    <a:graphicFrameLocks noChangeAspect="1"/>
                  </wp:cNvGraphicFramePr>
                  <a:graphic>
                    <a:graphicData uri="http://schemas.openxmlformats.org/drawingml/2006/picture">
                      <pic:pic>
                        <pic:nvPicPr>
                          <pic:cNvPr id="2864" name="image399.png"/>
                          <pic:cNvPicPr/>
                        </pic:nvPicPr>
                        <pic:blipFill>
                          <a:blip r:embed="rId439"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275,500.00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439,549.44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732,058.62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1,447,108.06</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4" w:firstLine="4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）处置或</w:t>
            </w:r>
            <w:r>
              <w:rPr>
                <w:rFonts w:ascii="宋体" w:hAnsi="宋体" w:cs="宋体" w:eastAsia="宋体" w:hint="default"/>
                <w:sz w:val="21"/>
                <w:szCs w:val="21"/>
              </w:rPr>
              <w:t> 报废</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65" name="image399.png" descr=""/>
                  <wp:cNvGraphicFramePr>
                    <a:graphicFrameLocks noChangeAspect="1"/>
                  </wp:cNvGraphicFramePr>
                  <a:graphic>
                    <a:graphicData uri="http://schemas.openxmlformats.org/drawingml/2006/picture">
                      <pic:pic>
                        <pic:nvPicPr>
                          <pic:cNvPr id="2866" name="image399.png"/>
                          <pic:cNvPicPr/>
                        </pic:nvPicPr>
                        <pic:blipFill>
                          <a:blip r:embed="rId439"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275,500.00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439,549.44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732,058.62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1,447,108.06</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867" name="image399.png" descr=""/>
                  <wp:cNvGraphicFramePr>
                    <a:graphicFrameLocks noChangeAspect="1"/>
                  </wp:cNvGraphicFramePr>
                  <a:graphic>
                    <a:graphicData uri="http://schemas.openxmlformats.org/drawingml/2006/picture">
                      <pic:pic>
                        <pic:nvPicPr>
                          <pic:cNvPr id="2868" name="image399.png"/>
                          <pic:cNvPicPr/>
                        </pic:nvPicPr>
                        <pic:blipFill>
                          <a:blip r:embed="rId4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11,798,347.46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869" name="image399.png" descr=""/>
                  <wp:cNvGraphicFramePr>
                    <a:graphicFrameLocks noChangeAspect="1"/>
                  </wp:cNvGraphicFramePr>
                  <a:graphic>
                    <a:graphicData uri="http://schemas.openxmlformats.org/drawingml/2006/picture">
                      <pic:pic>
                        <pic:nvPicPr>
                          <pic:cNvPr id="2870" name="image399.png"/>
                          <pic:cNvPicPr/>
                        </pic:nvPicPr>
                        <pic:blipFill>
                          <a:blip r:embed="rId43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4,697,748.27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6,765,990.47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11,313,918.50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34,576,004.70</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871" name="image399.png" descr=""/>
                  <wp:cNvGraphicFramePr>
                    <a:graphicFrameLocks noChangeAspect="1"/>
                  </wp:cNvGraphicFramePr>
                  <a:graphic>
                    <a:graphicData uri="http://schemas.openxmlformats.org/drawingml/2006/picture">
                      <pic:pic>
                        <pic:nvPicPr>
                          <pic:cNvPr id="2872" name="image399.png"/>
                          <pic:cNvPicPr/>
                        </pic:nvPicPr>
                        <pic:blipFill>
                          <a:blip r:embed="rId4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73" name="image399.png" descr=""/>
                  <wp:cNvGraphicFramePr>
                    <a:graphicFrameLocks noChangeAspect="1"/>
                  </wp:cNvGraphicFramePr>
                  <a:graphic>
                    <a:graphicData uri="http://schemas.openxmlformats.org/drawingml/2006/picture">
                      <pic:pic>
                        <pic:nvPicPr>
                          <pic:cNvPr id="2874" name="image399.png"/>
                          <pic:cNvPicPr/>
                        </pic:nvPicPr>
                        <pic:blipFill>
                          <a:blip r:embed="rId43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875" name="image399.png" descr=""/>
                  <wp:cNvGraphicFramePr>
                    <a:graphicFrameLocks noChangeAspect="1"/>
                  </wp:cNvGraphicFramePr>
                  <a:graphic>
                    <a:graphicData uri="http://schemas.openxmlformats.org/drawingml/2006/picture">
                      <pic:pic>
                        <pic:nvPicPr>
                          <pic:cNvPr id="2876" name="image399.png"/>
                          <pic:cNvPicPr/>
                        </pic:nvPicPr>
                        <pic:blipFill>
                          <a:blip r:embed="rId439"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7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）计提</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877" name="image399.png" descr=""/>
                  <wp:cNvGraphicFramePr>
                    <a:graphicFrameLocks noChangeAspect="1"/>
                  </wp:cNvGraphicFramePr>
                  <a:graphic>
                    <a:graphicData uri="http://schemas.openxmlformats.org/drawingml/2006/picture">
                      <pic:pic>
                        <pic:nvPicPr>
                          <pic:cNvPr id="2878" name="image399.png"/>
                          <pic:cNvPicPr/>
                        </pic:nvPicPr>
                        <pic:blipFill>
                          <a:blip r:embed="rId4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879" name="image399.png" descr=""/>
                  <wp:cNvGraphicFramePr>
                    <a:graphicFrameLocks noChangeAspect="1"/>
                  </wp:cNvGraphicFramePr>
                  <a:graphic>
                    <a:graphicData uri="http://schemas.openxmlformats.org/drawingml/2006/picture">
                      <pic:pic>
                        <pic:nvPicPr>
                          <pic:cNvPr id="2880" name="image399.png"/>
                          <pic:cNvPicPr/>
                        </pic:nvPicPr>
                        <pic:blipFill>
                          <a:blip r:embed="rId43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 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881" name="image399.png" descr=""/>
                  <wp:cNvGraphicFramePr>
                    <a:graphicFrameLocks noChangeAspect="1"/>
                  </wp:cNvGraphicFramePr>
                  <a:graphic>
                    <a:graphicData uri="http://schemas.openxmlformats.org/drawingml/2006/picture">
                      <pic:pic>
                        <pic:nvPicPr>
                          <pic:cNvPr id="2882" name="image399.png"/>
                          <pic:cNvPicPr/>
                        </pic:nvPicPr>
                        <pic:blipFill>
                          <a:blip r:embed="rId439"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4" w:firstLine="4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）处置或</w:t>
            </w:r>
            <w:r>
              <w:rPr>
                <w:rFonts w:ascii="宋体" w:hAnsi="宋体" w:cs="宋体" w:eastAsia="宋体" w:hint="default"/>
                <w:sz w:val="21"/>
                <w:szCs w:val="21"/>
              </w:rPr>
              <w:t> 报废</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883" name="image400.png" descr=""/>
                  <wp:cNvGraphicFramePr>
                    <a:graphicFrameLocks noChangeAspect="1"/>
                  </wp:cNvGraphicFramePr>
                  <a:graphic>
                    <a:graphicData uri="http://schemas.openxmlformats.org/drawingml/2006/picture">
                      <pic:pic>
                        <pic:nvPicPr>
                          <pic:cNvPr id="2884" name="image400.png"/>
                          <pic:cNvPicPr/>
                        </pic:nvPicPr>
                        <pic:blipFill>
                          <a:blip r:embed="rId44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85" name="image400.png" descr=""/>
                  <wp:cNvGraphicFramePr>
                    <a:graphicFrameLocks noChangeAspect="1"/>
                  </wp:cNvGraphicFramePr>
                  <a:graphic>
                    <a:graphicData uri="http://schemas.openxmlformats.org/drawingml/2006/picture">
                      <pic:pic>
                        <pic:nvPicPr>
                          <pic:cNvPr id="2886" name="image400.png"/>
                          <pic:cNvPicPr/>
                        </pic:nvPicPr>
                        <pic:blipFill>
                          <a:blip r:embed="rId44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87" name="image400.png" descr=""/>
                  <wp:cNvGraphicFramePr>
                    <a:graphicFrameLocks noChangeAspect="1"/>
                  </wp:cNvGraphicFramePr>
                  <a:graphic>
                    <a:graphicData uri="http://schemas.openxmlformats.org/drawingml/2006/picture">
                      <pic:pic>
                        <pic:nvPicPr>
                          <pic:cNvPr id="2888" name="image400.png"/>
                          <pic:cNvPicPr/>
                        </pic:nvPicPr>
                        <pic:blipFill>
                          <a:blip r:embed="rId44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889" name="image401.png" descr=""/>
                  <wp:cNvGraphicFramePr>
                    <a:graphicFrameLocks noChangeAspect="1"/>
                  </wp:cNvGraphicFramePr>
                  <a:graphic>
                    <a:graphicData uri="http://schemas.openxmlformats.org/drawingml/2006/picture">
                      <pic:pic>
                        <pic:nvPicPr>
                          <pic:cNvPr id="2890" name="image401.png"/>
                          <pic:cNvPicPr/>
                        </pic:nvPicPr>
                        <pic:blipFill>
                          <a:blip r:embed="rId44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 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39,735,636.14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891" name="image402.png" descr=""/>
                  <wp:cNvGraphicFramePr>
                    <a:graphicFrameLocks noChangeAspect="1"/>
                  </wp:cNvGraphicFramePr>
                  <a:graphic>
                    <a:graphicData uri="http://schemas.openxmlformats.org/drawingml/2006/picture">
                      <pic:pic>
                        <pic:nvPicPr>
                          <pic:cNvPr id="2892" name="image402.png"/>
                          <pic:cNvPicPr/>
                        </pic:nvPicPr>
                        <pic:blipFill>
                          <a:blip r:embed="rId44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5,221,088.64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2,252,798.27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7,203,305.04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54,412,828.09</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126" w:firstLine="2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 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41,741,341.54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893" name="image402.png" descr=""/>
                  <wp:cNvGraphicFramePr>
                    <a:graphicFrameLocks noChangeAspect="1"/>
                  </wp:cNvGraphicFramePr>
                  <a:graphic>
                    <a:graphicData uri="http://schemas.openxmlformats.org/drawingml/2006/picture">
                      <pic:pic>
                        <pic:nvPicPr>
                          <pic:cNvPr id="2894" name="image402.png"/>
                          <pic:cNvPicPr/>
                        </pic:nvPicPr>
                        <pic:blipFill>
                          <a:blip r:embed="rId442"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5,950,570.44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2,646,878.47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7,781,771.53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58,120,561.98</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99994pt;margin-top:-84.164413pt;width:.479961pt;height:.42pt;mso-position-horizontal-relative:page;mso-position-vertical-relative:paragraph;z-index:93136" type="#_x0000_t75" stroked="false">
            <v:imagedata r:id="rId443" o:title=""/>
          </v:shape>
        </w:pict>
      </w:r>
      <w:r>
        <w:rPr/>
        <w:pict>
          <v:shape style="position:absolute;margin-left:295.600006pt;margin-top:-84.164413pt;width:.47993pt;height:.42pt;mso-position-horizontal-relative:page;mso-position-vertical-relative:paragraph;z-index:93160" type="#_x0000_t75" stroked="false">
            <v:imagedata r:id="rId443" o:title=""/>
          </v:shape>
        </w:pict>
      </w:r>
      <w:r>
        <w:rPr/>
        <w:pict>
          <v:shape style="position:absolute;margin-left:375.279999pt;margin-top:-84.164413pt;width:.479961pt;height:.42pt;mso-position-horizontal-relative:page;mso-position-vertical-relative:paragraph;z-index:93184" type="#_x0000_t75" stroked="false">
            <v:imagedata r:id="rId443" o:title=""/>
          </v:shape>
        </w:pict>
      </w:r>
      <w:r>
        <w:rPr/>
        <w:pict>
          <v:shape style="position:absolute;margin-left:455.040009pt;margin-top:-84.164413pt;width:.47993pt;height:.42pt;mso-position-horizontal-relative:page;mso-position-vertical-relative:paragraph;z-index:93208" type="#_x0000_t75" stroked="false">
            <v:imagedata r:id="rId443" o:title=""/>
          </v:shape>
        </w:pict>
      </w:r>
      <w:r>
        <w:rPr/>
        <w:pict>
          <v:shape style="position:absolute;margin-left:215.899994pt;margin-top:-48.704411pt;width:.479986pt;height:.66pt;mso-position-horizontal-relative:page;mso-position-vertical-relative:paragraph;z-index:93232" type="#_x0000_t75" stroked="false">
            <v:imagedata r:id="rId444" o:title=""/>
          </v:shape>
        </w:pict>
      </w:r>
      <w:r>
        <w:rPr/>
        <w:pict>
          <v:shape style="position:absolute;margin-left:295.600006pt;margin-top:-48.704411pt;width:.479956pt;height:.66pt;mso-position-horizontal-relative:page;mso-position-vertical-relative:paragraph;z-index:93256" type="#_x0000_t75" stroked="false">
            <v:imagedata r:id="rId444" o:title=""/>
          </v:shape>
        </w:pict>
      </w:r>
      <w:r>
        <w:rPr/>
        <w:pict>
          <v:shape style="position:absolute;margin-left:375.279999pt;margin-top:-48.704411pt;width:.479986pt;height:.66pt;mso-position-horizontal-relative:page;mso-position-vertical-relative:paragraph;z-index:93280" type="#_x0000_t75" stroked="false">
            <v:imagedata r:id="rId444" o:title=""/>
          </v:shape>
        </w:pict>
      </w:r>
      <w:r>
        <w:rPr/>
        <w:pict>
          <v:shape style="position:absolute;margin-left:455.040009pt;margin-top:-48.704411pt;width:.479956pt;height:.66pt;mso-position-horizontal-relative:page;mso-position-vertical-relative:paragraph;z-index:93304" type="#_x0000_t75" stroked="false">
            <v:imagedata r:id="rId444" o:title=""/>
          </v:shape>
        </w:pict>
      </w:r>
      <w:r>
        <w:rPr/>
        <w:pict>
          <v:shape style="position:absolute;margin-left:215.899994pt;margin-top:-13.004352pt;width:.480031pt;height:.66pt;mso-position-horizontal-relative:page;mso-position-vertical-relative:paragraph;z-index:93328" type="#_x0000_t75" stroked="false">
            <v:imagedata r:id="rId444" o:title=""/>
          </v:shape>
        </w:pict>
      </w:r>
      <w:r>
        <w:rPr/>
        <w:pict>
          <v:shape style="position:absolute;margin-left:295.600006pt;margin-top:-13.004352pt;width:.48pt;height:.66pt;mso-position-horizontal-relative:page;mso-position-vertical-relative:paragraph;z-index:93352" type="#_x0000_t75" stroked="false">
            <v:imagedata r:id="rId444" o:title=""/>
          </v:shape>
        </w:pict>
      </w:r>
      <w:r>
        <w:rPr/>
        <w:pict>
          <v:shape style="position:absolute;margin-left:375.279999pt;margin-top:-13.004352pt;width:.480031pt;height:.66pt;mso-position-horizontal-relative:page;mso-position-vertical-relative:paragraph;z-index:93376" type="#_x0000_t75" stroked="false">
            <v:imagedata r:id="rId444" o:title=""/>
          </v:shape>
        </w:pict>
      </w:r>
      <w:r>
        <w:rPr/>
        <w:pict>
          <v:shape style="position:absolute;margin-left:455.040009pt;margin-top:-13.004352pt;width:.48pt;height:.66pt;mso-position-horizontal-relative:page;mso-position-vertical-relative:paragraph;z-index:93400" type="#_x0000_t75" stroked="false">
            <v:imagedata r:id="rId444" o:title=""/>
          </v:shape>
        </w:pict>
      </w:r>
      <w:bookmarkStart w:name="14、在建工程" w:id="260"/>
      <w:bookmarkEnd w:id="260"/>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6"/>
        <w:rPr>
          <w:rFonts w:ascii="宋体" w:hAnsi="宋体" w:cs="宋体" w:eastAsia="宋体" w:hint="default"/>
          <w:b/>
          <w:bCs/>
          <w:sz w:val="19"/>
          <w:szCs w:val="19"/>
        </w:rPr>
      </w:pPr>
    </w:p>
    <w:p>
      <w:pPr>
        <w:pStyle w:val="Heading2"/>
        <w:spacing w:line="240" w:lineRule="auto" w:before="26"/>
        <w:ind w:right="1033"/>
        <w:jc w:val="left"/>
        <w:rPr>
          <w:b w:val="0"/>
          <w:bCs w:val="0"/>
        </w:rPr>
      </w:pPr>
      <w:bookmarkStart w:name="（1）在建工程情况" w:id="261"/>
      <w:bookmarkEnd w:id="26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124.880005pt;margin-top:39.753685pt;width:.480015pt;height:.42pt;mso-position-horizontal-relative:page;mso-position-vertical-relative:paragraph;z-index:93424" type="#_x0000_t75" stroked="false">
            <v:imagedata r:id="rId445" o:title=""/>
          </v:shape>
        </w:pict>
      </w:r>
      <w:r>
        <w:rPr/>
        <w:pict>
          <v:shape style="position:absolute;margin-left:329.97998pt;margin-top:39.753685pt;width:.48pt;height:.42pt;mso-position-horizontal-relative:page;mso-position-vertical-relative:paragraph;z-index:93448" type="#_x0000_t75" stroked="false">
            <v:imagedata r:id="rId445"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215.899994pt;margin-top:645.700012pt;width:.480031pt;height:.42pt;mso-position-horizontal-relative:page;mso-position-vertical-relative:page;z-index:95056" type="#_x0000_t75" stroked="false">
            <v:imagedata r:id="rId445" o:title=""/>
          </v:shape>
        </w:pict>
      </w:r>
      <w:r>
        <w:rPr/>
        <w:pict>
          <v:shape style="position:absolute;margin-left:295.600006pt;margin-top:645.700012pt;width:.48pt;height:.42pt;mso-position-horizontal-relative:page;mso-position-vertical-relative:page;z-index:95080" type="#_x0000_t75" stroked="false">
            <v:imagedata r:id="rId445" o:title=""/>
          </v:shape>
        </w:pict>
      </w:r>
      <w:r>
        <w:rPr/>
        <w:pict>
          <v:shape style="position:absolute;margin-left:375.279999pt;margin-top:645.700012pt;width:.480031pt;height:.42pt;mso-position-horizontal-relative:page;mso-position-vertical-relative:page;z-index:95104" type="#_x0000_t75" stroked="false">
            <v:imagedata r:id="rId445" o:title=""/>
          </v:shape>
        </w:pict>
      </w:r>
      <w:r>
        <w:rPr/>
        <w:pict>
          <v:shape style="position:absolute;margin-left:215.899994pt;margin-top:681.159912pt;width:.479986pt;height:.66pt;mso-position-horizontal-relative:page;mso-position-vertical-relative:page;z-index:95128" type="#_x0000_t75" stroked="false">
            <v:imagedata r:id="rId445" o:title=""/>
          </v:shape>
        </w:pict>
      </w:r>
      <w:r>
        <w:rPr/>
        <w:pict>
          <v:shape style="position:absolute;margin-left:295.600006pt;margin-top:681.159912pt;width:.479956pt;height:.66pt;mso-position-horizontal-relative:page;mso-position-vertical-relative:page;z-index:95152" type="#_x0000_t75" stroked="false">
            <v:imagedata r:id="rId445" o:title=""/>
          </v:shape>
        </w:pict>
      </w:r>
      <w:r>
        <w:rPr/>
        <w:pict>
          <v:shape style="position:absolute;margin-left:375.279999pt;margin-top:681.159912pt;width:.479986pt;height:.66pt;mso-position-horizontal-relative:page;mso-position-vertical-relative:page;z-index:95176" type="#_x0000_t75" stroked="false">
            <v:imagedata r:id="rId445" o:title=""/>
          </v:shape>
        </w:pict>
      </w:r>
      <w:r>
        <w:rPr/>
        <w:pict>
          <v:shape style="position:absolute;margin-left:215.899994pt;margin-top:716.880005pt;width:.480031pt;height:.66pt;mso-position-horizontal-relative:page;mso-position-vertical-relative:page;z-index:95200" type="#_x0000_t75" stroked="false">
            <v:imagedata r:id="rId445" o:title=""/>
          </v:shape>
        </w:pict>
      </w:r>
      <w:r>
        <w:rPr/>
        <w:pict>
          <v:shape style="position:absolute;margin-left:295.600006pt;margin-top:716.880005pt;width:.48pt;height:.66pt;mso-position-horizontal-relative:page;mso-position-vertical-relative:page;z-index:95224" type="#_x0000_t75" stroked="false">
            <v:imagedata r:id="rId445" o:title=""/>
          </v:shape>
        </w:pict>
      </w:r>
      <w:r>
        <w:rPr/>
        <w:pict>
          <v:shape style="position:absolute;margin-left:375.279999pt;margin-top:716.880005pt;width:.480031pt;height:.66pt;mso-position-horizontal-relative:page;mso-position-vertical-relative:page;z-index:95248" type="#_x0000_t75" stroked="false">
            <v:imagedata r:id="rId445" o:title=""/>
          </v:shape>
        </w:pict>
      </w:r>
      <w:r>
        <w:rPr/>
        <w:pict>
          <v:shape style="position:absolute;margin-left:215.899994pt;margin-top:737.219971pt;width:.479961pt;height:.42pt;mso-position-horizontal-relative:page;mso-position-vertical-relative:page;z-index:95272" type="#_x0000_t75" stroked="false">
            <v:imagedata r:id="rId446" o:title=""/>
          </v:shape>
        </w:pict>
      </w:r>
      <w:r>
        <w:rPr/>
        <w:pict>
          <v:shape style="position:absolute;margin-left:295.600006pt;margin-top:737.219971pt;width:.47993pt;height:.42pt;mso-position-horizontal-relative:page;mso-position-vertical-relative:page;z-index:95296" type="#_x0000_t75" stroked="false">
            <v:imagedata r:id="rId446" o:title=""/>
          </v:shape>
        </w:pict>
      </w:r>
      <w:r>
        <w:rPr/>
        <w:pict>
          <v:shape style="position:absolute;margin-left:375.279999pt;margin-top:737.219971pt;width:.479961pt;height:.42pt;mso-position-horizontal-relative:page;mso-position-vertical-relative:page;z-index:95320" type="#_x0000_t75" stroked="false">
            <v:imagedata r:id="rId446" o:title=""/>
          </v:shape>
        </w:pict>
      </w:r>
      <w:r>
        <w:rPr/>
        <w:pict>
          <v:shape style="position:absolute;margin-left:215.899994pt;margin-top:757.320007pt;width:.480031pt;height:.48pt;mso-position-horizontal-relative:page;mso-position-vertical-relative:page;z-index:95344" type="#_x0000_t75" stroked="false">
            <v:imagedata r:id="rId446" o:title=""/>
          </v:shape>
        </w:pict>
      </w:r>
      <w:r>
        <w:rPr/>
        <w:pict>
          <v:shape style="position:absolute;margin-left:295.600006pt;margin-top:757.320007pt;width:.48pt;height:.48pt;mso-position-horizontal-relative:page;mso-position-vertical-relative:page;z-index:95368" type="#_x0000_t75" stroked="false">
            <v:imagedata r:id="rId446" o:title=""/>
          </v:shape>
        </w:pict>
      </w:r>
      <w:r>
        <w:rPr/>
        <w:pict>
          <v:shape style="position:absolute;margin-left:375.279999pt;margin-top:757.320007pt;width:.480031pt;height:.48pt;mso-position-horizontal-relative:page;mso-position-vertical-relative:page;z-index:95392" type="#_x0000_t75" stroked="false">
            <v:imagedata r:id="rId446" o:title=""/>
          </v:shape>
        </w:pict>
      </w: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9"/>
                <w:szCs w:val="29"/>
              </w:rPr>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4"/>
              <w:jc w:val="left"/>
              <w:rPr>
                <w:rFonts w:ascii="宋体" w:hAnsi="宋体" w:cs="宋体" w:eastAsia="宋体" w:hint="default"/>
                <w:sz w:val="21"/>
                <w:szCs w:val="21"/>
              </w:rPr>
            </w:pPr>
            <w:r>
              <w:rPr>
                <w:rFonts w:ascii="宋体" w:hAnsi="宋体" w:cs="宋体" w:eastAsia="宋体" w:hint="default"/>
                <w:sz w:val="21"/>
                <w:szCs w:val="21"/>
              </w:rPr>
              <w:t>智能电网产业 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38,787,663.53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38,787,663.53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37,102,343.78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37,102,343.78</w:t>
            </w: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92" w:right="0"/>
              <w:jc w:val="center"/>
              <w:rPr>
                <w:rFonts w:ascii="Times New Roman" w:hAnsi="Times New Roman" w:cs="Times New Roman" w:eastAsia="Times New Roman" w:hint="default"/>
                <w:sz w:val="21"/>
                <w:szCs w:val="21"/>
              </w:rPr>
            </w:pPr>
            <w:r>
              <w:rPr>
                <w:rFonts w:ascii="Times New Roman"/>
                <w:sz w:val="21"/>
              </w:rPr>
              <w:t>38,787,663.53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 w:right="0"/>
              <w:jc w:val="center"/>
              <w:rPr>
                <w:rFonts w:ascii="Times New Roman" w:hAnsi="Times New Roman" w:cs="Times New Roman" w:eastAsia="Times New Roman" w:hint="default"/>
                <w:sz w:val="21"/>
                <w:szCs w:val="21"/>
              </w:rPr>
            </w:pPr>
            <w:r>
              <w:rPr>
                <w:rFonts w:ascii="Times New Roman"/>
                <w:sz w:val="21"/>
              </w:rPr>
              <w:t>38,787,663.53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z w:val="21"/>
              </w:rPr>
              <w:t>37,102,343.78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37,102,343.78</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24.880005pt;margin-top:-68.584335pt;width:.480015pt;height:.42pt;mso-position-horizontal-relative:page;mso-position-vertical-relative:paragraph;z-index:93472" type="#_x0000_t75" stroked="false">
            <v:imagedata r:id="rId447" o:title=""/>
          </v:shape>
        </w:pict>
      </w:r>
      <w:r>
        <w:rPr/>
        <w:pict>
          <v:shape style="position:absolute;margin-left:193.279999pt;margin-top:-68.584335pt;width:.480015pt;height:.42pt;mso-position-horizontal-relative:page;mso-position-vertical-relative:paragraph;z-index:93496" type="#_x0000_t75" stroked="false">
            <v:imagedata r:id="rId447" o:title=""/>
          </v:shape>
        </w:pict>
      </w:r>
      <w:r>
        <w:rPr/>
        <w:pict>
          <v:shape style="position:absolute;margin-left:261.640015pt;margin-top:-68.584335pt;width:.48pt;height:.42pt;mso-position-horizontal-relative:page;mso-position-vertical-relative:paragraph;z-index:93520" type="#_x0000_t75" stroked="false">
            <v:imagedata r:id="rId447" o:title=""/>
          </v:shape>
        </w:pict>
      </w:r>
      <w:r>
        <w:rPr/>
        <w:pict>
          <v:shape style="position:absolute;margin-left:329.97998pt;margin-top:-68.584335pt;width:.48pt;height:.42pt;mso-position-horizontal-relative:page;mso-position-vertical-relative:paragraph;z-index:93544" type="#_x0000_t75" stroked="false">
            <v:imagedata r:id="rId447" o:title=""/>
          </v:shape>
        </w:pict>
      </w:r>
      <w:r>
        <w:rPr/>
        <w:pict>
          <v:shape style="position:absolute;margin-left:398.380005pt;margin-top:-68.584335pt;width:.48pt;height:.42pt;mso-position-horizontal-relative:page;mso-position-vertical-relative:paragraph;z-index:93568" type="#_x0000_t75" stroked="false">
            <v:imagedata r:id="rId447" o:title=""/>
          </v:shape>
        </w:pict>
      </w:r>
      <w:r>
        <w:rPr/>
        <w:pict>
          <v:shape style="position:absolute;margin-left:466.740021pt;margin-top:-68.584335pt;width:.480031pt;height:.42pt;mso-position-horizontal-relative:page;mso-position-vertical-relative:paragraph;z-index:93592" type="#_x0000_t75" stroked="false">
            <v:imagedata r:id="rId447" o:title=""/>
          </v:shape>
        </w:pict>
      </w:r>
      <w:r>
        <w:rPr/>
        <w:pict>
          <v:shape style="position:absolute;margin-left:124.880005pt;margin-top:-33.124317pt;width:.480015pt;height:.66pt;mso-position-horizontal-relative:page;mso-position-vertical-relative:paragraph;z-index:93616" type="#_x0000_t75" stroked="false">
            <v:imagedata r:id="rId447" o:title=""/>
          </v:shape>
        </w:pict>
      </w:r>
      <w:r>
        <w:rPr/>
        <w:pict>
          <v:shape style="position:absolute;margin-left:193.279999pt;margin-top:-33.124317pt;width:.480015pt;height:.66pt;mso-position-horizontal-relative:page;mso-position-vertical-relative:paragraph;z-index:93640" type="#_x0000_t75" stroked="false">
            <v:imagedata r:id="rId447" o:title=""/>
          </v:shape>
        </w:pict>
      </w:r>
      <w:r>
        <w:rPr/>
        <w:pict>
          <v:shape style="position:absolute;margin-left:261.640015pt;margin-top:-33.124317pt;width:.48pt;height:.66pt;mso-position-horizontal-relative:page;mso-position-vertical-relative:paragraph;z-index:93664" type="#_x0000_t75" stroked="false">
            <v:imagedata r:id="rId447" o:title=""/>
          </v:shape>
        </w:pict>
      </w:r>
      <w:r>
        <w:rPr/>
        <w:pict>
          <v:shape style="position:absolute;margin-left:329.97998pt;margin-top:-33.124317pt;width:.48pt;height:.66pt;mso-position-horizontal-relative:page;mso-position-vertical-relative:paragraph;z-index:93688" type="#_x0000_t75" stroked="false">
            <v:imagedata r:id="rId447" o:title=""/>
          </v:shape>
        </w:pict>
      </w:r>
      <w:r>
        <w:rPr/>
        <w:pict>
          <v:shape style="position:absolute;margin-left:398.380005pt;margin-top:-33.124317pt;width:.48pt;height:.66pt;mso-position-horizontal-relative:page;mso-position-vertical-relative:paragraph;z-index:93712" type="#_x0000_t75" stroked="false">
            <v:imagedata r:id="rId447" o:title=""/>
          </v:shape>
        </w:pict>
      </w:r>
      <w:r>
        <w:rPr/>
        <w:pict>
          <v:shape style="position:absolute;margin-left:466.740021pt;margin-top:-33.124317pt;width:.480031pt;height:.66pt;mso-position-horizontal-relative:page;mso-position-vertical-relative:paragraph;z-index:93736" type="#_x0000_t75" stroked="false">
            <v:imagedata r:id="rId447" o:title=""/>
          </v:shape>
        </w:pict>
      </w:r>
      <w:r>
        <w:rPr/>
        <w:pict>
          <v:shape style="position:absolute;margin-left:124.880005pt;margin-top:-12.764331pt;width:.480015pt;height:.42pt;mso-position-horizontal-relative:page;mso-position-vertical-relative:paragraph;z-index:93760" type="#_x0000_t75" stroked="false">
            <v:imagedata r:id="rId447" o:title=""/>
          </v:shape>
        </w:pict>
      </w:r>
      <w:r>
        <w:rPr/>
        <w:pict>
          <v:shape style="position:absolute;margin-left:193.279999pt;margin-top:-12.764331pt;width:.480015pt;height:.42pt;mso-position-horizontal-relative:page;mso-position-vertical-relative:paragraph;z-index:93784" type="#_x0000_t75" stroked="false">
            <v:imagedata r:id="rId447" o:title=""/>
          </v:shape>
        </w:pict>
      </w:r>
      <w:r>
        <w:rPr/>
        <w:pict>
          <v:shape style="position:absolute;margin-left:261.640015pt;margin-top:-12.764331pt;width:.48pt;height:.42pt;mso-position-horizontal-relative:page;mso-position-vertical-relative:paragraph;z-index:93808" type="#_x0000_t75" stroked="false">
            <v:imagedata r:id="rId447" o:title=""/>
          </v:shape>
        </w:pict>
      </w:r>
      <w:r>
        <w:rPr/>
        <w:pict>
          <v:shape style="position:absolute;margin-left:329.97998pt;margin-top:-12.764331pt;width:.48pt;height:.42pt;mso-position-horizontal-relative:page;mso-position-vertical-relative:paragraph;z-index:93832" type="#_x0000_t75" stroked="false">
            <v:imagedata r:id="rId447" o:title=""/>
          </v:shape>
        </w:pict>
      </w:r>
      <w:r>
        <w:rPr/>
        <w:pict>
          <v:shape style="position:absolute;margin-left:398.380005pt;margin-top:-12.764331pt;width:.48pt;height:.42pt;mso-position-horizontal-relative:page;mso-position-vertical-relative:paragraph;z-index:93856" type="#_x0000_t75" stroked="false">
            <v:imagedata r:id="rId447" o:title=""/>
          </v:shape>
        </w:pict>
      </w:r>
      <w:r>
        <w:rPr/>
        <w:pict>
          <v:shape style="position:absolute;margin-left:466.740021pt;margin-top:-12.764331pt;width:.480031pt;height:.42pt;mso-position-horizontal-relative:page;mso-position-vertical-relative:paragraph;z-index:93880" type="#_x0000_t75" stroked="false">
            <v:imagedata r:id="rId447" o:title=""/>
          </v:shape>
        </w:pict>
      </w:r>
      <w:bookmarkStart w:name="（2）重要在建工程项目本期变动情况" w:id="262"/>
      <w:bookmarkEnd w:id="26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93.080002pt;margin-top:86.79364pt;width:.479853pt;height:.18pt;mso-position-horizontal-relative:page;mso-position-vertical-relative:paragraph;z-index:93904" type="#_x0000_t75" stroked="false">
            <v:imagedata r:id="rId448" o:title=""/>
          </v:shape>
        </w:pict>
      </w:r>
      <w:r>
        <w:rPr/>
        <w:pict>
          <v:shape style="position:absolute;margin-left:129.860001pt;margin-top:86.79364pt;width:.479853pt;height:.18pt;mso-position-horizontal-relative:page;mso-position-vertical-relative:paragraph;z-index:93928" type="#_x0000_t75" stroked="false">
            <v:imagedata r:id="rId448" o:title=""/>
          </v:shape>
        </w:pict>
      </w:r>
      <w:r>
        <w:rPr/>
        <w:pict>
          <v:shape style="position:absolute;margin-left:166.699997pt;margin-top:86.79364pt;width:.479853pt;height:.18pt;mso-position-horizontal-relative:page;mso-position-vertical-relative:paragraph;z-index:93952" type="#_x0000_t75" stroked="false">
            <v:imagedata r:id="rId448" o:title=""/>
          </v:shape>
        </w:pict>
      </w:r>
      <w:r>
        <w:rPr/>
        <w:pict>
          <v:shape style="position:absolute;margin-left:203.479996pt;margin-top:86.79364pt;width:.479868pt;height:.18pt;mso-position-horizontal-relative:page;mso-position-vertical-relative:paragraph;z-index:93976" type="#_x0000_t75" stroked="false">
            <v:imagedata r:id="rId448" o:title=""/>
          </v:shape>
        </w:pict>
      </w:r>
      <w:r>
        <w:rPr/>
        <w:pict>
          <v:shape style="position:absolute;margin-left:240.259995pt;margin-top:86.79364pt;width:.479868pt;height:.18pt;mso-position-horizontal-relative:page;mso-position-vertical-relative:paragraph;z-index:94000" type="#_x0000_t75" stroked="false">
            <v:imagedata r:id="rId448" o:title=""/>
          </v:shape>
        </w:pict>
      </w:r>
      <w:r>
        <w:rPr/>
        <w:pict>
          <v:shape style="position:absolute;margin-left:277.119995pt;margin-top:86.79364pt;width:.479868pt;height:.18pt;mso-position-horizontal-relative:page;mso-position-vertical-relative:paragraph;z-index:94024" type="#_x0000_t75" stroked="false">
            <v:imagedata r:id="rId448" o:title=""/>
          </v:shape>
        </w:pict>
      </w:r>
      <w:r>
        <w:rPr/>
        <w:pict>
          <v:shape style="position:absolute;margin-left:313.899994pt;margin-top:86.79364pt;width:.479868pt;height:.18pt;mso-position-horizontal-relative:page;mso-position-vertical-relative:paragraph;z-index:94048" type="#_x0000_t75" stroked="false">
            <v:imagedata r:id="rId448" o:title=""/>
          </v:shape>
        </w:pict>
      </w:r>
      <w:r>
        <w:rPr/>
        <w:pict>
          <v:shape style="position:absolute;margin-left:350.679993pt;margin-top:86.79364pt;width:.479868pt;height:.18pt;mso-position-horizontal-relative:page;mso-position-vertical-relative:paragraph;z-index:94072" type="#_x0000_t75" stroked="false">
            <v:imagedata r:id="rId448" o:title=""/>
          </v:shape>
        </w:pict>
      </w:r>
      <w:r>
        <w:rPr/>
        <w:pict>
          <v:shape style="position:absolute;margin-left:387.52002pt;margin-top:86.79364pt;width:.479868pt;height:.18pt;mso-position-horizontal-relative:page;mso-position-vertical-relative:paragraph;z-index:94096" type="#_x0000_t75" stroked="false">
            <v:imagedata r:id="rId448" o:title=""/>
          </v:shape>
        </w:pict>
      </w:r>
      <w:r>
        <w:rPr/>
        <w:pict>
          <v:shape style="position:absolute;margin-left:424.320007pt;margin-top:86.79364pt;width:.479837pt;height:.18pt;mso-position-horizontal-relative:page;mso-position-vertical-relative:paragraph;z-index:94120" type="#_x0000_t75" stroked="false">
            <v:imagedata r:id="rId448" o:title=""/>
          </v:shape>
        </w:pict>
      </w:r>
      <w:r>
        <w:rPr/>
        <w:pict>
          <v:shape style="position:absolute;margin-left:461.100006pt;margin-top:86.79364pt;width:.479837pt;height:.18pt;mso-position-horizontal-relative:page;mso-position-vertical-relative:paragraph;z-index:94144" type="#_x0000_t75" stroked="false">
            <v:imagedata r:id="rId448" o:title=""/>
          </v:shape>
        </w:pict>
      </w:r>
      <w:r>
        <w:rPr/>
        <w:pict>
          <v:shape style="position:absolute;margin-left:497.940002pt;margin-top:86.79364pt;width:.479868pt;height:.18pt;mso-position-horizontal-relative:page;mso-position-vertical-relative:paragraph;z-index:94168" type="#_x0000_t75" stroked="false">
            <v:imagedata r:id="rId448"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60" w:right="4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59" w:right="4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8" w:right="47"/>
              <w:jc w:val="left"/>
              <w:rPr>
                <w:rFonts w:ascii="宋体" w:hAnsi="宋体" w:cs="宋体" w:eastAsia="宋体" w:hint="default"/>
                <w:sz w:val="21"/>
                <w:szCs w:val="21"/>
              </w:rPr>
            </w:pPr>
            <w:r>
              <w:rPr>
                <w:rFonts w:ascii="宋体" w:hAnsi="宋体" w:cs="宋体" w:eastAsia="宋体" w:hint="default"/>
                <w:sz w:val="21"/>
                <w:szCs w:val="21"/>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center"/>
              <w:rPr>
                <w:rFonts w:ascii="宋体" w:hAnsi="宋体" w:cs="宋体" w:eastAsia="宋体" w:hint="default"/>
                <w:sz w:val="21"/>
                <w:szCs w:val="21"/>
              </w:rPr>
            </w:pPr>
            <w:r>
              <w:rPr>
                <w:rFonts w:ascii="宋体" w:hAnsi="宋体" w:cs="宋体" w:eastAsia="宋体" w:hint="default"/>
                <w:sz w:val="21"/>
                <w:szCs w:val="21"/>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 w:right="46"/>
              <w:jc w:val="both"/>
              <w:rPr>
                <w:rFonts w:ascii="宋体" w:hAnsi="宋体" w:cs="宋体" w:eastAsia="宋体" w:hint="default"/>
                <w:sz w:val="21"/>
                <w:szCs w:val="21"/>
              </w:rPr>
            </w:pPr>
            <w:r>
              <w:rPr>
                <w:rFonts w:ascii="宋体" w:hAnsi="宋体" w:cs="宋体" w:eastAsia="宋体" w:hint="default"/>
                <w:sz w:val="21"/>
                <w:szCs w:val="21"/>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57" w:right="47"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both"/>
              <w:rPr>
                <w:rFonts w:ascii="宋体" w:hAnsi="宋体" w:cs="宋体" w:eastAsia="宋体" w:hint="default"/>
                <w:sz w:val="21"/>
                <w:szCs w:val="21"/>
              </w:rPr>
            </w:pPr>
            <w:r>
              <w:rPr>
                <w:rFonts w:ascii="宋体" w:hAnsi="宋体" w:cs="宋体" w:eastAsia="宋体" w:hint="default"/>
                <w:sz w:val="21"/>
                <w:szCs w:val="21"/>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59" w:right="46"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7" w:right="46"/>
              <w:jc w:val="both"/>
              <w:rPr>
                <w:rFonts w:ascii="宋体" w:hAnsi="宋体" w:cs="宋体" w:eastAsia="宋体" w:hint="default"/>
                <w:sz w:val="21"/>
                <w:szCs w:val="21"/>
              </w:rPr>
            </w:pPr>
            <w:r>
              <w:rPr>
                <w:rFonts w:ascii="宋体" w:hAnsi="宋体" w:cs="宋体" w:eastAsia="宋体" w:hint="default"/>
                <w:sz w:val="21"/>
                <w:szCs w:val="21"/>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8" w:right="46"/>
              <w:jc w:val="both"/>
              <w:rPr>
                <w:rFonts w:ascii="宋体" w:hAnsi="宋体" w:cs="宋体" w:eastAsia="宋体" w:hint="default"/>
                <w:sz w:val="21"/>
                <w:szCs w:val="21"/>
              </w:rPr>
            </w:pPr>
            <w:r>
              <w:rPr>
                <w:rFonts w:ascii="宋体" w:hAnsi="宋体" w:cs="宋体" w:eastAsia="宋体" w:hint="default"/>
                <w:sz w:val="21"/>
                <w:szCs w:val="21"/>
              </w:rPr>
              <w:t>其中： 本期利 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 w:right="46"/>
              <w:jc w:val="both"/>
              <w:rPr>
                <w:rFonts w:ascii="宋体" w:hAnsi="宋体" w:cs="宋体" w:eastAsia="宋体" w:hint="default"/>
                <w:sz w:val="21"/>
                <w:szCs w:val="21"/>
              </w:rPr>
            </w:pPr>
            <w:r>
              <w:rPr>
                <w:rFonts w:ascii="宋体" w:hAnsi="宋体" w:cs="宋体" w:eastAsia="宋体" w:hint="default"/>
                <w:sz w:val="21"/>
                <w:szCs w:val="21"/>
              </w:rPr>
              <w:t>本期利 息资本 化率</w:t>
            </w:r>
          </w:p>
        </w:tc>
        <w:tc>
          <w:tcPr>
            <w:tcW w:w="7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57" w:right="50"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1026" w:hRule="exact"/>
        </w:trPr>
        <w:tc>
          <w:tcPr>
            <w:tcW w:w="73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68"/>
              <w:jc w:val="both"/>
              <w:rPr>
                <w:rFonts w:ascii="宋体" w:hAnsi="宋体" w:cs="宋体" w:eastAsia="宋体" w:hint="default"/>
                <w:sz w:val="21"/>
                <w:szCs w:val="21"/>
              </w:rPr>
            </w:pPr>
            <w:r>
              <w:rPr>
                <w:rFonts w:ascii="宋体" w:hAnsi="宋体" w:cs="宋体" w:eastAsia="宋体" w:hint="default"/>
                <w:sz w:val="21"/>
                <w:szCs w:val="21"/>
              </w:rPr>
              <w:t>智能电 网产业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21"/>
                <w:szCs w:val="21"/>
              </w:rPr>
            </w:pPr>
            <w:r>
              <w:rPr>
                <w:rFonts w:ascii="Times New Roman"/>
                <w:sz w:val="21"/>
              </w:rPr>
              <w:t>38,205,</w:t>
            </w:r>
          </w:p>
          <w:p>
            <w:pPr>
              <w:pStyle w:val="TableParagraph"/>
              <w:spacing w:line="240" w:lineRule="auto" w:before="70"/>
              <w:ind w:left="126" w:right="0"/>
              <w:jc w:val="left"/>
              <w:rPr>
                <w:rFonts w:ascii="Times New Roman" w:hAnsi="Times New Roman" w:cs="Times New Roman" w:eastAsia="Times New Roman" w:hint="default"/>
                <w:sz w:val="21"/>
                <w:szCs w:val="21"/>
              </w:rPr>
            </w:pPr>
            <w:r>
              <w:rPr>
                <w:rFonts w:ascii="Times New Roman"/>
                <w:sz w:val="21"/>
              </w:rPr>
              <w:t>454.36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37,102,</w:t>
            </w:r>
          </w:p>
          <w:p>
            <w:pPr>
              <w:pStyle w:val="TableParagraph"/>
              <w:spacing w:line="240" w:lineRule="auto" w:before="70"/>
              <w:ind w:left="127" w:right="0"/>
              <w:jc w:val="left"/>
              <w:rPr>
                <w:rFonts w:ascii="Times New Roman" w:hAnsi="Times New Roman" w:cs="Times New Roman" w:eastAsia="Times New Roman" w:hint="default"/>
                <w:sz w:val="21"/>
                <w:szCs w:val="21"/>
              </w:rPr>
            </w:pPr>
            <w:r>
              <w:rPr>
                <w:rFonts w:ascii="Times New Roman"/>
                <w:sz w:val="21"/>
              </w:rPr>
              <w:t>343.78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21"/>
                <w:szCs w:val="21"/>
              </w:rPr>
            </w:pPr>
            <w:r>
              <w:rPr>
                <w:rFonts w:ascii="Times New Roman"/>
                <w:sz w:val="21"/>
              </w:rPr>
              <w:t>1,685,3</w:t>
            </w:r>
          </w:p>
          <w:p>
            <w:pPr>
              <w:pStyle w:val="TableParagraph"/>
              <w:spacing w:line="240" w:lineRule="auto" w:before="70"/>
              <w:ind w:left="207" w:right="0"/>
              <w:jc w:val="center"/>
              <w:rPr>
                <w:rFonts w:ascii="Times New Roman" w:hAnsi="Times New Roman" w:cs="Times New Roman" w:eastAsia="Times New Roman" w:hint="default"/>
                <w:sz w:val="21"/>
                <w:szCs w:val="21"/>
              </w:rPr>
            </w:pPr>
            <w:r>
              <w:rPr>
                <w:rFonts w:ascii="Times New Roman"/>
                <w:sz w:val="21"/>
              </w:rPr>
              <w:t>19.75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21"/>
                <w:szCs w:val="21"/>
              </w:rPr>
            </w:pPr>
            <w:r>
              <w:rPr>
                <w:rFonts w:ascii="Times New Roman"/>
                <w:sz w:val="21"/>
              </w:rPr>
              <w:t>38,787,</w:t>
            </w:r>
          </w:p>
          <w:p>
            <w:pPr>
              <w:pStyle w:val="TableParagraph"/>
              <w:spacing w:line="240" w:lineRule="auto" w:before="70"/>
              <w:ind w:left="125" w:right="0"/>
              <w:jc w:val="left"/>
              <w:rPr>
                <w:rFonts w:ascii="Times New Roman" w:hAnsi="Times New Roman" w:cs="Times New Roman" w:eastAsia="Times New Roman" w:hint="default"/>
                <w:sz w:val="21"/>
                <w:szCs w:val="21"/>
              </w:rPr>
            </w:pPr>
            <w:r>
              <w:rPr>
                <w:rFonts w:ascii="Times New Roman"/>
                <w:sz w:val="21"/>
              </w:rPr>
              <w:t>663.53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8"/>
              <w:jc w:val="center"/>
              <w:rPr>
                <w:rFonts w:ascii="Times New Roman" w:hAnsi="Times New Roman" w:cs="Times New Roman" w:eastAsia="Times New Roman" w:hint="default"/>
                <w:sz w:val="21"/>
                <w:szCs w:val="21"/>
              </w:rPr>
            </w:pPr>
            <w:r>
              <w:rPr>
                <w:rFonts w:ascii="Times New Roman"/>
                <w:sz w:val="21"/>
              </w:rPr>
              <w:t>99.50%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77"/>
              <w:jc w:val="left"/>
              <w:rPr>
                <w:rFonts w:ascii="宋体" w:hAnsi="宋体" w:cs="宋体" w:eastAsia="宋体" w:hint="default"/>
                <w:sz w:val="21"/>
                <w:szCs w:val="21"/>
              </w:rPr>
            </w:pPr>
            <w:r>
              <w:rPr>
                <w:rFonts w:ascii="宋体" w:hAnsi="宋体" w:cs="宋体" w:eastAsia="宋体" w:hint="default"/>
                <w:sz w:val="21"/>
                <w:szCs w:val="21"/>
              </w:rPr>
              <w:t>募股资 金</w:t>
            </w:r>
          </w:p>
        </w:tc>
      </w:tr>
      <w:tr>
        <w:trPr>
          <w:trHeight w:val="714" w:hRule="exact"/>
        </w:trPr>
        <w:tc>
          <w:tcPr>
            <w:tcW w:w="7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38,205,</w:t>
            </w:r>
          </w:p>
          <w:p>
            <w:pPr>
              <w:pStyle w:val="TableParagraph"/>
              <w:spacing w:line="240" w:lineRule="auto" w:before="70"/>
              <w:ind w:left="126" w:right="0"/>
              <w:jc w:val="left"/>
              <w:rPr>
                <w:rFonts w:ascii="Times New Roman" w:hAnsi="Times New Roman" w:cs="Times New Roman" w:eastAsia="Times New Roman" w:hint="default"/>
                <w:sz w:val="21"/>
                <w:szCs w:val="21"/>
              </w:rPr>
            </w:pPr>
            <w:r>
              <w:rPr>
                <w:rFonts w:ascii="Times New Roman"/>
                <w:sz w:val="21"/>
              </w:rPr>
              <w:t>454.36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37,102,</w:t>
            </w:r>
          </w:p>
          <w:p>
            <w:pPr>
              <w:pStyle w:val="TableParagraph"/>
              <w:spacing w:line="240" w:lineRule="auto" w:before="70"/>
              <w:ind w:left="127" w:right="0"/>
              <w:jc w:val="left"/>
              <w:rPr>
                <w:rFonts w:ascii="Times New Roman" w:hAnsi="Times New Roman" w:cs="Times New Roman" w:eastAsia="Times New Roman" w:hint="default"/>
                <w:sz w:val="21"/>
                <w:szCs w:val="21"/>
              </w:rPr>
            </w:pPr>
            <w:r>
              <w:rPr>
                <w:rFonts w:ascii="Times New Roman"/>
                <w:sz w:val="21"/>
              </w:rPr>
              <w:t>343.78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 w:right="0"/>
              <w:jc w:val="center"/>
              <w:rPr>
                <w:rFonts w:ascii="Times New Roman" w:hAnsi="Times New Roman" w:cs="Times New Roman" w:eastAsia="Times New Roman" w:hint="default"/>
                <w:sz w:val="21"/>
                <w:szCs w:val="21"/>
              </w:rPr>
            </w:pPr>
            <w:r>
              <w:rPr>
                <w:rFonts w:ascii="Times New Roman"/>
                <w:sz w:val="21"/>
              </w:rPr>
              <w:t>1,685,3</w:t>
            </w:r>
          </w:p>
          <w:p>
            <w:pPr>
              <w:pStyle w:val="TableParagraph"/>
              <w:spacing w:line="240" w:lineRule="auto" w:before="70"/>
              <w:ind w:left="207" w:right="0"/>
              <w:jc w:val="center"/>
              <w:rPr>
                <w:rFonts w:ascii="Times New Roman" w:hAnsi="Times New Roman" w:cs="Times New Roman" w:eastAsia="Times New Roman" w:hint="default"/>
                <w:sz w:val="21"/>
                <w:szCs w:val="21"/>
              </w:rPr>
            </w:pPr>
            <w:r>
              <w:rPr>
                <w:rFonts w:ascii="Times New Roman"/>
                <w:sz w:val="21"/>
              </w:rPr>
              <w:t>19.75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38,787,</w:t>
            </w:r>
          </w:p>
          <w:p>
            <w:pPr>
              <w:pStyle w:val="TableParagraph"/>
              <w:spacing w:line="240" w:lineRule="auto" w:before="70"/>
              <w:ind w:left="125" w:right="0"/>
              <w:jc w:val="left"/>
              <w:rPr>
                <w:rFonts w:ascii="Times New Roman" w:hAnsi="Times New Roman" w:cs="Times New Roman" w:eastAsia="Times New Roman" w:hint="default"/>
                <w:sz w:val="21"/>
                <w:szCs w:val="21"/>
              </w:rPr>
            </w:pPr>
            <w:r>
              <w:rPr>
                <w:rFonts w:ascii="Times New Roman"/>
                <w:sz w:val="21"/>
              </w:rPr>
              <w:t>663.53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7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93.080002pt;margin-top:-48.94434pt;width:.480015pt;height:.9pt;mso-position-horizontal-relative:page;mso-position-vertical-relative:paragraph;z-index:94192" type="#_x0000_t75" stroked="false">
            <v:imagedata r:id="rId449" o:title=""/>
          </v:shape>
        </w:pict>
      </w:r>
      <w:r>
        <w:rPr/>
        <w:pict>
          <v:shape style="position:absolute;margin-left:129.860001pt;margin-top:-48.94434pt;width:.480015pt;height:.9pt;mso-position-horizontal-relative:page;mso-position-vertical-relative:paragraph;z-index:94216" type="#_x0000_t75" stroked="false">
            <v:imagedata r:id="rId449" o:title=""/>
          </v:shape>
        </w:pict>
      </w:r>
      <w:r>
        <w:rPr/>
        <w:pict>
          <v:shape style="position:absolute;margin-left:166.699997pt;margin-top:-48.94434pt;width:.480015pt;height:.9pt;mso-position-horizontal-relative:page;mso-position-vertical-relative:paragraph;z-index:94240" type="#_x0000_t75" stroked="false">
            <v:imagedata r:id="rId449" o:title=""/>
          </v:shape>
        </w:pict>
      </w:r>
      <w:r>
        <w:rPr/>
        <w:pict>
          <v:shape style="position:absolute;margin-left:203.479996pt;margin-top:-48.94434pt;width:.480031pt;height:.9pt;mso-position-horizontal-relative:page;mso-position-vertical-relative:paragraph;z-index:94264" type="#_x0000_t75" stroked="false">
            <v:imagedata r:id="rId449" o:title=""/>
          </v:shape>
        </w:pict>
      </w:r>
      <w:r>
        <w:rPr/>
        <w:pict>
          <v:shape style="position:absolute;margin-left:240.259995pt;margin-top:-48.94434pt;width:.480031pt;height:.9pt;mso-position-horizontal-relative:page;mso-position-vertical-relative:paragraph;z-index:94288" type="#_x0000_t75" stroked="false">
            <v:imagedata r:id="rId449" o:title=""/>
          </v:shape>
        </w:pict>
      </w:r>
      <w:r>
        <w:rPr/>
        <w:pict>
          <v:shape style="position:absolute;margin-left:277.119995pt;margin-top:-48.94434pt;width:.480031pt;height:.9pt;mso-position-horizontal-relative:page;mso-position-vertical-relative:paragraph;z-index:94312" type="#_x0000_t75" stroked="false">
            <v:imagedata r:id="rId449" o:title=""/>
          </v:shape>
        </w:pict>
      </w:r>
      <w:r>
        <w:rPr/>
        <w:pict>
          <v:shape style="position:absolute;margin-left:313.899994pt;margin-top:-48.94434pt;width:.480031pt;height:.9pt;mso-position-horizontal-relative:page;mso-position-vertical-relative:paragraph;z-index:94336" type="#_x0000_t75" stroked="false">
            <v:imagedata r:id="rId449" o:title=""/>
          </v:shape>
        </w:pict>
      </w:r>
      <w:r>
        <w:rPr/>
        <w:pict>
          <v:shape style="position:absolute;margin-left:350.679993pt;margin-top:-48.94434pt;width:.480031pt;height:.9pt;mso-position-horizontal-relative:page;mso-position-vertical-relative:paragraph;z-index:94360" type="#_x0000_t75" stroked="false">
            <v:imagedata r:id="rId449" o:title=""/>
          </v:shape>
        </w:pict>
      </w:r>
      <w:r>
        <w:rPr/>
        <w:pict>
          <v:shape style="position:absolute;margin-left:387.52002pt;margin-top:-48.94434pt;width:.480031pt;height:.9pt;mso-position-horizontal-relative:page;mso-position-vertical-relative:paragraph;z-index:94384" type="#_x0000_t75" stroked="false">
            <v:imagedata r:id="rId449" o:title=""/>
          </v:shape>
        </w:pict>
      </w:r>
      <w:r>
        <w:rPr/>
        <w:pict>
          <v:shape style="position:absolute;margin-left:424.320007pt;margin-top:-48.94434pt;width:.48pt;height:.9pt;mso-position-horizontal-relative:page;mso-position-vertical-relative:paragraph;z-index:94408" type="#_x0000_t75" stroked="false">
            <v:imagedata r:id="rId449" o:title=""/>
          </v:shape>
        </w:pict>
      </w:r>
      <w:r>
        <w:rPr/>
        <w:pict>
          <v:shape style="position:absolute;margin-left:461.100006pt;margin-top:-48.94434pt;width:.48pt;height:.9pt;mso-position-horizontal-relative:page;mso-position-vertical-relative:paragraph;z-index:94432" type="#_x0000_t75" stroked="false">
            <v:imagedata r:id="rId449" o:title=""/>
          </v:shape>
        </w:pict>
      </w:r>
      <w:r>
        <w:rPr/>
        <w:pict>
          <v:shape style="position:absolute;margin-left:497.940002pt;margin-top:-48.94434pt;width:.480031pt;height:.9pt;mso-position-horizontal-relative:page;mso-position-vertical-relative:paragraph;z-index:94456" type="#_x0000_t75" stroked="false">
            <v:imagedata r:id="rId449" o:title=""/>
          </v:shape>
        </w:pict>
      </w:r>
      <w:r>
        <w:rPr/>
        <w:pict>
          <v:shape style="position:absolute;margin-left:93.080002pt;margin-top:-13.004382pt;width:.479993pt;height:.66pt;mso-position-horizontal-relative:page;mso-position-vertical-relative:paragraph;z-index:94480" type="#_x0000_t75" stroked="false">
            <v:imagedata r:id="rId448" o:title=""/>
          </v:shape>
        </w:pict>
      </w:r>
      <w:r>
        <w:rPr/>
        <w:pict>
          <v:shape style="position:absolute;margin-left:129.860001pt;margin-top:-13.004382pt;width:.479993pt;height:.66pt;mso-position-horizontal-relative:page;mso-position-vertical-relative:paragraph;z-index:94504" type="#_x0000_t75" stroked="false">
            <v:imagedata r:id="rId448" o:title=""/>
          </v:shape>
        </w:pict>
      </w:r>
      <w:r>
        <w:rPr/>
        <w:pict>
          <v:shape style="position:absolute;margin-left:166.699997pt;margin-top:-13.004382pt;width:.479993pt;height:.66pt;mso-position-horizontal-relative:page;mso-position-vertical-relative:paragraph;z-index:94528" type="#_x0000_t75" stroked="false">
            <v:imagedata r:id="rId448" o:title=""/>
          </v:shape>
        </w:pict>
      </w:r>
      <w:r>
        <w:rPr/>
        <w:pict>
          <v:shape style="position:absolute;margin-left:203.479996pt;margin-top:-13.004382pt;width:.480008pt;height:.66pt;mso-position-horizontal-relative:page;mso-position-vertical-relative:paragraph;z-index:94552" type="#_x0000_t75" stroked="false">
            <v:imagedata r:id="rId448" o:title=""/>
          </v:shape>
        </w:pict>
      </w:r>
      <w:r>
        <w:rPr/>
        <w:pict>
          <v:shape style="position:absolute;margin-left:240.259995pt;margin-top:-13.004382pt;width:.480008pt;height:.66pt;mso-position-horizontal-relative:page;mso-position-vertical-relative:paragraph;z-index:94576" type="#_x0000_t75" stroked="false">
            <v:imagedata r:id="rId448" o:title=""/>
          </v:shape>
        </w:pict>
      </w:r>
      <w:r>
        <w:rPr/>
        <w:pict>
          <v:shape style="position:absolute;margin-left:277.119995pt;margin-top:-13.004382pt;width:.480008pt;height:.66pt;mso-position-horizontal-relative:page;mso-position-vertical-relative:paragraph;z-index:94600" type="#_x0000_t75" stroked="false">
            <v:imagedata r:id="rId448" o:title=""/>
          </v:shape>
        </w:pict>
      </w:r>
      <w:r>
        <w:rPr/>
        <w:pict>
          <v:shape style="position:absolute;margin-left:313.899994pt;margin-top:-13.004382pt;width:.480008pt;height:.66pt;mso-position-horizontal-relative:page;mso-position-vertical-relative:paragraph;z-index:94624" type="#_x0000_t75" stroked="false">
            <v:imagedata r:id="rId448" o:title=""/>
          </v:shape>
        </w:pict>
      </w:r>
      <w:r>
        <w:rPr/>
        <w:pict>
          <v:shape style="position:absolute;margin-left:350.679993pt;margin-top:-13.004382pt;width:.480008pt;height:.66pt;mso-position-horizontal-relative:page;mso-position-vertical-relative:paragraph;z-index:94648" type="#_x0000_t75" stroked="false">
            <v:imagedata r:id="rId448" o:title=""/>
          </v:shape>
        </w:pict>
      </w:r>
      <w:r>
        <w:rPr/>
        <w:pict>
          <v:shape style="position:absolute;margin-left:387.52002pt;margin-top:-13.004382pt;width:.480008pt;height:.66pt;mso-position-horizontal-relative:page;mso-position-vertical-relative:paragraph;z-index:94672" type="#_x0000_t75" stroked="false">
            <v:imagedata r:id="rId448" o:title=""/>
          </v:shape>
        </w:pict>
      </w:r>
      <w:r>
        <w:rPr/>
        <w:pict>
          <v:shape style="position:absolute;margin-left:424.320007pt;margin-top:-13.004382pt;width:.479978pt;height:.66pt;mso-position-horizontal-relative:page;mso-position-vertical-relative:paragraph;z-index:94696" type="#_x0000_t75" stroked="false">
            <v:imagedata r:id="rId448" o:title=""/>
          </v:shape>
        </w:pict>
      </w:r>
      <w:r>
        <w:rPr/>
        <w:pict>
          <v:shape style="position:absolute;margin-left:461.100006pt;margin-top:-13.004382pt;width:.479978pt;height:.66pt;mso-position-horizontal-relative:page;mso-position-vertical-relative:paragraph;z-index:94720" type="#_x0000_t75" stroked="false">
            <v:imagedata r:id="rId448" o:title=""/>
          </v:shape>
        </w:pict>
      </w:r>
      <w:r>
        <w:rPr/>
        <w:pict>
          <v:shape style="position:absolute;margin-left:497.940002pt;margin-top:-13.004382pt;width:.480008pt;height:.66pt;mso-position-horizontal-relative:page;mso-position-vertical-relative:paragraph;z-index:94744" type="#_x0000_t75" stroked="false">
            <v:imagedata r:id="rId448" o:title=""/>
          </v:shape>
        </w:pict>
      </w:r>
      <w:bookmarkStart w:name="15、无形资产" w:id="263"/>
      <w:bookmarkEnd w:id="263"/>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19"/>
          <w:szCs w:val="19"/>
        </w:rPr>
      </w:pPr>
    </w:p>
    <w:p>
      <w:pPr>
        <w:pStyle w:val="Heading2"/>
        <w:spacing w:line="240" w:lineRule="auto" w:before="26"/>
        <w:ind w:left="281" w:right="7871"/>
        <w:jc w:val="center"/>
        <w:rPr>
          <w:b w:val="0"/>
          <w:bCs w:val="0"/>
        </w:rPr>
      </w:pPr>
      <w:bookmarkStart w:name="（1）无形资产情况" w:id="264"/>
      <w:bookmarkEnd w:id="26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9"/>
          <w:szCs w:val="29"/>
        </w:rPr>
      </w:pPr>
    </w:p>
    <w:p>
      <w:pPr>
        <w:pStyle w:val="BodyText"/>
        <w:spacing w:line="319" w:lineRule="auto" w:before="0"/>
        <w:ind w:right="1152" w:firstLine="480"/>
        <w:jc w:val="left"/>
      </w:pPr>
      <w:r>
        <w:rPr/>
        <w:t>公司是否需遵守《深圳证券交易所创业板行业信息披露指引第</w:t>
      </w:r>
      <w:r>
        <w:rPr>
          <w:spacing w:val="-59"/>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 联网游戏业务》的披露要求</w:t>
      </w:r>
    </w:p>
    <w:p>
      <w:pPr>
        <w:pStyle w:val="BodyText"/>
        <w:spacing w:line="240" w:lineRule="auto" w:before="86"/>
        <w:ind w:left="161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before="61"/>
        <w:ind w:left="0" w:right="1129" w:firstLine="0"/>
        <w:jc w:val="right"/>
        <w:rPr>
          <w:rFonts w:ascii="宋体" w:hAnsi="宋体" w:cs="宋体" w:eastAsia="宋体" w:hint="default"/>
          <w:sz w:val="21"/>
          <w:szCs w:val="21"/>
        </w:rPr>
      </w:pPr>
      <w:r>
        <w:rPr/>
        <w:pict>
          <v:shape style="position:absolute;margin-left:215.899994pt;margin-top:40.993679pt;width:.480031pt;height:.42pt;mso-position-horizontal-relative:page;mso-position-vertical-relative:paragraph;z-index:94768" type="#_x0000_t75" stroked="false">
            <v:imagedata r:id="rId450" o:title=""/>
          </v:shape>
        </w:pict>
      </w:r>
      <w:r>
        <w:rPr/>
        <w:pict>
          <v:shape style="position:absolute;margin-left:295.600006pt;margin-top:40.993679pt;width:.48pt;height:.42pt;mso-position-horizontal-relative:page;mso-position-vertical-relative:paragraph;z-index:94792" type="#_x0000_t75" stroked="false">
            <v:imagedata r:id="rId450" o:title=""/>
          </v:shape>
        </w:pict>
      </w:r>
      <w:r>
        <w:rPr/>
        <w:pict>
          <v:shape style="position:absolute;margin-left:375.279999pt;margin-top:40.993679pt;width:.480031pt;height:.42pt;mso-position-horizontal-relative:page;mso-position-vertical-relative:paragraph;z-index:94816" type="#_x0000_t75" stroked="false">
            <v:imagedata r:id="rId450" o:title=""/>
          </v:shape>
        </w:pict>
      </w:r>
      <w:r>
        <w:rPr/>
        <w:pict>
          <v:shape style="position:absolute;margin-left:215.899994pt;margin-top:61.093685pt;width:.480031pt;height:.42pt;mso-position-horizontal-relative:page;mso-position-vertical-relative:paragraph;z-index:94840" type="#_x0000_t75" stroked="false">
            <v:imagedata r:id="rId450" o:title=""/>
          </v:shape>
        </w:pict>
      </w:r>
      <w:r>
        <w:rPr/>
        <w:pict>
          <v:shape style="position:absolute;margin-left:295.600006pt;margin-top:61.093685pt;width:.48pt;height:.42pt;mso-position-horizontal-relative:page;mso-position-vertical-relative:paragraph;z-index:94864" type="#_x0000_t75" stroked="false">
            <v:imagedata r:id="rId450" o:title=""/>
          </v:shape>
        </w:pict>
      </w:r>
      <w:r>
        <w:rPr/>
        <w:pict>
          <v:shape style="position:absolute;margin-left:375.279999pt;margin-top:61.093685pt;width:.480031pt;height:.42pt;mso-position-horizontal-relative:page;mso-position-vertical-relative:paragraph;z-index:94888" type="#_x0000_t75" stroked="false">
            <v:imagedata r:id="rId450" o:title=""/>
          </v:shape>
        </w:pict>
      </w:r>
      <w:r>
        <w:rPr/>
        <w:pict>
          <v:shape style="position:absolute;margin-left:215.899994pt;margin-top:81.19368pt;width:.480031pt;height:.42pt;mso-position-horizontal-relative:page;mso-position-vertical-relative:paragraph;z-index:94912" type="#_x0000_t75" stroked="false">
            <v:imagedata r:id="rId450" o:title=""/>
          </v:shape>
        </w:pict>
      </w:r>
      <w:r>
        <w:rPr/>
        <w:pict>
          <v:shape style="position:absolute;margin-left:295.600006pt;margin-top:81.19368pt;width:.48pt;height:.42pt;mso-position-horizontal-relative:page;mso-position-vertical-relative:paragraph;z-index:94936" type="#_x0000_t75" stroked="false">
            <v:imagedata r:id="rId450" o:title=""/>
          </v:shape>
        </w:pict>
      </w:r>
      <w:r>
        <w:rPr/>
        <w:pict>
          <v:shape style="position:absolute;margin-left:375.279999pt;margin-top:81.19368pt;width:.480031pt;height:.42pt;mso-position-horizontal-relative:page;mso-position-vertical-relative:paragraph;z-index:94960" type="#_x0000_t75" stroked="false">
            <v:imagedata r:id="rId450" o:title=""/>
          </v:shape>
        </w:pict>
      </w:r>
      <w:r>
        <w:rPr/>
        <w:pict>
          <v:shape style="position:absolute;margin-left:215.899994pt;margin-top:116.653641pt;width:.479986pt;height:.66pt;mso-position-horizontal-relative:page;mso-position-vertical-relative:paragraph;z-index:94984" type="#_x0000_t75" stroked="false">
            <v:imagedata r:id="rId450" o:title=""/>
          </v:shape>
        </w:pict>
      </w:r>
      <w:r>
        <w:rPr/>
        <w:pict>
          <v:shape style="position:absolute;margin-left:295.600006pt;margin-top:116.653641pt;width:.479956pt;height:.66pt;mso-position-horizontal-relative:page;mso-position-vertical-relative:paragraph;z-index:95008" type="#_x0000_t75" stroked="false">
            <v:imagedata r:id="rId450" o:title=""/>
          </v:shape>
        </w:pict>
      </w:r>
      <w:r>
        <w:rPr/>
        <w:pict>
          <v:shape style="position:absolute;margin-left:375.279999pt;margin-top:116.653641pt;width:.479986pt;height:.66pt;mso-position-horizontal-relative:page;mso-position-vertical-relative:paragraph;z-index:95032" type="#_x0000_t75" stroked="false">
            <v:imagedata r:id="rId450"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78"/>
        <w:gridCol w:w="1611"/>
        <w:gridCol w:w="1594"/>
        <w:gridCol w:w="1594"/>
        <w:gridCol w:w="1605"/>
        <w:gridCol w:w="1583"/>
      </w:tblGrid>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土地使用权</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95" name="image410.png" descr=""/>
                  <wp:cNvGraphicFramePr>
                    <a:graphicFrameLocks noChangeAspect="1"/>
                  </wp:cNvGraphicFramePr>
                  <a:graphic>
                    <a:graphicData uri="http://schemas.openxmlformats.org/drawingml/2006/picture">
                      <pic:pic>
                        <pic:nvPicPr>
                          <pic:cNvPr id="2896" name="image410.png"/>
                          <pic:cNvPicPr/>
                        </pic:nvPicPr>
                        <pic:blipFill>
                          <a:blip r:embed="rId4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76"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605"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13"/>
              <w:ind w:right="0"/>
              <w:jc w:val="left"/>
              <w:rPr>
                <w:rFonts w:ascii="宋体" w:hAnsi="宋体" w:cs="宋体" w:eastAsia="宋体" w:hint="default"/>
                <w:sz w:val="29"/>
                <w:szCs w:val="29"/>
              </w:rPr>
            </w:pPr>
          </w:p>
        </w:tc>
        <w:tc>
          <w:tcPr>
            <w:tcW w:w="15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right="1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97" name="image410.png" descr=""/>
                  <wp:cNvGraphicFramePr>
                    <a:graphicFrameLocks noChangeAspect="1"/>
                  </wp:cNvGraphicFramePr>
                  <a:graphic>
                    <a:graphicData uri="http://schemas.openxmlformats.org/drawingml/2006/picture">
                      <pic:pic>
                        <pic:nvPicPr>
                          <pic:cNvPr id="2898" name="image410.png"/>
                          <pic:cNvPicPr/>
                        </pic:nvPicPr>
                        <pic:blipFill>
                          <a:blip r:embed="rId4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899" name="image410.png" descr=""/>
                  <wp:cNvGraphicFramePr>
                    <a:graphicFrameLocks noChangeAspect="1"/>
                  </wp:cNvGraphicFramePr>
                  <a:graphic>
                    <a:graphicData uri="http://schemas.openxmlformats.org/drawingml/2006/picture">
                      <pic:pic>
                        <pic:nvPicPr>
                          <pic:cNvPr id="2900" name="image410.png"/>
                          <pic:cNvPicPr/>
                        </pic:nvPicPr>
                        <pic:blipFill>
                          <a:blip r:embed="rId4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901" name="image410.png" descr=""/>
                  <wp:cNvGraphicFramePr>
                    <a:graphicFrameLocks noChangeAspect="1"/>
                  </wp:cNvGraphicFramePr>
                  <a:graphic>
                    <a:graphicData uri="http://schemas.openxmlformats.org/drawingml/2006/picture">
                      <pic:pic>
                        <pic:nvPicPr>
                          <pic:cNvPr id="2902" name="image410.png"/>
                          <pic:cNvPicPr/>
                        </pic:nvPicPr>
                        <pic:blipFill>
                          <a:blip r:embed="rId45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360" w:right="0"/>
              <w:jc w:val="left"/>
              <w:rPr>
                <w:rFonts w:ascii="Times New Roman" w:hAnsi="Times New Roman" w:cs="Times New Roman" w:eastAsia="Times New Roman" w:hint="default"/>
                <w:sz w:val="21"/>
                <w:szCs w:val="21"/>
              </w:rPr>
            </w:pPr>
            <w:r>
              <w:rPr>
                <w:rFonts w:ascii="Times New Roman"/>
                <w:sz w:val="21"/>
              </w:rPr>
              <w:t>26,302,916.00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03" name="image410.png" descr=""/>
                  <wp:cNvGraphicFramePr>
                    <a:graphicFrameLocks noChangeAspect="1"/>
                  </wp:cNvGraphicFramePr>
                  <a:graphic>
                    <a:graphicData uri="http://schemas.openxmlformats.org/drawingml/2006/picture">
                      <pic:pic>
                        <pic:nvPicPr>
                          <pic:cNvPr id="2904" name="image410.png"/>
                          <pic:cNvPicPr/>
                        </pic:nvPicPr>
                        <pic:blipFill>
                          <a:blip r:embed="rId4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35,289,450.00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2,624,086.62</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05" name="image410.png" descr=""/>
                  <wp:cNvGraphicFramePr>
                    <a:graphicFrameLocks noChangeAspect="1"/>
                  </wp:cNvGraphicFramePr>
                  <a:graphic>
                    <a:graphicData uri="http://schemas.openxmlformats.org/drawingml/2006/picture">
                      <pic:pic>
                        <pic:nvPicPr>
                          <pic:cNvPr id="2906" name="image410.png"/>
                          <pic:cNvPicPr/>
                        </pic:nvPicPr>
                        <pic:blipFill>
                          <a:blip r:embed="rId4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64,216,452.62</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 金额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07" name="image410.png" descr=""/>
                  <wp:cNvGraphicFramePr>
                    <a:graphicFrameLocks noChangeAspect="1"/>
                  </wp:cNvGraphicFramePr>
                  <a:graphic>
                    <a:graphicData uri="http://schemas.openxmlformats.org/drawingml/2006/picture">
                      <pic:pic>
                        <pic:nvPicPr>
                          <pic:cNvPr id="2908" name="image410.png"/>
                          <pic:cNvPicPr/>
                        </pic:nvPicPr>
                        <pic:blipFill>
                          <a:blip r:embed="rId45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2,395,523.62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49,572.65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09" name="image410.png" descr=""/>
                  <wp:cNvGraphicFramePr>
                    <a:graphicFrameLocks noChangeAspect="1"/>
                  </wp:cNvGraphicFramePr>
                  <a:graphic>
                    <a:graphicData uri="http://schemas.openxmlformats.org/drawingml/2006/picture">
                      <pic:pic>
                        <pic:nvPicPr>
                          <pic:cNvPr id="2910" name="image410.png"/>
                          <pic:cNvPicPr/>
                        </pic:nvPicPr>
                        <pic:blipFill>
                          <a:blip r:embed="rId45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2,445,096.27</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64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）购置</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11" name="image410.png" descr=""/>
                  <wp:cNvGraphicFramePr>
                    <a:graphicFrameLocks noChangeAspect="1"/>
                  </wp:cNvGraphicFramePr>
                  <a:graphic>
                    <a:graphicData uri="http://schemas.openxmlformats.org/drawingml/2006/picture">
                      <pic:pic>
                        <pic:nvPicPr>
                          <pic:cNvPr id="2912" name="image410.png"/>
                          <pic:cNvPicPr/>
                        </pic:nvPicPr>
                        <pic:blipFill>
                          <a:blip r:embed="rId4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38,018.47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49,572.65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13" name="image410.png" descr=""/>
                  <wp:cNvGraphicFramePr>
                    <a:graphicFrameLocks noChangeAspect="1"/>
                  </wp:cNvGraphicFramePr>
                  <a:graphic>
                    <a:graphicData uri="http://schemas.openxmlformats.org/drawingml/2006/picture">
                      <pic:pic>
                        <pic:nvPicPr>
                          <pic:cNvPr id="2914" name="image410.png"/>
                          <pic:cNvPicPr/>
                        </pic:nvPicPr>
                        <pic:blipFill>
                          <a:blip r:embed="rId45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87,591.12</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64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15" name="image410.png" descr=""/>
                  <wp:cNvGraphicFramePr>
                    <a:graphicFrameLocks noChangeAspect="1"/>
                  </wp:cNvGraphicFramePr>
                  <a:graphic>
                    <a:graphicData uri="http://schemas.openxmlformats.org/drawingml/2006/picture">
                      <pic:pic>
                        <pic:nvPicPr>
                          <pic:cNvPr id="2916" name="image410.png"/>
                          <pic:cNvPicPr/>
                        </pic:nvPicPr>
                        <pic:blipFill>
                          <a:blip r:embed="rId45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2,357,505.15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17" name="image410.png" descr=""/>
                  <wp:cNvGraphicFramePr>
                    <a:graphicFrameLocks noChangeAspect="1"/>
                  </wp:cNvGraphicFramePr>
                  <a:graphic>
                    <a:graphicData uri="http://schemas.openxmlformats.org/drawingml/2006/picture">
                      <pic:pic>
                        <pic:nvPicPr>
                          <pic:cNvPr id="2918" name="image410.png"/>
                          <pic:cNvPicPr/>
                        </pic:nvPicPr>
                        <pic:blipFill>
                          <a:blip r:embed="rId45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2,357,505.15</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27" w:right="4" w:firstLine="61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）企业</w:t>
            </w:r>
            <w:r>
              <w:rPr>
                <w:rFonts w:ascii="宋体" w:hAnsi="宋体" w:cs="宋体" w:eastAsia="宋体" w:hint="default"/>
                <w:sz w:val="21"/>
                <w:szCs w:val="21"/>
              </w:rPr>
              <w:t> 合并增加</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19" name="image410.png" descr=""/>
                  <wp:cNvGraphicFramePr>
                    <a:graphicFrameLocks noChangeAspect="1"/>
                  </wp:cNvGraphicFramePr>
                  <a:graphic>
                    <a:graphicData uri="http://schemas.openxmlformats.org/drawingml/2006/picture">
                      <pic:pic>
                        <pic:nvPicPr>
                          <pic:cNvPr id="2920" name="image410.png"/>
                          <pic:cNvPicPr/>
                        </pic:nvPicPr>
                        <pic:blipFill>
                          <a:blip r:embed="rId450"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21" name="image410.png" descr=""/>
                  <wp:cNvGraphicFramePr>
                    <a:graphicFrameLocks noChangeAspect="1"/>
                  </wp:cNvGraphicFramePr>
                  <a:graphic>
                    <a:graphicData uri="http://schemas.openxmlformats.org/drawingml/2006/picture">
                      <pic:pic>
                        <pic:nvPicPr>
                          <pic:cNvPr id="2922" name="image410.png"/>
                          <pic:cNvPicPr/>
                        </pic:nvPicPr>
                        <pic:blipFill>
                          <a:blip r:embed="rId450"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78" w:type="dxa"/>
            <w:tcBorders>
              <w:top w:val="single" w:sz="4" w:space="0" w:color="000000"/>
              <w:left w:val="nil" w:sz="6" w:space="0" w:color="auto"/>
              <w:bottom w:val="single" w:sz="12" w:space="0" w:color="D2D2D2"/>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23" name="image411.png" descr=""/>
                  <wp:cNvGraphicFramePr>
                    <a:graphicFrameLocks noChangeAspect="1"/>
                  </wp:cNvGraphicFramePr>
                  <a:graphic>
                    <a:graphicData uri="http://schemas.openxmlformats.org/drawingml/2006/picture">
                      <pic:pic>
                        <pic:nvPicPr>
                          <pic:cNvPr id="2924" name="image411.png"/>
                          <pic:cNvPicPr/>
                        </pic:nvPicPr>
                        <pic:blipFill>
                          <a:blip r:embed="rId451"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37" w:lineRule="exact"/>
              <w:ind w:left="-5"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095" cy="23621"/>
                  <wp:effectExtent l="0" t="0" r="0" b="0"/>
                  <wp:docPr id="2925" name="image412.png" descr=""/>
                  <wp:cNvGraphicFramePr>
                    <a:graphicFrameLocks noChangeAspect="1"/>
                  </wp:cNvGraphicFramePr>
                  <a:graphic>
                    <a:graphicData uri="http://schemas.openxmlformats.org/drawingml/2006/picture">
                      <pic:pic>
                        <pic:nvPicPr>
                          <pic:cNvPr id="2926" name="image412.png"/>
                          <pic:cNvPicPr/>
                        </pic:nvPicPr>
                        <pic:blipFill>
                          <a:blip r:embed="rId452" cstate="print"/>
                          <a:stretch>
                            <a:fillRect/>
                          </a:stretch>
                        </pic:blipFill>
                        <pic:spPr>
                          <a:xfrm>
                            <a:off x="0" y="0"/>
                            <a:ext cx="6095" cy="23621"/>
                          </a:xfrm>
                          <a:prstGeom prst="rect">
                            <a:avLst/>
                          </a:prstGeom>
                        </pic:spPr>
                      </pic:pic>
                    </a:graphicData>
                  </a:graphic>
                </wp:inline>
              </w:drawing>
            </w:r>
            <w:r>
              <w:rPr>
                <w:rFonts w:ascii="宋体" w:hAnsi="宋体" w:cs="宋体" w:eastAsia="宋体" w:hint="default"/>
                <w:position w:val="0"/>
                <w:sz w:val="3"/>
                <w:szCs w:val="3"/>
              </w:rPr>
            </w:r>
          </w:p>
          <w:p>
            <w:pPr>
              <w:pStyle w:val="TableParagraph"/>
              <w:spacing w:line="240" w:lineRule="auto" w:before="6"/>
              <w:ind w:right="0"/>
              <w:jc w:val="left"/>
              <w:rPr>
                <w:rFonts w:ascii="宋体" w:hAnsi="宋体" w:cs="宋体" w:eastAsia="宋体" w:hint="default"/>
                <w:sz w:val="26"/>
                <w:szCs w:val="26"/>
              </w:rPr>
            </w:pPr>
          </w:p>
          <w:p>
            <w:pPr>
              <w:pStyle w:val="TableParagraph"/>
              <w:spacing w:line="28"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drawing>
                <wp:inline distT="0" distB="0" distL="0" distR="0">
                  <wp:extent cx="6095" cy="18287"/>
                  <wp:effectExtent l="0" t="0" r="0" b="0"/>
                  <wp:docPr id="2927" name="image284.png" descr=""/>
                  <wp:cNvGraphicFramePr>
                    <a:graphicFrameLocks noChangeAspect="1"/>
                  </wp:cNvGraphicFramePr>
                  <a:graphic>
                    <a:graphicData uri="http://schemas.openxmlformats.org/drawingml/2006/picture">
                      <pic:pic>
                        <pic:nvPicPr>
                          <pic:cNvPr id="2928" name="image284.png"/>
                          <pic:cNvPicPr/>
                        </pic:nvPicPr>
                        <pic:blipFill>
                          <a:blip r:embed="rId313" cstate="print"/>
                          <a:stretch>
                            <a:fillRect/>
                          </a:stretch>
                        </pic:blipFill>
                        <pic:spPr>
                          <a:xfrm>
                            <a:off x="0" y="0"/>
                            <a:ext cx="6095" cy="18287"/>
                          </a:xfrm>
                          <a:prstGeom prst="rect">
                            <a:avLst/>
                          </a:prstGeom>
                        </pic:spPr>
                      </pic:pic>
                    </a:graphicData>
                  </a:graphic>
                </wp:inline>
              </w:drawing>
            </w:r>
            <w:r>
              <w:rPr>
                <w:rFonts w:ascii="宋体" w:hAnsi="宋体" w:cs="宋体" w:eastAsia="宋体" w:hint="default"/>
                <w:position w:val="0"/>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35,714.27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585"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2929" name="image411.png" descr=""/>
                  <wp:cNvGraphicFramePr>
                    <a:graphicFrameLocks noChangeAspect="1"/>
                  </wp:cNvGraphicFramePr>
                  <a:graphic>
                    <a:graphicData uri="http://schemas.openxmlformats.org/drawingml/2006/picture">
                      <pic:pic>
                        <pic:nvPicPr>
                          <pic:cNvPr id="2930" name="image411.png"/>
                          <pic:cNvPicPr/>
                        </pic:nvPicPr>
                        <pic:blipFill>
                          <a:blip r:embed="rId451"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35,714.27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215.899994pt;margin-top:89.759995pt;width:.48003pt;height:.36pt;mso-position-horizontal-relative:page;mso-position-vertical-relative:page;z-index:95416" type="#_x0000_t75" stroked="false">
            <v:imagedata r:id="rId453" o:title=""/>
          </v:shape>
        </w:pict>
      </w:r>
      <w:r>
        <w:rPr/>
        <w:pict>
          <v:shape style="position:absolute;margin-left:295.600006pt;margin-top:89.759995pt;width:.48pt;height:.36pt;mso-position-horizontal-relative:page;mso-position-vertical-relative:page;z-index:95440" type="#_x0000_t75" stroked="false">
            <v:imagedata r:id="rId453" o:title=""/>
          </v:shape>
        </w:pict>
      </w:r>
      <w:r>
        <w:rPr/>
        <w:pict>
          <v:shape style="position:absolute;margin-left:375.279999pt;margin-top:89.759995pt;width:.48003pt;height:.36pt;mso-position-horizontal-relative:page;mso-position-vertical-relative:page;z-index:95464" type="#_x0000_t75" stroked="false">
            <v:imagedata r:id="rId453" o:title=""/>
          </v:shape>
        </w:pict>
      </w:r>
      <w:r>
        <w:rPr/>
        <w:pict>
          <v:shape style="position:absolute;margin-left:455.040009pt;margin-top:89.759995pt;width:.48pt;height:.36pt;mso-position-horizontal-relative:page;mso-position-vertical-relative:page;z-index:95488" type="#_x0000_t75" stroked="false">
            <v:imagedata r:id="rId453" o:title=""/>
          </v:shape>
        </w:pict>
      </w:r>
      <w:r>
        <w:rPr/>
        <w:pict>
          <v:shape style="position:absolute;margin-left:215.899994pt;margin-top:109.799942pt;width:.479961pt;height:.42pt;mso-position-horizontal-relative:page;mso-position-vertical-relative:page;z-index:95512" type="#_x0000_t75" stroked="false">
            <v:imagedata r:id="rId453" o:title=""/>
          </v:shape>
        </w:pict>
      </w:r>
      <w:r>
        <w:rPr/>
        <w:pict>
          <v:shape style="position:absolute;margin-left:295.600006pt;margin-top:109.799942pt;width:.47993pt;height:.42pt;mso-position-horizontal-relative:page;mso-position-vertical-relative:page;z-index:95536" type="#_x0000_t75" stroked="false">
            <v:imagedata r:id="rId453" o:title=""/>
          </v:shape>
        </w:pict>
      </w:r>
      <w:r>
        <w:rPr/>
        <w:pict>
          <v:shape style="position:absolute;margin-left:375.279999pt;margin-top:109.799942pt;width:.479961pt;height:.42pt;mso-position-horizontal-relative:page;mso-position-vertical-relative:page;z-index:95560" type="#_x0000_t75" stroked="false">
            <v:imagedata r:id="rId453" o:title=""/>
          </v:shape>
        </w:pict>
      </w:r>
      <w:r>
        <w:rPr/>
        <w:pict>
          <v:shape style="position:absolute;margin-left:455.040009pt;margin-top:109.799942pt;width:.47993pt;height:.42pt;mso-position-horizontal-relative:page;mso-position-vertical-relative:page;z-index:95584" type="#_x0000_t75" stroked="false">
            <v:imagedata r:id="rId453" o:title=""/>
          </v:shape>
        </w:pict>
      </w:r>
      <w:r>
        <w:rPr/>
        <w:pict>
          <v:shape style="position:absolute;margin-left:215.899994pt;margin-top:129.899933pt;width:.479961pt;height:.42pt;mso-position-horizontal-relative:page;mso-position-vertical-relative:page;z-index:95608" type="#_x0000_t75" stroked="false">
            <v:imagedata r:id="rId454" o:title=""/>
          </v:shape>
        </w:pict>
      </w:r>
      <w:r>
        <w:rPr/>
        <w:pict>
          <v:shape style="position:absolute;margin-left:295.600006pt;margin-top:129.899933pt;width:.47993pt;height:.42pt;mso-position-horizontal-relative:page;mso-position-vertical-relative:page;z-index:95632" type="#_x0000_t75" stroked="false">
            <v:imagedata r:id="rId454" o:title=""/>
          </v:shape>
        </w:pict>
      </w:r>
      <w:r>
        <w:rPr/>
        <w:pict>
          <v:shape style="position:absolute;margin-left:375.279999pt;margin-top:129.899933pt;width:.479961pt;height:.42pt;mso-position-horizontal-relative:page;mso-position-vertical-relative:page;z-index:95656" type="#_x0000_t75" stroked="false">
            <v:imagedata r:id="rId454" o:title=""/>
          </v:shape>
        </w:pict>
      </w:r>
      <w:r>
        <w:rPr/>
        <w:pict>
          <v:shape style="position:absolute;margin-left:455.040009pt;margin-top:129.899933pt;width:.47993pt;height:.42pt;mso-position-horizontal-relative:page;mso-position-vertical-relative:page;z-index:95680" type="#_x0000_t75" stroked="false">
            <v:imagedata r:id="rId454" o:title=""/>
          </v:shape>
        </w:pict>
      </w:r>
      <w:r>
        <w:rPr/>
        <w:pict>
          <v:shape style="position:absolute;margin-left:215.899994pt;margin-top:150.020004pt;width:.480031pt;height:.42pt;mso-position-horizontal-relative:page;mso-position-vertical-relative:page;z-index:95704" type="#_x0000_t75" stroked="false">
            <v:imagedata r:id="rId454" o:title=""/>
          </v:shape>
        </w:pict>
      </w:r>
      <w:r>
        <w:rPr/>
        <w:pict>
          <v:shape style="position:absolute;margin-left:295.600006pt;margin-top:150.020004pt;width:.48pt;height:.42pt;mso-position-horizontal-relative:page;mso-position-vertical-relative:page;z-index:95728" type="#_x0000_t75" stroked="false">
            <v:imagedata r:id="rId454" o:title=""/>
          </v:shape>
        </w:pict>
      </w:r>
      <w:r>
        <w:rPr/>
        <w:pict>
          <v:shape style="position:absolute;margin-left:375.279999pt;margin-top:150.020004pt;width:.480031pt;height:.42pt;mso-position-horizontal-relative:page;mso-position-vertical-relative:page;z-index:95752" type="#_x0000_t75" stroked="false">
            <v:imagedata r:id="rId454" o:title=""/>
          </v:shape>
        </w:pict>
      </w:r>
      <w:r>
        <w:rPr/>
        <w:pict>
          <v:shape style="position:absolute;margin-left:455.040009pt;margin-top:150.020004pt;width:.48pt;height:.42pt;mso-position-horizontal-relative:page;mso-position-vertical-relative:page;z-index:95776" type="#_x0000_t75" stroked="false">
            <v:imagedata r:id="rId454" o:title=""/>
          </v:shape>
        </w:pict>
      </w:r>
      <w:r>
        <w:rPr/>
        <w:pict>
          <v:shape style="position:absolute;margin-left:215.899994pt;margin-top:170.119995pt;width:.480031pt;height:.42pt;mso-position-horizontal-relative:page;mso-position-vertical-relative:page;z-index:95800" type="#_x0000_t75" stroked="false">
            <v:imagedata r:id="rId454" o:title=""/>
          </v:shape>
        </w:pict>
      </w:r>
      <w:r>
        <w:rPr/>
        <w:pict>
          <v:shape style="position:absolute;margin-left:295.600006pt;margin-top:170.119995pt;width:.48pt;height:.42pt;mso-position-horizontal-relative:page;mso-position-vertical-relative:page;z-index:95824" type="#_x0000_t75" stroked="false">
            <v:imagedata r:id="rId454" o:title=""/>
          </v:shape>
        </w:pict>
      </w:r>
      <w:r>
        <w:rPr/>
        <w:pict>
          <v:shape style="position:absolute;margin-left:375.279999pt;margin-top:170.119995pt;width:.480031pt;height:.42pt;mso-position-horizontal-relative:page;mso-position-vertical-relative:page;z-index:95848" type="#_x0000_t75" stroked="false">
            <v:imagedata r:id="rId454" o:title=""/>
          </v:shape>
        </w:pict>
      </w:r>
      <w:r>
        <w:rPr/>
        <w:pict>
          <v:shape style="position:absolute;margin-left:455.040009pt;margin-top:170.119995pt;width:.48pt;height:.42pt;mso-position-horizontal-relative:page;mso-position-vertical-relative:page;z-index:95872" type="#_x0000_t75" stroked="false">
            <v:imagedata r:id="rId454" o:title=""/>
          </v:shape>
        </w:pict>
      </w:r>
      <w:r>
        <w:rPr/>
        <w:pict>
          <v:shape style="position:absolute;margin-left:215.899994pt;margin-top:190.220001pt;width:.480031pt;height:.42pt;mso-position-horizontal-relative:page;mso-position-vertical-relative:page;z-index:95896" type="#_x0000_t75" stroked="false">
            <v:imagedata r:id="rId454" o:title=""/>
          </v:shape>
        </w:pict>
      </w:r>
      <w:r>
        <w:rPr/>
        <w:pict>
          <v:shape style="position:absolute;margin-left:295.600006pt;margin-top:190.220001pt;width:.48pt;height:.42pt;mso-position-horizontal-relative:page;mso-position-vertical-relative:page;z-index:95920" type="#_x0000_t75" stroked="false">
            <v:imagedata r:id="rId454" o:title=""/>
          </v:shape>
        </w:pict>
      </w:r>
      <w:r>
        <w:rPr/>
        <w:pict>
          <v:shape style="position:absolute;margin-left:375.279999pt;margin-top:190.220001pt;width:.480031pt;height:.42pt;mso-position-horizontal-relative:page;mso-position-vertical-relative:page;z-index:95944" type="#_x0000_t75" stroked="false">
            <v:imagedata r:id="rId454" o:title=""/>
          </v:shape>
        </w:pict>
      </w:r>
      <w:r>
        <w:rPr/>
        <w:pict>
          <v:shape style="position:absolute;margin-left:455.040009pt;margin-top:190.220001pt;width:.48pt;height:.42pt;mso-position-horizontal-relative:page;mso-position-vertical-relative:page;z-index:95968" type="#_x0000_t75" stroked="false">
            <v:imagedata r:id="rId454" o:title=""/>
          </v:shape>
        </w:pict>
      </w:r>
      <w:r>
        <w:rPr/>
        <w:pict>
          <v:shape style="position:absolute;margin-left:215.899994pt;margin-top:225.679947pt;width:.479986pt;height:.66pt;mso-position-horizontal-relative:page;mso-position-vertical-relative:page;z-index:95992" type="#_x0000_t75" stroked="false">
            <v:imagedata r:id="rId454" o:title=""/>
          </v:shape>
        </w:pict>
      </w:r>
      <w:r>
        <w:rPr/>
        <w:pict>
          <v:shape style="position:absolute;margin-left:295.600006pt;margin-top:225.679947pt;width:.479956pt;height:.66pt;mso-position-horizontal-relative:page;mso-position-vertical-relative:page;z-index:96016" type="#_x0000_t75" stroked="false">
            <v:imagedata r:id="rId454" o:title=""/>
          </v:shape>
        </w:pict>
      </w:r>
      <w:r>
        <w:rPr/>
        <w:pict>
          <v:shape style="position:absolute;margin-left:375.279999pt;margin-top:225.679947pt;width:.479986pt;height:.66pt;mso-position-horizontal-relative:page;mso-position-vertical-relative:page;z-index:96040" type="#_x0000_t75" stroked="false">
            <v:imagedata r:id="rId454" o:title=""/>
          </v:shape>
        </w:pict>
      </w:r>
      <w:r>
        <w:rPr/>
        <w:pict>
          <v:shape style="position:absolute;margin-left:455.040009pt;margin-top:225.679947pt;width:.479956pt;height:.66pt;mso-position-horizontal-relative:page;mso-position-vertical-relative:page;z-index:96064" type="#_x0000_t75" stroked="false">
            <v:imagedata r:id="rId454" o:title=""/>
          </v:shape>
        </w:pict>
      </w:r>
      <w:r>
        <w:rPr/>
        <w:pict>
          <v:shape style="position:absolute;margin-left:215.899994pt;margin-top:246.020004pt;width:.480031pt;height:.42pt;mso-position-horizontal-relative:page;mso-position-vertical-relative:page;z-index:96088" type="#_x0000_t75" stroked="false">
            <v:imagedata r:id="rId454" o:title=""/>
          </v:shape>
        </w:pict>
      </w:r>
      <w:r>
        <w:rPr/>
        <w:pict>
          <v:shape style="position:absolute;margin-left:295.600006pt;margin-top:246.020004pt;width:.48pt;height:.42pt;mso-position-horizontal-relative:page;mso-position-vertical-relative:page;z-index:96112" type="#_x0000_t75" stroked="false">
            <v:imagedata r:id="rId454" o:title=""/>
          </v:shape>
        </w:pict>
      </w:r>
      <w:r>
        <w:rPr/>
        <w:pict>
          <v:shape style="position:absolute;margin-left:375.279999pt;margin-top:246.020004pt;width:.480031pt;height:.42pt;mso-position-horizontal-relative:page;mso-position-vertical-relative:page;z-index:96136" type="#_x0000_t75" stroked="false">
            <v:imagedata r:id="rId454" o:title=""/>
          </v:shape>
        </w:pict>
      </w:r>
      <w:r>
        <w:rPr/>
        <w:pict>
          <v:shape style="position:absolute;margin-left:455.040009pt;margin-top:246.020004pt;width:.48pt;height:.42pt;mso-position-horizontal-relative:page;mso-position-vertical-relative:page;z-index:96160" type="#_x0000_t75" stroked="false">
            <v:imagedata r:id="rId454" o:title=""/>
          </v:shape>
        </w:pict>
      </w:r>
      <w:r>
        <w:rPr/>
        <w:pict>
          <v:shape style="position:absolute;margin-left:215.899994pt;margin-top:266.119995pt;width:.480031pt;height:.42pt;mso-position-horizontal-relative:page;mso-position-vertical-relative:page;z-index:96184" type="#_x0000_t75" stroked="false">
            <v:imagedata r:id="rId454" o:title=""/>
          </v:shape>
        </w:pict>
      </w:r>
      <w:r>
        <w:rPr/>
        <w:pict>
          <v:shape style="position:absolute;margin-left:295.600006pt;margin-top:266.119995pt;width:.48pt;height:.42pt;mso-position-horizontal-relative:page;mso-position-vertical-relative:page;z-index:96208" type="#_x0000_t75" stroked="false">
            <v:imagedata r:id="rId454" o:title=""/>
          </v:shape>
        </w:pict>
      </w:r>
      <w:r>
        <w:rPr/>
        <w:pict>
          <v:shape style="position:absolute;margin-left:375.279999pt;margin-top:266.119995pt;width:.480031pt;height:.42pt;mso-position-horizontal-relative:page;mso-position-vertical-relative:page;z-index:96232" type="#_x0000_t75" stroked="false">
            <v:imagedata r:id="rId454" o:title=""/>
          </v:shape>
        </w:pict>
      </w:r>
      <w:r>
        <w:rPr/>
        <w:pict>
          <v:shape style="position:absolute;margin-left:455.040009pt;margin-top:266.119995pt;width:.48pt;height:.42pt;mso-position-horizontal-relative:page;mso-position-vertical-relative:page;z-index:96256" type="#_x0000_t75" stroked="false">
            <v:imagedata r:id="rId454" o:title=""/>
          </v:shape>
        </w:pict>
      </w:r>
      <w:r>
        <w:rPr/>
        <w:pict>
          <v:shape style="position:absolute;margin-left:215.899994pt;margin-top:301.580017pt;width:.480031pt;height:.66pt;mso-position-horizontal-relative:page;mso-position-vertical-relative:page;z-index:96280" type="#_x0000_t75" stroked="false">
            <v:imagedata r:id="rId454" o:title=""/>
          </v:shape>
        </w:pict>
      </w:r>
      <w:r>
        <w:rPr/>
        <w:pict>
          <v:shape style="position:absolute;margin-left:295.600006pt;margin-top:301.580017pt;width:.48pt;height:.66pt;mso-position-horizontal-relative:page;mso-position-vertical-relative:page;z-index:96304" type="#_x0000_t75" stroked="false">
            <v:imagedata r:id="rId454" o:title=""/>
          </v:shape>
        </w:pict>
      </w:r>
      <w:r>
        <w:rPr/>
        <w:pict>
          <v:shape style="position:absolute;margin-left:375.279999pt;margin-top:301.580017pt;width:.480031pt;height:.66pt;mso-position-horizontal-relative:page;mso-position-vertical-relative:page;z-index:96328" type="#_x0000_t75" stroked="false">
            <v:imagedata r:id="rId454" o:title=""/>
          </v:shape>
        </w:pict>
      </w:r>
      <w:r>
        <w:rPr/>
        <w:pict>
          <v:shape style="position:absolute;margin-left:455.040009pt;margin-top:301.580017pt;width:.48pt;height:.66pt;mso-position-horizontal-relative:page;mso-position-vertical-relative:page;z-index:96352" type="#_x0000_t75" stroked="false">
            <v:imagedata r:id="rId454" o:title=""/>
          </v:shape>
        </w:pict>
      </w:r>
      <w:r>
        <w:rPr/>
        <w:pict>
          <v:shape style="position:absolute;margin-left:215.899994pt;margin-top:321.919952pt;width:.479961pt;height:.42pt;mso-position-horizontal-relative:page;mso-position-vertical-relative:page;z-index:96376" type="#_x0000_t75" stroked="false">
            <v:imagedata r:id="rId454" o:title=""/>
          </v:shape>
        </w:pict>
      </w:r>
      <w:r>
        <w:rPr/>
        <w:pict>
          <v:shape style="position:absolute;margin-left:295.600006pt;margin-top:321.919952pt;width:.47993pt;height:.42pt;mso-position-horizontal-relative:page;mso-position-vertical-relative:page;z-index:96400" type="#_x0000_t75" stroked="false">
            <v:imagedata r:id="rId454" o:title=""/>
          </v:shape>
        </w:pict>
      </w:r>
      <w:r>
        <w:rPr/>
        <w:pict>
          <v:shape style="position:absolute;margin-left:375.279999pt;margin-top:321.919952pt;width:.479961pt;height:.42pt;mso-position-horizontal-relative:page;mso-position-vertical-relative:page;z-index:96424" type="#_x0000_t75" stroked="false">
            <v:imagedata r:id="rId454" o:title=""/>
          </v:shape>
        </w:pict>
      </w:r>
      <w:r>
        <w:rPr/>
        <w:pict>
          <v:shape style="position:absolute;margin-left:455.040009pt;margin-top:321.919952pt;width:.47993pt;height:.42pt;mso-position-horizontal-relative:page;mso-position-vertical-relative:page;z-index:96448" type="#_x0000_t75" stroked="false">
            <v:imagedata r:id="rId454" o:title=""/>
          </v:shape>
        </w:pict>
      </w:r>
      <w:r>
        <w:rPr/>
        <w:pict>
          <v:shape style="position:absolute;margin-left:215.899994pt;margin-top:342.019989pt;width:.479996pt;height:.42pt;mso-position-horizontal-relative:page;mso-position-vertical-relative:page;z-index:96472" type="#_x0000_t75" stroked="false">
            <v:imagedata r:id="rId454" o:title=""/>
          </v:shape>
        </w:pict>
      </w:r>
      <w:r>
        <w:rPr/>
        <w:pict>
          <v:shape style="position:absolute;margin-left:295.600006pt;margin-top:342.019989pt;width:.479965pt;height:.42pt;mso-position-horizontal-relative:page;mso-position-vertical-relative:page;z-index:96496" type="#_x0000_t75" stroked="false">
            <v:imagedata r:id="rId454" o:title=""/>
          </v:shape>
        </w:pict>
      </w:r>
      <w:r>
        <w:rPr/>
        <w:pict>
          <v:shape style="position:absolute;margin-left:375.279999pt;margin-top:342.019989pt;width:.479996pt;height:.42pt;mso-position-horizontal-relative:page;mso-position-vertical-relative:page;z-index:96520" type="#_x0000_t75" stroked="false">
            <v:imagedata r:id="rId454" o:title=""/>
          </v:shape>
        </w:pict>
      </w:r>
      <w:r>
        <w:rPr/>
        <w:pict>
          <v:shape style="position:absolute;margin-left:455.040009pt;margin-top:342.019989pt;width:.479965pt;height:.42pt;mso-position-horizontal-relative:page;mso-position-vertical-relative:page;z-index:96544" type="#_x0000_t75" stroked="false">
            <v:imagedata r:id="rId454" o:title=""/>
          </v:shape>
        </w:pict>
      </w:r>
      <w:r>
        <w:rPr/>
        <w:pict>
          <v:shape style="position:absolute;margin-left:215.899994pt;margin-top:362.119965pt;width:.479996pt;height:.42pt;mso-position-horizontal-relative:page;mso-position-vertical-relative:page;z-index:96568" type="#_x0000_t75" stroked="false">
            <v:imagedata r:id="rId454" o:title=""/>
          </v:shape>
        </w:pict>
      </w:r>
      <w:r>
        <w:rPr/>
        <w:pict>
          <v:shape style="position:absolute;margin-left:295.600006pt;margin-top:362.119965pt;width:.479965pt;height:.42pt;mso-position-horizontal-relative:page;mso-position-vertical-relative:page;z-index:96592" type="#_x0000_t75" stroked="false">
            <v:imagedata r:id="rId454" o:title=""/>
          </v:shape>
        </w:pict>
      </w:r>
      <w:r>
        <w:rPr/>
        <w:pict>
          <v:shape style="position:absolute;margin-left:375.279999pt;margin-top:362.119965pt;width:.479996pt;height:.42pt;mso-position-horizontal-relative:page;mso-position-vertical-relative:page;z-index:96616" type="#_x0000_t75" stroked="false">
            <v:imagedata r:id="rId454" o:title=""/>
          </v:shape>
        </w:pict>
      </w:r>
      <w:r>
        <w:rPr/>
        <w:pict>
          <v:shape style="position:absolute;margin-left:455.040009pt;margin-top:362.119965pt;width:.479965pt;height:.42pt;mso-position-horizontal-relative:page;mso-position-vertical-relative:page;z-index:96640" type="#_x0000_t75" stroked="false">
            <v:imagedata r:id="rId454" o:title=""/>
          </v:shape>
        </w:pict>
      </w:r>
      <w:r>
        <w:rPr/>
        <w:pict>
          <v:shape style="position:absolute;margin-left:215.899994pt;margin-top:382.219971pt;width:.479996pt;height:.42pt;mso-position-horizontal-relative:page;mso-position-vertical-relative:page;z-index:96664" type="#_x0000_t75" stroked="false">
            <v:imagedata r:id="rId454" o:title=""/>
          </v:shape>
        </w:pict>
      </w:r>
      <w:r>
        <w:rPr/>
        <w:pict>
          <v:shape style="position:absolute;margin-left:295.600006pt;margin-top:382.219971pt;width:.479965pt;height:.42pt;mso-position-horizontal-relative:page;mso-position-vertical-relative:page;z-index:96688" type="#_x0000_t75" stroked="false">
            <v:imagedata r:id="rId454" o:title=""/>
          </v:shape>
        </w:pict>
      </w:r>
      <w:r>
        <w:rPr/>
        <w:pict>
          <v:shape style="position:absolute;margin-left:375.279999pt;margin-top:382.219971pt;width:.479996pt;height:.42pt;mso-position-horizontal-relative:page;mso-position-vertical-relative:page;z-index:96712" type="#_x0000_t75" stroked="false">
            <v:imagedata r:id="rId454" o:title=""/>
          </v:shape>
        </w:pict>
      </w:r>
      <w:r>
        <w:rPr/>
        <w:pict>
          <v:shape style="position:absolute;margin-left:455.040009pt;margin-top:382.219971pt;width:.479965pt;height:.42pt;mso-position-horizontal-relative:page;mso-position-vertical-relative:page;z-index:96736" type="#_x0000_t75" stroked="false">
            <v:imagedata r:id="rId454" o:title=""/>
          </v:shape>
        </w:pict>
      </w:r>
      <w:r>
        <w:rPr/>
        <w:pict>
          <v:shape style="position:absolute;margin-left:215.899994pt;margin-top:402.320007pt;width:.480031pt;height:.42pt;mso-position-horizontal-relative:page;mso-position-vertical-relative:page;z-index:96760" type="#_x0000_t75" stroked="false">
            <v:imagedata r:id="rId454" o:title=""/>
          </v:shape>
        </w:pict>
      </w:r>
      <w:r>
        <w:rPr/>
        <w:pict>
          <v:shape style="position:absolute;margin-left:295.600006pt;margin-top:402.320007pt;width:.48pt;height:.42pt;mso-position-horizontal-relative:page;mso-position-vertical-relative:page;z-index:96784" type="#_x0000_t75" stroked="false">
            <v:imagedata r:id="rId454" o:title=""/>
          </v:shape>
        </w:pict>
      </w:r>
      <w:r>
        <w:rPr/>
        <w:pict>
          <v:shape style="position:absolute;margin-left:375.279999pt;margin-top:402.320007pt;width:.480031pt;height:.42pt;mso-position-horizontal-relative:page;mso-position-vertical-relative:page;z-index:96808" type="#_x0000_t75" stroked="false">
            <v:imagedata r:id="rId454" o:title=""/>
          </v:shape>
        </w:pict>
      </w:r>
      <w:r>
        <w:rPr/>
        <w:pict>
          <v:shape style="position:absolute;margin-left:455.040009pt;margin-top:402.320007pt;width:.48pt;height:.42pt;mso-position-horizontal-relative:page;mso-position-vertical-relative:page;z-index:96832" type="#_x0000_t75" stroked="false">
            <v:imagedata r:id="rId454" o:title=""/>
          </v:shape>
        </w:pict>
      </w:r>
      <w:r>
        <w:rPr/>
        <w:pict>
          <v:shape style="position:absolute;margin-left:215.899994pt;margin-top:437.799957pt;width:.480008pt;height:.66pt;mso-position-horizontal-relative:page;mso-position-vertical-relative:page;z-index:96856" type="#_x0000_t75" stroked="false">
            <v:imagedata r:id="rId454" o:title=""/>
          </v:shape>
        </w:pict>
      </w:r>
      <w:r>
        <w:rPr/>
        <w:pict>
          <v:shape style="position:absolute;margin-left:295.600006pt;margin-top:437.799957pt;width:.479978pt;height:.66pt;mso-position-horizontal-relative:page;mso-position-vertical-relative:page;z-index:96880" type="#_x0000_t75" stroked="false">
            <v:imagedata r:id="rId454" o:title=""/>
          </v:shape>
        </w:pict>
      </w:r>
      <w:r>
        <w:rPr/>
        <w:pict>
          <v:shape style="position:absolute;margin-left:375.279999pt;margin-top:437.799957pt;width:.480008pt;height:.66pt;mso-position-horizontal-relative:page;mso-position-vertical-relative:page;z-index:96904" type="#_x0000_t75" stroked="false">
            <v:imagedata r:id="rId454" o:title=""/>
          </v:shape>
        </w:pict>
      </w:r>
      <w:r>
        <w:rPr/>
        <w:pict>
          <v:shape style="position:absolute;margin-left:455.040009pt;margin-top:437.799957pt;width:.479978pt;height:.66pt;mso-position-horizontal-relative:page;mso-position-vertical-relative:page;z-index:96928" type="#_x0000_t75" stroked="false">
            <v:imagedata r:id="rId454" o:title=""/>
          </v:shape>
        </w:pict>
      </w:r>
      <w:r>
        <w:rPr/>
        <w:pict>
          <v:shape style="position:absolute;margin-left:215.899994pt;margin-top:458.140015pt;width:.480031pt;height:.42pt;mso-position-horizontal-relative:page;mso-position-vertical-relative:page;z-index:96952" type="#_x0000_t75" stroked="false">
            <v:imagedata r:id="rId454" o:title=""/>
          </v:shape>
        </w:pict>
      </w:r>
      <w:r>
        <w:rPr/>
        <w:pict>
          <v:shape style="position:absolute;margin-left:295.600006pt;margin-top:458.140015pt;width:.48pt;height:.42pt;mso-position-horizontal-relative:page;mso-position-vertical-relative:page;z-index:96976" type="#_x0000_t75" stroked="false">
            <v:imagedata r:id="rId454" o:title=""/>
          </v:shape>
        </w:pict>
      </w:r>
      <w:r>
        <w:rPr/>
        <w:pict>
          <v:shape style="position:absolute;margin-left:375.279999pt;margin-top:458.140015pt;width:.480031pt;height:.42pt;mso-position-horizontal-relative:page;mso-position-vertical-relative:page;z-index:97000" type="#_x0000_t75" stroked="false">
            <v:imagedata r:id="rId454" o:title=""/>
          </v:shape>
        </w:pict>
      </w:r>
      <w:r>
        <w:rPr/>
        <w:pict>
          <v:shape style="position:absolute;margin-left:455.040009pt;margin-top:458.140015pt;width:.48pt;height:.42pt;mso-position-horizontal-relative:page;mso-position-vertical-relative:page;z-index:97024" type="#_x0000_t75" stroked="false">
            <v:imagedata r:id="rId454" o:title=""/>
          </v:shape>
        </w:pict>
      </w:r>
      <w:r>
        <w:rPr/>
        <w:pict>
          <v:shape style="position:absolute;margin-left:215.899994pt;margin-top:478.23999pt;width:.479996pt;height:.42pt;mso-position-horizontal-relative:page;mso-position-vertical-relative:page;z-index:97048" type="#_x0000_t75" stroked="false">
            <v:imagedata r:id="rId454" o:title=""/>
          </v:shape>
        </w:pict>
      </w:r>
      <w:r>
        <w:rPr/>
        <w:pict>
          <v:shape style="position:absolute;margin-left:295.600006pt;margin-top:478.23999pt;width:.479965pt;height:.42pt;mso-position-horizontal-relative:page;mso-position-vertical-relative:page;z-index:97072" type="#_x0000_t75" stroked="false">
            <v:imagedata r:id="rId454" o:title=""/>
          </v:shape>
        </w:pict>
      </w:r>
      <w:r>
        <w:rPr/>
        <w:pict>
          <v:shape style="position:absolute;margin-left:375.279999pt;margin-top:478.23999pt;width:.479996pt;height:.42pt;mso-position-horizontal-relative:page;mso-position-vertical-relative:page;z-index:97096" type="#_x0000_t75" stroked="false">
            <v:imagedata r:id="rId454" o:title=""/>
          </v:shape>
        </w:pict>
      </w:r>
      <w:r>
        <w:rPr/>
        <w:pict>
          <v:shape style="position:absolute;margin-left:455.040009pt;margin-top:478.23999pt;width:.479965pt;height:.42pt;mso-position-horizontal-relative:page;mso-position-vertical-relative:page;z-index:97120" type="#_x0000_t75" stroked="false">
            <v:imagedata r:id="rId454" o:title=""/>
          </v:shape>
        </w:pict>
      </w:r>
      <w:r>
        <w:rPr/>
        <w:pict>
          <v:shape style="position:absolute;margin-left:215.899994pt;margin-top:513.700012pt;width:.480031pt;height:.66pt;mso-position-horizontal-relative:page;mso-position-vertical-relative:page;z-index:97144" type="#_x0000_t75" stroked="false">
            <v:imagedata r:id="rId454" o:title=""/>
          </v:shape>
        </w:pict>
      </w:r>
      <w:r>
        <w:rPr/>
        <w:pict>
          <v:shape style="position:absolute;margin-left:295.600006pt;margin-top:513.700012pt;width:.48pt;height:.66pt;mso-position-horizontal-relative:page;mso-position-vertical-relative:page;z-index:97168" type="#_x0000_t75" stroked="false">
            <v:imagedata r:id="rId454" o:title=""/>
          </v:shape>
        </w:pict>
      </w:r>
      <w:r>
        <w:rPr/>
        <w:pict>
          <v:shape style="position:absolute;margin-left:375.279999pt;margin-top:513.700012pt;width:.480031pt;height:.66pt;mso-position-horizontal-relative:page;mso-position-vertical-relative:page;z-index:97192" type="#_x0000_t75" stroked="false">
            <v:imagedata r:id="rId454" o:title=""/>
          </v:shape>
        </w:pict>
      </w:r>
      <w:r>
        <w:rPr/>
        <w:pict>
          <v:shape style="position:absolute;margin-left:455.040009pt;margin-top:513.700012pt;width:.48pt;height:.66pt;mso-position-horizontal-relative:page;mso-position-vertical-relative:page;z-index:97216" type="#_x0000_t75" stroked="false">
            <v:imagedata r:id="rId454" o:title=""/>
          </v:shape>
        </w:pict>
      </w:r>
      <w:r>
        <w:rPr/>
        <w:pict>
          <v:shape style="position:absolute;margin-left:215.899994pt;margin-top:534.039917pt;width:.479961pt;height:.42pt;mso-position-horizontal-relative:page;mso-position-vertical-relative:page;z-index:97240" type="#_x0000_t75" stroked="false">
            <v:imagedata r:id="rId454" o:title=""/>
          </v:shape>
        </w:pict>
      </w:r>
      <w:r>
        <w:rPr/>
        <w:pict>
          <v:shape style="position:absolute;margin-left:295.600006pt;margin-top:534.039917pt;width:.47993pt;height:.42pt;mso-position-horizontal-relative:page;mso-position-vertical-relative:page;z-index:97264" type="#_x0000_t75" stroked="false">
            <v:imagedata r:id="rId454" o:title=""/>
          </v:shape>
        </w:pict>
      </w:r>
      <w:r>
        <w:rPr/>
        <w:pict>
          <v:shape style="position:absolute;margin-left:375.279999pt;margin-top:534.039917pt;width:.479961pt;height:.42pt;mso-position-horizontal-relative:page;mso-position-vertical-relative:page;z-index:97288" type="#_x0000_t75" stroked="false">
            <v:imagedata r:id="rId454" o:title=""/>
          </v:shape>
        </w:pict>
      </w:r>
      <w:r>
        <w:rPr/>
        <w:pict>
          <v:shape style="position:absolute;margin-left:455.040009pt;margin-top:534.039917pt;width:.47993pt;height:.42pt;mso-position-horizontal-relative:page;mso-position-vertical-relative:page;z-index:97312" type="#_x0000_t75" stroked="false">
            <v:imagedata r:id="rId454" o:title=""/>
          </v:shape>
        </w:pict>
      </w:r>
      <w:r>
        <w:rPr/>
        <w:pict>
          <v:shape style="position:absolute;margin-left:215.899994pt;margin-top:554.140015pt;width:.480031pt;height:.42pt;mso-position-horizontal-relative:page;mso-position-vertical-relative:page;z-index:97336" type="#_x0000_t75" stroked="false">
            <v:imagedata r:id="rId454" o:title=""/>
          </v:shape>
        </w:pict>
      </w:r>
      <w:r>
        <w:rPr/>
        <w:pict>
          <v:shape style="position:absolute;margin-left:295.600006pt;margin-top:554.140015pt;width:.48pt;height:.42pt;mso-position-horizontal-relative:page;mso-position-vertical-relative:page;z-index:97360" type="#_x0000_t75" stroked="false">
            <v:imagedata r:id="rId454" o:title=""/>
          </v:shape>
        </w:pict>
      </w:r>
      <w:r>
        <w:rPr/>
        <w:pict>
          <v:shape style="position:absolute;margin-left:375.279999pt;margin-top:554.140015pt;width:.480031pt;height:.42pt;mso-position-horizontal-relative:page;mso-position-vertical-relative:page;z-index:97384" type="#_x0000_t75" stroked="false">
            <v:imagedata r:id="rId454" o:title=""/>
          </v:shape>
        </w:pict>
      </w:r>
      <w:r>
        <w:rPr/>
        <w:pict>
          <v:shape style="position:absolute;margin-left:455.040009pt;margin-top:554.140015pt;width:.48pt;height:.42pt;mso-position-horizontal-relative:page;mso-position-vertical-relative:page;z-index:97408" type="#_x0000_t75" stroked="false">
            <v:imagedata r:id="rId454" o:title=""/>
          </v:shape>
        </w:pict>
      </w:r>
    </w:p>
    <w:tbl>
      <w:tblPr>
        <w:tblW w:w="0" w:type="auto"/>
        <w:jc w:val="left"/>
        <w:tblInd w:w="1129" w:type="dxa"/>
        <w:tblLayout w:type="fixed"/>
        <w:tblCellMar>
          <w:top w:w="0" w:type="dxa"/>
          <w:left w:w="0" w:type="dxa"/>
          <w:bottom w:w="0" w:type="dxa"/>
          <w:right w:w="0" w:type="dxa"/>
        </w:tblCellMar>
        <w:tblLook w:val="01E0"/>
      </w:tblPr>
      <w:tblGrid>
        <w:gridCol w:w="1578"/>
        <w:gridCol w:w="1611"/>
        <w:gridCol w:w="1594"/>
        <w:gridCol w:w="1594"/>
        <w:gridCol w:w="1595"/>
        <w:gridCol w:w="1594"/>
      </w:tblGrid>
      <w:tr>
        <w:trPr>
          <w:trHeight w:val="36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4572"/>
                  <wp:effectExtent l="0" t="0" r="0" b="0"/>
                  <wp:docPr id="2931" name="image415.png" descr=""/>
                  <wp:cNvGraphicFramePr>
                    <a:graphicFrameLocks noChangeAspect="1"/>
                  </wp:cNvGraphicFramePr>
                  <a:graphic>
                    <a:graphicData uri="http://schemas.openxmlformats.org/drawingml/2006/picture">
                      <pic:pic>
                        <pic:nvPicPr>
                          <pic:cNvPr id="2932" name="image415.png"/>
                          <pic:cNvPicPr/>
                        </pic:nvPicPr>
                        <pic:blipFill>
                          <a:blip r:embed="rId455" cstate="print"/>
                          <a:stretch>
                            <a:fillRect/>
                          </a:stretch>
                        </pic:blipFill>
                        <pic:spPr>
                          <a:xfrm>
                            <a:off x="0" y="0"/>
                            <a:ext cx="6096" cy="457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4"/>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933" name="image415.png" descr=""/>
                  <wp:cNvGraphicFramePr>
                    <a:graphicFrameLocks noChangeAspect="1"/>
                  </wp:cNvGraphicFramePr>
                  <a:graphic>
                    <a:graphicData uri="http://schemas.openxmlformats.org/drawingml/2006/picture">
                      <pic:pic>
                        <pic:nvPicPr>
                          <pic:cNvPr id="2934" name="image415.png"/>
                          <pic:cNvPicPr/>
                        </pic:nvPicPr>
                        <pic:blipFill>
                          <a:blip r:embed="rId45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935" name="image416.png" descr=""/>
                  <wp:cNvGraphicFramePr>
                    <a:graphicFrameLocks noChangeAspect="1"/>
                  </wp:cNvGraphicFramePr>
                  <a:graphic>
                    <a:graphicData uri="http://schemas.openxmlformats.org/drawingml/2006/picture">
                      <pic:pic>
                        <pic:nvPicPr>
                          <pic:cNvPr id="2936" name="image416.png"/>
                          <pic:cNvPicPr/>
                        </pic:nvPicPr>
                        <pic:blipFill>
                          <a:blip r:embed="rId45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35,714.27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35,714.27</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26,302,916.00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37" name="image416.png" descr=""/>
                  <wp:cNvGraphicFramePr>
                    <a:graphicFrameLocks noChangeAspect="1"/>
                  </wp:cNvGraphicFramePr>
                  <a:graphic>
                    <a:graphicData uri="http://schemas.openxmlformats.org/drawingml/2006/picture">
                      <pic:pic>
                        <pic:nvPicPr>
                          <pic:cNvPr id="2938"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37,649,259.35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2,673,659.27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66,625,834.62</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39" name="image416.png" descr=""/>
                  <wp:cNvGraphicFramePr>
                    <a:graphicFrameLocks noChangeAspect="1"/>
                  </wp:cNvGraphicFramePr>
                  <a:graphic>
                    <a:graphicData uri="http://schemas.openxmlformats.org/drawingml/2006/picture">
                      <pic:pic>
                        <pic:nvPicPr>
                          <pic:cNvPr id="2940"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3,196,867.69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41" name="image416.png" descr=""/>
                  <wp:cNvGraphicFramePr>
                    <a:graphicFrameLocks noChangeAspect="1"/>
                  </wp:cNvGraphicFramePr>
                  <a:graphic>
                    <a:graphicData uri="http://schemas.openxmlformats.org/drawingml/2006/picture">
                      <pic:pic>
                        <pic:nvPicPr>
                          <pic:cNvPr id="2942"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16,864,451.28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671,005.06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20,732,324.03</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 金额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528,339.00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43" name="image416.png" descr=""/>
                  <wp:cNvGraphicFramePr>
                    <a:graphicFrameLocks noChangeAspect="1"/>
                  </wp:cNvGraphicFramePr>
                  <a:graphic>
                    <a:graphicData uri="http://schemas.openxmlformats.org/drawingml/2006/picture">
                      <pic:pic>
                        <pic:nvPicPr>
                          <pic:cNvPr id="2944" name="image416.png"/>
                          <pic:cNvPicPr/>
                        </pic:nvPicPr>
                        <pic:blipFill>
                          <a:blip r:embed="rId456"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6,303,194.52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928,927.40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7,760,460.92</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4"/>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）计提</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528,339.00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45" name="image416.png" descr=""/>
                  <wp:cNvGraphicFramePr>
                    <a:graphicFrameLocks noChangeAspect="1"/>
                  </wp:cNvGraphicFramePr>
                  <a:graphic>
                    <a:graphicData uri="http://schemas.openxmlformats.org/drawingml/2006/picture">
                      <pic:pic>
                        <pic:nvPicPr>
                          <pic:cNvPr id="2946"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6,303,194.52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928,927.40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7,760,460.92</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47" name="image416.png" descr=""/>
                  <wp:cNvGraphicFramePr>
                    <a:graphicFrameLocks noChangeAspect="1"/>
                  </wp:cNvGraphicFramePr>
                  <a:graphic>
                    <a:graphicData uri="http://schemas.openxmlformats.org/drawingml/2006/picture">
                      <pic:pic>
                        <pic:nvPicPr>
                          <pic:cNvPr id="2948"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 金额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49" name="image416.png" descr=""/>
                  <wp:cNvGraphicFramePr>
                    <a:graphicFrameLocks noChangeAspect="1"/>
                  </wp:cNvGraphicFramePr>
                  <a:graphic>
                    <a:graphicData uri="http://schemas.openxmlformats.org/drawingml/2006/picture">
                      <pic:pic>
                        <pic:nvPicPr>
                          <pic:cNvPr id="2950" name="image416.png"/>
                          <pic:cNvPicPr/>
                        </pic:nvPicPr>
                        <pic:blipFill>
                          <a:blip r:embed="rId456"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35,714.27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35,714.27</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4"/>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951" name="image416.png" descr=""/>
                  <wp:cNvGraphicFramePr>
                    <a:graphicFrameLocks noChangeAspect="1"/>
                  </wp:cNvGraphicFramePr>
                  <a:graphic>
                    <a:graphicData uri="http://schemas.openxmlformats.org/drawingml/2006/picture">
                      <pic:pic>
                        <pic:nvPicPr>
                          <pic:cNvPr id="2952" name="image416.png"/>
                          <pic:cNvPicPr/>
                        </pic:nvPicPr>
                        <pic:blipFill>
                          <a:blip r:embed="rId45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53" name="image416.png" descr=""/>
                  <wp:cNvGraphicFramePr>
                    <a:graphicFrameLocks noChangeAspect="1"/>
                  </wp:cNvGraphicFramePr>
                  <a:graphic>
                    <a:graphicData uri="http://schemas.openxmlformats.org/drawingml/2006/picture">
                      <pic:pic>
                        <pic:nvPicPr>
                          <pic:cNvPr id="2954" name="image416.png"/>
                          <pic:cNvPicPr/>
                        </pic:nvPicPr>
                        <pic:blipFill>
                          <a:blip r:embed="rId45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35,714.27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35,714.27</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3,725,206.69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55" name="image416.png" descr=""/>
                  <wp:cNvGraphicFramePr>
                    <a:graphicFrameLocks noChangeAspect="1"/>
                  </wp:cNvGraphicFramePr>
                  <a:graphic>
                    <a:graphicData uri="http://schemas.openxmlformats.org/drawingml/2006/picture">
                      <pic:pic>
                        <pic:nvPicPr>
                          <pic:cNvPr id="2956" name="image416.png"/>
                          <pic:cNvPicPr/>
                        </pic:nvPicPr>
                        <pic:blipFill>
                          <a:blip r:embed="rId45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23,131,931.53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1,599,932.46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28,457,070.68</w:t>
            </w: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57" name="image416.png" descr=""/>
                  <wp:cNvGraphicFramePr>
                    <a:graphicFrameLocks noChangeAspect="1"/>
                  </wp:cNvGraphicFramePr>
                  <a:graphic>
                    <a:graphicData uri="http://schemas.openxmlformats.org/drawingml/2006/picture">
                      <pic:pic>
                        <pic:nvPicPr>
                          <pic:cNvPr id="2958" name="image416.png"/>
                          <pic:cNvPicPr/>
                        </pic:nvPicPr>
                        <pic:blipFill>
                          <a:blip r:embed="rId45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959" name="image416.png" descr=""/>
                  <wp:cNvGraphicFramePr>
                    <a:graphicFrameLocks noChangeAspect="1"/>
                  </wp:cNvGraphicFramePr>
                  <a:graphic>
                    <a:graphicData uri="http://schemas.openxmlformats.org/drawingml/2006/picture">
                      <pic:pic>
                        <pic:nvPicPr>
                          <pic:cNvPr id="2960" name="image416.png"/>
                          <pic:cNvPicPr/>
                        </pic:nvPicPr>
                        <pic:blipFill>
                          <a:blip r:embed="rId45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 金额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2961" name="image416.png" descr=""/>
                  <wp:cNvGraphicFramePr>
                    <a:graphicFrameLocks noChangeAspect="1"/>
                  </wp:cNvGraphicFramePr>
                  <a:graphic>
                    <a:graphicData uri="http://schemas.openxmlformats.org/drawingml/2006/picture">
                      <pic:pic>
                        <pic:nvPicPr>
                          <pic:cNvPr id="2962" name="image416.png"/>
                          <pic:cNvPicPr/>
                        </pic:nvPicPr>
                        <pic:blipFill>
                          <a:blip r:embed="rId456"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4"/>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）计提</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963" name="image416.png" descr=""/>
                  <wp:cNvGraphicFramePr>
                    <a:graphicFrameLocks noChangeAspect="1"/>
                  </wp:cNvGraphicFramePr>
                  <a:graphic>
                    <a:graphicData uri="http://schemas.openxmlformats.org/drawingml/2006/picture">
                      <pic:pic>
                        <pic:nvPicPr>
                          <pic:cNvPr id="2964" name="image416.png"/>
                          <pic:cNvPicPr/>
                        </pic:nvPicPr>
                        <pic:blipFill>
                          <a:blip r:embed="rId45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65" name="image416.png" descr=""/>
                  <wp:cNvGraphicFramePr>
                    <a:graphicFrameLocks noChangeAspect="1"/>
                  </wp:cNvGraphicFramePr>
                  <a:graphic>
                    <a:graphicData uri="http://schemas.openxmlformats.org/drawingml/2006/picture">
                      <pic:pic>
                        <pic:nvPicPr>
                          <pic:cNvPr id="2966" name="image416.png"/>
                          <pic:cNvPicPr/>
                        </pic:nvPicPr>
                        <pic:blipFill>
                          <a:blip r:embed="rId45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 金额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2967" name="image416.png" descr=""/>
                  <wp:cNvGraphicFramePr>
                    <a:graphicFrameLocks noChangeAspect="1"/>
                  </wp:cNvGraphicFramePr>
                  <a:graphic>
                    <a:graphicData uri="http://schemas.openxmlformats.org/drawingml/2006/picture">
                      <pic:pic>
                        <pic:nvPicPr>
                          <pic:cNvPr id="2968" name="image416.png"/>
                          <pic:cNvPicPr/>
                        </pic:nvPicPr>
                        <pic:blipFill>
                          <a:blip r:embed="rId456"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2969" name="image416.png" descr=""/>
                  <wp:cNvGraphicFramePr>
                    <a:graphicFrameLocks noChangeAspect="1"/>
                  </wp:cNvGraphicFramePr>
                  <a:graphic>
                    <a:graphicData uri="http://schemas.openxmlformats.org/drawingml/2006/picture">
                      <pic:pic>
                        <pic:nvPicPr>
                          <pic:cNvPr id="2970" name="image416.png"/>
                          <pic:cNvPicPr/>
                        </pic:nvPicPr>
                        <pic:blipFill>
                          <a:blip r:embed="rId45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E0FFFF"/>
          </w:tcPr>
          <w:p>
            <w:pPr/>
          </w:p>
        </w:tc>
        <w:tc>
          <w:tcPr>
            <w:tcW w:w="1611"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971" name="image416.png" descr=""/>
                  <wp:cNvGraphicFramePr>
                    <a:graphicFrameLocks noChangeAspect="1"/>
                  </wp:cNvGraphicFramePr>
                  <a:graphic>
                    <a:graphicData uri="http://schemas.openxmlformats.org/drawingml/2006/picture">
                      <pic:pic>
                        <pic:nvPicPr>
                          <pic:cNvPr id="2972" name="image416.png"/>
                          <pic:cNvPicPr/>
                        </pic:nvPicPr>
                        <pic:blipFill>
                          <a:blip r:embed="rId45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2973" name="image416.png" descr=""/>
                  <wp:cNvGraphicFramePr>
                    <a:graphicFrameLocks noChangeAspect="1"/>
                  </wp:cNvGraphicFramePr>
                  <a:graphic>
                    <a:graphicData uri="http://schemas.openxmlformats.org/drawingml/2006/picture">
                      <pic:pic>
                        <pic:nvPicPr>
                          <pic:cNvPr id="2974" name="image416.png"/>
                          <pic:cNvPicPr/>
                        </pic:nvPicPr>
                        <pic:blipFill>
                          <a:blip r:embed="rId45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75" name="image416.png" descr=""/>
                  <wp:cNvGraphicFramePr>
                    <a:graphicFrameLocks noChangeAspect="1"/>
                  </wp:cNvGraphicFramePr>
                  <a:graphic>
                    <a:graphicData uri="http://schemas.openxmlformats.org/drawingml/2006/picture">
                      <pic:pic>
                        <pic:nvPicPr>
                          <pic:cNvPr id="2976" name="image416.png"/>
                          <pic:cNvPicPr/>
                        </pic:nvPicPr>
                        <pic:blipFill>
                          <a:blip r:embed="rId45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 价值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22,577,709.31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77" name="image416.png" descr=""/>
                  <wp:cNvGraphicFramePr>
                    <a:graphicFrameLocks noChangeAspect="1"/>
                  </wp:cNvGraphicFramePr>
                  <a:graphic>
                    <a:graphicData uri="http://schemas.openxmlformats.org/drawingml/2006/picture">
                      <pic:pic>
                        <pic:nvPicPr>
                          <pic:cNvPr id="2978" name="image416.png"/>
                          <pic:cNvPicPr/>
                        </pic:nvPicPr>
                        <pic:blipFill>
                          <a:blip r:embed="rId456"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14,517,327.82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1,073,726.81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38,168,763.94</w:t>
            </w:r>
          </w:p>
        </w:tc>
      </w:tr>
      <w:tr>
        <w:trPr>
          <w:trHeight w:val="714" w:hRule="exact"/>
        </w:trPr>
        <w:tc>
          <w:tcPr>
            <w:tcW w:w="1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27" w:right="1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 价值</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23,106,048.31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79" name="image416.png" descr=""/>
                  <wp:cNvGraphicFramePr>
                    <a:graphicFrameLocks noChangeAspect="1"/>
                  </wp:cNvGraphicFramePr>
                  <a:graphic>
                    <a:graphicData uri="http://schemas.openxmlformats.org/drawingml/2006/picture">
                      <pic:pic>
                        <pic:nvPicPr>
                          <pic:cNvPr id="2980" name="image416.png"/>
                          <pic:cNvPicPr/>
                        </pic:nvPicPr>
                        <pic:blipFill>
                          <a:blip r:embed="rId456"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18,424,998.72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1,953,081.56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43,484,128.59</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899994pt;margin-top:-96.704346pt;width:.480031pt;height:.42pt;mso-position-horizontal-relative:page;mso-position-vertical-relative:paragraph;z-index:97432" type="#_x0000_t75" stroked="false">
            <v:imagedata r:id="rId456" o:title=""/>
          </v:shape>
        </w:pict>
      </w:r>
      <w:r>
        <w:rPr/>
        <w:pict>
          <v:shape style="position:absolute;margin-left:295.600006pt;margin-top:-96.704346pt;width:.48pt;height:.42pt;mso-position-horizontal-relative:page;mso-position-vertical-relative:paragraph;z-index:97456" type="#_x0000_t75" stroked="false">
            <v:imagedata r:id="rId456" o:title=""/>
          </v:shape>
        </w:pict>
      </w:r>
      <w:r>
        <w:rPr/>
        <w:pict>
          <v:shape style="position:absolute;margin-left:375.279999pt;margin-top:-96.704346pt;width:.480031pt;height:.42pt;mso-position-horizontal-relative:page;mso-position-vertical-relative:paragraph;z-index:97480" type="#_x0000_t75" stroked="false">
            <v:imagedata r:id="rId456" o:title=""/>
          </v:shape>
        </w:pict>
      </w:r>
      <w:r>
        <w:rPr/>
        <w:pict>
          <v:shape style="position:absolute;margin-left:455.040009pt;margin-top:-96.704346pt;width:.48pt;height:.42pt;mso-position-horizontal-relative:page;mso-position-vertical-relative:paragraph;z-index:97504" type="#_x0000_t75" stroked="false">
            <v:imagedata r:id="rId456" o:title=""/>
          </v:shape>
        </w:pict>
      </w:r>
      <w:r>
        <w:rPr/>
        <w:pict>
          <v:shape style="position:absolute;margin-left:215.899994pt;margin-top:-76.604355pt;width:.480031pt;height:.42pt;mso-position-horizontal-relative:page;mso-position-vertical-relative:paragraph;z-index:97528" type="#_x0000_t75" stroked="false">
            <v:imagedata r:id="rId456" o:title=""/>
          </v:shape>
        </w:pict>
      </w:r>
      <w:r>
        <w:rPr/>
        <w:pict>
          <v:shape style="position:absolute;margin-left:295.600006pt;margin-top:-76.604355pt;width:.48pt;height:.42pt;mso-position-horizontal-relative:page;mso-position-vertical-relative:paragraph;z-index:97552" type="#_x0000_t75" stroked="false">
            <v:imagedata r:id="rId456" o:title=""/>
          </v:shape>
        </w:pict>
      </w:r>
      <w:r>
        <w:rPr/>
        <w:pict>
          <v:shape style="position:absolute;margin-left:375.279999pt;margin-top:-76.604355pt;width:.480031pt;height:.42pt;mso-position-horizontal-relative:page;mso-position-vertical-relative:paragraph;z-index:97576" type="#_x0000_t75" stroked="false">
            <v:imagedata r:id="rId456" o:title=""/>
          </v:shape>
        </w:pict>
      </w:r>
      <w:r>
        <w:rPr/>
        <w:pict>
          <v:shape style="position:absolute;margin-left:455.040009pt;margin-top:-76.604355pt;width:.48pt;height:.42pt;mso-position-horizontal-relative:page;mso-position-vertical-relative:paragraph;z-index:97600" type="#_x0000_t75" stroked="false">
            <v:imagedata r:id="rId456" o:title=""/>
          </v:shape>
        </w:pict>
      </w:r>
      <w:r>
        <w:rPr/>
        <w:pict>
          <v:shape style="position:absolute;margin-left:215.899994pt;margin-top:-41.144413pt;width:.479986pt;height:.66pt;mso-position-horizontal-relative:page;mso-position-vertical-relative:paragraph;z-index:97624" type="#_x0000_t75" stroked="false">
            <v:imagedata r:id="rId456" o:title=""/>
          </v:shape>
        </w:pict>
      </w:r>
      <w:r>
        <w:rPr/>
        <w:pict>
          <v:shape style="position:absolute;margin-left:295.600006pt;margin-top:-41.144413pt;width:.479956pt;height:.66pt;mso-position-horizontal-relative:page;mso-position-vertical-relative:paragraph;z-index:97648" type="#_x0000_t75" stroked="false">
            <v:imagedata r:id="rId456" o:title=""/>
          </v:shape>
        </w:pict>
      </w:r>
      <w:r>
        <w:rPr/>
        <w:pict>
          <v:shape style="position:absolute;margin-left:375.279999pt;margin-top:-41.144413pt;width:.479986pt;height:.66pt;mso-position-horizontal-relative:page;mso-position-vertical-relative:paragraph;z-index:97672" type="#_x0000_t75" stroked="false">
            <v:imagedata r:id="rId456" o:title=""/>
          </v:shape>
        </w:pict>
      </w:r>
      <w:r>
        <w:rPr/>
        <w:pict>
          <v:shape style="position:absolute;margin-left:455.040009pt;margin-top:-41.144413pt;width:.479956pt;height:.66pt;mso-position-horizontal-relative:page;mso-position-vertical-relative:paragraph;z-index:97696" type="#_x0000_t75" stroked="false">
            <v:imagedata r:id="rId456" o:title=""/>
          </v:shape>
        </w:pict>
      </w:r>
      <w:r>
        <w:rPr/>
        <w:pict>
          <v:shape style="position:absolute;margin-left:215.899994pt;margin-top:-5.444339pt;width:.480031pt;height:.66pt;mso-position-horizontal-relative:page;mso-position-vertical-relative:paragraph;z-index:97720" type="#_x0000_t75" stroked="false">
            <v:imagedata r:id="rId456" o:title=""/>
          </v:shape>
        </w:pict>
      </w:r>
      <w:r>
        <w:rPr/>
        <w:pict>
          <v:shape style="position:absolute;margin-left:295.600006pt;margin-top:-5.444339pt;width:.48pt;height:.66pt;mso-position-horizontal-relative:page;mso-position-vertical-relative:paragraph;z-index:97744" type="#_x0000_t75" stroked="false">
            <v:imagedata r:id="rId456" o:title=""/>
          </v:shape>
        </w:pict>
      </w:r>
      <w:r>
        <w:rPr/>
        <w:pict>
          <v:shape style="position:absolute;margin-left:375.279999pt;margin-top:-5.444339pt;width:.480031pt;height:.66pt;mso-position-horizontal-relative:page;mso-position-vertical-relative:paragraph;z-index:97768" type="#_x0000_t75" stroked="false">
            <v:imagedata r:id="rId456" o:title=""/>
          </v:shape>
        </w:pict>
      </w:r>
      <w:r>
        <w:rPr/>
        <w:pict>
          <v:shape style="position:absolute;margin-left:455.040009pt;margin-top:-5.444339pt;width:.48pt;height:.66pt;mso-position-horizontal-relative:page;mso-position-vertical-relative:paragraph;z-index:97792" type="#_x0000_t75" stroked="false">
            <v:imagedata r:id="rId456" o:title=""/>
          </v:shape>
        </w:pict>
      </w:r>
      <w:r>
        <w:rPr/>
        <w:t>本期末通过公司内部研发形成的无形资产占无形资产余额的比例</w:t>
      </w:r>
      <w:r>
        <w:rPr>
          <w:spacing w:val="-59"/>
        </w:rPr>
        <w:t> </w:t>
      </w:r>
      <w:r>
        <w:rPr>
          <w:rFonts w:ascii="Times New Roman" w:hAnsi="Times New Roman" w:cs="Times New Roman" w:eastAsia="Times New Roman" w:hint="default"/>
        </w:rPr>
        <w:t>6.18%</w:t>
      </w:r>
      <w:r>
        <w:rPr/>
        <w:t>。</w:t>
      </w: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16、开发支出" w:id="265"/>
      <w:bookmarkEnd w:id="265"/>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93.160004pt;margin-top:716.940002pt;width:.480015pt;height:.66pt;mso-position-horizontal-relative:page;mso-position-vertical-relative:page;z-index:98560" type="#_x0000_t75" stroked="false">
            <v:imagedata r:id="rId456" o:title=""/>
          </v:shape>
        </w:pict>
      </w:r>
      <w:r>
        <w:rPr/>
        <w:pict>
          <v:shape style="position:absolute;margin-left:261.579987pt;margin-top:716.940002pt;width:.480031pt;height:.66pt;mso-position-horizontal-relative:page;mso-position-vertical-relative:page;z-index:98584" type="#_x0000_t75" stroked="false">
            <v:imagedata r:id="rId456" o:title=""/>
          </v:shape>
        </w:pict>
      </w:r>
      <w:r>
        <w:rPr/>
        <w:pict>
          <v:shape style="position:absolute;margin-left:329.920013pt;margin-top:716.940002pt;width:.48pt;height:.66pt;mso-position-horizontal-relative:page;mso-position-vertical-relative:page;z-index:98608" type="#_x0000_t75" stroked="false">
            <v:imagedata r:id="rId456" o:title=""/>
          </v:shape>
        </w:pict>
      </w:r>
      <w:r>
        <w:rPr/>
        <w:pict>
          <v:shape style="position:absolute;margin-left:398.259979pt;margin-top:716.940002pt;width:.48pt;height:.66pt;mso-position-horizontal-relative:page;mso-position-vertical-relative:page;z-index:98632" type="#_x0000_t75" stroked="false">
            <v:imagedata r:id="rId456" o:title=""/>
          </v:shape>
        </w:pict>
      </w:r>
      <w:r>
        <w:rPr/>
        <w:pict>
          <v:shape style="position:absolute;margin-left:466.619995pt;margin-top:716.940002pt;width:.480031pt;height:.66pt;mso-position-horizontal-relative:page;mso-position-vertical-relative:page;z-index:98656" type="#_x0000_t75" stroked="false">
            <v:imagedata r:id="rId456" o:title=""/>
          </v:shape>
        </w:pict>
      </w:r>
    </w:p>
    <w:tbl>
      <w:tblPr>
        <w:tblW w:w="0" w:type="auto"/>
        <w:jc w:val="left"/>
        <w:tblInd w:w="1143" w:type="dxa"/>
        <w:tblLayout w:type="fixed"/>
        <w:tblCellMar>
          <w:top w:w="0" w:type="dxa"/>
          <w:left w:w="0" w:type="dxa"/>
          <w:bottom w:w="0" w:type="dxa"/>
          <w:right w:w="0" w:type="dxa"/>
        </w:tblCellMar>
        <w:tblLook w:val="01E0"/>
      </w:tblPr>
      <w:tblGrid>
        <w:gridCol w:w="1050"/>
        <w:gridCol w:w="1347"/>
        <w:gridCol w:w="1262"/>
        <w:gridCol w:w="723"/>
        <w:gridCol w:w="581"/>
        <w:gridCol w:w="1402"/>
        <w:gridCol w:w="1263"/>
        <w:gridCol w:w="863"/>
        <w:gridCol w:w="1049"/>
      </w:tblGrid>
      <w:tr>
        <w:trPr>
          <w:trHeight w:val="402" w:hRule="exact"/>
        </w:trPr>
        <w:tc>
          <w:tcPr>
            <w:tcW w:w="2397" w:type="dxa"/>
            <w:gridSpan w:val="2"/>
            <w:tcBorders>
              <w:top w:val="single" w:sz="4" w:space="0" w:color="000000"/>
              <w:left w:val="nil" w:sz="6" w:space="0" w:color="auto"/>
              <w:bottom w:val="nil" w:sz="6" w:space="0" w:color="auto"/>
              <w:right w:val="nil" w:sz="6" w:space="0" w:color="auto"/>
            </w:tcBorders>
            <w:shd w:val="clear" w:color="auto" w:fill="D2D2D2"/>
          </w:tcPr>
          <w:p>
            <w:pPr/>
          </w:p>
        </w:tc>
        <w:tc>
          <w:tcPr>
            <w:tcW w:w="2566"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528"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12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049" w:type="dxa"/>
            <w:tcBorders>
              <w:top w:val="single" w:sz="4" w:space="0" w:color="000000"/>
              <w:left w:val="nil" w:sz="6" w:space="0" w:color="auto"/>
              <w:bottom w:val="nil" w:sz="6" w:space="0" w:color="auto"/>
              <w:right w:val="nil" w:sz="6" w:space="0" w:color="auto"/>
            </w:tcBorders>
            <w:shd w:val="clear" w:color="auto" w:fill="D2D2D2"/>
          </w:tcPr>
          <w:p>
            <w:pPr/>
          </w:p>
        </w:tc>
      </w:tr>
      <w:tr>
        <w:trPr>
          <w:trHeight w:val="161" w:hRule="exact"/>
        </w:trPr>
        <w:tc>
          <w:tcPr>
            <w:tcW w:w="1050" w:type="dxa"/>
            <w:vMerge w:val="restart"/>
            <w:tcBorders>
              <w:top w:val="nil" w:sz="6" w:space="0" w:color="auto"/>
              <w:left w:val="nil" w:sz="6" w:space="0" w:color="auto"/>
              <w:right w:val="nil" w:sz="6" w:space="0" w:color="auto"/>
            </w:tcBorders>
            <w:shd w:val="clear" w:color="auto" w:fill="D2D2D2"/>
          </w:tcPr>
          <w:p>
            <w:pPr>
              <w:pStyle w:val="TableParagraph"/>
              <w:spacing w:line="261" w:lineRule="exact"/>
              <w:ind w:left="3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47" w:type="dxa"/>
            <w:vMerge w:val="restart"/>
            <w:tcBorders>
              <w:top w:val="nil" w:sz="6" w:space="0" w:color="auto"/>
              <w:left w:val="nil" w:sz="6" w:space="0" w:color="auto"/>
              <w:right w:val="nil" w:sz="6" w:space="0" w:color="auto"/>
            </w:tcBorders>
            <w:shd w:val="clear" w:color="auto" w:fill="D2D2D2"/>
          </w:tcPr>
          <w:p>
            <w:pPr>
              <w:pStyle w:val="TableParagraph"/>
              <w:spacing w:line="261" w:lineRule="exact"/>
              <w:ind w:left="2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62"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533" w:right="96" w:hanging="420"/>
              <w:jc w:val="left"/>
              <w:rPr>
                <w:rFonts w:ascii="宋体" w:hAnsi="宋体" w:cs="宋体" w:eastAsia="宋体" w:hint="default"/>
                <w:sz w:val="21"/>
                <w:szCs w:val="21"/>
              </w:rPr>
            </w:pPr>
            <w:r>
              <w:rPr>
                <w:rFonts w:ascii="宋体" w:hAnsi="宋体" w:cs="宋体" w:eastAsia="宋体" w:hint="default"/>
                <w:sz w:val="21"/>
                <w:szCs w:val="21"/>
              </w:rPr>
              <w:t>内部开发支 出</w:t>
            </w:r>
          </w:p>
        </w:tc>
        <w:tc>
          <w:tcPr>
            <w:tcW w:w="723" w:type="dxa"/>
            <w:tcBorders>
              <w:top w:val="single" w:sz="4" w:space="0" w:color="000000"/>
              <w:left w:val="nil" w:sz="6" w:space="0" w:color="auto"/>
              <w:bottom w:val="nil" w:sz="6" w:space="0" w:color="auto"/>
              <w:right w:val="nil" w:sz="6" w:space="0" w:color="auto"/>
            </w:tcBorders>
            <w:shd w:val="clear" w:color="auto" w:fill="D2D2D2"/>
          </w:tcPr>
          <w:p>
            <w:pPr/>
          </w:p>
        </w:tc>
        <w:tc>
          <w:tcPr>
            <w:tcW w:w="581" w:type="dxa"/>
            <w:vMerge w:val="restart"/>
            <w:tcBorders>
              <w:top w:val="single" w:sz="4" w:space="0" w:color="000000"/>
              <w:left w:val="nil" w:sz="6" w:space="0" w:color="auto"/>
              <w:right w:val="single" w:sz="11" w:space="0" w:color="D2D2D2"/>
            </w:tcBorders>
            <w:shd w:val="clear" w:color="auto" w:fill="E0FFFF"/>
          </w:tcPr>
          <w:p>
            <w:pPr/>
          </w:p>
        </w:tc>
        <w:tc>
          <w:tcPr>
            <w:tcW w:w="1402"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588" w:right="77" w:hanging="526"/>
              <w:jc w:val="left"/>
              <w:rPr>
                <w:rFonts w:ascii="宋体" w:hAnsi="宋体" w:cs="宋体" w:eastAsia="宋体" w:hint="default"/>
                <w:sz w:val="21"/>
                <w:szCs w:val="21"/>
              </w:rPr>
            </w:pPr>
            <w:r>
              <w:rPr>
                <w:rFonts w:ascii="宋体" w:hAnsi="宋体" w:cs="宋体" w:eastAsia="宋体" w:hint="default"/>
                <w:sz w:val="21"/>
                <w:szCs w:val="21"/>
              </w:rPr>
              <w:t>确认为无形资 产</w:t>
            </w:r>
          </w:p>
        </w:tc>
        <w:tc>
          <w:tcPr>
            <w:tcW w:w="1263"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532" w:right="98" w:hanging="420"/>
              <w:jc w:val="left"/>
              <w:rPr>
                <w:rFonts w:ascii="宋体" w:hAnsi="宋体" w:cs="宋体" w:eastAsia="宋体" w:hint="default"/>
                <w:sz w:val="21"/>
                <w:szCs w:val="21"/>
              </w:rPr>
            </w:pPr>
            <w:r>
              <w:rPr>
                <w:rFonts w:ascii="宋体" w:hAnsi="宋体" w:cs="宋体" w:eastAsia="宋体" w:hint="default"/>
                <w:sz w:val="21"/>
                <w:szCs w:val="21"/>
              </w:rPr>
              <w:t>转入当期损 益</w:t>
            </w:r>
          </w:p>
        </w:tc>
        <w:tc>
          <w:tcPr>
            <w:tcW w:w="863" w:type="dxa"/>
            <w:vMerge w:val="restart"/>
            <w:tcBorders>
              <w:top w:val="single" w:sz="4" w:space="0" w:color="000000"/>
              <w:left w:val="single" w:sz="11" w:space="0" w:color="D2D2D2"/>
              <w:right w:val="nil" w:sz="6" w:space="0" w:color="auto"/>
            </w:tcBorders>
            <w:shd w:val="clear" w:color="auto" w:fill="E0FFFF"/>
          </w:tcPr>
          <w:p>
            <w:pPr/>
          </w:p>
        </w:tc>
        <w:tc>
          <w:tcPr>
            <w:tcW w:w="1049" w:type="dxa"/>
            <w:vMerge w:val="restart"/>
            <w:tcBorders>
              <w:top w:val="nil" w:sz="6" w:space="0" w:color="auto"/>
              <w:left w:val="nil" w:sz="6" w:space="0" w:color="auto"/>
              <w:right w:val="nil" w:sz="6" w:space="0" w:color="auto"/>
            </w:tcBorders>
            <w:shd w:val="clear" w:color="auto" w:fill="D2D2D2"/>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1050" w:type="dxa"/>
            <w:vMerge/>
            <w:tcBorders>
              <w:left w:val="nil" w:sz="6" w:space="0" w:color="auto"/>
              <w:bottom w:val="nil" w:sz="6" w:space="0" w:color="auto"/>
              <w:right w:val="nil" w:sz="6" w:space="0" w:color="auto"/>
            </w:tcBorders>
            <w:shd w:val="clear" w:color="auto" w:fill="D2D2D2"/>
          </w:tcPr>
          <w:p>
            <w:pPr/>
          </w:p>
        </w:tc>
        <w:tc>
          <w:tcPr>
            <w:tcW w:w="1347" w:type="dxa"/>
            <w:vMerge/>
            <w:tcBorders>
              <w:left w:val="nil" w:sz="6" w:space="0" w:color="auto"/>
              <w:bottom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c>
          <w:tcPr>
            <w:tcW w:w="723"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81" w:type="dxa"/>
            <w:vMerge/>
            <w:tcBorders>
              <w:left w:val="nil" w:sz="6" w:space="0" w:color="auto"/>
              <w:right w:val="single" w:sz="11" w:space="0" w:color="D2D2D2"/>
            </w:tcBorders>
            <w:shd w:val="clear" w:color="auto" w:fill="E0FFFF"/>
          </w:tcPr>
          <w:p>
            <w:pPr/>
          </w:p>
        </w:tc>
        <w:tc>
          <w:tcPr>
            <w:tcW w:w="1402" w:type="dxa"/>
            <w:vMerge/>
            <w:tcBorders>
              <w:left w:val="nil" w:sz="6" w:space="0" w:color="auto"/>
              <w:right w:val="nil" w:sz="6" w:space="0" w:color="auto"/>
            </w:tcBorders>
            <w:shd w:val="clear" w:color="auto" w:fill="D2D2D2"/>
          </w:tcPr>
          <w:p>
            <w:pPr/>
          </w:p>
        </w:tc>
        <w:tc>
          <w:tcPr>
            <w:tcW w:w="1263" w:type="dxa"/>
            <w:vMerge/>
            <w:tcBorders>
              <w:left w:val="nil" w:sz="6" w:space="0" w:color="auto"/>
              <w:right w:val="nil" w:sz="6" w:space="0" w:color="auto"/>
            </w:tcBorders>
            <w:shd w:val="clear" w:color="auto" w:fill="D2D2D2"/>
          </w:tcPr>
          <w:p>
            <w:pPr/>
          </w:p>
        </w:tc>
        <w:tc>
          <w:tcPr>
            <w:tcW w:w="863" w:type="dxa"/>
            <w:vMerge/>
            <w:tcBorders>
              <w:left w:val="single" w:sz="11" w:space="0" w:color="D2D2D2"/>
              <w:right w:val="nil" w:sz="6" w:space="0" w:color="auto"/>
            </w:tcBorders>
            <w:shd w:val="clear" w:color="auto" w:fill="E0FFFF"/>
          </w:tcPr>
          <w:p>
            <w:pPr/>
          </w:p>
        </w:tc>
        <w:tc>
          <w:tcPr>
            <w:tcW w:w="1049" w:type="dxa"/>
            <w:vMerge/>
            <w:tcBorders>
              <w:left w:val="nil" w:sz="6" w:space="0" w:color="auto"/>
              <w:bottom w:val="nil" w:sz="6" w:space="0" w:color="auto"/>
              <w:right w:val="nil" w:sz="6" w:space="0" w:color="auto"/>
            </w:tcBorders>
            <w:shd w:val="clear" w:color="auto" w:fill="D2D2D2"/>
          </w:tcPr>
          <w:p>
            <w:pPr/>
          </w:p>
        </w:tc>
      </w:tr>
      <w:tr>
        <w:trPr>
          <w:trHeight w:val="202" w:hRule="exact"/>
        </w:trPr>
        <w:tc>
          <w:tcPr>
            <w:tcW w:w="2397" w:type="dxa"/>
            <w:gridSpan w:val="2"/>
            <w:vMerge w:val="restart"/>
            <w:tcBorders>
              <w:top w:val="nil" w:sz="6" w:space="0" w:color="auto"/>
              <w:left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c>
          <w:tcPr>
            <w:tcW w:w="723" w:type="dxa"/>
            <w:vMerge/>
            <w:tcBorders>
              <w:left w:val="nil" w:sz="6" w:space="0" w:color="auto"/>
              <w:bottom w:val="nil" w:sz="6" w:space="0" w:color="auto"/>
              <w:right w:val="nil" w:sz="6" w:space="0" w:color="auto"/>
            </w:tcBorders>
            <w:shd w:val="clear" w:color="auto" w:fill="D2D2D2"/>
          </w:tcPr>
          <w:p>
            <w:pPr/>
          </w:p>
        </w:tc>
        <w:tc>
          <w:tcPr>
            <w:tcW w:w="581" w:type="dxa"/>
            <w:vMerge/>
            <w:tcBorders>
              <w:left w:val="nil" w:sz="6" w:space="0" w:color="auto"/>
              <w:right w:val="single" w:sz="11" w:space="0" w:color="D2D2D2"/>
            </w:tcBorders>
            <w:shd w:val="clear" w:color="auto" w:fill="E0FFFF"/>
          </w:tcPr>
          <w:p>
            <w:pPr/>
          </w:p>
        </w:tc>
        <w:tc>
          <w:tcPr>
            <w:tcW w:w="1402" w:type="dxa"/>
            <w:vMerge/>
            <w:tcBorders>
              <w:left w:val="nil" w:sz="6" w:space="0" w:color="auto"/>
              <w:right w:val="nil" w:sz="6" w:space="0" w:color="auto"/>
            </w:tcBorders>
            <w:shd w:val="clear" w:color="auto" w:fill="D2D2D2"/>
          </w:tcPr>
          <w:p>
            <w:pPr/>
          </w:p>
        </w:tc>
        <w:tc>
          <w:tcPr>
            <w:tcW w:w="1263" w:type="dxa"/>
            <w:vMerge/>
            <w:tcBorders>
              <w:left w:val="nil" w:sz="6" w:space="0" w:color="auto"/>
              <w:right w:val="nil" w:sz="6" w:space="0" w:color="auto"/>
            </w:tcBorders>
            <w:shd w:val="clear" w:color="auto" w:fill="D2D2D2"/>
          </w:tcPr>
          <w:p>
            <w:pPr/>
          </w:p>
        </w:tc>
        <w:tc>
          <w:tcPr>
            <w:tcW w:w="863" w:type="dxa"/>
            <w:vMerge/>
            <w:tcBorders>
              <w:left w:val="single" w:sz="11" w:space="0" w:color="D2D2D2"/>
              <w:right w:val="nil" w:sz="6" w:space="0" w:color="auto"/>
            </w:tcBorders>
            <w:shd w:val="clear" w:color="auto" w:fill="E0FFFF"/>
          </w:tcPr>
          <w:p>
            <w:pPr/>
          </w:p>
        </w:tc>
        <w:tc>
          <w:tcPr>
            <w:tcW w:w="1049" w:type="dxa"/>
            <w:vMerge w:val="restart"/>
            <w:tcBorders>
              <w:top w:val="nil" w:sz="6" w:space="0" w:color="auto"/>
              <w:left w:val="nil" w:sz="6" w:space="0" w:color="auto"/>
              <w:right w:val="nil" w:sz="6" w:space="0" w:color="auto"/>
            </w:tcBorders>
            <w:shd w:val="clear" w:color="auto" w:fill="D2D2D2"/>
          </w:tcPr>
          <w:p>
            <w:pPr/>
          </w:p>
        </w:tc>
      </w:tr>
      <w:tr>
        <w:trPr>
          <w:trHeight w:val="161" w:hRule="exact"/>
        </w:trPr>
        <w:tc>
          <w:tcPr>
            <w:tcW w:w="2397" w:type="dxa"/>
            <w:gridSpan w:val="2"/>
            <w:vMerge/>
            <w:tcBorders>
              <w:left w:val="nil" w:sz="6" w:space="0" w:color="auto"/>
              <w:bottom w:val="single" w:sz="4" w:space="0" w:color="000000"/>
              <w:right w:val="nil" w:sz="6" w:space="0" w:color="auto"/>
            </w:tcBorders>
            <w:shd w:val="clear" w:color="auto" w:fill="D2D2D2"/>
          </w:tcPr>
          <w:p>
            <w:pPr/>
          </w:p>
        </w:tc>
        <w:tc>
          <w:tcPr>
            <w:tcW w:w="1262" w:type="dxa"/>
            <w:vMerge/>
            <w:tcBorders>
              <w:left w:val="nil" w:sz="6" w:space="0" w:color="auto"/>
              <w:bottom w:val="single" w:sz="4" w:space="0" w:color="000000"/>
              <w:right w:val="nil" w:sz="6" w:space="0" w:color="auto"/>
            </w:tcBorders>
            <w:shd w:val="clear" w:color="auto" w:fill="D2D2D2"/>
          </w:tcPr>
          <w:p>
            <w:pPr/>
          </w:p>
        </w:tc>
        <w:tc>
          <w:tcPr>
            <w:tcW w:w="723" w:type="dxa"/>
            <w:tcBorders>
              <w:top w:val="nil" w:sz="6" w:space="0" w:color="auto"/>
              <w:left w:val="nil" w:sz="6" w:space="0" w:color="auto"/>
              <w:bottom w:val="single" w:sz="4" w:space="0" w:color="000000"/>
              <w:right w:val="nil" w:sz="6" w:space="0" w:color="auto"/>
            </w:tcBorders>
            <w:shd w:val="clear" w:color="auto" w:fill="D2D2D2"/>
          </w:tcPr>
          <w:p>
            <w:pPr/>
          </w:p>
        </w:tc>
        <w:tc>
          <w:tcPr>
            <w:tcW w:w="581" w:type="dxa"/>
            <w:vMerge/>
            <w:tcBorders>
              <w:left w:val="nil" w:sz="6" w:space="0" w:color="auto"/>
              <w:bottom w:val="single" w:sz="4" w:space="0" w:color="000000"/>
              <w:right w:val="single" w:sz="11" w:space="0" w:color="D2D2D2"/>
            </w:tcBorders>
            <w:shd w:val="clear" w:color="auto" w:fill="E0FFFF"/>
          </w:tcPr>
          <w:p>
            <w:pPr/>
          </w:p>
        </w:tc>
        <w:tc>
          <w:tcPr>
            <w:tcW w:w="1402" w:type="dxa"/>
            <w:vMerge/>
            <w:tcBorders>
              <w:left w:val="nil" w:sz="6" w:space="0" w:color="auto"/>
              <w:bottom w:val="single" w:sz="4" w:space="0" w:color="000000"/>
              <w:right w:val="nil" w:sz="6" w:space="0" w:color="auto"/>
            </w:tcBorders>
            <w:shd w:val="clear" w:color="auto" w:fill="D2D2D2"/>
          </w:tcPr>
          <w:p>
            <w:pPr/>
          </w:p>
        </w:tc>
        <w:tc>
          <w:tcPr>
            <w:tcW w:w="1263" w:type="dxa"/>
            <w:vMerge/>
            <w:tcBorders>
              <w:left w:val="nil" w:sz="6" w:space="0" w:color="auto"/>
              <w:bottom w:val="single" w:sz="4" w:space="0" w:color="000000"/>
              <w:right w:val="nil" w:sz="6" w:space="0" w:color="auto"/>
            </w:tcBorders>
            <w:shd w:val="clear" w:color="auto" w:fill="D2D2D2"/>
          </w:tcPr>
          <w:p>
            <w:pPr/>
          </w:p>
        </w:tc>
        <w:tc>
          <w:tcPr>
            <w:tcW w:w="863" w:type="dxa"/>
            <w:vMerge/>
            <w:tcBorders>
              <w:left w:val="single" w:sz="11" w:space="0" w:color="D2D2D2"/>
              <w:bottom w:val="single" w:sz="4" w:space="0" w:color="000000"/>
              <w:right w:val="nil" w:sz="6" w:space="0" w:color="auto"/>
            </w:tcBorders>
            <w:shd w:val="clear" w:color="auto" w:fill="E0FFFF"/>
          </w:tcPr>
          <w:p>
            <w:pPr/>
          </w:p>
        </w:tc>
        <w:tc>
          <w:tcPr>
            <w:tcW w:w="1049" w:type="dxa"/>
            <w:vMerge/>
            <w:tcBorders>
              <w:left w:val="nil" w:sz="6" w:space="0" w:color="auto"/>
              <w:bottom w:val="single" w:sz="4" w:space="0" w:color="000000"/>
              <w:right w:val="nil" w:sz="6" w:space="0" w:color="auto"/>
            </w:tcBorders>
            <w:shd w:val="clear" w:color="auto" w:fill="D2D2D2"/>
          </w:tcPr>
          <w:p>
            <w:pPr/>
          </w:p>
        </w:tc>
      </w:tr>
      <w:tr>
        <w:trPr>
          <w:trHeight w:val="402" w:hRule="exact"/>
        </w:trPr>
        <w:tc>
          <w:tcPr>
            <w:tcW w:w="1050" w:type="dxa"/>
            <w:tcBorders>
              <w:top w:val="single" w:sz="4" w:space="0" w:color="000000"/>
              <w:left w:val="nil" w:sz="6" w:space="0" w:color="auto"/>
              <w:bottom w:val="single" w:sz="4" w:space="0" w:color="000000"/>
              <w:right w:val="nil" w:sz="6" w:space="0" w:color="auto"/>
            </w:tcBorders>
            <w:shd w:val="clear" w:color="auto" w:fill="E0FFFF"/>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1,709,952.21</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53,411,387.48</w:t>
            </w:r>
          </w:p>
        </w:tc>
        <w:tc>
          <w:tcPr>
            <w:tcW w:w="723"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2,357,505.15</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center"/>
              <w:rPr>
                <w:rFonts w:ascii="Times New Roman" w:hAnsi="Times New Roman" w:cs="Times New Roman" w:eastAsia="Times New Roman" w:hint="default"/>
                <w:sz w:val="21"/>
                <w:szCs w:val="21"/>
              </w:rPr>
            </w:pPr>
            <w:r>
              <w:rPr>
                <w:rFonts w:ascii="Times New Roman"/>
                <w:sz w:val="21"/>
              </w:rPr>
              <w:t>51,788,352.76</w:t>
            </w:r>
          </w:p>
        </w:tc>
        <w:tc>
          <w:tcPr>
            <w:tcW w:w="863" w:type="dxa"/>
            <w:tcBorders>
              <w:top w:val="single" w:sz="4" w:space="0" w:color="000000"/>
              <w:left w:val="nil" w:sz="6" w:space="0" w:color="auto"/>
              <w:bottom w:val="single" w:sz="4" w:space="0" w:color="000000"/>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975,481.78</w:t>
            </w:r>
          </w:p>
        </w:tc>
      </w:tr>
      <w:tr>
        <w:trPr>
          <w:trHeight w:val="402" w:hRule="exact"/>
        </w:trPr>
        <w:tc>
          <w:tcPr>
            <w:tcW w:w="105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1,709,952.21</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53,411,387.48</w:t>
            </w:r>
          </w:p>
        </w:tc>
        <w:tc>
          <w:tcPr>
            <w:tcW w:w="723" w:type="dxa"/>
            <w:tcBorders>
              <w:top w:val="single" w:sz="4" w:space="0" w:color="000000"/>
              <w:left w:val="nil" w:sz="6" w:space="0" w:color="auto"/>
              <w:bottom w:val="single" w:sz="4" w:space="0" w:color="000000"/>
              <w:right w:val="nil" w:sz="6" w:space="0" w:color="auto"/>
            </w:tcBorders>
          </w:tcPr>
          <w:p>
            <w:pPr/>
          </w:p>
        </w:tc>
        <w:tc>
          <w:tcPr>
            <w:tcW w:w="581" w:type="dxa"/>
            <w:tcBorders>
              <w:top w:val="single" w:sz="4" w:space="0" w:color="000000"/>
              <w:left w:val="nil" w:sz="6" w:space="0" w:color="auto"/>
              <w:bottom w:val="single" w:sz="4" w:space="0" w:color="000000"/>
              <w:right w:val="nil" w:sz="6" w:space="0" w:color="auto"/>
            </w:tcBorders>
          </w:tcPr>
          <w:p>
            <w:pP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2,357,505.15</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center"/>
              <w:rPr>
                <w:rFonts w:ascii="Times New Roman" w:hAnsi="Times New Roman" w:cs="Times New Roman" w:eastAsia="Times New Roman" w:hint="default"/>
                <w:sz w:val="21"/>
                <w:szCs w:val="21"/>
              </w:rPr>
            </w:pPr>
            <w:r>
              <w:rPr>
                <w:rFonts w:ascii="Times New Roman"/>
                <w:sz w:val="21"/>
              </w:rPr>
              <w:t>51,788,352.76</w:t>
            </w:r>
          </w:p>
        </w:tc>
        <w:tc>
          <w:tcPr>
            <w:tcW w:w="863" w:type="dxa"/>
            <w:tcBorders>
              <w:top w:val="single" w:sz="4" w:space="0" w:color="000000"/>
              <w:left w:val="nil" w:sz="6" w:space="0" w:color="auto"/>
              <w:bottom w:val="single" w:sz="4" w:space="0" w:color="000000"/>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975,481.78</w:t>
            </w:r>
          </w:p>
        </w:tc>
      </w:tr>
    </w:tbl>
    <w:p>
      <w:pPr>
        <w:spacing w:line="240" w:lineRule="auto" w:before="8"/>
        <w:rPr>
          <w:rFonts w:ascii="宋体" w:hAnsi="宋体" w:cs="宋体" w:eastAsia="宋体" w:hint="default"/>
          <w:sz w:val="6"/>
          <w:szCs w:val="6"/>
        </w:rPr>
      </w:pPr>
    </w:p>
    <w:p>
      <w:pPr>
        <w:pStyle w:val="BodyText"/>
        <w:spacing w:line="283" w:lineRule="auto"/>
        <w:ind w:left="1613" w:right="6433"/>
        <w:jc w:val="left"/>
      </w:pPr>
      <w:r>
        <w:rPr/>
        <w:pict>
          <v:shape style="position:absolute;margin-left:128.479996pt;margin-top:37.815639pt;width:.480031pt;height:.54pt;mso-position-horizontal-relative:page;mso-position-vertical-relative:paragraph;z-index:97816" type="#_x0000_t75" stroked="false">
            <v:imagedata r:id="rId457" o:title=""/>
          </v:shape>
        </w:pict>
      </w:r>
      <w:r>
        <w:rPr/>
        <w:pict>
          <v:shape style="position:absolute;margin-left:187.880005pt;margin-top:37.815639pt;width:.480015pt;height:.54pt;mso-position-horizontal-relative:page;mso-position-vertical-relative:paragraph;z-index:97840" type="#_x0000_t75" stroked="false">
            <v:imagedata r:id="rId457" o:title=""/>
          </v:shape>
        </w:pict>
      </w:r>
      <w:r>
        <w:rPr/>
        <w:pict>
          <v:shape style="position:absolute;margin-left:254.860001pt;margin-top:37.815639pt;width:.480015pt;height:.54pt;mso-position-horizontal-relative:page;mso-position-vertical-relative:paragraph;z-index:97864" type="#_x0000_t75" stroked="false">
            <v:imagedata r:id="rId457" o:title=""/>
          </v:shape>
        </w:pict>
      </w:r>
      <w:r>
        <w:rPr/>
        <w:pict>
          <v:shape style="position:absolute;margin-left:485.040009pt;margin-top:37.815639pt;width:.48pt;height:.54pt;mso-position-horizontal-relative:page;mso-position-vertical-relative:paragraph;z-index:97888" type="#_x0000_t75" stroked="false">
            <v:imagedata r:id="rId457" o:title=""/>
          </v:shape>
        </w:pict>
      </w:r>
      <w:r>
        <w:rPr/>
        <w:pict>
          <v:shape style="position:absolute;margin-left:128.479996pt;margin-top:70.515640pt;width:.480031pt;height:.54pt;mso-position-horizontal-relative:page;mso-position-vertical-relative:paragraph;z-index:97912" type="#_x0000_t75" stroked="false">
            <v:imagedata r:id="rId457" o:title=""/>
          </v:shape>
        </w:pict>
      </w:r>
      <w:r>
        <w:rPr/>
        <w:pict>
          <v:shape style="position:absolute;margin-left:187.880005pt;margin-top:70.515640pt;width:.480015pt;height:.54pt;mso-position-horizontal-relative:page;mso-position-vertical-relative:paragraph;z-index:97936" type="#_x0000_t75" stroked="false">
            <v:imagedata r:id="rId457" o:title=""/>
          </v:shape>
        </w:pict>
      </w:r>
      <w:r>
        <w:rPr/>
        <w:pict>
          <v:shape style="position:absolute;margin-left:254.860001pt;margin-top:70.515640pt;width:.480015pt;height:.54pt;mso-position-horizontal-relative:page;mso-position-vertical-relative:paragraph;z-index:97960" type="#_x0000_t75" stroked="false">
            <v:imagedata r:id="rId457" o:title=""/>
          </v:shape>
        </w:pict>
      </w:r>
      <w:r>
        <w:rPr/>
        <w:pict>
          <v:shape style="position:absolute;margin-left:485.040009pt;margin-top:70.515640pt;width:.48pt;height:.54pt;mso-position-horizontal-relative:page;mso-position-vertical-relative:paragraph;z-index:97984" type="#_x0000_t75" stroked="false">
            <v:imagedata r:id="rId457" o:title=""/>
          </v:shape>
        </w:pict>
      </w:r>
      <w:r>
        <w:rPr/>
        <w:t>其他说明 其中，本年新增的资本化开发支出：</w:t>
      </w:r>
    </w:p>
    <w:tbl>
      <w:tblPr>
        <w:tblW w:w="0" w:type="auto"/>
        <w:jc w:val="left"/>
        <w:tblInd w:w="1105" w:type="dxa"/>
        <w:tblLayout w:type="fixed"/>
        <w:tblCellMar>
          <w:top w:w="0" w:type="dxa"/>
          <w:left w:w="0" w:type="dxa"/>
          <w:bottom w:w="0" w:type="dxa"/>
          <w:right w:w="0" w:type="dxa"/>
        </w:tblCellMar>
        <w:tblLook w:val="01E0"/>
      </w:tblPr>
      <w:tblGrid>
        <w:gridCol w:w="1464"/>
        <w:gridCol w:w="1188"/>
        <w:gridCol w:w="1340"/>
        <w:gridCol w:w="4604"/>
        <w:gridCol w:w="220"/>
        <w:gridCol w:w="858"/>
      </w:tblGrid>
      <w:tr>
        <w:trPr>
          <w:trHeight w:val="654"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tabs>
                <w:tab w:pos="897" w:val="left" w:leader="none"/>
              </w:tabs>
              <w:spacing w:line="263" w:lineRule="exact"/>
              <w:ind w:left="3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6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4"/>
              <w:jc w:val="right"/>
              <w:rPr>
                <w:rFonts w:ascii="宋体" w:hAnsi="宋体" w:cs="宋体" w:eastAsia="宋体" w:hint="default"/>
                <w:sz w:val="21"/>
                <w:szCs w:val="21"/>
              </w:rPr>
            </w:pPr>
            <w:r>
              <w:rPr>
                <w:rFonts w:ascii="宋体" w:hAnsi="宋体" w:cs="宋体" w:eastAsia="宋体" w:hint="default"/>
                <w:sz w:val="21"/>
                <w:szCs w:val="21"/>
              </w:rPr>
              <w:t>开始时点</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55" w:right="0"/>
              <w:jc w:val="left"/>
              <w:rPr>
                <w:rFonts w:ascii="宋体" w:hAnsi="宋体" w:cs="宋体" w:eastAsia="宋体" w:hint="default"/>
                <w:sz w:val="21"/>
                <w:szCs w:val="21"/>
              </w:rPr>
            </w:pPr>
            <w:r>
              <w:rPr>
                <w:rFonts w:ascii="宋体" w:hAnsi="宋体" w:cs="宋体" w:eastAsia="宋体" w:hint="default"/>
                <w:sz w:val="21"/>
                <w:szCs w:val="21"/>
              </w:rPr>
              <w:t>资本化的具体依据</w:t>
            </w:r>
          </w:p>
        </w:tc>
        <w:tc>
          <w:tcPr>
            <w:tcW w:w="1078"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auto"/>
              <w:ind w:left="114" w:right="12" w:hanging="106"/>
              <w:jc w:val="left"/>
              <w:rPr>
                <w:rFonts w:ascii="宋体" w:hAnsi="宋体" w:cs="宋体" w:eastAsia="宋体" w:hint="default"/>
                <w:sz w:val="21"/>
                <w:szCs w:val="21"/>
              </w:rPr>
            </w:pPr>
            <w:r>
              <w:rPr>
                <w:rFonts w:ascii="宋体" w:hAnsi="宋体" w:cs="宋体" w:eastAsia="宋体" w:hint="default"/>
                <w:sz w:val="21"/>
                <w:szCs w:val="21"/>
              </w:rPr>
              <w:t>截至期末的 研发进度</w:t>
            </w:r>
          </w:p>
        </w:tc>
      </w:tr>
      <w:tr>
        <w:trPr>
          <w:trHeight w:val="2214"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24" w:right="173"/>
              <w:jc w:val="both"/>
              <w:rPr>
                <w:rFonts w:ascii="宋体" w:hAnsi="宋体" w:cs="宋体" w:eastAsia="宋体" w:hint="default"/>
                <w:sz w:val="21"/>
                <w:szCs w:val="21"/>
              </w:rPr>
            </w:pPr>
            <w:r>
              <w:rPr>
                <w:rFonts w:ascii="宋体" w:hAnsi="宋体" w:cs="宋体" w:eastAsia="宋体" w:hint="default"/>
                <w:sz w:val="21"/>
                <w:szCs w:val="21"/>
              </w:rPr>
              <w:t>快速开关式配 网消弧选线装 置开发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9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4" w:right="-9"/>
              <w:jc w:val="left"/>
              <w:rPr>
                <w:rFonts w:ascii="宋体" w:hAnsi="宋体" w:cs="宋体" w:eastAsia="宋体" w:hint="default"/>
                <w:sz w:val="21"/>
                <w:szCs w:val="21"/>
              </w:rPr>
            </w:pPr>
            <w:r>
              <w:rPr>
                <w:rFonts w:ascii="宋体" w:hAnsi="宋体" w:cs="宋体" w:eastAsia="宋体" w:hint="default"/>
                <w:sz w:val="21"/>
                <w:szCs w:val="21"/>
              </w:rPr>
              <w:t>本公司自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月开始，基于电力行业市场需求 </w:t>
            </w:r>
            <w:r>
              <w:rPr>
                <w:rFonts w:ascii="宋体" w:hAnsi="宋体" w:cs="宋体" w:eastAsia="宋体" w:hint="default"/>
                <w:spacing w:val="-2"/>
                <w:sz w:val="21"/>
                <w:szCs w:val="21"/>
              </w:rPr>
              <w:t>配以充足的研发人员开展本项目的研发工作。在研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发过程中，本公司研发人员具备专业技能、资金充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足，可以确保研发过程顺利进行。财务人员对研究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开发过程中的成本投入进行了详细的记录，确保了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各个项目成本能够可靠计量。本项目预期在销售的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产品</w:t>
            </w:r>
            <w:r>
              <w:rPr>
                <w:rFonts w:ascii="Times New Roman" w:hAnsi="Times New Roman" w:cs="Times New Roman" w:eastAsia="Times New Roman" w:hint="default"/>
                <w:sz w:val="21"/>
                <w:szCs w:val="21"/>
              </w:rPr>
              <w:t>“</w:t>
            </w:r>
            <w:r>
              <w:rPr>
                <w:rFonts w:ascii="宋体" w:hAnsi="宋体" w:cs="宋体" w:eastAsia="宋体" w:hint="default"/>
                <w:sz w:val="21"/>
                <w:szCs w:val="21"/>
              </w:rPr>
              <w:t>快速开关式配网消弧选线装置</w:t>
            </w:r>
            <w:r>
              <w:rPr>
                <w:rFonts w:ascii="Times New Roman" w:hAnsi="Times New Roman" w:cs="Times New Roman" w:eastAsia="Times New Roman" w:hint="default"/>
                <w:sz w:val="21"/>
                <w:szCs w:val="21"/>
              </w:rPr>
              <w:t>”</w:t>
            </w:r>
            <w:r>
              <w:rPr>
                <w:rFonts w:ascii="宋体" w:hAnsi="宋体" w:cs="宋体" w:eastAsia="宋体" w:hint="default"/>
                <w:sz w:val="21"/>
                <w:szCs w:val="21"/>
              </w:rPr>
              <w:t>中予以应用。</w:t>
            </w:r>
          </w:p>
        </w:tc>
        <w:tc>
          <w:tcPr>
            <w:tcW w:w="220"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21" w:right="0"/>
              <w:jc w:val="left"/>
              <w:rPr>
                <w:rFonts w:ascii="宋体" w:hAnsi="宋体" w:cs="宋体" w:eastAsia="宋体" w:hint="default"/>
                <w:sz w:val="21"/>
                <w:szCs w:val="21"/>
              </w:rPr>
            </w:pPr>
            <w:r>
              <w:rPr>
                <w:rFonts w:ascii="宋体" w:hAnsi="宋体" w:cs="宋体" w:eastAsia="宋体" w:hint="default"/>
                <w:sz w:val="21"/>
                <w:szCs w:val="21"/>
              </w:rPr>
              <w:t>、</w:t>
            </w:r>
          </w:p>
        </w:tc>
        <w:tc>
          <w:tcPr>
            <w:tcW w:w="85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25" w:right="0"/>
              <w:jc w:val="left"/>
              <w:rPr>
                <w:rFonts w:ascii="Times New Roman" w:hAnsi="Times New Roman" w:cs="Times New Roman" w:eastAsia="Times New Roman" w:hint="default"/>
                <w:sz w:val="21"/>
                <w:szCs w:val="21"/>
              </w:rPr>
            </w:pPr>
            <w:r>
              <w:rPr>
                <w:rFonts w:ascii="Times New Roman"/>
                <w:sz w:val="21"/>
              </w:rPr>
              <w:t>90%</w:t>
            </w:r>
          </w:p>
        </w:tc>
      </w:tr>
    </w:tbl>
    <w:p>
      <w:pPr>
        <w:spacing w:line="240" w:lineRule="auto" w:before="3"/>
        <w:rPr>
          <w:rFonts w:ascii="宋体" w:hAnsi="宋体" w:cs="宋体" w:eastAsia="宋体" w:hint="default"/>
          <w:sz w:val="22"/>
          <w:szCs w:val="22"/>
        </w:rPr>
      </w:pPr>
    </w:p>
    <w:p>
      <w:pPr>
        <w:spacing w:before="0"/>
        <w:ind w:left="1134" w:right="1033" w:firstLine="0"/>
        <w:jc w:val="left"/>
        <w:rPr>
          <w:rFonts w:ascii="宋体" w:hAnsi="宋体" w:cs="宋体" w:eastAsia="宋体" w:hint="default"/>
          <w:sz w:val="21"/>
          <w:szCs w:val="21"/>
        </w:rPr>
      </w:pPr>
      <w:r>
        <w:rPr/>
        <w:pict>
          <v:shape style="position:absolute;margin-left:128.479996pt;margin-top:-15.576355pt;width:.479969pt;height:.24pt;mso-position-horizontal-relative:page;mso-position-vertical-relative:paragraph;z-index:98008" type="#_x0000_t75" stroked="false">
            <v:imagedata r:id="rId458" o:title=""/>
          </v:shape>
        </w:pict>
      </w:r>
      <w:r>
        <w:rPr/>
        <w:pict>
          <v:shape style="position:absolute;margin-left:187.880005pt;margin-top:-15.576355pt;width:.479954pt;height:.24pt;mso-position-horizontal-relative:page;mso-position-vertical-relative:paragraph;z-index:98032" type="#_x0000_t75" stroked="false">
            <v:imagedata r:id="rId458" o:title=""/>
          </v:shape>
        </w:pict>
      </w:r>
      <w:r>
        <w:rPr/>
        <w:pict>
          <v:shape style="position:absolute;margin-left:254.860001pt;margin-top:-15.576355pt;width:.479954pt;height:.24pt;mso-position-horizontal-relative:page;mso-position-vertical-relative:paragraph;z-index:98056" type="#_x0000_t75" stroked="false">
            <v:imagedata r:id="rId458" o:title=""/>
          </v:shape>
        </w:pict>
      </w:r>
      <w:r>
        <w:rPr/>
        <w:pict>
          <v:shape style="position:absolute;margin-left:485.040009pt;margin-top:-15.576355pt;width:.479939pt;height:.24pt;mso-position-horizontal-relative:page;mso-position-vertical-relative:paragraph;z-index:98080" type="#_x0000_t75" stroked="false">
            <v:imagedata r:id="rId458" o:title=""/>
          </v:shape>
        </w:pict>
      </w:r>
      <w:r>
        <w:rPr/>
        <w:pict>
          <v:shape style="position:absolute;margin-left:143.360001pt;margin-top:16.8237pt;width:.480015pt;height:.54pt;mso-position-horizontal-relative:page;mso-position-vertical-relative:paragraph;z-index:98104" type="#_x0000_t75" stroked="false">
            <v:imagedata r:id="rId459" o:title=""/>
          </v:shape>
        </w:pict>
      </w:r>
      <w:r>
        <w:rPr/>
        <w:pict>
          <v:shape style="position:absolute;margin-left:277.059998pt;margin-top:16.8237pt;width:.480031pt;height:.54pt;mso-position-horizontal-relative:page;mso-position-vertical-relative:paragraph;z-index:98128" type="#_x0000_t75" stroked="false">
            <v:imagedata r:id="rId459" o:title=""/>
          </v:shape>
        </w:pict>
      </w:r>
      <w:r>
        <w:rPr/>
        <w:pict>
          <v:shape style="position:absolute;margin-left:463.859985pt;margin-top:16.8237pt;width:.480031pt;height:.54pt;mso-position-horizontal-relative:page;mso-position-vertical-relative:paragraph;z-index:98152" type="#_x0000_t75" stroked="false">
            <v:imagedata r:id="rId459" o:title=""/>
          </v:shape>
        </w:pict>
      </w:r>
      <w:r>
        <w:rPr/>
        <w:pict>
          <v:shape style="position:absolute;margin-left:143.360001pt;margin-top:32.723663pt;width:.479994pt;height:1.74pt;mso-position-horizontal-relative:page;mso-position-vertical-relative:paragraph;z-index:-1437880" type="#_x0000_t75" stroked="false">
            <v:imagedata r:id="rId460" o:title=""/>
          </v:shape>
        </w:pict>
      </w:r>
      <w:r>
        <w:rPr/>
        <w:pict>
          <v:shape style="position:absolute;margin-left:277.059998pt;margin-top:32.723663pt;width:.475871pt;height:1.725pt;mso-position-horizontal-relative:page;mso-position-vertical-relative:paragraph;z-index:98200" type="#_x0000_t75" stroked="false">
            <v:imagedata r:id="rId46" o:title=""/>
          </v:shape>
        </w:pict>
      </w:r>
      <w:r>
        <w:rPr/>
        <w:pict>
          <v:shape style="position:absolute;margin-left:366.279999pt;margin-top:33.92366pt;width:.480003pt;height:.54pt;mso-position-horizontal-relative:page;mso-position-vertical-relative:paragraph;z-index:98224" type="#_x0000_t75" stroked="false">
            <v:imagedata r:id="rId459" o:title=""/>
          </v:shape>
        </w:pict>
      </w:r>
      <w:r>
        <w:rPr/>
        <w:pict>
          <v:shape style="position:absolute;margin-left:463.859985pt;margin-top:32.723663pt;width:.480009pt;height:1.74pt;mso-position-horizontal-relative:page;mso-position-vertical-relative:paragraph;z-index:-1437808" type="#_x0000_t75" stroked="false">
            <v:imagedata r:id="rId461" o:title=""/>
          </v:shape>
        </w:pict>
      </w:r>
      <w:r>
        <w:rPr/>
        <w:pict>
          <v:shape style="position:absolute;margin-left:143.360001pt;margin-top:49.823669pt;width:.475856pt;height:1.725pt;mso-position-horizontal-relative:page;mso-position-vertical-relative:paragraph;z-index:98272" type="#_x0000_t75" stroked="false">
            <v:imagedata r:id="rId46" o:title=""/>
          </v:shape>
        </w:pict>
      </w:r>
      <w:r>
        <w:rPr/>
        <w:pict>
          <v:shape style="position:absolute;margin-left:277.059998pt;margin-top:49.823669pt;width:.475871pt;height:1.725pt;mso-position-horizontal-relative:page;mso-position-vertical-relative:paragraph;z-index:98296" type="#_x0000_t75" stroked="false">
            <v:imagedata r:id="rId46" o:title=""/>
          </v:shape>
        </w:pict>
      </w:r>
      <w:r>
        <w:rPr/>
        <w:pict>
          <v:shape style="position:absolute;margin-left:366.279999pt;margin-top:49.823669pt;width:.475871pt;height:1.725pt;mso-position-horizontal-relative:page;mso-position-vertical-relative:paragraph;z-index:98320" type="#_x0000_t75" stroked="false">
            <v:imagedata r:id="rId46" o:title=""/>
          </v:shape>
        </w:pict>
      </w:r>
      <w:r>
        <w:rPr/>
        <w:pict>
          <v:shape style="position:absolute;margin-left:463.859985pt;margin-top:49.823669pt;width:.475871pt;height:1.725pt;mso-position-horizontal-relative:page;mso-position-vertical-relative:paragraph;z-index:98344" type="#_x0000_t75" stroked="false">
            <v:imagedata r:id="rId46" o:title=""/>
          </v:shape>
        </w:pict>
      </w:r>
      <w:r>
        <w:rPr>
          <w:rFonts w:ascii="宋体" w:hAnsi="宋体" w:cs="宋体" w:eastAsia="宋体" w:hint="default"/>
          <w:sz w:val="21"/>
          <w:szCs w:val="21"/>
        </w:rPr>
        <w:t>（续）</w:t>
      </w:r>
    </w:p>
    <w:p>
      <w:pPr>
        <w:spacing w:line="240" w:lineRule="auto" w:before="13"/>
        <w:rPr>
          <w:rFonts w:ascii="宋体" w:hAnsi="宋体" w:cs="宋体" w:eastAsia="宋体" w:hint="default"/>
          <w:sz w:val="3"/>
          <w:szCs w:val="3"/>
        </w:rPr>
      </w:pPr>
    </w:p>
    <w:tbl>
      <w:tblPr>
        <w:tblW w:w="0" w:type="auto"/>
        <w:jc w:val="left"/>
        <w:tblInd w:w="1105" w:type="dxa"/>
        <w:tblLayout w:type="fixed"/>
        <w:tblCellMar>
          <w:top w:w="0" w:type="dxa"/>
          <w:left w:w="0" w:type="dxa"/>
          <w:bottom w:w="0" w:type="dxa"/>
          <w:right w:w="0" w:type="dxa"/>
        </w:tblCellMar>
        <w:tblLook w:val="01E0"/>
      </w:tblPr>
      <w:tblGrid>
        <w:gridCol w:w="1762"/>
        <w:gridCol w:w="2674"/>
        <w:gridCol w:w="1784"/>
        <w:gridCol w:w="1952"/>
        <w:gridCol w:w="1501"/>
      </w:tblGrid>
      <w:tr>
        <w:trPr>
          <w:trHeight w:val="342" w:hRule="exact"/>
        </w:trPr>
        <w:tc>
          <w:tcPr>
            <w:tcW w:w="1762" w:type="dxa"/>
            <w:vMerge w:val="restart"/>
            <w:tcBorders>
              <w:top w:val="single" w:sz="4" w:space="0" w:color="000000"/>
              <w:left w:val="nil" w:sz="6" w:space="0" w:color="auto"/>
              <w:right w:val="single" w:sz="4" w:space="0" w:color="000000"/>
            </w:tcBorders>
          </w:tcPr>
          <w:p>
            <w:pPr>
              <w:pStyle w:val="TableParagraph"/>
              <w:tabs>
                <w:tab w:pos="1046" w:val="left" w:leader="none"/>
              </w:tabs>
              <w:spacing w:line="271" w:lineRule="exact"/>
              <w:ind w:left="5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3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501" w:type="dxa"/>
            <w:vMerge w:val="restart"/>
            <w:tcBorders>
              <w:top w:val="single" w:sz="4" w:space="0" w:color="000000"/>
              <w:left w:val="single" w:sz="4" w:space="0" w:color="000000"/>
              <w:right w:val="nil" w:sz="6" w:space="0" w:color="auto"/>
            </w:tcBorders>
          </w:tcPr>
          <w:p>
            <w:pPr>
              <w:pStyle w:val="TableParagraph"/>
              <w:spacing w:line="271" w:lineRule="exact"/>
              <w:ind w:left="32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2" w:hRule="exact"/>
        </w:trPr>
        <w:tc>
          <w:tcPr>
            <w:tcW w:w="1762" w:type="dxa"/>
            <w:vMerge/>
            <w:tcBorders>
              <w:left w:val="nil" w:sz="6" w:space="0" w:color="auto"/>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2"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2"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40"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1501" w:type="dxa"/>
            <w:vMerge/>
            <w:tcBorders>
              <w:left w:val="single" w:sz="4" w:space="0" w:color="000000"/>
              <w:bottom w:val="single" w:sz="4" w:space="0" w:color="000000"/>
              <w:right w:val="nil" w:sz="6" w:space="0" w:color="auto"/>
            </w:tcBorders>
          </w:tcPr>
          <w:p>
            <w:pPr/>
          </w:p>
        </w:tc>
      </w:tr>
      <w:tr>
        <w:trPr>
          <w:trHeight w:val="654"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24" w:right="51"/>
              <w:jc w:val="left"/>
              <w:rPr>
                <w:rFonts w:ascii="宋体" w:hAnsi="宋体" w:cs="宋体" w:eastAsia="宋体" w:hint="default"/>
                <w:sz w:val="21"/>
                <w:szCs w:val="21"/>
              </w:rPr>
            </w:pPr>
            <w:r>
              <w:rPr>
                <w:rFonts w:ascii="宋体" w:hAnsi="宋体" w:cs="宋体" w:eastAsia="宋体" w:hint="default"/>
                <w:sz w:val="21"/>
                <w:szCs w:val="21"/>
              </w:rPr>
              <w:t>快速开关式配网消 弧选线装置开发</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1,341,938.65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366,456.87</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975,481.78</w:t>
            </w:r>
          </w:p>
        </w:tc>
      </w:tr>
      <w:tr>
        <w:trPr>
          <w:trHeight w:val="342"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tabs>
                <w:tab w:pos="1046" w:val="left" w:leader="none"/>
              </w:tabs>
              <w:spacing w:line="271" w:lineRule="exact"/>
              <w:ind w:left="5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1,341,938.65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366,456.87</w:t>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975,481.78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ind w:right="1033"/>
        <w:jc w:val="left"/>
        <w:rPr>
          <w:b w:val="0"/>
          <w:bCs w:val="0"/>
        </w:rPr>
      </w:pPr>
      <w:r>
        <w:rPr/>
        <w:pict>
          <v:shape style="position:absolute;margin-left:143.360001pt;margin-top:-45.864365pt;width:.479988pt;height:.54pt;mso-position-horizontal-relative:page;mso-position-vertical-relative:paragraph;z-index:98368" type="#_x0000_t75" stroked="false">
            <v:imagedata r:id="rId459" o:title=""/>
          </v:shape>
        </w:pict>
      </w:r>
      <w:r>
        <w:rPr/>
        <w:pict>
          <v:shape style="position:absolute;margin-left:277.059998pt;margin-top:-45.864365pt;width:.480003pt;height:.54pt;mso-position-horizontal-relative:page;mso-position-vertical-relative:paragraph;z-index:98392" type="#_x0000_t75" stroked="false">
            <v:imagedata r:id="rId459" o:title=""/>
          </v:shape>
        </w:pict>
      </w:r>
      <w:r>
        <w:rPr/>
        <w:pict>
          <v:shape style="position:absolute;margin-left:366.279999pt;margin-top:-45.864365pt;width:.480003pt;height:.54pt;mso-position-horizontal-relative:page;mso-position-vertical-relative:paragraph;z-index:98416" type="#_x0000_t75" stroked="false">
            <v:imagedata r:id="rId459" o:title=""/>
          </v:shape>
        </w:pict>
      </w:r>
      <w:r>
        <w:rPr/>
        <w:pict>
          <v:shape style="position:absolute;margin-left:463.859985pt;margin-top:-45.864365pt;width:.480003pt;height:.54pt;mso-position-horizontal-relative:page;mso-position-vertical-relative:paragraph;z-index:98440" type="#_x0000_t75" stroked="false">
            <v:imagedata r:id="rId459" o:title=""/>
          </v:shape>
        </w:pict>
      </w:r>
      <w:r>
        <w:rPr/>
        <w:pict>
          <v:shape style="position:absolute;margin-left:143.360001pt;margin-top:-29.964355pt;width:.479995pt;height:.72pt;mso-position-horizontal-relative:page;mso-position-vertical-relative:paragraph;z-index:98464" type="#_x0000_t75" stroked="false">
            <v:imagedata r:id="rId462" o:title=""/>
          </v:shape>
        </w:pict>
      </w:r>
      <w:r>
        <w:rPr/>
        <w:pict>
          <v:shape style="position:absolute;margin-left:277.059998pt;margin-top:-29.964355pt;width:.48001pt;height:.72pt;mso-position-horizontal-relative:page;mso-position-vertical-relative:paragraph;z-index:98488" type="#_x0000_t75" stroked="false">
            <v:imagedata r:id="rId462" o:title=""/>
          </v:shape>
        </w:pict>
      </w:r>
      <w:r>
        <w:rPr/>
        <w:pict>
          <v:shape style="position:absolute;margin-left:366.279999pt;margin-top:-29.964355pt;width:.48001pt;height:.72pt;mso-position-horizontal-relative:page;mso-position-vertical-relative:paragraph;z-index:98512" type="#_x0000_t75" stroked="false">
            <v:imagedata r:id="rId462" o:title=""/>
          </v:shape>
        </w:pict>
      </w:r>
      <w:r>
        <w:rPr/>
        <w:pict>
          <v:shape style="position:absolute;margin-left:463.859985pt;margin-top:-29.964355pt;width:.48001pt;height:.72pt;mso-position-horizontal-relative:page;mso-position-vertical-relative:paragraph;z-index:98536" type="#_x0000_t75" stroked="false">
            <v:imagedata r:id="rId462" o:title=""/>
          </v:shape>
        </w:pict>
      </w:r>
      <w:bookmarkStart w:name="17、商誉" w:id="266"/>
      <w:bookmarkEnd w:id="266"/>
      <w:r>
        <w:rPr>
          <w:b w:val="0"/>
          <w:bCs w:val="0"/>
        </w:rPr>
      </w:r>
      <w:r>
        <w:rPr>
          <w:rFonts w:ascii="Times New Roman" w:hAnsi="Times New Roman" w:cs="Times New Roman" w:eastAsia="Times New Roman" w:hint="default"/>
        </w:rPr>
        <w:t>17</w:t>
      </w:r>
      <w:r>
        <w:rPr/>
        <w:t>、商誉</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商誉账面原值" w:id="267"/>
      <w:bookmarkEnd w:id="26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1"/>
        <w:gridCol w:w="1383"/>
        <w:gridCol w:w="1368"/>
        <w:gridCol w:w="1367"/>
        <w:gridCol w:w="1367"/>
        <w:gridCol w:w="1367"/>
        <w:gridCol w:w="1367"/>
      </w:tblGrid>
      <w:tr>
        <w:trPr>
          <w:trHeight w:val="1021" w:hRule="exact"/>
        </w:trPr>
        <w:tc>
          <w:tcPr>
            <w:tcW w:w="13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52" w:right="31"/>
              <w:jc w:val="center"/>
              <w:rPr>
                <w:rFonts w:ascii="宋体" w:hAnsi="宋体" w:cs="宋体" w:eastAsia="宋体" w:hint="default"/>
                <w:sz w:val="21"/>
                <w:szCs w:val="21"/>
              </w:rPr>
            </w:pPr>
            <w:r>
              <w:rPr>
                <w:rFonts w:ascii="宋体" w:hAnsi="宋体" w:cs="宋体" w:eastAsia="宋体" w:hint="default"/>
                <w:sz w:val="21"/>
                <w:szCs w:val="21"/>
              </w:rPr>
              <w:t>被投资单位名 称或形成商誉 的事项</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5"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4"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31" w:hRule="exact"/>
        </w:trPr>
        <w:tc>
          <w:tcPr>
            <w:tcW w:w="135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30"/>
              <w:ind w:left="27" w:right="56"/>
              <w:jc w:val="both"/>
              <w:rPr>
                <w:rFonts w:ascii="宋体" w:hAnsi="宋体" w:cs="宋体" w:eastAsia="宋体" w:hint="default"/>
                <w:sz w:val="21"/>
                <w:szCs w:val="21"/>
              </w:rPr>
            </w:pPr>
            <w:r>
              <w:rPr>
                <w:rFonts w:ascii="宋体" w:hAnsi="宋体" w:cs="宋体" w:eastAsia="宋体" w:hint="default"/>
                <w:sz w:val="21"/>
                <w:szCs w:val="21"/>
              </w:rPr>
              <w:t>成都智达电力 自动控制有限 公司</w:t>
            </w:r>
          </w:p>
        </w:tc>
        <w:tc>
          <w:tcPr>
            <w:tcW w:w="138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6,216,392.25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6,216,392.25</w:t>
            </w:r>
          </w:p>
        </w:tc>
      </w:tr>
      <w:tr>
        <w:trPr>
          <w:trHeight w:val="714" w:hRule="exact"/>
        </w:trPr>
        <w:tc>
          <w:tcPr>
            <w:tcW w:w="135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26"/>
              <w:ind w:left="27" w:right="56"/>
              <w:jc w:val="left"/>
              <w:rPr>
                <w:rFonts w:ascii="宋体" w:hAnsi="宋体" w:cs="宋体" w:eastAsia="宋体" w:hint="default"/>
                <w:sz w:val="21"/>
                <w:szCs w:val="21"/>
              </w:rPr>
            </w:pPr>
            <w:r>
              <w:rPr>
                <w:rFonts w:ascii="宋体" w:hAnsi="宋体" w:cs="宋体" w:eastAsia="宋体" w:hint="default"/>
                <w:sz w:val="21"/>
                <w:szCs w:val="21"/>
              </w:rPr>
              <w:t>安徽大千生物 工程有限公司</w:t>
            </w:r>
          </w:p>
        </w:tc>
        <w:tc>
          <w:tcPr>
            <w:tcW w:w="138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4,445,738.70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81" name="image423.png" descr=""/>
                  <wp:cNvGraphicFramePr>
                    <a:graphicFrameLocks noChangeAspect="1"/>
                  </wp:cNvGraphicFramePr>
                  <a:graphic>
                    <a:graphicData uri="http://schemas.openxmlformats.org/drawingml/2006/picture">
                      <pic:pic>
                        <pic:nvPicPr>
                          <pic:cNvPr id="2982" name="image423.png"/>
                          <pic:cNvPicPr/>
                        </pic:nvPicPr>
                        <pic:blipFill>
                          <a:blip r:embed="rId463"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4,445,738.70</w:t>
            </w:r>
          </w:p>
        </w:tc>
      </w:tr>
      <w:tr>
        <w:trPr>
          <w:trHeight w:val="1026" w:hRule="exact"/>
        </w:trPr>
        <w:tc>
          <w:tcPr>
            <w:tcW w:w="135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26"/>
              <w:ind w:left="27" w:right="56"/>
              <w:jc w:val="both"/>
              <w:rPr>
                <w:rFonts w:ascii="宋体" w:hAnsi="宋体" w:cs="宋体" w:eastAsia="宋体" w:hint="default"/>
                <w:sz w:val="21"/>
                <w:szCs w:val="21"/>
              </w:rPr>
            </w:pPr>
            <w:r>
              <w:rPr>
                <w:rFonts w:ascii="宋体" w:hAnsi="宋体" w:cs="宋体" w:eastAsia="宋体" w:hint="default"/>
                <w:sz w:val="21"/>
                <w:szCs w:val="21"/>
              </w:rPr>
              <w:t>广州埃克森生 物科技有限公 司</w:t>
            </w:r>
          </w:p>
        </w:tc>
        <w:tc>
          <w:tcPr>
            <w:tcW w:w="138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11,062,358.84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11,062,358.84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51"/>
        <w:gridCol w:w="1383"/>
        <w:gridCol w:w="1368"/>
        <w:gridCol w:w="1367"/>
        <w:gridCol w:w="1367"/>
        <w:gridCol w:w="1367"/>
        <w:gridCol w:w="1367"/>
      </w:tblGrid>
      <w:tr>
        <w:trPr>
          <w:trHeight w:val="714" w:hRule="exact"/>
        </w:trPr>
        <w:tc>
          <w:tcPr>
            <w:tcW w:w="135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26"/>
              <w:ind w:left="27" w:right="56"/>
              <w:jc w:val="left"/>
              <w:rPr>
                <w:rFonts w:ascii="宋体" w:hAnsi="宋体" w:cs="宋体" w:eastAsia="宋体" w:hint="default"/>
                <w:sz w:val="21"/>
                <w:szCs w:val="21"/>
              </w:rPr>
            </w:pPr>
            <w:r>
              <w:rPr>
                <w:rFonts w:ascii="宋体" w:hAnsi="宋体" w:cs="宋体" w:eastAsia="宋体" w:hint="default"/>
                <w:sz w:val="21"/>
                <w:szCs w:val="21"/>
              </w:rPr>
              <w:t>江苏世轩科技 股份有限公司</w:t>
            </w:r>
          </w:p>
        </w:tc>
        <w:tc>
          <w:tcPr>
            <w:tcW w:w="138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464,577,070.4</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6</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2983" name="image424.png" descr=""/>
                  <wp:cNvGraphicFramePr>
                    <a:graphicFrameLocks noChangeAspect="1"/>
                  </wp:cNvGraphicFramePr>
                  <a:graphic>
                    <a:graphicData uri="http://schemas.openxmlformats.org/drawingml/2006/picture">
                      <pic:pic>
                        <pic:nvPicPr>
                          <pic:cNvPr id="2984" name="image424.png"/>
                          <pic:cNvPicPr/>
                        </pic:nvPicPr>
                        <pic:blipFill>
                          <a:blip r:embed="rId464"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464,577,070.4</w:t>
            </w:r>
          </w:p>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z w:val="21"/>
              </w:rPr>
              <w:t>6</w:t>
            </w:r>
          </w:p>
        </w:tc>
      </w:tr>
      <w:tr>
        <w:trPr>
          <w:trHeight w:val="714" w:hRule="exact"/>
        </w:trPr>
        <w:tc>
          <w:tcPr>
            <w:tcW w:w="1351"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26"/>
              <w:ind w:left="27" w:right="56"/>
              <w:jc w:val="left"/>
              <w:rPr>
                <w:rFonts w:ascii="宋体" w:hAnsi="宋体" w:cs="宋体" w:eastAsia="宋体" w:hint="default"/>
                <w:sz w:val="21"/>
                <w:szCs w:val="21"/>
              </w:rPr>
            </w:pPr>
            <w:r>
              <w:rPr>
                <w:rFonts w:ascii="宋体" w:hAnsi="宋体" w:cs="宋体" w:eastAsia="宋体" w:hint="default"/>
                <w:sz w:val="21"/>
                <w:szCs w:val="21"/>
              </w:rPr>
              <w:t>广州穗华能源 科技有限公司</w:t>
            </w:r>
          </w:p>
        </w:tc>
        <w:tc>
          <w:tcPr>
            <w:tcW w:w="138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5,389,208.04</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85" name="image424.png" descr=""/>
                  <wp:cNvGraphicFramePr>
                    <a:graphicFrameLocks noChangeAspect="1"/>
                  </wp:cNvGraphicFramePr>
                  <a:graphic>
                    <a:graphicData uri="http://schemas.openxmlformats.org/drawingml/2006/picture">
                      <pic:pic>
                        <pic:nvPicPr>
                          <pic:cNvPr id="2986" name="image424.png"/>
                          <pic:cNvPicPr/>
                        </pic:nvPicPr>
                        <pic:blipFill>
                          <a:blip r:embed="rId464"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21"/>
                <w:szCs w:val="21"/>
              </w:rPr>
            </w:pPr>
            <w:r>
              <w:rPr>
                <w:rFonts w:ascii="Times New Roman"/>
                <w:sz w:val="21"/>
              </w:rPr>
              <w:t>5,389,208.04</w:t>
            </w:r>
          </w:p>
        </w:tc>
      </w:tr>
      <w:tr>
        <w:trPr>
          <w:trHeight w:val="714" w:hRule="exact"/>
        </w:trPr>
        <w:tc>
          <w:tcPr>
            <w:tcW w:w="13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491,690,768.2</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9</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2987" name="image425.png" descr=""/>
                  <wp:cNvGraphicFramePr>
                    <a:graphicFrameLocks noChangeAspect="1"/>
                  </wp:cNvGraphicFramePr>
                  <a:graphic>
                    <a:graphicData uri="http://schemas.openxmlformats.org/drawingml/2006/picture">
                      <pic:pic>
                        <pic:nvPicPr>
                          <pic:cNvPr id="2988" name="image425.png"/>
                          <pic:cNvPicPr/>
                        </pic:nvPicPr>
                        <pic:blipFill>
                          <a:blip r:embed="rId465"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491,690,768.2</w:t>
            </w:r>
          </w:p>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z w:val="21"/>
              </w:rPr>
              <w:t>9</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93.160004pt;margin-top:-84.424393pt;width:.479971pt;height:.66pt;mso-position-horizontal-relative:page;mso-position-vertical-relative:paragraph;z-index:98680" type="#_x0000_t75" stroked="false">
            <v:imagedata r:id="rId466" o:title=""/>
          </v:shape>
        </w:pict>
      </w:r>
      <w:r>
        <w:rPr/>
        <w:pict>
          <v:shape style="position:absolute;margin-left:261.579987pt;margin-top:-84.424393pt;width:.479986pt;height:.66pt;mso-position-horizontal-relative:page;mso-position-vertical-relative:paragraph;z-index:98704" type="#_x0000_t75" stroked="false">
            <v:imagedata r:id="rId466" o:title=""/>
          </v:shape>
        </w:pict>
      </w:r>
      <w:r>
        <w:rPr/>
        <w:pict>
          <v:shape style="position:absolute;margin-left:329.920013pt;margin-top:-84.424393pt;width:.479956pt;height:.66pt;mso-position-horizontal-relative:page;mso-position-vertical-relative:paragraph;z-index:98728" type="#_x0000_t75" stroked="false">
            <v:imagedata r:id="rId466" o:title=""/>
          </v:shape>
        </w:pict>
      </w:r>
      <w:r>
        <w:rPr/>
        <w:pict>
          <v:shape style="position:absolute;margin-left:398.259979pt;margin-top:-84.424393pt;width:.479956pt;height:.66pt;mso-position-horizontal-relative:page;mso-position-vertical-relative:paragraph;z-index:98752" type="#_x0000_t75" stroked="false">
            <v:imagedata r:id="rId466" o:title=""/>
          </v:shape>
        </w:pict>
      </w:r>
      <w:r>
        <w:rPr/>
        <w:pict>
          <v:shape style="position:absolute;margin-left:466.619995pt;margin-top:-84.424393pt;width:.479986pt;height:.66pt;mso-position-horizontal-relative:page;mso-position-vertical-relative:paragraph;z-index:98776" type="#_x0000_t75" stroked="false">
            <v:imagedata r:id="rId466" o:title=""/>
          </v:shape>
        </w:pict>
      </w:r>
      <w:r>
        <w:rPr/>
        <w:pict>
          <v:shape style="position:absolute;margin-left:193.160004pt;margin-top:-48.704334pt;width:.480015pt;height:.66pt;mso-position-horizontal-relative:page;mso-position-vertical-relative:paragraph;z-index:98800" type="#_x0000_t75" stroked="false">
            <v:imagedata r:id="rId466" o:title=""/>
          </v:shape>
        </w:pict>
      </w:r>
      <w:r>
        <w:rPr/>
        <w:pict>
          <v:shape style="position:absolute;margin-left:261.579987pt;margin-top:-48.704334pt;width:.480031pt;height:.66pt;mso-position-horizontal-relative:page;mso-position-vertical-relative:paragraph;z-index:98824" type="#_x0000_t75" stroked="false">
            <v:imagedata r:id="rId466" o:title=""/>
          </v:shape>
        </w:pict>
      </w:r>
      <w:r>
        <w:rPr/>
        <w:pict>
          <v:shape style="position:absolute;margin-left:329.920013pt;margin-top:-48.704334pt;width:.48pt;height:.66pt;mso-position-horizontal-relative:page;mso-position-vertical-relative:paragraph;z-index:98848" type="#_x0000_t75" stroked="false">
            <v:imagedata r:id="rId466" o:title=""/>
          </v:shape>
        </w:pict>
      </w:r>
      <w:r>
        <w:rPr/>
        <w:pict>
          <v:shape style="position:absolute;margin-left:398.259979pt;margin-top:-48.704334pt;width:.48pt;height:.66pt;mso-position-horizontal-relative:page;mso-position-vertical-relative:paragraph;z-index:98872" type="#_x0000_t75" stroked="false">
            <v:imagedata r:id="rId466" o:title=""/>
          </v:shape>
        </w:pict>
      </w:r>
      <w:r>
        <w:rPr/>
        <w:pict>
          <v:shape style="position:absolute;margin-left:466.619995pt;margin-top:-48.704334pt;width:.480031pt;height:.66pt;mso-position-horizontal-relative:page;mso-position-vertical-relative:paragraph;z-index:98896" type="#_x0000_t75" stroked="false">
            <v:imagedata r:id="rId466" o:title=""/>
          </v:shape>
        </w:pict>
      </w:r>
      <w:r>
        <w:rPr/>
        <w:pict>
          <v:shape style="position:absolute;margin-left:193.160004pt;margin-top:-13.004336pt;width:.480015pt;height:.66pt;mso-position-horizontal-relative:page;mso-position-vertical-relative:paragraph;z-index:98920" type="#_x0000_t75" stroked="false">
            <v:imagedata r:id="rId467" o:title=""/>
          </v:shape>
        </w:pict>
      </w:r>
      <w:r>
        <w:rPr/>
        <w:pict>
          <v:shape style="position:absolute;margin-left:261.579987pt;margin-top:-13.004336pt;width:.480031pt;height:.66pt;mso-position-horizontal-relative:page;mso-position-vertical-relative:paragraph;z-index:98944" type="#_x0000_t75" stroked="false">
            <v:imagedata r:id="rId467" o:title=""/>
          </v:shape>
        </w:pict>
      </w:r>
      <w:r>
        <w:rPr/>
        <w:pict>
          <v:shape style="position:absolute;margin-left:329.920013pt;margin-top:-13.004336pt;width:.48pt;height:.66pt;mso-position-horizontal-relative:page;mso-position-vertical-relative:paragraph;z-index:98968" type="#_x0000_t75" stroked="false">
            <v:imagedata r:id="rId467" o:title=""/>
          </v:shape>
        </w:pict>
      </w:r>
      <w:r>
        <w:rPr/>
        <w:pict>
          <v:shape style="position:absolute;margin-left:398.259979pt;margin-top:-13.004336pt;width:.48pt;height:.66pt;mso-position-horizontal-relative:page;mso-position-vertical-relative:paragraph;z-index:98992" type="#_x0000_t75" stroked="false">
            <v:imagedata r:id="rId467" o:title=""/>
          </v:shape>
        </w:pict>
      </w:r>
      <w:r>
        <w:rPr/>
        <w:pict>
          <v:shape style="position:absolute;margin-left:466.619995pt;margin-top:-13.004336pt;width:.480031pt;height:.66pt;mso-position-horizontal-relative:page;mso-position-vertical-relative:paragraph;z-index:99016" type="#_x0000_t75" stroked="false">
            <v:imagedata r:id="rId467" o:title=""/>
          </v:shape>
        </w:pict>
      </w:r>
      <w:bookmarkStart w:name="（2）商誉减值准备" w:id="268"/>
      <w:bookmarkEnd w:id="26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1" w:hRule="exact"/>
        </w:trPr>
        <w:tc>
          <w:tcPr>
            <w:tcW w:w="13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52" w:right="36"/>
              <w:jc w:val="center"/>
              <w:rPr>
                <w:rFonts w:ascii="宋体" w:hAnsi="宋体" w:cs="宋体" w:eastAsia="宋体" w:hint="default"/>
                <w:sz w:val="21"/>
                <w:szCs w:val="21"/>
              </w:rPr>
            </w:pPr>
            <w:r>
              <w:rPr>
                <w:rFonts w:ascii="宋体" w:hAnsi="宋体" w:cs="宋体" w:eastAsia="宋体" w:hint="default"/>
                <w:sz w:val="21"/>
                <w:szCs w:val="21"/>
              </w:rPr>
              <w:t>被投资单位名 称或形成商誉 的事项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5"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4"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31" w:hRule="exact"/>
        </w:trPr>
        <w:tc>
          <w:tcPr>
            <w:tcW w:w="1356"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73" w:lineRule="auto" w:before="30"/>
              <w:ind w:left="27" w:right="61"/>
              <w:jc w:val="both"/>
              <w:rPr>
                <w:rFonts w:ascii="宋体" w:hAnsi="宋体" w:cs="宋体" w:eastAsia="宋体" w:hint="default"/>
                <w:sz w:val="21"/>
                <w:szCs w:val="21"/>
              </w:rPr>
            </w:pPr>
            <w:r>
              <w:rPr>
                <w:rFonts w:ascii="宋体" w:hAnsi="宋体" w:cs="宋体" w:eastAsia="宋体" w:hint="default"/>
                <w:sz w:val="21"/>
                <w:szCs w:val="21"/>
              </w:rPr>
              <w:t>广州埃克森生 物科技有限公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7,571,344.00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31" w:right="0"/>
              <w:jc w:val="left"/>
              <w:rPr>
                <w:rFonts w:ascii="Times New Roman" w:hAnsi="Times New Roman" w:cs="Times New Roman" w:eastAsia="Times New Roman" w:hint="default"/>
                <w:sz w:val="21"/>
                <w:szCs w:val="21"/>
              </w:rPr>
            </w:pPr>
            <w:r>
              <w:rPr>
                <w:rFonts w:ascii="Times New Roman"/>
                <w:sz w:val="21"/>
              </w:rPr>
              <w:t>7,571,344.00</w:t>
            </w:r>
          </w:p>
        </w:tc>
      </w:tr>
      <w:tr>
        <w:trPr>
          <w:trHeight w:val="402" w:hRule="exact"/>
        </w:trPr>
        <w:tc>
          <w:tcPr>
            <w:tcW w:w="13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7,571,344.00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31" w:right="0"/>
              <w:jc w:val="left"/>
              <w:rPr>
                <w:rFonts w:ascii="Times New Roman" w:hAnsi="Times New Roman" w:cs="Times New Roman" w:eastAsia="Times New Roman" w:hint="default"/>
                <w:sz w:val="21"/>
                <w:szCs w:val="21"/>
              </w:rPr>
            </w:pPr>
            <w:r>
              <w:rPr>
                <w:rFonts w:ascii="Times New Roman"/>
                <w:sz w:val="21"/>
              </w:rPr>
              <w:t>7,571,344.00</w:t>
            </w:r>
          </w:p>
        </w:tc>
      </w:tr>
    </w:tbl>
    <w:p>
      <w:pPr>
        <w:spacing w:line="240" w:lineRule="auto" w:before="8"/>
        <w:rPr>
          <w:rFonts w:ascii="宋体" w:hAnsi="宋体" w:cs="宋体" w:eastAsia="宋体" w:hint="default"/>
          <w:sz w:val="6"/>
          <w:szCs w:val="6"/>
        </w:rPr>
      </w:pPr>
    </w:p>
    <w:p>
      <w:pPr>
        <w:pStyle w:val="BodyText"/>
        <w:spacing w:line="364" w:lineRule="auto"/>
        <w:ind w:left="1613" w:right="1153"/>
        <w:jc w:val="left"/>
      </w:pPr>
      <w:r>
        <w:rPr/>
        <w:pict>
          <v:shape style="position:absolute;margin-left:124.820007pt;margin-top:-25.784367pt;width:.479999pt;height:.9pt;mso-position-horizontal-relative:page;mso-position-vertical-relative:paragraph;z-index:99040" type="#_x0000_t75" stroked="false">
            <v:imagedata r:id="rId462" o:title=""/>
          </v:shape>
        </w:pict>
      </w:r>
      <w:r>
        <w:rPr/>
        <w:pict>
          <v:shape style="position:absolute;margin-left:193.160004pt;margin-top:-25.784367pt;width:.479999pt;height:.9pt;mso-position-horizontal-relative:page;mso-position-vertical-relative:paragraph;z-index:99064" type="#_x0000_t75" stroked="false">
            <v:imagedata r:id="rId462" o:title=""/>
          </v:shape>
        </w:pict>
      </w:r>
      <w:r>
        <w:rPr/>
        <w:pict>
          <v:shape style="position:absolute;margin-left:261.579987pt;margin-top:-25.784367pt;width:.480014pt;height:.9pt;mso-position-horizontal-relative:page;mso-position-vertical-relative:paragraph;z-index:99088" type="#_x0000_t75" stroked="false">
            <v:imagedata r:id="rId462" o:title=""/>
          </v:shape>
        </w:pict>
      </w:r>
      <w:r>
        <w:rPr/>
        <w:pict>
          <v:shape style="position:absolute;margin-left:329.920013pt;margin-top:-25.784367pt;width:.479984pt;height:.9pt;mso-position-horizontal-relative:page;mso-position-vertical-relative:paragraph;z-index:99112" type="#_x0000_t75" stroked="false">
            <v:imagedata r:id="rId462" o:title=""/>
          </v:shape>
        </w:pict>
      </w:r>
      <w:r>
        <w:rPr/>
        <w:pict>
          <v:shape style="position:absolute;margin-left:398.259979pt;margin-top:-25.784367pt;width:.479984pt;height:.9pt;mso-position-horizontal-relative:page;mso-position-vertical-relative:paragraph;z-index:99136" type="#_x0000_t75" stroked="false">
            <v:imagedata r:id="rId462" o:title=""/>
          </v:shape>
        </w:pict>
      </w:r>
      <w:r>
        <w:rPr/>
        <w:pict>
          <v:shape style="position:absolute;margin-left:466.619995pt;margin-top:-25.784367pt;width:.480014pt;height:.9pt;mso-position-horizontal-relative:page;mso-position-vertical-relative:paragraph;z-index:99160" type="#_x0000_t75" stroked="false">
            <v:imagedata r:id="rId462" o:title=""/>
          </v:shape>
        </w:pict>
      </w:r>
      <w:r>
        <w:rPr/>
        <w:pict>
          <v:shape style="position:absolute;margin-left:124.820007pt;margin-top:-5.204394pt;width:.47998pt;height:.42pt;mso-position-horizontal-relative:page;mso-position-vertical-relative:paragraph;z-index:99184" type="#_x0000_t75" stroked="false">
            <v:imagedata r:id="rId468" o:title=""/>
          </v:shape>
        </w:pict>
      </w:r>
      <w:r>
        <w:rPr/>
        <w:pict>
          <v:shape style="position:absolute;margin-left:193.160004pt;margin-top:-5.204394pt;width:.47998pt;height:.42pt;mso-position-horizontal-relative:page;mso-position-vertical-relative:paragraph;z-index:99208" type="#_x0000_t75" stroked="false">
            <v:imagedata r:id="rId468" o:title=""/>
          </v:shape>
        </w:pict>
      </w:r>
      <w:r>
        <w:rPr/>
        <w:pict>
          <v:shape style="position:absolute;margin-left:261.579987pt;margin-top:-5.204394pt;width:.479996pt;height:.42pt;mso-position-horizontal-relative:page;mso-position-vertical-relative:paragraph;z-index:99232" type="#_x0000_t75" stroked="false">
            <v:imagedata r:id="rId468" o:title=""/>
          </v:shape>
        </w:pict>
      </w:r>
      <w:r>
        <w:rPr/>
        <w:pict>
          <v:shape style="position:absolute;margin-left:329.920013pt;margin-top:-5.204394pt;width:.479965pt;height:.42pt;mso-position-horizontal-relative:page;mso-position-vertical-relative:paragraph;z-index:99256" type="#_x0000_t75" stroked="false">
            <v:imagedata r:id="rId468" o:title=""/>
          </v:shape>
        </w:pict>
      </w:r>
      <w:r>
        <w:rPr/>
        <w:pict>
          <v:shape style="position:absolute;margin-left:398.259979pt;margin-top:-5.204394pt;width:.479965pt;height:.42pt;mso-position-horizontal-relative:page;mso-position-vertical-relative:paragraph;z-index:99280" type="#_x0000_t75" stroked="false">
            <v:imagedata r:id="rId468" o:title=""/>
          </v:shape>
        </w:pict>
      </w:r>
      <w:r>
        <w:rPr/>
        <w:pict>
          <v:shape style="position:absolute;margin-left:466.619995pt;margin-top:-5.204394pt;width:.479996pt;height:.42pt;mso-position-horizontal-relative:page;mso-position-vertical-relative:paragraph;z-index:99304" type="#_x0000_t75" stroked="false">
            <v:imagedata r:id="rId468" o:title=""/>
          </v:shape>
        </w:pict>
      </w:r>
      <w:r>
        <w:rPr/>
        <w:t>说明商誉减值测试过程、参数及商誉减值损失的确认方法： 注：本公司评估了商誉的可收回金额，本次减值测试对象为中元华电收购广州埃克森生</w:t>
      </w:r>
    </w:p>
    <w:p>
      <w:pPr>
        <w:pStyle w:val="BodyText"/>
        <w:spacing w:line="324" w:lineRule="auto" w:before="2"/>
        <w:ind w:right="1143"/>
        <w:jc w:val="both"/>
      </w:pPr>
      <w:r>
        <w:rPr/>
        <w:t>物科技有限公司所形成的商誉，涉及的资产范围包括组成资产组（</w:t>
      </w:r>
      <w:r>
        <w:rPr>
          <w:rFonts w:ascii="Times New Roman" w:hAnsi="Times New Roman" w:cs="Times New Roman" w:eastAsia="Times New Roman" w:hint="default"/>
        </w:rPr>
        <w:t>CGU</w:t>
      </w:r>
      <w:r>
        <w:rPr/>
        <w:t>）即广州埃克森生物 科技有限公司全部资产及相关负债，包括流动资产、非流动资产及相关负债，采用现金流折 现法确定其预计未来现金流量的现值。上述资产组（</w:t>
      </w:r>
      <w:r>
        <w:rPr>
          <w:rFonts w:ascii="Times New Roman" w:hAnsi="Times New Roman" w:cs="Times New Roman" w:eastAsia="Times New Roman" w:hint="default"/>
        </w:rPr>
        <w:t>CGU</w:t>
      </w:r>
      <w:r>
        <w:rPr/>
        <w:t>）的确认与商誉的初始确认的资产 组（</w:t>
      </w:r>
      <w:r>
        <w:rPr>
          <w:rFonts w:ascii="Times New Roman" w:hAnsi="Times New Roman" w:cs="Times New Roman" w:eastAsia="Times New Roman" w:hint="default"/>
        </w:rPr>
        <w:t>CGU</w:t>
      </w:r>
      <w:r>
        <w:rPr/>
        <w:t>）业务内涵相同，保持了一致性。</w:t>
      </w:r>
    </w:p>
    <w:p>
      <w:pPr>
        <w:pStyle w:val="BodyText"/>
        <w:spacing w:line="240" w:lineRule="auto" w:before="54"/>
        <w:ind w:left="1613" w:right="1033"/>
        <w:jc w:val="left"/>
      </w:pPr>
      <w:r>
        <w:rPr/>
        <w:t>其他说明</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18、长期待摊费用" w:id="269"/>
      <w:bookmarkEnd w:id="269"/>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215.960007pt;margin-top:37.943619pt;width:.479946pt;height:.42pt;mso-position-horizontal-relative:page;mso-position-vertical-relative:paragraph;z-index:99328" type="#_x0000_t75" stroked="false">
            <v:imagedata r:id="rId468" o:title=""/>
          </v:shape>
        </w:pict>
      </w:r>
      <w:r>
        <w:rPr/>
        <w:pict>
          <v:shape style="position:absolute;margin-left:295.720001pt;margin-top:37.943619pt;width:.479961pt;height:.42pt;mso-position-horizontal-relative:page;mso-position-vertical-relative:paragraph;z-index:99352" type="#_x0000_t75" stroked="false">
            <v:imagedata r:id="rId468" o:title=""/>
          </v:shape>
        </w:pict>
      </w:r>
      <w:r>
        <w:rPr/>
        <w:pict>
          <v:shape style="position:absolute;margin-left:375.399994pt;margin-top:37.943619pt;width:.479961pt;height:.42pt;mso-position-horizontal-relative:page;mso-position-vertical-relative:paragraph;z-index:99376" type="#_x0000_t75" stroked="false">
            <v:imagedata r:id="rId468" o:title=""/>
          </v:shape>
        </w:pict>
      </w:r>
      <w:r>
        <w:rPr/>
        <w:pict>
          <v:shape style="position:absolute;margin-left:455.100006pt;margin-top:37.943619pt;width:.47993pt;height:.42pt;mso-position-horizontal-relative:page;mso-position-vertical-relative:paragraph;z-index:99400" type="#_x0000_t75" stroked="false">
            <v:imagedata r:id="rId468" o:title=""/>
          </v:shape>
        </w:pict>
      </w:r>
      <w:r>
        <w:rPr/>
        <w:pict>
          <v:shape style="position:absolute;margin-left:215.960007pt;margin-top:58.043686pt;width:.480015pt;height:.42pt;mso-position-horizontal-relative:page;mso-position-vertical-relative:paragraph;z-index:99424" type="#_x0000_t75" stroked="false">
            <v:imagedata r:id="rId469" o:title=""/>
          </v:shape>
        </w:pict>
      </w:r>
      <w:r>
        <w:rPr/>
        <w:pict>
          <v:shape style="position:absolute;margin-left:295.720001pt;margin-top:58.043686pt;width:.480031pt;height:.42pt;mso-position-horizontal-relative:page;mso-position-vertical-relative:paragraph;z-index:99448" type="#_x0000_t75" stroked="false">
            <v:imagedata r:id="rId469" o:title=""/>
          </v:shape>
        </w:pict>
      </w:r>
      <w:r>
        <w:rPr/>
        <w:pict>
          <v:shape style="position:absolute;margin-left:375.399994pt;margin-top:58.043686pt;width:.480031pt;height:.42pt;mso-position-horizontal-relative:page;mso-position-vertical-relative:paragraph;z-index:99472" type="#_x0000_t75" stroked="false">
            <v:imagedata r:id="rId469" o:title=""/>
          </v:shape>
        </w:pict>
      </w:r>
      <w:r>
        <w:rPr/>
        <w:pict>
          <v:shape style="position:absolute;margin-left:455.100006pt;margin-top:58.043686pt;width:.48pt;height:.42pt;mso-position-horizontal-relative:page;mso-position-vertical-relative:paragraph;z-index:99496" type="#_x0000_t75" stroked="false">
            <v:imagedata r:id="rId469"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6"/>
        <w:gridCol w:w="1584"/>
        <w:gridCol w:w="1595"/>
        <w:gridCol w:w="1594"/>
        <w:gridCol w:w="1594"/>
        <w:gridCol w:w="1595"/>
      </w:tblGrid>
      <w:tr>
        <w:trPr>
          <w:trHeight w:val="402" w:hRule="exact"/>
        </w:trPr>
        <w:tc>
          <w:tcPr>
            <w:tcW w:w="16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589"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2989" name="image430.png" descr=""/>
                  <wp:cNvGraphicFramePr>
                    <a:graphicFrameLocks noChangeAspect="1"/>
                  </wp:cNvGraphicFramePr>
                  <a:graphic>
                    <a:graphicData uri="http://schemas.openxmlformats.org/drawingml/2006/picture">
                      <pic:pic>
                        <pic:nvPicPr>
                          <pic:cNvPr id="2990" name="image430.png"/>
                          <pic:cNvPicPr/>
                        </pic:nvPicPr>
                        <pic:blipFill>
                          <a:blip r:embed="rId47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1"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1" w:right="0"/>
              <w:jc w:val="left"/>
              <w:rPr>
                <w:rFonts w:ascii="宋体" w:hAnsi="宋体" w:cs="宋体" w:eastAsia="宋体" w:hint="default"/>
                <w:sz w:val="21"/>
                <w:szCs w:val="21"/>
              </w:rPr>
            </w:pPr>
            <w:r>
              <w:rPr>
                <w:rFonts w:ascii="宋体" w:hAnsi="宋体" w:cs="宋体" w:eastAsia="宋体" w:hint="default"/>
                <w:sz w:val="21"/>
                <w:szCs w:val="21"/>
              </w:rPr>
              <w:t>其他增加金额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装修费</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589"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91" name="image431.png" descr=""/>
                  <wp:cNvGraphicFramePr>
                    <a:graphicFrameLocks noChangeAspect="1"/>
                  </wp:cNvGraphicFramePr>
                  <a:graphic>
                    <a:graphicData uri="http://schemas.openxmlformats.org/drawingml/2006/picture">
                      <pic:pic>
                        <pic:nvPicPr>
                          <pic:cNvPr id="2992" name="image431.png"/>
                          <pic:cNvPicPr/>
                        </pic:nvPicPr>
                        <pic:blipFill>
                          <a:blip r:embed="rId47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818,966.85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872,511.88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1,254,061.86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837,660.22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1,275,077.09</w:t>
            </w:r>
          </w:p>
        </w:tc>
      </w:tr>
      <w:tr>
        <w:trPr>
          <w:trHeight w:val="402"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房租</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589"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93" name="image431.png" descr=""/>
                  <wp:cNvGraphicFramePr>
                    <a:graphicFrameLocks noChangeAspect="1"/>
                  </wp:cNvGraphicFramePr>
                  <a:graphic>
                    <a:graphicData uri="http://schemas.openxmlformats.org/drawingml/2006/picture">
                      <pic:pic>
                        <pic:nvPicPr>
                          <pic:cNvPr id="2994" name="image431.png"/>
                          <pic:cNvPicPr/>
                        </pic:nvPicPr>
                        <pic:blipFill>
                          <a:blip r:embed="rId47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554,334.43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554,334.43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6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589"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2995" name="image431.png" descr=""/>
                  <wp:cNvGraphicFramePr>
                    <a:graphicFrameLocks noChangeAspect="1"/>
                  </wp:cNvGraphicFramePr>
                  <a:graphic>
                    <a:graphicData uri="http://schemas.openxmlformats.org/drawingml/2006/picture">
                      <pic:pic>
                        <pic:nvPicPr>
                          <pic:cNvPr id="2996" name="image431.png"/>
                          <pic:cNvPicPr/>
                        </pic:nvPicPr>
                        <pic:blipFill>
                          <a:blip r:embed="rId471"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818,966.85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872,511.88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1,808,396.29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1,391,994.65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1,275,077.09</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960007pt;margin-top:-32.864353pt;width:.480015pt;height:.42pt;mso-position-horizontal-relative:page;mso-position-vertical-relative:paragraph;z-index:99520" type="#_x0000_t75" stroked="false">
            <v:imagedata r:id="rId471" o:title=""/>
          </v:shape>
        </w:pict>
      </w:r>
      <w:r>
        <w:rPr/>
        <w:pict>
          <v:shape style="position:absolute;margin-left:295.720001pt;margin-top:-32.864353pt;width:.480031pt;height:.42pt;mso-position-horizontal-relative:page;mso-position-vertical-relative:paragraph;z-index:99544" type="#_x0000_t75" stroked="false">
            <v:imagedata r:id="rId471" o:title=""/>
          </v:shape>
        </w:pict>
      </w:r>
      <w:r>
        <w:rPr/>
        <w:pict>
          <v:shape style="position:absolute;margin-left:375.399994pt;margin-top:-32.864353pt;width:.480031pt;height:.42pt;mso-position-horizontal-relative:page;mso-position-vertical-relative:paragraph;z-index:99568" type="#_x0000_t75" stroked="false">
            <v:imagedata r:id="rId471" o:title=""/>
          </v:shape>
        </w:pict>
      </w:r>
      <w:r>
        <w:rPr/>
        <w:pict>
          <v:shape style="position:absolute;margin-left:455.100006pt;margin-top:-32.864353pt;width:.48pt;height:.42pt;mso-position-horizontal-relative:page;mso-position-vertical-relative:paragraph;z-index:99592" type="#_x0000_t75" stroked="false">
            <v:imagedata r:id="rId471" o:title=""/>
          </v:shape>
        </w:pict>
      </w:r>
      <w:r>
        <w:rPr/>
        <w:pict>
          <v:shape style="position:absolute;margin-left:215.960007pt;margin-top:-12.764361pt;width:.480015pt;height:.42pt;mso-position-horizontal-relative:page;mso-position-vertical-relative:paragraph;z-index:99616" type="#_x0000_t75" stroked="false">
            <v:imagedata r:id="rId471" o:title=""/>
          </v:shape>
        </w:pict>
      </w:r>
      <w:r>
        <w:rPr/>
        <w:pict>
          <v:shape style="position:absolute;margin-left:295.720001pt;margin-top:-12.764361pt;width:.480031pt;height:.42pt;mso-position-horizontal-relative:page;mso-position-vertical-relative:paragraph;z-index:99640" type="#_x0000_t75" stroked="false">
            <v:imagedata r:id="rId471" o:title=""/>
          </v:shape>
        </w:pict>
      </w:r>
      <w:r>
        <w:rPr/>
        <w:pict>
          <v:shape style="position:absolute;margin-left:375.399994pt;margin-top:-12.764361pt;width:.480031pt;height:.42pt;mso-position-horizontal-relative:page;mso-position-vertical-relative:paragraph;z-index:99664" type="#_x0000_t75" stroked="false">
            <v:imagedata r:id="rId471" o:title=""/>
          </v:shape>
        </w:pict>
      </w:r>
      <w:r>
        <w:rPr/>
        <w:pict>
          <v:shape style="position:absolute;margin-left:455.100006pt;margin-top:-12.764361pt;width:.48pt;height:.42pt;mso-position-horizontal-relative:page;mso-position-vertical-relative:paragraph;z-index:99688" type="#_x0000_t75" stroked="false">
            <v:imagedata r:id="rId471" o:title=""/>
          </v:shape>
        </w:pict>
      </w:r>
      <w:bookmarkStart w:name="19、递延所得税资产/递延所得税负债" w:id="270"/>
      <w:bookmarkEnd w:id="270"/>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未经抵销的递延所得税资产" w:id="271"/>
      <w:bookmarkEnd w:id="27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439.320007pt;margin-top:111.779938pt;width:.47993pt;height:.42pt;mso-position-horizontal-relative:page;mso-position-vertical-relative:page;z-index:99712" type="#_x0000_t75" stroked="false">
            <v:imagedata r:id="rId472" o:title=""/>
          </v:shape>
        </w:pict>
      </w:r>
    </w:p>
    <w:tbl>
      <w:tblPr>
        <w:tblW w:w="0" w:type="auto"/>
        <w:jc w:val="left"/>
        <w:tblInd w:w="1136" w:type="dxa"/>
        <w:tblLayout w:type="fixed"/>
        <w:tblCellMar>
          <w:top w:w="0" w:type="dxa"/>
          <w:left w:w="0" w:type="dxa"/>
          <w:bottom w:w="0" w:type="dxa"/>
          <w:right w:w="0" w:type="dxa"/>
        </w:tblCellMar>
        <w:tblLook w:val="01E0"/>
      </w:tblPr>
      <w:tblGrid>
        <w:gridCol w:w="1894"/>
        <w:gridCol w:w="1940"/>
        <w:gridCol w:w="1930"/>
        <w:gridCol w:w="1887"/>
        <w:gridCol w:w="1914"/>
      </w:tblGrid>
      <w:tr>
        <w:trPr>
          <w:trHeight w:val="206" w:hRule="exact"/>
        </w:trPr>
        <w:tc>
          <w:tcPr>
            <w:tcW w:w="1894" w:type="dxa"/>
            <w:tcBorders>
              <w:top w:val="single" w:sz="4" w:space="0" w:color="000000"/>
              <w:left w:val="nil" w:sz="6" w:space="0" w:color="auto"/>
              <w:bottom w:val="nil" w:sz="6" w:space="0" w:color="auto"/>
              <w:right w:val="single" w:sz="4" w:space="0" w:color="000000"/>
            </w:tcBorders>
            <w:shd w:val="clear" w:color="auto" w:fill="D2D2D2"/>
          </w:tcPr>
          <w:p>
            <w:pPr/>
          </w:p>
        </w:tc>
        <w:tc>
          <w:tcPr>
            <w:tcW w:w="38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4"/>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3832" w:val="left" w:leader="none"/>
              </w:tabs>
              <w:spacing w:line="20" w:lineRule="exact"/>
              <w:ind w:left="1" w:right="-23"/>
              <w:jc w:val="left"/>
              <w:rPr>
                <w:rFonts w:ascii="宋体" w:hAnsi="宋体" w:cs="宋体" w:eastAsia="宋体" w:hint="default"/>
                <w:sz w:val="2"/>
                <w:szCs w:val="2"/>
              </w:rPr>
            </w:pPr>
            <w:r>
              <w:rPr>
                <w:rFonts w:ascii="宋体"/>
                <w:sz w:val="2"/>
              </w:rPr>
              <w:drawing>
                <wp:inline distT="0" distB="0" distL="0" distR="0">
                  <wp:extent cx="5994" cy="11239"/>
                  <wp:effectExtent l="0" t="0" r="0" b="0"/>
                  <wp:docPr id="2997" name="image54.png" descr=""/>
                  <wp:cNvGraphicFramePr>
                    <a:graphicFrameLocks noChangeAspect="1"/>
                  </wp:cNvGraphicFramePr>
                  <a:graphic>
                    <a:graphicData uri="http://schemas.openxmlformats.org/drawingml/2006/picture">
                      <pic:pic>
                        <pic:nvPicPr>
                          <pic:cNvPr id="2998" name="image54.png"/>
                          <pic:cNvPicPr/>
                        </pic:nvPicPr>
                        <pic:blipFill>
                          <a:blip r:embed="rId67" cstate="print"/>
                          <a:stretch>
                            <a:fillRect/>
                          </a:stretch>
                        </pic:blipFill>
                        <pic:spPr>
                          <a:xfrm>
                            <a:off x="0" y="0"/>
                            <a:ext cx="5994" cy="11239"/>
                          </a:xfrm>
                          <a:prstGeom prst="rect">
                            <a:avLst/>
                          </a:prstGeom>
                        </pic:spPr>
                      </pic:pic>
                    </a:graphicData>
                  </a:graphic>
                </wp:inline>
              </w:drawing>
            </w:r>
            <w:r>
              <w:rPr>
                <w:rFonts w:ascii="宋体"/>
                <w:sz w:val="2"/>
              </w:rPr>
            </w:r>
            <w:r>
              <w:rPr>
                <w:rFonts w:ascii="宋体"/>
                <w:sz w:val="2"/>
              </w:rPr>
              <w:tab/>
            </w:r>
            <w:r>
              <w:rPr>
                <w:rFonts w:ascii="宋体"/>
                <w:position w:val="1"/>
                <w:sz w:val="2"/>
              </w:rPr>
              <w:drawing>
                <wp:inline distT="0" distB="0" distL="0" distR="0">
                  <wp:extent cx="5987" cy="5238"/>
                  <wp:effectExtent l="0" t="0" r="0" b="0"/>
                  <wp:docPr id="2999" name="image432.png" descr=""/>
                  <wp:cNvGraphicFramePr>
                    <a:graphicFrameLocks noChangeAspect="1"/>
                  </wp:cNvGraphicFramePr>
                  <a:graphic>
                    <a:graphicData uri="http://schemas.openxmlformats.org/drawingml/2006/picture">
                      <pic:pic>
                        <pic:nvPicPr>
                          <pic:cNvPr id="3000"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position w:val="1"/>
                <w:sz w:val="2"/>
              </w:rPr>
            </w:r>
          </w:p>
        </w:tc>
        <w:tc>
          <w:tcPr>
            <w:tcW w:w="3801"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3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89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0" w:type="dxa"/>
            <w:gridSpan w:val="2"/>
            <w:vMerge/>
            <w:tcBorders>
              <w:left w:val="single" w:sz="4" w:space="0" w:color="000000"/>
              <w:bottom w:val="single" w:sz="8" w:space="0" w:color="000000"/>
              <w:right w:val="single" w:sz="4" w:space="0" w:color="000000"/>
            </w:tcBorders>
            <w:shd w:val="clear" w:color="auto" w:fill="D2D2D2"/>
          </w:tcPr>
          <w:p>
            <w:pPr/>
          </w:p>
        </w:tc>
        <w:tc>
          <w:tcPr>
            <w:tcW w:w="3801"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894" w:type="dxa"/>
            <w:vMerge/>
            <w:tcBorders>
              <w:left w:val="nil" w:sz="6" w:space="0" w:color="auto"/>
              <w:bottom w:val="nil" w:sz="6" w:space="0" w:color="auto"/>
              <w:right w:val="single" w:sz="4" w:space="0" w:color="000000"/>
            </w:tcBorders>
            <w:shd w:val="clear" w:color="auto" w:fill="D2D2D2"/>
          </w:tcPr>
          <w:p>
            <w:pP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p>
            <w:pPr>
              <w:pStyle w:val="TableParagraph"/>
              <w:spacing w:line="240" w:lineRule="auto" w:before="5"/>
              <w:ind w:right="0"/>
              <w:jc w:val="left"/>
              <w:rPr>
                <w:rFonts w:ascii="宋体" w:hAnsi="宋体" w:cs="宋体" w:eastAsia="宋体" w:hint="default"/>
                <w:sz w:val="6"/>
                <w:szCs w:val="6"/>
              </w:rPr>
            </w:pPr>
          </w:p>
          <w:p>
            <w:pPr>
              <w:pStyle w:val="TableParagraph"/>
              <w:tabs>
                <w:tab w:pos="1918"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3001" name="image432.png" descr=""/>
                  <wp:cNvGraphicFramePr>
                    <a:graphicFrameLocks noChangeAspect="1"/>
                  </wp:cNvGraphicFramePr>
                  <a:graphic>
                    <a:graphicData uri="http://schemas.openxmlformats.org/drawingml/2006/picture">
                      <pic:pic>
                        <pic:nvPicPr>
                          <pic:cNvPr id="3002"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003" name="image432.png" descr=""/>
                  <wp:cNvGraphicFramePr>
                    <a:graphicFrameLocks noChangeAspect="1"/>
                  </wp:cNvGraphicFramePr>
                  <a:graphic>
                    <a:graphicData uri="http://schemas.openxmlformats.org/drawingml/2006/picture">
                      <pic:pic>
                        <pic:nvPicPr>
                          <pic:cNvPr id="3004"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sz w:val="2"/>
              </w:rPr>
            </w:r>
          </w:p>
        </w:tc>
        <w:tc>
          <w:tcPr>
            <w:tcW w:w="1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3"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005" name="image432.png" descr=""/>
                  <wp:cNvGraphicFramePr>
                    <a:graphicFrameLocks noChangeAspect="1"/>
                  </wp:cNvGraphicFramePr>
                  <a:graphic>
                    <a:graphicData uri="http://schemas.openxmlformats.org/drawingml/2006/picture">
                      <pic:pic>
                        <pic:nvPicPr>
                          <pic:cNvPr id="3006"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8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84"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1894" w:type="dxa"/>
            <w:tcBorders>
              <w:top w:val="nil" w:sz="6" w:space="0" w:color="auto"/>
              <w:left w:val="nil" w:sz="6" w:space="0" w:color="auto"/>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0" w:type="dxa"/>
            <w:vMerge/>
            <w:tcBorders>
              <w:left w:val="single" w:sz="4" w:space="0" w:color="000000"/>
              <w:bottom w:val="single" w:sz="4" w:space="0" w:color="000000"/>
              <w:right w:val="single" w:sz="4" w:space="0" w:color="000000"/>
            </w:tcBorders>
            <w:shd w:val="clear" w:color="auto" w:fill="D2D2D2"/>
          </w:tcPr>
          <w:p>
            <w:pPr/>
          </w:p>
        </w:tc>
        <w:tc>
          <w:tcPr>
            <w:tcW w:w="188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49,285,585.44</w:t>
            </w:r>
          </w:p>
          <w:p>
            <w:pPr>
              <w:pStyle w:val="TableParagraph"/>
              <w:spacing w:line="240" w:lineRule="auto" w:before="2"/>
              <w:ind w:right="0"/>
              <w:jc w:val="left"/>
              <w:rPr>
                <w:rFonts w:ascii="宋体" w:hAnsi="宋体" w:cs="宋体" w:eastAsia="宋体" w:hint="default"/>
                <w:sz w:val="5"/>
                <w:szCs w:val="5"/>
              </w:rPr>
            </w:pPr>
          </w:p>
          <w:p>
            <w:pPr>
              <w:pStyle w:val="TableParagraph"/>
              <w:tabs>
                <w:tab w:pos="1912"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007" name="image432.png" descr=""/>
                  <wp:cNvGraphicFramePr>
                    <a:graphicFrameLocks noChangeAspect="1"/>
                  </wp:cNvGraphicFramePr>
                  <a:graphic>
                    <a:graphicData uri="http://schemas.openxmlformats.org/drawingml/2006/picture">
                      <pic:pic>
                        <pic:nvPicPr>
                          <pic:cNvPr id="3008"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009" name="image432.png" descr=""/>
                  <wp:cNvGraphicFramePr>
                    <a:graphicFrameLocks noChangeAspect="1"/>
                  </wp:cNvGraphicFramePr>
                  <a:graphic>
                    <a:graphicData uri="http://schemas.openxmlformats.org/drawingml/2006/picture">
                      <pic:pic>
                        <pic:nvPicPr>
                          <pic:cNvPr id="3010"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sz w:val="2"/>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
              <w:jc w:val="right"/>
              <w:rPr>
                <w:rFonts w:ascii="Times New Roman" w:hAnsi="Times New Roman" w:cs="Times New Roman" w:eastAsia="Times New Roman" w:hint="default"/>
                <w:sz w:val="21"/>
                <w:szCs w:val="21"/>
              </w:rPr>
            </w:pPr>
            <w:r>
              <w:rPr>
                <w:rFonts w:ascii="Times New Roman"/>
                <w:spacing w:val="-1"/>
                <w:sz w:val="21"/>
              </w:rPr>
              <w:t>7,383,128.13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011" name="image432.png" descr=""/>
                  <wp:cNvGraphicFramePr>
                    <a:graphicFrameLocks noChangeAspect="1"/>
                  </wp:cNvGraphicFramePr>
                  <a:graphic>
                    <a:graphicData uri="http://schemas.openxmlformats.org/drawingml/2006/picture">
                      <pic:pic>
                        <pic:nvPicPr>
                          <pic:cNvPr id="3012"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50,254,744.01</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7,527,109.08</w:t>
            </w:r>
          </w:p>
        </w:tc>
      </w:tr>
      <w:tr>
        <w:trPr>
          <w:trHeight w:val="714"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0" w:right="186"/>
              <w:jc w:val="left"/>
              <w:rPr>
                <w:rFonts w:ascii="宋体" w:hAnsi="宋体" w:cs="宋体" w:eastAsia="宋体" w:hint="default"/>
                <w:sz w:val="21"/>
                <w:szCs w:val="21"/>
              </w:rPr>
            </w:pPr>
            <w:r>
              <w:rPr>
                <w:rFonts w:ascii="宋体" w:hAnsi="宋体" w:cs="宋体" w:eastAsia="宋体" w:hint="default"/>
                <w:sz w:val="21"/>
                <w:szCs w:val="21"/>
              </w:rPr>
              <w:t>内部交易未实现利 润</w:t>
            </w:r>
          </w:p>
        </w:tc>
        <w:tc>
          <w:tcPr>
            <w:tcW w:w="19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15,010,782.73</w:t>
            </w:r>
          </w:p>
          <w:p>
            <w:pPr>
              <w:pStyle w:val="TableParagraph"/>
              <w:spacing w:line="240" w:lineRule="auto" w:before="9"/>
              <w:ind w:right="0"/>
              <w:jc w:val="left"/>
              <w:rPr>
                <w:rFonts w:ascii="宋体" w:hAnsi="宋体" w:cs="宋体" w:eastAsia="宋体" w:hint="default"/>
                <w:sz w:val="16"/>
                <w:szCs w:val="16"/>
              </w:rPr>
            </w:pPr>
          </w:p>
          <w:p>
            <w:pPr>
              <w:pStyle w:val="TableParagraph"/>
              <w:tabs>
                <w:tab w:pos="1912"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3013" name="image432.png" descr=""/>
                  <wp:cNvGraphicFramePr>
                    <a:graphicFrameLocks noChangeAspect="1"/>
                  </wp:cNvGraphicFramePr>
                  <a:graphic>
                    <a:graphicData uri="http://schemas.openxmlformats.org/drawingml/2006/picture">
                      <pic:pic>
                        <pic:nvPicPr>
                          <pic:cNvPr id="3014" name="image432.png"/>
                          <pic:cNvPicPr/>
                        </pic:nvPicPr>
                        <pic:blipFill>
                          <a:blip r:embed="rId472"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3015" name="image432.png" descr=""/>
                  <wp:cNvGraphicFramePr>
                    <a:graphicFrameLocks noChangeAspect="1"/>
                  </wp:cNvGraphicFramePr>
                  <a:graphic>
                    <a:graphicData uri="http://schemas.openxmlformats.org/drawingml/2006/picture">
                      <pic:pic>
                        <pic:nvPicPr>
                          <pic:cNvPr id="3016" name="image432.png"/>
                          <pic:cNvPicPr/>
                        </pic:nvPicPr>
                        <pic:blipFill>
                          <a:blip r:embed="rId472" cstate="print"/>
                          <a:stretch>
                            <a:fillRect/>
                          </a:stretch>
                        </pic:blipFill>
                        <pic:spPr>
                          <a:xfrm>
                            <a:off x="0" y="0"/>
                            <a:ext cx="6095" cy="8381"/>
                          </a:xfrm>
                          <a:prstGeom prst="rect">
                            <a:avLst/>
                          </a:prstGeom>
                        </pic:spPr>
                      </pic:pic>
                    </a:graphicData>
                  </a:graphic>
                </wp:inline>
              </w:drawing>
            </w:r>
            <w:r>
              <w:rPr>
                <w:rFonts w:ascii="宋体"/>
                <w:sz w:val="2"/>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21"/>
                <w:szCs w:val="21"/>
              </w:rPr>
            </w:pPr>
            <w:r>
              <w:rPr>
                <w:rFonts w:ascii="Times New Roman"/>
                <w:spacing w:val="-1"/>
                <w:sz w:val="21"/>
              </w:rPr>
              <w:t>2,284,373.56</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893"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017" name="image432.png" descr=""/>
                  <wp:cNvGraphicFramePr>
                    <a:graphicFrameLocks noChangeAspect="1"/>
                  </wp:cNvGraphicFramePr>
                  <a:graphic>
                    <a:graphicData uri="http://schemas.openxmlformats.org/drawingml/2006/picture">
                      <pic:pic>
                        <pic:nvPicPr>
                          <pic:cNvPr id="3018" name="image432.png"/>
                          <pic:cNvPicPr/>
                        </pic:nvPicPr>
                        <pic:blipFill>
                          <a:blip r:embed="rId47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21,281,296.66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3,368,922.55</w:t>
            </w:r>
          </w:p>
        </w:tc>
      </w:tr>
      <w:tr>
        <w:trPr>
          <w:trHeight w:val="402"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2,095,017.42</w:t>
            </w:r>
          </w:p>
          <w:p>
            <w:pPr>
              <w:pStyle w:val="TableParagraph"/>
              <w:spacing w:line="240" w:lineRule="auto" w:before="2"/>
              <w:ind w:right="0"/>
              <w:jc w:val="left"/>
              <w:rPr>
                <w:rFonts w:ascii="宋体" w:hAnsi="宋体" w:cs="宋体" w:eastAsia="宋体" w:hint="default"/>
                <w:sz w:val="5"/>
                <w:szCs w:val="5"/>
              </w:rPr>
            </w:pPr>
          </w:p>
          <w:p>
            <w:pPr>
              <w:pStyle w:val="TableParagraph"/>
              <w:tabs>
                <w:tab w:pos="1918"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019" name="image432.png" descr=""/>
                  <wp:cNvGraphicFramePr>
                    <a:graphicFrameLocks noChangeAspect="1"/>
                  </wp:cNvGraphicFramePr>
                  <a:graphic>
                    <a:graphicData uri="http://schemas.openxmlformats.org/drawingml/2006/picture">
                      <pic:pic>
                        <pic:nvPicPr>
                          <pic:cNvPr id="3020"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021" name="image432.png" descr=""/>
                  <wp:cNvGraphicFramePr>
                    <a:graphicFrameLocks noChangeAspect="1"/>
                  </wp:cNvGraphicFramePr>
                  <a:graphic>
                    <a:graphicData uri="http://schemas.openxmlformats.org/drawingml/2006/picture">
                      <pic:pic>
                        <pic:nvPicPr>
                          <pic:cNvPr id="3022"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sz w:val="2"/>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8"/>
              <w:jc w:val="right"/>
              <w:rPr>
                <w:rFonts w:ascii="Times New Roman" w:hAnsi="Times New Roman" w:cs="Times New Roman" w:eastAsia="Times New Roman" w:hint="default"/>
                <w:sz w:val="21"/>
                <w:szCs w:val="21"/>
              </w:rPr>
            </w:pPr>
            <w:r>
              <w:rPr>
                <w:rFonts w:ascii="Times New Roman"/>
                <w:spacing w:val="-1"/>
                <w:sz w:val="21"/>
              </w:rPr>
              <w:t>314,252.62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023" name="image432.png" descr=""/>
                  <wp:cNvGraphicFramePr>
                    <a:graphicFrameLocks noChangeAspect="1"/>
                  </wp:cNvGraphicFramePr>
                  <a:graphic>
                    <a:graphicData uri="http://schemas.openxmlformats.org/drawingml/2006/picture">
                      <pic:pic>
                        <pic:nvPicPr>
                          <pic:cNvPr id="3024" name="image432.png"/>
                          <pic:cNvPicPr/>
                        </pic:nvPicPr>
                        <pic:blipFill>
                          <a:blip r:embed="rId47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66,391,385.59</w:t>
            </w:r>
          </w:p>
          <w:p>
            <w:pPr>
              <w:pStyle w:val="TableParagraph"/>
              <w:spacing w:line="240" w:lineRule="auto" w:before="2"/>
              <w:ind w:right="0"/>
              <w:jc w:val="left"/>
              <w:rPr>
                <w:rFonts w:ascii="宋体" w:hAnsi="宋体" w:cs="宋体" w:eastAsia="宋体" w:hint="default"/>
                <w:sz w:val="5"/>
                <w:szCs w:val="5"/>
              </w:rPr>
            </w:pPr>
          </w:p>
          <w:p>
            <w:pPr>
              <w:pStyle w:val="TableParagraph"/>
              <w:tabs>
                <w:tab w:pos="1918" w:val="left" w:leader="none"/>
              </w:tabs>
              <w:spacing w:line="20" w:lineRule="exact"/>
              <w:ind w:left="1"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3025" name="image432.png" descr=""/>
                  <wp:cNvGraphicFramePr>
                    <a:graphicFrameLocks noChangeAspect="1"/>
                  </wp:cNvGraphicFramePr>
                  <a:graphic>
                    <a:graphicData uri="http://schemas.openxmlformats.org/drawingml/2006/picture">
                      <pic:pic>
                        <pic:nvPicPr>
                          <pic:cNvPr id="3026"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027" name="image432.png" descr=""/>
                  <wp:cNvGraphicFramePr>
                    <a:graphicFrameLocks noChangeAspect="1"/>
                  </wp:cNvGraphicFramePr>
                  <a:graphic>
                    <a:graphicData uri="http://schemas.openxmlformats.org/drawingml/2006/picture">
                      <pic:pic>
                        <pic:nvPicPr>
                          <pic:cNvPr id="3028"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sz w:val="2"/>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
              <w:jc w:val="right"/>
              <w:rPr>
                <w:rFonts w:ascii="Times New Roman" w:hAnsi="Times New Roman" w:cs="Times New Roman" w:eastAsia="Times New Roman" w:hint="default"/>
                <w:sz w:val="21"/>
                <w:szCs w:val="21"/>
              </w:rPr>
            </w:pPr>
            <w:r>
              <w:rPr>
                <w:rFonts w:ascii="Times New Roman"/>
                <w:spacing w:val="-1"/>
                <w:sz w:val="21"/>
              </w:rPr>
              <w:t>9,981,754.31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2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029" name="image432.png" descr=""/>
                  <wp:cNvGraphicFramePr>
                    <a:graphicFrameLocks noChangeAspect="1"/>
                  </wp:cNvGraphicFramePr>
                  <a:graphic>
                    <a:graphicData uri="http://schemas.openxmlformats.org/drawingml/2006/picture">
                      <pic:pic>
                        <pic:nvPicPr>
                          <pic:cNvPr id="3030"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71,536,040.67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10,896,031.63</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439.320007pt;margin-top:-88.684372pt;width:.48pt;height:.42pt;mso-position-horizontal-relative:page;mso-position-vertical-relative:paragraph;z-index:99736" type="#_x0000_t75" stroked="false">
            <v:imagedata r:id="rId472" o:title=""/>
          </v:shape>
        </w:pict>
      </w:r>
      <w:r>
        <w:rPr/>
        <w:pict>
          <v:shape style="position:absolute;margin-left:439.320007pt;margin-top:-53.204426pt;width:.479956pt;height:.66pt;mso-position-horizontal-relative:page;mso-position-vertical-relative:paragraph;z-index:99760" type="#_x0000_t75" stroked="false">
            <v:imagedata r:id="rId472" o:title=""/>
          </v:shape>
        </w:pict>
      </w:r>
      <w:r>
        <w:rPr/>
        <w:pict>
          <v:shape style="position:absolute;margin-left:439.320007pt;margin-top:-32.864384pt;width:.48pt;height:.42pt;mso-position-horizontal-relative:page;mso-position-vertical-relative:paragraph;z-index:99784" type="#_x0000_t75" stroked="false">
            <v:imagedata r:id="rId472" o:title=""/>
          </v:shape>
        </w:pict>
      </w:r>
      <w:r>
        <w:rPr/>
        <w:pict>
          <v:shape style="position:absolute;margin-left:439.320007pt;margin-top:-12.764438pt;width:.47993pt;height:.42pt;mso-position-horizontal-relative:page;mso-position-vertical-relative:paragraph;z-index:99808" type="#_x0000_t75" stroked="false">
            <v:imagedata r:id="rId472" o:title=""/>
          </v:shape>
        </w:pict>
      </w:r>
      <w:bookmarkStart w:name="（2）未经抵销的递延所得税负债" w:id="272"/>
      <w:bookmarkEnd w:id="27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152.059998pt;margin-top:39.753601pt;width:.479966pt;height:.9pt;mso-position-horizontal-relative:page;mso-position-vertical-relative:paragraph;z-index:99832" type="#_x0000_t75" stroked="false">
            <v:imagedata r:id="rId67" o:title=""/>
          </v:shape>
        </w:pict>
      </w:r>
      <w:r>
        <w:rPr/>
        <w:pict>
          <v:shape style="position:absolute;margin-left:439.320007pt;margin-top:59.853607pt;width:.47993pt;height:.42pt;mso-position-horizontal-relative:page;mso-position-vertical-relative:paragraph;z-index:99856" type="#_x0000_t75" stroked="false">
            <v:imagedata r:id="rId472"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10"/>
        <w:gridCol w:w="1916"/>
        <w:gridCol w:w="1914"/>
        <w:gridCol w:w="1903"/>
        <w:gridCol w:w="1914"/>
      </w:tblGrid>
      <w:tr>
        <w:trPr>
          <w:trHeight w:val="206" w:hRule="exact"/>
        </w:trPr>
        <w:tc>
          <w:tcPr>
            <w:tcW w:w="1910" w:type="dxa"/>
            <w:tcBorders>
              <w:top w:val="single" w:sz="4" w:space="0" w:color="000000"/>
              <w:left w:val="nil" w:sz="6" w:space="0" w:color="auto"/>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21"/>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380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6" cy="5238"/>
                  <wp:effectExtent l="0" t="0" r="0" b="0"/>
                  <wp:docPr id="3031" name="image432.png" descr=""/>
                  <wp:cNvGraphicFramePr>
                    <a:graphicFrameLocks noChangeAspect="1"/>
                  </wp:cNvGraphicFramePr>
                  <a:graphic>
                    <a:graphicData uri="http://schemas.openxmlformats.org/drawingml/2006/picture">
                      <pic:pic>
                        <pic:nvPicPr>
                          <pic:cNvPr id="3032" name="image432.png"/>
                          <pic:cNvPicPr/>
                        </pic:nvPicPr>
                        <pic:blipFill>
                          <a:blip r:embed="rId472" cstate="print"/>
                          <a:stretch>
                            <a:fillRect/>
                          </a:stretch>
                        </pic:blipFill>
                        <pic:spPr>
                          <a:xfrm>
                            <a:off x="0" y="0"/>
                            <a:ext cx="5986" cy="5238"/>
                          </a:xfrm>
                          <a:prstGeom prst="rect">
                            <a:avLst/>
                          </a:prstGeom>
                        </pic:spPr>
                      </pic:pic>
                    </a:graphicData>
                  </a:graphic>
                </wp:inline>
              </w:drawing>
            </w:r>
            <w:r>
              <w:rPr>
                <w:rFonts w:ascii="宋体" w:hAnsi="宋体" w:cs="宋体" w:eastAsia="宋体" w:hint="default"/>
                <w:sz w:val="2"/>
                <w:szCs w:val="2"/>
              </w:rPr>
            </w:r>
          </w:p>
        </w:tc>
        <w:tc>
          <w:tcPr>
            <w:tcW w:w="3817"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16"/>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91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vMerge/>
            <w:tcBorders>
              <w:left w:val="single" w:sz="4" w:space="0" w:color="000000"/>
              <w:bottom w:val="single" w:sz="8"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910" w:type="dxa"/>
            <w:vMerge/>
            <w:tcBorders>
              <w:left w:val="nil" w:sz="6" w:space="0" w:color="auto"/>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033" name="image432.png" descr=""/>
                  <wp:cNvGraphicFramePr>
                    <a:graphicFrameLocks noChangeAspect="1"/>
                  </wp:cNvGraphicFramePr>
                  <a:graphic>
                    <a:graphicData uri="http://schemas.openxmlformats.org/drawingml/2006/picture">
                      <pic:pic>
                        <pic:nvPicPr>
                          <pic:cNvPr id="3034"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04" w:right="0"/>
              <w:jc w:val="left"/>
              <w:rPr>
                <w:rFonts w:ascii="宋体" w:hAnsi="宋体" w:cs="宋体" w:eastAsia="宋体" w:hint="default"/>
                <w:sz w:val="21"/>
                <w:szCs w:val="21"/>
              </w:rPr>
            </w:pPr>
            <w:r>
              <w:rPr>
                <w:rFonts w:ascii="宋体" w:hAnsi="宋体" w:cs="宋体" w:eastAsia="宋体" w:hint="default"/>
                <w:sz w:val="21"/>
                <w:szCs w:val="21"/>
              </w:rPr>
              <w:t>递延所得税负债</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035" name="image432.png" descr=""/>
                  <wp:cNvGraphicFramePr>
                    <a:graphicFrameLocks noChangeAspect="1"/>
                  </wp:cNvGraphicFramePr>
                  <a:graphic>
                    <a:graphicData uri="http://schemas.openxmlformats.org/drawingml/2006/picture">
                      <pic:pic>
                        <pic:nvPicPr>
                          <pic:cNvPr id="3036"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6" w:hRule="exact"/>
        </w:trPr>
        <w:tc>
          <w:tcPr>
            <w:tcW w:w="1910"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037" name="image432.png" descr=""/>
                  <wp:cNvGraphicFramePr>
                    <a:graphicFrameLocks noChangeAspect="1"/>
                  </wp:cNvGraphicFramePr>
                  <a:graphic>
                    <a:graphicData uri="http://schemas.openxmlformats.org/drawingml/2006/picture">
                      <pic:pic>
                        <pic:nvPicPr>
                          <pic:cNvPr id="3038" name="image432.png"/>
                          <pic:cNvPicPr/>
                        </pic:nvPicPr>
                        <pic:blipFill>
                          <a:blip r:embed="rId472"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209"/>
              <w:jc w:val="left"/>
              <w:rPr>
                <w:rFonts w:ascii="宋体" w:hAnsi="宋体" w:cs="宋体" w:eastAsia="宋体" w:hint="default"/>
                <w:sz w:val="21"/>
                <w:szCs w:val="21"/>
              </w:rPr>
            </w:pPr>
            <w:r>
              <w:rPr>
                <w:rFonts w:ascii="宋体" w:hAnsi="宋体" w:cs="宋体" w:eastAsia="宋体" w:hint="default"/>
                <w:sz w:val="21"/>
                <w:szCs w:val="21"/>
              </w:rPr>
              <w:t>非同一控制企业合 并资产评估增值</w:t>
            </w:r>
          </w:p>
          <w:p>
            <w:pPr>
              <w:pStyle w:val="TableParagraph"/>
              <w:spacing w:line="240" w:lineRule="auto" w:before="10"/>
              <w:ind w:right="0"/>
              <w:jc w:val="left"/>
              <w:rPr>
                <w:rFonts w:ascii="宋体" w:hAnsi="宋体" w:cs="宋体" w:eastAsia="宋体" w:hint="default"/>
                <w:sz w:val="3"/>
                <w:szCs w:val="3"/>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039" name="image432.png" descr=""/>
                  <wp:cNvGraphicFramePr>
                    <a:graphicFrameLocks noChangeAspect="1"/>
                  </wp:cNvGraphicFramePr>
                  <a:graphic>
                    <a:graphicData uri="http://schemas.openxmlformats.org/drawingml/2006/picture">
                      <pic:pic>
                        <pic:nvPicPr>
                          <pic:cNvPr id="3040" name="image432.png"/>
                          <pic:cNvPicPr/>
                        </pic:nvPicPr>
                        <pic:blipFill>
                          <a:blip r:embed="rId472"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12,230,952.20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88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3041" name="image432.png" descr=""/>
                  <wp:cNvGraphicFramePr>
                    <a:graphicFrameLocks noChangeAspect="1"/>
                  </wp:cNvGraphicFramePr>
                  <a:graphic>
                    <a:graphicData uri="http://schemas.openxmlformats.org/drawingml/2006/picture">
                      <pic:pic>
                        <pic:nvPicPr>
                          <pic:cNvPr id="3042" name="image432.png"/>
                          <pic:cNvPicPr/>
                        </pic:nvPicPr>
                        <pic:blipFill>
                          <a:blip r:embed="rId472"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1,834,642.83</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043" name="image432.png" descr=""/>
                  <wp:cNvGraphicFramePr>
                    <a:graphicFrameLocks noChangeAspect="1"/>
                  </wp:cNvGraphicFramePr>
                  <a:graphic>
                    <a:graphicData uri="http://schemas.openxmlformats.org/drawingml/2006/picture">
                      <pic:pic>
                        <pic:nvPicPr>
                          <pic:cNvPr id="3044" name="image432.png"/>
                          <pic:cNvPicPr/>
                        </pic:nvPicPr>
                        <pic:blipFill>
                          <a:blip r:embed="rId472"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18,612,318.53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2,791,847.78</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45" name="image433.png" descr=""/>
                  <wp:cNvGraphicFramePr>
                    <a:graphicFrameLocks noChangeAspect="1"/>
                  </wp:cNvGraphicFramePr>
                  <a:graphic>
                    <a:graphicData uri="http://schemas.openxmlformats.org/drawingml/2006/picture">
                      <pic:pic>
                        <pic:nvPicPr>
                          <pic:cNvPr id="3046" name="image433.png"/>
                          <pic:cNvPicPr/>
                        </pic:nvPicPr>
                        <pic:blipFill>
                          <a:blip r:embed="rId47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12,230,952.20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8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47" name="image433.png" descr=""/>
                  <wp:cNvGraphicFramePr>
                    <a:graphicFrameLocks noChangeAspect="1"/>
                  </wp:cNvGraphicFramePr>
                  <a:graphic>
                    <a:graphicData uri="http://schemas.openxmlformats.org/drawingml/2006/picture">
                      <pic:pic>
                        <pic:nvPicPr>
                          <pic:cNvPr id="3048" name="image433.png"/>
                          <pic:cNvPicPr/>
                        </pic:nvPicPr>
                        <pic:blipFill>
                          <a:blip r:embed="rId47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1,834,642.83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49" name="image433.png" descr=""/>
                  <wp:cNvGraphicFramePr>
                    <a:graphicFrameLocks noChangeAspect="1"/>
                  </wp:cNvGraphicFramePr>
                  <a:graphic>
                    <a:graphicData uri="http://schemas.openxmlformats.org/drawingml/2006/picture">
                      <pic:pic>
                        <pic:nvPicPr>
                          <pic:cNvPr id="3050" name="image433.png"/>
                          <pic:cNvPicPr/>
                        </pic:nvPicPr>
                        <pic:blipFill>
                          <a:blip r:embed="rId47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18,612,318.53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2,791,847.78</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439.320007pt;margin-top:-33.104374pt;width:.479978pt;height:.66pt;mso-position-horizontal-relative:page;mso-position-vertical-relative:paragraph;z-index:99880" type="#_x0000_t75" stroked="false">
            <v:imagedata r:id="rId474" o:title=""/>
          </v:shape>
        </w:pict>
      </w:r>
      <w:r>
        <w:rPr/>
        <w:pict>
          <v:shape style="position:absolute;margin-left:439.320007pt;margin-top:-12.764377pt;width:.479965pt;height:.42pt;mso-position-horizontal-relative:page;mso-position-vertical-relative:paragraph;z-index:99904" type="#_x0000_t75" stroked="false">
            <v:imagedata r:id="rId475" o:title=""/>
          </v:shape>
        </w:pict>
      </w:r>
      <w:bookmarkStart w:name="（3）以抵销后净额列示的递延所得税资产或负债" w:id="273"/>
      <w:bookmarkEnd w:id="27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910"/>
        <w:gridCol w:w="1916"/>
        <w:gridCol w:w="1914"/>
        <w:gridCol w:w="1903"/>
        <w:gridCol w:w="1900"/>
      </w:tblGrid>
      <w:tr>
        <w:trPr>
          <w:trHeight w:val="162" w:hRule="exact"/>
        </w:trPr>
        <w:tc>
          <w:tcPr>
            <w:tcW w:w="1910" w:type="dxa"/>
            <w:vMerge w:val="restart"/>
            <w:tcBorders>
              <w:top w:val="single" w:sz="4" w:space="0" w:color="000000"/>
              <w:left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00" w:right="122"/>
              <w:jc w:val="center"/>
              <w:rPr>
                <w:rFonts w:ascii="宋体" w:hAnsi="宋体" w:cs="宋体" w:eastAsia="宋体" w:hint="default"/>
                <w:sz w:val="21"/>
                <w:szCs w:val="21"/>
              </w:rPr>
            </w:pPr>
            <w:r>
              <w:rPr>
                <w:rFonts w:ascii="宋体" w:hAnsi="宋体" w:cs="宋体" w:eastAsia="宋体" w:hint="default"/>
                <w:sz w:val="21"/>
                <w:szCs w:val="21"/>
              </w:rPr>
              <w:t>抵销后递延所得税 资产或负债期末余 额</w:t>
            </w:r>
          </w:p>
          <w:p>
            <w:pPr>
              <w:pStyle w:val="TableParagraph"/>
              <w:spacing w:line="240" w:lineRule="auto" w:before="4"/>
              <w:ind w:right="0"/>
              <w:jc w:val="left"/>
              <w:rPr>
                <w:rFonts w:ascii="宋体" w:hAnsi="宋体" w:cs="宋体" w:eastAsia="宋体" w:hint="default"/>
                <w:sz w:val="3"/>
                <w:szCs w:val="3"/>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3051" name="image422.png" descr=""/>
                  <wp:cNvGraphicFramePr>
                    <a:graphicFrameLocks noChangeAspect="1"/>
                  </wp:cNvGraphicFramePr>
                  <a:graphic>
                    <a:graphicData uri="http://schemas.openxmlformats.org/drawingml/2006/picture">
                      <pic:pic>
                        <pic:nvPicPr>
                          <pic:cNvPr id="3052" name="image422.png"/>
                          <pic:cNvPicPr/>
                        </pic:nvPicPr>
                        <pic:blipFill>
                          <a:blip r:embed="rId462"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tc>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27"/>
              <w:ind w:left="111" w:right="101"/>
              <w:jc w:val="center"/>
              <w:rPr>
                <w:rFonts w:ascii="宋体" w:hAnsi="宋体" w:cs="宋体" w:eastAsia="宋体" w:hint="default"/>
                <w:sz w:val="21"/>
                <w:szCs w:val="21"/>
              </w:rPr>
            </w:pPr>
            <w:r>
              <w:rPr>
                <w:rFonts w:ascii="宋体" w:hAnsi="宋体" w:cs="宋体" w:eastAsia="宋体" w:hint="default"/>
                <w:sz w:val="21"/>
                <w:szCs w:val="21"/>
              </w:rPr>
              <w:t>抵销后递延所得税 资产或负债期初余 额</w:t>
            </w:r>
          </w:p>
        </w:tc>
      </w:tr>
      <w:tr>
        <w:trPr>
          <w:trHeight w:val="156" w:hRule="exact"/>
        </w:trPr>
        <w:tc>
          <w:tcPr>
            <w:tcW w:w="1910" w:type="dxa"/>
            <w:vMerge/>
            <w:tcBorders>
              <w:left w:val="nil" w:sz="6" w:space="0" w:color="auto"/>
              <w:bottom w:val="nil" w:sz="6" w:space="0" w:color="auto"/>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2" w:right="122"/>
              <w:jc w:val="left"/>
              <w:rPr>
                <w:rFonts w:ascii="宋体" w:hAnsi="宋体" w:cs="宋体" w:eastAsia="宋体" w:hint="default"/>
                <w:sz w:val="21"/>
                <w:szCs w:val="21"/>
              </w:rPr>
            </w:pPr>
            <w:r>
              <w:rPr>
                <w:rFonts w:ascii="宋体" w:hAnsi="宋体" w:cs="宋体" w:eastAsia="宋体" w:hint="default"/>
                <w:sz w:val="21"/>
                <w:szCs w:val="21"/>
              </w:rPr>
              <w:t>递延所得税资产和 负债期末互抵金额</w:t>
            </w:r>
          </w:p>
        </w:tc>
        <w:tc>
          <w:tcPr>
            <w:tcW w:w="1914" w:type="dxa"/>
            <w:vMerge/>
            <w:tcBorders>
              <w:left w:val="single" w:sz="4" w:space="0" w:color="000000"/>
              <w:right w:val="single" w:sz="4" w:space="0" w:color="000000"/>
            </w:tcBorders>
            <w:shd w:val="clear" w:color="auto" w:fill="D2D2D2"/>
          </w:tcPr>
          <w:p>
            <w:pPr/>
          </w:p>
        </w:tc>
        <w:tc>
          <w:tcPr>
            <w:tcW w:w="190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0" w:right="111"/>
              <w:jc w:val="left"/>
              <w:rPr>
                <w:rFonts w:ascii="宋体" w:hAnsi="宋体" w:cs="宋体" w:eastAsia="宋体" w:hint="default"/>
                <w:sz w:val="21"/>
                <w:szCs w:val="21"/>
              </w:rPr>
            </w:pPr>
            <w:r>
              <w:rPr>
                <w:rFonts w:ascii="宋体" w:hAnsi="宋体" w:cs="宋体" w:eastAsia="宋体" w:hint="default"/>
                <w:sz w:val="21"/>
                <w:szCs w:val="21"/>
              </w:rPr>
              <w:t>递延所得税资产和 负债期初互抵金额</w:t>
            </w:r>
          </w:p>
        </w:tc>
        <w:tc>
          <w:tcPr>
            <w:tcW w:w="1900" w:type="dxa"/>
            <w:vMerge/>
            <w:tcBorders>
              <w:left w:val="single" w:sz="4" w:space="0" w:color="000000"/>
              <w:right w:val="nil" w:sz="6" w:space="0" w:color="auto"/>
            </w:tcBorders>
            <w:shd w:val="clear" w:color="auto" w:fill="D2D2D2"/>
          </w:tcPr>
          <w:p>
            <w:pPr/>
          </w:p>
        </w:tc>
      </w:tr>
      <w:tr>
        <w:trPr>
          <w:trHeight w:val="391" w:hRule="exact"/>
        </w:trPr>
        <w:tc>
          <w:tcPr>
            <w:tcW w:w="191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c>
          <w:tcPr>
            <w:tcW w:w="1900" w:type="dxa"/>
            <w:vMerge/>
            <w:tcBorders>
              <w:left w:val="single" w:sz="4" w:space="0" w:color="000000"/>
              <w:right w:val="nil" w:sz="6" w:space="0" w:color="auto"/>
            </w:tcBorders>
            <w:shd w:val="clear" w:color="auto" w:fill="D2D2D2"/>
          </w:tcPr>
          <w:p>
            <w:pPr/>
          </w:p>
        </w:tc>
      </w:tr>
      <w:tr>
        <w:trPr>
          <w:trHeight w:val="156" w:hRule="exact"/>
        </w:trPr>
        <w:tc>
          <w:tcPr>
            <w:tcW w:w="191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3053" name="image422.png" descr=""/>
                  <wp:cNvGraphicFramePr>
                    <a:graphicFrameLocks noChangeAspect="1"/>
                  </wp:cNvGraphicFramePr>
                  <a:graphic>
                    <a:graphicData uri="http://schemas.openxmlformats.org/drawingml/2006/picture">
                      <pic:pic>
                        <pic:nvPicPr>
                          <pic:cNvPr id="3054" name="image422.png"/>
                          <pic:cNvPicPr/>
                        </pic:nvPicPr>
                        <pic:blipFill>
                          <a:blip r:embed="rId462"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tc>
        <w:tc>
          <w:tcPr>
            <w:tcW w:w="1916"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bottom w:val="nil" w:sz="6" w:space="0" w:color="auto"/>
              <w:right w:val="single" w:sz="4" w:space="0" w:color="000000"/>
            </w:tcBorders>
            <w:shd w:val="clear" w:color="auto" w:fill="D2D2D2"/>
          </w:tcPr>
          <w:p>
            <w:pPr/>
          </w:p>
        </w:tc>
        <w:tc>
          <w:tcPr>
            <w:tcW w:w="1900" w:type="dxa"/>
            <w:vMerge/>
            <w:tcBorders>
              <w:left w:val="single" w:sz="4" w:space="0" w:color="000000"/>
              <w:right w:val="nil" w:sz="6" w:space="0" w:color="auto"/>
            </w:tcBorders>
            <w:shd w:val="clear" w:color="auto" w:fill="D2D2D2"/>
          </w:tcPr>
          <w:p>
            <w:pPr/>
          </w:p>
        </w:tc>
      </w:tr>
      <w:tr>
        <w:trPr>
          <w:trHeight w:val="161" w:hRule="exact"/>
        </w:trPr>
        <w:tc>
          <w:tcPr>
            <w:tcW w:w="1910" w:type="dxa"/>
            <w:vMerge/>
            <w:tcBorders>
              <w:left w:val="nil" w:sz="6" w:space="0" w:color="auto"/>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0"/>
                <w:szCs w:val="10"/>
              </w:rPr>
            </w:pPr>
          </w:p>
          <w:p>
            <w:pPr>
              <w:pStyle w:val="TableParagraph"/>
              <w:spacing w:line="20" w:lineRule="exact"/>
              <w:ind w:left="189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3055" name="image422.png" descr=""/>
                  <wp:cNvGraphicFramePr>
                    <a:graphicFrameLocks noChangeAspect="1"/>
                  </wp:cNvGraphicFramePr>
                  <a:graphic>
                    <a:graphicData uri="http://schemas.openxmlformats.org/drawingml/2006/picture">
                      <pic:pic>
                        <pic:nvPicPr>
                          <pic:cNvPr id="3056" name="image422.png"/>
                          <pic:cNvPicPr/>
                        </pic:nvPicPr>
                        <pic:blipFill>
                          <a:blip r:embed="rId462"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0"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57" name="image436.png" descr=""/>
                  <wp:cNvGraphicFramePr>
                    <a:graphicFrameLocks noChangeAspect="1"/>
                  </wp:cNvGraphicFramePr>
                  <a:graphic>
                    <a:graphicData uri="http://schemas.openxmlformats.org/drawingml/2006/picture">
                      <pic:pic>
                        <pic:nvPicPr>
                          <pic:cNvPr id="3058" name="image436.png"/>
                          <pic:cNvPicPr/>
                        </pic:nvPicPr>
                        <pic:blipFill>
                          <a:blip r:embed="rId47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0" w:lineRule="exact"/>
              <w:ind w:left="188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59" name="image436.png" descr=""/>
                  <wp:cNvGraphicFramePr>
                    <a:graphicFrameLocks noChangeAspect="1"/>
                  </wp:cNvGraphicFramePr>
                  <a:graphic>
                    <a:graphicData uri="http://schemas.openxmlformats.org/drawingml/2006/picture">
                      <pic:pic>
                        <pic:nvPicPr>
                          <pic:cNvPr id="3060" name="image436.png"/>
                          <pic:cNvPicPr/>
                        </pic:nvPicPr>
                        <pic:blipFill>
                          <a:blip r:embed="rId47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9,981,754.31</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61" name="image436.png" descr=""/>
                  <wp:cNvGraphicFramePr>
                    <a:graphicFrameLocks noChangeAspect="1"/>
                  </wp:cNvGraphicFramePr>
                  <a:graphic>
                    <a:graphicData uri="http://schemas.openxmlformats.org/drawingml/2006/picture">
                      <pic:pic>
                        <pic:nvPicPr>
                          <pic:cNvPr id="3062" name="image436.png"/>
                          <pic:cNvPicPr/>
                        </pic:nvPicPr>
                        <pic:blipFill>
                          <a:blip r:embed="rId47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10,896,031.63</w:t>
            </w:r>
          </w:p>
        </w:tc>
      </w:tr>
      <w:tr>
        <w:trPr>
          <w:trHeight w:val="403"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递延所得税负债</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893"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063" name="image436.png" descr=""/>
                  <wp:cNvGraphicFramePr>
                    <a:graphicFrameLocks noChangeAspect="1"/>
                  </wp:cNvGraphicFramePr>
                  <a:graphic>
                    <a:graphicData uri="http://schemas.openxmlformats.org/drawingml/2006/picture">
                      <pic:pic>
                        <pic:nvPicPr>
                          <pic:cNvPr id="3064" name="image436.png"/>
                          <pic:cNvPicPr/>
                        </pic:nvPicPr>
                        <pic:blipFill>
                          <a:blip r:embed="rId476"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1888"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065" name="image436.png" descr=""/>
                  <wp:cNvGraphicFramePr>
                    <a:graphicFrameLocks noChangeAspect="1"/>
                  </wp:cNvGraphicFramePr>
                  <a:graphic>
                    <a:graphicData uri="http://schemas.openxmlformats.org/drawingml/2006/picture">
                      <pic:pic>
                        <pic:nvPicPr>
                          <pic:cNvPr id="3066" name="image436.png"/>
                          <pic:cNvPicPr/>
                        </pic:nvPicPr>
                        <pic:blipFill>
                          <a:blip r:embed="rId476"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pacing w:val="-1"/>
                <w:sz w:val="21"/>
              </w:rPr>
              <w:t>1,834,642.83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067" name="image436.png" descr=""/>
                  <wp:cNvGraphicFramePr>
                    <a:graphicFrameLocks noChangeAspect="1"/>
                  </wp:cNvGraphicFramePr>
                  <a:graphic>
                    <a:graphicData uri="http://schemas.openxmlformats.org/drawingml/2006/picture">
                      <pic:pic>
                        <pic:nvPicPr>
                          <pic:cNvPr id="3068" name="image436.png"/>
                          <pic:cNvPicPr/>
                        </pic:nvPicPr>
                        <pic:blipFill>
                          <a:blip r:embed="rId476"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2,791,847.78</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439.320007pt;margin-top:-53.504383pt;width:.479984pt;height:.9pt;mso-position-horizontal-relative:page;mso-position-vertical-relative:paragraph;z-index:99928" type="#_x0000_t75" stroked="false">
            <v:imagedata r:id="rId462" o:title=""/>
          </v:shape>
        </w:pict>
      </w:r>
      <w:r>
        <w:rPr/>
        <w:pict>
          <v:shape style="position:absolute;margin-left:439.320007pt;margin-top:-32.924397pt;width:.479965pt;height:.42pt;mso-position-horizontal-relative:page;mso-position-vertical-relative:paragraph;z-index:99952" type="#_x0000_t75" stroked="false">
            <v:imagedata r:id="rId476" o:title=""/>
          </v:shape>
        </w:pict>
      </w:r>
      <w:r>
        <w:rPr/>
        <w:pict>
          <v:shape style="position:absolute;margin-left:439.320007pt;margin-top:-12.824359pt;width:.48pt;height:.48pt;mso-position-horizontal-relative:page;mso-position-vertical-relative:paragraph;z-index:99976" type="#_x0000_t75" stroked="false">
            <v:imagedata r:id="rId476" o:title=""/>
          </v:shape>
        </w:pict>
      </w:r>
      <w:bookmarkStart w:name="（4）未确认递延所得税资产明细" w:id="274"/>
      <w:bookmarkEnd w:id="27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75.52002pt;margin-top:39.69368pt;width:.480031pt;height:.42pt;mso-position-horizontal-relative:page;mso-position-vertical-relative:paragraph;z-index:100000" type="#_x0000_t75" stroked="false">
            <v:imagedata r:id="rId477" o:title=""/>
          </v:shape>
        </w:pict>
      </w:r>
      <w:r>
        <w:rPr/>
        <w:pict>
          <v:shape style="position:absolute;margin-left:375.52002pt;margin-top:59.793686pt;width:.480031pt;height:.42pt;mso-position-horizontal-relative:page;mso-position-vertical-relative:paragraph;z-index:100024" type="#_x0000_t75" stroked="false">
            <v:imagedata r:id="rId47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3157"/>
        <w:gridCol w:w="3210"/>
        <w:gridCol w:w="3176"/>
      </w:tblGrid>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069" name="image437.png" descr=""/>
                  <wp:cNvGraphicFramePr>
                    <a:graphicFrameLocks noChangeAspect="1"/>
                  </wp:cNvGraphicFramePr>
                  <a:graphic>
                    <a:graphicData uri="http://schemas.openxmlformats.org/drawingml/2006/picture">
                      <pic:pic>
                        <pic:nvPicPr>
                          <pic:cNvPr id="3070" name="image437.png"/>
                          <pic:cNvPicPr/>
                        </pic:nvPicPr>
                        <pic:blipFill>
                          <a:blip r:embed="rId47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1,126,901.08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071" name="image437.png" descr=""/>
                  <wp:cNvGraphicFramePr>
                    <a:graphicFrameLocks noChangeAspect="1"/>
                  </wp:cNvGraphicFramePr>
                  <a:graphic>
                    <a:graphicData uri="http://schemas.openxmlformats.org/drawingml/2006/picture">
                      <pic:pic>
                        <pic:nvPicPr>
                          <pic:cNvPr id="3072" name="image437.png"/>
                          <pic:cNvPicPr/>
                        </pic:nvPicPr>
                        <pic:blipFill>
                          <a:blip r:embed="rId47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31,284,189.87</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073" name="image438.png" descr=""/>
                  <wp:cNvGraphicFramePr>
                    <a:graphicFrameLocks noChangeAspect="1"/>
                  </wp:cNvGraphicFramePr>
                  <a:graphic>
                    <a:graphicData uri="http://schemas.openxmlformats.org/drawingml/2006/picture">
                      <pic:pic>
                        <pic:nvPicPr>
                          <pic:cNvPr id="3074" name="image438.png"/>
                          <pic:cNvPicPr/>
                        </pic:nvPicPr>
                        <pic:blipFill>
                          <a:blip r:embed="rId478"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26,009,238.62</w:t>
            </w:r>
          </w:p>
        </w:tc>
      </w:tr>
      <w:tr>
        <w:trPr>
          <w:trHeight w:val="403"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32,411,090.95</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01" cy="6000"/>
                  <wp:effectExtent l="0" t="0" r="0" b="0"/>
                  <wp:docPr id="3075" name="image438.png" descr=""/>
                  <wp:cNvGraphicFramePr>
                    <a:graphicFrameLocks noChangeAspect="1"/>
                  </wp:cNvGraphicFramePr>
                  <a:graphic>
                    <a:graphicData uri="http://schemas.openxmlformats.org/drawingml/2006/picture">
                      <pic:pic>
                        <pic:nvPicPr>
                          <pic:cNvPr id="3076" name="image438.png"/>
                          <pic:cNvPicPr/>
                        </pic:nvPicPr>
                        <pic:blipFill>
                          <a:blip r:embed="rId478" cstate="print"/>
                          <a:stretch>
                            <a:fillRect/>
                          </a:stretch>
                        </pic:blipFill>
                        <pic:spPr>
                          <a:xfrm>
                            <a:off x="0" y="0"/>
                            <a:ext cx="6001" cy="6000"/>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26,009,238.62</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375.52002pt;margin-top:-32.924366pt;width:.480031pt;height:.42pt;mso-position-horizontal-relative:page;mso-position-vertical-relative:paragraph;z-index:100048" type="#_x0000_t75" stroked="false">
            <v:imagedata r:id="rId478" o:title=""/>
          </v:shape>
        </w:pict>
      </w:r>
      <w:r>
        <w:rPr/>
        <w:pict>
          <v:shape style="position:absolute;margin-left:375.52002pt;margin-top:-12.824359pt;width:.480031pt;height:.48pt;mso-position-horizontal-relative:page;mso-position-vertical-relative:paragraph;z-index:100072" type="#_x0000_t75" stroked="false">
            <v:imagedata r:id="rId478" o:title=""/>
          </v:shape>
        </w:pict>
      </w:r>
      <w:bookmarkStart w:name="（5）未确认递延所得税资产的可抵扣亏损将于以下年度到期" w:id="275"/>
      <w:bookmarkEnd w:id="27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175.940002pt;margin-top:39.69368pt;width:.480015pt;height:.42pt;mso-position-horizontal-relative:page;mso-position-vertical-relative:paragraph;z-index:100096" type="#_x0000_t75" stroked="false">
            <v:imagedata r:id="rId479" o:title=""/>
          </v:shape>
        </w:pict>
      </w:r>
      <w:r>
        <w:rPr/>
        <w:pict>
          <v:shape style="position:absolute;margin-left:295.720001pt;margin-top:39.69368pt;width:.480031pt;height:.42pt;mso-position-horizontal-relative:page;mso-position-vertical-relative:paragraph;z-index:100120" type="#_x0000_t75" stroked="false">
            <v:imagedata r:id="rId479" o:title=""/>
          </v:shape>
        </w:pict>
      </w:r>
      <w:r>
        <w:rPr/>
        <w:pict>
          <v:shape style="position:absolute;margin-left:415.320007pt;margin-top:39.69368pt;width:.48pt;height:.42pt;mso-position-horizontal-relative:page;mso-position-vertical-relative:paragraph;z-index:100144" type="#_x0000_t75" stroked="false">
            <v:imagedata r:id="rId479"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75.940002pt;margin-top:91.679993pt;width:.480015pt;height:.42pt;mso-position-horizontal-relative:page;mso-position-vertical-relative:page;z-index:100168" type="#_x0000_t75" stroked="false">
            <v:imagedata r:id="rId480" o:title=""/>
          </v:shape>
        </w:pict>
      </w:r>
      <w:r>
        <w:rPr/>
        <w:pict>
          <v:shape style="position:absolute;margin-left:295.720001pt;margin-top:91.679993pt;width:.480031pt;height:.42pt;mso-position-horizontal-relative:page;mso-position-vertical-relative:page;z-index:100192" type="#_x0000_t75" stroked="false">
            <v:imagedata r:id="rId480" o:title=""/>
          </v:shape>
        </w:pict>
      </w:r>
      <w:r>
        <w:rPr/>
        <w:pict>
          <v:shape style="position:absolute;margin-left:415.320007pt;margin-top:91.679993pt;width:.48pt;height:.42pt;mso-position-horizontal-relative:page;mso-position-vertical-relative:page;z-index:100216" type="#_x0000_t75" stroked="false">
            <v:imagedata r:id="rId480" o:title=""/>
          </v:shape>
        </w:pict>
      </w:r>
      <w:r>
        <w:rPr/>
        <w:pict>
          <v:shape style="position:absolute;margin-left:175.940002pt;margin-top:111.779938pt;width:.479946pt;height:.42pt;mso-position-horizontal-relative:page;mso-position-vertical-relative:page;z-index:100240" type="#_x0000_t75" stroked="false">
            <v:imagedata r:id="rId480" o:title=""/>
          </v:shape>
        </w:pict>
      </w:r>
      <w:r>
        <w:rPr/>
        <w:pict>
          <v:shape style="position:absolute;margin-left:295.720001pt;margin-top:111.779938pt;width:.479961pt;height:.42pt;mso-position-horizontal-relative:page;mso-position-vertical-relative:page;z-index:100264" type="#_x0000_t75" stroked="false">
            <v:imagedata r:id="rId480" o:title=""/>
          </v:shape>
        </w:pict>
      </w:r>
      <w:r>
        <w:rPr/>
        <w:pict>
          <v:shape style="position:absolute;margin-left:415.320007pt;margin-top:111.779938pt;width:.47993pt;height:.42pt;mso-position-horizontal-relative:page;mso-position-vertical-relative:page;z-index:100288" type="#_x0000_t75" stroked="false">
            <v:imagedata r:id="rId480" o:title=""/>
          </v:shape>
        </w:pict>
      </w: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1,037,487.74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7,588,658.58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7,588,658.58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12,136,302.36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12,136,302.36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5,246,789.94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5,246,789.94</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6,312,438.99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31,284,189.87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26,009,238.62</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75.940002pt;margin-top:-93.184372pt;width:.480015pt;height:.42pt;mso-position-horizontal-relative:page;mso-position-vertical-relative:paragraph;z-index:100312" type="#_x0000_t75" stroked="false">
            <v:imagedata r:id="rId480" o:title=""/>
          </v:shape>
        </w:pict>
      </w:r>
      <w:r>
        <w:rPr/>
        <w:pict>
          <v:shape style="position:absolute;margin-left:295.720001pt;margin-top:-93.184372pt;width:.480031pt;height:.42pt;mso-position-horizontal-relative:page;mso-position-vertical-relative:paragraph;z-index:100336" type="#_x0000_t75" stroked="false">
            <v:imagedata r:id="rId480" o:title=""/>
          </v:shape>
        </w:pict>
      </w:r>
      <w:r>
        <w:rPr/>
        <w:pict>
          <v:shape style="position:absolute;margin-left:415.320007pt;margin-top:-93.184372pt;width:.48pt;height:.42pt;mso-position-horizontal-relative:page;mso-position-vertical-relative:paragraph;z-index:100360" type="#_x0000_t75" stroked="false">
            <v:imagedata r:id="rId480" o:title=""/>
          </v:shape>
        </w:pict>
      </w:r>
      <w:r>
        <w:rPr/>
        <w:pict>
          <v:shape style="position:absolute;margin-left:175.940002pt;margin-top:-73.064377pt;width:.480015pt;height:.42pt;mso-position-horizontal-relative:page;mso-position-vertical-relative:paragraph;z-index:100384" type="#_x0000_t75" stroked="false">
            <v:imagedata r:id="rId481" o:title=""/>
          </v:shape>
        </w:pict>
      </w:r>
      <w:r>
        <w:rPr/>
        <w:pict>
          <v:shape style="position:absolute;margin-left:295.720001pt;margin-top:-73.064377pt;width:.480031pt;height:.42pt;mso-position-horizontal-relative:page;mso-position-vertical-relative:paragraph;z-index:100408" type="#_x0000_t75" stroked="false">
            <v:imagedata r:id="rId481" o:title=""/>
          </v:shape>
        </w:pict>
      </w:r>
      <w:r>
        <w:rPr/>
        <w:pict>
          <v:shape style="position:absolute;margin-left:415.320007pt;margin-top:-73.064377pt;width:.48pt;height:.42pt;mso-position-horizontal-relative:page;mso-position-vertical-relative:paragraph;z-index:100432" type="#_x0000_t75" stroked="false">
            <v:imagedata r:id="rId481" o:title=""/>
          </v:shape>
        </w:pict>
      </w:r>
      <w:r>
        <w:rPr/>
        <w:pict>
          <v:shape style="position:absolute;margin-left:175.940002pt;margin-top:-52.964375pt;width:.480015pt;height:.42pt;mso-position-horizontal-relative:page;mso-position-vertical-relative:paragraph;z-index:100456" type="#_x0000_t75" stroked="false">
            <v:imagedata r:id="rId481" o:title=""/>
          </v:shape>
        </w:pict>
      </w:r>
      <w:r>
        <w:rPr/>
        <w:pict>
          <v:shape style="position:absolute;margin-left:295.720001pt;margin-top:-52.964375pt;width:.480031pt;height:.42pt;mso-position-horizontal-relative:page;mso-position-vertical-relative:paragraph;z-index:100480" type="#_x0000_t75" stroked="false">
            <v:imagedata r:id="rId481" o:title=""/>
          </v:shape>
        </w:pict>
      </w:r>
      <w:r>
        <w:rPr/>
        <w:pict>
          <v:shape style="position:absolute;margin-left:415.320007pt;margin-top:-52.964375pt;width:.48pt;height:.42pt;mso-position-horizontal-relative:page;mso-position-vertical-relative:paragraph;z-index:100504" type="#_x0000_t75" stroked="false">
            <v:imagedata r:id="rId481" o:title=""/>
          </v:shape>
        </w:pict>
      </w:r>
      <w:r>
        <w:rPr/>
        <w:pict>
          <v:shape style="position:absolute;margin-left:175.940002pt;margin-top:-32.864384pt;width:.480015pt;height:.42pt;mso-position-horizontal-relative:page;mso-position-vertical-relative:paragraph;z-index:100528" type="#_x0000_t75" stroked="false">
            <v:imagedata r:id="rId481" o:title=""/>
          </v:shape>
        </w:pict>
      </w:r>
      <w:r>
        <w:rPr/>
        <w:pict>
          <v:shape style="position:absolute;margin-left:295.720001pt;margin-top:-32.864384pt;width:.480031pt;height:.42pt;mso-position-horizontal-relative:page;mso-position-vertical-relative:paragraph;z-index:100552" type="#_x0000_t75" stroked="false">
            <v:imagedata r:id="rId481" o:title=""/>
          </v:shape>
        </w:pict>
      </w:r>
      <w:r>
        <w:rPr/>
        <w:pict>
          <v:shape style="position:absolute;margin-left:415.320007pt;margin-top:-32.864384pt;width:.48pt;height:.42pt;mso-position-horizontal-relative:page;mso-position-vertical-relative:paragraph;z-index:100576" type="#_x0000_t75" stroked="false">
            <v:imagedata r:id="rId481" o:title=""/>
          </v:shape>
        </w:pict>
      </w:r>
      <w:r>
        <w:rPr/>
        <w:pict>
          <v:shape style="position:absolute;margin-left:175.940002pt;margin-top:-12.764438pt;width:.479946pt;height:.42pt;mso-position-horizontal-relative:page;mso-position-vertical-relative:paragraph;z-index:100600" type="#_x0000_t75" stroked="false">
            <v:imagedata r:id="rId481" o:title=""/>
          </v:shape>
        </w:pict>
      </w:r>
      <w:r>
        <w:rPr/>
        <w:pict>
          <v:shape style="position:absolute;margin-left:295.720001pt;margin-top:-12.764438pt;width:.479961pt;height:.42pt;mso-position-horizontal-relative:page;mso-position-vertical-relative:paragraph;z-index:100624" type="#_x0000_t75" stroked="false">
            <v:imagedata r:id="rId481" o:title=""/>
          </v:shape>
        </w:pict>
      </w:r>
      <w:r>
        <w:rPr/>
        <w:pict>
          <v:shape style="position:absolute;margin-left:415.320007pt;margin-top:-12.764438pt;width:.47993pt;height:.42pt;mso-position-horizontal-relative:page;mso-position-vertical-relative:paragraph;z-index:100648" type="#_x0000_t75" stroked="false">
            <v:imagedata r:id="rId481" o:title=""/>
          </v:shape>
        </w:pict>
      </w:r>
      <w:bookmarkStart w:name="20、其他非流动资产" w:id="276"/>
      <w:bookmarkEnd w:id="276"/>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753601pt;width:.479961pt;height:.42pt;mso-position-horizontal-relative:page;mso-position-vertical-relative:paragraph;z-index:100672" type="#_x0000_t75" stroked="false">
            <v:imagedata r:id="rId482" o:title=""/>
          </v:shape>
        </w:pict>
      </w:r>
      <w:r>
        <w:rPr/>
        <w:pict>
          <v:shape style="position:absolute;margin-left:375.52002pt;margin-top:39.753601pt;width:.479961pt;height:.42pt;mso-position-horizontal-relative:page;mso-position-vertical-relative:paragraph;z-index:100696" type="#_x0000_t75" stroked="false">
            <v:imagedata r:id="rId482"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08"/>
              <w:jc w:val="left"/>
              <w:rPr>
                <w:rFonts w:ascii="宋体" w:hAnsi="宋体" w:cs="宋体" w:eastAsia="宋体" w:hint="default"/>
                <w:sz w:val="21"/>
                <w:szCs w:val="21"/>
              </w:rPr>
            </w:pPr>
            <w:r>
              <w:rPr>
                <w:rFonts w:ascii="宋体" w:hAnsi="宋体" w:cs="宋体" w:eastAsia="宋体" w:hint="default"/>
                <w:sz w:val="21"/>
                <w:szCs w:val="21"/>
              </w:rPr>
              <w:t>对合伙企业投资款项</w:t>
            </w:r>
            <w:r>
              <w:rPr>
                <w:rFonts w:ascii="宋体" w:hAnsi="宋体" w:cs="宋体" w:eastAsia="宋体" w:hint="default"/>
                <w:spacing w:val="-1"/>
                <w:sz w:val="21"/>
                <w:szCs w:val="21"/>
              </w:rPr>
              <w:t> </w:t>
            </w:r>
            <w:r>
              <w:rPr>
                <w:rFonts w:ascii="宋体" w:hAnsi="宋体" w:cs="宋体" w:eastAsia="宋体" w:hint="default"/>
                <w:sz w:val="21"/>
                <w:szCs w:val="21"/>
              </w:rPr>
              <w:t>（权益法核</w:t>
            </w:r>
            <w:r>
              <w:rPr>
                <w:rFonts w:ascii="宋体" w:hAnsi="宋体" w:cs="宋体" w:eastAsia="宋体" w:hint="default"/>
                <w:sz w:val="21"/>
                <w:szCs w:val="21"/>
              </w:rPr>
              <w:t> 算）</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25,992,521.71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26,229,968.06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25,992,521.71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26,229,968.06</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3.104359pt;width:.480031pt;height:.66pt;mso-position-horizontal-relative:page;mso-position-vertical-relative:paragraph;z-index:100720" type="#_x0000_t75" stroked="false">
            <v:imagedata r:id="rId482" o:title=""/>
          </v:shape>
        </w:pict>
      </w:r>
      <w:r>
        <w:rPr/>
        <w:pict>
          <v:shape style="position:absolute;margin-left:375.52002pt;margin-top:-33.104359pt;width:.480031pt;height:.66pt;mso-position-horizontal-relative:page;mso-position-vertical-relative:paragraph;z-index:100744" type="#_x0000_t75" stroked="false">
            <v:imagedata r:id="rId482" o:title=""/>
          </v:shape>
        </w:pict>
      </w:r>
      <w:r>
        <w:rPr/>
        <w:pict>
          <v:shape style="position:absolute;margin-left:215.839996pt;margin-top:-12.764377pt;width:.480031pt;height:.42pt;mso-position-horizontal-relative:page;mso-position-vertical-relative:paragraph;z-index:100768" type="#_x0000_t75" stroked="false">
            <v:imagedata r:id="rId482" o:title=""/>
          </v:shape>
        </w:pict>
      </w:r>
      <w:r>
        <w:rPr/>
        <w:pict>
          <v:shape style="position:absolute;margin-left:375.52002pt;margin-top:-12.764377pt;width:.480031pt;height:.42pt;mso-position-horizontal-relative:page;mso-position-vertical-relative:paragraph;z-index:100792" type="#_x0000_t75" stroked="false">
            <v:imagedata r:id="rId482" o:title=""/>
          </v:shape>
        </w:pict>
      </w:r>
      <w:bookmarkStart w:name="21、应付票据" w:id="277"/>
      <w:bookmarkEnd w:id="277"/>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75.52002pt;margin-top:39.713684pt;width:.480031pt;height:.42pt;mso-position-horizontal-relative:page;mso-position-vertical-relative:paragraph;z-index:100816" type="#_x0000_t75" stroked="false">
            <v:imagedata r:id="rId483"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3157"/>
        <w:gridCol w:w="3210"/>
        <w:gridCol w:w="3176"/>
      </w:tblGrid>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077" name="image443.png" descr=""/>
                  <wp:cNvGraphicFramePr>
                    <a:graphicFrameLocks noChangeAspect="1"/>
                  </wp:cNvGraphicFramePr>
                  <a:graphic>
                    <a:graphicData uri="http://schemas.openxmlformats.org/drawingml/2006/picture">
                      <pic:pic>
                        <pic:nvPicPr>
                          <pic:cNvPr id="3078" name="image443.png"/>
                          <pic:cNvPicPr/>
                        </pic:nvPicPr>
                        <pic:blipFill>
                          <a:blip r:embed="rId48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3,956,221.53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079" name="image443.png" descr=""/>
                  <wp:cNvGraphicFramePr>
                    <a:graphicFrameLocks noChangeAspect="1"/>
                  </wp:cNvGraphicFramePr>
                  <a:graphic>
                    <a:graphicData uri="http://schemas.openxmlformats.org/drawingml/2006/picture">
                      <pic:pic>
                        <pic:nvPicPr>
                          <pic:cNvPr id="3080" name="image443.png"/>
                          <pic:cNvPicPr/>
                        </pic:nvPicPr>
                        <pic:blipFill>
                          <a:blip r:embed="rId48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3,695,583.57</w:t>
            </w:r>
          </w:p>
        </w:tc>
      </w:tr>
      <w:tr>
        <w:trPr>
          <w:trHeight w:val="403"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3,956,221.53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081" name="image443.png" descr=""/>
                  <wp:cNvGraphicFramePr>
                    <a:graphicFrameLocks noChangeAspect="1"/>
                  </wp:cNvGraphicFramePr>
                  <a:graphic>
                    <a:graphicData uri="http://schemas.openxmlformats.org/drawingml/2006/picture">
                      <pic:pic>
                        <pic:nvPicPr>
                          <pic:cNvPr id="3082" name="image443.png"/>
                          <pic:cNvPicPr/>
                        </pic:nvPicPr>
                        <pic:blipFill>
                          <a:blip r:embed="rId483"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3,695,583.57</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75.52002pt;margin-top:-25.364353pt;width:.480031pt;height:.42pt;mso-position-horizontal-relative:page;mso-position-vertical-relative:paragraph;z-index:100840" type="#_x0000_t75" stroked="false">
            <v:imagedata r:id="rId483" o:title=""/>
          </v:shape>
        </w:pict>
      </w:r>
      <w:r>
        <w:rPr/>
        <w:pict>
          <v:shape style="position:absolute;margin-left:375.52002pt;margin-top:-5.264377pt;width:.48pt;height:.48pt;mso-position-horizontal-relative:page;mso-position-vertical-relative:paragraph;z-index:100864" type="#_x0000_t75" stroked="false">
            <v:imagedata r:id="rId483" o:title=""/>
          </v:shape>
        </w:pict>
      </w:r>
      <w:r>
        <w:rPr/>
        <w:t>本期末已到期未支付的应付票据总额为</w:t>
      </w:r>
      <w:r>
        <w:rPr>
          <w:spacing w:val="-60"/>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22、应付账款" w:id="278"/>
      <w:bookmarkEnd w:id="278"/>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1033"/>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8pt;width:.480031pt;height:.42pt;mso-position-horizontal-relative:page;mso-position-vertical-relative:paragraph;z-index:100888" type="#_x0000_t75" stroked="false">
            <v:imagedata r:id="rId483" o:title=""/>
          </v:shape>
        </w:pict>
      </w:r>
      <w:r>
        <w:rPr/>
        <w:pict>
          <v:shape style="position:absolute;margin-left:375.52002pt;margin-top:39.69368pt;width:.480031pt;height:.42pt;mso-position-horizontal-relative:page;mso-position-vertical-relative:paragraph;z-index:100912" type="#_x0000_t75" stroked="false">
            <v:imagedata r:id="rId483" o:title=""/>
          </v:shape>
        </w:pict>
      </w:r>
      <w:r>
        <w:rPr/>
        <w:pict>
          <v:shape style="position:absolute;margin-left:215.839996pt;margin-top:59.793625pt;width:.479961pt;height:.42pt;mso-position-horizontal-relative:page;mso-position-vertical-relative:paragraph;z-index:100936" type="#_x0000_t75" stroked="false">
            <v:imagedata r:id="rId483" o:title=""/>
          </v:shape>
        </w:pict>
      </w:r>
      <w:r>
        <w:rPr/>
        <w:pict>
          <v:shape style="position:absolute;margin-left:375.52002pt;margin-top:59.793625pt;width:.479961pt;height:.42pt;mso-position-horizontal-relative:page;mso-position-vertical-relative:paragraph;z-index:100960" type="#_x0000_t75" stroked="false">
            <v:imagedata r:id="rId483"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51,440,632.67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58,231,109.22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6,359,085.15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407,000.00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57,894,717.82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58,638,109.22</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53.044361pt;width:.480031pt;height:.42pt;mso-position-horizontal-relative:page;mso-position-vertical-relative:paragraph;z-index:100984" type="#_x0000_t75" stroked="false">
            <v:imagedata r:id="rId483" o:title=""/>
          </v:shape>
        </w:pict>
      </w:r>
      <w:r>
        <w:rPr/>
        <w:pict>
          <v:shape style="position:absolute;margin-left:375.52002pt;margin-top:-53.044361pt;width:.480031pt;height:.42pt;mso-position-horizontal-relative:page;mso-position-vertical-relative:paragraph;z-index:101008" type="#_x0000_t75" stroked="false">
            <v:imagedata r:id="rId483" o:title=""/>
          </v:shape>
        </w:pict>
      </w:r>
      <w:r>
        <w:rPr/>
        <w:pict>
          <v:shape style="position:absolute;margin-left:215.839996pt;margin-top:-32.944416pt;width:.479961pt;height:.42pt;mso-position-horizontal-relative:page;mso-position-vertical-relative:paragraph;z-index:101032" type="#_x0000_t75" stroked="false">
            <v:imagedata r:id="rId483" o:title=""/>
          </v:shape>
        </w:pict>
      </w:r>
      <w:r>
        <w:rPr/>
        <w:pict>
          <v:shape style="position:absolute;margin-left:375.52002pt;margin-top:-32.944416pt;width:.479961pt;height:.42pt;mso-position-horizontal-relative:page;mso-position-vertical-relative:paragraph;z-index:101056" type="#_x0000_t75" stroked="false">
            <v:imagedata r:id="rId483" o:title=""/>
          </v:shape>
        </w:pict>
      </w:r>
      <w:r>
        <w:rPr/>
        <w:pict>
          <v:shape style="position:absolute;margin-left:215.839996pt;margin-top:-12.844348pt;width:.480031pt;height:.48pt;mso-position-horizontal-relative:page;mso-position-vertical-relative:paragraph;z-index:101080" type="#_x0000_t75" stroked="false">
            <v:imagedata r:id="rId483" o:title=""/>
          </v:shape>
        </w:pict>
      </w:r>
      <w:r>
        <w:rPr/>
        <w:pict>
          <v:shape style="position:absolute;margin-left:375.52002pt;margin-top:-12.844348pt;width:.480031pt;height:.48pt;mso-position-horizontal-relative:page;mso-position-vertical-relative:paragraph;z-index:101104" type="#_x0000_t75" stroked="false">
            <v:imagedata r:id="rId483" o:title=""/>
          </v:shape>
        </w:pict>
      </w: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215.839996pt;margin-top:91.679993pt;width:.480031pt;height:.42pt;mso-position-horizontal-relative:page;mso-position-vertical-relative:page;z-index:101128" type="#_x0000_t75" stroked="false">
            <v:imagedata r:id="rId484" o:title=""/>
          </v:shape>
        </w:pict>
      </w:r>
      <w:r>
        <w:rPr/>
        <w:pict>
          <v:shape style="position:absolute;margin-left:375.52002pt;margin-top:91.679993pt;width:.480031pt;height:.42pt;mso-position-horizontal-relative:page;mso-position-vertical-relative:page;z-index:101152" type="#_x0000_t75" stroked="false">
            <v:imagedata r:id="rId484" o:title=""/>
          </v:shape>
        </w:pict>
      </w:r>
      <w:r>
        <w:rPr/>
        <w:pict>
          <v:shape style="position:absolute;margin-left:247.899994pt;margin-top:717.23999pt;width:.480031pt;height:.42pt;mso-position-horizontal-relative:page;mso-position-vertical-relative:page;z-index:101776" type="#_x0000_t75" stroked="false">
            <v:imagedata r:id="rId485" o:title=""/>
          </v:shape>
        </w:pict>
      </w:r>
      <w:r>
        <w:rPr/>
        <w:pict>
          <v:shape style="position:absolute;margin-left:343.600006pt;margin-top:717.23999pt;width:.48pt;height:.42pt;mso-position-horizontal-relative:page;mso-position-vertical-relative:page;z-index:101800" type="#_x0000_t75" stroked="false">
            <v:imagedata r:id="rId485" o:title=""/>
          </v:shape>
        </w:pict>
      </w:r>
      <w:r>
        <w:rPr/>
        <w:pict>
          <v:shape style="position:absolute;margin-left:439.320007pt;margin-top:717.23999pt;width:.48pt;height:.42pt;mso-position-horizontal-relative:page;mso-position-vertical-relative:page;z-index:101824" type="#_x0000_t75" stroked="false">
            <v:imagedata r:id="rId485" o:title=""/>
          </v:shape>
        </w:pict>
      </w:r>
      <w:r>
        <w:rPr/>
        <w:pict>
          <v:shape style="position:absolute;margin-left:247.899994pt;margin-top:752.700012pt;width:.480031pt;height:.72pt;mso-position-horizontal-relative:page;mso-position-vertical-relative:page;z-index:101848" type="#_x0000_t75" stroked="false">
            <v:imagedata r:id="rId462" o:title=""/>
          </v:shape>
        </w:pict>
      </w:r>
      <w:r>
        <w:rPr/>
        <w:pict>
          <v:shape style="position:absolute;margin-left:343.600006pt;margin-top:752.700012pt;width:.48pt;height:.72pt;mso-position-horizontal-relative:page;mso-position-vertical-relative:page;z-index:101872" type="#_x0000_t75" stroked="false">
            <v:imagedata r:id="rId462" o:title=""/>
          </v:shape>
        </w:pict>
      </w:r>
      <w:r>
        <w:rPr/>
        <w:pict>
          <v:shape style="position:absolute;margin-left:439.320007pt;margin-top:752.700012pt;width:.48pt;height:.72pt;mso-position-horizontal-relative:page;mso-position-vertical-relative:page;z-index:101896" type="#_x0000_t75" stroked="false">
            <v:imagedata r:id="rId462" o:title=""/>
          </v:shape>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昂科信息技术无锡有限公司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1,146,799.00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常州蓝联科技有限公司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649,201.72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江苏赛杰科技发展有限公司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854,700.86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长园深瑞继保自动化有限公司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862,000.00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3,512,701.58</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93.184402pt;width:.479961pt;height:.42pt;mso-position-horizontal-relative:page;mso-position-vertical-relative:paragraph;z-index:101176" type="#_x0000_t75" stroked="false">
            <v:imagedata r:id="rId486" o:title=""/>
          </v:shape>
        </w:pict>
      </w:r>
      <w:r>
        <w:rPr/>
        <w:pict>
          <v:shape style="position:absolute;margin-left:375.52002pt;margin-top:-93.184402pt;width:.479961pt;height:.42pt;mso-position-horizontal-relative:page;mso-position-vertical-relative:paragraph;z-index:101200" type="#_x0000_t75" stroked="false">
            <v:imagedata r:id="rId486" o:title=""/>
          </v:shape>
        </w:pict>
      </w:r>
      <w:r>
        <w:rPr/>
        <w:pict>
          <v:shape style="position:absolute;margin-left:215.839996pt;margin-top:-73.084335pt;width:.480031pt;height:.42pt;mso-position-horizontal-relative:page;mso-position-vertical-relative:paragraph;z-index:101224" type="#_x0000_t75" stroked="false">
            <v:imagedata r:id="rId486" o:title=""/>
          </v:shape>
        </w:pict>
      </w:r>
      <w:r>
        <w:rPr/>
        <w:pict>
          <v:shape style="position:absolute;margin-left:375.52002pt;margin-top:-73.084335pt;width:.480031pt;height:.42pt;mso-position-horizontal-relative:page;mso-position-vertical-relative:paragraph;z-index:101248" type="#_x0000_t75" stroked="false">
            <v:imagedata r:id="rId486" o:title=""/>
          </v:shape>
        </w:pict>
      </w:r>
      <w:r>
        <w:rPr/>
        <w:pict>
          <v:shape style="position:absolute;margin-left:215.839996pt;margin-top:-52.964344pt;width:.480031pt;height:.42pt;mso-position-horizontal-relative:page;mso-position-vertical-relative:paragraph;z-index:101272" type="#_x0000_t75" stroked="false">
            <v:imagedata r:id="rId487" o:title=""/>
          </v:shape>
        </w:pict>
      </w:r>
      <w:r>
        <w:rPr/>
        <w:pict>
          <v:shape style="position:absolute;margin-left:375.52002pt;margin-top:-52.964344pt;width:.480031pt;height:.42pt;mso-position-horizontal-relative:page;mso-position-vertical-relative:paragraph;z-index:101296" type="#_x0000_t75" stroked="false">
            <v:imagedata r:id="rId487" o:title=""/>
          </v:shape>
        </w:pict>
      </w:r>
      <w:r>
        <w:rPr/>
        <w:pict>
          <v:shape style="position:absolute;margin-left:215.839996pt;margin-top:-32.864338pt;width:.480031pt;height:.42pt;mso-position-horizontal-relative:page;mso-position-vertical-relative:paragraph;z-index:101320" type="#_x0000_t75" stroked="false">
            <v:imagedata r:id="rId487" o:title=""/>
          </v:shape>
        </w:pict>
      </w:r>
      <w:r>
        <w:rPr/>
        <w:pict>
          <v:shape style="position:absolute;margin-left:375.52002pt;margin-top:-32.864338pt;width:.480031pt;height:.42pt;mso-position-horizontal-relative:page;mso-position-vertical-relative:paragraph;z-index:101344" type="#_x0000_t75" stroked="false">
            <v:imagedata r:id="rId487" o:title=""/>
          </v:shape>
        </w:pict>
      </w:r>
      <w:r>
        <w:rPr/>
        <w:pict>
          <v:shape style="position:absolute;margin-left:215.839996pt;margin-top:-12.764346pt;width:.480031pt;height:.42pt;mso-position-horizontal-relative:page;mso-position-vertical-relative:paragraph;z-index:101368" type="#_x0000_t75" stroked="false">
            <v:imagedata r:id="rId487" o:title=""/>
          </v:shape>
        </w:pict>
      </w:r>
      <w:r>
        <w:rPr/>
        <w:pict>
          <v:shape style="position:absolute;margin-left:375.52002pt;margin-top:-12.764346pt;width:.480031pt;height:.42pt;mso-position-horizontal-relative:page;mso-position-vertical-relative:paragraph;z-index:101392" type="#_x0000_t75" stroked="false">
            <v:imagedata r:id="rId487" o:title=""/>
          </v:shape>
        </w:pict>
      </w:r>
      <w:bookmarkStart w:name="23、预收款项" w:id="281"/>
      <w:bookmarkEnd w:id="281"/>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1033"/>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753677pt;width:.480031pt;height:.42pt;mso-position-horizontal-relative:page;mso-position-vertical-relative:paragraph;z-index:101416" type="#_x0000_t75" stroked="false">
            <v:imagedata r:id="rId488" o:title=""/>
          </v:shape>
        </w:pict>
      </w:r>
      <w:r>
        <w:rPr/>
        <w:pict>
          <v:shape style="position:absolute;margin-left:375.52002pt;margin-top:39.753677pt;width:.480031pt;height:.42pt;mso-position-horizontal-relative:page;mso-position-vertical-relative:paragraph;z-index:101440" type="#_x0000_t75" stroked="false">
            <v:imagedata r:id="rId488"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7,456,694.72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11,774,782.54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7,456,694.72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11,774,782.54</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2.864368pt;width:.480031pt;height:.42pt;mso-position-horizontal-relative:page;mso-position-vertical-relative:paragraph;z-index:101464" type="#_x0000_t75" stroked="false">
            <v:imagedata r:id="rId488" o:title=""/>
          </v:shape>
        </w:pict>
      </w:r>
      <w:r>
        <w:rPr/>
        <w:pict>
          <v:shape style="position:absolute;margin-left:375.52002pt;margin-top:-32.864368pt;width:.480031pt;height:.42pt;mso-position-horizontal-relative:page;mso-position-vertical-relative:paragraph;z-index:101488" type="#_x0000_t75" stroked="false">
            <v:imagedata r:id="rId488" o:title=""/>
          </v:shape>
        </w:pict>
      </w:r>
      <w:r>
        <w:rPr/>
        <w:pict>
          <v:shape style="position:absolute;margin-left:215.839996pt;margin-top:-12.764361pt;width:.480031pt;height:.42pt;mso-position-horizontal-relative:page;mso-position-vertical-relative:paragraph;z-index:101512" type="#_x0000_t75" stroked="false">
            <v:imagedata r:id="rId488" o:title=""/>
          </v:shape>
        </w:pict>
      </w:r>
      <w:r>
        <w:rPr/>
        <w:pict>
          <v:shape style="position:absolute;margin-left:375.52002pt;margin-top:-12.764361pt;width:.480031pt;height:.42pt;mso-position-horizontal-relative:page;mso-position-vertical-relative:paragraph;z-index:101536" type="#_x0000_t75" stroked="false">
            <v:imagedata r:id="rId488" o:title=""/>
          </v:shape>
        </w:pict>
      </w:r>
      <w:bookmarkStart w:name="24、应付职工薪酬" w:id="283"/>
      <w:bookmarkEnd w:id="283"/>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应付职工薪酬列示" w:id="284"/>
      <w:bookmarkEnd w:id="28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2"/>
        <w:gridCol w:w="1944"/>
        <w:gridCol w:w="1914"/>
        <w:gridCol w:w="1914"/>
        <w:gridCol w:w="1889"/>
      </w:tblGrid>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0"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5"/>
              <w:ind w:right="0"/>
              <w:jc w:val="left"/>
              <w:rPr>
                <w:rFonts w:ascii="宋体" w:hAnsi="宋体" w:cs="宋体" w:eastAsia="宋体" w:hint="default"/>
                <w:sz w:val="6"/>
                <w:szCs w:val="6"/>
              </w:rPr>
            </w:pPr>
          </w:p>
          <w:p>
            <w:pPr>
              <w:pStyle w:val="TableParagraph"/>
              <w:tabs>
                <w:tab w:pos="1923" w:val="left" w:leader="none"/>
              </w:tabs>
              <w:spacing w:line="20" w:lineRule="exact"/>
              <w:ind w:left="6" w:right="-39"/>
              <w:jc w:val="left"/>
              <w:rPr>
                <w:rFonts w:ascii="宋体" w:hAnsi="宋体" w:cs="宋体" w:eastAsia="宋体" w:hint="default"/>
                <w:sz w:val="2"/>
                <w:szCs w:val="2"/>
              </w:rPr>
            </w:pPr>
            <w:r>
              <w:rPr>
                <w:rFonts w:ascii="宋体"/>
                <w:sz w:val="2"/>
              </w:rPr>
              <w:drawing>
                <wp:inline distT="0" distB="0" distL="0" distR="0">
                  <wp:extent cx="6095" cy="5334"/>
                  <wp:effectExtent l="0" t="0" r="0" b="0"/>
                  <wp:docPr id="3083" name="image448.png" descr=""/>
                  <wp:cNvGraphicFramePr>
                    <a:graphicFrameLocks noChangeAspect="1"/>
                  </wp:cNvGraphicFramePr>
                  <a:graphic>
                    <a:graphicData uri="http://schemas.openxmlformats.org/drawingml/2006/picture">
                      <pic:pic>
                        <pic:nvPicPr>
                          <pic:cNvPr id="3084" name="image448.png"/>
                          <pic:cNvPicPr/>
                        </pic:nvPicPr>
                        <pic:blipFill>
                          <a:blip r:embed="rId488"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085" name="image448.png" descr=""/>
                  <wp:cNvGraphicFramePr>
                    <a:graphicFrameLocks noChangeAspect="1"/>
                  </wp:cNvGraphicFramePr>
                  <a:graphic>
                    <a:graphicData uri="http://schemas.openxmlformats.org/drawingml/2006/picture">
                      <pic:pic>
                        <pic:nvPicPr>
                          <pic:cNvPr id="3086" name="image448.png"/>
                          <pic:cNvPicPr/>
                        </pic:nvPicPr>
                        <pic:blipFill>
                          <a:blip r:embed="rId488" cstate="print"/>
                          <a:stretch>
                            <a:fillRect/>
                          </a:stretch>
                        </pic:blipFill>
                        <pic:spPr>
                          <a:xfrm>
                            <a:off x="0" y="0"/>
                            <a:ext cx="6095" cy="5334"/>
                          </a:xfrm>
                          <a:prstGeom prst="rect">
                            <a:avLst/>
                          </a:prstGeom>
                        </pic:spPr>
                      </pic:pic>
                    </a:graphicData>
                  </a:graphic>
                </wp:inline>
              </w:drawing>
            </w:r>
            <w:r>
              <w:rPr>
                <w:rFonts w:ascii="宋体"/>
                <w:sz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87" name="image448.png" descr=""/>
                  <wp:cNvGraphicFramePr>
                    <a:graphicFrameLocks noChangeAspect="1"/>
                  </wp:cNvGraphicFramePr>
                  <a:graphic>
                    <a:graphicData uri="http://schemas.openxmlformats.org/drawingml/2006/picture">
                      <pic:pic>
                        <pic:nvPicPr>
                          <pic:cNvPr id="3088" name="image448.png"/>
                          <pic:cNvPicPr/>
                        </pic:nvPicPr>
                        <pic:blipFill>
                          <a:blip r:embed="rId48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本期减少</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089" name="image448.png" descr=""/>
                  <wp:cNvGraphicFramePr>
                    <a:graphicFrameLocks noChangeAspect="1"/>
                  </wp:cNvGraphicFramePr>
                  <a:graphic>
                    <a:graphicData uri="http://schemas.openxmlformats.org/drawingml/2006/picture">
                      <pic:pic>
                        <pic:nvPicPr>
                          <pic:cNvPr id="3090" name="image448.png"/>
                          <pic:cNvPicPr/>
                        </pic:nvPicPr>
                        <pic:blipFill>
                          <a:blip r:embed="rId48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8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8,144,452.29</w:t>
            </w:r>
          </w:p>
          <w:p>
            <w:pPr>
              <w:pStyle w:val="TableParagraph"/>
              <w:spacing w:line="240" w:lineRule="auto" w:before="2"/>
              <w:ind w:right="0"/>
              <w:jc w:val="left"/>
              <w:rPr>
                <w:rFonts w:ascii="宋体" w:hAnsi="宋体" w:cs="宋体" w:eastAsia="宋体" w:hint="default"/>
                <w:sz w:val="5"/>
                <w:szCs w:val="5"/>
              </w:rPr>
            </w:pPr>
          </w:p>
          <w:p>
            <w:pPr>
              <w:pStyle w:val="TableParagraph"/>
              <w:tabs>
                <w:tab w:pos="1916" w:val="left" w:leader="none"/>
              </w:tabs>
              <w:spacing w:line="20" w:lineRule="exact"/>
              <w:ind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3091" name="image448.png" descr=""/>
                  <wp:cNvGraphicFramePr>
                    <a:graphicFrameLocks noChangeAspect="1"/>
                  </wp:cNvGraphicFramePr>
                  <a:graphic>
                    <a:graphicData uri="http://schemas.openxmlformats.org/drawingml/2006/picture">
                      <pic:pic>
                        <pic:nvPicPr>
                          <pic:cNvPr id="3092"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093" name="image448.png" descr=""/>
                  <wp:cNvGraphicFramePr>
                    <a:graphicFrameLocks noChangeAspect="1"/>
                  </wp:cNvGraphicFramePr>
                  <a:graphic>
                    <a:graphicData uri="http://schemas.openxmlformats.org/drawingml/2006/picture">
                      <pic:pic>
                        <pic:nvPicPr>
                          <pic:cNvPr id="3094"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76,622,548.91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095" name="image448.png" descr=""/>
                  <wp:cNvGraphicFramePr>
                    <a:graphicFrameLocks noChangeAspect="1"/>
                  </wp:cNvGraphicFramePr>
                  <a:graphic>
                    <a:graphicData uri="http://schemas.openxmlformats.org/drawingml/2006/picture">
                      <pic:pic>
                        <pic:nvPicPr>
                          <pic:cNvPr id="3096"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z w:val="21"/>
              </w:rPr>
              <w:t>76,156,656.79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097" name="image448.png" descr=""/>
                  <wp:cNvGraphicFramePr>
                    <a:graphicFrameLocks noChangeAspect="1"/>
                  </wp:cNvGraphicFramePr>
                  <a:graphic>
                    <a:graphicData uri="http://schemas.openxmlformats.org/drawingml/2006/picture">
                      <pic:pic>
                        <pic:nvPicPr>
                          <pic:cNvPr id="3098"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pacing w:val="-1"/>
                <w:sz w:val="21"/>
              </w:rPr>
              <w:t>8,610,344.41</w:t>
            </w:r>
          </w:p>
        </w:tc>
      </w:tr>
      <w:tr>
        <w:trPr>
          <w:trHeight w:val="714"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5"/>
              <w:jc w:val="left"/>
              <w:rPr>
                <w:rFonts w:ascii="宋体" w:hAnsi="宋体" w:cs="宋体" w:eastAsia="宋体" w:hint="default"/>
                <w:sz w:val="21"/>
                <w:szCs w:val="21"/>
              </w:rPr>
            </w:pPr>
            <w:r>
              <w:rPr>
                <w:rFonts w:ascii="宋体" w:hAnsi="宋体" w:cs="宋体" w:eastAsia="宋体" w:hint="default"/>
                <w:spacing w:val="-11"/>
                <w:sz w:val="21"/>
                <w:szCs w:val="21"/>
              </w:rPr>
              <w:t>二、离职后福利</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设定</w:t>
            </w:r>
            <w:r>
              <w:rPr>
                <w:rFonts w:ascii="宋体" w:hAnsi="宋体" w:cs="宋体" w:eastAsia="宋体" w:hint="default"/>
                <w:spacing w:val="-101"/>
                <w:sz w:val="21"/>
                <w:szCs w:val="21"/>
              </w:rPr>
              <w:t> </w:t>
            </w:r>
            <w:r>
              <w:rPr>
                <w:rFonts w:ascii="宋体" w:hAnsi="宋体" w:cs="宋体" w:eastAsia="宋体" w:hint="default"/>
                <w:sz w:val="21"/>
                <w:szCs w:val="21"/>
              </w:rPr>
              <w:t>提存计划</w:t>
            </w:r>
          </w:p>
        </w:tc>
        <w:tc>
          <w:tcPr>
            <w:tcW w:w="19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tabs>
                <w:tab w:pos="1916" w:val="left" w:leader="none"/>
              </w:tabs>
              <w:spacing w:line="20" w:lineRule="exact"/>
              <w:ind w:right="-39"/>
              <w:jc w:val="left"/>
              <w:rPr>
                <w:rFonts w:ascii="宋体" w:hAnsi="宋体" w:cs="宋体" w:eastAsia="宋体" w:hint="default"/>
                <w:sz w:val="2"/>
                <w:szCs w:val="2"/>
              </w:rPr>
            </w:pPr>
            <w:r>
              <w:rPr>
                <w:rFonts w:ascii="宋体"/>
                <w:sz w:val="2"/>
              </w:rPr>
              <w:drawing>
                <wp:inline distT="0" distB="0" distL="0" distR="0">
                  <wp:extent cx="6096" cy="8382"/>
                  <wp:effectExtent l="0" t="0" r="0" b="0"/>
                  <wp:docPr id="3099" name="image448.png" descr=""/>
                  <wp:cNvGraphicFramePr>
                    <a:graphicFrameLocks noChangeAspect="1"/>
                  </wp:cNvGraphicFramePr>
                  <a:graphic>
                    <a:graphicData uri="http://schemas.openxmlformats.org/drawingml/2006/picture">
                      <pic:pic>
                        <pic:nvPicPr>
                          <pic:cNvPr id="3100" name="image448.png"/>
                          <pic:cNvPicPr/>
                        </pic:nvPicPr>
                        <pic:blipFill>
                          <a:blip r:embed="rId488" cstate="print"/>
                          <a:stretch>
                            <a:fillRect/>
                          </a:stretch>
                        </pic:blipFill>
                        <pic:spPr>
                          <a:xfrm>
                            <a:off x="0" y="0"/>
                            <a:ext cx="6096" cy="838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2"/>
                  <wp:effectExtent l="0" t="0" r="0" b="0"/>
                  <wp:docPr id="3101" name="image448.png" descr=""/>
                  <wp:cNvGraphicFramePr>
                    <a:graphicFrameLocks noChangeAspect="1"/>
                  </wp:cNvGraphicFramePr>
                  <a:graphic>
                    <a:graphicData uri="http://schemas.openxmlformats.org/drawingml/2006/picture">
                      <pic:pic>
                        <pic:nvPicPr>
                          <pic:cNvPr id="3102" name="image448.png"/>
                          <pic:cNvPicPr/>
                        </pic:nvPicPr>
                        <pic:blipFill>
                          <a:blip r:embed="rId488" cstate="print"/>
                          <a:stretch>
                            <a:fillRect/>
                          </a:stretch>
                        </pic:blipFill>
                        <pic:spPr>
                          <a:xfrm>
                            <a:off x="0" y="0"/>
                            <a:ext cx="6096" cy="8382"/>
                          </a:xfrm>
                          <a:prstGeom prst="rect">
                            <a:avLst/>
                          </a:prstGeom>
                        </pic:spPr>
                      </pic:pic>
                    </a:graphicData>
                  </a:graphic>
                </wp:inline>
              </w:drawing>
            </w:r>
            <w:r>
              <w:rPr>
                <w:rFonts w:ascii="宋体"/>
                <w:sz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5,704,194.84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3103" name="image448.png" descr=""/>
                  <wp:cNvGraphicFramePr>
                    <a:graphicFrameLocks noChangeAspect="1"/>
                  </wp:cNvGraphicFramePr>
                  <a:graphic>
                    <a:graphicData uri="http://schemas.openxmlformats.org/drawingml/2006/picture">
                      <pic:pic>
                        <pic:nvPicPr>
                          <pic:cNvPr id="3104" name="image448.png"/>
                          <pic:cNvPicPr/>
                        </pic:nvPicPr>
                        <pic:blipFill>
                          <a:blip r:embed="rId488"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5,704,194.84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3105" name="image448.png" descr=""/>
                  <wp:cNvGraphicFramePr>
                    <a:graphicFrameLocks noChangeAspect="1"/>
                  </wp:cNvGraphicFramePr>
                  <a:graphic>
                    <a:graphicData uri="http://schemas.openxmlformats.org/drawingml/2006/picture">
                      <pic:pic>
                        <pic:nvPicPr>
                          <pic:cNvPr id="3106" name="image448.png"/>
                          <pic:cNvPicPr/>
                        </pic:nvPicPr>
                        <pic:blipFill>
                          <a:blip r:embed="rId488"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1916" w:val="left" w:leader="none"/>
              </w:tabs>
              <w:spacing w:line="20" w:lineRule="exact"/>
              <w:ind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3107" name="image448.png" descr=""/>
                  <wp:cNvGraphicFramePr>
                    <a:graphicFrameLocks noChangeAspect="1"/>
                  </wp:cNvGraphicFramePr>
                  <a:graphic>
                    <a:graphicData uri="http://schemas.openxmlformats.org/drawingml/2006/picture">
                      <pic:pic>
                        <pic:nvPicPr>
                          <pic:cNvPr id="3108"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109" name="image448.png" descr=""/>
                  <wp:cNvGraphicFramePr>
                    <a:graphicFrameLocks noChangeAspect="1"/>
                  </wp:cNvGraphicFramePr>
                  <a:graphic>
                    <a:graphicData uri="http://schemas.openxmlformats.org/drawingml/2006/picture">
                      <pic:pic>
                        <pic:nvPicPr>
                          <pic:cNvPr id="3110"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177,356.00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11" name="image448.png" descr=""/>
                  <wp:cNvGraphicFramePr>
                    <a:graphicFrameLocks noChangeAspect="1"/>
                  </wp:cNvGraphicFramePr>
                  <a:graphic>
                    <a:graphicData uri="http://schemas.openxmlformats.org/drawingml/2006/picture">
                      <pic:pic>
                        <pic:nvPicPr>
                          <pic:cNvPr id="3112"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177,356.00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13" name="image448.png" descr=""/>
                  <wp:cNvGraphicFramePr>
                    <a:graphicFrameLocks noChangeAspect="1"/>
                  </wp:cNvGraphicFramePr>
                  <a:graphic>
                    <a:graphicData uri="http://schemas.openxmlformats.org/drawingml/2006/picture">
                      <pic:pic>
                        <pic:nvPicPr>
                          <pic:cNvPr id="3114"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8,144,452.29</w:t>
            </w:r>
          </w:p>
          <w:p>
            <w:pPr>
              <w:pStyle w:val="TableParagraph"/>
              <w:spacing w:line="240" w:lineRule="auto" w:before="2"/>
              <w:ind w:right="0"/>
              <w:jc w:val="left"/>
              <w:rPr>
                <w:rFonts w:ascii="宋体" w:hAnsi="宋体" w:cs="宋体" w:eastAsia="宋体" w:hint="default"/>
                <w:sz w:val="5"/>
                <w:szCs w:val="5"/>
              </w:rPr>
            </w:pPr>
          </w:p>
          <w:p>
            <w:pPr>
              <w:pStyle w:val="TableParagraph"/>
              <w:tabs>
                <w:tab w:pos="1916" w:val="left" w:leader="none"/>
              </w:tabs>
              <w:spacing w:line="20" w:lineRule="exact"/>
              <w:ind w:right="-39"/>
              <w:jc w:val="left"/>
              <w:rPr>
                <w:rFonts w:ascii="宋体" w:hAnsi="宋体" w:cs="宋体" w:eastAsia="宋体" w:hint="default"/>
                <w:sz w:val="2"/>
                <w:szCs w:val="2"/>
              </w:rPr>
            </w:pPr>
            <w:r>
              <w:rPr>
                <w:rFonts w:ascii="宋体"/>
                <w:sz w:val="2"/>
              </w:rPr>
              <w:drawing>
                <wp:inline distT="0" distB="0" distL="0" distR="0">
                  <wp:extent cx="6096" cy="5334"/>
                  <wp:effectExtent l="0" t="0" r="0" b="0"/>
                  <wp:docPr id="3115" name="image448.png" descr=""/>
                  <wp:cNvGraphicFramePr>
                    <a:graphicFrameLocks noChangeAspect="1"/>
                  </wp:cNvGraphicFramePr>
                  <a:graphic>
                    <a:graphicData uri="http://schemas.openxmlformats.org/drawingml/2006/picture">
                      <pic:pic>
                        <pic:nvPicPr>
                          <pic:cNvPr id="3116"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117" name="image448.png" descr=""/>
                  <wp:cNvGraphicFramePr>
                    <a:graphicFrameLocks noChangeAspect="1"/>
                  </wp:cNvGraphicFramePr>
                  <a:graphic>
                    <a:graphicData uri="http://schemas.openxmlformats.org/drawingml/2006/picture">
                      <pic:pic>
                        <pic:nvPicPr>
                          <pic:cNvPr id="3118"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sz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82,504,099.75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19" name="image448.png" descr=""/>
                  <wp:cNvGraphicFramePr>
                    <a:graphicFrameLocks noChangeAspect="1"/>
                  </wp:cNvGraphicFramePr>
                  <a:graphic>
                    <a:graphicData uri="http://schemas.openxmlformats.org/drawingml/2006/picture">
                      <pic:pic>
                        <pic:nvPicPr>
                          <pic:cNvPr id="3120"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z w:val="21"/>
              </w:rPr>
              <w:t>82,038,207.63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89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21" name="image448.png" descr=""/>
                  <wp:cNvGraphicFramePr>
                    <a:graphicFrameLocks noChangeAspect="1"/>
                  </wp:cNvGraphicFramePr>
                  <a:graphic>
                    <a:graphicData uri="http://schemas.openxmlformats.org/drawingml/2006/picture">
                      <pic:pic>
                        <pic:nvPicPr>
                          <pic:cNvPr id="3122" name="image448.png"/>
                          <pic:cNvPicPr/>
                        </pic:nvPicPr>
                        <pic:blipFill>
                          <a:blip r:embed="rId48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pacing w:val="-1"/>
                <w:sz w:val="21"/>
              </w:rPr>
              <w:t>8,610,344.41</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bookmarkStart w:name="（2）短期薪酬列示" w:id="285"/>
      <w:bookmarkEnd w:id="28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47.899994pt;margin-top:39.693695pt;width:.480031pt;height:.42pt;mso-position-horizontal-relative:page;mso-position-vertical-relative:paragraph;z-index:101560" type="#_x0000_t75" stroked="false">
            <v:imagedata r:id="rId489" o:title=""/>
          </v:shape>
        </w:pict>
      </w:r>
      <w:r>
        <w:rPr/>
        <w:pict>
          <v:shape style="position:absolute;margin-left:343.600006pt;margin-top:39.693695pt;width:.48pt;height:.42pt;mso-position-horizontal-relative:page;mso-position-vertical-relative:paragraph;z-index:101584" type="#_x0000_t75" stroked="false">
            <v:imagedata r:id="rId489" o:title=""/>
          </v:shape>
        </w:pict>
      </w:r>
      <w:r>
        <w:rPr/>
        <w:pict>
          <v:shape style="position:absolute;margin-left:439.320007pt;margin-top:39.693695pt;width:.48pt;height:.42pt;mso-position-horizontal-relative:page;mso-position-vertical-relative:paragraph;z-index:101608" type="#_x0000_t75" stroked="false">
            <v:imagedata r:id="rId489" o:title=""/>
          </v:shape>
        </w:pict>
      </w:r>
      <w:r>
        <w:rPr/>
        <w:pict>
          <v:shape style="position:absolute;margin-left:247.899994pt;margin-top:75.153702pt;width:.480031pt;height:.66pt;mso-position-horizontal-relative:page;mso-position-vertical-relative:paragraph;z-index:101632" type="#_x0000_t75" stroked="false">
            <v:imagedata r:id="rId489" o:title=""/>
          </v:shape>
        </w:pict>
      </w:r>
      <w:r>
        <w:rPr/>
        <w:pict>
          <v:shape style="position:absolute;margin-left:343.600006pt;margin-top:75.153702pt;width:.48pt;height:.66pt;mso-position-horizontal-relative:page;mso-position-vertical-relative:paragraph;z-index:101656" type="#_x0000_t75" stroked="false">
            <v:imagedata r:id="rId489" o:title=""/>
          </v:shape>
        </w:pict>
      </w:r>
      <w:r>
        <w:rPr/>
        <w:pict>
          <v:shape style="position:absolute;margin-left:439.320007pt;margin-top:75.153702pt;width:.48pt;height:.66pt;mso-position-horizontal-relative:page;mso-position-vertical-relative:paragraph;z-index:101680" type="#_x0000_t75" stroked="false">
            <v:imagedata r:id="rId489" o:title=""/>
          </v:shape>
        </w:pict>
      </w:r>
      <w:r>
        <w:rPr/>
        <w:pict>
          <v:shape style="position:absolute;margin-left:247.899994pt;margin-top:95.493683pt;width:.480031pt;height:.42pt;mso-position-horizontal-relative:page;mso-position-vertical-relative:paragraph;z-index:101704" type="#_x0000_t75" stroked="false">
            <v:imagedata r:id="rId489" o:title=""/>
          </v:shape>
        </w:pict>
      </w:r>
      <w:r>
        <w:rPr/>
        <w:pict>
          <v:shape style="position:absolute;margin-left:343.600006pt;margin-top:95.493683pt;width:.48pt;height:.42pt;mso-position-horizontal-relative:page;mso-position-vertical-relative:paragraph;z-index:101728" type="#_x0000_t75" stroked="false">
            <v:imagedata r:id="rId489" o:title=""/>
          </v:shape>
        </w:pict>
      </w:r>
      <w:r>
        <w:rPr/>
        <w:pict>
          <v:shape style="position:absolute;margin-left:439.320007pt;margin-top:95.493683pt;width:.48pt;height:.42pt;mso-position-horizontal-relative:page;mso-position-vertical-relative:paragraph;z-index:101752" type="#_x0000_t75" stroked="false">
            <v:imagedata r:id="rId489"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23" name="image449.png" descr=""/>
                  <wp:cNvGraphicFramePr>
                    <a:graphicFrameLocks noChangeAspect="1"/>
                  </wp:cNvGraphicFramePr>
                  <a:graphic>
                    <a:graphicData uri="http://schemas.openxmlformats.org/drawingml/2006/picture">
                      <pic:pic>
                        <pic:nvPicPr>
                          <pic:cNvPr id="3124" name="image449.png"/>
                          <pic:cNvPicPr/>
                        </pic:nvPicPr>
                        <pic:blipFill>
                          <a:blip r:embed="rId48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7"/>
              <w:ind w:left="13" w:right="8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 贴和补贴</w:t>
            </w:r>
          </w:p>
        </w:tc>
        <w:tc>
          <w:tcPr>
            <w:tcW w:w="1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86" w:right="0"/>
              <w:jc w:val="left"/>
              <w:rPr>
                <w:rFonts w:ascii="Times New Roman" w:hAnsi="Times New Roman" w:cs="Times New Roman" w:eastAsia="Times New Roman" w:hint="default"/>
                <w:sz w:val="21"/>
                <w:szCs w:val="21"/>
              </w:rPr>
            </w:pPr>
            <w:r>
              <w:rPr>
                <w:rFonts w:ascii="Times New Roman"/>
                <w:sz w:val="21"/>
              </w:rPr>
              <w:t>6,798,067.30</w:t>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125" name="image449.png" descr=""/>
                  <wp:cNvGraphicFramePr>
                    <a:graphicFrameLocks noChangeAspect="1"/>
                  </wp:cNvGraphicFramePr>
                  <a:graphic>
                    <a:graphicData uri="http://schemas.openxmlformats.org/drawingml/2006/picture">
                      <pic:pic>
                        <pic:nvPicPr>
                          <pic:cNvPr id="3126" name="image449.png"/>
                          <pic:cNvPicPr/>
                        </pic:nvPicPr>
                        <pic:blipFill>
                          <a:blip r:embed="rId489"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68,191,131.86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67,684,327.71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7,304,871.45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27" name="image449.png" descr=""/>
                  <wp:cNvGraphicFramePr>
                    <a:graphicFrameLocks noChangeAspect="1"/>
                  </wp:cNvGraphicFramePr>
                  <a:graphic>
                    <a:graphicData uri="http://schemas.openxmlformats.org/drawingml/2006/picture">
                      <pic:pic>
                        <pic:nvPicPr>
                          <pic:cNvPr id="3128" name="image449.png"/>
                          <pic:cNvPicPr/>
                        </pic:nvPicPr>
                        <pic:blipFill>
                          <a:blip r:embed="rId48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2,324,068.41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2,324,068.41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29" name="image449.png" descr=""/>
                  <wp:cNvGraphicFramePr>
                    <a:graphicFrameLocks noChangeAspect="1"/>
                  </wp:cNvGraphicFramePr>
                  <a:graphic>
                    <a:graphicData uri="http://schemas.openxmlformats.org/drawingml/2006/picture">
                      <pic:pic>
                        <pic:nvPicPr>
                          <pic:cNvPr id="3130" name="image449.png"/>
                          <pic:cNvPicPr/>
                        </pic:nvPicPr>
                        <pic:blipFill>
                          <a:blip r:embed="rId48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2,765,692.08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2,765,692.08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715"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宋体" w:hAnsi="宋体" w:cs="宋体" w:eastAsia="宋体" w:hint="default"/>
                <w:spacing w:val="-5"/>
                <w:sz w:val="21"/>
                <w:szCs w:val="21"/>
              </w:rPr>
              <w:t>其中：医疗保险</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69" cy="8953"/>
                  <wp:effectExtent l="0" t="0" r="0" b="0"/>
                  <wp:docPr id="3131" name="image422.png" descr=""/>
                  <wp:cNvGraphicFramePr>
                    <a:graphicFrameLocks noChangeAspect="1"/>
                  </wp:cNvGraphicFramePr>
                  <a:graphic>
                    <a:graphicData uri="http://schemas.openxmlformats.org/drawingml/2006/picture">
                      <pic:pic>
                        <pic:nvPicPr>
                          <pic:cNvPr id="3132" name="image422.png"/>
                          <pic:cNvPicPr/>
                        </pic:nvPicPr>
                        <pic:blipFill>
                          <a:blip r:embed="rId462" cstate="print"/>
                          <a:stretch>
                            <a:fillRect/>
                          </a:stretch>
                        </pic:blipFill>
                        <pic:spPr>
                          <a:xfrm>
                            <a:off x="0" y="0"/>
                            <a:ext cx="5969" cy="895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2,376,246.77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2,376,246.77</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r>
    </w:tbl>
    <w:p>
      <w:pPr>
        <w:spacing w:after="0" w:line="240" w:lineRule="auto"/>
        <w:jc w:val="left"/>
        <w:rPr>
          <w:rFonts w:ascii="宋体" w:hAnsi="宋体" w:cs="宋体" w:eastAsia="宋体" w:hint="default"/>
          <w:sz w:val="13"/>
          <w:szCs w:val="13"/>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247.899994pt;margin-top:107.039948pt;width:.479986pt;height:.66pt;mso-position-horizontal-relative:page;mso-position-vertical-relative:page;z-index:101920" type="#_x0000_t75" stroked="false">
            <v:imagedata r:id="rId490" o:title=""/>
          </v:shape>
        </w:pict>
      </w:r>
      <w:r>
        <w:rPr/>
        <w:pict>
          <v:shape style="position:absolute;margin-left:343.600006pt;margin-top:107.039948pt;width:.479956pt;height:.66pt;mso-position-horizontal-relative:page;mso-position-vertical-relative:page;z-index:101944" type="#_x0000_t75" stroked="false">
            <v:imagedata r:id="rId490" o:title=""/>
          </v:shape>
        </w:pict>
      </w:r>
      <w:r>
        <w:rPr/>
        <w:pict>
          <v:shape style="position:absolute;margin-left:439.320007pt;margin-top:107.039948pt;width:.479956pt;height:.66pt;mso-position-horizontal-relative:page;mso-position-vertical-relative:page;z-index:101968" type="#_x0000_t75" stroked="false">
            <v:imagedata r:id="rId490" o:title=""/>
          </v:shape>
        </w:pict>
      </w:r>
      <w:r>
        <w:rPr/>
        <w:pict>
          <v:shape style="position:absolute;margin-left:375.52002pt;margin-top:685.359924pt;width:.479961pt;height:.42pt;mso-position-horizontal-relative:page;mso-position-vertical-relative:page;z-index:102712" type="#_x0000_t75" stroked="false">
            <v:imagedata r:id="rId491" o:title=""/>
          </v:shape>
        </w:pict>
      </w:r>
      <w:r>
        <w:rPr/>
        <w:pict>
          <v:shape style="position:absolute;margin-left:375.52002pt;margin-top:705.479919pt;width:.479961pt;height:.42pt;mso-position-horizontal-relative:page;mso-position-vertical-relative:page;z-index:102736" type="#_x0000_t75" stroked="false">
            <v:imagedata r:id="rId492" o:title=""/>
          </v:shape>
        </w:pict>
      </w:r>
      <w:r>
        <w:rPr/>
        <w:pict>
          <v:shape style="position:absolute;margin-left:375.52002pt;margin-top:725.580017pt;width:.480031pt;height:.42pt;mso-position-horizontal-relative:page;mso-position-vertical-relative:page;z-index:102760" type="#_x0000_t75" stroked="false">
            <v:imagedata r:id="rId492" o:title=""/>
          </v:shape>
        </w:pict>
      </w:r>
      <w:r>
        <w:rPr/>
        <w:pict>
          <v:shape style="position:absolute;margin-left:375.52002pt;margin-top:745.679993pt;width:.480031pt;height:.42pt;mso-position-horizontal-relative:page;mso-position-vertical-relative:page;z-index:102784" type="#_x0000_t75" stroked="false">
            <v:imagedata r:id="rId492" o:title=""/>
          </v:shape>
        </w:pict>
      </w:r>
      <w:r>
        <w:rPr/>
        <w:pict>
          <v:shape style="position:absolute;margin-left:375.52002pt;margin-top:765.780029pt;width:.480031pt;height:.42pt;mso-position-horizontal-relative:page;mso-position-vertical-relative:page;z-index:102808" type="#_x0000_t75" stroked="false">
            <v:imagedata r:id="rId492" o:title=""/>
          </v:shape>
        </w:pict>
      </w:r>
    </w:p>
    <w:tbl>
      <w:tblPr>
        <w:tblW w:w="0" w:type="auto"/>
        <w:jc w:val="left"/>
        <w:tblInd w:w="1129" w:type="dxa"/>
        <w:tblLayout w:type="fixed"/>
        <w:tblCellMar>
          <w:top w:w="0" w:type="dxa"/>
          <w:left w:w="0" w:type="dxa"/>
          <w:bottom w:w="0" w:type="dxa"/>
          <w:right w:w="0" w:type="dxa"/>
        </w:tblCellMar>
        <w:tblLook w:val="01E0"/>
      </w:tblPr>
      <w:tblGrid>
        <w:gridCol w:w="1907"/>
        <w:gridCol w:w="1922"/>
        <w:gridCol w:w="1914"/>
        <w:gridCol w:w="1914"/>
        <w:gridCol w:w="1914"/>
      </w:tblGrid>
      <w:tr>
        <w:trPr>
          <w:trHeight w:val="714"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133" name="image452.png" descr=""/>
                  <wp:cNvGraphicFramePr>
                    <a:graphicFrameLocks noChangeAspect="1"/>
                  </wp:cNvGraphicFramePr>
                  <a:graphic>
                    <a:graphicData uri="http://schemas.openxmlformats.org/drawingml/2006/picture">
                      <pic:pic>
                        <pic:nvPicPr>
                          <pic:cNvPr id="3134" name="image452.png"/>
                          <pic:cNvPicPr/>
                        </pic:nvPicPr>
                        <pic:blipFill>
                          <a:blip r:embed="rId492"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187,574.98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187,574.98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077"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135" name="image452.png" descr=""/>
                  <wp:cNvGraphicFramePr>
                    <a:graphicFrameLocks noChangeAspect="1"/>
                  </wp:cNvGraphicFramePr>
                  <a:graphic>
                    <a:graphicData uri="http://schemas.openxmlformats.org/drawingml/2006/picture">
                      <pic:pic>
                        <pic:nvPicPr>
                          <pic:cNvPr id="3136" name="image452.png"/>
                          <pic:cNvPicPr/>
                        </pic:nvPicPr>
                        <pic:blipFill>
                          <a:blip r:embed="rId492"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201,870.33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201,870.33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26,723.00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2,755,744.85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2,755,173.85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27,294.00</w:t>
            </w:r>
          </w:p>
        </w:tc>
      </w:tr>
      <w:tr>
        <w:trPr>
          <w:trHeight w:val="714"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9" w:lineRule="auto" w:before="26"/>
              <w:ind w:left="27"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 教育经费</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137" name="image453.png" descr=""/>
                  <wp:cNvGraphicFramePr>
                    <a:graphicFrameLocks noChangeAspect="1"/>
                  </wp:cNvGraphicFramePr>
                  <a:graphic>
                    <a:graphicData uri="http://schemas.openxmlformats.org/drawingml/2006/picture">
                      <pic:pic>
                        <pic:nvPicPr>
                          <pic:cNvPr id="3138" name="image453.png"/>
                          <pic:cNvPicPr/>
                        </pic:nvPicPr>
                        <pic:blipFill>
                          <a:blip r:embed="rId493"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1,319,661.99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585,911.71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627,394.74</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1,278,178.96</w:t>
            </w: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8,144,452.29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76,622,548.91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76,156,656.79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8,610,344.41</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47.899994pt;margin-top:-88.904343pt;width:.480031pt;height:.66pt;mso-position-horizontal-relative:page;mso-position-vertical-relative:paragraph;z-index:101992" type="#_x0000_t75" stroked="false">
            <v:imagedata r:id="rId494" o:title=""/>
          </v:shape>
        </w:pict>
      </w:r>
      <w:r>
        <w:rPr/>
        <w:pict>
          <v:shape style="position:absolute;margin-left:343.600006pt;margin-top:-88.904343pt;width:.48pt;height:.66pt;mso-position-horizontal-relative:page;mso-position-vertical-relative:paragraph;z-index:102016" type="#_x0000_t75" stroked="false">
            <v:imagedata r:id="rId494" o:title=""/>
          </v:shape>
        </w:pict>
      </w:r>
      <w:r>
        <w:rPr/>
        <w:pict>
          <v:shape style="position:absolute;margin-left:439.320007pt;margin-top:-88.904343pt;width:.48pt;height:.66pt;mso-position-horizontal-relative:page;mso-position-vertical-relative:paragraph;z-index:102040" type="#_x0000_t75" stroked="false">
            <v:imagedata r:id="rId494" o:title=""/>
          </v:shape>
        </w:pict>
      </w:r>
      <w:r>
        <w:rPr/>
        <w:pict>
          <v:shape style="position:absolute;margin-left:247.899994pt;margin-top:-68.564346pt;width:.480031pt;height:.42pt;mso-position-horizontal-relative:page;mso-position-vertical-relative:paragraph;z-index:102064" type="#_x0000_t75" stroked="false">
            <v:imagedata r:id="rId495" o:title=""/>
          </v:shape>
        </w:pict>
      </w:r>
      <w:r>
        <w:rPr/>
        <w:pict>
          <v:shape style="position:absolute;margin-left:343.600006pt;margin-top:-68.564346pt;width:.48pt;height:.42pt;mso-position-horizontal-relative:page;mso-position-vertical-relative:paragraph;z-index:102088" type="#_x0000_t75" stroked="false">
            <v:imagedata r:id="rId495" o:title=""/>
          </v:shape>
        </w:pict>
      </w:r>
      <w:r>
        <w:rPr/>
        <w:pict>
          <v:shape style="position:absolute;margin-left:439.320007pt;margin-top:-68.564346pt;width:.48pt;height:.42pt;mso-position-horizontal-relative:page;mso-position-vertical-relative:paragraph;z-index:102112" type="#_x0000_t75" stroked="false">
            <v:imagedata r:id="rId495" o:title=""/>
          </v:shape>
        </w:pict>
      </w:r>
      <w:r>
        <w:rPr/>
        <w:pict>
          <v:shape style="position:absolute;margin-left:152.059998pt;margin-top:-33.104404pt;width:.479971pt;height:.66pt;mso-position-horizontal-relative:page;mso-position-vertical-relative:paragraph;z-index:102136" type="#_x0000_t75" stroked="false">
            <v:imagedata r:id="rId495" o:title=""/>
          </v:shape>
        </w:pict>
      </w:r>
      <w:r>
        <w:rPr/>
        <w:pict>
          <v:shape style="position:absolute;margin-left:247.899994pt;margin-top:-33.104404pt;width:.479986pt;height:.66pt;mso-position-horizontal-relative:page;mso-position-vertical-relative:paragraph;z-index:102160" type="#_x0000_t75" stroked="false">
            <v:imagedata r:id="rId495" o:title=""/>
          </v:shape>
        </w:pict>
      </w:r>
      <w:r>
        <w:rPr/>
        <w:pict>
          <v:shape style="position:absolute;margin-left:343.600006pt;margin-top:-33.104404pt;width:.479956pt;height:.66pt;mso-position-horizontal-relative:page;mso-position-vertical-relative:paragraph;z-index:102184" type="#_x0000_t75" stroked="false">
            <v:imagedata r:id="rId495" o:title=""/>
          </v:shape>
        </w:pict>
      </w:r>
      <w:r>
        <w:rPr/>
        <w:pict>
          <v:shape style="position:absolute;margin-left:439.320007pt;margin-top:-33.104404pt;width:.479956pt;height:.66pt;mso-position-horizontal-relative:page;mso-position-vertical-relative:paragraph;z-index:102208" type="#_x0000_t75" stroked="false">
            <v:imagedata r:id="rId495" o:title=""/>
          </v:shape>
        </w:pict>
      </w:r>
      <w:r>
        <w:rPr/>
        <w:pict>
          <v:shape style="position:absolute;margin-left:152.059998pt;margin-top:-12.764422pt;width:.479946pt;height:.42pt;mso-position-horizontal-relative:page;mso-position-vertical-relative:paragraph;z-index:102232" type="#_x0000_t75" stroked="false">
            <v:imagedata r:id="rId495" o:title=""/>
          </v:shape>
        </w:pict>
      </w:r>
      <w:r>
        <w:rPr/>
        <w:pict>
          <v:shape style="position:absolute;margin-left:247.899994pt;margin-top:-12.764422pt;width:.479961pt;height:.42pt;mso-position-horizontal-relative:page;mso-position-vertical-relative:paragraph;z-index:102256" type="#_x0000_t75" stroked="false">
            <v:imagedata r:id="rId495" o:title=""/>
          </v:shape>
        </w:pict>
      </w:r>
      <w:r>
        <w:rPr/>
        <w:pict>
          <v:shape style="position:absolute;margin-left:343.600006pt;margin-top:-12.764422pt;width:.47993pt;height:.42pt;mso-position-horizontal-relative:page;mso-position-vertical-relative:paragraph;z-index:102280" type="#_x0000_t75" stroked="false">
            <v:imagedata r:id="rId495" o:title=""/>
          </v:shape>
        </w:pict>
      </w:r>
      <w:r>
        <w:rPr/>
        <w:pict>
          <v:shape style="position:absolute;margin-left:439.320007pt;margin-top:-12.764422pt;width:.47993pt;height:.42pt;mso-position-horizontal-relative:page;mso-position-vertical-relative:paragraph;z-index:102304" type="#_x0000_t75" stroked="false">
            <v:imagedata r:id="rId495" o:title=""/>
          </v:shape>
        </w:pict>
      </w:r>
      <w:bookmarkStart w:name="（3）设定提存计划列示" w:id="286"/>
      <w:bookmarkEnd w:id="28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47.899994pt;margin-top:39.753632pt;width:.479961pt;height:.42pt;mso-position-horizontal-relative:page;mso-position-vertical-relative:paragraph;z-index:102328" type="#_x0000_t75" stroked="false">
            <v:imagedata r:id="rId496" o:title=""/>
          </v:shape>
        </w:pict>
      </w:r>
      <w:r>
        <w:rPr/>
        <w:pict>
          <v:shape style="position:absolute;margin-left:343.600006pt;margin-top:39.753632pt;width:.47993pt;height:.42pt;mso-position-horizontal-relative:page;mso-position-vertical-relative:paragraph;z-index:102352" type="#_x0000_t75" stroked="false">
            <v:imagedata r:id="rId496" o:title=""/>
          </v:shape>
        </w:pict>
      </w:r>
      <w:r>
        <w:rPr/>
        <w:pict>
          <v:shape style="position:absolute;margin-left:439.320007pt;margin-top:39.753632pt;width:.47993pt;height:.42pt;mso-position-horizontal-relative:page;mso-position-vertical-relative:paragraph;z-index:102376" type="#_x0000_t75" stroked="false">
            <v:imagedata r:id="rId496" o:title=""/>
          </v:shape>
        </w:pict>
      </w:r>
      <w:r>
        <w:rPr/>
        <w:pict>
          <v:shape style="position:absolute;margin-left:247.899994pt;margin-top:59.853699pt;width:.480031pt;height:.42pt;mso-position-horizontal-relative:page;mso-position-vertical-relative:paragraph;z-index:102400" type="#_x0000_t75" stroked="false">
            <v:imagedata r:id="rId497" o:title=""/>
          </v:shape>
        </w:pict>
      </w:r>
      <w:r>
        <w:rPr/>
        <w:pict>
          <v:shape style="position:absolute;margin-left:343.600006pt;margin-top:59.853699pt;width:.48pt;height:.42pt;mso-position-horizontal-relative:page;mso-position-vertical-relative:paragraph;z-index:102424" type="#_x0000_t75" stroked="false">
            <v:imagedata r:id="rId497" o:title=""/>
          </v:shape>
        </w:pict>
      </w:r>
      <w:r>
        <w:rPr/>
        <w:pict>
          <v:shape style="position:absolute;margin-left:439.320007pt;margin-top:59.853699pt;width:.48pt;height:.42pt;mso-position-horizontal-relative:page;mso-position-vertical-relative:paragraph;z-index:102448" type="#_x0000_t75" stroked="false">
            <v:imagedata r:id="rId497"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2"/>
        <w:gridCol w:w="1933"/>
        <w:gridCol w:w="1914"/>
        <w:gridCol w:w="1914"/>
        <w:gridCol w:w="1900"/>
      </w:tblGrid>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0"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39" name="image458.png" descr=""/>
                  <wp:cNvGraphicFramePr>
                    <a:graphicFrameLocks noChangeAspect="1"/>
                  </wp:cNvGraphicFramePr>
                  <a:graphic>
                    <a:graphicData uri="http://schemas.openxmlformats.org/drawingml/2006/picture">
                      <pic:pic>
                        <pic:nvPicPr>
                          <pic:cNvPr id="3140" name="image458.png"/>
                          <pic:cNvPicPr/>
                        </pic:nvPicPr>
                        <pic:blipFill>
                          <a:blip r:embed="rId498"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41" name="image459.png" descr=""/>
                  <wp:cNvGraphicFramePr>
                    <a:graphicFrameLocks noChangeAspect="1"/>
                  </wp:cNvGraphicFramePr>
                  <a:graphic>
                    <a:graphicData uri="http://schemas.openxmlformats.org/drawingml/2006/picture">
                      <pic:pic>
                        <pic:nvPicPr>
                          <pic:cNvPr id="3142" name="image459.png"/>
                          <pic:cNvPicPr/>
                        </pic:nvPicPr>
                        <pic:blipFill>
                          <a:blip r:embed="rId49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5,517,954.71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5,517,954.71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43" name="image459.png" descr=""/>
                  <wp:cNvGraphicFramePr>
                    <a:graphicFrameLocks noChangeAspect="1"/>
                  </wp:cNvGraphicFramePr>
                  <a:graphic>
                    <a:graphicData uri="http://schemas.openxmlformats.org/drawingml/2006/picture">
                      <pic:pic>
                        <pic:nvPicPr>
                          <pic:cNvPr id="3144" name="image459.png"/>
                          <pic:cNvPicPr/>
                        </pic:nvPicPr>
                        <pic:blipFill>
                          <a:blip r:embed="rId49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186,240.13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186,240.13</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145" name="image459.png" descr=""/>
                  <wp:cNvGraphicFramePr>
                    <a:graphicFrameLocks noChangeAspect="1"/>
                  </wp:cNvGraphicFramePr>
                  <a:graphic>
                    <a:graphicData uri="http://schemas.openxmlformats.org/drawingml/2006/picture">
                      <pic:pic>
                        <pic:nvPicPr>
                          <pic:cNvPr id="3146" name="image459.png"/>
                          <pic:cNvPicPr/>
                        </pic:nvPicPr>
                        <pic:blipFill>
                          <a:blip r:embed="rId49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5,704,194.84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5,704,194.84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8"/>
        <w:rPr>
          <w:rFonts w:ascii="宋体" w:hAnsi="宋体" w:cs="宋体" w:eastAsia="宋体" w:hint="default"/>
          <w:sz w:val="6"/>
          <w:szCs w:val="6"/>
        </w:rPr>
      </w:pPr>
    </w:p>
    <w:p>
      <w:pPr>
        <w:pStyle w:val="BodyText"/>
        <w:spacing w:line="364" w:lineRule="auto"/>
        <w:ind w:left="1613" w:right="1153"/>
        <w:jc w:val="left"/>
      </w:pPr>
      <w:r>
        <w:rPr/>
        <w:pict>
          <v:shape style="position:absolute;margin-left:247.899994pt;margin-top:-25.304356pt;width:.480031pt;height:.42pt;mso-position-horizontal-relative:page;mso-position-vertical-relative:paragraph;z-index:102472" type="#_x0000_t75" stroked="false">
            <v:imagedata r:id="rId499" o:title=""/>
          </v:shape>
        </w:pict>
      </w:r>
      <w:r>
        <w:rPr/>
        <w:pict>
          <v:shape style="position:absolute;margin-left:343.600006pt;margin-top:-25.304356pt;width:.48pt;height:.42pt;mso-position-horizontal-relative:page;mso-position-vertical-relative:paragraph;z-index:102496" type="#_x0000_t75" stroked="false">
            <v:imagedata r:id="rId499" o:title=""/>
          </v:shape>
        </w:pict>
      </w:r>
      <w:r>
        <w:rPr/>
        <w:pict>
          <v:shape style="position:absolute;margin-left:439.320007pt;margin-top:-25.304356pt;width:.48pt;height:.42pt;mso-position-horizontal-relative:page;mso-position-vertical-relative:paragraph;z-index:102520" type="#_x0000_t75" stroked="false">
            <v:imagedata r:id="rId499" o:title=""/>
          </v:shape>
        </w:pict>
      </w:r>
      <w:r>
        <w:rPr/>
        <w:pict>
          <v:shape style="position:absolute;margin-left:247.899994pt;margin-top:-5.204379pt;width:.479996pt;height:.42pt;mso-position-horizontal-relative:page;mso-position-vertical-relative:paragraph;z-index:102544" type="#_x0000_t75" stroked="false">
            <v:imagedata r:id="rId499" o:title=""/>
          </v:shape>
        </w:pict>
      </w:r>
      <w:r>
        <w:rPr/>
        <w:pict>
          <v:shape style="position:absolute;margin-left:343.600006pt;margin-top:-5.204379pt;width:.479965pt;height:.42pt;mso-position-horizontal-relative:page;mso-position-vertical-relative:paragraph;z-index:102568" type="#_x0000_t75" stroked="false">
            <v:imagedata r:id="rId499" o:title=""/>
          </v:shape>
        </w:pict>
      </w:r>
      <w:r>
        <w:rPr/>
        <w:pict>
          <v:shape style="position:absolute;margin-left:439.320007pt;margin-top:-5.204379pt;width:.479965pt;height:.42pt;mso-position-horizontal-relative:page;mso-position-vertical-relative:paragraph;z-index:102592" type="#_x0000_t75" stroked="false">
            <v:imagedata r:id="rId499" o:title=""/>
          </v:shape>
        </w:pict>
      </w:r>
      <w:r>
        <w:rPr/>
        <w:t>其他说明： 本公司按规定参加由政府机构设立的养老保险、失业保险计划，根据该等计划，本公司</w:t>
      </w:r>
    </w:p>
    <w:p>
      <w:pPr>
        <w:pStyle w:val="BodyText"/>
        <w:spacing w:line="321" w:lineRule="auto" w:before="2"/>
        <w:ind w:right="1131"/>
        <w:jc w:val="both"/>
      </w:pPr>
      <w:r>
        <w:rPr/>
        <w:t>对武汉地区、合肥地区、成都地区分别按员工社保基数的</w:t>
      </w:r>
      <w:r>
        <w:rPr>
          <w:spacing w:val="-65"/>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1.5%</w:t>
      </w:r>
      <w:r>
        <w:rPr/>
        <w:t>每月向该等计划缴存费 用；本公司对广州地区分别按员工社保基数的</w:t>
      </w:r>
      <w:r>
        <w:rPr>
          <w:spacing w:val="-65"/>
        </w:rPr>
        <w:t> </w:t>
      </w:r>
      <w:r>
        <w:rPr>
          <w:rFonts w:ascii="Times New Roman" w:hAnsi="Times New Roman" w:cs="Times New Roman" w:eastAsia="Times New Roman" w:hint="default"/>
        </w:rPr>
        <w:t>14%</w:t>
      </w:r>
      <w:r>
        <w:rPr/>
        <w:t>、</w:t>
      </w:r>
      <w:r>
        <w:rPr>
          <w:rFonts w:ascii="Times New Roman" w:hAnsi="Times New Roman" w:cs="Times New Roman" w:eastAsia="Times New Roman" w:hint="default"/>
        </w:rPr>
        <w:t>1.2%</w:t>
      </w:r>
      <w:r>
        <w:rPr/>
        <w:t>每月向该等计划缴存费用；本公司 对常州地区分别按员工社保基数的</w:t>
      </w:r>
      <w:r>
        <w:rPr>
          <w:spacing w:val="-64"/>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0.5%</w:t>
      </w:r>
      <w:r>
        <w:rPr/>
        <w:t>每月向该等计划缴存费用。除上述每月缴存费 用外，本公司不再承担进一步支付义务。相应的支出于发生时计入当期损益或相关资产的成 本。</w:t>
      </w: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25、应交税费" w:id="287"/>
      <w:bookmarkEnd w:id="287"/>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375.52002pt;margin-top:38.003708pt;width:.480031pt;height:.42pt;mso-position-horizontal-relative:page;mso-position-vertical-relative:paragraph;z-index:102616" type="#_x0000_t75" stroked="false">
            <v:imagedata r:id="rId499" o:title=""/>
          </v:shape>
        </w:pict>
      </w:r>
      <w:r>
        <w:rPr/>
        <w:pict>
          <v:shape style="position:absolute;margin-left:375.52002pt;margin-top:58.103699pt;width:.480031pt;height:.42pt;mso-position-horizontal-relative:page;mso-position-vertical-relative:paragraph;z-index:102640" type="#_x0000_t75" stroked="false">
            <v:imagedata r:id="rId499" o:title=""/>
          </v:shape>
        </w:pict>
      </w:r>
      <w:r>
        <w:rPr/>
        <w:pict>
          <v:shape style="position:absolute;margin-left:375.52002pt;margin-top:78.203644pt;width:.479961pt;height:.42pt;mso-position-horizontal-relative:page;mso-position-vertical-relative:paragraph;z-index:102664" type="#_x0000_t75" stroked="false">
            <v:imagedata r:id="rId499" o:title=""/>
          </v:shape>
        </w:pict>
      </w:r>
      <w:r>
        <w:rPr/>
        <w:pict>
          <v:shape style="position:absolute;margin-left:375.52002pt;margin-top:98.303696pt;width:.480031pt;height:.42pt;mso-position-horizontal-relative:page;mso-position-vertical-relative:paragraph;z-index:102688" type="#_x0000_t75" stroked="false">
            <v:imagedata r:id="rId499"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157"/>
        <w:gridCol w:w="3210"/>
        <w:gridCol w:w="3176"/>
      </w:tblGrid>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47" name="image459.png" descr=""/>
                  <wp:cNvGraphicFramePr>
                    <a:graphicFrameLocks noChangeAspect="1"/>
                  </wp:cNvGraphicFramePr>
                  <a:graphic>
                    <a:graphicData uri="http://schemas.openxmlformats.org/drawingml/2006/picture">
                      <pic:pic>
                        <pic:nvPicPr>
                          <pic:cNvPr id="3148" name="image459.png"/>
                          <pic:cNvPicPr/>
                        </pic:nvPicPr>
                        <pic:blipFill>
                          <a:blip r:embed="rId49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7,173,847.53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49" name="image459.png" descr=""/>
                  <wp:cNvGraphicFramePr>
                    <a:graphicFrameLocks noChangeAspect="1"/>
                  </wp:cNvGraphicFramePr>
                  <a:graphic>
                    <a:graphicData uri="http://schemas.openxmlformats.org/drawingml/2006/picture">
                      <pic:pic>
                        <pic:nvPicPr>
                          <pic:cNvPr id="3150" name="image459.png"/>
                          <pic:cNvPicPr/>
                        </pic:nvPicPr>
                        <pic:blipFill>
                          <a:blip r:embed="rId49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6,423,077.34</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7,708,203.13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51" name="image459.png" descr=""/>
                  <wp:cNvGraphicFramePr>
                    <a:graphicFrameLocks noChangeAspect="1"/>
                  </wp:cNvGraphicFramePr>
                  <a:graphic>
                    <a:graphicData uri="http://schemas.openxmlformats.org/drawingml/2006/picture">
                      <pic:pic>
                        <pic:nvPicPr>
                          <pic:cNvPr id="3152" name="image459.png"/>
                          <pic:cNvPicPr/>
                        </pic:nvPicPr>
                        <pic:blipFill>
                          <a:blip r:embed="rId49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4,809,794.62</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1,332,304.40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153" name="image459.png" descr=""/>
                  <wp:cNvGraphicFramePr>
                    <a:graphicFrameLocks noChangeAspect="1"/>
                  </wp:cNvGraphicFramePr>
                  <a:graphic>
                    <a:graphicData uri="http://schemas.openxmlformats.org/drawingml/2006/picture">
                      <pic:pic>
                        <pic:nvPicPr>
                          <pic:cNvPr id="3154" name="image459.png"/>
                          <pic:cNvPicPr/>
                        </pic:nvPicPr>
                        <pic:blipFill>
                          <a:blip r:embed="rId49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655,198.17</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502,776.47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55" name="image459.png" descr=""/>
                  <wp:cNvGraphicFramePr>
                    <a:graphicFrameLocks noChangeAspect="1"/>
                  </wp:cNvGraphicFramePr>
                  <a:graphic>
                    <a:graphicData uri="http://schemas.openxmlformats.org/drawingml/2006/picture">
                      <pic:pic>
                        <pic:nvPicPr>
                          <pic:cNvPr id="3156" name="image459.png"/>
                          <pic:cNvPicPr/>
                        </pic:nvPicPr>
                        <pic:blipFill>
                          <a:blip r:embed="rId49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453,213.08</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215,475.64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57" name="image460.png" descr=""/>
                  <wp:cNvGraphicFramePr>
                    <a:graphicFrameLocks noChangeAspect="1"/>
                  </wp:cNvGraphicFramePr>
                  <a:graphic>
                    <a:graphicData uri="http://schemas.openxmlformats.org/drawingml/2006/picture">
                      <pic:pic>
                        <pic:nvPicPr>
                          <pic:cNvPr id="3158" name="image460.png"/>
                          <pic:cNvPicPr/>
                        </pic:nvPicPr>
                        <pic:blipFill>
                          <a:blip r:embed="rId500"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194,234.19</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123,809.04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59" name="image460.png" descr=""/>
                  <wp:cNvGraphicFramePr>
                    <a:graphicFrameLocks noChangeAspect="1"/>
                  </wp:cNvGraphicFramePr>
                  <a:graphic>
                    <a:graphicData uri="http://schemas.openxmlformats.org/drawingml/2006/picture">
                      <pic:pic>
                        <pic:nvPicPr>
                          <pic:cNvPr id="3160" name="image460.png"/>
                          <pic:cNvPicPr/>
                        </pic:nvPicPr>
                        <pic:blipFill>
                          <a:blip r:embed="rId50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138,395.76</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163,849.83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61" name="image460.png" descr=""/>
                  <wp:cNvGraphicFramePr>
                    <a:graphicFrameLocks noChangeAspect="1"/>
                  </wp:cNvGraphicFramePr>
                  <a:graphic>
                    <a:graphicData uri="http://schemas.openxmlformats.org/drawingml/2006/picture">
                      <pic:pic>
                        <pic:nvPicPr>
                          <pic:cNvPr id="3162" name="image460.png"/>
                          <pic:cNvPicPr/>
                        </pic:nvPicPr>
                        <pic:blipFill>
                          <a:blip r:embed="rId50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179,252.47</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108,219.05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63" name="image460.png" descr=""/>
                  <wp:cNvGraphicFramePr>
                    <a:graphicFrameLocks noChangeAspect="1"/>
                  </wp:cNvGraphicFramePr>
                  <a:graphic>
                    <a:graphicData uri="http://schemas.openxmlformats.org/drawingml/2006/picture">
                      <pic:pic>
                        <pic:nvPicPr>
                          <pic:cNvPr id="3164" name="image460.png"/>
                          <pic:cNvPicPr/>
                        </pic:nvPicPr>
                        <pic:blipFill>
                          <a:blip r:embed="rId500"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110,403.20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27,277.92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48,583.56</w:t>
            </w:r>
          </w:p>
        </w:tc>
      </w:tr>
      <w:tr>
        <w:trPr>
          <w:trHeight w:val="402" w:hRule="exact"/>
        </w:trPr>
        <w:tc>
          <w:tcPr>
            <w:tcW w:w="3188"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2,414.84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1,729.78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17,358,177.85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13,013,882.17</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group style="position:absolute;margin-left:56.459999pt;margin-top:-52.984364pt;width:159.9pt;height:.9pt;mso-position-horizontal-relative:page;mso-position-vertical-relative:paragraph;z-index:-1433224" coordorigin="1129,-1060" coordsize="3198,18">
            <v:shape style="position:absolute;left:4317;top:-1060;width:10;height:8" type="#_x0000_t75" stroked="false">
              <v:imagedata r:id="rId500" o:title=""/>
            </v:shape>
            <v:group style="position:absolute;left:1134;top:-1046;width:3183;height:2" coordorigin="1134,-1046" coordsize="3183,2">
              <v:shape style="position:absolute;left:1134;top:-1046;width:3183;height:2" coordorigin="1134,-1046" coordsize="3183,0" path="m1134,-1046l4317,-1046e" filled="false" stroked="true" strokeweight=".48pt" strokecolor="#000000">
                <v:path arrowok="t"/>
              </v:shape>
            </v:group>
            <w10:wrap type="none"/>
          </v:group>
        </w:pict>
      </w:r>
      <w:r>
        <w:rPr/>
        <w:pict>
          <v:shape style="position:absolute;margin-left:375.52002pt;margin-top:-52.984364pt;width:.480031pt;height:.42pt;mso-position-horizontal-relative:page;mso-position-vertical-relative:paragraph;z-index:102856" type="#_x0000_t75" stroked="false">
            <v:imagedata r:id="rId500" o:title=""/>
          </v:shape>
        </w:pict>
      </w:r>
      <w:r>
        <w:rPr/>
        <w:pict>
          <v:shape style="position:absolute;margin-left:215.839996pt;margin-top:-32.884418pt;width:.479961pt;height:.42pt;mso-position-horizontal-relative:page;mso-position-vertical-relative:paragraph;z-index:102880" type="#_x0000_t75" stroked="false">
            <v:imagedata r:id="rId500" o:title=""/>
          </v:shape>
        </w:pict>
      </w:r>
      <w:r>
        <w:rPr/>
        <w:pict>
          <v:shape style="position:absolute;margin-left:375.52002pt;margin-top:-32.884418pt;width:.479961pt;height:.42pt;mso-position-horizontal-relative:page;mso-position-vertical-relative:paragraph;z-index:102904" type="#_x0000_t75" stroked="false">
            <v:imagedata r:id="rId500" o:title=""/>
          </v:shape>
        </w:pict>
      </w:r>
      <w:r>
        <w:rPr/>
        <w:pict>
          <v:shape style="position:absolute;margin-left:215.839996pt;margin-top:-12.78435pt;width:.480031pt;height:.42pt;mso-position-horizontal-relative:page;mso-position-vertical-relative:paragraph;z-index:102928" type="#_x0000_t75" stroked="false">
            <v:imagedata r:id="rId500" o:title=""/>
          </v:shape>
        </w:pict>
      </w:r>
      <w:r>
        <w:rPr/>
        <w:pict>
          <v:shape style="position:absolute;margin-left:375.52002pt;margin-top:-12.78435pt;width:.480031pt;height:.42pt;mso-position-horizontal-relative:page;mso-position-vertical-relative:paragraph;z-index:102952" type="#_x0000_t75" stroked="false">
            <v:imagedata r:id="rId500" o:title=""/>
          </v:shape>
        </w:pict>
      </w:r>
      <w:bookmarkStart w:name="26、应付股利" w:id="288"/>
      <w:bookmarkEnd w:id="288"/>
      <w:r>
        <w:rPr>
          <w:b w:val="0"/>
          <w:bCs w:val="0"/>
        </w:rPr>
      </w:r>
      <w:r>
        <w:rPr>
          <w:rFonts w:ascii="Times New Roman" w:hAnsi="Times New Roman" w:cs="Times New Roman" w:eastAsia="Times New Roman" w:hint="default"/>
        </w:rPr>
        <w:t>26</w:t>
      </w:r>
      <w:r>
        <w:rPr/>
        <w:t>、应付股利</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753632pt;width:.479961pt;height:.42pt;mso-position-horizontal-relative:page;mso-position-vertical-relative:paragraph;z-index:102976" type="#_x0000_t75" stroked="false">
            <v:imagedata r:id="rId500" o:title=""/>
          </v:shape>
        </w:pict>
      </w:r>
      <w:r>
        <w:rPr/>
        <w:pict>
          <v:shape style="position:absolute;margin-left:375.52002pt;margin-top:39.753632pt;width:.479961pt;height:.42pt;mso-position-horizontal-relative:page;mso-position-vertical-relative:paragraph;z-index:103000" type="#_x0000_t75" stroked="false">
            <v:imagedata r:id="rId500"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181,230.83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181,230.83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2.864368pt;width:.480031pt;height:.42pt;mso-position-horizontal-relative:page;mso-position-vertical-relative:paragraph;z-index:103024" type="#_x0000_t75" stroked="false">
            <v:imagedata r:id="rId500" o:title=""/>
          </v:shape>
        </w:pict>
      </w:r>
      <w:r>
        <w:rPr/>
        <w:pict>
          <v:shape style="position:absolute;margin-left:375.52002pt;margin-top:-32.864368pt;width:.480031pt;height:.42pt;mso-position-horizontal-relative:page;mso-position-vertical-relative:paragraph;z-index:103048" type="#_x0000_t75" stroked="false">
            <v:imagedata r:id="rId500" o:title=""/>
          </v:shape>
        </w:pict>
      </w:r>
      <w:r>
        <w:rPr/>
        <w:pict>
          <v:shape style="position:absolute;margin-left:215.839996pt;margin-top:-12.764377pt;width:.480031pt;height:.42pt;mso-position-horizontal-relative:page;mso-position-vertical-relative:paragraph;z-index:103072" type="#_x0000_t75" stroked="false">
            <v:imagedata r:id="rId500" o:title=""/>
          </v:shape>
        </w:pict>
      </w:r>
      <w:r>
        <w:rPr/>
        <w:pict>
          <v:shape style="position:absolute;margin-left:375.52002pt;margin-top:-12.764377pt;width:.480031pt;height:.42pt;mso-position-horizontal-relative:page;mso-position-vertical-relative:paragraph;z-index:103096" type="#_x0000_t75" stroked="false">
            <v:imagedata r:id="rId500" o:title=""/>
          </v:shape>
        </w:pict>
      </w:r>
      <w:bookmarkStart w:name="27、其他应付款" w:id="289"/>
      <w:bookmarkEnd w:id="289"/>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6"/>
        <w:rPr>
          <w:rFonts w:ascii="宋体" w:hAnsi="宋体" w:cs="宋体" w:eastAsia="宋体" w:hint="default"/>
          <w:b/>
          <w:bCs/>
          <w:sz w:val="19"/>
          <w:szCs w:val="19"/>
        </w:rPr>
      </w:pPr>
    </w:p>
    <w:p>
      <w:pPr>
        <w:pStyle w:val="Heading2"/>
        <w:spacing w:line="240" w:lineRule="auto" w:before="26"/>
        <w:ind w:left="1133" w:right="1033"/>
        <w:jc w:val="left"/>
        <w:rPr>
          <w:b w:val="0"/>
          <w:bCs w:val="0"/>
        </w:rPr>
      </w:pPr>
      <w:bookmarkStart w:name="（1）按款项性质列示其他应付款" w:id="290"/>
      <w:bookmarkEnd w:id="29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753677pt;width:.479996pt;height:.42pt;mso-position-horizontal-relative:page;mso-position-vertical-relative:paragraph;z-index:103120" type="#_x0000_t75" stroked="false">
            <v:imagedata r:id="rId501" o:title=""/>
          </v:shape>
        </w:pict>
      </w:r>
      <w:r>
        <w:rPr/>
        <w:pict>
          <v:shape style="position:absolute;margin-left:375.52002pt;margin-top:39.753677pt;width:.479996pt;height:.42pt;mso-position-horizontal-relative:page;mso-position-vertical-relative:paragraph;z-index:103144" type="#_x0000_t75" stroked="false">
            <v:imagedata r:id="rId501" o:title=""/>
          </v:shape>
        </w:pict>
      </w:r>
      <w:r>
        <w:rPr/>
        <w:pict>
          <v:shape style="position:absolute;margin-left:215.839996pt;margin-top:59.853668pt;width:.479996pt;height:.42pt;mso-position-horizontal-relative:page;mso-position-vertical-relative:paragraph;z-index:103168" type="#_x0000_t75" stroked="false">
            <v:imagedata r:id="rId501" o:title=""/>
          </v:shape>
        </w:pict>
      </w:r>
      <w:r>
        <w:rPr/>
        <w:pict>
          <v:shape style="position:absolute;margin-left:375.52002pt;margin-top:59.853668pt;width:.479996pt;height:.42pt;mso-position-horizontal-relative:page;mso-position-vertical-relative:paragraph;z-index:103192" type="#_x0000_t75" stroked="false">
            <v:imagedata r:id="rId501"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23,127,622.26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4,518,884.75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35,580,419.17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58,708,041.43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4,518,884.75</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2.884388pt;width:.479996pt;height:.42pt;mso-position-horizontal-relative:page;mso-position-vertical-relative:paragraph;z-index:103216" type="#_x0000_t75" stroked="false">
            <v:imagedata r:id="rId502" o:title=""/>
          </v:shape>
        </w:pict>
      </w:r>
      <w:r>
        <w:rPr/>
        <w:pict>
          <v:shape style="position:absolute;margin-left:375.52002pt;margin-top:-32.884388pt;width:.479996pt;height:.42pt;mso-position-horizontal-relative:page;mso-position-vertical-relative:paragraph;z-index:103240" type="#_x0000_t75" stroked="false">
            <v:imagedata r:id="rId502" o:title=""/>
          </v:shape>
        </w:pict>
      </w:r>
      <w:r>
        <w:rPr/>
        <w:pict>
          <v:shape style="position:absolute;margin-left:215.839996pt;margin-top:-12.764392pt;width:.479996pt;height:.42pt;mso-position-horizontal-relative:page;mso-position-vertical-relative:paragraph;z-index:103264" type="#_x0000_t75" stroked="false">
            <v:imagedata r:id="rId502" o:title=""/>
          </v:shape>
        </w:pict>
      </w:r>
      <w:r>
        <w:rPr/>
        <w:pict>
          <v:shape style="position:absolute;margin-left:375.52002pt;margin-top:-12.764392pt;width:.479996pt;height:.42pt;mso-position-horizontal-relative:page;mso-position-vertical-relative:paragraph;z-index:103288" type="#_x0000_t75" stroked="false">
            <v:imagedata r:id="rId502" o:title=""/>
          </v:shape>
        </w:pict>
      </w:r>
      <w:bookmarkStart w:name="28、一年内到期的非流动负债" w:id="291"/>
      <w:bookmarkEnd w:id="291"/>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34pt;width:.479961pt;height:.42pt;mso-position-horizontal-relative:page;mso-position-vertical-relative:paragraph;z-index:103312" type="#_x0000_t75" stroked="false">
            <v:imagedata r:id="rId503" o:title=""/>
          </v:shape>
        </w:pict>
      </w:r>
      <w:r>
        <w:rPr/>
        <w:pict>
          <v:shape style="position:absolute;margin-left:375.52002pt;margin-top:39.693634pt;width:.479961pt;height:.42pt;mso-position-horizontal-relative:page;mso-position-vertical-relative:paragraph;z-index:103336" type="#_x0000_t75" stroked="false">
            <v:imagedata r:id="rId503"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应付购买股权款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20,000,000.00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20,000,000.00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839996pt;margin-top:-32.924351pt;width:.480031pt;height:.42pt;mso-position-horizontal-relative:page;mso-position-vertical-relative:paragraph;z-index:103360" type="#_x0000_t75" stroked="false">
            <v:imagedata r:id="rId503" o:title=""/>
          </v:shape>
        </w:pict>
      </w:r>
      <w:r>
        <w:rPr/>
        <w:pict>
          <v:shape style="position:absolute;margin-left:375.52002pt;margin-top:-32.924351pt;width:.480031pt;height:.42pt;mso-position-horizontal-relative:page;mso-position-vertical-relative:paragraph;z-index:103384" type="#_x0000_t75" stroked="false">
            <v:imagedata r:id="rId503" o:title=""/>
          </v:shape>
        </w:pict>
      </w:r>
      <w:r>
        <w:rPr/>
        <w:pict>
          <v:shape style="position:absolute;margin-left:215.839996pt;margin-top:-12.824405pt;width:.47997pt;height:.48pt;mso-position-horizontal-relative:page;mso-position-vertical-relative:paragraph;z-index:103408" type="#_x0000_t75" stroked="false">
            <v:imagedata r:id="rId503" o:title=""/>
          </v:shape>
        </w:pict>
      </w:r>
      <w:r>
        <w:rPr/>
        <w:pict>
          <v:shape style="position:absolute;margin-left:375.52002pt;margin-top:-12.824405pt;width:.47997pt;height:.48pt;mso-position-horizontal-relative:page;mso-position-vertical-relative:paragraph;z-index:103432" type="#_x0000_t75" stroked="false">
            <v:imagedata r:id="rId503" o:title=""/>
          </v:shape>
        </w:pict>
      </w:r>
      <w:bookmarkStart w:name="29、长期应付款" w:id="292"/>
      <w:bookmarkEnd w:id="292"/>
      <w:r>
        <w:rPr>
          <w:b w:val="0"/>
          <w:bCs w:val="0"/>
        </w:rPr>
      </w:r>
      <w:r>
        <w:rPr>
          <w:rFonts w:ascii="Times New Roman" w:hAnsi="Times New Roman" w:cs="Times New Roman" w:eastAsia="Times New Roman" w:hint="default"/>
        </w:rPr>
        <w:t>29</w:t>
      </w:r>
      <w:r>
        <w:rPr/>
        <w:t>、长期应付款</w:t>
      </w:r>
      <w:r>
        <w:rPr>
          <w:b w:val="0"/>
          <w:bCs w:val="0"/>
        </w:rPr>
      </w:r>
    </w:p>
    <w:p>
      <w:pPr>
        <w:spacing w:line="240" w:lineRule="auto" w:before="6"/>
        <w:rPr>
          <w:rFonts w:ascii="宋体" w:hAnsi="宋体" w:cs="宋体" w:eastAsia="宋体" w:hint="default"/>
          <w:b/>
          <w:bCs/>
          <w:sz w:val="19"/>
          <w:szCs w:val="19"/>
        </w:rPr>
      </w:pPr>
    </w:p>
    <w:p>
      <w:pPr>
        <w:pStyle w:val="Heading2"/>
        <w:spacing w:line="240" w:lineRule="auto" w:before="26"/>
        <w:ind w:left="1133" w:right="1033"/>
        <w:jc w:val="left"/>
        <w:rPr>
          <w:b w:val="0"/>
          <w:bCs w:val="0"/>
        </w:rPr>
      </w:pPr>
      <w:bookmarkStart w:name="（1）按款项性质列示长期应付款" w:id="293"/>
      <w:bookmarkEnd w:id="29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8pt;width:.480031pt;height:.42pt;mso-position-horizontal-relative:page;mso-position-vertical-relative:paragraph;z-index:103456" type="#_x0000_t75" stroked="false">
            <v:imagedata r:id="rId503" o:title=""/>
          </v:shape>
        </w:pict>
      </w:r>
      <w:r>
        <w:rPr/>
        <w:pict>
          <v:shape style="position:absolute;margin-left:375.52002pt;margin-top:39.69368pt;width:.480031pt;height:.42pt;mso-position-horizontal-relative:page;mso-position-vertical-relative:paragraph;z-index:103480" type="#_x0000_t75" stroked="false">
            <v:imagedata r:id="rId503" o:title=""/>
          </v:shape>
        </w:pict>
      </w:r>
      <w:r>
        <w:rPr/>
        <w:pict>
          <v:shape style="position:absolute;margin-left:215.839996pt;margin-top:59.793686pt;width:.480031pt;height:.42pt;mso-position-horizontal-relative:page;mso-position-vertical-relative:paragraph;z-index:103504" type="#_x0000_t75" stroked="false">
            <v:imagedata r:id="rId503" o:title=""/>
          </v:shape>
        </w:pict>
      </w:r>
      <w:r>
        <w:rPr/>
        <w:pict>
          <v:shape style="position:absolute;margin-left:375.52002pt;margin-top:59.793686pt;width:.480031pt;height:.42pt;mso-position-horizontal-relative:page;mso-position-vertical-relative:paragraph;z-index:103528" type="#_x0000_t75" stroked="false">
            <v:imagedata r:id="rId503" o:title=""/>
          </v:shape>
        </w:pict>
      </w:r>
      <w:r>
        <w:rPr/>
        <w:pict>
          <v:shape style="position:absolute;margin-left:215.839996pt;margin-top:79.913681pt;width:.480031pt;height:.42pt;mso-position-horizontal-relative:page;mso-position-vertical-relative:paragraph;z-index:103552" type="#_x0000_t75" stroked="false">
            <v:imagedata r:id="rId503" o:title=""/>
          </v:shape>
        </w:pict>
      </w:r>
      <w:r>
        <w:rPr/>
        <w:pict>
          <v:shape style="position:absolute;margin-left:375.52002pt;margin-top:79.913681pt;width:.480031pt;height:.42pt;mso-position-horizontal-relative:page;mso-position-vertical-relative:paragraph;z-index:103576" type="#_x0000_t75" stroked="false">
            <v:imagedata r:id="rId503"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应付购买股权款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3"/>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pt;margin-top:.755627pt;width:701pt;height:.1pt;mso-position-horizontal-relative:page;mso-position-vertical-relative:paragraph;z-index:-1432456"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30、递延收益" w:id="294"/>
      <w:bookmarkEnd w:id="294"/>
      <w:r>
        <w:rPr>
          <w:b w:val="0"/>
          <w:bCs w:val="0"/>
        </w:rPr>
      </w:r>
      <w:r>
        <w:rPr>
          <w:rFonts w:ascii="Times New Roman" w:hAnsi="Times New Roman" w:cs="Times New Roman" w:eastAsia="Times New Roman" w:hint="default"/>
          <w:w w:val="95"/>
        </w:rPr>
        <w:t>30</w:t>
      </w:r>
      <w:r>
        <w:rPr>
          <w:w w:val="95"/>
        </w:rPr>
        <w:t>、递延收益</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04"/>
          <w:footerReference w:type="default" r:id="rId505"/>
          <w:pgSz w:w="16840" w:h="11910" w:orient="landscape"/>
          <w:pgMar w:header="0" w:footer="0" w:top="800" w:bottom="0" w:left="1300" w:right="0"/>
          <w:cols w:num="2" w:equalWidth="0">
            <w:col w:w="1583" w:space="8146"/>
            <w:col w:w="5811"/>
          </w:cols>
        </w:sectPr>
      </w:pPr>
    </w:p>
    <w:p>
      <w:pPr>
        <w:spacing w:line="240" w:lineRule="auto" w:before="7"/>
        <w:rPr>
          <w:rFonts w:ascii="宋体" w:hAnsi="宋体" w:cs="宋体" w:eastAsia="宋体" w:hint="default"/>
          <w:sz w:val="20"/>
          <w:szCs w:val="20"/>
        </w:rPr>
      </w:pPr>
    </w:p>
    <w:p>
      <w:pPr>
        <w:spacing w:before="35"/>
        <w:ind w:left="0" w:right="1435" w:firstLine="0"/>
        <w:jc w:val="right"/>
        <w:rPr>
          <w:rFonts w:ascii="宋体" w:hAnsi="宋体" w:cs="宋体" w:eastAsia="宋体" w:hint="default"/>
          <w:sz w:val="21"/>
          <w:szCs w:val="21"/>
        </w:rPr>
      </w:pPr>
      <w:r>
        <w:rPr/>
        <w:pict>
          <v:shape style="position:absolute;margin-left:304.100006pt;margin-top:39.69368pt;width:.48pt;height:.42pt;mso-position-horizontal-relative:page;mso-position-vertical-relative:paragraph;z-index:103624" type="#_x0000_t75" stroked="false">
            <v:imagedata r:id="rId506" o:title=""/>
          </v:shape>
        </w:pict>
      </w:r>
      <w:r>
        <w:rPr/>
        <w:pict>
          <v:shape style="position:absolute;margin-left:420.880005pt;margin-top:39.69368pt;width:.48pt;height:.42pt;mso-position-horizontal-relative:page;mso-position-vertical-relative:paragraph;z-index:103648" type="#_x0000_t75" stroked="false">
            <v:imagedata r:id="rId506" o:title=""/>
          </v:shape>
        </w:pict>
      </w:r>
      <w:r>
        <w:rPr/>
        <w:pict>
          <v:shape style="position:absolute;margin-left:537.580017pt;margin-top:39.69368pt;width:.48pt;height:.42pt;mso-position-horizontal-relative:page;mso-position-vertical-relative:paragraph;z-index:103672" type="#_x0000_t75" stroked="false">
            <v:imagedata r:id="rId506" o:title=""/>
          </v:shape>
        </w:pict>
      </w:r>
      <w:r>
        <w:rPr/>
        <w:pict>
          <v:shape style="position:absolute;margin-left:654.339966pt;margin-top:39.69368pt;width:.48pt;height:.42pt;mso-position-horizontal-relative:page;mso-position-vertical-relative:paragraph;z-index:103696" type="#_x0000_t75" stroked="false">
            <v:imagedata r:id="rId506"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319"/>
        <w:gridCol w:w="2355"/>
        <w:gridCol w:w="2336"/>
        <w:gridCol w:w="2334"/>
        <w:gridCol w:w="2335"/>
        <w:gridCol w:w="2336"/>
      </w:tblGrid>
      <w:tr>
        <w:trPr>
          <w:trHeight w:val="401" w:hRule="exact"/>
        </w:trPr>
        <w:tc>
          <w:tcPr>
            <w:tcW w:w="23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1"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65" name="image464.png" descr=""/>
                  <wp:cNvGraphicFramePr>
                    <a:graphicFrameLocks noChangeAspect="1"/>
                  </wp:cNvGraphicFramePr>
                  <a:graphic>
                    <a:graphicData uri="http://schemas.openxmlformats.org/drawingml/2006/picture">
                      <pic:pic>
                        <pic:nvPicPr>
                          <pic:cNvPr id="3166" name="image464.png"/>
                          <pic:cNvPicPr/>
                        </pic:nvPicPr>
                        <pic:blipFill>
                          <a:blip r:embed="rId50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41"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2" w:hRule="exact"/>
        </w:trPr>
        <w:tc>
          <w:tcPr>
            <w:tcW w:w="23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3,000,000.00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167" name="image464.png" descr=""/>
                  <wp:cNvGraphicFramePr>
                    <a:graphicFrameLocks noChangeAspect="1"/>
                  </wp:cNvGraphicFramePr>
                  <a:graphic>
                    <a:graphicData uri="http://schemas.openxmlformats.org/drawingml/2006/picture">
                      <pic:pic>
                        <pic:nvPicPr>
                          <pic:cNvPr id="3168" name="image464.png"/>
                          <pic:cNvPicPr/>
                        </pic:nvPicPr>
                        <pic:blipFill>
                          <a:blip r:embed="rId50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200,000.00</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r>
      <w:tr>
        <w:trPr>
          <w:trHeight w:val="403" w:hRule="exact"/>
        </w:trPr>
        <w:tc>
          <w:tcPr>
            <w:tcW w:w="231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3,000,000.00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169" name="image464.png" descr=""/>
                  <wp:cNvGraphicFramePr>
                    <a:graphicFrameLocks noChangeAspect="1"/>
                  </wp:cNvGraphicFramePr>
                  <a:graphic>
                    <a:graphicData uri="http://schemas.openxmlformats.org/drawingml/2006/picture">
                      <pic:pic>
                        <pic:nvPicPr>
                          <pic:cNvPr id="3170" name="image464.png"/>
                          <pic:cNvPicPr/>
                        </pic:nvPicPr>
                        <pic:blipFill>
                          <a:blip r:embed="rId506"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200,000.00</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2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6"/>
              <w:ind w:right="4"/>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type w:val="continuous"/>
          <w:pgSz w:w="16840" w:h="11910" w:orient="landscape"/>
          <w:pgMar w:top="1060" w:bottom="1160" w:left="1300" w:right="0"/>
        </w:sectPr>
      </w:pPr>
    </w:p>
    <w:p>
      <w:pPr>
        <w:pStyle w:val="BodyText"/>
        <w:spacing w:line="240" w:lineRule="auto"/>
        <w:ind w:left="620" w:right="0"/>
        <w:jc w:val="left"/>
      </w:pPr>
      <w:r>
        <w:rPr/>
        <w:pict>
          <v:shape style="position:absolute;margin-left:304.100006pt;margin-top:-25.364399pt;width:.479965pt;height:.42pt;mso-position-horizontal-relative:page;mso-position-vertical-relative:paragraph;z-index:103720" type="#_x0000_t75" stroked="false">
            <v:imagedata r:id="rId506" o:title=""/>
          </v:shape>
        </w:pict>
      </w:r>
      <w:r>
        <w:rPr/>
        <w:pict>
          <v:shape style="position:absolute;margin-left:420.880005pt;margin-top:-25.364399pt;width:.479965pt;height:.42pt;mso-position-horizontal-relative:page;mso-position-vertical-relative:paragraph;z-index:103744" type="#_x0000_t75" stroked="false">
            <v:imagedata r:id="rId506" o:title=""/>
          </v:shape>
        </w:pict>
      </w:r>
      <w:r>
        <w:rPr/>
        <w:pict>
          <v:shape style="position:absolute;margin-left:537.580017pt;margin-top:-25.364399pt;width:.479965pt;height:.42pt;mso-position-horizontal-relative:page;mso-position-vertical-relative:paragraph;z-index:103768" type="#_x0000_t75" stroked="false">
            <v:imagedata r:id="rId506" o:title=""/>
          </v:shape>
        </w:pict>
      </w:r>
      <w:r>
        <w:rPr/>
        <w:pict>
          <v:shape style="position:absolute;margin-left:654.339966pt;margin-top:-25.364399pt;width:.479965pt;height:.42pt;mso-position-horizontal-relative:page;mso-position-vertical-relative:paragraph;z-index:103792" type="#_x0000_t75" stroked="false">
            <v:imagedata r:id="rId506" o:title=""/>
          </v:shape>
        </w:pict>
      </w:r>
      <w:r>
        <w:rPr/>
        <w:pict>
          <v:shape style="position:absolute;margin-left:304.100006pt;margin-top:-5.264392pt;width:.47997pt;height:.48pt;mso-position-horizontal-relative:page;mso-position-vertical-relative:paragraph;z-index:103816" type="#_x0000_t75" stroked="false">
            <v:imagedata r:id="rId506" o:title=""/>
          </v:shape>
        </w:pict>
      </w:r>
      <w:r>
        <w:rPr/>
        <w:pict>
          <v:shape style="position:absolute;margin-left:420.880005pt;margin-top:-5.264392pt;width:.47997pt;height:.48pt;mso-position-horizontal-relative:page;mso-position-vertical-relative:paragraph;z-index:103840" type="#_x0000_t75" stroked="false">
            <v:imagedata r:id="rId506" o:title=""/>
          </v:shape>
        </w:pict>
      </w:r>
      <w:r>
        <w:rPr/>
        <w:pict>
          <v:shape style="position:absolute;margin-left:537.580017pt;margin-top:-5.264392pt;width:.47997pt;height:.48pt;mso-position-horizontal-relative:page;mso-position-vertical-relative:paragraph;z-index:103864" type="#_x0000_t75" stroked="false">
            <v:imagedata r:id="rId506" o:title=""/>
          </v:shape>
        </w:pict>
      </w:r>
      <w:r>
        <w:rPr/>
        <w:pict>
          <v:shape style="position:absolute;margin-left:654.339966pt;margin-top:-5.264392pt;width:.47997pt;height:.48pt;mso-position-horizontal-relative:page;mso-position-vertical-relative:paragraph;z-index:103888" type="#_x0000_t75" stroked="false">
            <v:imagedata r:id="rId506" o:title=""/>
          </v:shape>
        </w:pict>
      </w:r>
      <w:r>
        <w:rPr/>
        <w:t>涉及政府补助的项目：</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0" w:right="1435" w:firstLine="0"/>
        <w:jc w:val="right"/>
        <w:rPr>
          <w:rFonts w:ascii="宋体" w:hAnsi="宋体" w:cs="宋体" w:eastAsia="宋体" w:hint="default"/>
          <w:sz w:val="21"/>
          <w:szCs w:val="21"/>
        </w:rPr>
      </w:pPr>
      <w:r>
        <w:rPr/>
        <w:pict>
          <v:shape style="position:absolute;margin-left:148.220001pt;margin-top:61.223625pt;width:.479971pt;height:.66pt;mso-position-horizontal-relative:page;mso-position-vertical-relative:paragraph;z-index:103912" type="#_x0000_t75" stroked="false">
            <v:imagedata r:id="rId506" o:title=""/>
          </v:shape>
        </w:pict>
      </w:r>
      <w:r>
        <w:rPr/>
        <w:pict>
          <v:shape style="position:absolute;margin-left:226.160004pt;margin-top:61.223625pt;width:.479971pt;height:.66pt;mso-position-horizontal-relative:page;mso-position-vertical-relative:paragraph;z-index:103936" type="#_x0000_t75" stroked="false">
            <v:imagedata r:id="rId506" o:title=""/>
          </v:shape>
        </w:pict>
      </w:r>
      <w:r>
        <w:rPr/>
        <w:pict>
          <v:shape style="position:absolute;margin-left:304.040009pt;margin-top:61.223625pt;width:.479956pt;height:.66pt;mso-position-horizontal-relative:page;mso-position-vertical-relative:paragraph;z-index:103960" type="#_x0000_t75" stroked="false">
            <v:imagedata r:id="rId506" o:title=""/>
          </v:shape>
        </w:pict>
      </w:r>
      <w:r>
        <w:rPr/>
        <w:pict>
          <v:shape style="position:absolute;margin-left:381.859985pt;margin-top:61.223625pt;width:.479986pt;height:.66pt;mso-position-horizontal-relative:page;mso-position-vertical-relative:paragraph;z-index:103984" type="#_x0000_t75" stroked="false">
            <v:imagedata r:id="rId506" o:title=""/>
          </v:shape>
        </w:pict>
      </w:r>
      <w:r>
        <w:rPr/>
        <w:pict>
          <v:shape style="position:absolute;margin-left:459.759979pt;margin-top:61.223625pt;width:.479956pt;height:.66pt;mso-position-horizontal-relative:page;mso-position-vertical-relative:paragraph;z-index:104008" type="#_x0000_t75" stroked="false">
            <v:imagedata r:id="rId506" o:title=""/>
          </v:shape>
        </w:pict>
      </w:r>
      <w:r>
        <w:rPr/>
        <w:pict>
          <v:shape style="position:absolute;margin-left:537.580017pt;margin-top:61.223625pt;width:.479956pt;height:.66pt;mso-position-horizontal-relative:page;mso-position-vertical-relative:paragraph;z-index:104032" type="#_x0000_t75" stroked="false">
            <v:imagedata r:id="rId506" o:title=""/>
          </v:shape>
        </w:pict>
      </w:r>
      <w:r>
        <w:rPr/>
        <w:pict>
          <v:shape style="position:absolute;margin-left:615.460022pt;margin-top:61.223625pt;width:.479956pt;height:.66pt;mso-position-horizontal-relative:page;mso-position-vertical-relative:paragraph;z-index:104056" type="#_x0000_t75" stroked="false">
            <v:imagedata r:id="rId506" o:title=""/>
          </v:shape>
        </w:pict>
      </w:r>
      <w:r>
        <w:rPr/>
        <w:pict>
          <v:shape style="position:absolute;margin-left:693.280029pt;margin-top:61.223625pt;width:.479956pt;height:.66pt;mso-position-horizontal-relative:page;mso-position-vertical-relative:paragraph;z-index:104080" type="#_x0000_t75" stroked="false">
            <v:imagedata r:id="rId506" o:title=""/>
          </v:shape>
        </w:pict>
      </w:r>
      <w:r>
        <w:rPr/>
        <w:pict>
          <v:shape style="position:absolute;margin-left:148.220001pt;margin-top:96.923668pt;width:.479993pt;height:.66pt;mso-position-horizontal-relative:page;mso-position-vertical-relative:paragraph;z-index:104104" type="#_x0000_t75" stroked="false">
            <v:imagedata r:id="rId507" o:title=""/>
          </v:shape>
        </w:pict>
      </w:r>
      <w:r>
        <w:rPr/>
        <w:pict>
          <v:shape style="position:absolute;margin-left:226.160004pt;margin-top:96.923668pt;width:.479993pt;height:.66pt;mso-position-horizontal-relative:page;mso-position-vertical-relative:paragraph;z-index:104128" type="#_x0000_t75" stroked="false">
            <v:imagedata r:id="rId507" o:title=""/>
          </v:shape>
        </w:pict>
      </w:r>
      <w:r>
        <w:rPr/>
        <w:pict>
          <v:shape style="position:absolute;margin-left:304.040009pt;margin-top:96.923668pt;width:.479978pt;height:.66pt;mso-position-horizontal-relative:page;mso-position-vertical-relative:paragraph;z-index:104152" type="#_x0000_t75" stroked="false">
            <v:imagedata r:id="rId507" o:title=""/>
          </v:shape>
        </w:pict>
      </w:r>
      <w:r>
        <w:rPr/>
        <w:pict>
          <v:shape style="position:absolute;margin-left:381.859985pt;margin-top:96.923668pt;width:.480008pt;height:.66pt;mso-position-horizontal-relative:page;mso-position-vertical-relative:paragraph;z-index:104176" type="#_x0000_t75" stroked="false">
            <v:imagedata r:id="rId507" o:title=""/>
          </v:shape>
        </w:pict>
      </w:r>
      <w:r>
        <w:rPr/>
        <w:pict>
          <v:shape style="position:absolute;margin-left:459.759979pt;margin-top:96.923668pt;width:.479978pt;height:.66pt;mso-position-horizontal-relative:page;mso-position-vertical-relative:paragraph;z-index:104200" type="#_x0000_t75" stroked="false">
            <v:imagedata r:id="rId507" o:title=""/>
          </v:shape>
        </w:pict>
      </w:r>
      <w:r>
        <w:rPr/>
        <w:pict>
          <v:shape style="position:absolute;margin-left:537.580017pt;margin-top:96.923668pt;width:.479978pt;height:.66pt;mso-position-horizontal-relative:page;mso-position-vertical-relative:paragraph;z-index:104224" type="#_x0000_t75" stroked="false">
            <v:imagedata r:id="rId507" o:title=""/>
          </v:shape>
        </w:pict>
      </w:r>
      <w:r>
        <w:rPr/>
        <w:pict>
          <v:shape style="position:absolute;margin-left:615.460022pt;margin-top:96.923668pt;width:.479978pt;height:.66pt;mso-position-horizontal-relative:page;mso-position-vertical-relative:paragraph;z-index:104248" type="#_x0000_t75" stroked="false">
            <v:imagedata r:id="rId507" o:title=""/>
          </v:shape>
        </w:pict>
      </w:r>
      <w:r>
        <w:rPr/>
        <w:pict>
          <v:shape style="position:absolute;margin-left:693.280029pt;margin-top:96.923668pt;width:.479978pt;height:.66pt;mso-position-horizontal-relative:page;mso-position-vertical-relative:paragraph;z-index:104272" type="#_x0000_t75" stroked="false">
            <v:imagedata r:id="rId507" o:title=""/>
          </v:shape>
        </w:pict>
      </w: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6840" w:h="11910" w:orient="landscape"/>
          <w:pgMar w:top="1060" w:bottom="1160" w:left="1300" w:right="0"/>
          <w:cols w:num="2" w:equalWidth="0">
            <w:col w:w="4792" w:space="1706"/>
            <w:col w:w="9042"/>
          </w:cols>
        </w:sectPr>
      </w:pPr>
    </w:p>
    <w:p>
      <w:pPr>
        <w:spacing w:line="240" w:lineRule="auto" w:before="13"/>
        <w:rPr>
          <w:rFonts w:ascii="宋体" w:hAnsi="宋体" w:cs="宋体" w:eastAsia="宋体" w:hint="default"/>
          <w:sz w:val="6"/>
          <w:szCs w:val="6"/>
        </w:rPr>
      </w:pPr>
      <w:r>
        <w:rPr/>
        <w:pict>
          <v:shape style="position:absolute;margin-left:148.220001pt;margin-top:347.5pt;width:.480015pt;height:.18pt;mso-position-horizontal-relative:page;mso-position-vertical-relative:page;z-index:104296" type="#_x0000_t75" stroked="false">
            <v:imagedata r:id="rId508" o:title=""/>
          </v:shape>
        </w:pict>
      </w:r>
      <w:r>
        <w:rPr/>
        <w:pict>
          <v:shape style="position:absolute;margin-left:226.160004pt;margin-top:347.5pt;width:.480015pt;height:.18pt;mso-position-horizontal-relative:page;mso-position-vertical-relative:page;z-index:104320" type="#_x0000_t75" stroked="false">
            <v:imagedata r:id="rId508" o:title=""/>
          </v:shape>
        </w:pict>
      </w:r>
      <w:r>
        <w:rPr/>
        <w:pict>
          <v:shape style="position:absolute;margin-left:304.040009pt;margin-top:347.5pt;width:.48pt;height:.18pt;mso-position-horizontal-relative:page;mso-position-vertical-relative:page;z-index:104344" type="#_x0000_t75" stroked="false">
            <v:imagedata r:id="rId508" o:title=""/>
          </v:shape>
        </w:pict>
      </w:r>
      <w:r>
        <w:rPr/>
        <w:pict>
          <v:shape style="position:absolute;margin-left:381.859985pt;margin-top:347.5pt;width:.48003pt;height:.18pt;mso-position-horizontal-relative:page;mso-position-vertical-relative:page;z-index:104368" type="#_x0000_t75" stroked="false">
            <v:imagedata r:id="rId508" o:title=""/>
          </v:shape>
        </w:pict>
      </w:r>
      <w:r>
        <w:rPr/>
        <w:pict>
          <v:shape style="position:absolute;margin-left:459.759979pt;margin-top:347.5pt;width:.48pt;height:.18pt;mso-position-horizontal-relative:page;mso-position-vertical-relative:page;z-index:104392" type="#_x0000_t75" stroked="false">
            <v:imagedata r:id="rId508" o:title=""/>
          </v:shape>
        </w:pict>
      </w:r>
      <w:r>
        <w:rPr/>
        <w:pict>
          <v:shape style="position:absolute;margin-left:537.580017pt;margin-top:347.5pt;width:.48pt;height:.18pt;mso-position-horizontal-relative:page;mso-position-vertical-relative:page;z-index:104416" type="#_x0000_t75" stroked="false">
            <v:imagedata r:id="rId508" o:title=""/>
          </v:shape>
        </w:pict>
      </w:r>
      <w:r>
        <w:rPr/>
        <w:pict>
          <v:shape style="position:absolute;margin-left:615.460022pt;margin-top:347.5pt;width:.48pt;height:.18pt;mso-position-horizontal-relative:page;mso-position-vertical-relative:page;z-index:104440" type="#_x0000_t75" stroked="false">
            <v:imagedata r:id="rId508" o:title=""/>
          </v:shape>
        </w:pict>
      </w:r>
      <w:r>
        <w:rPr/>
        <w:pict>
          <v:shape style="position:absolute;margin-left:693.280029pt;margin-top:347.5pt;width:.48pt;height:.18pt;mso-position-horizontal-relative:page;mso-position-vertical-relative:page;z-index:104464" type="#_x0000_t75" stroked="false">
            <v:imagedata r:id="rId508" o:title=""/>
          </v:shape>
        </w:pict>
      </w:r>
      <w:r>
        <w:rPr/>
        <w:pict>
          <v:shape style="position:absolute;margin-left:148.220001pt;margin-top:382.720001pt;width:.479993pt;height:.66pt;mso-position-horizontal-relative:page;mso-position-vertical-relative:page;z-index:104488" type="#_x0000_t75" stroked="false">
            <v:imagedata r:id="rId508" o:title=""/>
          </v:shape>
        </w:pict>
      </w:r>
      <w:r>
        <w:rPr/>
        <w:pict>
          <v:shape style="position:absolute;margin-left:226.160004pt;margin-top:382.720001pt;width:.479993pt;height:.66pt;mso-position-horizontal-relative:page;mso-position-vertical-relative:page;z-index:104512" type="#_x0000_t75" stroked="false">
            <v:imagedata r:id="rId508" o:title=""/>
          </v:shape>
        </w:pict>
      </w:r>
      <w:r>
        <w:rPr/>
        <w:pict>
          <v:shape style="position:absolute;margin-left:304.040009pt;margin-top:382.720001pt;width:.479978pt;height:.66pt;mso-position-horizontal-relative:page;mso-position-vertical-relative:page;z-index:104536" type="#_x0000_t75" stroked="false">
            <v:imagedata r:id="rId508" o:title=""/>
          </v:shape>
        </w:pict>
      </w:r>
      <w:r>
        <w:rPr/>
        <w:pict>
          <v:shape style="position:absolute;margin-left:381.859985pt;margin-top:382.720001pt;width:.480008pt;height:.66pt;mso-position-horizontal-relative:page;mso-position-vertical-relative:page;z-index:104560" type="#_x0000_t75" stroked="false">
            <v:imagedata r:id="rId508" o:title=""/>
          </v:shape>
        </w:pict>
      </w:r>
      <w:r>
        <w:rPr/>
        <w:pict>
          <v:shape style="position:absolute;margin-left:459.759979pt;margin-top:382.720001pt;width:.479978pt;height:.66pt;mso-position-horizontal-relative:page;mso-position-vertical-relative:page;z-index:104584" type="#_x0000_t75" stroked="false">
            <v:imagedata r:id="rId508" o:title=""/>
          </v:shape>
        </w:pict>
      </w:r>
      <w:r>
        <w:rPr/>
        <w:pict>
          <v:shape style="position:absolute;margin-left:537.580017pt;margin-top:382.720001pt;width:.479978pt;height:.66pt;mso-position-horizontal-relative:page;mso-position-vertical-relative:page;z-index:104608" type="#_x0000_t75" stroked="false">
            <v:imagedata r:id="rId508" o:title=""/>
          </v:shape>
        </w:pict>
      </w:r>
      <w:r>
        <w:rPr/>
        <w:pict>
          <v:shape style="position:absolute;margin-left:615.460022pt;margin-top:382.720001pt;width:.479978pt;height:.66pt;mso-position-horizontal-relative:page;mso-position-vertical-relative:page;z-index:104632" type="#_x0000_t75" stroked="false">
            <v:imagedata r:id="rId508" o:title=""/>
          </v:shape>
        </w:pict>
      </w:r>
      <w:r>
        <w:rPr/>
        <w:pict>
          <v:shape style="position:absolute;margin-left:693.280029pt;margin-top:382.720001pt;width:.479978pt;height:.66pt;mso-position-horizontal-relative:page;mso-position-vertical-relative:page;z-index:104656" type="#_x0000_t75" stroked="false">
            <v:imagedata r:id="rId508" o:title=""/>
          </v:shape>
        </w:pict>
      </w:r>
    </w:p>
    <w:tbl>
      <w:tblPr>
        <w:tblW w:w="0" w:type="auto"/>
        <w:jc w:val="left"/>
        <w:tblInd w:w="107" w:type="dxa"/>
        <w:tblLayout w:type="fixed"/>
        <w:tblCellMar>
          <w:top w:w="0" w:type="dxa"/>
          <w:left w:w="0" w:type="dxa"/>
          <w:bottom w:w="0" w:type="dxa"/>
          <w:right w:w="0" w:type="dxa"/>
        </w:tblCellMar>
        <w:tblLook w:val="01E0"/>
      </w:tblPr>
      <w:tblGrid>
        <w:gridCol w:w="1557"/>
        <w:gridCol w:w="1559"/>
        <w:gridCol w:w="1558"/>
        <w:gridCol w:w="1556"/>
        <w:gridCol w:w="1558"/>
        <w:gridCol w:w="1556"/>
        <w:gridCol w:w="1558"/>
        <w:gridCol w:w="1556"/>
        <w:gridCol w:w="1557"/>
      </w:tblGrid>
      <w:tr>
        <w:trPr>
          <w:trHeight w:val="714" w:hRule="exact"/>
        </w:trPr>
        <w:tc>
          <w:tcPr>
            <w:tcW w:w="15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69" w:right="36" w:hanging="630"/>
              <w:jc w:val="left"/>
              <w:rPr>
                <w:rFonts w:ascii="宋体" w:hAnsi="宋体" w:cs="宋体" w:eastAsia="宋体" w:hint="default"/>
                <w:sz w:val="21"/>
                <w:szCs w:val="21"/>
              </w:rPr>
            </w:pPr>
            <w:r>
              <w:rPr>
                <w:rFonts w:ascii="宋体" w:hAnsi="宋体" w:cs="宋体" w:eastAsia="宋体" w:hint="default"/>
                <w:sz w:val="21"/>
                <w:szCs w:val="21"/>
              </w:rPr>
              <w:t>本期新增补助金 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2" w:right="36" w:hanging="315"/>
              <w:jc w:val="left"/>
              <w:rPr>
                <w:rFonts w:ascii="宋体" w:hAnsi="宋体" w:cs="宋体" w:eastAsia="宋体" w:hint="default"/>
                <w:sz w:val="21"/>
                <w:szCs w:val="21"/>
              </w:rPr>
            </w:pPr>
            <w:r>
              <w:rPr>
                <w:rFonts w:ascii="宋体" w:hAnsi="宋体" w:cs="宋体" w:eastAsia="宋体" w:hint="default"/>
                <w:sz w:val="21"/>
                <w:szCs w:val="21"/>
              </w:rPr>
              <w:t>本期计入营业外 收入金额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9" w:right="36" w:hanging="420"/>
              <w:jc w:val="left"/>
              <w:rPr>
                <w:rFonts w:ascii="宋体" w:hAnsi="宋体" w:cs="宋体" w:eastAsia="宋体" w:hint="default"/>
                <w:sz w:val="21"/>
                <w:szCs w:val="21"/>
              </w:rPr>
            </w:pPr>
            <w:r>
              <w:rPr>
                <w:rFonts w:ascii="宋体" w:hAnsi="宋体" w:cs="宋体" w:eastAsia="宋体" w:hint="default"/>
                <w:sz w:val="21"/>
                <w:szCs w:val="21"/>
              </w:rPr>
              <w:t>本期计入其他收 益金额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8" w:right="36" w:hanging="420"/>
              <w:jc w:val="left"/>
              <w:rPr>
                <w:rFonts w:ascii="宋体" w:hAnsi="宋体" w:cs="宋体" w:eastAsia="宋体" w:hint="default"/>
                <w:sz w:val="21"/>
                <w:szCs w:val="21"/>
              </w:rPr>
            </w:pPr>
            <w:r>
              <w:rPr>
                <w:rFonts w:ascii="宋体" w:hAnsi="宋体" w:cs="宋体" w:eastAsia="宋体" w:hint="default"/>
                <w:sz w:val="21"/>
                <w:szCs w:val="21"/>
              </w:rPr>
              <w:t>本期冲减成本费 用金额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56" w:lineRule="auto" w:before="26"/>
              <w:ind w:left="354" w:right="116" w:hanging="24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 收益相关</w:t>
            </w:r>
          </w:p>
        </w:tc>
      </w:tr>
      <w:tr>
        <w:trPr>
          <w:trHeight w:val="714" w:hRule="exact"/>
        </w:trPr>
        <w:tc>
          <w:tcPr>
            <w:tcW w:w="15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2"/>
              <w:jc w:val="left"/>
              <w:rPr>
                <w:rFonts w:ascii="宋体" w:hAnsi="宋体" w:cs="宋体" w:eastAsia="宋体" w:hint="default"/>
                <w:sz w:val="21"/>
                <w:szCs w:val="21"/>
              </w:rPr>
            </w:pPr>
            <w:r>
              <w:rPr>
                <w:rFonts w:ascii="宋体" w:hAnsi="宋体" w:cs="宋体" w:eastAsia="宋体" w:hint="default"/>
                <w:sz w:val="21"/>
                <w:szCs w:val="21"/>
              </w:rPr>
              <w:t>江苏省企业院士 工作站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338" w:hRule="exact"/>
        </w:trPr>
        <w:tc>
          <w:tcPr>
            <w:tcW w:w="1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RFID</w:t>
            </w:r>
            <w:r>
              <w:rPr>
                <w:rFonts w:ascii="宋体" w:hAnsi="宋体" w:cs="宋体" w:eastAsia="宋体" w:hint="default"/>
                <w:sz w:val="21"/>
                <w:szCs w:val="21"/>
              </w:rPr>
              <w:t>、</w:t>
            </w:r>
            <w:r>
              <w:rPr>
                <w:rFonts w:ascii="Times New Roman" w:hAnsi="Times New Roman" w:cs="Times New Roman" w:eastAsia="Times New Roman" w:hint="default"/>
                <w:sz w:val="21"/>
                <w:szCs w:val="21"/>
              </w:rPr>
              <w:t>WIFI</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定</w:t>
            </w:r>
          </w:p>
          <w:p>
            <w:pPr>
              <w:pStyle w:val="TableParagraph"/>
              <w:spacing w:line="273" w:lineRule="auto" w:before="20"/>
              <w:ind w:left="27" w:right="52"/>
              <w:jc w:val="both"/>
              <w:rPr>
                <w:rFonts w:ascii="宋体" w:hAnsi="宋体" w:cs="宋体" w:eastAsia="宋体" w:hint="default"/>
                <w:sz w:val="21"/>
                <w:szCs w:val="21"/>
              </w:rPr>
            </w:pPr>
            <w:r>
              <w:rPr>
                <w:rFonts w:ascii="宋体" w:hAnsi="宋体" w:cs="宋体" w:eastAsia="宋体" w:hint="default"/>
                <w:sz w:val="21"/>
                <w:szCs w:val="21"/>
              </w:rPr>
              <w:t>位等物联网技术 移动资产管理系 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5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4" w:hRule="exact"/>
        </w:trPr>
        <w:tc>
          <w:tcPr>
            <w:tcW w:w="15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2"/>
              <w:jc w:val="left"/>
              <w:rPr>
                <w:rFonts w:ascii="宋体" w:hAnsi="宋体" w:cs="宋体" w:eastAsia="宋体" w:hint="default"/>
                <w:sz w:val="21"/>
                <w:szCs w:val="21"/>
              </w:rPr>
            </w:pPr>
            <w:r>
              <w:rPr>
                <w:rFonts w:ascii="宋体" w:hAnsi="宋体" w:cs="宋体" w:eastAsia="宋体" w:hint="default"/>
                <w:sz w:val="21"/>
                <w:szCs w:val="21"/>
              </w:rPr>
              <w:t>省级工业和信息 产业转型升级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1,400,000.00</w:t>
            </w:r>
          </w:p>
        </w:tc>
        <w:tc>
          <w:tcPr>
            <w:tcW w:w="1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27" w:hRule="exact"/>
        </w:trPr>
        <w:tc>
          <w:tcPr>
            <w:tcW w:w="155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2"/>
              <w:jc w:val="both"/>
              <w:rPr>
                <w:rFonts w:ascii="宋体" w:hAnsi="宋体" w:cs="宋体" w:eastAsia="宋体" w:hint="default"/>
                <w:sz w:val="21"/>
                <w:szCs w:val="21"/>
              </w:rPr>
            </w:pPr>
            <w:r>
              <w:rPr>
                <w:rFonts w:ascii="宋体" w:hAnsi="宋体" w:cs="宋体" w:eastAsia="宋体" w:hint="default"/>
                <w:sz w:val="21"/>
                <w:szCs w:val="21"/>
              </w:rPr>
              <w:t>常州市新北区财 政局（创新创业 大赛获准项目）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5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3" w:hRule="exact"/>
        </w:trPr>
        <w:tc>
          <w:tcPr>
            <w:tcW w:w="15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1,600,000.00</w:t>
            </w:r>
          </w:p>
        </w:tc>
        <w:tc>
          <w:tcPr>
            <w:tcW w:w="15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148.220001pt;margin-top:-77.017639pt;width:.480015pt;height:.48pt;mso-position-horizontal-relative:page;mso-position-vertical-relative:paragraph;z-index:104680" type="#_x0000_t75" stroked="false">
            <v:imagedata r:id="rId509" o:title=""/>
          </v:shape>
        </w:pict>
      </w:r>
      <w:r>
        <w:rPr/>
        <w:pict>
          <v:shape style="position:absolute;margin-left:226.160004pt;margin-top:-77.017639pt;width:.480015pt;height:.48pt;mso-position-horizontal-relative:page;mso-position-vertical-relative:paragraph;z-index:104704" type="#_x0000_t75" stroked="false">
            <v:imagedata r:id="rId509" o:title=""/>
          </v:shape>
        </w:pict>
      </w:r>
      <w:r>
        <w:rPr/>
        <w:pict>
          <v:shape style="position:absolute;margin-left:304.040009pt;margin-top:-77.017639pt;width:.48pt;height:.48pt;mso-position-horizontal-relative:page;mso-position-vertical-relative:paragraph;z-index:104728" type="#_x0000_t75" stroked="false">
            <v:imagedata r:id="rId509" o:title=""/>
          </v:shape>
        </w:pict>
      </w:r>
      <w:r>
        <w:rPr/>
        <w:pict>
          <v:shape style="position:absolute;margin-left:381.859985pt;margin-top:-77.017639pt;width:.480031pt;height:.48pt;mso-position-horizontal-relative:page;mso-position-vertical-relative:paragraph;z-index:104752" type="#_x0000_t75" stroked="false">
            <v:imagedata r:id="rId509" o:title=""/>
          </v:shape>
        </w:pict>
      </w:r>
      <w:r>
        <w:rPr/>
        <w:pict>
          <v:shape style="position:absolute;margin-left:459.759979pt;margin-top:-77.017639pt;width:.48pt;height:.48pt;mso-position-horizontal-relative:page;mso-position-vertical-relative:paragraph;z-index:104776" type="#_x0000_t75" stroked="false">
            <v:imagedata r:id="rId509" o:title=""/>
          </v:shape>
        </w:pict>
      </w:r>
      <w:r>
        <w:rPr/>
        <w:pict>
          <v:shape style="position:absolute;margin-left:537.580017pt;margin-top:-77.017639pt;width:.48pt;height:.48pt;mso-position-horizontal-relative:page;mso-position-vertical-relative:paragraph;z-index:104800" type="#_x0000_t75" stroked="false">
            <v:imagedata r:id="rId509" o:title=""/>
          </v:shape>
        </w:pict>
      </w:r>
      <w:r>
        <w:rPr/>
        <w:pict>
          <v:shape style="position:absolute;margin-left:615.460022pt;margin-top:-77.017639pt;width:.48pt;height:.48pt;mso-position-horizontal-relative:page;mso-position-vertical-relative:paragraph;z-index:104824" type="#_x0000_t75" stroked="false">
            <v:imagedata r:id="rId509" o:title=""/>
          </v:shape>
        </w:pict>
      </w:r>
      <w:r>
        <w:rPr/>
        <w:pict>
          <v:shape style="position:absolute;margin-left:693.280029pt;margin-top:-77.017639pt;width:.48pt;height:.48pt;mso-position-horizontal-relative:page;mso-position-vertical-relative:paragraph;z-index:104848" type="#_x0000_t75" stroked="false">
            <v:imagedata r:id="rId509" o:title=""/>
          </v:shape>
        </w:pict>
      </w:r>
      <w:r>
        <w:rPr/>
        <w:pict>
          <v:shape style="position:absolute;margin-left:201.919983pt;margin-top:21.922344pt;width:640pt;height:42pt;mso-position-horizontal-relative:page;mso-position-vertical-relative:paragraph;z-index:104872" type="#_x0000_t75" stroked="false">
            <v:imagedata r:id="rId510" o:title=""/>
          </v:shape>
        </w:pict>
      </w:r>
      <w:r>
        <w:rPr>
          <w:rFonts w:ascii="Times New Roman"/>
          <w:sz w:val="18"/>
        </w:rPr>
        <w:t>182</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left="1133" w:right="1033"/>
        <w:jc w:val="left"/>
        <w:rPr>
          <w:b w:val="0"/>
          <w:bCs w:val="0"/>
        </w:rPr>
      </w:pPr>
      <w:bookmarkStart w:name="31、股本" w:id="295"/>
      <w:bookmarkEnd w:id="295"/>
      <w:r>
        <w:rPr>
          <w:b w:val="0"/>
          <w:bCs w:val="0"/>
        </w:rPr>
      </w:r>
      <w:r>
        <w:rPr>
          <w:rFonts w:ascii="Times New Roman" w:hAnsi="Times New Roman" w:cs="Times New Roman" w:eastAsia="Times New Roman" w:hint="default"/>
        </w:rPr>
        <w:t>31</w:t>
      </w:r>
      <w:r>
        <w:rPr/>
        <w:t>、股本</w:t>
      </w:r>
      <w:r>
        <w:rPr>
          <w:b w:val="0"/>
          <w:bCs w:val="0"/>
        </w:rPr>
      </w:r>
    </w:p>
    <w:p>
      <w:pPr>
        <w:spacing w:line="240" w:lineRule="auto" w:before="7"/>
        <w:rPr>
          <w:rFonts w:ascii="宋体" w:hAnsi="宋体" w:cs="宋体" w:eastAsia="宋体" w:hint="default"/>
          <w:b/>
          <w:bCs/>
          <w:sz w:val="20"/>
          <w:szCs w:val="20"/>
        </w:rPr>
      </w:pPr>
    </w:p>
    <w:p>
      <w:pPr>
        <w:spacing w:before="35"/>
        <w:ind w:left="0" w:right="1130" w:firstLine="0"/>
        <w:jc w:val="right"/>
        <w:rPr>
          <w:rFonts w:ascii="宋体" w:hAnsi="宋体" w:cs="宋体" w:eastAsia="宋体" w:hint="default"/>
          <w:sz w:val="21"/>
          <w:szCs w:val="21"/>
        </w:rPr>
      </w:pPr>
      <w:r>
        <w:rPr/>
        <w:pict>
          <v:shape style="position:absolute;margin-left:176.059998pt;margin-top:39.693665pt;width:.477388pt;height:.915pt;mso-position-horizontal-relative:page;mso-position-vertical-relative:paragraph;z-index:104896" type="#_x0000_t75" stroked="false">
            <v:imagedata r:id="rId67" o:title=""/>
          </v:shape>
        </w:pict>
      </w:r>
      <w:r>
        <w:rPr/>
        <w:pict>
          <v:shape style="position:absolute;margin-left:475.140015pt;margin-top:39.693665pt;width:.477373pt;height:.915pt;mso-position-horizontal-relative:page;mso-position-vertical-relative:paragraph;z-index:104920" type="#_x0000_t75" stroked="false">
            <v:imagedata r:id="rId512" o:title=""/>
          </v:shape>
        </w:pict>
      </w: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198"/>
        <w:gridCol w:w="1192"/>
        <w:gridCol w:w="1184"/>
        <w:gridCol w:w="1196"/>
        <w:gridCol w:w="1196"/>
        <w:gridCol w:w="1196"/>
        <w:gridCol w:w="1184"/>
        <w:gridCol w:w="1193"/>
      </w:tblGrid>
      <w:tr>
        <w:trPr>
          <w:trHeight w:val="206" w:hRule="exact"/>
        </w:trPr>
        <w:tc>
          <w:tcPr>
            <w:tcW w:w="1198" w:type="dxa"/>
            <w:tcBorders>
              <w:top w:val="single" w:sz="4" w:space="0" w:color="000000"/>
              <w:left w:val="nil" w:sz="6" w:space="0" w:color="auto"/>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86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7" w:hRule="exact"/>
        </w:trPr>
        <w:tc>
          <w:tcPr>
            <w:tcW w:w="1198" w:type="dxa"/>
            <w:vMerge w:val="restart"/>
            <w:tcBorders>
              <w:top w:val="nil" w:sz="6" w:space="0" w:color="auto"/>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5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1198" w:type="dxa"/>
            <w:vMerge/>
            <w:tcBorders>
              <w:left w:val="nil" w:sz="6" w:space="0" w:color="auto"/>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6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8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3"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1198"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117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71" name="image469.png" descr=""/>
                  <wp:cNvGraphicFramePr>
                    <a:graphicFrameLocks noChangeAspect="1"/>
                  </wp:cNvGraphicFramePr>
                  <a:graphic>
                    <a:graphicData uri="http://schemas.openxmlformats.org/drawingml/2006/picture">
                      <pic:pic>
                        <pic:nvPicPr>
                          <pic:cNvPr id="3172" name="image469.png"/>
                          <pic:cNvPicPr/>
                        </pic:nvPicPr>
                        <pic:blipFill>
                          <a:blip r:embed="rId51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1170"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73" name="image469.png" descr=""/>
                  <wp:cNvGraphicFramePr>
                    <a:graphicFrameLocks noChangeAspect="1"/>
                  </wp:cNvGraphicFramePr>
                  <a:graphic>
                    <a:graphicData uri="http://schemas.openxmlformats.org/drawingml/2006/picture">
                      <pic:pic>
                        <pic:nvPicPr>
                          <pic:cNvPr id="3174" name="image469.png"/>
                          <pic:cNvPicPr/>
                        </pic:nvPicPr>
                        <pic:blipFill>
                          <a:blip r:embed="rId51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4"/>
                <w:szCs w:val="14"/>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75" name="image469.png" descr=""/>
                  <wp:cNvGraphicFramePr>
                    <a:graphicFrameLocks noChangeAspect="1"/>
                  </wp:cNvGraphicFramePr>
                  <a:graphic>
                    <a:graphicData uri="http://schemas.openxmlformats.org/drawingml/2006/picture">
                      <pic:pic>
                        <pic:nvPicPr>
                          <pic:cNvPr id="3176" name="image469.png"/>
                          <pic:cNvPicPr/>
                        </pic:nvPicPr>
                        <pic:blipFill>
                          <a:blip r:embed="rId513"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r>
      <w:tr>
        <w:trPr>
          <w:trHeight w:val="162" w:hRule="exact"/>
        </w:trPr>
        <w:tc>
          <w:tcPr>
            <w:tcW w:w="1198" w:type="dxa"/>
            <w:tcBorders>
              <w:top w:val="single" w:sz="4" w:space="0" w:color="000000"/>
              <w:left w:val="nil" w:sz="6" w:space="0" w:color="auto"/>
              <w:bottom w:val="nil" w:sz="6" w:space="0" w:color="auto"/>
              <w:right w:val="single" w:sz="4" w:space="0" w:color="000000"/>
            </w:tcBorders>
            <w:shd w:val="clear" w:color="auto" w:fill="D2D2D2"/>
          </w:tcPr>
          <w:p>
            <w:pPr/>
          </w:p>
        </w:tc>
        <w:tc>
          <w:tcPr>
            <w:tcW w:w="1192" w:type="dxa"/>
            <w:vMerge w:val="restart"/>
            <w:tcBorders>
              <w:top w:val="single" w:sz="4" w:space="0" w:color="000000"/>
              <w:left w:val="nil" w:sz="6" w:space="0" w:color="auto"/>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z w:val="21"/>
              </w:rPr>
              <w:t>480,831,536.</w:t>
            </w:r>
          </w:p>
          <w:p>
            <w:pPr>
              <w:pStyle w:val="TableParagraph"/>
              <w:spacing w:line="240" w:lineRule="auto" w:before="70"/>
              <w:ind w:right="31"/>
              <w:jc w:val="right"/>
              <w:rPr>
                <w:rFonts w:ascii="Times New Roman" w:hAnsi="Times New Roman" w:cs="Times New Roman" w:eastAsia="Times New Roman" w:hint="default"/>
                <w:sz w:val="21"/>
                <w:szCs w:val="21"/>
              </w:rPr>
            </w:pPr>
            <w:r>
              <w:rPr>
                <w:rFonts w:ascii="Times New Roman"/>
                <w:sz w:val="21"/>
              </w:rPr>
              <w:t>00</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1175" w:right="-3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4"/>
                  <wp:effectExtent l="0" t="0" r="0" b="0"/>
                  <wp:docPr id="3177" name="image470.png" descr=""/>
                  <wp:cNvGraphicFramePr>
                    <a:graphicFrameLocks noChangeAspect="1"/>
                  </wp:cNvGraphicFramePr>
                  <a:graphic>
                    <a:graphicData uri="http://schemas.openxmlformats.org/drawingml/2006/picture">
                      <pic:pic>
                        <pic:nvPicPr>
                          <pic:cNvPr id="3178" name="image470.png"/>
                          <pic:cNvPicPr/>
                        </pic:nvPicPr>
                        <pic:blipFill>
                          <a:blip r:embed="rId514" cstate="print"/>
                          <a:stretch>
                            <a:fillRect/>
                          </a:stretch>
                        </pic:blipFill>
                        <pic:spPr>
                          <a:xfrm>
                            <a:off x="0" y="0"/>
                            <a:ext cx="6095" cy="9144"/>
                          </a:xfrm>
                          <a:prstGeom prst="rect">
                            <a:avLst/>
                          </a:prstGeom>
                        </pic:spPr>
                      </pic:pic>
                    </a:graphicData>
                  </a:graphic>
                </wp:inline>
              </w:drawing>
            </w:r>
            <w:r>
              <w:rPr>
                <w:rFonts w:ascii="宋体" w:hAnsi="宋体" w:cs="宋体" w:eastAsia="宋体" w:hint="default"/>
                <w:sz w:val="2"/>
                <w:szCs w:val="2"/>
              </w:rPr>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6,285,000.00</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6,285,000.00</w:t>
            </w:r>
          </w:p>
        </w:tc>
        <w:tc>
          <w:tcPr>
            <w:tcW w:w="1193" w:type="dxa"/>
            <w:vMerge w:val="restart"/>
            <w:tcBorders>
              <w:top w:val="single" w:sz="4" w:space="0" w:color="000000"/>
              <w:left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487,116,536.</w:t>
            </w:r>
          </w:p>
          <w:p>
            <w:pPr>
              <w:pStyle w:val="TableParagraph"/>
              <w:spacing w:line="240" w:lineRule="auto" w:before="70"/>
              <w:ind w:right="10"/>
              <w:jc w:val="right"/>
              <w:rPr>
                <w:rFonts w:ascii="Times New Roman" w:hAnsi="Times New Roman" w:cs="Times New Roman" w:eastAsia="Times New Roman" w:hint="default"/>
                <w:sz w:val="21"/>
                <w:szCs w:val="21"/>
              </w:rPr>
            </w:pPr>
            <w:r>
              <w:rPr>
                <w:rFonts w:ascii="Times New Roman"/>
                <w:sz w:val="21"/>
              </w:rPr>
              <w:t>00</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4"/>
                  <wp:effectExtent l="0" t="0" r="0" b="0"/>
                  <wp:docPr id="3179" name="image470.png" descr=""/>
                  <wp:cNvGraphicFramePr>
                    <a:graphicFrameLocks noChangeAspect="1"/>
                  </wp:cNvGraphicFramePr>
                  <a:graphic>
                    <a:graphicData uri="http://schemas.openxmlformats.org/drawingml/2006/picture">
                      <pic:pic>
                        <pic:nvPicPr>
                          <pic:cNvPr id="3180" name="image470.png"/>
                          <pic:cNvPicPr/>
                        </pic:nvPicPr>
                        <pic:blipFill>
                          <a:blip r:embed="rId514" cstate="print"/>
                          <a:stretch>
                            <a:fillRect/>
                          </a:stretch>
                        </pic:blipFill>
                        <pic:spPr>
                          <a:xfrm>
                            <a:off x="0" y="0"/>
                            <a:ext cx="6095" cy="9144"/>
                          </a:xfrm>
                          <a:prstGeom prst="rect">
                            <a:avLst/>
                          </a:prstGeom>
                        </pic:spPr>
                      </pic:pic>
                    </a:graphicData>
                  </a:graphic>
                </wp:inline>
              </w:drawing>
            </w:r>
            <w:r>
              <w:rPr>
                <w:rFonts w:ascii="宋体" w:hAnsi="宋体" w:cs="宋体" w:eastAsia="宋体" w:hint="default"/>
                <w:sz w:val="2"/>
                <w:szCs w:val="2"/>
              </w:rPr>
            </w:r>
          </w:p>
        </w:tc>
      </w:tr>
      <w:tr>
        <w:trPr>
          <w:trHeight w:val="391" w:hRule="exact"/>
        </w:trPr>
        <w:tc>
          <w:tcPr>
            <w:tcW w:w="119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2" w:type="dxa"/>
            <w:vMerge/>
            <w:tcBorders>
              <w:left w:val="nil" w:sz="6" w:space="0" w:color="auto"/>
              <w:right w:val="single" w:sz="4" w:space="0" w:color="000000"/>
            </w:tcBorders>
          </w:tcPr>
          <w:p>
            <w:pPr/>
          </w:p>
        </w:tc>
        <w:tc>
          <w:tcPr>
            <w:tcW w:w="118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84" w:type="dxa"/>
            <w:vMerge/>
            <w:tcBorders>
              <w:left w:val="single" w:sz="4" w:space="0" w:color="000000"/>
              <w:right w:val="single" w:sz="4" w:space="0" w:color="000000"/>
            </w:tcBorders>
          </w:tcPr>
          <w:p>
            <w:pPr/>
          </w:p>
        </w:tc>
        <w:tc>
          <w:tcPr>
            <w:tcW w:w="1193" w:type="dxa"/>
            <w:vMerge/>
            <w:tcBorders>
              <w:left w:val="single" w:sz="4" w:space="0" w:color="000000"/>
              <w:right w:val="nil" w:sz="6" w:space="0" w:color="auto"/>
            </w:tcBorders>
          </w:tcPr>
          <w:p>
            <w:pPr/>
          </w:p>
        </w:tc>
      </w:tr>
      <w:tr>
        <w:trPr>
          <w:trHeight w:val="162" w:hRule="exact"/>
        </w:trPr>
        <w:tc>
          <w:tcPr>
            <w:tcW w:w="1198"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117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4"/>
                  <wp:effectExtent l="0" t="0" r="0" b="0"/>
                  <wp:docPr id="3181" name="image470.png" descr=""/>
                  <wp:cNvGraphicFramePr>
                    <a:graphicFrameLocks noChangeAspect="1"/>
                  </wp:cNvGraphicFramePr>
                  <a:graphic>
                    <a:graphicData uri="http://schemas.openxmlformats.org/drawingml/2006/picture">
                      <pic:pic>
                        <pic:nvPicPr>
                          <pic:cNvPr id="3182" name="image470.png"/>
                          <pic:cNvPicPr/>
                        </pic:nvPicPr>
                        <pic:blipFill>
                          <a:blip r:embed="rId514" cstate="print"/>
                          <a:stretch>
                            <a:fillRect/>
                          </a:stretch>
                        </pic:blipFill>
                        <pic:spPr>
                          <a:xfrm>
                            <a:off x="0" y="0"/>
                            <a:ext cx="6095" cy="9144"/>
                          </a:xfrm>
                          <a:prstGeom prst="rect">
                            <a:avLst/>
                          </a:prstGeom>
                        </pic:spPr>
                      </pic:pic>
                    </a:graphicData>
                  </a:graphic>
                </wp:inline>
              </w:drawing>
            </w:r>
            <w:r>
              <w:rPr>
                <w:rFonts w:ascii="宋体" w:hAnsi="宋体" w:cs="宋体" w:eastAsia="宋体" w:hint="default"/>
                <w:sz w:val="2"/>
                <w:szCs w:val="2"/>
              </w:rPr>
            </w:r>
          </w:p>
        </w:tc>
        <w:tc>
          <w:tcPr>
            <w:tcW w:w="1192" w:type="dxa"/>
            <w:vMerge/>
            <w:tcBorders>
              <w:left w:val="nil" w:sz="6" w:space="0" w:color="auto"/>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35.880005pt;margin-top:-40.964451pt;width:.479946pt;height:.42pt;mso-position-horizontal-relative:page;mso-position-vertical-relative:paragraph;z-index:104944" type="#_x0000_t75" stroked="false">
            <v:imagedata r:id="rId513" o:title=""/>
          </v:shape>
        </w:pict>
      </w:r>
      <w:r>
        <w:rPr/>
        <w:pict>
          <v:shape style="position:absolute;margin-left:295.720001pt;margin-top:-40.964451pt;width:.479961pt;height:.42pt;mso-position-horizontal-relative:page;mso-position-vertical-relative:paragraph;z-index:104968" type="#_x0000_t75" stroked="false">
            <v:imagedata r:id="rId513" o:title=""/>
          </v:shape>
        </w:pict>
      </w:r>
      <w:r>
        <w:rPr/>
        <w:pict>
          <v:shape style="position:absolute;margin-left:355.47998pt;margin-top:-40.964451pt;width:.47993pt;height:.42pt;mso-position-horizontal-relative:page;mso-position-vertical-relative:paragraph;z-index:104992" type="#_x0000_t75" stroked="false">
            <v:imagedata r:id="rId513" o:title=""/>
          </v:shape>
        </w:pict>
      </w:r>
      <w:r>
        <w:rPr/>
        <w:pict>
          <v:shape style="position:absolute;margin-left:415.320007pt;margin-top:-40.964451pt;width:.47993pt;height:.42pt;mso-position-horizontal-relative:page;mso-position-vertical-relative:paragraph;z-index:105016" type="#_x0000_t75" stroked="false">
            <v:imagedata r:id="rId513" o:title=""/>
          </v:shape>
        </w:pict>
      </w:r>
      <w:r>
        <w:rPr/>
        <w:pict>
          <v:shape style="position:absolute;margin-left:235.880005pt;margin-top:-5.504428pt;width:.479975pt;height:.72pt;mso-position-horizontal-relative:page;mso-position-vertical-relative:paragraph;z-index:105040" type="#_x0000_t75" stroked="false">
            <v:imagedata r:id="rId514" o:title=""/>
          </v:shape>
        </w:pict>
      </w:r>
      <w:r>
        <w:rPr/>
        <w:pict>
          <v:shape style="position:absolute;margin-left:295.720001pt;margin-top:-5.504428pt;width:.47999pt;height:.72pt;mso-position-horizontal-relative:page;mso-position-vertical-relative:paragraph;z-index:105064" type="#_x0000_t75" stroked="false">
            <v:imagedata r:id="rId514" o:title=""/>
          </v:shape>
        </w:pict>
      </w:r>
      <w:r>
        <w:rPr/>
        <w:pict>
          <v:shape style="position:absolute;margin-left:355.47998pt;margin-top:-5.504428pt;width:.479959pt;height:.72pt;mso-position-horizontal-relative:page;mso-position-vertical-relative:paragraph;z-index:105088" type="#_x0000_t75" stroked="false">
            <v:imagedata r:id="rId514" o:title=""/>
          </v:shape>
        </w:pict>
      </w:r>
      <w:r>
        <w:rPr/>
        <w:pict>
          <v:shape style="position:absolute;margin-left:415.320007pt;margin-top:-5.504428pt;width:.479959pt;height:.72pt;mso-position-horizontal-relative:page;mso-position-vertical-relative:paragraph;z-index:105112" type="#_x0000_t75" stroked="false">
            <v:imagedata r:id="rId514" o:title=""/>
          </v:shape>
        </w:pict>
      </w:r>
      <w:r>
        <w:rPr/>
        <w:t>其他说明：</w:t>
      </w:r>
    </w:p>
    <w:p>
      <w:pPr>
        <w:pStyle w:val="BodyText"/>
        <w:spacing w:line="240" w:lineRule="auto" w:before="164"/>
        <w:ind w:left="0" w:right="1131"/>
        <w:jc w:val="right"/>
      </w:pPr>
      <w:r>
        <w:rPr/>
        <w:t>注：公司</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年限制性股票授予</w:t>
      </w:r>
      <w:r>
        <w:rPr>
          <w:spacing w:val="-64"/>
        </w:rPr>
        <w:t> </w:t>
      </w:r>
      <w:r>
        <w:rPr>
          <w:rFonts w:ascii="Times New Roman" w:hAnsi="Times New Roman" w:cs="Times New Roman" w:eastAsia="Times New Roman" w:hint="default"/>
        </w:rPr>
        <w:t>174</w:t>
      </w:r>
      <w:r>
        <w:rPr>
          <w:rFonts w:ascii="Times New Roman" w:hAnsi="Times New Roman" w:cs="Times New Roman" w:eastAsia="Times New Roman" w:hint="default"/>
          <w:spacing w:val="-4"/>
        </w:rPr>
        <w:t> </w:t>
      </w:r>
      <w:r>
        <w:rPr/>
        <w:t>名激励对象，共</w:t>
      </w:r>
      <w:r>
        <w:rPr>
          <w:spacing w:val="-64"/>
        </w:rPr>
        <w:t> </w:t>
      </w:r>
      <w:r>
        <w:rPr>
          <w:rFonts w:ascii="Times New Roman" w:hAnsi="Times New Roman" w:cs="Times New Roman" w:eastAsia="Times New Roman" w:hint="default"/>
        </w:rPr>
        <w:t>628.5</w:t>
      </w:r>
      <w:r>
        <w:rPr>
          <w:rFonts w:ascii="Times New Roman" w:hAnsi="Times New Roman" w:cs="Times New Roman" w:eastAsia="Times New Roman" w:hint="default"/>
          <w:spacing w:val="-4"/>
        </w:rPr>
        <w:t> </w:t>
      </w:r>
      <w:r>
        <w:rPr/>
        <w:t>万股限制性股票。公司总股</w:t>
      </w:r>
    </w:p>
    <w:p>
      <w:pPr>
        <w:pStyle w:val="BodyText"/>
        <w:spacing w:line="319" w:lineRule="auto" w:before="108"/>
        <w:ind w:right="1120"/>
        <w:jc w:val="left"/>
      </w:pPr>
      <w:r>
        <w:rPr/>
        <w:t>本有</w:t>
      </w:r>
      <w:r>
        <w:rPr>
          <w:spacing w:val="-63"/>
        </w:rPr>
        <w:t> </w:t>
      </w:r>
      <w:r>
        <w:rPr>
          <w:rFonts w:ascii="Times New Roman" w:hAnsi="Times New Roman" w:cs="Times New Roman" w:eastAsia="Times New Roman" w:hint="default"/>
        </w:rPr>
        <w:t>480,831,536.00</w:t>
      </w:r>
      <w:r>
        <w:rPr>
          <w:rFonts w:ascii="Times New Roman" w:hAnsi="Times New Roman" w:cs="Times New Roman" w:eastAsia="Times New Roman" w:hint="default"/>
          <w:spacing w:val="-3"/>
        </w:rPr>
        <w:t> </w:t>
      </w:r>
      <w:r>
        <w:rPr/>
        <w:t>股变更为</w:t>
      </w:r>
      <w:r>
        <w:rPr>
          <w:spacing w:val="-63"/>
        </w:rPr>
        <w:t> </w:t>
      </w:r>
      <w:r>
        <w:rPr>
          <w:rFonts w:ascii="Times New Roman" w:hAnsi="Times New Roman" w:cs="Times New Roman" w:eastAsia="Times New Roman" w:hint="default"/>
        </w:rPr>
        <w:t>487,116,536.00</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日，新增股份已在中国证券 登记结算公司登记完成。</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Heading2"/>
        <w:spacing w:line="240" w:lineRule="auto"/>
        <w:ind w:left="1133" w:right="1033"/>
        <w:jc w:val="left"/>
        <w:rPr>
          <w:b w:val="0"/>
          <w:bCs w:val="0"/>
        </w:rPr>
      </w:pPr>
      <w:bookmarkStart w:name="32、资本公积" w:id="296"/>
      <w:bookmarkEnd w:id="296"/>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247.899994pt;margin-top:38.003677pt;width:.479996pt;height:.42pt;mso-position-horizontal-relative:page;mso-position-vertical-relative:paragraph;z-index:105136" type="#_x0000_t75" stroked="false">
            <v:imagedata r:id="rId513" o:title=""/>
          </v:shape>
        </w:pict>
      </w:r>
      <w:r>
        <w:rPr/>
        <w:pict>
          <v:shape style="position:absolute;margin-left:343.600006pt;margin-top:38.003677pt;width:.479965pt;height:.42pt;mso-position-horizontal-relative:page;mso-position-vertical-relative:paragraph;z-index:105160" type="#_x0000_t75" stroked="false">
            <v:imagedata r:id="rId513" o:title=""/>
          </v:shape>
        </w:pict>
      </w:r>
      <w:r>
        <w:rPr/>
        <w:pict>
          <v:shape style="position:absolute;margin-left:439.320007pt;margin-top:38.003677pt;width:.479965pt;height:.42pt;mso-position-horizontal-relative:page;mso-position-vertical-relative:paragraph;z-index:105184" type="#_x0000_t75" stroked="false">
            <v:imagedata r:id="rId513"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882"/>
        <w:gridCol w:w="1933"/>
        <w:gridCol w:w="1914"/>
        <w:gridCol w:w="1914"/>
        <w:gridCol w:w="1900"/>
      </w:tblGrid>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0"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183" name="image469.png" descr=""/>
                  <wp:cNvGraphicFramePr>
                    <a:graphicFrameLocks noChangeAspect="1"/>
                  </wp:cNvGraphicFramePr>
                  <a:graphic>
                    <a:graphicData uri="http://schemas.openxmlformats.org/drawingml/2006/picture">
                      <pic:pic>
                        <pic:nvPicPr>
                          <pic:cNvPr id="3184" name="image469.png"/>
                          <pic:cNvPicPr/>
                        </pic:nvPicPr>
                        <pic:blipFill>
                          <a:blip r:embed="rId51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81"/>
              <w:jc w:val="left"/>
              <w:rPr>
                <w:rFonts w:ascii="宋体" w:hAnsi="宋体" w:cs="宋体" w:eastAsia="宋体" w:hint="default"/>
                <w:sz w:val="21"/>
                <w:szCs w:val="21"/>
              </w:rPr>
            </w:pPr>
            <w:r>
              <w:rPr>
                <w:rFonts w:ascii="宋体" w:hAnsi="宋体" w:cs="宋体" w:eastAsia="宋体" w:hint="default"/>
                <w:sz w:val="21"/>
                <w:szCs w:val="21"/>
              </w:rPr>
              <w:t>资本溢价（股本溢 价）</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2" w:right="0"/>
              <w:jc w:val="left"/>
              <w:rPr>
                <w:rFonts w:ascii="Times New Roman" w:hAnsi="Times New Roman" w:cs="Times New Roman" w:eastAsia="Times New Roman" w:hint="default"/>
                <w:sz w:val="21"/>
                <w:szCs w:val="21"/>
              </w:rPr>
            </w:pPr>
            <w:r>
              <w:rPr>
                <w:rFonts w:ascii="Times New Roman"/>
                <w:sz w:val="21"/>
              </w:rPr>
              <w:t>598,940,043.72</w:t>
            </w: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185" name="image469.png" descr=""/>
                  <wp:cNvGraphicFramePr>
                    <a:graphicFrameLocks noChangeAspect="1"/>
                  </wp:cNvGraphicFramePr>
                  <a:graphic>
                    <a:graphicData uri="http://schemas.openxmlformats.org/drawingml/2006/picture">
                      <pic:pic>
                        <pic:nvPicPr>
                          <pic:cNvPr id="3186" name="image469.png"/>
                          <pic:cNvPicPr/>
                        </pic:nvPicPr>
                        <pic:blipFill>
                          <a:blip r:embed="rId51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29,476,650.00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628,416,693.72</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187" name="image469.png" descr=""/>
                  <wp:cNvGraphicFramePr>
                    <a:graphicFrameLocks noChangeAspect="1"/>
                  </wp:cNvGraphicFramePr>
                  <a:graphic>
                    <a:graphicData uri="http://schemas.openxmlformats.org/drawingml/2006/picture">
                      <pic:pic>
                        <pic:nvPicPr>
                          <pic:cNvPr id="3188" name="image469.png"/>
                          <pic:cNvPicPr/>
                        </pic:nvPicPr>
                        <pic:blipFill>
                          <a:blip r:embed="rId51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2,439,868.05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pacing w:val="-1"/>
                <w:sz w:val="21"/>
              </w:rPr>
              <w:t>2,439,868.05</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82" w:right="0"/>
              <w:jc w:val="left"/>
              <w:rPr>
                <w:rFonts w:ascii="Times New Roman" w:hAnsi="Times New Roman" w:cs="Times New Roman" w:eastAsia="Times New Roman" w:hint="default"/>
                <w:sz w:val="21"/>
                <w:szCs w:val="21"/>
              </w:rPr>
            </w:pPr>
            <w:r>
              <w:rPr>
                <w:rFonts w:ascii="Times New Roman"/>
                <w:sz w:val="21"/>
              </w:rPr>
              <w:t>598,940,043.72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89" name="image469.png" descr=""/>
                  <wp:cNvGraphicFramePr>
                    <a:graphicFrameLocks noChangeAspect="1"/>
                  </wp:cNvGraphicFramePr>
                  <a:graphic>
                    <a:graphicData uri="http://schemas.openxmlformats.org/drawingml/2006/picture">
                      <pic:pic>
                        <pic:nvPicPr>
                          <pic:cNvPr id="3190" name="image469.png"/>
                          <pic:cNvPicPr/>
                        </pic:nvPicPr>
                        <pic:blipFill>
                          <a:blip r:embed="rId51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31,916,518.05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630,856,561.77</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47.899994pt;margin-top:-45.644382pt;width:.480008pt;height:.66pt;mso-position-horizontal-relative:page;mso-position-vertical-relative:paragraph;z-index:105208" type="#_x0000_t75" stroked="false">
            <v:imagedata r:id="rId513" o:title=""/>
          </v:shape>
        </w:pict>
      </w:r>
      <w:r>
        <w:rPr/>
        <w:pict>
          <v:shape style="position:absolute;margin-left:343.600006pt;margin-top:-45.644382pt;width:.479978pt;height:.66pt;mso-position-horizontal-relative:page;mso-position-vertical-relative:paragraph;z-index:105232" type="#_x0000_t75" stroked="false">
            <v:imagedata r:id="rId513" o:title=""/>
          </v:shape>
        </w:pict>
      </w:r>
      <w:r>
        <w:rPr/>
        <w:pict>
          <v:shape style="position:absolute;margin-left:439.320007pt;margin-top:-45.644382pt;width:.479978pt;height:.66pt;mso-position-horizontal-relative:page;mso-position-vertical-relative:paragraph;z-index:105256" type="#_x0000_t75" stroked="false">
            <v:imagedata r:id="rId513" o:title=""/>
          </v:shape>
        </w:pict>
      </w:r>
      <w:r>
        <w:rPr/>
        <w:pict>
          <v:shape style="position:absolute;margin-left:247.899994pt;margin-top:-25.304401pt;width:.479996pt;height:.42pt;mso-position-horizontal-relative:page;mso-position-vertical-relative:paragraph;z-index:105280" type="#_x0000_t75" stroked="false">
            <v:imagedata r:id="rId513" o:title=""/>
          </v:shape>
        </w:pict>
      </w:r>
      <w:r>
        <w:rPr/>
        <w:pict>
          <v:shape style="position:absolute;margin-left:343.600006pt;margin-top:-25.304401pt;width:.479965pt;height:.42pt;mso-position-horizontal-relative:page;mso-position-vertical-relative:paragraph;z-index:105304" type="#_x0000_t75" stroked="false">
            <v:imagedata r:id="rId513" o:title=""/>
          </v:shape>
        </w:pict>
      </w:r>
      <w:r>
        <w:rPr/>
        <w:pict>
          <v:shape style="position:absolute;margin-left:439.320007pt;margin-top:-25.304401pt;width:.479965pt;height:.42pt;mso-position-horizontal-relative:page;mso-position-vertical-relative:paragraph;z-index:105328" type="#_x0000_t75" stroked="false">
            <v:imagedata r:id="rId513" o:title=""/>
          </v:shape>
        </w:pict>
      </w:r>
      <w:r>
        <w:rPr/>
        <w:pict>
          <v:shape style="position:absolute;margin-left:247.899994pt;margin-top:-5.204364pt;width:.480031pt;height:.42pt;mso-position-horizontal-relative:page;mso-position-vertical-relative:paragraph;z-index:105352" type="#_x0000_t75" stroked="false">
            <v:imagedata r:id="rId513" o:title=""/>
          </v:shape>
        </w:pict>
      </w:r>
      <w:r>
        <w:rPr/>
        <w:pict>
          <v:shape style="position:absolute;margin-left:343.600006pt;margin-top:-5.204364pt;width:.48pt;height:.42pt;mso-position-horizontal-relative:page;mso-position-vertical-relative:paragraph;z-index:105376" type="#_x0000_t75" stroked="false">
            <v:imagedata r:id="rId513" o:title=""/>
          </v:shape>
        </w:pict>
      </w:r>
      <w:r>
        <w:rPr/>
        <w:pict>
          <v:shape style="position:absolute;margin-left:439.320007pt;margin-top:-5.204364pt;width:.48pt;height:.42pt;mso-position-horizontal-relative:page;mso-position-vertical-relative:paragraph;z-index:105400" type="#_x0000_t75" stroked="false">
            <v:imagedata r:id="rId513" o:title=""/>
          </v:shape>
        </w:pict>
      </w:r>
      <w:r>
        <w:rPr/>
        <w:t>其他说明，包括本期增减变动情况、变动原因说明：</w:t>
      </w:r>
    </w:p>
    <w:p>
      <w:pPr>
        <w:pStyle w:val="BodyText"/>
        <w:spacing w:line="240" w:lineRule="auto" w:before="164"/>
        <w:ind w:left="1613" w:right="1033"/>
        <w:jc w:val="left"/>
      </w:pPr>
      <w:r>
        <w:rPr/>
        <w:t>注：本公司</w:t>
      </w:r>
      <w:r>
        <w:rPr>
          <w:spacing w:val="-60"/>
        </w:rPr>
        <w:t> </w:t>
      </w:r>
      <w:r>
        <w:rPr>
          <w:rFonts w:ascii="Times New Roman" w:hAnsi="Times New Roman" w:cs="Times New Roman" w:eastAsia="Times New Roman" w:hint="default"/>
        </w:rPr>
        <w:t>2017 </w:t>
      </w:r>
      <w:r>
        <w:rPr/>
        <w:t>年发行的</w:t>
      </w:r>
      <w:r>
        <w:rPr>
          <w:spacing w:val="-60"/>
        </w:rPr>
        <w:t> </w:t>
      </w:r>
      <w:r>
        <w:rPr>
          <w:rFonts w:ascii="Times New Roman" w:hAnsi="Times New Roman" w:cs="Times New Roman" w:eastAsia="Times New Roman" w:hint="default"/>
        </w:rPr>
        <w:t>628.5 </w:t>
      </w:r>
      <w:r>
        <w:rPr/>
        <w:t>万股限制性股票发行价</w:t>
      </w:r>
      <w:r>
        <w:rPr>
          <w:spacing w:val="-60"/>
        </w:rPr>
        <w:t> </w:t>
      </w:r>
      <w:r>
        <w:rPr>
          <w:rFonts w:ascii="Times New Roman" w:hAnsi="Times New Roman" w:cs="Times New Roman" w:eastAsia="Times New Roman" w:hint="default"/>
        </w:rPr>
        <w:t>5.69 </w:t>
      </w:r>
      <w:r>
        <w:rPr/>
        <w:t>元，形成的资本溢价</w:t>
      </w:r>
    </w:p>
    <w:p>
      <w:pPr>
        <w:pStyle w:val="BodyText"/>
        <w:spacing w:line="240" w:lineRule="auto" w:before="109"/>
        <w:ind w:right="1033"/>
        <w:jc w:val="left"/>
      </w:pPr>
      <w:r>
        <w:rPr>
          <w:rFonts w:ascii="Times New Roman" w:hAnsi="Times New Roman" w:cs="Times New Roman" w:eastAsia="Times New Roman" w:hint="default"/>
        </w:rPr>
        <w:t>29,476,650.00 </w:t>
      </w:r>
      <w:r>
        <w:rPr/>
        <w:t>元。因股份支付增加的的其他资本公积</w:t>
      </w:r>
      <w:r>
        <w:rPr>
          <w:spacing w:val="-60"/>
        </w:rPr>
        <w:t> </w:t>
      </w:r>
      <w:r>
        <w:rPr>
          <w:rFonts w:ascii="Times New Roman" w:hAnsi="Times New Roman" w:cs="Times New Roman" w:eastAsia="Times New Roman" w:hint="default"/>
        </w:rPr>
        <w:t>2,439,868.05 </w:t>
      </w:r>
      <w:r>
        <w:rPr/>
        <w:t>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2"/>
        <w:spacing w:line="240" w:lineRule="auto"/>
        <w:ind w:left="1133" w:right="1033"/>
        <w:jc w:val="left"/>
        <w:rPr>
          <w:b w:val="0"/>
          <w:bCs w:val="0"/>
        </w:rPr>
      </w:pPr>
      <w:bookmarkStart w:name="33、库存股" w:id="297"/>
      <w:bookmarkEnd w:id="297"/>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152.059998pt;margin-top:38.003693pt;width:.480015pt;height:.42pt;mso-position-horizontal-relative:page;mso-position-vertical-relative:paragraph;z-index:105424" type="#_x0000_t75" stroked="false">
            <v:imagedata r:id="rId515" o:title=""/>
          </v:shape>
        </w:pict>
      </w:r>
      <w:r>
        <w:rPr/>
        <w:pict>
          <v:shape style="position:absolute;margin-left:247.899994pt;margin-top:38.003693pt;width:.480031pt;height:.42pt;mso-position-horizontal-relative:page;mso-position-vertical-relative:paragraph;z-index:105448" type="#_x0000_t75" stroked="false">
            <v:imagedata r:id="rId515" o:title=""/>
          </v:shape>
        </w:pict>
      </w:r>
      <w:r>
        <w:rPr/>
        <w:pict>
          <v:shape style="position:absolute;margin-left:343.600006pt;margin-top:38.003693pt;width:.48pt;height:.42pt;mso-position-horizontal-relative:page;mso-position-vertical-relative:paragraph;z-index:105472" type="#_x0000_t75" stroked="false">
            <v:imagedata r:id="rId515" o:title=""/>
          </v:shape>
        </w:pict>
      </w:r>
      <w:r>
        <w:rPr/>
        <w:pict>
          <v:shape style="position:absolute;margin-left:439.320007pt;margin-top:38.003693pt;width:.48pt;height:.42pt;mso-position-horizontal-relative:page;mso-position-vertical-relative:paragraph;z-index:105496" type="#_x0000_t75" stroked="false">
            <v:imagedata r:id="rId515"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26"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97"/>
              <w:jc w:val="both"/>
              <w:rPr>
                <w:rFonts w:ascii="宋体" w:hAnsi="宋体" w:cs="宋体" w:eastAsia="宋体" w:hint="default"/>
                <w:sz w:val="21"/>
                <w:szCs w:val="21"/>
              </w:rPr>
            </w:pPr>
            <w:r>
              <w:rPr>
                <w:rFonts w:ascii="宋体" w:hAnsi="宋体" w:cs="宋体" w:eastAsia="宋体" w:hint="default"/>
                <w:sz w:val="21"/>
                <w:szCs w:val="21"/>
              </w:rPr>
              <w:t>授予限制性股票回 购义务确认的库存 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35,761,650.00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181,230.83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35,580,419.17</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35,761,650.00</w:t>
            </w: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181,230.83</w:t>
            </w:r>
          </w:p>
        </w:tc>
        <w:tc>
          <w:tcPr>
            <w:tcW w:w="1914" w:type="dxa"/>
            <w:tcBorders>
              <w:top w:val="single" w:sz="4" w:space="0" w:color="000000"/>
              <w:left w:val="single" w:sz="4" w:space="0" w:color="000000"/>
              <w:bottom w:val="nil" w:sz="6" w:space="0" w:color="auto"/>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35,580,419.17</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52.059998pt;margin-top:-25.80434pt;width:.480015pt;height:.9pt;mso-position-horizontal-relative:page;mso-position-vertical-relative:paragraph;z-index:105520" type="#_x0000_t75" stroked="false">
            <v:imagedata r:id="rId516" o:title=""/>
          </v:shape>
        </w:pict>
      </w:r>
      <w:r>
        <w:rPr/>
        <w:pict>
          <v:shape style="position:absolute;margin-left:247.899994pt;margin-top:-25.80434pt;width:.480031pt;height:.9pt;mso-position-horizontal-relative:page;mso-position-vertical-relative:paragraph;z-index:105544" type="#_x0000_t75" stroked="false">
            <v:imagedata r:id="rId516" o:title=""/>
          </v:shape>
        </w:pict>
      </w:r>
      <w:r>
        <w:rPr/>
        <w:pict>
          <v:shape style="position:absolute;margin-left:343.600006pt;margin-top:-25.80434pt;width:.48pt;height:.9pt;mso-position-horizontal-relative:page;mso-position-vertical-relative:paragraph;z-index:105568" type="#_x0000_t75" stroked="false">
            <v:imagedata r:id="rId516" o:title=""/>
          </v:shape>
        </w:pict>
      </w:r>
      <w:r>
        <w:rPr/>
        <w:pict>
          <v:shape style="position:absolute;margin-left:439.320007pt;margin-top:-25.80434pt;width:.48pt;height:.9pt;mso-position-horizontal-relative:page;mso-position-vertical-relative:paragraph;z-index:105592" type="#_x0000_t75" stroked="false">
            <v:imagedata r:id="rId516" o:title=""/>
          </v:shape>
        </w:pict>
      </w:r>
      <w:r>
        <w:rPr/>
        <w:pict>
          <v:shape style="position:absolute;margin-left:152.059998pt;margin-top:-5.204364pt;width:.480015pt;height:.42pt;mso-position-horizontal-relative:page;mso-position-vertical-relative:paragraph;z-index:105616" type="#_x0000_t75" stroked="false">
            <v:imagedata r:id="rId517" o:title=""/>
          </v:shape>
        </w:pict>
      </w:r>
      <w:r>
        <w:rPr/>
        <w:pict>
          <v:group style="position:absolute;margin-left:247.899994pt;margin-top:-5.204364pt;width:287.6pt;height:.9pt;mso-position-horizontal-relative:page;mso-position-vertical-relative:paragraph;z-index:-1430416" coordorigin="4958,-104" coordsize="5752,18">
            <v:shape style="position:absolute;left:4958;top:-104;width:10;height:8" type="#_x0000_t75" stroked="false">
              <v:imagedata r:id="rId517" o:title=""/>
            </v:shape>
            <v:group style="position:absolute;left:4968;top:-91;width:1905;height:2" coordorigin="4968,-91" coordsize="1905,2">
              <v:shape style="position:absolute;left:4968;top:-91;width:1905;height:2" coordorigin="4968,-91" coordsize="1905,0" path="m4968,-91l6872,-91e" filled="false" stroked="true" strokeweight=".48pt" strokecolor="#000000">
                <v:path arrowok="t"/>
              </v:shape>
              <v:shape style="position:absolute;left:6872;top:-104;width:10;height:8" type="#_x0000_t75" stroked="false">
                <v:imagedata r:id="rId517" o:title=""/>
              </v:shape>
            </v:group>
            <v:group style="position:absolute;left:6872;top:-91;width:10;height:2" coordorigin="6872,-91" coordsize="10,2">
              <v:shape style="position:absolute;left:6872;top:-91;width:10;height:2" coordorigin="6872,-91" coordsize="10,0" path="m6872,-91l6882,-91e" filled="false" stroked="true" strokeweight=".48pt" strokecolor="#000000">
                <v:path arrowok="t"/>
              </v:shape>
            </v:group>
            <v:group style="position:absolute;left:6882;top:-91;width:1905;height:2" coordorigin="6882,-91" coordsize="1905,2">
              <v:shape style="position:absolute;left:6882;top:-91;width:1905;height:2" coordorigin="6882,-91" coordsize="1905,0" path="m6882,-91l8786,-91e" filled="false" stroked="true" strokeweight=".48pt" strokecolor="#000000">
                <v:path arrowok="t"/>
              </v:shape>
              <v:shape style="position:absolute;left:8786;top:-104;width:10;height:8" type="#_x0000_t75" stroked="false">
                <v:imagedata r:id="rId517" o:title=""/>
              </v:shape>
            </v:group>
            <v:group style="position:absolute;left:8786;top:-91;width:10;height:2" coordorigin="8786,-91" coordsize="10,2">
              <v:shape style="position:absolute;left:8786;top:-91;width:10;height:2" coordorigin="8786,-91" coordsize="10,0" path="m8786,-91l8796,-91e" filled="false" stroked="true" strokeweight=".48pt" strokecolor="#000000">
                <v:path arrowok="t"/>
              </v:shape>
            </v:group>
            <v:group style="position:absolute;left:8796;top:-91;width:1910;height:2" coordorigin="8796,-91" coordsize="1910,2">
              <v:shape style="position:absolute;left:8796;top:-91;width:1910;height:2" coordorigin="8796,-91" coordsize="1910,0" path="m8796,-91l10705,-91e" filled="false" stroked="true" strokeweight=".48pt" strokecolor="#000000">
                <v:path arrowok="t"/>
              </v:shape>
            </v:group>
            <w10:wrap type="none"/>
          </v:group>
        </w:pict>
      </w:r>
      <w:r>
        <w:rPr/>
        <w:t>其他说明，包括本期增减变动情况、变动原因说明：</w:t>
      </w:r>
    </w:p>
    <w:p>
      <w:pPr>
        <w:spacing w:after="0" w:line="240" w:lineRule="auto"/>
        <w:jc w:val="left"/>
        <w:sectPr>
          <w:footerReference w:type="default" r:id="rId511"/>
          <w:pgSz w:w="11910" w:h="16840"/>
          <w:pgMar w:footer="979" w:header="0" w:top="1100" w:bottom="1160" w:left="0" w:right="0"/>
          <w:pgNumType w:start="183"/>
        </w:sectPr>
      </w:pPr>
    </w:p>
    <w:p>
      <w:pPr>
        <w:spacing w:line="240" w:lineRule="auto" w:before="8"/>
        <w:rPr>
          <w:rFonts w:ascii="宋体" w:hAnsi="宋体" w:cs="宋体" w:eastAsia="宋体" w:hint="default"/>
          <w:sz w:val="19"/>
          <w:szCs w:val="19"/>
        </w:rPr>
      </w:pPr>
    </w:p>
    <w:p>
      <w:pPr>
        <w:pStyle w:val="Heading2"/>
        <w:spacing w:line="240" w:lineRule="auto" w:before="26"/>
        <w:ind w:left="1133" w:right="1033"/>
        <w:jc w:val="left"/>
        <w:rPr>
          <w:b w:val="0"/>
          <w:bCs w:val="0"/>
        </w:rPr>
      </w:pPr>
      <w:bookmarkStart w:name="34、盈余公积" w:id="298"/>
      <w:bookmarkEnd w:id="298"/>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47.899994pt;margin-top:39.693665pt;width:.482736pt;height:.4425pt;mso-position-horizontal-relative:page;mso-position-vertical-relative:paragraph;z-index:105664" type="#_x0000_t75" stroked="false">
            <v:imagedata r:id="rId517" o:title=""/>
          </v:shape>
        </w:pict>
      </w:r>
      <w:r>
        <w:rPr/>
        <w:pict>
          <v:shape style="position:absolute;margin-left:343.600006pt;margin-top:39.693665pt;width:.482705pt;height:.4425pt;mso-position-horizontal-relative:page;mso-position-vertical-relative:paragraph;z-index:105688" type="#_x0000_t75" stroked="false">
            <v:imagedata r:id="rId517" o:title=""/>
          </v:shape>
        </w:pict>
      </w:r>
      <w:r>
        <w:rPr/>
        <w:pict>
          <v:shape style="position:absolute;margin-left:439.320007pt;margin-top:39.693665pt;width:.482705pt;height:.4425pt;mso-position-horizontal-relative:page;mso-position-vertical-relative:paragraph;z-index:105712" type="#_x0000_t75" stroked="false">
            <v:imagedata r:id="rId51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1882"/>
        <w:gridCol w:w="1933"/>
        <w:gridCol w:w="1914"/>
        <w:gridCol w:w="1914"/>
        <w:gridCol w:w="1900"/>
      </w:tblGrid>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50"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5524"/>
                  <wp:effectExtent l="0" t="0" r="0" b="0"/>
                  <wp:docPr id="3191" name="image473.png" descr=""/>
                  <wp:cNvGraphicFramePr>
                    <a:graphicFrameLocks noChangeAspect="1"/>
                  </wp:cNvGraphicFramePr>
                  <a:graphic>
                    <a:graphicData uri="http://schemas.openxmlformats.org/drawingml/2006/picture">
                      <pic:pic>
                        <pic:nvPicPr>
                          <pic:cNvPr id="3192" name="image473.png"/>
                          <pic:cNvPicPr/>
                        </pic:nvPicPr>
                        <pic:blipFill>
                          <a:blip r:embed="rId517" cstate="print"/>
                          <a:stretch>
                            <a:fillRect/>
                          </a:stretch>
                        </pic:blipFill>
                        <pic:spPr>
                          <a:xfrm>
                            <a:off x="0" y="0"/>
                            <a:ext cx="6026" cy="5524"/>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37,277,652.65</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193" name="image473.png" descr=""/>
                  <wp:cNvGraphicFramePr>
                    <a:graphicFrameLocks noChangeAspect="1"/>
                  </wp:cNvGraphicFramePr>
                  <a:graphic>
                    <a:graphicData uri="http://schemas.openxmlformats.org/drawingml/2006/picture">
                      <pic:pic>
                        <pic:nvPicPr>
                          <pic:cNvPr id="3194" name="image473.png"/>
                          <pic:cNvPicPr/>
                        </pic:nvPicPr>
                        <pic:blipFill>
                          <a:blip r:embed="rId51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4,375,406.66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41,653,059.31</w:t>
            </w:r>
          </w:p>
        </w:tc>
      </w:tr>
      <w:tr>
        <w:trPr>
          <w:trHeight w:val="403" w:hRule="exact"/>
        </w:trPr>
        <w:tc>
          <w:tcPr>
            <w:tcW w:w="18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37,277,652.65</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195" name="image473.png" descr=""/>
                  <wp:cNvGraphicFramePr>
                    <a:graphicFrameLocks noChangeAspect="1"/>
                  </wp:cNvGraphicFramePr>
                  <a:graphic>
                    <a:graphicData uri="http://schemas.openxmlformats.org/drawingml/2006/picture">
                      <pic:pic>
                        <pic:nvPicPr>
                          <pic:cNvPr id="3196" name="image473.png"/>
                          <pic:cNvPicPr/>
                        </pic:nvPicPr>
                        <pic:blipFill>
                          <a:blip r:embed="rId517"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4,375,406.66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41,653,059.31</w:t>
            </w:r>
          </w:p>
        </w:tc>
      </w:tr>
    </w:tbl>
    <w:p>
      <w:pPr>
        <w:spacing w:line="240" w:lineRule="auto" w:before="8"/>
        <w:rPr>
          <w:rFonts w:ascii="宋体" w:hAnsi="宋体" w:cs="宋体" w:eastAsia="宋体" w:hint="default"/>
          <w:sz w:val="6"/>
          <w:szCs w:val="6"/>
        </w:rPr>
      </w:pPr>
    </w:p>
    <w:p>
      <w:pPr>
        <w:pStyle w:val="BodyText"/>
        <w:spacing w:line="364" w:lineRule="auto"/>
        <w:ind w:left="1613" w:right="1118"/>
        <w:jc w:val="left"/>
      </w:pPr>
      <w:r>
        <w:rPr/>
        <w:pict>
          <v:shape style="position:absolute;margin-left:247.899994pt;margin-top:-25.364414pt;width:.479961pt;height:.42pt;mso-position-horizontal-relative:page;mso-position-vertical-relative:paragraph;z-index:105736" type="#_x0000_t75" stroked="false">
            <v:imagedata r:id="rId517" o:title=""/>
          </v:shape>
        </w:pict>
      </w:r>
      <w:r>
        <w:rPr/>
        <w:pict>
          <v:shape style="position:absolute;margin-left:343.600006pt;margin-top:-25.364414pt;width:.47993pt;height:.42pt;mso-position-horizontal-relative:page;mso-position-vertical-relative:paragraph;z-index:105760" type="#_x0000_t75" stroked="false">
            <v:imagedata r:id="rId517" o:title=""/>
          </v:shape>
        </w:pict>
      </w:r>
      <w:r>
        <w:rPr/>
        <w:pict>
          <v:shape style="position:absolute;margin-left:439.320007pt;margin-top:-25.364414pt;width:.47993pt;height:.42pt;mso-position-horizontal-relative:page;mso-position-vertical-relative:paragraph;z-index:105784" type="#_x0000_t75" stroked="false">
            <v:imagedata r:id="rId517" o:title=""/>
          </v:shape>
        </w:pict>
      </w:r>
      <w:r>
        <w:rPr/>
        <w:pict>
          <v:shape style="position:absolute;margin-left:247.899994pt;margin-top:-5.264347pt;width:.480031pt;height:.48pt;mso-position-horizontal-relative:page;mso-position-vertical-relative:paragraph;z-index:105808" type="#_x0000_t75" stroked="false">
            <v:imagedata r:id="rId517" o:title=""/>
          </v:shape>
        </w:pict>
      </w:r>
      <w:r>
        <w:rPr/>
        <w:pict>
          <v:shape style="position:absolute;margin-left:343.600006pt;margin-top:-5.264347pt;width:.48pt;height:.48pt;mso-position-horizontal-relative:page;mso-position-vertical-relative:paragraph;z-index:105832" type="#_x0000_t75" stroked="false">
            <v:imagedata r:id="rId517" o:title=""/>
          </v:shape>
        </w:pict>
      </w:r>
      <w:r>
        <w:rPr/>
        <w:pict>
          <v:shape style="position:absolute;margin-left:439.320007pt;margin-top:-5.264347pt;width:.48pt;height:.48pt;mso-position-horizontal-relative:page;mso-position-vertical-relative:paragraph;z-index:105856" type="#_x0000_t75" stroked="false">
            <v:imagedata r:id="rId517" o:title=""/>
          </v:shape>
        </w:pict>
      </w:r>
      <w:r>
        <w:rPr/>
        <w:t>盈余公积说明，包括本期增减变动情况、变动原因说明： </w:t>
      </w:r>
      <w:r>
        <w:rPr>
          <w:spacing w:val="-8"/>
        </w:rPr>
        <w:t>注：根据《公司法》、公司章程的规定，本公司按净利润的</w:t>
      </w:r>
      <w:r>
        <w:rPr>
          <w:spacing w:val="-49"/>
        </w:rPr>
        <w:t> </w:t>
      </w:r>
      <w:r>
        <w:rPr>
          <w:rFonts w:ascii="Times New Roman" w:hAnsi="Times New Roman" w:cs="Times New Roman" w:eastAsia="Times New Roman" w:hint="default"/>
          <w:spacing w:val="-2"/>
        </w:rPr>
        <w:t>10%</w:t>
      </w:r>
      <w:r>
        <w:rPr>
          <w:spacing w:val="-2"/>
        </w:rPr>
        <w:t>提取法定盈余公积。法定</w:t>
      </w:r>
    </w:p>
    <w:p>
      <w:pPr>
        <w:pStyle w:val="BodyText"/>
        <w:spacing w:line="303" w:lineRule="exact" w:before="0"/>
        <w:ind w:right="1033"/>
        <w:jc w:val="left"/>
      </w:pPr>
      <w:r>
        <w:rPr/>
        <w:t>盈余公积累计额达到本公司注册资本</w:t>
      </w:r>
      <w:r>
        <w:rPr>
          <w:spacing w:val="-60"/>
        </w:rPr>
        <w:t> </w:t>
      </w:r>
      <w:r>
        <w:rPr>
          <w:rFonts w:ascii="Times New Roman" w:hAnsi="Times New Roman" w:cs="Times New Roman" w:eastAsia="Times New Roman" w:hint="default"/>
        </w:rPr>
        <w:t>50%</w:t>
      </w:r>
      <w:r>
        <w:rPr/>
        <w:t>以上的，不再提取。</w:t>
      </w:r>
    </w:p>
    <w:p>
      <w:pPr>
        <w:pStyle w:val="BodyText"/>
        <w:spacing w:line="336" w:lineRule="auto" w:before="146"/>
        <w:ind w:right="1153" w:firstLine="480"/>
        <w:jc w:val="left"/>
      </w:pPr>
      <w:r>
        <w:rPr/>
        <w:t>本公司在提取法定盈余公积金后，可提取任意盈余公积金。经批准，任意盈余公积金可 用于弥补以前年度亏损或增加股本。</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left="1133" w:right="1033"/>
        <w:jc w:val="left"/>
        <w:rPr>
          <w:b w:val="0"/>
          <w:bCs w:val="0"/>
        </w:rPr>
      </w:pPr>
      <w:bookmarkStart w:name="35、未分配利润" w:id="299"/>
      <w:bookmarkEnd w:id="299"/>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388.959991pt;margin-top:38.003677pt;width:.480031pt;height:.42pt;mso-position-horizontal-relative:page;mso-position-vertical-relative:paragraph;z-index:105880" type="#_x0000_t75" stroked="false">
            <v:imagedata r:id="rId518" o:title=""/>
          </v:shape>
        </w:pict>
      </w:r>
      <w:r>
        <w:rPr/>
        <w:pict>
          <v:shape style="position:absolute;margin-left:388.959991pt;margin-top:58.103653pt;width:.479996pt;height:.42pt;mso-position-horizontal-relative:page;mso-position-vertical-relative:paragraph;z-index:105904" type="#_x0000_t75" stroked="false">
            <v:imagedata r:id="rId518" o:title=""/>
          </v:shape>
        </w:pict>
      </w:r>
      <w:r>
        <w:rPr/>
        <w:pict>
          <v:shape style="position:absolute;margin-left:388.959991pt;margin-top:78.223648pt;width:.479996pt;height:.42pt;mso-position-horizontal-relative:page;mso-position-vertical-relative:paragraph;z-index:105928" type="#_x0000_t75" stroked="false">
            <v:imagedata r:id="rId518"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09"/>
        <w:gridCol w:w="2941"/>
        <w:gridCol w:w="2918"/>
      </w:tblGrid>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197" name="image474.png" descr=""/>
                  <wp:cNvGraphicFramePr>
                    <a:graphicFrameLocks noChangeAspect="1"/>
                  </wp:cNvGraphicFramePr>
                  <a:graphic>
                    <a:graphicData uri="http://schemas.openxmlformats.org/drawingml/2006/picture">
                      <pic:pic>
                        <pic:nvPicPr>
                          <pic:cNvPr id="3198" name="image474.png"/>
                          <pic:cNvPicPr/>
                        </pic:nvPicPr>
                        <pic:blipFill>
                          <a:blip r:embed="rId51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305,407,668.04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199" name="image474.png" descr=""/>
                  <wp:cNvGraphicFramePr>
                    <a:graphicFrameLocks noChangeAspect="1"/>
                  </wp:cNvGraphicFramePr>
                  <a:graphic>
                    <a:graphicData uri="http://schemas.openxmlformats.org/drawingml/2006/picture">
                      <pic:pic>
                        <pic:nvPicPr>
                          <pic:cNvPr id="3200" name="image474.png"/>
                          <pic:cNvPicPr/>
                        </pic:nvPicPr>
                        <pic:blipFill>
                          <a:blip r:embed="rId51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226,745,251.42</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305,407,668.04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01" name="image474.png" descr=""/>
                  <wp:cNvGraphicFramePr>
                    <a:graphicFrameLocks noChangeAspect="1"/>
                  </wp:cNvGraphicFramePr>
                  <a:graphic>
                    <a:graphicData uri="http://schemas.openxmlformats.org/drawingml/2006/picture">
                      <pic:pic>
                        <pic:nvPicPr>
                          <pic:cNvPr id="3202" name="image474.png"/>
                          <pic:cNvPicPr/>
                        </pic:nvPicPr>
                        <pic:blipFill>
                          <a:blip r:embed="rId51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226,745,251.42</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100,098,101.62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03" name="image474.png" descr=""/>
                  <wp:cNvGraphicFramePr>
                    <a:graphicFrameLocks noChangeAspect="1"/>
                  </wp:cNvGraphicFramePr>
                  <a:graphic>
                    <a:graphicData uri="http://schemas.openxmlformats.org/drawingml/2006/picture">
                      <pic:pic>
                        <pic:nvPicPr>
                          <pic:cNvPr id="3204" name="image474.png"/>
                          <pic:cNvPicPr/>
                        </pic:nvPicPr>
                        <pic:blipFill>
                          <a:blip r:embed="rId51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106,780,191.71</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4,375,406.66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05" name="image474.png" descr=""/>
                  <wp:cNvGraphicFramePr>
                    <a:graphicFrameLocks noChangeAspect="1"/>
                  </wp:cNvGraphicFramePr>
                  <a:graphic>
                    <a:graphicData uri="http://schemas.openxmlformats.org/drawingml/2006/picture">
                      <pic:pic>
                        <pic:nvPicPr>
                          <pic:cNvPr id="3206" name="image474.png"/>
                          <pic:cNvPicPr/>
                        </pic:nvPicPr>
                        <pic:blipFill>
                          <a:blip r:embed="rId518"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4,076,198.29</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23,912,575.12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07" name="image474.png" descr=""/>
                  <wp:cNvGraphicFramePr>
                    <a:graphicFrameLocks noChangeAspect="1"/>
                  </wp:cNvGraphicFramePr>
                  <a:graphic>
                    <a:graphicData uri="http://schemas.openxmlformats.org/drawingml/2006/picture">
                      <pic:pic>
                        <pic:nvPicPr>
                          <pic:cNvPr id="3208" name="image474.png"/>
                          <pic:cNvPicPr/>
                        </pic:nvPicPr>
                        <pic:blipFill>
                          <a:blip r:embed="rId51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24,041,576.80</w:t>
            </w:r>
          </w:p>
        </w:tc>
      </w:tr>
      <w:tr>
        <w:trPr>
          <w:trHeight w:val="402" w:hRule="exact"/>
        </w:trPr>
        <w:tc>
          <w:tcPr>
            <w:tcW w:w="37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377,217,787.88</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09" name="image475.png" descr=""/>
                  <wp:cNvGraphicFramePr>
                    <a:graphicFrameLocks noChangeAspect="1"/>
                  </wp:cNvGraphicFramePr>
                  <a:graphic>
                    <a:graphicData uri="http://schemas.openxmlformats.org/drawingml/2006/picture">
                      <pic:pic>
                        <pic:nvPicPr>
                          <pic:cNvPr id="3210" name="image475.png"/>
                          <pic:cNvPicPr/>
                        </pic:nvPicPr>
                        <pic:blipFill>
                          <a:blip r:embed="rId519"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305,407,668.04</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88.959991pt;margin-top:-65.504364pt;width:.479996pt;height:.42pt;mso-position-horizontal-relative:page;mso-position-vertical-relative:paragraph;z-index:105952" type="#_x0000_t75" stroked="false">
            <v:imagedata r:id="rId520" o:title=""/>
          </v:shape>
        </w:pict>
      </w:r>
      <w:r>
        <w:rPr/>
        <w:pict>
          <v:shape style="position:absolute;margin-left:388.959991pt;margin-top:-45.404377pt;width:.479996pt;height:.42pt;mso-position-horizontal-relative:page;mso-position-vertical-relative:paragraph;z-index:105976" type="#_x0000_t75" stroked="false">
            <v:imagedata r:id="rId520" o:title=""/>
          </v:shape>
        </w:pict>
      </w:r>
      <w:r>
        <w:rPr/>
        <w:pict>
          <v:shape style="position:absolute;margin-left:388.959991pt;margin-top:-25.30434pt;width:.480031pt;height:.42pt;mso-position-horizontal-relative:page;mso-position-vertical-relative:paragraph;z-index:106000" type="#_x0000_t75" stroked="false">
            <v:imagedata r:id="rId520" o:title=""/>
          </v:shape>
        </w:pict>
      </w:r>
      <w:r>
        <w:rPr/>
        <w:pict>
          <v:shape style="position:absolute;margin-left:388.959991pt;margin-top:-5.204349pt;width:.480031pt;height:.42pt;mso-position-horizontal-relative:page;mso-position-vertical-relative:paragraph;z-index:106024" type="#_x0000_t75" stroked="false">
            <v:imagedata r:id="rId521" o:title=""/>
          </v:shape>
        </w:pict>
      </w:r>
      <w:r>
        <w:rPr/>
        <w:t>调整期初未分配利润明细：</w:t>
      </w:r>
    </w:p>
    <w:p>
      <w:pPr>
        <w:pStyle w:val="BodyText"/>
        <w:spacing w:line="240" w:lineRule="auto" w:before="166"/>
        <w:ind w:left="1614"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w:t>
      </w:r>
      <w:r>
        <w:rPr>
          <w:spacing w:val="-60"/>
        </w:rPr>
        <w:t> </w:t>
      </w:r>
      <w:r>
        <w:rPr>
          <w:rFonts w:ascii="Times New Roman" w:hAnsi="Times New Roman" w:cs="Times New Roman" w:eastAsia="Times New Roman" w:hint="default"/>
        </w:rPr>
        <w:t>0.00 </w:t>
      </w:r>
      <w:r>
        <w:rPr/>
        <w:t>元。</w:t>
      </w:r>
    </w:p>
    <w:p>
      <w:pPr>
        <w:pStyle w:val="BodyText"/>
        <w:spacing w:line="240" w:lineRule="auto" w:before="147"/>
        <w:ind w:left="1614" w:right="1033"/>
        <w:jc w:val="left"/>
      </w:pPr>
      <w:r>
        <w:rPr>
          <w:rFonts w:ascii="Times New Roman" w:hAnsi="Times New Roman" w:cs="Times New Roman" w:eastAsia="Times New Roman" w:hint="default"/>
        </w:rPr>
        <w:t>2)</w:t>
      </w:r>
      <w:r>
        <w:rPr/>
        <w:t>、由于会计政策变更，影响期初未分配利润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47"/>
        <w:ind w:left="1613" w:right="1033"/>
        <w:jc w:val="left"/>
      </w:pPr>
      <w:r>
        <w:rPr>
          <w:rFonts w:ascii="Times New Roman" w:hAnsi="Times New Roman" w:cs="Times New Roman" w:eastAsia="Times New Roman" w:hint="default"/>
        </w:rPr>
        <w:t>3)</w:t>
      </w:r>
      <w:r>
        <w:rPr/>
        <w:t>、由于重大会计差错更正，影响期初未分配利润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47"/>
        <w:ind w:left="1613" w:right="1033"/>
        <w:jc w:val="left"/>
      </w:pPr>
      <w:r>
        <w:rPr>
          <w:rFonts w:ascii="Times New Roman" w:hAnsi="Times New Roman" w:cs="Times New Roman" w:eastAsia="Times New Roman" w:hint="default"/>
        </w:rPr>
        <w:t>4)</w:t>
      </w:r>
      <w:r>
        <w:rPr/>
        <w:t>、由于同一控制导致的合并范围变更，影响期初未分配利润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47"/>
        <w:ind w:left="1613" w:right="1033"/>
        <w:jc w:val="left"/>
      </w:pPr>
      <w:r>
        <w:rPr>
          <w:rFonts w:ascii="Times New Roman" w:hAnsi="Times New Roman" w:cs="Times New Roman" w:eastAsia="Times New Roman" w:hint="default"/>
        </w:rPr>
        <w:t>5)</w:t>
      </w:r>
      <w:r>
        <w:rPr/>
        <w:t>、其他调整合计影响期初未分配利润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36、营业收入和营业成本" w:id="300"/>
      <w:bookmarkEnd w:id="300"/>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5"/>
        <w:rPr>
          <w:rFonts w:ascii="宋体" w:hAnsi="宋体" w:cs="宋体" w:eastAsia="宋体" w:hint="default"/>
          <w:b/>
          <w:bCs/>
          <w:sz w:val="23"/>
          <w:szCs w:val="23"/>
        </w:rPr>
      </w:pPr>
    </w:p>
    <w:p>
      <w:pPr>
        <w:spacing w:before="0"/>
        <w:ind w:left="0" w:right="1129" w:firstLine="0"/>
        <w:jc w:val="right"/>
        <w:rPr>
          <w:rFonts w:ascii="宋体" w:hAnsi="宋体" w:cs="宋体" w:eastAsia="宋体" w:hint="default"/>
          <w:sz w:val="21"/>
          <w:szCs w:val="21"/>
        </w:rPr>
      </w:pPr>
      <w:r>
        <w:rPr/>
        <w:pict>
          <v:shape style="position:absolute;margin-left:343.600006pt;margin-top:38.003632pt;width:.47993pt;height:.42pt;mso-position-horizontal-relative:page;mso-position-vertical-relative:paragraph;z-index:106048" type="#_x0000_t75" stroked="false">
            <v:imagedata r:id="rId522" o:title=""/>
          </v:shape>
        </w:pict>
      </w:r>
      <w:r>
        <w:rPr/>
        <w:pict>
          <v:shape style="position:absolute;margin-left:152.059998pt;margin-top:38.003632pt;width:.479975pt;height:.9pt;mso-position-horizontal-relative:page;mso-position-vertical-relative:paragraph;z-index:106072" type="#_x0000_t75" stroked="false">
            <v:imagedata r:id="rId67" o:title=""/>
          </v:shape>
        </w:pict>
      </w:r>
      <w:r>
        <w:rPr/>
        <w:pict>
          <v:shape style="position:absolute;margin-left:152.059998pt;margin-top:58.103683pt;width:.480015pt;height:.42pt;mso-position-horizontal-relative:page;mso-position-vertical-relative:paragraph;z-index:106096" type="#_x0000_t75" stroked="false">
            <v:imagedata r:id="rId522" o:title=""/>
          </v:shape>
        </w:pict>
      </w:r>
      <w:r>
        <w:rPr/>
        <w:pict>
          <v:shape style="position:absolute;margin-left:247.899994pt;margin-top:58.103683pt;width:.480031pt;height:.42pt;mso-position-horizontal-relative:page;mso-position-vertical-relative:paragraph;z-index:106120" type="#_x0000_t75" stroked="false">
            <v:imagedata r:id="rId522" o:title=""/>
          </v:shape>
        </w:pict>
      </w:r>
      <w:r>
        <w:rPr/>
        <w:pict>
          <v:shape style="position:absolute;margin-left:343.600006pt;margin-top:58.103683pt;width:.48pt;height:.42pt;mso-position-horizontal-relative:page;mso-position-vertical-relative:paragraph;z-index:106144" type="#_x0000_t75" stroked="false">
            <v:imagedata r:id="rId522" o:title=""/>
          </v:shape>
        </w:pict>
      </w:r>
      <w:r>
        <w:rPr/>
        <w:pict>
          <v:shape style="position:absolute;margin-left:439.320007pt;margin-top:58.103683pt;width:.48pt;height:.42pt;mso-position-horizontal-relative:page;mso-position-vertical-relative:paragraph;z-index:106168" type="#_x0000_t75" stroked="false">
            <v:imagedata r:id="rId522"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1912" w:type="dxa"/>
            <w:vMerge/>
            <w:tcBorders>
              <w:left w:val="nil" w:sz="6" w:space="0" w:color="auto"/>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0" w:lineRule="auto"/>
        <w:jc w:val="center"/>
        <w:rPr>
          <w:rFonts w:ascii="宋体" w:hAnsi="宋体" w:cs="宋体" w:eastAsia="宋体" w:hint="default"/>
          <w:sz w:val="21"/>
          <w:szCs w:val="21"/>
        </w:rPr>
        <w:sectPr>
          <w:pgSz w:w="11910" w:h="16840"/>
          <w:pgMar w:header="0" w:footer="979" w:top="1100" w:bottom="1160" w:left="0" w:right="0"/>
        </w:sectPr>
      </w:pPr>
    </w:p>
    <w:p>
      <w:pPr>
        <w:spacing w:line="240" w:lineRule="auto" w:before="6"/>
        <w:rPr>
          <w:rFonts w:ascii="宋体" w:hAnsi="宋体" w:cs="宋体" w:eastAsia="宋体" w:hint="default"/>
          <w:sz w:val="24"/>
          <w:szCs w:val="24"/>
        </w:rPr>
      </w:pPr>
      <w:r>
        <w:rPr/>
        <w:pict>
          <v:shape style="position:absolute;margin-left:375.52002pt;margin-top:296.179932pt;width:.479961pt;height:.42pt;mso-position-horizontal-relative:page;mso-position-vertical-relative:page;z-index:106528" type="#_x0000_t75" stroked="false">
            <v:imagedata r:id="rId523" o:title=""/>
          </v:shape>
        </w:pict>
      </w:r>
      <w:r>
        <w:rPr/>
        <w:pict>
          <v:shape style="position:absolute;margin-left:215.960007pt;margin-top:584.919922pt;width:.479946pt;height:.42pt;mso-position-horizontal-relative:page;mso-position-vertical-relative:page;z-index:106864" type="#_x0000_t75" stroked="false">
            <v:imagedata r:id="rId524" o:title=""/>
          </v:shape>
        </w:pict>
      </w:r>
      <w:r>
        <w:rPr/>
        <w:pict>
          <v:shape style="position:absolute;margin-left:375.459991pt;margin-top:584.919922pt;width:.479961pt;height:.42pt;mso-position-horizontal-relative:page;mso-position-vertical-relative:page;z-index:106888" type="#_x0000_t75" stroked="false">
            <v:imagedata r:id="rId524" o:title=""/>
          </v:shape>
        </w:pict>
      </w:r>
      <w:r>
        <w:rPr/>
        <w:pict>
          <v:shape style="position:absolute;margin-left:215.960007pt;margin-top:605.020020pt;width:.480015pt;height:.42pt;mso-position-horizontal-relative:page;mso-position-vertical-relative:page;z-index:106912" type="#_x0000_t75" stroked="false">
            <v:imagedata r:id="rId524" o:title=""/>
          </v:shape>
        </w:pict>
      </w:r>
      <w:r>
        <w:rPr/>
        <w:pict>
          <v:shape style="position:absolute;margin-left:375.459991pt;margin-top:605.020020pt;width:.480031pt;height:.42pt;mso-position-horizontal-relative:page;mso-position-vertical-relative:page;z-index:106936" type="#_x0000_t75" stroked="false">
            <v:imagedata r:id="rId524" o:title=""/>
          </v:shape>
        </w:pict>
      </w:r>
      <w:r>
        <w:rPr/>
        <w:pict>
          <v:shape style="position:absolute;margin-left:215.960007pt;margin-top:625.119995pt;width:.480015pt;height:.42pt;mso-position-horizontal-relative:page;mso-position-vertical-relative:page;z-index:106960" type="#_x0000_t75" stroked="false">
            <v:imagedata r:id="rId524" o:title=""/>
          </v:shape>
        </w:pict>
      </w:r>
      <w:r>
        <w:rPr/>
        <w:pict>
          <v:shape style="position:absolute;margin-left:375.459991pt;margin-top:625.119995pt;width:.480031pt;height:.42pt;mso-position-horizontal-relative:page;mso-position-vertical-relative:page;z-index:106984" type="#_x0000_t75" stroked="false">
            <v:imagedata r:id="rId524" o:title=""/>
          </v:shape>
        </w:pict>
      </w:r>
      <w:r>
        <w:rPr/>
        <w:pict>
          <v:shape style="position:absolute;margin-left:215.960007pt;margin-top:645.219971pt;width:.479946pt;height:.42pt;mso-position-horizontal-relative:page;mso-position-vertical-relative:page;z-index:107008" type="#_x0000_t75" stroked="false">
            <v:imagedata r:id="rId524" o:title=""/>
          </v:shape>
        </w:pict>
      </w:r>
      <w:r>
        <w:rPr/>
        <w:pict>
          <v:shape style="position:absolute;margin-left:375.459991pt;margin-top:645.219971pt;width:.479961pt;height:.42pt;mso-position-horizontal-relative:page;mso-position-vertical-relative:page;z-index:107032" type="#_x0000_t75" stroked="false">
            <v:imagedata r:id="rId524" o:title=""/>
          </v:shape>
        </w:pict>
      </w:r>
      <w:r>
        <w:rPr/>
        <w:pict>
          <v:shape style="position:absolute;margin-left:215.960007pt;margin-top:665.320007pt;width:.480015pt;height:.42pt;mso-position-horizontal-relative:page;mso-position-vertical-relative:page;z-index:107056" type="#_x0000_t75" stroked="false">
            <v:imagedata r:id="rId524" o:title=""/>
          </v:shape>
        </w:pict>
      </w:r>
      <w:r>
        <w:rPr/>
        <w:pict>
          <v:shape style="position:absolute;margin-left:375.459991pt;margin-top:665.320007pt;width:.480031pt;height:.42pt;mso-position-horizontal-relative:page;mso-position-vertical-relative:page;z-index:107080" type="#_x0000_t75" stroked="false">
            <v:imagedata r:id="rId524" o:title=""/>
          </v:shape>
        </w:pict>
      </w:r>
      <w:r>
        <w:rPr/>
        <w:pict>
          <v:shape style="position:absolute;margin-left:215.960007pt;margin-top:685.419922pt;width:.479946pt;height:.42pt;mso-position-horizontal-relative:page;mso-position-vertical-relative:page;z-index:107104" type="#_x0000_t75" stroked="false">
            <v:imagedata r:id="rId524" o:title=""/>
          </v:shape>
        </w:pict>
      </w:r>
      <w:r>
        <w:rPr/>
        <w:pict>
          <v:shape style="position:absolute;margin-left:375.459991pt;margin-top:685.419922pt;width:.479961pt;height:.42pt;mso-position-horizontal-relative:page;mso-position-vertical-relative:page;z-index:107128" type="#_x0000_t75" stroked="false">
            <v:imagedata r:id="rId524" o:title=""/>
          </v:shape>
        </w:pict>
      </w:r>
      <w:r>
        <w:rPr/>
        <w:pict>
          <v:shape style="position:absolute;margin-left:215.960007pt;margin-top:705.539917pt;width:.479946pt;height:.42pt;mso-position-horizontal-relative:page;mso-position-vertical-relative:page;z-index:107152" type="#_x0000_t75" stroked="false">
            <v:imagedata r:id="rId524" o:title=""/>
          </v:shape>
        </w:pict>
      </w:r>
      <w:r>
        <w:rPr/>
        <w:pict>
          <v:shape style="position:absolute;margin-left:375.459991pt;margin-top:705.539917pt;width:.479961pt;height:.42pt;mso-position-horizontal-relative:page;mso-position-vertical-relative:page;z-index:107176" type="#_x0000_t75" stroked="false">
            <v:imagedata r:id="rId524" o:title=""/>
          </v:shape>
        </w:pict>
      </w:r>
      <w:r>
        <w:rPr/>
        <w:pict>
          <v:shape style="position:absolute;margin-left:215.960007pt;margin-top:725.640015pt;width:.480015pt;height:.42pt;mso-position-horizontal-relative:page;mso-position-vertical-relative:page;z-index:107200" type="#_x0000_t75" stroked="false">
            <v:imagedata r:id="rId525" o:title=""/>
          </v:shape>
        </w:pict>
      </w:r>
      <w:r>
        <w:rPr/>
        <w:pict>
          <v:shape style="position:absolute;margin-left:375.459991pt;margin-top:725.640015pt;width:.480031pt;height:.42pt;mso-position-horizontal-relative:page;mso-position-vertical-relative:page;z-index:107224" type="#_x0000_t75" stroked="false">
            <v:imagedata r:id="rId525" o:title=""/>
          </v:shape>
        </w:pict>
      </w:r>
      <w:r>
        <w:rPr/>
        <w:pict>
          <v:shape style="position:absolute;margin-left:215.960007pt;margin-top:745.73999pt;width:.480015pt;height:.48pt;mso-position-horizontal-relative:page;mso-position-vertical-relative:page;z-index:107248" type="#_x0000_t75" stroked="false">
            <v:imagedata r:id="rId525" o:title=""/>
          </v:shape>
        </w:pict>
      </w:r>
      <w:r>
        <w:rPr/>
        <w:pict>
          <v:shape style="position:absolute;margin-left:375.459991pt;margin-top:745.73999pt;width:.480031pt;height:.48pt;mso-position-horizontal-relative:page;mso-position-vertical-relative:page;z-index:107272" type="#_x0000_t75" stroked="false">
            <v:imagedata r:id="rId525" o:title=""/>
          </v:shape>
        </w:pict>
      </w:r>
    </w:p>
    <w:tbl>
      <w:tblPr>
        <w:tblW w:w="0" w:type="auto"/>
        <w:jc w:val="left"/>
        <w:tblInd w:w="1129" w:type="dxa"/>
        <w:tblLayout w:type="fixed"/>
        <w:tblCellMar>
          <w:top w:w="0" w:type="dxa"/>
          <w:left w:w="0" w:type="dxa"/>
          <w:bottom w:w="0" w:type="dxa"/>
          <w:right w:w="0" w:type="dxa"/>
        </w:tblCellMar>
        <w:tblLook w:val="01E0"/>
      </w:tblPr>
      <w:tblGrid>
        <w:gridCol w:w="1907"/>
        <w:gridCol w:w="1922"/>
        <w:gridCol w:w="1914"/>
        <w:gridCol w:w="1914"/>
        <w:gridCol w:w="1914"/>
      </w:tblGrid>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402,670,350.11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166,206,829.87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357,924,682.40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130,065,858.37</w:t>
            </w: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211" name="image481.png" descr=""/>
                  <wp:cNvGraphicFramePr>
                    <a:graphicFrameLocks noChangeAspect="1"/>
                  </wp:cNvGraphicFramePr>
                  <a:graphic>
                    <a:graphicData uri="http://schemas.openxmlformats.org/drawingml/2006/picture">
                      <pic:pic>
                        <pic:nvPicPr>
                          <pic:cNvPr id="3212" name="image481.png"/>
                          <pic:cNvPicPr/>
                        </pic:nvPicPr>
                        <pic:blipFill>
                          <a:blip r:embed="rId525"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1,369,959.64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1,270,542.32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1,086,301.69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841,063.45</w:t>
            </w:r>
          </w:p>
        </w:tc>
      </w:tr>
      <w:tr>
        <w:trPr>
          <w:trHeight w:val="402" w:hRule="exact"/>
        </w:trPr>
        <w:tc>
          <w:tcPr>
            <w:tcW w:w="19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13" name="image481.png" descr=""/>
                  <wp:cNvGraphicFramePr>
                    <a:graphicFrameLocks noChangeAspect="1"/>
                  </wp:cNvGraphicFramePr>
                  <a:graphic>
                    <a:graphicData uri="http://schemas.openxmlformats.org/drawingml/2006/picture">
                      <pic:pic>
                        <pic:nvPicPr>
                          <pic:cNvPr id="3214" name="image481.png"/>
                          <pic:cNvPicPr/>
                        </pic:nvPicPr>
                        <pic:blipFill>
                          <a:blip r:embed="rId52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pacing w:val="-1"/>
                <w:sz w:val="21"/>
              </w:rPr>
              <w:t>404,040,309.75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167,477,372.19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359,010,984.09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130,906,921.82</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47.899994pt;margin-top:-52.984364pt;width:.480031pt;height:.42pt;mso-position-horizontal-relative:page;mso-position-vertical-relative:paragraph;z-index:106192" type="#_x0000_t75" stroked="false">
            <v:imagedata r:id="rId525" o:title=""/>
          </v:shape>
        </w:pict>
      </w:r>
      <w:r>
        <w:rPr/>
        <w:pict>
          <v:shape style="position:absolute;margin-left:343.600006pt;margin-top:-52.984364pt;width:.48pt;height:.42pt;mso-position-horizontal-relative:page;mso-position-vertical-relative:paragraph;z-index:106216" type="#_x0000_t75" stroked="false">
            <v:imagedata r:id="rId525" o:title=""/>
          </v:shape>
        </w:pict>
      </w:r>
      <w:r>
        <w:rPr/>
        <w:pict>
          <v:shape style="position:absolute;margin-left:439.320007pt;margin-top:-52.984364pt;width:.48pt;height:.42pt;mso-position-horizontal-relative:page;mso-position-vertical-relative:paragraph;z-index:106240" type="#_x0000_t75" stroked="false">
            <v:imagedata r:id="rId525" o:title=""/>
          </v:shape>
        </w:pict>
      </w:r>
      <w:r>
        <w:rPr/>
        <w:pict>
          <v:shape style="position:absolute;margin-left:247.899994pt;margin-top:-32.884418pt;width:.479961pt;height:.42pt;mso-position-horizontal-relative:page;mso-position-vertical-relative:paragraph;z-index:106264" type="#_x0000_t75" stroked="false">
            <v:imagedata r:id="rId525" o:title=""/>
          </v:shape>
        </w:pict>
      </w:r>
      <w:r>
        <w:rPr/>
        <w:pict>
          <v:shape style="position:absolute;margin-left:343.600006pt;margin-top:-32.884418pt;width:.47993pt;height:.42pt;mso-position-horizontal-relative:page;mso-position-vertical-relative:paragraph;z-index:106288" type="#_x0000_t75" stroked="false">
            <v:imagedata r:id="rId525" o:title=""/>
          </v:shape>
        </w:pict>
      </w:r>
      <w:r>
        <w:rPr/>
        <w:pict>
          <v:shape style="position:absolute;margin-left:439.320007pt;margin-top:-32.884418pt;width:.47993pt;height:.42pt;mso-position-horizontal-relative:page;mso-position-vertical-relative:paragraph;z-index:106312" type="#_x0000_t75" stroked="false">
            <v:imagedata r:id="rId525" o:title=""/>
          </v:shape>
        </w:pict>
      </w:r>
      <w:r>
        <w:rPr/>
        <w:pict>
          <v:shape style="position:absolute;margin-left:152.059998pt;margin-top:-12.78435pt;width:.480015pt;height:.42pt;mso-position-horizontal-relative:page;mso-position-vertical-relative:paragraph;z-index:106336" type="#_x0000_t75" stroked="false">
            <v:imagedata r:id="rId525" o:title=""/>
          </v:shape>
        </w:pict>
      </w:r>
      <w:r>
        <w:rPr/>
        <w:pict>
          <v:shape style="position:absolute;margin-left:247.899994pt;margin-top:-12.78435pt;width:.480031pt;height:.42pt;mso-position-horizontal-relative:page;mso-position-vertical-relative:paragraph;z-index:106360" type="#_x0000_t75" stroked="false">
            <v:imagedata r:id="rId525" o:title=""/>
          </v:shape>
        </w:pict>
      </w:r>
      <w:r>
        <w:rPr/>
        <w:pict>
          <v:shape style="position:absolute;margin-left:343.600006pt;margin-top:-12.78435pt;width:.48pt;height:.42pt;mso-position-horizontal-relative:page;mso-position-vertical-relative:paragraph;z-index:106384" type="#_x0000_t75" stroked="false">
            <v:imagedata r:id="rId525" o:title=""/>
          </v:shape>
        </w:pict>
      </w:r>
      <w:r>
        <w:rPr/>
        <w:pict>
          <v:shape style="position:absolute;margin-left:439.320007pt;margin-top:-12.78435pt;width:.48pt;height:.42pt;mso-position-horizontal-relative:page;mso-position-vertical-relative:paragraph;z-index:106408" type="#_x0000_t75" stroked="false">
            <v:imagedata r:id="rId525" o:title=""/>
          </v:shape>
        </w:pict>
      </w:r>
      <w:bookmarkStart w:name="37、税金及附加" w:id="301"/>
      <w:bookmarkEnd w:id="301"/>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75.52002pt;margin-top:39.753632pt;width:.479961pt;height:.42pt;mso-position-horizontal-relative:page;mso-position-vertical-relative:paragraph;z-index:106432" type="#_x0000_t75" stroked="false">
            <v:imagedata r:id="rId525" o:title=""/>
          </v:shape>
        </w:pict>
      </w:r>
      <w:r>
        <w:rPr/>
        <w:pict>
          <v:shape style="position:absolute;margin-left:375.52002pt;margin-top:59.853699pt;width:.480031pt;height:.42pt;mso-position-horizontal-relative:page;mso-position-vertical-relative:paragraph;z-index:106456" type="#_x0000_t75" stroked="false">
            <v:imagedata r:id="rId525" o:title=""/>
          </v:shape>
        </w:pict>
      </w:r>
      <w:r>
        <w:rPr/>
        <w:pict>
          <v:shape style="position:absolute;margin-left:375.52002pt;margin-top:79.953690pt;width:.480031pt;height:.42pt;mso-position-horizontal-relative:page;mso-position-vertical-relative:paragraph;z-index:106480" type="#_x0000_t75" stroked="false">
            <v:imagedata r:id="rId525" o:title=""/>
          </v:shape>
        </w:pict>
      </w:r>
      <w:r>
        <w:rPr/>
        <w:pict>
          <v:shape style="position:absolute;margin-left:375.52002pt;margin-top:100.053696pt;width:.480031pt;height:.42pt;mso-position-horizontal-relative:page;mso-position-vertical-relative:paragraph;z-index:106504" type="#_x0000_t75" stroked="false">
            <v:imagedata r:id="rId525"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164"/>
        <w:gridCol w:w="3210"/>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15" name="image481.png" descr=""/>
                  <wp:cNvGraphicFramePr>
                    <a:graphicFrameLocks noChangeAspect="1"/>
                  </wp:cNvGraphicFramePr>
                  <a:graphic>
                    <a:graphicData uri="http://schemas.openxmlformats.org/drawingml/2006/picture">
                      <pic:pic>
                        <pic:nvPicPr>
                          <pic:cNvPr id="3216" name="image481.png"/>
                          <pic:cNvPicPr/>
                        </pic:nvPicPr>
                        <pic:blipFill>
                          <a:blip r:embed="rId52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2,491,157.95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17" name="image481.png" descr=""/>
                  <wp:cNvGraphicFramePr>
                    <a:graphicFrameLocks noChangeAspect="1"/>
                  </wp:cNvGraphicFramePr>
                  <a:graphic>
                    <a:graphicData uri="http://schemas.openxmlformats.org/drawingml/2006/picture">
                      <pic:pic>
                        <pic:nvPicPr>
                          <pic:cNvPr id="3218" name="image481.png"/>
                          <pic:cNvPicPr/>
                        </pic:nvPicPr>
                        <pic:blipFill>
                          <a:blip r:embed="rId52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2,220,100.91</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1,067,183.96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19" name="image481.png" descr=""/>
                  <wp:cNvGraphicFramePr>
                    <a:graphicFrameLocks noChangeAspect="1"/>
                  </wp:cNvGraphicFramePr>
                  <a:graphic>
                    <a:graphicData uri="http://schemas.openxmlformats.org/drawingml/2006/picture">
                      <pic:pic>
                        <pic:nvPicPr>
                          <pic:cNvPr id="3220" name="image481.png"/>
                          <pic:cNvPicPr/>
                        </pic:nvPicPr>
                        <pic:blipFill>
                          <a:blip r:embed="rId52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1,005,640.89</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620,261.64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21" name="image481.png" descr=""/>
                  <wp:cNvGraphicFramePr>
                    <a:graphicFrameLocks noChangeAspect="1"/>
                  </wp:cNvGraphicFramePr>
                  <a:graphic>
                    <a:graphicData uri="http://schemas.openxmlformats.org/drawingml/2006/picture">
                      <pic:pic>
                        <pic:nvPicPr>
                          <pic:cNvPr id="3222" name="image481.png"/>
                          <pic:cNvPicPr/>
                        </pic:nvPicPr>
                        <pic:blipFill>
                          <a:blip r:embed="rId52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412,491.09</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427,018.82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23" name="image481.png" descr=""/>
                  <wp:cNvGraphicFramePr>
                    <a:graphicFrameLocks noChangeAspect="1"/>
                  </wp:cNvGraphicFramePr>
                  <a:graphic>
                    <a:graphicData uri="http://schemas.openxmlformats.org/drawingml/2006/picture">
                      <pic:pic>
                        <pic:nvPicPr>
                          <pic:cNvPr id="3224" name="image481.png"/>
                          <pic:cNvPicPr/>
                        </pic:nvPicPr>
                        <pic:blipFill>
                          <a:blip r:embed="rId52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319,177.27</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20,819.00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25" name="image481.png" descr=""/>
                  <wp:cNvGraphicFramePr>
                    <a:graphicFrameLocks noChangeAspect="1"/>
                  </wp:cNvGraphicFramePr>
                  <a:graphic>
                    <a:graphicData uri="http://schemas.openxmlformats.org/drawingml/2006/picture">
                      <pic:pic>
                        <pic:nvPicPr>
                          <pic:cNvPr id="3226" name="image481.png"/>
                          <pic:cNvPicPr/>
                        </pic:nvPicPr>
                        <pic:blipFill>
                          <a:blip r:embed="rId525"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25,439.00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231,280.00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27" name="image481.png" descr=""/>
                  <wp:cNvGraphicFramePr>
                    <a:graphicFrameLocks noChangeAspect="1"/>
                  </wp:cNvGraphicFramePr>
                  <a:graphic>
                    <a:graphicData uri="http://schemas.openxmlformats.org/drawingml/2006/picture">
                      <pic:pic>
                        <pic:nvPicPr>
                          <pic:cNvPr id="3228" name="image481.png"/>
                          <pic:cNvPicPr/>
                        </pic:nvPicPr>
                        <pic:blipFill>
                          <a:blip r:embed="rId52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145,967.08</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622,229.74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29" name="image482.png" descr=""/>
                  <wp:cNvGraphicFramePr>
                    <a:graphicFrameLocks noChangeAspect="1"/>
                  </wp:cNvGraphicFramePr>
                  <a:graphic>
                    <a:graphicData uri="http://schemas.openxmlformats.org/drawingml/2006/picture">
                      <pic:pic>
                        <pic:nvPicPr>
                          <pic:cNvPr id="3230" name="image482.png"/>
                          <pic:cNvPicPr/>
                        </pic:nvPicPr>
                        <pic:blipFill>
                          <a:blip r:embed="rId526"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603,358.88</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19,961.59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31" name="image482.png" descr=""/>
                  <wp:cNvGraphicFramePr>
                    <a:graphicFrameLocks noChangeAspect="1"/>
                  </wp:cNvGraphicFramePr>
                  <a:graphic>
                    <a:graphicData uri="http://schemas.openxmlformats.org/drawingml/2006/picture">
                      <pic:pic>
                        <pic:nvPicPr>
                          <pic:cNvPr id="3232" name="image482.png"/>
                          <pic:cNvPicPr/>
                        </pic:nvPicPr>
                        <pic:blipFill>
                          <a:blip r:embed="rId52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15,891.10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5,499,912.70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33" name="image482.png" descr=""/>
                  <wp:cNvGraphicFramePr>
                    <a:graphicFrameLocks noChangeAspect="1"/>
                  </wp:cNvGraphicFramePr>
                  <a:graphic>
                    <a:graphicData uri="http://schemas.openxmlformats.org/drawingml/2006/picture">
                      <pic:pic>
                        <pic:nvPicPr>
                          <pic:cNvPr id="3234" name="image482.png"/>
                          <pic:cNvPicPr/>
                        </pic:nvPicPr>
                        <pic:blipFill>
                          <a:blip r:embed="rId52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4,748,066.22</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75.52002pt;margin-top:-85.604416pt;width:.479961pt;height:.42pt;mso-position-horizontal-relative:page;mso-position-vertical-relative:paragraph;z-index:106552" type="#_x0000_t75" stroked="false">
            <v:imagedata r:id="rId527" o:title=""/>
          </v:shape>
        </w:pict>
      </w:r>
      <w:r>
        <w:rPr/>
        <w:pict>
          <v:shape style="position:absolute;margin-left:375.52002pt;margin-top:-65.504349pt;width:.480031pt;height:.42pt;mso-position-horizontal-relative:page;mso-position-vertical-relative:paragraph;z-index:106576" type="#_x0000_t75" stroked="false">
            <v:imagedata r:id="rId527" o:title=""/>
          </v:shape>
        </w:pict>
      </w:r>
      <w:r>
        <w:rPr/>
        <w:pict>
          <v:shape style="position:absolute;margin-left:375.52002pt;margin-top:-45.404362pt;width:.480031pt;height:.42pt;mso-position-horizontal-relative:page;mso-position-vertical-relative:paragraph;z-index:106600" type="#_x0000_t75" stroked="false">
            <v:imagedata r:id="rId528" o:title=""/>
          </v:shape>
        </w:pict>
      </w:r>
      <w:r>
        <w:rPr/>
        <w:pict>
          <v:shape style="position:absolute;margin-left:375.52002pt;margin-top:-25.304386pt;width:.479996pt;height:.42pt;mso-position-horizontal-relative:page;mso-position-vertical-relative:paragraph;z-index:106624" type="#_x0000_t75" stroked="false">
            <v:imagedata r:id="rId528" o:title=""/>
          </v:shape>
        </w:pict>
      </w:r>
      <w:r>
        <w:rPr/>
        <w:pict>
          <v:shape style="position:absolute;margin-left:375.52002pt;margin-top:-5.204394pt;width:.479996pt;height:.42pt;mso-position-horizontal-relative:page;mso-position-vertical-relative:paragraph;z-index:106648" type="#_x0000_t75" stroked="false">
            <v:imagedata r:id="rId528" o:title=""/>
          </v:shape>
        </w:pict>
      </w: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38、销售费用" w:id="302"/>
      <w:bookmarkEnd w:id="302"/>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693649pt;width:.47998pt;height:.42pt;mso-position-horizontal-relative:page;mso-position-vertical-relative:paragraph;z-index:106672" type="#_x0000_t75" stroked="false">
            <v:imagedata r:id="rId529" o:title=""/>
          </v:shape>
        </w:pict>
      </w:r>
      <w:r>
        <w:rPr/>
        <w:pict>
          <v:shape style="position:absolute;margin-left:375.459991pt;margin-top:39.693649pt;width:.479996pt;height:.42pt;mso-position-horizontal-relative:page;mso-position-vertical-relative:paragraph;z-index:106696" type="#_x0000_t75" stroked="false">
            <v:imagedata r:id="rId529" o:title=""/>
          </v:shape>
        </w:pict>
      </w:r>
      <w:r>
        <w:rPr/>
        <w:pict>
          <v:shape style="position:absolute;margin-left:215.960007pt;margin-top:59.793671pt;width:.480015pt;height:.42pt;mso-position-horizontal-relative:page;mso-position-vertical-relative:paragraph;z-index:106720" type="#_x0000_t75" stroked="false">
            <v:imagedata r:id="rId529" o:title=""/>
          </v:shape>
        </w:pict>
      </w:r>
      <w:r>
        <w:rPr/>
        <w:pict>
          <v:shape style="position:absolute;margin-left:375.459991pt;margin-top:59.793671pt;width:.480031pt;height:.42pt;mso-position-horizontal-relative:page;mso-position-vertical-relative:paragraph;z-index:106744" type="#_x0000_t75" stroked="false">
            <v:imagedata r:id="rId529" o:title=""/>
          </v:shape>
        </w:pict>
      </w:r>
      <w:r>
        <w:rPr/>
        <w:pict>
          <v:shape style="position:absolute;margin-left:215.960007pt;margin-top:79.893616pt;width:.479946pt;height:.42pt;mso-position-horizontal-relative:page;mso-position-vertical-relative:paragraph;z-index:106768" type="#_x0000_t75" stroked="false">
            <v:imagedata r:id="rId529" o:title=""/>
          </v:shape>
        </w:pict>
      </w:r>
      <w:r>
        <w:rPr/>
        <w:pict>
          <v:shape style="position:absolute;margin-left:375.459991pt;margin-top:79.893616pt;width:.479961pt;height:.42pt;mso-position-horizontal-relative:page;mso-position-vertical-relative:paragraph;z-index:106792" type="#_x0000_t75" stroked="false">
            <v:imagedata r:id="rId529" o:title=""/>
          </v:shape>
        </w:pict>
      </w:r>
      <w:r>
        <w:rPr/>
        <w:pict>
          <v:shape style="position:absolute;margin-left:215.960007pt;margin-top:99.993683pt;width:.480015pt;height:.42pt;mso-position-horizontal-relative:page;mso-position-vertical-relative:paragraph;z-index:106816" type="#_x0000_t75" stroked="false">
            <v:imagedata r:id="rId530" o:title=""/>
          </v:shape>
        </w:pict>
      </w:r>
      <w:r>
        <w:rPr/>
        <w:pict>
          <v:shape style="position:absolute;margin-left:375.459991pt;margin-top:99.993683pt;width:.480031pt;height:.42pt;mso-position-horizontal-relative:page;mso-position-vertical-relative:paragraph;z-index:106840" type="#_x0000_t75" stroked="false">
            <v:imagedata r:id="rId530"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14,675,255.26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13,557,712.39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9,105,729.14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8,610,316.21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5,806,210.49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6,001,913.43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1,314,748.68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583,100.22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1,180,815.04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1,449,257.93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778,280.69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1,499,878.61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533,840.45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575,994.76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标书资料费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493,812.53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651,302.87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390,132.22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699,420.84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342,314.30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254,483.69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3,186,634.30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3,743,461.25</w:t>
            </w:r>
          </w:p>
        </w:tc>
      </w:tr>
      <w:tr>
        <w:trPr>
          <w:trHeight w:val="403"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37,807,773.10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37,626,842.20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0" w:right="0"/>
        </w:sectPr>
      </w:pPr>
    </w:p>
    <w:p>
      <w:pPr>
        <w:spacing w:line="240" w:lineRule="auto" w:before="1"/>
        <w:rPr>
          <w:rFonts w:ascii="宋体" w:hAnsi="宋体" w:cs="宋体" w:eastAsia="宋体" w:hint="default"/>
          <w:sz w:val="28"/>
          <w:szCs w:val="28"/>
        </w:rPr>
      </w:pPr>
      <w:r>
        <w:rPr/>
        <w:pict>
          <v:shape style="position:absolute;margin-left:215.960007pt;margin-top:257.359985pt;width:.480015pt;height:.42pt;mso-position-horizontal-relative:page;mso-position-vertical-relative:page;z-index:107488" type="#_x0000_t75" stroked="false">
            <v:imagedata r:id="rId530" o:title=""/>
          </v:shape>
        </w:pict>
      </w:r>
      <w:r>
        <w:rPr/>
        <w:pict>
          <v:shape style="position:absolute;margin-left:375.459991pt;margin-top:257.359985pt;width:.480031pt;height:.42pt;mso-position-horizontal-relative:page;mso-position-vertical-relative:page;z-index:107512" type="#_x0000_t75" stroked="false">
            <v:imagedata r:id="rId530" o:title=""/>
          </v:shape>
        </w:pict>
      </w:r>
      <w:r>
        <w:rPr/>
        <w:pict>
          <v:shape style="position:absolute;margin-left:215.960007pt;margin-top:277.459991pt;width:.480015pt;height:.42pt;mso-position-horizontal-relative:page;mso-position-vertical-relative:page;z-index:107536" type="#_x0000_t75" stroked="false">
            <v:imagedata r:id="rId530" o:title=""/>
          </v:shape>
        </w:pict>
      </w:r>
      <w:r>
        <w:rPr/>
        <w:pict>
          <v:shape style="position:absolute;margin-left:375.459991pt;margin-top:277.459991pt;width:.480031pt;height:.42pt;mso-position-horizontal-relative:page;mso-position-vertical-relative:page;z-index:107560" type="#_x0000_t75" stroked="false">
            <v:imagedata r:id="rId530" o:title=""/>
          </v:shape>
        </w:pict>
      </w:r>
      <w:r>
        <w:rPr/>
        <w:pict>
          <v:shape style="position:absolute;margin-left:215.960007pt;margin-top:297.559937pt;width:.479946pt;height:.42pt;mso-position-horizontal-relative:page;mso-position-vertical-relative:page;z-index:107584" type="#_x0000_t75" stroked="false">
            <v:imagedata r:id="rId530" o:title=""/>
          </v:shape>
        </w:pict>
      </w:r>
      <w:r>
        <w:rPr/>
        <w:pict>
          <v:shape style="position:absolute;margin-left:375.459991pt;margin-top:297.559937pt;width:.479961pt;height:.42pt;mso-position-horizontal-relative:page;mso-position-vertical-relative:page;z-index:107608" type="#_x0000_t75" stroked="false">
            <v:imagedata r:id="rId530" o:title=""/>
          </v:shape>
        </w:pict>
      </w:r>
      <w:r>
        <w:rPr/>
        <w:pict>
          <v:shape style="position:absolute;margin-left:215.960007pt;margin-top:317.659943pt;width:.479946pt;height:.42pt;mso-position-horizontal-relative:page;mso-position-vertical-relative:page;z-index:107632" type="#_x0000_t75" stroked="false">
            <v:imagedata r:id="rId530" o:title=""/>
          </v:shape>
        </w:pict>
      </w:r>
      <w:r>
        <w:rPr/>
        <w:pict>
          <v:shape style="position:absolute;margin-left:375.459991pt;margin-top:317.659943pt;width:.479961pt;height:.42pt;mso-position-horizontal-relative:page;mso-position-vertical-relative:page;z-index:107656" type="#_x0000_t75" stroked="false">
            <v:imagedata r:id="rId530" o:title=""/>
          </v:shape>
        </w:pict>
      </w:r>
      <w:r>
        <w:rPr/>
        <w:pict>
          <v:shape style="position:absolute;margin-left:215.960007pt;margin-top:337.76001pt;width:.480015pt;height:.42pt;mso-position-horizontal-relative:page;mso-position-vertical-relative:page;z-index:107680" type="#_x0000_t75" stroked="false">
            <v:imagedata r:id="rId531" o:title=""/>
          </v:shape>
        </w:pict>
      </w:r>
      <w:r>
        <w:rPr/>
        <w:pict>
          <v:shape style="position:absolute;margin-left:375.459991pt;margin-top:337.76001pt;width:.480031pt;height:.42pt;mso-position-horizontal-relative:page;mso-position-vertical-relative:page;z-index:107704" type="#_x0000_t75" stroked="false">
            <v:imagedata r:id="rId531" o:title=""/>
          </v:shape>
        </w:pict>
      </w:r>
      <w:r>
        <w:rPr/>
        <w:pict>
          <v:shape style="position:absolute;margin-left:215.960007pt;margin-top:357.859985pt;width:.47998pt;height:.42pt;mso-position-horizontal-relative:page;mso-position-vertical-relative:page;z-index:107728" type="#_x0000_t75" stroked="false">
            <v:imagedata r:id="rId531" o:title=""/>
          </v:shape>
        </w:pict>
      </w:r>
      <w:r>
        <w:rPr/>
        <w:pict>
          <v:shape style="position:absolute;margin-left:375.459991pt;margin-top:357.859985pt;width:.479996pt;height:.42pt;mso-position-horizontal-relative:page;mso-position-vertical-relative:page;z-index:107752" type="#_x0000_t75" stroked="false">
            <v:imagedata r:id="rId531" o:title=""/>
          </v:shape>
        </w:pict>
      </w:r>
      <w:r>
        <w:rPr/>
        <w:pict>
          <v:shape style="position:absolute;margin-left:215.960007pt;margin-top:377.959991pt;width:.47998pt;height:.42pt;mso-position-horizontal-relative:page;mso-position-vertical-relative:page;z-index:107776" type="#_x0000_t75" stroked="false">
            <v:imagedata r:id="rId531" o:title=""/>
          </v:shape>
        </w:pict>
      </w:r>
      <w:r>
        <w:rPr/>
        <w:pict>
          <v:shape style="position:absolute;margin-left:375.459991pt;margin-top:377.959991pt;width:.479996pt;height:.42pt;mso-position-horizontal-relative:page;mso-position-vertical-relative:page;z-index:107800" type="#_x0000_t75" stroked="false">
            <v:imagedata r:id="rId531" o:title=""/>
          </v:shape>
        </w:pict>
      </w:r>
    </w:p>
    <w:p>
      <w:pPr>
        <w:pStyle w:val="BodyText"/>
        <w:spacing w:line="240" w:lineRule="auto"/>
        <w:ind w:left="1613" w:right="1033"/>
        <w:jc w:val="left"/>
      </w:pPr>
      <w:r>
        <w:rPr/>
        <w:t>其他说明：</w:t>
      </w:r>
    </w:p>
    <w:p>
      <w:pPr>
        <w:spacing w:line="240" w:lineRule="auto" w:before="2"/>
        <w:rPr>
          <w:rFonts w:ascii="宋体" w:hAnsi="宋体" w:cs="宋体" w:eastAsia="宋体" w:hint="default"/>
          <w:sz w:val="24"/>
          <w:szCs w:val="24"/>
        </w:rPr>
      </w:pPr>
    </w:p>
    <w:p>
      <w:pPr>
        <w:pStyle w:val="Heading2"/>
        <w:spacing w:line="240" w:lineRule="auto"/>
        <w:ind w:left="1133" w:right="1033"/>
        <w:jc w:val="left"/>
        <w:rPr>
          <w:b w:val="0"/>
          <w:bCs w:val="0"/>
        </w:rPr>
      </w:pPr>
      <w:bookmarkStart w:name="39、管理费用" w:id="303"/>
      <w:bookmarkEnd w:id="303"/>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9"/>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693710pt;width:.480015pt;height:.42pt;mso-position-horizontal-relative:page;mso-position-vertical-relative:paragraph;z-index:107296" type="#_x0000_t75" stroked="false">
            <v:imagedata r:id="rId532" o:title=""/>
          </v:shape>
        </w:pict>
      </w:r>
      <w:r>
        <w:rPr/>
        <w:pict>
          <v:shape style="position:absolute;margin-left:375.459991pt;margin-top:39.693710pt;width:.480031pt;height:.42pt;mso-position-horizontal-relative:page;mso-position-vertical-relative:paragraph;z-index:107320" type="#_x0000_t75" stroked="false">
            <v:imagedata r:id="rId532" o:title=""/>
          </v:shape>
        </w:pict>
      </w:r>
      <w:r>
        <w:rPr/>
        <w:pict>
          <v:shape style="position:absolute;margin-left:215.960007pt;margin-top:59.793701pt;width:.480015pt;height:.42pt;mso-position-horizontal-relative:page;mso-position-vertical-relative:paragraph;z-index:107344" type="#_x0000_t75" stroked="false">
            <v:imagedata r:id="rId532" o:title=""/>
          </v:shape>
        </w:pict>
      </w:r>
      <w:r>
        <w:rPr/>
        <w:pict>
          <v:shape style="position:absolute;margin-left:375.459991pt;margin-top:59.793701pt;width:.480031pt;height:.42pt;mso-position-horizontal-relative:page;mso-position-vertical-relative:paragraph;z-index:107368" type="#_x0000_t75" stroked="false">
            <v:imagedata r:id="rId532" o:title=""/>
          </v:shape>
        </w:pict>
      </w:r>
      <w:r>
        <w:rPr/>
        <w:pict>
          <v:shape style="position:absolute;margin-left:215.960007pt;margin-top:79.893646pt;width:.479946pt;height:.42pt;mso-position-horizontal-relative:page;mso-position-vertical-relative:paragraph;z-index:107392" type="#_x0000_t75" stroked="false">
            <v:imagedata r:id="rId532" o:title=""/>
          </v:shape>
        </w:pict>
      </w:r>
      <w:r>
        <w:rPr/>
        <w:pict>
          <v:shape style="position:absolute;margin-left:375.459991pt;margin-top:79.893646pt;width:.479961pt;height:.42pt;mso-position-horizontal-relative:page;mso-position-vertical-relative:paragraph;z-index:107416" type="#_x0000_t75" stroked="false">
            <v:imagedata r:id="rId532" o:title=""/>
          </v:shape>
        </w:pict>
      </w:r>
      <w:r>
        <w:rPr/>
        <w:pict>
          <v:shape style="position:absolute;margin-left:215.960007pt;margin-top:99.993698pt;width:.480015pt;height:.42pt;mso-position-horizontal-relative:page;mso-position-vertical-relative:paragraph;z-index:107440" type="#_x0000_t75" stroked="false">
            <v:imagedata r:id="rId532" o:title=""/>
          </v:shape>
        </w:pict>
      </w:r>
      <w:r>
        <w:rPr/>
        <w:pict>
          <v:shape style="position:absolute;margin-left:375.459991pt;margin-top:99.993698pt;width:.480031pt;height:.42pt;mso-position-horizontal-relative:page;mso-position-vertical-relative:paragraph;z-index:107464" type="#_x0000_t75" stroked="false">
            <v:imagedata r:id="rId532"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51,788,352.76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48,503,301.33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16,469,748.30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15,125,373.34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7,560,049.04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6,865,672.50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2,582,271.54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1,178,080.91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2,439,868.05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2,308,989.22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2,375,898.68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1,853,208.84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1,784,658.00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1,438,338.19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1,547,187.25</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1,411,429.94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1,674,288.06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1,316,328.58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1,236,260.42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749,846.90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437,899.53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661,746.69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560,257.59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523,476.40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301,941.63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3,047,315.46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3,254,567.98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94,150,969.91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84,845,387.22</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960007pt;margin-top:-85.624374pt;width:.47998pt;height:.42pt;mso-position-horizontal-relative:page;mso-position-vertical-relative:paragraph;z-index:107824" type="#_x0000_t75" stroked="false">
            <v:imagedata r:id="rId533" o:title=""/>
          </v:shape>
        </w:pict>
      </w:r>
      <w:r>
        <w:rPr/>
        <w:pict>
          <v:shape style="position:absolute;margin-left:375.459991pt;margin-top:-85.624374pt;width:.479996pt;height:.42pt;mso-position-horizontal-relative:page;mso-position-vertical-relative:paragraph;z-index:107848" type="#_x0000_t75" stroked="false">
            <v:imagedata r:id="rId533" o:title=""/>
          </v:shape>
        </w:pict>
      </w:r>
      <w:r>
        <w:rPr/>
        <w:pict>
          <v:shape style="position:absolute;margin-left:215.960007pt;margin-top:-65.524338pt;width:.480015pt;height:.42pt;mso-position-horizontal-relative:page;mso-position-vertical-relative:paragraph;z-index:107872" type="#_x0000_t75" stroked="false">
            <v:imagedata r:id="rId533" o:title=""/>
          </v:shape>
        </w:pict>
      </w:r>
      <w:r>
        <w:rPr/>
        <w:pict>
          <v:shape style="position:absolute;margin-left:375.459991pt;margin-top:-65.524338pt;width:.480031pt;height:.42pt;mso-position-horizontal-relative:page;mso-position-vertical-relative:paragraph;z-index:107896" type="#_x0000_t75" stroked="false">
            <v:imagedata r:id="rId533" o:title=""/>
          </v:shape>
        </w:pict>
      </w:r>
      <w:r>
        <w:rPr/>
        <w:pict>
          <v:shape style="position:absolute;margin-left:215.960007pt;margin-top:-45.404377pt;width:.47998pt;height:.42pt;mso-position-horizontal-relative:page;mso-position-vertical-relative:paragraph;z-index:107920" type="#_x0000_t75" stroked="false">
            <v:imagedata r:id="rId533" o:title=""/>
          </v:shape>
        </w:pict>
      </w:r>
      <w:r>
        <w:rPr/>
        <w:pict>
          <v:shape style="position:absolute;margin-left:375.459991pt;margin-top:-45.404377pt;width:.479996pt;height:.42pt;mso-position-horizontal-relative:page;mso-position-vertical-relative:paragraph;z-index:107944" type="#_x0000_t75" stroked="false">
            <v:imagedata r:id="rId533" o:title=""/>
          </v:shape>
        </w:pict>
      </w:r>
      <w:r>
        <w:rPr/>
        <w:pict>
          <v:shape style="position:absolute;margin-left:215.960007pt;margin-top:-25.30434pt;width:.480015pt;height:.42pt;mso-position-horizontal-relative:page;mso-position-vertical-relative:paragraph;z-index:107968" type="#_x0000_t75" stroked="false">
            <v:imagedata r:id="rId533" o:title=""/>
          </v:shape>
        </w:pict>
      </w:r>
      <w:r>
        <w:rPr/>
        <w:pict>
          <v:shape style="position:absolute;margin-left:375.459991pt;margin-top:-25.30434pt;width:.480031pt;height:.42pt;mso-position-horizontal-relative:page;mso-position-vertical-relative:paragraph;z-index:107992" type="#_x0000_t75" stroked="false">
            <v:imagedata r:id="rId533" o:title=""/>
          </v:shape>
        </w:pict>
      </w:r>
      <w:r>
        <w:rPr/>
        <w:pict>
          <v:shape style="position:absolute;margin-left:215.960007pt;margin-top:-5.204349pt;width:.480015pt;height:.42pt;mso-position-horizontal-relative:page;mso-position-vertical-relative:paragraph;z-index:108016" type="#_x0000_t75" stroked="false">
            <v:imagedata r:id="rId533" o:title=""/>
          </v:shape>
        </w:pict>
      </w:r>
      <w:r>
        <w:rPr/>
        <w:pict>
          <v:shape style="position:absolute;margin-left:375.459991pt;margin-top:-5.204349pt;width:.480031pt;height:.42pt;mso-position-horizontal-relative:page;mso-position-vertical-relative:paragraph;z-index:108040" type="#_x0000_t75" stroked="false">
            <v:imagedata r:id="rId533" o:title=""/>
          </v:shape>
        </w:pict>
      </w:r>
      <w:r>
        <w:rPr/>
        <w:t>其他说明：</w:t>
      </w:r>
    </w:p>
    <w:p>
      <w:pPr>
        <w:spacing w:line="240" w:lineRule="auto" w:before="3"/>
        <w:rPr>
          <w:rFonts w:ascii="宋体" w:hAnsi="宋体" w:cs="宋体" w:eastAsia="宋体" w:hint="default"/>
          <w:sz w:val="24"/>
          <w:szCs w:val="24"/>
        </w:rPr>
      </w:pPr>
    </w:p>
    <w:p>
      <w:pPr>
        <w:pStyle w:val="Heading2"/>
        <w:spacing w:line="240" w:lineRule="auto"/>
        <w:ind w:right="1033"/>
        <w:jc w:val="left"/>
        <w:rPr>
          <w:b w:val="0"/>
          <w:bCs w:val="0"/>
        </w:rPr>
      </w:pPr>
      <w:bookmarkStart w:name="40、财务费用" w:id="304"/>
      <w:bookmarkEnd w:id="304"/>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753616pt;width:.479946pt;height:.42pt;mso-position-horizontal-relative:page;mso-position-vertical-relative:paragraph;z-index:108064" type="#_x0000_t75" stroked="false">
            <v:imagedata r:id="rId533" o:title=""/>
          </v:shape>
        </w:pict>
      </w:r>
      <w:r>
        <w:rPr/>
        <w:pict>
          <v:shape style="position:absolute;margin-left:375.459991pt;margin-top:39.753616pt;width:.479961pt;height:.42pt;mso-position-horizontal-relative:page;mso-position-vertical-relative:paragraph;z-index:108088" type="#_x0000_t75" stroked="false">
            <v:imagedata r:id="rId533" o:title=""/>
          </v:shape>
        </w:pict>
      </w:r>
      <w:r>
        <w:rPr/>
        <w:pict>
          <v:shape style="position:absolute;margin-left:215.960007pt;margin-top:59.853683pt;width:.480015pt;height:.42pt;mso-position-horizontal-relative:page;mso-position-vertical-relative:paragraph;z-index:108112" type="#_x0000_t75" stroked="false">
            <v:imagedata r:id="rId533" o:title=""/>
          </v:shape>
        </w:pict>
      </w:r>
      <w:r>
        <w:rPr/>
        <w:pict>
          <v:shape style="position:absolute;margin-left:375.459991pt;margin-top:59.853683pt;width:.480031pt;height:.42pt;mso-position-horizontal-relative:page;mso-position-vertical-relative:paragraph;z-index:108136" type="#_x0000_t75" stroked="false">
            <v:imagedata r:id="rId533"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13,964,488.90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13,181,503.62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206,426.85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337,017.72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-13,758,062.05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-12,844,485.90</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960007pt;margin-top:-45.404362pt;width:.480015pt;height:.42pt;mso-position-horizontal-relative:page;mso-position-vertical-relative:paragraph;z-index:108160" type="#_x0000_t75" stroked="false">
            <v:imagedata r:id="rId533" o:title=""/>
          </v:shape>
        </w:pict>
      </w:r>
      <w:r>
        <w:rPr/>
        <w:pict>
          <v:shape style="position:absolute;margin-left:375.459991pt;margin-top:-45.404362pt;width:.480031pt;height:.42pt;mso-position-horizontal-relative:page;mso-position-vertical-relative:paragraph;z-index:108184" type="#_x0000_t75" stroked="false">
            <v:imagedata r:id="rId533" o:title=""/>
          </v:shape>
        </w:pict>
      </w:r>
      <w:r>
        <w:rPr/>
        <w:pict>
          <v:shape style="position:absolute;margin-left:215.960007pt;margin-top:-25.304417pt;width:.479946pt;height:.42pt;mso-position-horizontal-relative:page;mso-position-vertical-relative:paragraph;z-index:108208" type="#_x0000_t75" stroked="false">
            <v:imagedata r:id="rId533" o:title=""/>
          </v:shape>
        </w:pict>
      </w:r>
      <w:r>
        <w:rPr/>
        <w:pict>
          <v:shape style="position:absolute;margin-left:375.459991pt;margin-top:-25.304417pt;width:.479961pt;height:.42pt;mso-position-horizontal-relative:page;mso-position-vertical-relative:paragraph;z-index:108232" type="#_x0000_t75" stroked="false">
            <v:imagedata r:id="rId533" o:title=""/>
          </v:shape>
        </w:pict>
      </w:r>
      <w:r>
        <w:rPr/>
        <w:pict>
          <v:shape style="position:absolute;margin-left:215.960007pt;margin-top:-5.204364pt;width:.480015pt;height:.42pt;mso-position-horizontal-relative:page;mso-position-vertical-relative:paragraph;z-index:108256" type="#_x0000_t75" stroked="false">
            <v:imagedata r:id="rId533" o:title=""/>
          </v:shape>
        </w:pict>
      </w:r>
      <w:r>
        <w:rPr/>
        <w:pict>
          <v:shape style="position:absolute;margin-left:375.459991pt;margin-top:-5.204364pt;width:.480031pt;height:.42pt;mso-position-horizontal-relative:page;mso-position-vertical-relative:paragraph;z-index:108280" type="#_x0000_t75" stroked="false">
            <v:imagedata r:id="rId533" o:title=""/>
          </v:shape>
        </w:pict>
      </w: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41、资产减值损失" w:id="305"/>
      <w:bookmarkEnd w:id="305"/>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0" w:footer="979" w:top="1100" w:bottom="1160" w:left="0" w:right="0"/>
        </w:sectPr>
      </w:pPr>
    </w:p>
    <w:p>
      <w:pPr>
        <w:spacing w:line="240" w:lineRule="auto" w:before="6"/>
        <w:rPr>
          <w:rFonts w:ascii="宋体" w:hAnsi="宋体" w:cs="宋体" w:eastAsia="宋体" w:hint="default"/>
          <w:sz w:val="24"/>
          <w:szCs w:val="24"/>
        </w:rPr>
      </w:pPr>
      <w:r>
        <w:rPr/>
        <w:pict>
          <v:shape style="position:absolute;margin-left:215.960007pt;margin-top:683.799988pt;width:.480015pt;height:.42pt;mso-position-horizontal-relative:page;mso-position-vertical-relative:page;z-index:108856" type="#_x0000_t75" stroked="false">
            <v:imagedata r:id="rId534" o:title=""/>
          </v:shape>
        </w:pict>
      </w:r>
      <w:r>
        <w:rPr/>
        <w:pict>
          <v:shape style="position:absolute;margin-left:375.459991pt;margin-top:683.799988pt;width:.480031pt;height:.42pt;mso-position-horizontal-relative:page;mso-position-vertical-relative:page;z-index:108880" type="#_x0000_t75" stroked="false">
            <v:imagedata r:id="rId534" o:title=""/>
          </v:shape>
        </w:pict>
      </w:r>
      <w:r>
        <w:rPr/>
        <w:pict>
          <v:shape style="position:absolute;margin-left:215.960007pt;margin-top:719.280029pt;width:.480015pt;height:.66pt;mso-position-horizontal-relative:page;mso-position-vertical-relative:page;z-index:108904" type="#_x0000_t75" stroked="false">
            <v:imagedata r:id="rId534" o:title=""/>
          </v:shape>
        </w:pict>
      </w:r>
      <w:r>
        <w:rPr/>
        <w:pict>
          <v:shape style="position:absolute;margin-left:375.459991pt;margin-top:719.280029pt;width:.480031pt;height:.66pt;mso-position-horizontal-relative:page;mso-position-vertical-relative:page;z-index:108928" type="#_x0000_t75" stroked="false">
            <v:imagedata r:id="rId534" o:title=""/>
          </v:shape>
        </w:pict>
      </w:r>
      <w:r>
        <w:rPr/>
        <w:pict>
          <v:shape style="position:absolute;margin-left:215.960007pt;margin-top:739.619995pt;width:.480015pt;height:.42pt;mso-position-horizontal-relative:page;mso-position-vertical-relative:page;z-index:108952" type="#_x0000_t75" stroked="false">
            <v:imagedata r:id="rId535" o:title=""/>
          </v:shape>
        </w:pict>
      </w:r>
      <w:r>
        <w:rPr/>
        <w:pict>
          <v:shape style="position:absolute;margin-left:375.459991pt;margin-top:739.619995pt;width:.480031pt;height:.42pt;mso-position-horizontal-relative:page;mso-position-vertical-relative:page;z-index:108976" type="#_x0000_t75" stroked="false">
            <v:imagedata r:id="rId535" o:title=""/>
          </v:shape>
        </w:pict>
      </w:r>
      <w:r>
        <w:rPr/>
        <w:pict>
          <v:shape style="position:absolute;margin-left:215.960007pt;margin-top:759.719971pt;width:.479954pt;height:.48pt;mso-position-horizontal-relative:page;mso-position-vertical-relative:page;z-index:109000" type="#_x0000_t75" stroked="false">
            <v:imagedata r:id="rId536" o:title=""/>
          </v:shape>
        </w:pict>
      </w:r>
      <w:r>
        <w:rPr/>
        <w:pict>
          <v:shape style="position:absolute;margin-left:375.459991pt;margin-top:759.719971pt;width:.47997pt;height:.48pt;mso-position-horizontal-relative:page;mso-position-vertical-relative:page;z-index:109024" type="#_x0000_t75" stroked="false">
            <v:imagedata r:id="rId536" o:title=""/>
          </v:shape>
        </w:pict>
      </w:r>
    </w:p>
    <w:tbl>
      <w:tblPr>
        <w:tblW w:w="0" w:type="auto"/>
        <w:jc w:val="left"/>
        <w:tblInd w:w="1143" w:type="dxa"/>
        <w:tblLayout w:type="fixed"/>
        <w:tblCellMar>
          <w:top w:w="0" w:type="dxa"/>
          <w:left w:w="0" w:type="dxa"/>
          <w:bottom w:w="0" w:type="dxa"/>
          <w:right w:w="0" w:type="dxa"/>
        </w:tblCellMar>
        <w:tblLook w:val="01E0"/>
      </w:tblPr>
      <w:tblGrid>
        <w:gridCol w:w="3157"/>
        <w:gridCol w:w="3210"/>
        <w:gridCol w:w="3176"/>
      </w:tblGrid>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35" name="image493.png" descr=""/>
                  <wp:cNvGraphicFramePr>
                    <a:graphicFrameLocks noChangeAspect="1"/>
                  </wp:cNvGraphicFramePr>
                  <a:graphic>
                    <a:graphicData uri="http://schemas.openxmlformats.org/drawingml/2006/picture">
                      <pic:pic>
                        <pic:nvPicPr>
                          <pic:cNvPr id="3236" name="image493.png"/>
                          <pic:cNvPicPr/>
                        </pic:nvPicPr>
                        <pic:blipFill>
                          <a:blip r:embed="rId53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6,567,473.83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237" name="image493.png" descr=""/>
                  <wp:cNvGraphicFramePr>
                    <a:graphicFrameLocks noChangeAspect="1"/>
                  </wp:cNvGraphicFramePr>
                  <a:graphic>
                    <a:graphicData uri="http://schemas.openxmlformats.org/drawingml/2006/picture">
                      <pic:pic>
                        <pic:nvPicPr>
                          <pic:cNvPr id="3238" name="image493.png"/>
                          <pic:cNvPicPr/>
                        </pic:nvPicPr>
                        <pic:blipFill>
                          <a:blip r:embed="rId537"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1,447,417.18</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52,994.93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39" name="image493.png" descr=""/>
                  <wp:cNvGraphicFramePr>
                    <a:graphicFrameLocks noChangeAspect="1"/>
                  </wp:cNvGraphicFramePr>
                  <a:graphic>
                    <a:graphicData uri="http://schemas.openxmlformats.org/drawingml/2006/picture">
                      <pic:pic>
                        <pic:nvPicPr>
                          <pic:cNvPr id="3240" name="image493.png"/>
                          <pic:cNvPicPr/>
                        </pic:nvPicPr>
                        <pic:blipFill>
                          <a:blip r:embed="rId53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3,879,942.32</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7,571,344.00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41" name="image494.png" descr=""/>
                  <wp:cNvGraphicFramePr>
                    <a:graphicFrameLocks noChangeAspect="1"/>
                  </wp:cNvGraphicFramePr>
                  <a:graphic>
                    <a:graphicData uri="http://schemas.openxmlformats.org/drawingml/2006/picture">
                      <pic:pic>
                        <pic:nvPicPr>
                          <pic:cNvPr id="3242" name="image494.png"/>
                          <pic:cNvPicPr/>
                        </pic:nvPicPr>
                        <pic:blipFill>
                          <a:blip r:embed="rId538"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14,191,812.76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43" name="image494.png" descr=""/>
                  <wp:cNvGraphicFramePr>
                    <a:graphicFrameLocks noChangeAspect="1"/>
                  </wp:cNvGraphicFramePr>
                  <a:graphic>
                    <a:graphicData uri="http://schemas.openxmlformats.org/drawingml/2006/picture">
                      <pic:pic>
                        <pic:nvPicPr>
                          <pic:cNvPr id="3244" name="image494.png"/>
                          <pic:cNvPicPr/>
                        </pic:nvPicPr>
                        <pic:blipFill>
                          <a:blip r:embed="rId538"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5,327,359.50</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75.52002pt;margin-top:-85.624374pt;width:.480031pt;height:.42pt;mso-position-horizontal-relative:page;mso-position-vertical-relative:paragraph;z-index:108304" type="#_x0000_t75" stroked="false">
            <v:imagedata r:id="rId539" o:title=""/>
          </v:shape>
        </w:pict>
      </w:r>
      <w:r>
        <w:rPr/>
        <w:pict>
          <v:shape style="position:absolute;margin-left:375.52002pt;margin-top:-65.524429pt;width:.479961pt;height:.42pt;mso-position-horizontal-relative:page;mso-position-vertical-relative:paragraph;z-index:108328" type="#_x0000_t75" stroked="false">
            <v:imagedata r:id="rId539" o:title=""/>
          </v:shape>
        </w:pict>
      </w:r>
      <w:r>
        <w:rPr/>
        <w:pict>
          <v:shape style="position:absolute;margin-left:375.52002pt;margin-top:-45.424366pt;width:.480031pt;height:.42pt;mso-position-horizontal-relative:page;mso-position-vertical-relative:paragraph;z-index:108352" type="#_x0000_t75" stroked="false">
            <v:imagedata r:id="rId539" o:title=""/>
          </v:shape>
        </w:pict>
      </w:r>
      <w:r>
        <w:rPr/>
        <w:pict>
          <v:shape style="position:absolute;margin-left:375.52002pt;margin-top:-25.304371pt;width:.480031pt;height:.42pt;mso-position-horizontal-relative:page;mso-position-vertical-relative:paragraph;z-index:108376" type="#_x0000_t75" stroked="false">
            <v:imagedata r:id="rId540" o:title=""/>
          </v:shape>
        </w:pict>
      </w:r>
      <w:r>
        <w:rPr/>
        <w:pict>
          <v:shape style="position:absolute;margin-left:375.52002pt;margin-top:-5.204364pt;width:.480031pt;height:.42pt;mso-position-horizontal-relative:page;mso-position-vertical-relative:paragraph;z-index:108400" type="#_x0000_t75" stroked="false">
            <v:imagedata r:id="rId540" o:title=""/>
          </v:shape>
        </w:pict>
      </w:r>
      <w:r>
        <w:rPr/>
        <w:t>其他说明：</w:t>
      </w:r>
    </w:p>
    <w:p>
      <w:pPr>
        <w:spacing w:line="240" w:lineRule="auto" w:before="3"/>
        <w:rPr>
          <w:rFonts w:ascii="宋体" w:hAnsi="宋体" w:cs="宋体" w:eastAsia="宋体" w:hint="default"/>
          <w:sz w:val="24"/>
          <w:szCs w:val="24"/>
        </w:rPr>
      </w:pPr>
    </w:p>
    <w:p>
      <w:pPr>
        <w:pStyle w:val="Heading2"/>
        <w:spacing w:line="240" w:lineRule="auto"/>
        <w:ind w:right="1033"/>
        <w:jc w:val="left"/>
        <w:rPr>
          <w:b w:val="0"/>
          <w:bCs w:val="0"/>
        </w:rPr>
      </w:pPr>
      <w:bookmarkStart w:name="42、投资收益" w:id="306"/>
      <w:bookmarkEnd w:id="306"/>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89.02002pt;margin-top:39.753738pt;width:.4801pt;height:.42pt;mso-position-horizontal-relative:page;mso-position-vertical-relative:paragraph;z-index:108424" type="#_x0000_t75" stroked="false">
            <v:imagedata r:id="rId541" o:title=""/>
          </v:shape>
        </w:pict>
      </w:r>
      <w:r>
        <w:rPr/>
        <w:pict>
          <v:shape style="position:absolute;margin-left:389.02002pt;margin-top:59.853683pt;width:.480031pt;height:.42pt;mso-position-horizontal-relative:page;mso-position-vertical-relative:paragraph;z-index:108448" type="#_x0000_t75" stroked="false">
            <v:imagedata r:id="rId541"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36" w:type="dxa"/>
        <w:tblLayout w:type="fixed"/>
        <w:tblCellMar>
          <w:top w:w="0" w:type="dxa"/>
          <w:left w:w="0" w:type="dxa"/>
          <w:bottom w:w="0" w:type="dxa"/>
          <w:right w:w="0" w:type="dxa"/>
        </w:tblCellMar>
        <w:tblLook w:val="01E0"/>
      </w:tblPr>
      <w:tblGrid>
        <w:gridCol w:w="3442"/>
        <w:gridCol w:w="3202"/>
        <w:gridCol w:w="2904"/>
      </w:tblGrid>
      <w:tr>
        <w:trPr>
          <w:trHeight w:val="402" w:hRule="exact"/>
        </w:trPr>
        <w:tc>
          <w:tcPr>
            <w:tcW w:w="34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3245" name="image497.png" descr=""/>
                  <wp:cNvGraphicFramePr>
                    <a:graphicFrameLocks noChangeAspect="1"/>
                  </wp:cNvGraphicFramePr>
                  <a:graphic>
                    <a:graphicData uri="http://schemas.openxmlformats.org/drawingml/2006/picture">
                      <pic:pic>
                        <pic:nvPicPr>
                          <pic:cNvPr id="3246" name="image497.png"/>
                          <pic:cNvPicPr/>
                        </pic:nvPicPr>
                        <pic:blipFill>
                          <a:blip r:embed="rId541"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9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4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68,816.14</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w w:val="95"/>
                <w:sz w:val="21"/>
              </w:rPr>
              <w:t>-31,296.77</w:t>
            </w:r>
            <w:r>
              <w:rPr>
                <w:rFonts w:ascii="Times New Roman"/>
                <w:sz w:val="21"/>
              </w:rPr>
            </w:r>
          </w:p>
        </w:tc>
      </w:tr>
      <w:tr>
        <w:trPr>
          <w:trHeight w:val="714"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0" w:right="54"/>
              <w:jc w:val="left"/>
              <w:rPr>
                <w:rFonts w:ascii="宋体" w:hAnsi="宋体" w:cs="宋体" w:eastAsia="宋体" w:hint="default"/>
                <w:sz w:val="21"/>
                <w:szCs w:val="21"/>
              </w:rPr>
            </w:pPr>
            <w:r>
              <w:rPr>
                <w:rFonts w:ascii="宋体" w:hAnsi="宋体" w:cs="宋体" w:eastAsia="宋体" w:hint="default"/>
                <w:sz w:val="21"/>
                <w:szCs w:val="21"/>
              </w:rPr>
              <w:t>权益法核算的其他非流动资产投资收 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247" name="image497.png" descr=""/>
                  <wp:cNvGraphicFramePr>
                    <a:graphicFrameLocks noChangeAspect="1"/>
                  </wp:cNvGraphicFramePr>
                  <a:graphic>
                    <a:graphicData uri="http://schemas.openxmlformats.org/drawingml/2006/picture">
                      <pic:pic>
                        <pic:nvPicPr>
                          <pic:cNvPr id="3248" name="image497.png"/>
                          <pic:cNvPicPr/>
                        </pic:nvPicPr>
                        <pic:blipFill>
                          <a:blip r:embed="rId541"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-237,446.35</w:t>
            </w:r>
            <w:r>
              <w:rPr>
                <w:rFonts w:ascii="Times New Roman"/>
                <w:sz w:val="21"/>
              </w:rPr>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249" name="image497.png" descr=""/>
                  <wp:cNvGraphicFramePr>
                    <a:graphicFrameLocks noChangeAspect="1"/>
                  </wp:cNvGraphicFramePr>
                  <a:graphic>
                    <a:graphicData uri="http://schemas.openxmlformats.org/drawingml/2006/picture">
                      <pic:pic>
                        <pic:nvPicPr>
                          <pic:cNvPr id="3250" name="image497.png"/>
                          <pic:cNvPicPr/>
                        </pic:nvPicPr>
                        <pic:blipFill>
                          <a:blip r:embed="rId541"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w w:val="95"/>
                <w:sz w:val="21"/>
              </w:rPr>
              <w:t>-20,031.94</w:t>
            </w:r>
            <w:r>
              <w:rPr>
                <w:rFonts w:ascii="Times New Roman"/>
                <w:sz w:val="21"/>
              </w:rPr>
            </w:r>
          </w:p>
        </w:tc>
      </w:tr>
      <w:tr>
        <w:trPr>
          <w:trHeight w:val="402" w:hRule="exact"/>
        </w:trPr>
        <w:tc>
          <w:tcPr>
            <w:tcW w:w="34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-168,630.21</w:t>
            </w:r>
            <w:r>
              <w:rPr>
                <w:rFonts w:ascii="Times New Roman"/>
                <w:sz w:val="21"/>
              </w:rPr>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51" name="image497.png" descr=""/>
                  <wp:cNvGraphicFramePr>
                    <a:graphicFrameLocks noChangeAspect="1"/>
                  </wp:cNvGraphicFramePr>
                  <a:graphic>
                    <a:graphicData uri="http://schemas.openxmlformats.org/drawingml/2006/picture">
                      <pic:pic>
                        <pic:nvPicPr>
                          <pic:cNvPr id="3252" name="image497.png"/>
                          <pic:cNvPicPr/>
                        </pic:nvPicPr>
                        <pic:blipFill>
                          <a:blip r:embed="rId54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w w:val="95"/>
                <w:sz w:val="21"/>
              </w:rPr>
              <w:t>-51,328.71</w:t>
            </w:r>
            <w:r>
              <w:rPr>
                <w:rFonts w:ascii="Times New Roman"/>
                <w:sz w:val="21"/>
              </w:rPr>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389.02002pt;margin-top:-25.544392pt;width:.480008pt;height:.66pt;mso-position-horizontal-relative:page;mso-position-vertical-relative:paragraph;z-index:108472" type="#_x0000_t75" stroked="false">
            <v:imagedata r:id="rId541" o:title=""/>
          </v:shape>
        </w:pict>
      </w:r>
      <w:r>
        <w:rPr/>
        <w:pict>
          <v:shape style="position:absolute;margin-left:389.02002pt;margin-top:-5.204364pt;width:.480031pt;height:.42pt;mso-position-horizontal-relative:page;mso-position-vertical-relative:paragraph;z-index:108496" type="#_x0000_t75" stroked="false">
            <v:imagedata r:id="rId541" o:title=""/>
          </v:shape>
        </w:pict>
      </w: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43、资产处置收益" w:id="307"/>
      <w:bookmarkEnd w:id="307"/>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9"/>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693665pt;width:.47998pt;height:.42pt;mso-position-horizontal-relative:page;mso-position-vertical-relative:paragraph;z-index:108520" type="#_x0000_t75" stroked="false">
            <v:imagedata r:id="rId542" o:title=""/>
          </v:shape>
        </w:pict>
      </w:r>
      <w:r>
        <w:rPr/>
        <w:pict>
          <v:shape style="position:absolute;margin-left:375.459991pt;margin-top:39.693665pt;width:.479996pt;height:.42pt;mso-position-horizontal-relative:page;mso-position-vertical-relative:paragraph;z-index:108544" type="#_x0000_t75" stroked="false">
            <v:imagedata r:id="rId542"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9"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处置资产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117,773.28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1,070.89</w:t>
            </w:r>
          </w:p>
        </w:tc>
      </w:tr>
      <w:tr>
        <w:trPr>
          <w:trHeight w:val="403"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tabs>
                <w:tab w:pos="659" w:val="left" w:leader="none"/>
              </w:tabs>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117,773.28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1,070.89</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215.960007pt;margin-top:-32.924366pt;width:.480015pt;height:.42pt;mso-position-horizontal-relative:page;mso-position-vertical-relative:paragraph;z-index:108568" type="#_x0000_t75" stroked="false">
            <v:imagedata r:id="rId542" o:title=""/>
          </v:shape>
        </w:pict>
      </w:r>
      <w:r>
        <w:rPr/>
        <w:pict>
          <v:shape style="position:absolute;margin-left:375.459991pt;margin-top:-32.924366pt;width:.480031pt;height:.42pt;mso-position-horizontal-relative:page;mso-position-vertical-relative:paragraph;z-index:108592" type="#_x0000_t75" stroked="false">
            <v:imagedata r:id="rId542" o:title=""/>
          </v:shape>
        </w:pict>
      </w:r>
      <w:r>
        <w:rPr/>
        <w:pict>
          <v:shape style="position:absolute;margin-left:215.960007pt;margin-top:-12.824374pt;width:.480015pt;height:.48pt;mso-position-horizontal-relative:page;mso-position-vertical-relative:paragraph;z-index:108616" type="#_x0000_t75" stroked="false">
            <v:imagedata r:id="rId542" o:title=""/>
          </v:shape>
        </w:pict>
      </w:r>
      <w:r>
        <w:rPr/>
        <w:pict>
          <v:shape style="position:absolute;margin-left:375.459991pt;margin-top:-12.824374pt;width:.480031pt;height:.48pt;mso-position-horizontal-relative:page;mso-position-vertical-relative:paragraph;z-index:108640" type="#_x0000_t75" stroked="false">
            <v:imagedata r:id="rId542" o:title=""/>
          </v:shape>
        </w:pict>
      </w:r>
      <w:bookmarkStart w:name="44、其他收益" w:id="308"/>
      <w:bookmarkEnd w:id="308"/>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960007pt;margin-top:39.69368pt;width:.480015pt;height:.42pt;mso-position-horizontal-relative:page;mso-position-vertical-relative:paragraph;z-index:108664" type="#_x0000_t75" stroked="false">
            <v:imagedata r:id="rId542" o:title=""/>
          </v:shape>
        </w:pict>
      </w:r>
      <w:r>
        <w:rPr/>
        <w:pict>
          <v:shape style="position:absolute;margin-left:375.459991pt;margin-top:39.69368pt;width:.480031pt;height:.42pt;mso-position-horizontal-relative:page;mso-position-vertical-relative:paragraph;z-index:108688" type="#_x0000_t75" stroked="false">
            <v:imagedata r:id="rId542" o:title=""/>
          </v:shape>
        </w:pict>
      </w:r>
      <w:r>
        <w:rPr/>
        <w:pict>
          <v:shape style="position:absolute;margin-left:215.960007pt;margin-top:59.793671pt;width:.480015pt;height:.42pt;mso-position-horizontal-relative:page;mso-position-vertical-relative:paragraph;z-index:108712" type="#_x0000_t75" stroked="false">
            <v:imagedata r:id="rId542" o:title=""/>
          </v:shape>
        </w:pict>
      </w:r>
      <w:r>
        <w:rPr/>
        <w:pict>
          <v:shape style="position:absolute;margin-left:375.459991pt;margin-top:59.793671pt;width:.480031pt;height:.42pt;mso-position-horizontal-relative:page;mso-position-vertical-relative:paragraph;z-index:108736" type="#_x0000_t75" stroked="false">
            <v:imagedata r:id="rId542" o:title=""/>
          </v:shape>
        </w:pict>
      </w:r>
      <w:r>
        <w:rPr/>
        <w:pict>
          <v:shape style="position:absolute;margin-left:215.960007pt;margin-top:79.893677pt;width:.480015pt;height:.42pt;mso-position-horizontal-relative:page;mso-position-vertical-relative:paragraph;z-index:108760" type="#_x0000_t75" stroked="false">
            <v:imagedata r:id="rId542" o:title=""/>
          </v:shape>
        </w:pict>
      </w:r>
      <w:r>
        <w:rPr/>
        <w:pict>
          <v:shape style="position:absolute;margin-left:375.459991pt;margin-top:79.893677pt;width:.480031pt;height:.42pt;mso-position-horizontal-relative:page;mso-position-vertical-relative:paragraph;z-index:108784" type="#_x0000_t75" stroked="false">
            <v:imagedata r:id="rId542" o:title=""/>
          </v:shape>
        </w:pict>
      </w:r>
      <w:r>
        <w:rPr/>
        <w:pict>
          <v:shape style="position:absolute;margin-left:215.960007pt;margin-top:115.353683pt;width:.480015pt;height:.66pt;mso-position-horizontal-relative:page;mso-position-vertical-relative:paragraph;z-index:108808" type="#_x0000_t75" stroked="false">
            <v:imagedata r:id="rId542" o:title=""/>
          </v:shape>
        </w:pict>
      </w:r>
      <w:r>
        <w:rPr/>
        <w:pict>
          <v:shape style="position:absolute;margin-left:375.459991pt;margin-top:115.353683pt;width:.480031pt;height:.66pt;mso-position-horizontal-relative:page;mso-position-vertical-relative:paragraph;z-index:108832" type="#_x0000_t75" stroked="false">
            <v:imagedata r:id="rId542"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9"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增值税退税收入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15,818,961.54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145,087.55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215"/>
              <w:jc w:val="left"/>
              <w:rPr>
                <w:rFonts w:ascii="宋体" w:hAnsi="宋体" w:cs="宋体" w:eastAsia="宋体" w:hint="default"/>
                <w:sz w:val="21"/>
                <w:szCs w:val="21"/>
              </w:rPr>
            </w:pPr>
            <w:r>
              <w:rPr>
                <w:rFonts w:ascii="宋体" w:hAnsi="宋体" w:cs="宋体" w:eastAsia="宋体" w:hint="default"/>
                <w:sz w:val="21"/>
                <w:szCs w:val="21"/>
              </w:rPr>
              <w:t>能源互联网运行控制与系统集成 技术项目资助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3,400,000.00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江苏省企业院士工作站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714"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27"/>
              <w:ind w:left="27" w:right="70"/>
              <w:jc w:val="left"/>
              <w:rPr>
                <w:rFonts w:ascii="宋体" w:hAnsi="宋体" w:cs="宋体" w:eastAsia="宋体" w:hint="default"/>
                <w:sz w:val="21"/>
                <w:szCs w:val="21"/>
              </w:rPr>
            </w:pPr>
            <w:r>
              <w:rPr>
                <w:rFonts w:ascii="Times New Roman" w:hAnsi="Times New Roman" w:cs="Times New Roman" w:eastAsia="Times New Roman" w:hint="default"/>
                <w:sz w:val="21"/>
                <w:szCs w:val="21"/>
              </w:rPr>
              <w:t>RFID</w:t>
            </w:r>
            <w:r>
              <w:rPr>
                <w:rFonts w:ascii="宋体" w:hAnsi="宋体" w:cs="宋体" w:eastAsia="宋体" w:hint="default"/>
                <w:sz w:val="21"/>
                <w:szCs w:val="21"/>
              </w:rPr>
              <w:t>、</w:t>
            </w:r>
            <w:r>
              <w:rPr>
                <w:rFonts w:ascii="Times New Roman" w:hAnsi="Times New Roman" w:cs="Times New Roman" w:eastAsia="Times New Roman" w:hint="default"/>
                <w:sz w:val="21"/>
                <w:szCs w:val="21"/>
              </w:rPr>
              <w:t>WIFI</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定位等物联网技术移 动资产管理系统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ITSS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符合性评估奖励项目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300,000.00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3"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21,264,049.09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after="0" w:line="240" w:lineRule="auto"/>
        <w:jc w:val="left"/>
        <w:rPr>
          <w:rFonts w:ascii="宋体" w:hAnsi="宋体" w:cs="宋体" w:eastAsia="宋体" w:hint="default"/>
          <w:sz w:val="20"/>
          <w:szCs w:val="20"/>
        </w:rPr>
        <w:sectPr>
          <w:pgSz w:w="11910" w:h="16840"/>
          <w:pgMar w:header="0" w:footer="979" w:top="1100" w:bottom="1160" w:left="0" w:right="0"/>
        </w:sectPr>
      </w:pPr>
    </w:p>
    <w:p>
      <w:pPr>
        <w:pStyle w:val="Heading2"/>
        <w:spacing w:line="240" w:lineRule="auto" w:before="30"/>
        <w:ind w:left="140" w:right="10338"/>
        <w:jc w:val="left"/>
        <w:rPr>
          <w:b w:val="0"/>
          <w:bCs w:val="0"/>
        </w:rPr>
      </w:pPr>
      <w:r>
        <w:rPr/>
        <w:pict>
          <v:group style="position:absolute;margin-left:70.5pt;margin-top:2.255627pt;width:701pt;height:.1pt;mso-position-horizontal-relative:page;mso-position-vertical-relative:paragraph;z-index:-142700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45、营业外收入" w:id="309"/>
      <w:bookmarkEnd w:id="309"/>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7"/>
        <w:rPr>
          <w:rFonts w:ascii="宋体" w:hAnsi="宋体" w:cs="宋体" w:eastAsia="宋体" w:hint="default"/>
          <w:b/>
          <w:bCs/>
          <w:sz w:val="20"/>
          <w:szCs w:val="20"/>
        </w:rPr>
      </w:pPr>
    </w:p>
    <w:p>
      <w:pPr>
        <w:spacing w:before="35"/>
        <w:ind w:left="0" w:right="1435" w:firstLine="0"/>
        <w:jc w:val="right"/>
        <w:rPr>
          <w:rFonts w:ascii="宋体" w:hAnsi="宋体" w:cs="宋体" w:eastAsia="宋体" w:hint="default"/>
          <w:sz w:val="21"/>
          <w:szCs w:val="21"/>
        </w:rPr>
      </w:pPr>
      <w:r>
        <w:rPr/>
        <w:pict>
          <v:shape style="position:absolute;margin-left:420.699982pt;margin-top:39.69368pt;width:.48pt;height:.42pt;mso-position-horizontal-relative:page;mso-position-vertical-relative:paragraph;z-index:109072" type="#_x0000_t75" stroked="false">
            <v:imagedata r:id="rId545" o:title=""/>
          </v:shape>
        </w:pict>
      </w:r>
      <w:r>
        <w:rPr/>
        <w:pict>
          <v:shape style="position:absolute;margin-left:595.900024pt;margin-top:39.69368pt;width:.48pt;height:.42pt;mso-position-horizontal-relative:page;mso-position-vertical-relative:paragraph;z-index:109096" type="#_x0000_t75" stroked="false">
            <v:imagedata r:id="rId545" o:title=""/>
          </v:shape>
        </w:pict>
      </w:r>
      <w:r>
        <w:rPr/>
        <w:pict>
          <v:shape style="position:absolute;margin-left:420.699982pt;margin-top:59.79364pt;width:.479965pt;height:.42pt;mso-position-horizontal-relative:page;mso-position-vertical-relative:paragraph;z-index:109120" type="#_x0000_t75" stroked="false">
            <v:imagedata r:id="rId545" o:title=""/>
          </v:shape>
        </w:pict>
      </w:r>
      <w:r>
        <w:rPr/>
        <w:pict>
          <v:shape style="position:absolute;margin-left:595.900024pt;margin-top:59.79364pt;width:.479965pt;height:.42pt;mso-position-horizontal-relative:page;mso-position-vertical-relative:paragraph;z-index:109144" type="#_x0000_t75" stroked="false">
            <v:imagedata r:id="rId545"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3474"/>
        <w:gridCol w:w="3525"/>
        <w:gridCol w:w="3504"/>
        <w:gridCol w:w="3491"/>
      </w:tblGrid>
      <w:tr>
        <w:trPr>
          <w:trHeight w:val="402" w:hRule="exact"/>
        </w:trPr>
        <w:tc>
          <w:tcPr>
            <w:tcW w:w="3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53" name="image499.png" descr=""/>
                  <wp:cNvGraphicFramePr>
                    <a:graphicFrameLocks noChangeAspect="1"/>
                  </wp:cNvGraphicFramePr>
                  <a:graphic>
                    <a:graphicData uri="http://schemas.openxmlformats.org/drawingml/2006/picture">
                      <pic:pic>
                        <pic:nvPicPr>
                          <pic:cNvPr id="3254" name="image499.png"/>
                          <pic:cNvPicPr/>
                        </pic:nvPicPr>
                        <pic:blipFill>
                          <a:blip r:embed="rId54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34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381"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02" w:hRule="exact"/>
        </w:trPr>
        <w:tc>
          <w:tcPr>
            <w:tcW w:w="3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5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5,876,214.00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55" name="image499.png" descr=""/>
                  <wp:cNvGraphicFramePr>
                    <a:graphicFrameLocks noChangeAspect="1"/>
                  </wp:cNvGraphicFramePr>
                  <a:graphic>
                    <a:graphicData uri="http://schemas.openxmlformats.org/drawingml/2006/picture">
                      <pic:pic>
                        <pic:nvPicPr>
                          <pic:cNvPr id="3256" name="image499.png"/>
                          <pic:cNvPicPr/>
                        </pic:nvPicPr>
                        <pic:blipFill>
                          <a:blip r:embed="rId54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16,357,916.39</w:t>
            </w:r>
          </w:p>
        </w:tc>
        <w:tc>
          <w:tcPr>
            <w:tcW w:w="3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5,876,214.00</w:t>
            </w:r>
          </w:p>
        </w:tc>
      </w:tr>
      <w:tr>
        <w:trPr>
          <w:trHeight w:val="402" w:hRule="exact"/>
        </w:trPr>
        <w:tc>
          <w:tcPr>
            <w:tcW w:w="3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23,726.48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57" name="image499.png" descr=""/>
                  <wp:cNvGraphicFramePr>
                    <a:graphicFrameLocks noChangeAspect="1"/>
                  </wp:cNvGraphicFramePr>
                  <a:graphic>
                    <a:graphicData uri="http://schemas.openxmlformats.org/drawingml/2006/picture">
                      <pic:pic>
                        <pic:nvPicPr>
                          <pic:cNvPr id="3258" name="image499.png"/>
                          <pic:cNvPicPr/>
                        </pic:nvPicPr>
                        <pic:blipFill>
                          <a:blip r:embed="rId545"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135,763.86</w:t>
            </w:r>
          </w:p>
        </w:tc>
        <w:tc>
          <w:tcPr>
            <w:tcW w:w="3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z w:val="21"/>
              </w:rPr>
              <w:t>23,726.48</w:t>
            </w:r>
          </w:p>
        </w:tc>
      </w:tr>
      <w:tr>
        <w:trPr>
          <w:trHeight w:val="403" w:hRule="exact"/>
        </w:trPr>
        <w:tc>
          <w:tcPr>
            <w:tcW w:w="3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5,899,940.48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259" name="image499.png" descr=""/>
                  <wp:cNvGraphicFramePr>
                    <a:graphicFrameLocks noChangeAspect="1"/>
                  </wp:cNvGraphicFramePr>
                  <a:graphic>
                    <a:graphicData uri="http://schemas.openxmlformats.org/drawingml/2006/picture">
                      <pic:pic>
                        <pic:nvPicPr>
                          <pic:cNvPr id="3260" name="image499.png"/>
                          <pic:cNvPicPr/>
                        </pic:nvPicPr>
                        <pic:blipFill>
                          <a:blip r:embed="rId545"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16,493,680.25</w:t>
            </w:r>
          </w:p>
        </w:tc>
        <w:tc>
          <w:tcPr>
            <w:tcW w:w="3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5,899,940.48</w:t>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543"/>
          <w:footerReference w:type="default" r:id="rId544"/>
          <w:pgSz w:w="16840" w:h="11910" w:orient="landscape"/>
          <w:pgMar w:header="867" w:footer="979" w:top="1060" w:bottom="1160" w:left="1300" w:right="0"/>
          <w:pgNumType w:start="188"/>
        </w:sectPr>
      </w:pPr>
    </w:p>
    <w:p>
      <w:pPr>
        <w:pStyle w:val="BodyText"/>
        <w:spacing w:line="240" w:lineRule="auto"/>
        <w:ind w:left="620" w:right="0"/>
        <w:jc w:val="left"/>
      </w:pPr>
      <w:r>
        <w:rPr/>
        <w:pict>
          <v:shape style="position:absolute;margin-left:420.699982pt;margin-top:-25.364399pt;width:.479965pt;height:.42pt;mso-position-horizontal-relative:page;mso-position-vertical-relative:paragraph;z-index:109168" type="#_x0000_t75" stroked="false">
            <v:imagedata r:id="rId545" o:title=""/>
          </v:shape>
        </w:pict>
      </w:r>
      <w:r>
        <w:rPr/>
        <w:pict>
          <v:shape style="position:absolute;margin-left:595.900024pt;margin-top:-25.364399pt;width:.479965pt;height:.42pt;mso-position-horizontal-relative:page;mso-position-vertical-relative:paragraph;z-index:109192" type="#_x0000_t75" stroked="false">
            <v:imagedata r:id="rId545" o:title=""/>
          </v:shape>
        </w:pict>
      </w:r>
      <w:r>
        <w:rPr/>
        <w:pict>
          <v:shape style="position:absolute;margin-left:420.699982pt;margin-top:-5.264361pt;width:.48pt;height:.48pt;mso-position-horizontal-relative:page;mso-position-vertical-relative:paragraph;z-index:109216" type="#_x0000_t75" stroked="false">
            <v:imagedata r:id="rId545" o:title=""/>
          </v:shape>
        </w:pict>
      </w:r>
      <w:r>
        <w:rPr/>
        <w:pict>
          <v:shape style="position:absolute;margin-left:595.900024pt;margin-top:-5.264361pt;width:.48pt;height:.48pt;mso-position-horizontal-relative:page;mso-position-vertical-relative:paragraph;z-index:109240" type="#_x0000_t75" stroked="false">
            <v:imagedata r:id="rId545" o:title=""/>
          </v:shape>
        </w:pict>
      </w:r>
      <w:r>
        <w:rPr/>
        <w:t>计入当期损益的政府补助：</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0" w:right="1435" w:firstLine="0"/>
        <w:jc w:val="right"/>
        <w:rPr>
          <w:rFonts w:ascii="宋体" w:hAnsi="宋体" w:cs="宋体" w:eastAsia="宋体" w:hint="default"/>
          <w:sz w:val="21"/>
          <w:szCs w:val="21"/>
        </w:rPr>
      </w:pPr>
      <w:r>
        <w:rPr/>
        <w:pict>
          <v:shape style="position:absolute;margin-left:148.339996pt;margin-top:61.223656pt;width:.480008pt;height:.66pt;mso-position-horizontal-relative:page;mso-position-vertical-relative:paragraph;z-index:109264" type="#_x0000_t75" stroked="false">
            <v:imagedata r:id="rId545" o:title=""/>
          </v:shape>
        </w:pict>
      </w:r>
      <w:r>
        <w:rPr/>
        <w:pict>
          <v:shape style="position:absolute;margin-left:199.399994pt;margin-top:61.223656pt;width:.480008pt;height:.66pt;mso-position-horizontal-relative:page;mso-position-vertical-relative:paragraph;z-index:109288" type="#_x0000_t75" stroked="false">
            <v:imagedata r:id="rId545" o:title=""/>
          </v:shape>
        </w:pict>
      </w:r>
      <w:r>
        <w:rPr/>
        <w:pict>
          <v:shape style="position:absolute;margin-left:263.119995pt;margin-top:61.223656pt;width:.480008pt;height:.66pt;mso-position-horizontal-relative:page;mso-position-vertical-relative:paragraph;z-index:109312" type="#_x0000_t75" stroked="false">
            <v:imagedata r:id="rId545" o:title=""/>
          </v:shape>
        </w:pict>
      </w:r>
      <w:r>
        <w:rPr/>
        <w:pict>
          <v:shape style="position:absolute;margin-left:426.279999pt;margin-top:61.223656pt;width:.480008pt;height:.66pt;mso-position-horizontal-relative:page;mso-position-vertical-relative:paragraph;z-index:109336" type="#_x0000_t75" stroked="false">
            <v:imagedata r:id="rId545" o:title=""/>
          </v:shape>
        </w:pict>
      </w:r>
      <w:r>
        <w:rPr/>
        <w:pict>
          <v:shape style="position:absolute;margin-left:490pt;margin-top:61.223656pt;width:.480008pt;height:.66pt;mso-position-horizontal-relative:page;mso-position-vertical-relative:paragraph;z-index:109360" type="#_x0000_t75" stroked="false">
            <v:imagedata r:id="rId545" o:title=""/>
          </v:shape>
        </w:pict>
      </w:r>
      <w:r>
        <w:rPr/>
        <w:pict>
          <v:shape style="position:absolute;margin-left:537.820007pt;margin-top:61.223656pt;width:.479978pt;height:.66pt;mso-position-horizontal-relative:page;mso-position-vertical-relative:paragraph;z-index:109384" type="#_x0000_t75" stroked="false">
            <v:imagedata r:id="rId545" o:title=""/>
          </v:shape>
        </w:pict>
      </w:r>
      <w:r>
        <w:rPr/>
        <w:pict>
          <v:shape style="position:absolute;margin-left:615.700012pt;margin-top:61.223656pt;width:.479978pt;height:.66pt;mso-position-horizontal-relative:page;mso-position-vertical-relative:paragraph;z-index:109408" type="#_x0000_t75" stroked="false">
            <v:imagedata r:id="rId545" o:title=""/>
          </v:shape>
        </w:pict>
      </w:r>
      <w:r>
        <w:rPr/>
        <w:pict>
          <v:shape style="position:absolute;margin-left:693.580017pt;margin-top:61.223656pt;width:.479978pt;height:.66pt;mso-position-horizontal-relative:page;mso-position-vertical-relative:paragraph;z-index:109432" type="#_x0000_t75" stroked="false">
            <v:imagedata r:id="rId545" o:title=""/>
          </v:shape>
        </w:pict>
      </w:r>
      <w:r>
        <w:rPr/>
        <w:pict>
          <v:shape style="position:absolute;margin-left:148.339996pt;margin-top:96.923653pt;width:.480008pt;height:.66pt;mso-position-horizontal-relative:page;mso-position-vertical-relative:paragraph;z-index:109456" type="#_x0000_t75" stroked="false">
            <v:imagedata r:id="rId545" o:title=""/>
          </v:shape>
        </w:pict>
      </w:r>
      <w:r>
        <w:rPr/>
        <w:pict>
          <v:shape style="position:absolute;margin-left:199.399994pt;margin-top:96.923653pt;width:.480008pt;height:.66pt;mso-position-horizontal-relative:page;mso-position-vertical-relative:paragraph;z-index:109480" type="#_x0000_t75" stroked="false">
            <v:imagedata r:id="rId545" o:title=""/>
          </v:shape>
        </w:pict>
      </w:r>
      <w:r>
        <w:rPr/>
        <w:pict>
          <v:shape style="position:absolute;margin-left:263.119995pt;margin-top:96.923653pt;width:.480008pt;height:.66pt;mso-position-horizontal-relative:page;mso-position-vertical-relative:paragraph;z-index:109504" type="#_x0000_t75" stroked="false">
            <v:imagedata r:id="rId545" o:title=""/>
          </v:shape>
        </w:pict>
      </w:r>
      <w:r>
        <w:rPr/>
        <w:pict>
          <v:shape style="position:absolute;margin-left:426.279999pt;margin-top:96.923653pt;width:.480008pt;height:.66pt;mso-position-horizontal-relative:page;mso-position-vertical-relative:paragraph;z-index:109528" type="#_x0000_t75" stroked="false">
            <v:imagedata r:id="rId545" o:title=""/>
          </v:shape>
        </w:pict>
      </w:r>
      <w:r>
        <w:rPr/>
        <w:pict>
          <v:shape style="position:absolute;margin-left:490pt;margin-top:96.923653pt;width:.480008pt;height:.66pt;mso-position-horizontal-relative:page;mso-position-vertical-relative:paragraph;z-index:109552" type="#_x0000_t75" stroked="false">
            <v:imagedata r:id="rId545" o:title=""/>
          </v:shape>
        </w:pict>
      </w:r>
      <w:r>
        <w:rPr/>
        <w:pict>
          <v:shape style="position:absolute;margin-left:537.820007pt;margin-top:96.923653pt;width:.479978pt;height:.66pt;mso-position-horizontal-relative:page;mso-position-vertical-relative:paragraph;z-index:109576" type="#_x0000_t75" stroked="false">
            <v:imagedata r:id="rId545" o:title=""/>
          </v:shape>
        </w:pict>
      </w:r>
      <w:r>
        <w:rPr/>
        <w:pict>
          <v:shape style="position:absolute;margin-left:615.700012pt;margin-top:96.923653pt;width:.479978pt;height:.66pt;mso-position-horizontal-relative:page;mso-position-vertical-relative:paragraph;z-index:109600" type="#_x0000_t75" stroked="false">
            <v:imagedata r:id="rId545" o:title=""/>
          </v:shape>
        </w:pict>
      </w:r>
      <w:r>
        <w:rPr/>
        <w:pict>
          <v:shape style="position:absolute;margin-left:693.580017pt;margin-top:96.923653pt;width:.479978pt;height:.66pt;mso-position-horizontal-relative:page;mso-position-vertical-relative:paragraph;z-index:109624" type="#_x0000_t75" stroked="false">
            <v:imagedata r:id="rId545" o:title=""/>
          </v:shape>
        </w:pict>
      </w: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6840" w:h="11910" w:orient="landscape"/>
          <w:pgMar w:top="1060" w:bottom="1160" w:left="1300" w:right="0"/>
          <w:cols w:num="2" w:equalWidth="0">
            <w:col w:w="3615" w:space="2879"/>
            <w:col w:w="9046"/>
          </w:cols>
        </w:sectPr>
      </w:pPr>
    </w:p>
    <w:p>
      <w:pPr>
        <w:spacing w:line="240" w:lineRule="auto" w:before="13"/>
        <w:rPr>
          <w:rFonts w:ascii="宋体" w:hAnsi="宋体" w:cs="宋体" w:eastAsia="宋体" w:hint="default"/>
          <w:sz w:val="6"/>
          <w:szCs w:val="6"/>
        </w:rPr>
      </w:pPr>
      <w:r>
        <w:rPr/>
        <w:pict>
          <v:shape style="position:absolute;margin-left:148.339996pt;margin-top:335.920044pt;width:.480031pt;height:.66pt;mso-position-horizontal-relative:page;mso-position-vertical-relative:page;z-index:109648" type="#_x0000_t75" stroked="false">
            <v:imagedata r:id="rId546" o:title=""/>
          </v:shape>
        </w:pict>
      </w:r>
      <w:r>
        <w:rPr/>
        <w:pict>
          <v:shape style="position:absolute;margin-left:199.399994pt;margin-top:335.920044pt;width:.480031pt;height:.66pt;mso-position-horizontal-relative:page;mso-position-vertical-relative:page;z-index:109672" type="#_x0000_t75" stroked="false">
            <v:imagedata r:id="rId546" o:title=""/>
          </v:shape>
        </w:pict>
      </w:r>
      <w:r>
        <w:rPr/>
        <w:pict>
          <v:shape style="position:absolute;margin-left:263.119995pt;margin-top:335.920044pt;width:.480031pt;height:.66pt;mso-position-horizontal-relative:page;mso-position-vertical-relative:page;z-index:109696" type="#_x0000_t75" stroked="false">
            <v:imagedata r:id="rId546" o:title=""/>
          </v:shape>
        </w:pict>
      </w:r>
      <w:r>
        <w:rPr/>
        <w:pict>
          <v:shape style="position:absolute;margin-left:426.279999pt;margin-top:335.920044pt;width:.480031pt;height:.66pt;mso-position-horizontal-relative:page;mso-position-vertical-relative:page;z-index:109720" type="#_x0000_t75" stroked="false">
            <v:imagedata r:id="rId546" o:title=""/>
          </v:shape>
        </w:pict>
      </w:r>
      <w:r>
        <w:rPr/>
        <w:pict>
          <v:shape style="position:absolute;margin-left:490pt;margin-top:335.920044pt;width:.480031pt;height:.66pt;mso-position-horizontal-relative:page;mso-position-vertical-relative:page;z-index:109744" type="#_x0000_t75" stroked="false">
            <v:imagedata r:id="rId546" o:title=""/>
          </v:shape>
        </w:pict>
      </w:r>
      <w:r>
        <w:rPr/>
        <w:pict>
          <v:shape style="position:absolute;margin-left:537.820007pt;margin-top:335.920044pt;width:.48pt;height:.66pt;mso-position-horizontal-relative:page;mso-position-vertical-relative:page;z-index:109768" type="#_x0000_t75" stroked="false">
            <v:imagedata r:id="rId546" o:title=""/>
          </v:shape>
        </w:pict>
      </w:r>
      <w:r>
        <w:rPr/>
        <w:pict>
          <v:shape style="position:absolute;margin-left:615.700012pt;margin-top:335.920044pt;width:.48pt;height:.66pt;mso-position-horizontal-relative:page;mso-position-vertical-relative:page;z-index:109792" type="#_x0000_t75" stroked="false">
            <v:imagedata r:id="rId546" o:title=""/>
          </v:shape>
        </w:pict>
      </w:r>
      <w:r>
        <w:rPr/>
        <w:pict>
          <v:shape style="position:absolute;margin-left:693.580017pt;margin-top:335.920044pt;width:.48pt;height:.66pt;mso-position-horizontal-relative:page;mso-position-vertical-relative:page;z-index:109816" type="#_x0000_t75" stroked="false">
            <v:imagedata r:id="rId546" o:title=""/>
          </v:shape>
        </w:pict>
      </w:r>
      <w:r>
        <w:rPr/>
        <w:pict>
          <v:shape style="position:absolute;margin-left:148.339996pt;margin-top:386.980011pt;width:.480014pt;height:.9pt;mso-position-horizontal-relative:page;mso-position-vertical-relative:page;z-index:109840" type="#_x0000_t75" stroked="false">
            <v:imagedata r:id="rId516" o:title=""/>
          </v:shape>
        </w:pict>
      </w:r>
      <w:r>
        <w:rPr/>
        <w:pict>
          <v:shape style="position:absolute;margin-left:199.399994pt;margin-top:386.980011pt;width:.480014pt;height:.9pt;mso-position-horizontal-relative:page;mso-position-vertical-relative:page;z-index:109864" type="#_x0000_t75" stroked="false">
            <v:imagedata r:id="rId516" o:title=""/>
          </v:shape>
        </w:pict>
      </w:r>
      <w:r>
        <w:rPr/>
        <w:pict>
          <v:shape style="position:absolute;margin-left:263.119995pt;margin-top:386.980011pt;width:.480014pt;height:.9pt;mso-position-horizontal-relative:page;mso-position-vertical-relative:page;z-index:109888" type="#_x0000_t75" stroked="false">
            <v:imagedata r:id="rId516" o:title=""/>
          </v:shape>
        </w:pict>
      </w:r>
      <w:r>
        <w:rPr/>
        <w:pict>
          <v:shape style="position:absolute;margin-left:426.279999pt;margin-top:386.980011pt;width:.480014pt;height:.9pt;mso-position-horizontal-relative:page;mso-position-vertical-relative:page;z-index:109912" type="#_x0000_t75" stroked="false">
            <v:imagedata r:id="rId516" o:title=""/>
          </v:shape>
        </w:pict>
      </w:r>
      <w:r>
        <w:rPr/>
        <w:pict>
          <v:shape style="position:absolute;margin-left:490pt;margin-top:386.980011pt;width:.480014pt;height:.9pt;mso-position-horizontal-relative:page;mso-position-vertical-relative:page;z-index:109936" type="#_x0000_t75" stroked="false">
            <v:imagedata r:id="rId516" o:title=""/>
          </v:shape>
        </w:pict>
      </w:r>
      <w:r>
        <w:rPr/>
        <w:pict>
          <v:shape style="position:absolute;margin-left:537.820007pt;margin-top:386.980011pt;width:.479984pt;height:.9pt;mso-position-horizontal-relative:page;mso-position-vertical-relative:page;z-index:109960" type="#_x0000_t75" stroked="false">
            <v:imagedata r:id="rId516" o:title=""/>
          </v:shape>
        </w:pict>
      </w:r>
      <w:r>
        <w:rPr/>
        <w:pict>
          <v:shape style="position:absolute;margin-left:615.700012pt;margin-top:386.980011pt;width:.479984pt;height:.9pt;mso-position-horizontal-relative:page;mso-position-vertical-relative:page;z-index:109984" type="#_x0000_t75" stroked="false">
            <v:imagedata r:id="rId516" o:title=""/>
          </v:shape>
        </w:pict>
      </w:r>
      <w:r>
        <w:rPr/>
        <w:pict>
          <v:shape style="position:absolute;margin-left:693.580017pt;margin-top:386.980011pt;width:.479984pt;height:.9pt;mso-position-horizontal-relative:page;mso-position-vertical-relative:page;z-index:110008" type="#_x0000_t75" stroked="false">
            <v:imagedata r:id="rId516" o:title=""/>
          </v:shape>
        </w:pict>
      </w:r>
      <w:r>
        <w:rPr/>
        <w:pict>
          <v:shape style="position:absolute;margin-left:148.339996pt;margin-top:474.23999pt;width:.480008pt;height:.66pt;mso-position-horizontal-relative:page;mso-position-vertical-relative:page;z-index:110032" type="#_x0000_t75" stroked="false">
            <v:imagedata r:id="rId546" o:title=""/>
          </v:shape>
        </w:pict>
      </w:r>
      <w:r>
        <w:rPr/>
        <w:pict>
          <v:shape style="position:absolute;margin-left:199.399994pt;margin-top:474.23999pt;width:.480008pt;height:.66pt;mso-position-horizontal-relative:page;mso-position-vertical-relative:page;z-index:110056" type="#_x0000_t75" stroked="false">
            <v:imagedata r:id="rId546" o:title=""/>
          </v:shape>
        </w:pict>
      </w:r>
      <w:r>
        <w:rPr/>
        <w:pict>
          <v:shape style="position:absolute;margin-left:263.119995pt;margin-top:474.23999pt;width:.480008pt;height:.66pt;mso-position-horizontal-relative:page;mso-position-vertical-relative:page;z-index:110080" type="#_x0000_t75" stroked="false">
            <v:imagedata r:id="rId546" o:title=""/>
          </v:shape>
        </w:pict>
      </w:r>
      <w:r>
        <w:rPr/>
        <w:pict>
          <v:shape style="position:absolute;margin-left:426.279999pt;margin-top:474.23999pt;width:.480008pt;height:.66pt;mso-position-horizontal-relative:page;mso-position-vertical-relative:page;z-index:110104" type="#_x0000_t75" stroked="false">
            <v:imagedata r:id="rId546" o:title=""/>
          </v:shape>
        </w:pict>
      </w:r>
      <w:r>
        <w:rPr/>
        <w:pict>
          <v:shape style="position:absolute;margin-left:490pt;margin-top:474.23999pt;width:.480008pt;height:.66pt;mso-position-horizontal-relative:page;mso-position-vertical-relative:page;z-index:110128" type="#_x0000_t75" stroked="false">
            <v:imagedata r:id="rId546" o:title=""/>
          </v:shape>
        </w:pict>
      </w:r>
      <w:r>
        <w:rPr/>
        <w:pict>
          <v:shape style="position:absolute;margin-left:537.820007pt;margin-top:474.23999pt;width:.479978pt;height:.66pt;mso-position-horizontal-relative:page;mso-position-vertical-relative:page;z-index:110152" type="#_x0000_t75" stroked="false">
            <v:imagedata r:id="rId546" o:title=""/>
          </v:shape>
        </w:pict>
      </w:r>
      <w:r>
        <w:rPr/>
        <w:pict>
          <v:shape style="position:absolute;margin-left:615.700012pt;margin-top:474.23999pt;width:.479978pt;height:.66pt;mso-position-horizontal-relative:page;mso-position-vertical-relative:page;z-index:110176" type="#_x0000_t75" stroked="false">
            <v:imagedata r:id="rId546" o:title=""/>
          </v:shape>
        </w:pict>
      </w:r>
      <w:r>
        <w:rPr/>
        <w:pict>
          <v:shape style="position:absolute;margin-left:693.580017pt;margin-top:474.23999pt;width:.479978pt;height:.66pt;mso-position-horizontal-relative:page;mso-position-vertical-relative:page;z-index:110200" type="#_x0000_t75" stroked="false">
            <v:imagedata r:id="rId546" o:title=""/>
          </v:shape>
        </w:pict>
      </w:r>
    </w:p>
    <w:tbl>
      <w:tblPr>
        <w:tblW w:w="0" w:type="auto"/>
        <w:jc w:val="left"/>
        <w:tblInd w:w="107" w:type="dxa"/>
        <w:tblLayout w:type="fixed"/>
        <w:tblCellMar>
          <w:top w:w="0" w:type="dxa"/>
          <w:left w:w="0" w:type="dxa"/>
          <w:bottom w:w="0" w:type="dxa"/>
          <w:right w:w="0" w:type="dxa"/>
        </w:tblCellMar>
        <w:tblLook w:val="01E0"/>
      </w:tblPr>
      <w:tblGrid>
        <w:gridCol w:w="1559"/>
        <w:gridCol w:w="1021"/>
        <w:gridCol w:w="1274"/>
        <w:gridCol w:w="3263"/>
        <w:gridCol w:w="1274"/>
        <w:gridCol w:w="956"/>
        <w:gridCol w:w="1558"/>
        <w:gridCol w:w="1558"/>
        <w:gridCol w:w="1551"/>
      </w:tblGrid>
      <w:tr>
        <w:trPr>
          <w:trHeight w:val="714" w:hRule="exact"/>
        </w:trPr>
        <w:tc>
          <w:tcPr>
            <w:tcW w:w="15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5"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发放原因</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性质类型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6" w:right="107"/>
              <w:jc w:val="left"/>
              <w:rPr>
                <w:rFonts w:ascii="宋体" w:hAnsi="宋体" w:cs="宋体" w:eastAsia="宋体" w:hint="default"/>
                <w:sz w:val="21"/>
                <w:szCs w:val="21"/>
              </w:rPr>
            </w:pPr>
            <w:r>
              <w:rPr>
                <w:rFonts w:ascii="宋体" w:hAnsi="宋体" w:cs="宋体" w:eastAsia="宋体" w:hint="default"/>
                <w:sz w:val="21"/>
                <w:szCs w:val="21"/>
              </w:rPr>
              <w:t>补贴是否影 响当年盈亏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62" w:right="52" w:hanging="210"/>
              <w:jc w:val="left"/>
              <w:rPr>
                <w:rFonts w:ascii="宋体" w:hAnsi="宋体" w:cs="宋体" w:eastAsia="宋体" w:hint="default"/>
                <w:sz w:val="21"/>
                <w:szCs w:val="21"/>
              </w:rPr>
            </w:pPr>
            <w:r>
              <w:rPr>
                <w:rFonts w:ascii="宋体" w:hAnsi="宋体" w:cs="宋体" w:eastAsia="宋体" w:hint="default"/>
                <w:sz w:val="21"/>
                <w:szCs w:val="21"/>
              </w:rPr>
              <w:t>是否特殊 补贴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55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56" w:lineRule="auto" w:before="27"/>
              <w:ind w:left="350" w:right="113" w:hanging="24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 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研发经费补助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left"/>
              <w:rPr>
                <w:rFonts w:ascii="宋体" w:hAnsi="宋体" w:cs="宋体" w:eastAsia="宋体" w:hint="default"/>
                <w:sz w:val="21"/>
                <w:szCs w:val="21"/>
              </w:rPr>
            </w:pPr>
            <w:r>
              <w:rPr>
                <w:rFonts w:ascii="宋体" w:hAnsi="宋体" w:cs="宋体" w:eastAsia="宋体" w:hint="default"/>
                <w:sz w:val="21"/>
                <w:szCs w:val="21"/>
              </w:rPr>
              <w:t>因研究开发、技术更新及改造等获 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1,922,500.00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1,635,214.00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4"/>
              <w:jc w:val="left"/>
              <w:rPr>
                <w:rFonts w:ascii="宋体" w:hAnsi="宋体" w:cs="宋体" w:eastAsia="宋体" w:hint="default"/>
                <w:sz w:val="21"/>
                <w:szCs w:val="21"/>
              </w:rPr>
            </w:pPr>
            <w:r>
              <w:rPr>
                <w:rFonts w:ascii="宋体" w:hAnsi="宋体" w:cs="宋体" w:eastAsia="宋体" w:hint="default"/>
                <w:sz w:val="21"/>
                <w:szCs w:val="21"/>
              </w:rPr>
              <w:t>高新技术企业认 定补助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left"/>
              <w:rPr>
                <w:rFonts w:ascii="宋体" w:hAnsi="宋体" w:cs="宋体" w:eastAsia="宋体" w:hint="default"/>
                <w:sz w:val="21"/>
                <w:szCs w:val="21"/>
              </w:rPr>
            </w:pPr>
            <w:r>
              <w:rPr>
                <w:rFonts w:ascii="宋体" w:hAnsi="宋体" w:cs="宋体" w:eastAsia="宋体" w:hint="default"/>
                <w:sz w:val="21"/>
                <w:szCs w:val="21"/>
              </w:rPr>
              <w:t>因研究开发、技术更新及改造等获 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1,460,000.00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7" w:right="54"/>
              <w:jc w:val="left"/>
              <w:rPr>
                <w:rFonts w:ascii="宋体" w:hAnsi="宋体" w:cs="宋体" w:eastAsia="宋体" w:hint="default"/>
                <w:sz w:val="21"/>
                <w:szCs w:val="21"/>
              </w:rPr>
            </w:pPr>
            <w:r>
              <w:rPr>
                <w:rFonts w:ascii="宋体" w:hAnsi="宋体" w:cs="宋体" w:eastAsia="宋体" w:hint="default"/>
                <w:sz w:val="21"/>
                <w:szCs w:val="21"/>
              </w:rPr>
              <w:t>创新基金项目补 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both"/>
              <w:rPr>
                <w:rFonts w:ascii="宋体" w:hAnsi="宋体" w:cs="宋体" w:eastAsia="宋体" w:hint="default"/>
                <w:sz w:val="21"/>
                <w:szCs w:val="21"/>
              </w:rPr>
            </w:pPr>
            <w:r>
              <w:rPr>
                <w:rFonts w:ascii="宋体" w:hAnsi="宋体" w:cs="宋体" w:eastAsia="宋体" w:hint="default"/>
                <w:sz w:val="21"/>
                <w:szCs w:val="21"/>
              </w:rPr>
              <w:t>因从事国家鼓励和扶持特定行业、 产业而获得的补助（按国家级政策 规定依法取得）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1,949,000.00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产业扶持资金</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both"/>
              <w:rPr>
                <w:rFonts w:ascii="宋体" w:hAnsi="宋体" w:cs="宋体" w:eastAsia="宋体" w:hint="default"/>
                <w:sz w:val="21"/>
                <w:szCs w:val="21"/>
              </w:rPr>
            </w:pPr>
            <w:r>
              <w:rPr>
                <w:rFonts w:ascii="宋体" w:hAnsi="宋体" w:cs="宋体" w:eastAsia="宋体" w:hint="default"/>
                <w:sz w:val="21"/>
                <w:szCs w:val="21"/>
              </w:rPr>
              <w:t>因从事国家鼓励和扶持特定行业、 产业而获得的补助（按国家级政策 规定依法取得）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651,500.00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682,940.00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人才补贴</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left"/>
              <w:rPr>
                <w:rFonts w:ascii="宋体" w:hAnsi="宋体" w:cs="宋体" w:eastAsia="宋体" w:hint="default"/>
                <w:sz w:val="21"/>
                <w:szCs w:val="21"/>
              </w:rPr>
            </w:pPr>
            <w:r>
              <w:rPr>
                <w:rFonts w:ascii="宋体" w:hAnsi="宋体" w:cs="宋体" w:eastAsia="宋体" w:hint="default"/>
                <w:sz w:val="21"/>
                <w:szCs w:val="21"/>
              </w:rPr>
              <w:t>因研究开发、技术更新及改造等获 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424,000.00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7"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7" w:right="54"/>
              <w:jc w:val="left"/>
              <w:rPr>
                <w:rFonts w:ascii="宋体" w:hAnsi="宋体" w:cs="宋体" w:eastAsia="宋体" w:hint="default"/>
                <w:sz w:val="21"/>
                <w:szCs w:val="21"/>
              </w:rPr>
            </w:pPr>
            <w:r>
              <w:rPr>
                <w:rFonts w:ascii="宋体" w:hAnsi="宋体" w:cs="宋体" w:eastAsia="宋体" w:hint="default"/>
                <w:sz w:val="21"/>
                <w:szCs w:val="21"/>
              </w:rPr>
              <w:t>创新平台补贴资 金</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7"/>
              <w:jc w:val="both"/>
              <w:rPr>
                <w:rFonts w:ascii="宋体" w:hAnsi="宋体" w:cs="宋体" w:eastAsia="宋体" w:hint="default"/>
                <w:sz w:val="21"/>
                <w:szCs w:val="21"/>
              </w:rPr>
            </w:pPr>
            <w:r>
              <w:rPr>
                <w:rFonts w:ascii="宋体" w:hAnsi="宋体" w:cs="宋体" w:eastAsia="宋体" w:hint="default"/>
                <w:sz w:val="21"/>
                <w:szCs w:val="21"/>
              </w:rPr>
              <w:t>因从事国家鼓励和扶持特定行业、 产业而获得的补助（按国家级政策 规定依法取得）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6840" w:h="11910" w:orient="landscape"/>
          <w:pgMar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48.339996pt;margin-top:107.12001pt;width:.480014pt;height:.9pt;mso-position-horizontal-relative:page;mso-position-vertical-relative:page;z-index:110224" type="#_x0000_t75" stroked="false">
            <v:imagedata r:id="rId547" o:title=""/>
          </v:shape>
        </w:pict>
      </w:r>
      <w:r>
        <w:rPr/>
        <w:pict>
          <v:shape style="position:absolute;margin-left:199.399994pt;margin-top:107.12001pt;width:.480014pt;height:.9pt;mso-position-horizontal-relative:page;mso-position-vertical-relative:page;z-index:110248" type="#_x0000_t75" stroked="false">
            <v:imagedata r:id="rId547" o:title=""/>
          </v:shape>
        </w:pict>
      </w:r>
      <w:r>
        <w:rPr/>
        <w:pict>
          <v:shape style="position:absolute;margin-left:263.119995pt;margin-top:107.12001pt;width:.480014pt;height:.9pt;mso-position-horizontal-relative:page;mso-position-vertical-relative:page;z-index:110272" type="#_x0000_t75" stroked="false">
            <v:imagedata r:id="rId547" o:title=""/>
          </v:shape>
        </w:pict>
      </w:r>
      <w:r>
        <w:rPr/>
        <w:pict>
          <v:shape style="position:absolute;margin-left:426.279999pt;margin-top:107.12001pt;width:.480014pt;height:.9pt;mso-position-horizontal-relative:page;mso-position-vertical-relative:page;z-index:110296" type="#_x0000_t75" stroked="false">
            <v:imagedata r:id="rId547" o:title=""/>
          </v:shape>
        </w:pict>
      </w:r>
      <w:r>
        <w:rPr/>
        <w:pict>
          <v:shape style="position:absolute;margin-left:490pt;margin-top:107.12001pt;width:.480014pt;height:.9pt;mso-position-horizontal-relative:page;mso-position-vertical-relative:page;z-index:110320" type="#_x0000_t75" stroked="false">
            <v:imagedata r:id="rId547" o:title=""/>
          </v:shape>
        </w:pict>
      </w:r>
      <w:r>
        <w:rPr/>
        <w:pict>
          <v:group style="position:absolute;margin-left:537.820007pt;margin-top:107.12001pt;width:78.4pt;height:1.4pt;mso-position-horizontal-relative:page;mso-position-vertical-relative:page;z-index:-1425712" coordorigin="10756,2142" coordsize="1568,28">
            <v:shape style="position:absolute;left:10756;top:2142;width:10;height:18" type="#_x0000_t75" stroked="false">
              <v:imagedata r:id="rId547" o:title=""/>
            </v:shape>
            <v:shape style="position:absolute;left:12314;top:2142;width:10;height:18" type="#_x0000_t75" stroked="false">
              <v:imagedata r:id="rId547" o:title=""/>
            </v:shape>
            <v:group style="position:absolute;left:10766;top:2165;width:1548;height:2" coordorigin="10766,2165" coordsize="1548,2">
              <v:shape style="position:absolute;left:10766;top:2165;width:1548;height:2" coordorigin="10766,2165" coordsize="1548,0" path="m10766,2165l12314,2165e" filled="false" stroked="true" strokeweight=".48pt" strokecolor="#000000">
                <v:path arrowok="t"/>
              </v:shape>
            </v:group>
            <w10:wrap type="none"/>
          </v:group>
        </w:pict>
      </w:r>
      <w:r>
        <w:rPr/>
        <w:pict>
          <v:shape style="position:absolute;margin-left:693.580017pt;margin-top:107.12001pt;width:.479984pt;height:.9pt;mso-position-horizontal-relative:page;mso-position-vertical-relative:page;z-index:110368" type="#_x0000_t75" stroked="false">
            <v:imagedata r:id="rId547" o:title=""/>
          </v:shape>
        </w:pict>
      </w:r>
      <w:r>
        <w:rPr/>
        <w:pict>
          <v:shape style="position:absolute;margin-left:148.339996pt;margin-top:143.059998pt;width:.480008pt;height:.66pt;mso-position-horizontal-relative:page;mso-position-vertical-relative:page;z-index:110392" type="#_x0000_t75" stroked="false">
            <v:imagedata r:id="rId546" o:title=""/>
          </v:shape>
        </w:pict>
      </w:r>
      <w:r>
        <w:rPr/>
        <w:pict>
          <v:shape style="position:absolute;margin-left:199.399994pt;margin-top:143.059998pt;width:.480008pt;height:.66pt;mso-position-horizontal-relative:page;mso-position-vertical-relative:page;z-index:110416" type="#_x0000_t75" stroked="false">
            <v:imagedata r:id="rId546" o:title=""/>
          </v:shape>
        </w:pict>
      </w:r>
      <w:r>
        <w:rPr/>
        <w:pict>
          <v:shape style="position:absolute;margin-left:263.119995pt;margin-top:143.059998pt;width:.480008pt;height:.66pt;mso-position-horizontal-relative:page;mso-position-vertical-relative:page;z-index:110440" type="#_x0000_t75" stroked="false">
            <v:imagedata r:id="rId546" o:title=""/>
          </v:shape>
        </w:pict>
      </w:r>
      <w:r>
        <w:rPr/>
        <w:pict>
          <v:shape style="position:absolute;margin-left:426.279999pt;margin-top:143.059998pt;width:.480008pt;height:.66pt;mso-position-horizontal-relative:page;mso-position-vertical-relative:page;z-index:110464" type="#_x0000_t75" stroked="false">
            <v:imagedata r:id="rId546" o:title=""/>
          </v:shape>
        </w:pict>
      </w:r>
      <w:r>
        <w:rPr/>
        <w:pict>
          <v:shape style="position:absolute;margin-left:490pt;margin-top:143.059998pt;width:.480008pt;height:.66pt;mso-position-horizontal-relative:page;mso-position-vertical-relative:page;z-index:110488" type="#_x0000_t75" stroked="false">
            <v:imagedata r:id="rId546" o:title=""/>
          </v:shape>
        </w:pict>
      </w:r>
      <w:r>
        <w:rPr/>
        <w:pict>
          <v:shape style="position:absolute;margin-left:537.820007pt;margin-top:143.059998pt;width:.479978pt;height:.66pt;mso-position-horizontal-relative:page;mso-position-vertical-relative:page;z-index:110512" type="#_x0000_t75" stroked="false">
            <v:imagedata r:id="rId546" o:title=""/>
          </v:shape>
        </w:pict>
      </w:r>
      <w:r>
        <w:rPr/>
        <w:pict>
          <v:shape style="position:absolute;margin-left:615.700012pt;margin-top:143.059998pt;width:.479978pt;height:.66pt;mso-position-horizontal-relative:page;mso-position-vertical-relative:page;z-index:110536" type="#_x0000_t75" stroked="false">
            <v:imagedata r:id="rId546" o:title=""/>
          </v:shape>
        </w:pict>
      </w:r>
      <w:r>
        <w:rPr/>
        <w:pict>
          <v:shape style="position:absolute;margin-left:693.580017pt;margin-top:143.059998pt;width:.479978pt;height:.66pt;mso-position-horizontal-relative:page;mso-position-vertical-relative:page;z-index:110560" type="#_x0000_t75" stroked="false">
            <v:imagedata r:id="rId546" o:title=""/>
          </v:shape>
        </w:pict>
      </w:r>
      <w:r>
        <w:rPr/>
        <w:pict>
          <v:shape style="position:absolute;margin-left:148.339996pt;margin-top:230.059998pt;width:.480008pt;height:.66pt;mso-position-horizontal-relative:page;mso-position-vertical-relative:page;z-index:110584" type="#_x0000_t75" stroked="false">
            <v:imagedata r:id="rId548" o:title=""/>
          </v:shape>
        </w:pict>
      </w:r>
      <w:r>
        <w:rPr/>
        <w:pict>
          <v:shape style="position:absolute;margin-left:199.399994pt;margin-top:230.059998pt;width:.480008pt;height:.66pt;mso-position-horizontal-relative:page;mso-position-vertical-relative:page;z-index:110608" type="#_x0000_t75" stroked="false">
            <v:imagedata r:id="rId548" o:title=""/>
          </v:shape>
        </w:pict>
      </w:r>
      <w:r>
        <w:rPr/>
        <w:pict>
          <v:shape style="position:absolute;margin-left:263.119995pt;margin-top:230.059998pt;width:.480008pt;height:.66pt;mso-position-horizontal-relative:page;mso-position-vertical-relative:page;z-index:110632" type="#_x0000_t75" stroked="false">
            <v:imagedata r:id="rId548" o:title=""/>
          </v:shape>
        </w:pict>
      </w:r>
      <w:r>
        <w:rPr/>
        <w:pict>
          <v:shape style="position:absolute;margin-left:426.279999pt;margin-top:230.059998pt;width:.480008pt;height:.66pt;mso-position-horizontal-relative:page;mso-position-vertical-relative:page;z-index:110656" type="#_x0000_t75" stroked="false">
            <v:imagedata r:id="rId548" o:title=""/>
          </v:shape>
        </w:pict>
      </w:r>
      <w:r>
        <w:rPr/>
        <w:pict>
          <v:shape style="position:absolute;margin-left:490pt;margin-top:230.059998pt;width:.480008pt;height:.66pt;mso-position-horizontal-relative:page;mso-position-vertical-relative:page;z-index:110680" type="#_x0000_t75" stroked="false">
            <v:imagedata r:id="rId548" o:title=""/>
          </v:shape>
        </w:pict>
      </w:r>
      <w:r>
        <w:rPr/>
        <w:pict>
          <v:shape style="position:absolute;margin-left:537.820007pt;margin-top:230.059998pt;width:.479978pt;height:.66pt;mso-position-horizontal-relative:page;mso-position-vertical-relative:page;z-index:110704" type="#_x0000_t75" stroked="false">
            <v:imagedata r:id="rId548" o:title=""/>
          </v:shape>
        </w:pict>
      </w:r>
      <w:r>
        <w:rPr/>
        <w:pict>
          <v:shape style="position:absolute;margin-left:615.700012pt;margin-top:230.059998pt;width:.479978pt;height:.66pt;mso-position-horizontal-relative:page;mso-position-vertical-relative:page;z-index:110728" type="#_x0000_t75" stroked="false">
            <v:imagedata r:id="rId548" o:title=""/>
          </v:shape>
        </w:pict>
      </w:r>
      <w:r>
        <w:rPr/>
        <w:pict>
          <v:shape style="position:absolute;margin-left:693.580017pt;margin-top:230.059998pt;width:.479978pt;height:.66pt;mso-position-horizontal-relative:page;mso-position-vertical-relative:page;z-index:110752" type="#_x0000_t75" stroked="false">
            <v:imagedata r:id="rId548" o:title=""/>
          </v:shape>
        </w:pict>
      </w:r>
      <w:r>
        <w:rPr/>
        <w:pict>
          <v:shape style="position:absolute;margin-left:148.339996pt;margin-top:265.779999pt;width:.480008pt;height:.66pt;mso-position-horizontal-relative:page;mso-position-vertical-relative:page;z-index:110776" type="#_x0000_t75" stroked="false">
            <v:imagedata r:id="rId549" o:title=""/>
          </v:shape>
        </w:pict>
      </w:r>
      <w:r>
        <w:rPr/>
        <w:pict>
          <v:shape style="position:absolute;margin-left:199.399994pt;margin-top:265.779999pt;width:.480008pt;height:.66pt;mso-position-horizontal-relative:page;mso-position-vertical-relative:page;z-index:110800" type="#_x0000_t75" stroked="false">
            <v:imagedata r:id="rId549" o:title=""/>
          </v:shape>
        </w:pict>
      </w:r>
      <w:r>
        <w:rPr/>
        <w:pict>
          <v:shape style="position:absolute;margin-left:263.119995pt;margin-top:265.779999pt;width:.480008pt;height:.66pt;mso-position-horizontal-relative:page;mso-position-vertical-relative:page;z-index:110824" type="#_x0000_t75" stroked="false">
            <v:imagedata r:id="rId549" o:title=""/>
          </v:shape>
        </w:pict>
      </w:r>
      <w:r>
        <w:rPr/>
        <w:pict>
          <v:shape style="position:absolute;margin-left:426.279999pt;margin-top:265.779999pt;width:.480008pt;height:.66pt;mso-position-horizontal-relative:page;mso-position-vertical-relative:page;z-index:110848" type="#_x0000_t75" stroked="false">
            <v:imagedata r:id="rId549" o:title=""/>
          </v:shape>
        </w:pict>
      </w:r>
      <w:r>
        <w:rPr/>
        <w:pict>
          <v:shape style="position:absolute;margin-left:490pt;margin-top:265.779999pt;width:.480008pt;height:.66pt;mso-position-horizontal-relative:page;mso-position-vertical-relative:page;z-index:110872" type="#_x0000_t75" stroked="false">
            <v:imagedata r:id="rId549" o:title=""/>
          </v:shape>
        </w:pict>
      </w:r>
      <w:r>
        <w:rPr/>
        <w:pict>
          <v:shape style="position:absolute;margin-left:537.820007pt;margin-top:265.779999pt;width:.479978pt;height:.66pt;mso-position-horizontal-relative:page;mso-position-vertical-relative:page;z-index:110896" type="#_x0000_t75" stroked="false">
            <v:imagedata r:id="rId549" o:title=""/>
          </v:shape>
        </w:pict>
      </w:r>
      <w:r>
        <w:rPr/>
        <w:pict>
          <v:shape style="position:absolute;margin-left:615.700012pt;margin-top:265.779999pt;width:.479978pt;height:.66pt;mso-position-horizontal-relative:page;mso-position-vertical-relative:page;z-index:110920" type="#_x0000_t75" stroked="false">
            <v:imagedata r:id="rId549" o:title=""/>
          </v:shape>
        </w:pict>
      </w:r>
      <w:r>
        <w:rPr/>
        <w:pict>
          <v:shape style="position:absolute;margin-left:693.580017pt;margin-top:265.779999pt;width:.479978pt;height:.66pt;mso-position-horizontal-relative:page;mso-position-vertical-relative:page;z-index:110944" type="#_x0000_t75" stroked="false">
            <v:imagedata r:id="rId549" o:title=""/>
          </v:shape>
        </w:pict>
      </w:r>
      <w:r>
        <w:rPr/>
        <w:pict>
          <v:shape style="position:absolute;margin-left:148.339996pt;margin-top:286.119995pt;width:.479996pt;height:.42pt;mso-position-horizontal-relative:page;mso-position-vertical-relative:page;z-index:110968" type="#_x0000_t75" stroked="false">
            <v:imagedata r:id="rId549" o:title=""/>
          </v:shape>
        </w:pict>
      </w:r>
      <w:r>
        <w:rPr/>
        <w:pict>
          <v:shape style="position:absolute;margin-left:199.399994pt;margin-top:286.119995pt;width:.479996pt;height:.42pt;mso-position-horizontal-relative:page;mso-position-vertical-relative:page;z-index:110992" type="#_x0000_t75" stroked="false">
            <v:imagedata r:id="rId549" o:title=""/>
          </v:shape>
        </w:pict>
      </w:r>
      <w:r>
        <w:rPr/>
        <w:pict>
          <v:shape style="position:absolute;margin-left:263.119995pt;margin-top:286.119995pt;width:.479996pt;height:.42pt;mso-position-horizontal-relative:page;mso-position-vertical-relative:page;z-index:111016" type="#_x0000_t75" stroked="false">
            <v:imagedata r:id="rId549" o:title=""/>
          </v:shape>
        </w:pict>
      </w:r>
      <w:r>
        <w:rPr/>
        <w:pict>
          <v:shape style="position:absolute;margin-left:426.279999pt;margin-top:286.119995pt;width:.479996pt;height:.42pt;mso-position-horizontal-relative:page;mso-position-vertical-relative:page;z-index:111040" type="#_x0000_t75" stroked="false">
            <v:imagedata r:id="rId549" o:title=""/>
          </v:shape>
        </w:pict>
      </w:r>
      <w:r>
        <w:rPr/>
        <w:pict>
          <v:shape style="position:absolute;margin-left:490pt;margin-top:286.119995pt;width:.479996pt;height:.42pt;mso-position-horizontal-relative:page;mso-position-vertical-relative:page;z-index:111064" type="#_x0000_t75" stroked="false">
            <v:imagedata r:id="rId549" o:title=""/>
          </v:shape>
        </w:pict>
      </w:r>
      <w:r>
        <w:rPr/>
        <w:pict>
          <v:shape style="position:absolute;margin-left:537.820007pt;margin-top:286.119995pt;width:.479965pt;height:.42pt;mso-position-horizontal-relative:page;mso-position-vertical-relative:page;z-index:111088" type="#_x0000_t75" stroked="false">
            <v:imagedata r:id="rId549" o:title=""/>
          </v:shape>
        </w:pict>
      </w:r>
      <w:r>
        <w:rPr/>
        <w:pict>
          <v:shape style="position:absolute;margin-left:615.700012pt;margin-top:286.119995pt;width:.479965pt;height:.42pt;mso-position-horizontal-relative:page;mso-position-vertical-relative:page;z-index:111112" type="#_x0000_t75" stroked="false">
            <v:imagedata r:id="rId549" o:title=""/>
          </v:shape>
        </w:pict>
      </w:r>
      <w:r>
        <w:rPr/>
        <w:pict>
          <v:shape style="position:absolute;margin-left:693.580017pt;margin-top:286.119995pt;width:.479965pt;height:.42pt;mso-position-horizontal-relative:page;mso-position-vertical-relative:page;z-index:111136" type="#_x0000_t75" stroked="false">
            <v:imagedata r:id="rId549" o:title=""/>
          </v:shape>
        </w:pict>
      </w:r>
      <w:r>
        <w:rPr/>
        <w:pict>
          <v:shape style="position:absolute;margin-left:148.339996pt;margin-top:306.220001pt;width:.479996pt;height:.42pt;mso-position-horizontal-relative:page;mso-position-vertical-relative:page;z-index:111160" type="#_x0000_t75" stroked="false">
            <v:imagedata r:id="rId549" o:title=""/>
          </v:shape>
        </w:pict>
      </w:r>
      <w:r>
        <w:rPr/>
        <w:pict>
          <v:shape style="position:absolute;margin-left:199.399994pt;margin-top:306.220001pt;width:.479996pt;height:.42pt;mso-position-horizontal-relative:page;mso-position-vertical-relative:page;z-index:111184" type="#_x0000_t75" stroked="false">
            <v:imagedata r:id="rId549" o:title=""/>
          </v:shape>
        </w:pict>
      </w:r>
      <w:r>
        <w:rPr/>
        <w:pict>
          <v:shape style="position:absolute;margin-left:263.119995pt;margin-top:306.220001pt;width:.479996pt;height:.42pt;mso-position-horizontal-relative:page;mso-position-vertical-relative:page;z-index:111208" type="#_x0000_t75" stroked="false">
            <v:imagedata r:id="rId549" o:title=""/>
          </v:shape>
        </w:pict>
      </w:r>
      <w:r>
        <w:rPr/>
        <w:pict>
          <v:shape style="position:absolute;margin-left:426.279999pt;margin-top:306.220001pt;width:.479996pt;height:.42pt;mso-position-horizontal-relative:page;mso-position-vertical-relative:page;z-index:111232" type="#_x0000_t75" stroked="false">
            <v:imagedata r:id="rId549" o:title=""/>
          </v:shape>
        </w:pict>
      </w:r>
      <w:r>
        <w:rPr/>
        <w:pict>
          <v:shape style="position:absolute;margin-left:490pt;margin-top:306.220001pt;width:.479996pt;height:.42pt;mso-position-horizontal-relative:page;mso-position-vertical-relative:page;z-index:111256" type="#_x0000_t75" stroked="false">
            <v:imagedata r:id="rId549" o:title=""/>
          </v:shape>
        </w:pict>
      </w:r>
      <w:r>
        <w:rPr/>
        <w:pict>
          <v:shape style="position:absolute;margin-left:537.820007pt;margin-top:306.220001pt;width:.479965pt;height:.42pt;mso-position-horizontal-relative:page;mso-position-vertical-relative:page;z-index:111280" type="#_x0000_t75" stroked="false">
            <v:imagedata r:id="rId549" o:title=""/>
          </v:shape>
        </w:pict>
      </w:r>
      <w:r>
        <w:rPr/>
        <w:pict>
          <v:shape style="position:absolute;margin-left:615.700012pt;margin-top:306.220001pt;width:.479965pt;height:.42pt;mso-position-horizontal-relative:page;mso-position-vertical-relative:page;z-index:111304" type="#_x0000_t75" stroked="false">
            <v:imagedata r:id="rId549" o:title=""/>
          </v:shape>
        </w:pict>
      </w:r>
      <w:r>
        <w:rPr/>
        <w:pict>
          <v:shape style="position:absolute;margin-left:693.580017pt;margin-top:306.220001pt;width:.479965pt;height:.42pt;mso-position-horizontal-relative:page;mso-position-vertical-relative:page;z-index:111328" type="#_x0000_t75" stroked="false">
            <v:imagedata r:id="rId549" o:title=""/>
          </v:shape>
        </w:pict>
      </w:r>
    </w:p>
    <w:tbl>
      <w:tblPr>
        <w:tblW w:w="0" w:type="auto"/>
        <w:jc w:val="left"/>
        <w:tblInd w:w="113" w:type="dxa"/>
        <w:tblLayout w:type="fixed"/>
        <w:tblCellMar>
          <w:top w:w="0" w:type="dxa"/>
          <w:left w:w="0" w:type="dxa"/>
          <w:bottom w:w="0" w:type="dxa"/>
          <w:right w:w="0" w:type="dxa"/>
        </w:tblCellMar>
        <w:tblLook w:val="01E0"/>
      </w:tblPr>
      <w:tblGrid>
        <w:gridCol w:w="1559"/>
        <w:gridCol w:w="1021"/>
        <w:gridCol w:w="1274"/>
        <w:gridCol w:w="3263"/>
        <w:gridCol w:w="1274"/>
        <w:gridCol w:w="956"/>
        <w:gridCol w:w="1558"/>
        <w:gridCol w:w="1558"/>
        <w:gridCol w:w="1551"/>
      </w:tblGrid>
      <w:tr>
        <w:trPr>
          <w:trHeight w:val="1041" w:hRule="exact"/>
        </w:trPr>
        <w:tc>
          <w:tcPr>
            <w:tcW w:w="1559"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工业设计奖</w:t>
            </w:r>
          </w:p>
        </w:tc>
        <w:tc>
          <w:tcPr>
            <w:tcW w:w="10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3263"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before="26"/>
              <w:ind w:left="23" w:right="77"/>
              <w:jc w:val="both"/>
              <w:rPr>
                <w:rFonts w:ascii="宋体" w:hAnsi="宋体" w:cs="宋体" w:eastAsia="宋体" w:hint="default"/>
                <w:sz w:val="21"/>
                <w:szCs w:val="21"/>
              </w:rPr>
            </w:pPr>
            <w:r>
              <w:rPr>
                <w:rFonts w:ascii="宋体" w:hAnsi="宋体" w:cs="宋体" w:eastAsia="宋体" w:hint="default"/>
                <w:sz w:val="21"/>
                <w:szCs w:val="21"/>
              </w:rPr>
              <w:t>因从事国家鼓励和扶持特定行业、 产业而获得的补助（按国家级政策 规定依法取得）</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551"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77"/>
              <w:jc w:val="left"/>
              <w:rPr>
                <w:rFonts w:ascii="宋体" w:hAnsi="宋体" w:cs="宋体" w:eastAsia="宋体" w:hint="default"/>
                <w:sz w:val="21"/>
                <w:szCs w:val="21"/>
              </w:rPr>
            </w:pPr>
            <w:r>
              <w:rPr>
                <w:rFonts w:ascii="宋体" w:hAnsi="宋体" w:cs="宋体" w:eastAsia="宋体" w:hint="default"/>
                <w:sz w:val="21"/>
                <w:szCs w:val="21"/>
              </w:rPr>
              <w:t>因研究开发、技术更新及改造等获 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168,214.00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53,000.00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税务局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77"/>
              <w:jc w:val="both"/>
              <w:rPr>
                <w:rFonts w:ascii="宋体" w:hAnsi="宋体" w:cs="宋体" w:eastAsia="宋体" w:hint="default"/>
                <w:sz w:val="21"/>
                <w:szCs w:val="21"/>
              </w:rPr>
            </w:pPr>
            <w:r>
              <w:rPr>
                <w:rFonts w:ascii="宋体" w:hAnsi="宋体" w:cs="宋体" w:eastAsia="宋体" w:hint="default"/>
                <w:sz w:val="21"/>
                <w:szCs w:val="21"/>
              </w:rPr>
              <w:t>因从事国家鼓励和扶持特定行业、 产业而获得的补助（按国家级政策 规定依法取得）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11,527,762.39</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科技进步创新奖</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77"/>
              <w:jc w:val="left"/>
              <w:rPr>
                <w:rFonts w:ascii="宋体" w:hAnsi="宋体" w:cs="宋体" w:eastAsia="宋体" w:hint="default"/>
                <w:sz w:val="21"/>
                <w:szCs w:val="21"/>
              </w:rPr>
            </w:pPr>
            <w:r>
              <w:rPr>
                <w:rFonts w:ascii="宋体" w:hAnsi="宋体" w:cs="宋体" w:eastAsia="宋体" w:hint="default"/>
                <w:sz w:val="21"/>
                <w:szCs w:val="21"/>
              </w:rPr>
              <w:t>因研究开发、技术更新及改造等获 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110,000.00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上市政策扶持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财政局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77"/>
              <w:jc w:val="left"/>
              <w:rPr>
                <w:rFonts w:ascii="宋体" w:hAnsi="宋体" w:cs="宋体" w:eastAsia="宋体" w:hint="default"/>
                <w:sz w:val="21"/>
                <w:szCs w:val="21"/>
              </w:rPr>
            </w:pPr>
            <w:r>
              <w:rPr>
                <w:rFonts w:ascii="宋体" w:hAnsi="宋体" w:cs="宋体" w:eastAsia="宋体" w:hint="default"/>
                <w:sz w:val="21"/>
                <w:szCs w:val="21"/>
              </w:rPr>
              <w:t>因符合地方政府招商引资等地方性 扶持政策而获得的补助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5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5,876,214.00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16,357,916.39</w:t>
            </w:r>
          </w:p>
        </w:tc>
        <w:tc>
          <w:tcPr>
            <w:tcW w:w="155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67" w:footer="979" w:top="1060" w:bottom="1160" w:left="1280" w:right="0"/>
        </w:sectPr>
      </w:pPr>
    </w:p>
    <w:p>
      <w:pPr>
        <w:spacing w:line="240" w:lineRule="auto" w:before="11"/>
        <w:rPr>
          <w:rFonts w:ascii="Times New Roman" w:hAnsi="Times New Roman" w:cs="Times New Roman" w:eastAsia="Times New Roman" w:hint="default"/>
          <w:sz w:val="26"/>
          <w:szCs w:val="26"/>
        </w:rPr>
      </w:pPr>
      <w:r>
        <w:rPr/>
        <w:pict>
          <v:group style="position:absolute;margin-left:295.47998pt;margin-top:690.340027pt;width:.5pt;height:59.6pt;mso-position-horizontal-relative:page;mso-position-vertical-relative:page;z-index:-1424608" coordorigin="5910,13807" coordsize="10,1192">
            <v:shape style="position:absolute;left:5910;top:13807;width:10;height:13" type="#_x0000_t75" stroked="false">
              <v:imagedata r:id="rId549" o:title=""/>
            </v:shape>
            <v:group style="position:absolute;left:5910;top:13849;width:10;height:20" coordorigin="5910,13849" coordsize="10,20">
              <v:shape style="position:absolute;left:5910;top:13849;width:10;height:20" coordorigin="5910,13849" coordsize="10,20" path="m5910,13868l5919,13868,5919,13849,5910,13849,5910,13868xe" filled="true" fillcolor="#000000" stroked="false">
                <v:path arrowok="t"/>
                <v:fill type="solid"/>
              </v:shape>
            </v:group>
            <v:group style="position:absolute;left:5910;top:13868;width:10;height:20" coordorigin="5910,13868" coordsize="10,20">
              <v:shape style="position:absolute;left:5910;top:13868;width:10;height:20" coordorigin="5910,13868" coordsize="10,20" path="m5910,13887l5919,13887,5919,13868,5910,13868,5910,13887xe" filled="true" fillcolor="#000000" stroked="false">
                <v:path arrowok="t"/>
                <v:fill type="solid"/>
              </v:shape>
            </v:group>
            <v:group style="position:absolute;left:5910;top:13887;width:10;height:20" coordorigin="5910,13887" coordsize="10,20">
              <v:shape style="position:absolute;left:5910;top:13887;width:10;height:20" coordorigin="5910,13887" coordsize="10,20" path="m5910,13906l5919,13906,5919,13887,5910,13887,5910,13906xe" filled="true" fillcolor="#000000" stroked="false">
                <v:path arrowok="t"/>
                <v:fill type="solid"/>
              </v:shape>
            </v:group>
            <v:group style="position:absolute;left:5910;top:13906;width:10;height:20" coordorigin="5910,13906" coordsize="10,20">
              <v:shape style="position:absolute;left:5910;top:13906;width:10;height:20" coordorigin="5910,13906" coordsize="10,20" path="m5910,13926l5919,13926,5919,13906,5910,13906,5910,13926xe" filled="true" fillcolor="#000000" stroked="false">
                <v:path arrowok="t"/>
                <v:fill type="solid"/>
              </v:shape>
            </v:group>
            <v:group style="position:absolute;left:5910;top:13926;width:10;height:20" coordorigin="5910,13926" coordsize="10,20">
              <v:shape style="position:absolute;left:5910;top:13926;width:10;height:20" coordorigin="5910,13926" coordsize="10,20" path="m5910,13945l5919,13945,5919,13926,5910,13926,5910,13945xe" filled="true" fillcolor="#000000" stroked="false">
                <v:path arrowok="t"/>
                <v:fill type="solid"/>
              </v:shape>
            </v:group>
            <v:group style="position:absolute;left:5910;top:13945;width:10;height:20" coordorigin="5910,13945" coordsize="10,20">
              <v:shape style="position:absolute;left:5910;top:13945;width:10;height:20" coordorigin="5910,13945" coordsize="10,20" path="m5910,13964l5919,13964,5919,13945,5910,13945,5910,13964xe" filled="true" fillcolor="#000000" stroked="false">
                <v:path arrowok="t"/>
                <v:fill type="solid"/>
              </v:shape>
            </v:group>
            <v:group style="position:absolute;left:5910;top:13964;width:10;height:20" coordorigin="5910,13964" coordsize="10,20">
              <v:shape style="position:absolute;left:5910;top:13964;width:10;height:20" coordorigin="5910,13964" coordsize="10,20" path="m5910,13983l5919,13983,5919,13964,5910,13964,5910,13983xe" filled="true" fillcolor="#000000" stroked="false">
                <v:path arrowok="t"/>
                <v:fill type="solid"/>
              </v:shape>
            </v:group>
            <v:group style="position:absolute;left:5910;top:13983;width:10;height:20" coordorigin="5910,13983" coordsize="10,20">
              <v:shape style="position:absolute;left:5910;top:13983;width:10;height:20" coordorigin="5910,13983" coordsize="10,20" path="m5910,14002l5919,14002,5919,13983,5910,13983,5910,14002xe" filled="true" fillcolor="#000000" stroked="false">
                <v:path arrowok="t"/>
                <v:fill type="solid"/>
              </v:shape>
            </v:group>
            <v:group style="position:absolute;left:5910;top:14002;width:10;height:20" coordorigin="5910,14002" coordsize="10,20">
              <v:shape style="position:absolute;left:5910;top:14002;width:10;height:20" coordorigin="5910,14002" coordsize="10,20" path="m5910,14022l5919,14022,5919,14002,5910,14002,5910,14022xe" filled="true" fillcolor="#000000" stroked="false">
                <v:path arrowok="t"/>
                <v:fill type="solid"/>
              </v:shape>
            </v:group>
            <v:group style="position:absolute;left:5910;top:14022;width:10;height:20" coordorigin="5910,14022" coordsize="10,20">
              <v:shape style="position:absolute;left:5910;top:14022;width:10;height:20" coordorigin="5910,14022" coordsize="10,20" path="m5910,14041l5919,14041,5919,14022,5910,14022,5910,14041xe" filled="true" fillcolor="#000000" stroked="false">
                <v:path arrowok="t"/>
                <v:fill type="solid"/>
              </v:shape>
            </v:group>
            <v:group style="position:absolute;left:5910;top:14041;width:10;height:20" coordorigin="5910,14041" coordsize="10,20">
              <v:shape style="position:absolute;left:5910;top:14041;width:10;height:20" coordorigin="5910,14041" coordsize="10,20" path="m5910,14060l5919,14060,5919,14041,5910,14041,5910,14060xe" filled="true" fillcolor="#000000" stroked="false">
                <v:path arrowok="t"/>
                <v:fill type="solid"/>
              </v:shape>
            </v:group>
            <v:group style="position:absolute;left:5910;top:14060;width:10;height:20" coordorigin="5910,14060" coordsize="10,20">
              <v:shape style="position:absolute;left:5910;top:14060;width:10;height:20" coordorigin="5910,14060" coordsize="10,20" path="m5910,14080l5919,14080,5919,14060,5910,14060,5910,14080xe" filled="true" fillcolor="#000000" stroked="false">
                <v:path arrowok="t"/>
                <v:fill type="solid"/>
              </v:shape>
            </v:group>
            <v:group style="position:absolute;left:5910;top:14080;width:10;height:20" coordorigin="5910,14080" coordsize="10,20">
              <v:shape style="position:absolute;left:5910;top:14080;width:10;height:20" coordorigin="5910,14080" coordsize="10,20" path="m5910,14099l5919,14099,5919,14080,5910,14080,5910,14099xe" filled="true" fillcolor="#000000" stroked="false">
                <v:path arrowok="t"/>
                <v:fill type="solid"/>
              </v:shape>
            </v:group>
            <v:group style="position:absolute;left:5910;top:14099;width:10;height:20" coordorigin="5910,14099" coordsize="10,20">
              <v:shape style="position:absolute;left:5910;top:14099;width:10;height:20" coordorigin="5910,14099" coordsize="10,20" path="m5910,14118l5919,14118,5919,14099,5910,14099,5910,14118xe" filled="true" fillcolor="#000000" stroked="false">
                <v:path arrowok="t"/>
                <v:fill type="solid"/>
              </v:shape>
            </v:group>
            <v:group style="position:absolute;left:5910;top:14118;width:10;height:20" coordorigin="5910,14118" coordsize="10,20">
              <v:shape style="position:absolute;left:5910;top:14118;width:10;height:20" coordorigin="5910,14118" coordsize="10,20" path="m5910,14137l5919,14137,5919,14118,5910,14118,5910,14137xe" filled="true" fillcolor="#000000" stroked="false">
                <v:path arrowok="t"/>
                <v:fill type="solid"/>
              </v:shape>
            </v:group>
            <v:group style="position:absolute;left:5910;top:14137;width:10;height:20" coordorigin="5910,14137" coordsize="10,20">
              <v:shape style="position:absolute;left:5910;top:14137;width:10;height:20" coordorigin="5910,14137" coordsize="10,20" path="m5910,14156l5919,14156,5919,14137,5910,14137,5910,14156xe" filled="true" fillcolor="#000000" stroked="false">
                <v:path arrowok="t"/>
                <v:fill type="solid"/>
              </v:shape>
            </v:group>
            <v:group style="position:absolute;left:5910;top:14156;width:10;height:20" coordorigin="5910,14156" coordsize="10,20">
              <v:shape style="position:absolute;left:5910;top:14156;width:10;height:20" coordorigin="5910,14156" coordsize="10,20" path="m5910,14176l5919,14176,5919,14156,5910,14156,5910,14176xe" filled="true" fillcolor="#000000" stroked="false">
                <v:path arrowok="t"/>
                <v:fill type="solid"/>
              </v:shape>
            </v:group>
            <v:group style="position:absolute;left:5910;top:14176;width:10;height:20" coordorigin="5910,14176" coordsize="10,20">
              <v:shape style="position:absolute;left:5910;top:14176;width:10;height:20" coordorigin="5910,14176" coordsize="10,20" path="m5910,14195l5919,14195,5919,14176,5910,14176,5910,14195xe" filled="true" fillcolor="#000000" stroked="false">
                <v:path arrowok="t"/>
                <v:fill type="solid"/>
              </v:shape>
              <v:shape style="position:absolute;left:5910;top:14214;width:10;height:8" type="#_x0000_t75" stroked="false">
                <v:imagedata r:id="rId549" o:title=""/>
              </v:shape>
            </v:group>
            <v:group style="position:absolute;left:5910;top:14251;width:10;height:20" coordorigin="5910,14251" coordsize="10,20">
              <v:shape style="position:absolute;left:5910;top:14251;width:10;height:20" coordorigin="5910,14251" coordsize="10,20" path="m5910,14270l5919,14270,5919,14251,5910,14251,5910,14270xe" filled="true" fillcolor="#000000" stroked="false">
                <v:path arrowok="t"/>
                <v:fill type="solid"/>
              </v:shape>
            </v:group>
            <v:group style="position:absolute;left:5910;top:14270;width:10;height:20" coordorigin="5910,14270" coordsize="10,20">
              <v:shape style="position:absolute;left:5910;top:14270;width:10;height:20" coordorigin="5910,14270" coordsize="10,20" path="m5910,14290l5919,14290,5919,14270,5910,14270,5910,14290xe" filled="true" fillcolor="#000000" stroked="false">
                <v:path arrowok="t"/>
                <v:fill type="solid"/>
              </v:shape>
            </v:group>
            <v:group style="position:absolute;left:5910;top:14290;width:10;height:20" coordorigin="5910,14290" coordsize="10,20">
              <v:shape style="position:absolute;left:5910;top:14290;width:10;height:20" coordorigin="5910,14290" coordsize="10,20" path="m5910,14309l5919,14309,5919,14290,5910,14290,5910,14309xe" filled="true" fillcolor="#000000" stroked="false">
                <v:path arrowok="t"/>
                <v:fill type="solid"/>
              </v:shape>
            </v:group>
            <v:group style="position:absolute;left:5910;top:14309;width:10;height:20" coordorigin="5910,14309" coordsize="10,20">
              <v:shape style="position:absolute;left:5910;top:14309;width:10;height:20" coordorigin="5910,14309" coordsize="10,20" path="m5910,14328l5919,14328,5919,14309,5910,14309,5910,14328xe" filled="true" fillcolor="#000000" stroked="false">
                <v:path arrowok="t"/>
                <v:fill type="solid"/>
              </v:shape>
            </v:group>
            <v:group style="position:absolute;left:5910;top:14328;width:10;height:20" coordorigin="5910,14328" coordsize="10,20">
              <v:shape style="position:absolute;left:5910;top:14328;width:10;height:20" coordorigin="5910,14328" coordsize="10,20" path="m5910,14347l5919,14347,5919,14328,5910,14328,5910,14347xe" filled="true" fillcolor="#000000" stroked="false">
                <v:path arrowok="t"/>
                <v:fill type="solid"/>
              </v:shape>
            </v:group>
            <v:group style="position:absolute;left:5910;top:14347;width:10;height:20" coordorigin="5910,14347" coordsize="10,20">
              <v:shape style="position:absolute;left:5910;top:14347;width:10;height:20" coordorigin="5910,14347" coordsize="10,20" path="m5910,14366l5919,14366,5919,14347,5910,14347,5910,14366xe" filled="true" fillcolor="#000000" stroked="false">
                <v:path arrowok="t"/>
                <v:fill type="solid"/>
              </v:shape>
            </v:group>
            <v:group style="position:absolute;left:5910;top:14366;width:10;height:20" coordorigin="5910,14366" coordsize="10,20">
              <v:shape style="position:absolute;left:5910;top:14366;width:10;height:20" coordorigin="5910,14366" coordsize="10,20" path="m5910,14386l5919,14386,5919,14366,5910,14366,5910,14386xe" filled="true" fillcolor="#000000" stroked="false">
                <v:path arrowok="t"/>
                <v:fill type="solid"/>
              </v:shape>
            </v:group>
            <v:group style="position:absolute;left:5910;top:14386;width:10;height:20" coordorigin="5910,14386" coordsize="10,20">
              <v:shape style="position:absolute;left:5910;top:14386;width:10;height:20" coordorigin="5910,14386" coordsize="10,20" path="m5910,14405l5919,14405,5919,14386,5910,14386,5910,14405xe" filled="true" fillcolor="#000000" stroked="false">
                <v:path arrowok="t"/>
                <v:fill type="solid"/>
              </v:shape>
            </v:group>
            <v:group style="position:absolute;left:5910;top:14405;width:10;height:20" coordorigin="5910,14405" coordsize="10,20">
              <v:shape style="position:absolute;left:5910;top:14405;width:10;height:20" coordorigin="5910,14405" coordsize="10,20" path="m5910,14424l5919,14424,5919,14405,5910,14405,5910,14424xe" filled="true" fillcolor="#000000" stroked="false">
                <v:path arrowok="t"/>
                <v:fill type="solid"/>
              </v:shape>
            </v:group>
            <v:group style="position:absolute;left:5910;top:14424;width:10;height:20" coordorigin="5910,14424" coordsize="10,20">
              <v:shape style="position:absolute;left:5910;top:14424;width:10;height:20" coordorigin="5910,14424" coordsize="10,20" path="m5910,14443l5919,14443,5919,14424,5910,14424,5910,14443xe" filled="true" fillcolor="#000000" stroked="false">
                <v:path arrowok="t"/>
                <v:fill type="solid"/>
              </v:shape>
            </v:group>
            <v:group style="position:absolute;left:5910;top:14443;width:10;height:20" coordorigin="5910,14443" coordsize="10,20">
              <v:shape style="position:absolute;left:5910;top:14443;width:10;height:20" coordorigin="5910,14443" coordsize="10,20" path="m5910,14462l5919,14462,5919,14443,5910,14443,5910,14462xe" filled="true" fillcolor="#000000" stroked="false">
                <v:path arrowok="t"/>
                <v:fill type="solid"/>
              </v:shape>
            </v:group>
            <v:group style="position:absolute;left:5910;top:14462;width:10;height:20" coordorigin="5910,14462" coordsize="10,20">
              <v:shape style="position:absolute;left:5910;top:14462;width:10;height:20" coordorigin="5910,14462" coordsize="10,20" path="m5910,14482l5919,14482,5919,14462,5910,14462,5910,14482xe" filled="true" fillcolor="#000000" stroked="false">
                <v:path arrowok="t"/>
                <v:fill type="solid"/>
              </v:shape>
            </v:group>
            <v:group style="position:absolute;left:5910;top:14482;width:10;height:20" coordorigin="5910,14482" coordsize="10,20">
              <v:shape style="position:absolute;left:5910;top:14482;width:10;height:20" coordorigin="5910,14482" coordsize="10,20" path="m5910,14501l5919,14501,5919,14482,5910,14482,5910,14501xe" filled="true" fillcolor="#000000" stroked="false">
                <v:path arrowok="t"/>
                <v:fill type="solid"/>
              </v:shape>
            </v:group>
            <v:group style="position:absolute;left:5910;top:14501;width:10;height:20" coordorigin="5910,14501" coordsize="10,20">
              <v:shape style="position:absolute;left:5910;top:14501;width:10;height:20" coordorigin="5910,14501" coordsize="10,20" path="m5910,14520l5919,14520,5919,14501,5910,14501,5910,14520xe" filled="true" fillcolor="#000000" stroked="false">
                <v:path arrowok="t"/>
                <v:fill type="solid"/>
              </v:shape>
            </v:group>
            <v:group style="position:absolute;left:5910;top:14520;width:10;height:20" coordorigin="5910,14520" coordsize="10,20">
              <v:shape style="position:absolute;left:5910;top:14520;width:10;height:20" coordorigin="5910,14520" coordsize="10,20" path="m5910,14539l5919,14539,5919,14520,5910,14520,5910,14539xe" filled="true" fillcolor="#000000" stroked="false">
                <v:path arrowok="t"/>
                <v:fill type="solid"/>
              </v:shape>
            </v:group>
            <v:group style="position:absolute;left:5910;top:14539;width:10;height:20" coordorigin="5910,14539" coordsize="10,20">
              <v:shape style="position:absolute;left:5910;top:14539;width:10;height:20" coordorigin="5910,14539" coordsize="10,20" path="m5910,14558l5919,14558,5919,14539,5910,14539,5910,14558xe" filled="true" fillcolor="#000000" stroked="false">
                <v:path arrowok="t"/>
                <v:fill type="solid"/>
              </v:shape>
            </v:group>
            <v:group style="position:absolute;left:5910;top:14558;width:10;height:20" coordorigin="5910,14558" coordsize="10,20">
              <v:shape style="position:absolute;left:5910;top:14558;width:10;height:20" coordorigin="5910,14558" coordsize="10,20" path="m5910,14578l5919,14578,5919,14558,5910,14558,5910,14578xe" filled="true" fillcolor="#000000" stroked="false">
                <v:path arrowok="t"/>
                <v:fill type="solid"/>
              </v:shape>
            </v:group>
            <v:group style="position:absolute;left:5910;top:14578;width:10;height:20" coordorigin="5910,14578" coordsize="10,20">
              <v:shape style="position:absolute;left:5910;top:14578;width:10;height:20" coordorigin="5910,14578" coordsize="10,20" path="m5910,14597l5919,14597,5919,14578,5910,14578,5910,14597xe" filled="true" fillcolor="#000000" stroked="false">
                <v:path arrowok="t"/>
                <v:fill type="solid"/>
              </v:shape>
              <v:shape style="position:absolute;left:5910;top:14616;width:10;height:8" type="#_x0000_t75" stroked="false">
                <v:imagedata r:id="rId549" o:title=""/>
              </v:shape>
            </v:group>
            <v:group style="position:absolute;left:5910;top:14653;width:10;height:20" coordorigin="5910,14653" coordsize="10,20">
              <v:shape style="position:absolute;left:5910;top:14653;width:10;height:20" coordorigin="5910,14653" coordsize="10,20" path="m5910,14672l5919,14672,5919,14653,5910,14653,5910,14672xe" filled="true" fillcolor="#000000" stroked="false">
                <v:path arrowok="t"/>
                <v:fill type="solid"/>
              </v:shape>
            </v:group>
            <v:group style="position:absolute;left:5910;top:14672;width:10;height:20" coordorigin="5910,14672" coordsize="10,20">
              <v:shape style="position:absolute;left:5910;top:14672;width:10;height:20" coordorigin="5910,14672" coordsize="10,20" path="m5910,14692l5919,14692,5919,14672,5910,14672,5910,14692xe" filled="true" fillcolor="#000000" stroked="false">
                <v:path arrowok="t"/>
                <v:fill type="solid"/>
              </v:shape>
            </v:group>
            <v:group style="position:absolute;left:5910;top:14692;width:10;height:20" coordorigin="5910,14692" coordsize="10,20">
              <v:shape style="position:absolute;left:5910;top:14692;width:10;height:20" coordorigin="5910,14692" coordsize="10,20" path="m5910,14711l5919,14711,5919,14692,5910,14692,5910,14711xe" filled="true" fillcolor="#000000" stroked="false">
                <v:path arrowok="t"/>
                <v:fill type="solid"/>
              </v:shape>
            </v:group>
            <v:group style="position:absolute;left:5910;top:14711;width:10;height:20" coordorigin="5910,14711" coordsize="10,20">
              <v:shape style="position:absolute;left:5910;top:14711;width:10;height:20" coordorigin="5910,14711" coordsize="10,20" path="m5910,14730l5919,14730,5919,14711,5910,14711,5910,14730xe" filled="true" fillcolor="#000000" stroked="false">
                <v:path arrowok="t"/>
                <v:fill type="solid"/>
              </v:shape>
            </v:group>
            <v:group style="position:absolute;left:5910;top:14730;width:10;height:20" coordorigin="5910,14730" coordsize="10,20">
              <v:shape style="position:absolute;left:5910;top:14730;width:10;height:20" coordorigin="5910,14730" coordsize="10,20" path="m5910,14749l5919,14749,5919,14730,5910,14730,5910,14749xe" filled="true" fillcolor="#000000" stroked="false">
                <v:path arrowok="t"/>
                <v:fill type="solid"/>
              </v:shape>
            </v:group>
            <v:group style="position:absolute;left:5910;top:14749;width:10;height:20" coordorigin="5910,14749" coordsize="10,20">
              <v:shape style="position:absolute;left:5910;top:14749;width:10;height:20" coordorigin="5910,14749" coordsize="10,20" path="m5910,14768l5919,14768,5919,14749,5910,14749,5910,14768xe" filled="true" fillcolor="#000000" stroked="false">
                <v:path arrowok="t"/>
                <v:fill type="solid"/>
              </v:shape>
            </v:group>
            <v:group style="position:absolute;left:5910;top:14768;width:10;height:20" coordorigin="5910,14768" coordsize="10,20">
              <v:shape style="position:absolute;left:5910;top:14768;width:10;height:20" coordorigin="5910,14768" coordsize="10,20" path="m5910,14788l5919,14788,5919,14768,5910,14768,5910,14788xe" filled="true" fillcolor="#000000" stroked="false">
                <v:path arrowok="t"/>
                <v:fill type="solid"/>
              </v:shape>
            </v:group>
            <v:group style="position:absolute;left:5910;top:14788;width:10;height:20" coordorigin="5910,14788" coordsize="10,20">
              <v:shape style="position:absolute;left:5910;top:14788;width:10;height:20" coordorigin="5910,14788" coordsize="10,20" path="m5910,14807l5919,14807,5919,14788,5910,14788,5910,14807xe" filled="true" fillcolor="#000000" stroked="false">
                <v:path arrowok="t"/>
                <v:fill type="solid"/>
              </v:shape>
            </v:group>
            <v:group style="position:absolute;left:5910;top:14807;width:10;height:20" coordorigin="5910,14807" coordsize="10,20">
              <v:shape style="position:absolute;left:5910;top:14807;width:10;height:20" coordorigin="5910,14807" coordsize="10,20" path="m5910,14826l5919,14826,5919,14807,5910,14807,5910,14826xe" filled="true" fillcolor="#000000" stroked="false">
                <v:path arrowok="t"/>
                <v:fill type="solid"/>
              </v:shape>
            </v:group>
            <v:group style="position:absolute;left:5910;top:14826;width:10;height:20" coordorigin="5910,14826" coordsize="10,20">
              <v:shape style="position:absolute;left:5910;top:14826;width:10;height:20" coordorigin="5910,14826" coordsize="10,20" path="m5910,14845l5919,14845,5919,14826,5910,14826,5910,14845xe" filled="true" fillcolor="#000000" stroked="false">
                <v:path arrowok="t"/>
                <v:fill type="solid"/>
              </v:shape>
            </v:group>
            <v:group style="position:absolute;left:5910;top:14845;width:10;height:20" coordorigin="5910,14845" coordsize="10,20">
              <v:shape style="position:absolute;left:5910;top:14845;width:10;height:20" coordorigin="5910,14845" coordsize="10,20" path="m5910,14864l5919,14864,5919,14845,5910,14845,5910,14864xe" filled="true" fillcolor="#000000" stroked="false">
                <v:path arrowok="t"/>
                <v:fill type="solid"/>
              </v:shape>
            </v:group>
            <v:group style="position:absolute;left:5910;top:14864;width:10;height:20" coordorigin="5910,14864" coordsize="10,20">
              <v:shape style="position:absolute;left:5910;top:14864;width:10;height:20" coordorigin="5910,14864" coordsize="10,20" path="m5910,14884l5919,14884,5919,14864,5910,14864,5910,14884xe" filled="true" fillcolor="#000000" stroked="false">
                <v:path arrowok="t"/>
                <v:fill type="solid"/>
              </v:shape>
            </v:group>
            <v:group style="position:absolute;left:5910;top:14884;width:10;height:20" coordorigin="5910,14884" coordsize="10,20">
              <v:shape style="position:absolute;left:5910;top:14884;width:10;height:20" coordorigin="5910,14884" coordsize="10,20" path="m5910,14903l5919,14903,5919,14884,5910,14884,5910,14903xe" filled="true" fillcolor="#000000" stroked="false">
                <v:path arrowok="t"/>
                <v:fill type="solid"/>
              </v:shape>
            </v:group>
            <v:group style="position:absolute;left:5910;top:14903;width:10;height:20" coordorigin="5910,14903" coordsize="10,20">
              <v:shape style="position:absolute;left:5910;top:14903;width:10;height:20" coordorigin="5910,14903" coordsize="10,20" path="m5910,14922l5919,14922,5919,14903,5910,14903,5910,14922xe" filled="true" fillcolor="#000000" stroked="false">
                <v:path arrowok="t"/>
                <v:fill type="solid"/>
              </v:shape>
            </v:group>
            <v:group style="position:absolute;left:5910;top:14922;width:10;height:20" coordorigin="5910,14922" coordsize="10,20">
              <v:shape style="position:absolute;left:5910;top:14922;width:10;height:20" coordorigin="5910,14922" coordsize="10,20" path="m5910,14941l5919,14941,5919,14922,5910,14922,5910,14941xe" filled="true" fillcolor="#000000" stroked="false">
                <v:path arrowok="t"/>
                <v:fill type="solid"/>
              </v:shape>
            </v:group>
            <v:group style="position:absolute;left:5910;top:14941;width:10;height:20" coordorigin="5910,14941" coordsize="10,20">
              <v:shape style="position:absolute;left:5910;top:14941;width:10;height:20" coordorigin="5910,14941" coordsize="10,20" path="m5910,14960l5919,14960,5919,14941,5910,14941,5910,14960xe" filled="true" fillcolor="#000000" stroked="false">
                <v:path arrowok="t"/>
                <v:fill type="solid"/>
              </v:shape>
            </v:group>
            <v:group style="position:absolute;left:5910;top:14960;width:10;height:20" coordorigin="5910,14960" coordsize="10,20">
              <v:shape style="position:absolute;left:5910;top:14960;width:10;height:20" coordorigin="5910,14960" coordsize="10,20" path="m5910,14980l5919,14980,5919,14960,5910,14960,5910,14980xe" filled="true" fillcolor="#000000" stroked="false">
                <v:path arrowok="t"/>
                <v:fill type="solid"/>
              </v:shape>
            </v:group>
            <v:group style="position:absolute;left:5910;top:14980;width:10;height:20" coordorigin="5910,14980" coordsize="10,20">
              <v:shape style="position:absolute;left:5910;top:14980;width:10;height:20" coordorigin="5910,14980" coordsize="10,20" path="m5910,14999l5919,14999,5919,14980,5910,14980,5910,14999xe" filled="true" fillcolor="#000000" stroked="false">
                <v:path arrowok="t"/>
                <v:fill type="solid"/>
              </v:shape>
            </v:group>
            <w10:wrap type="none"/>
          </v:group>
        </w:pict>
      </w:r>
    </w:p>
    <w:p>
      <w:pPr>
        <w:pStyle w:val="Heading2"/>
        <w:spacing w:line="240" w:lineRule="auto" w:before="26"/>
        <w:ind w:left="1133" w:right="1033"/>
        <w:jc w:val="left"/>
        <w:rPr>
          <w:b w:val="0"/>
          <w:bCs w:val="0"/>
        </w:rPr>
      </w:pPr>
      <w:bookmarkStart w:name="46、营业外支出" w:id="310"/>
      <w:bookmarkEnd w:id="310"/>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36" w:type="dxa"/>
        <w:tblLayout w:type="fixed"/>
        <w:tblCellMar>
          <w:top w:w="0" w:type="dxa"/>
          <w:left w:w="0" w:type="dxa"/>
          <w:bottom w:w="0" w:type="dxa"/>
          <w:right w:w="0" w:type="dxa"/>
        </w:tblCellMar>
        <w:tblLook w:val="01E0"/>
      </w:tblPr>
      <w:tblGrid>
        <w:gridCol w:w="2371"/>
        <w:gridCol w:w="2419"/>
        <w:gridCol w:w="2392"/>
        <w:gridCol w:w="2366"/>
      </w:tblGrid>
      <w:tr>
        <w:trPr>
          <w:trHeight w:val="162" w:hRule="exact"/>
        </w:trPr>
        <w:tc>
          <w:tcPr>
            <w:tcW w:w="2371" w:type="dxa"/>
            <w:tcBorders>
              <w:top w:val="single" w:sz="4" w:space="0" w:color="000000"/>
              <w:left w:val="nil" w:sz="6" w:space="0" w:color="auto"/>
              <w:bottom w:val="nil" w:sz="6" w:space="0" w:color="auto"/>
              <w:right w:val="single" w:sz="4" w:space="0" w:color="000000"/>
            </w:tcBorders>
            <w:shd w:val="clear" w:color="auto" w:fill="D2D2D2"/>
          </w:tcPr>
          <w:p>
            <w:pPr/>
          </w:p>
        </w:tc>
        <w:tc>
          <w:tcPr>
            <w:tcW w:w="2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6"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27"/>
              <w:ind w:left="969" w:right="26"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392" w:hRule="exact"/>
        </w:trPr>
        <w:tc>
          <w:tcPr>
            <w:tcW w:w="237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5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66" w:type="dxa"/>
            <w:vMerge/>
            <w:tcBorders>
              <w:left w:val="single" w:sz="4" w:space="0" w:color="000000"/>
              <w:right w:val="nil" w:sz="6" w:space="0" w:color="auto"/>
            </w:tcBorders>
            <w:shd w:val="clear" w:color="auto" w:fill="D2D2D2"/>
          </w:tcPr>
          <w:p>
            <w:pPr/>
          </w:p>
        </w:tc>
      </w:tr>
      <w:tr>
        <w:trPr>
          <w:trHeight w:val="161" w:hRule="exact"/>
        </w:trPr>
        <w:tc>
          <w:tcPr>
            <w:tcW w:w="2371" w:type="dxa"/>
            <w:tcBorders>
              <w:top w:val="nil" w:sz="6" w:space="0" w:color="auto"/>
              <w:left w:val="nil" w:sz="6" w:space="0" w:color="auto"/>
              <w:bottom w:val="single" w:sz="4" w:space="0" w:color="000000"/>
              <w:right w:val="single" w:sz="4" w:space="0" w:color="000000"/>
            </w:tcBorders>
            <w:shd w:val="clear" w:color="auto" w:fill="D2D2D2"/>
          </w:tcPr>
          <w:p>
            <w:pPr/>
          </w:p>
        </w:tc>
        <w:tc>
          <w:tcPr>
            <w:tcW w:w="241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tabs>
                <w:tab w:pos="2398"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5" cy="8381"/>
                  <wp:effectExtent l="0" t="0" r="0" b="0"/>
                  <wp:docPr id="3261" name="image503.png" descr=""/>
                  <wp:cNvGraphicFramePr>
                    <a:graphicFrameLocks noChangeAspect="1"/>
                  </wp:cNvGraphicFramePr>
                  <a:graphic>
                    <a:graphicData uri="http://schemas.openxmlformats.org/drawingml/2006/picture">
                      <pic:pic>
                        <pic:nvPicPr>
                          <pic:cNvPr id="3262" name="image503.png"/>
                          <pic:cNvPicPr/>
                        </pic:nvPicPr>
                        <pic:blipFill>
                          <a:blip r:embed="rId549" cstate="print"/>
                          <a:stretch>
                            <a:fillRect/>
                          </a:stretch>
                        </pic:blipFill>
                        <pic:spPr>
                          <a:xfrm>
                            <a:off x="0" y="0"/>
                            <a:ext cx="6095"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8381"/>
                  <wp:effectExtent l="0" t="0" r="0" b="0"/>
                  <wp:docPr id="3263" name="image503.png" descr=""/>
                  <wp:cNvGraphicFramePr>
                    <a:graphicFrameLocks noChangeAspect="1"/>
                  </wp:cNvGraphicFramePr>
                  <a:graphic>
                    <a:graphicData uri="http://schemas.openxmlformats.org/drawingml/2006/picture">
                      <pic:pic>
                        <pic:nvPicPr>
                          <pic:cNvPr id="3264" name="image503.png"/>
                          <pic:cNvPicPr/>
                        </pic:nvPicPr>
                        <pic:blipFill>
                          <a:blip r:embed="rId549" cstate="print"/>
                          <a:stretch>
                            <a:fillRect/>
                          </a:stretch>
                        </pic:blipFill>
                        <pic:spPr>
                          <a:xfrm>
                            <a:off x="0" y="0"/>
                            <a:ext cx="6095" cy="8381"/>
                          </a:xfrm>
                          <a:prstGeom prst="rect">
                            <a:avLst/>
                          </a:prstGeom>
                        </pic:spPr>
                      </pic:pic>
                    </a:graphicData>
                  </a:graphic>
                </wp:inline>
              </w:drawing>
            </w:r>
            <w:r>
              <w:rPr>
                <w:rFonts w:ascii="宋体"/>
                <w:sz w:val="2"/>
              </w:rPr>
            </w: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2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265" name="image503.png" descr=""/>
                  <wp:cNvGraphicFramePr>
                    <a:graphicFrameLocks noChangeAspect="1"/>
                  </wp:cNvGraphicFramePr>
                  <a:graphic>
                    <a:graphicData uri="http://schemas.openxmlformats.org/drawingml/2006/picture">
                      <pic:pic>
                        <pic:nvPicPr>
                          <pic:cNvPr id="3266" name="image503.png"/>
                          <pic:cNvPicPr/>
                        </pic:nvPicPr>
                        <pic:blipFill>
                          <a:blip r:embed="rId549"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2366"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34"/>
              <w:jc w:val="right"/>
              <w:rPr>
                <w:rFonts w:ascii="Times New Roman" w:hAnsi="Times New Roman" w:cs="Times New Roman" w:eastAsia="Times New Roman" w:hint="default"/>
                <w:sz w:val="21"/>
                <w:szCs w:val="21"/>
              </w:rPr>
            </w:pPr>
            <w:r>
              <w:rPr>
                <w:rFonts w:ascii="Times New Roman"/>
                <w:spacing w:val="-1"/>
                <w:sz w:val="21"/>
              </w:rPr>
              <w:t>1,900,000.00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386"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67" name="image503.png" descr=""/>
                  <wp:cNvGraphicFramePr>
                    <a:graphicFrameLocks noChangeAspect="1"/>
                  </wp:cNvGraphicFramePr>
                  <a:graphic>
                    <a:graphicData uri="http://schemas.openxmlformats.org/drawingml/2006/picture">
                      <pic:pic>
                        <pic:nvPicPr>
                          <pic:cNvPr id="3268" name="image503.png"/>
                          <pic:cNvPicPr/>
                        </pic:nvPicPr>
                        <pic:blipFill>
                          <a:blip r:embed="rId54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1,350,000.00</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69" name="image503.png" descr=""/>
                  <wp:cNvGraphicFramePr>
                    <a:graphicFrameLocks noChangeAspect="1"/>
                  </wp:cNvGraphicFramePr>
                  <a:graphic>
                    <a:graphicData uri="http://schemas.openxmlformats.org/drawingml/2006/picture">
                      <pic:pic>
                        <pic:nvPicPr>
                          <pic:cNvPr id="3270" name="image503.png"/>
                          <pic:cNvPicPr/>
                        </pic:nvPicPr>
                        <pic:blipFill>
                          <a:blip r:embed="rId54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1,900,000.00</w:t>
            </w:r>
          </w:p>
        </w:tc>
      </w:tr>
      <w:tr>
        <w:trPr>
          <w:trHeight w:val="402"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271" name="image503.png" descr=""/>
                  <wp:cNvGraphicFramePr>
                    <a:graphicFrameLocks noChangeAspect="1"/>
                  </wp:cNvGraphicFramePr>
                  <a:graphic>
                    <a:graphicData uri="http://schemas.openxmlformats.org/drawingml/2006/picture">
                      <pic:pic>
                        <pic:nvPicPr>
                          <pic:cNvPr id="3272" name="image503.png"/>
                          <pic:cNvPicPr/>
                        </pic:nvPicPr>
                        <pic:blipFill>
                          <a:blip r:embed="rId549"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32"/>
              <w:jc w:val="right"/>
              <w:rPr>
                <w:rFonts w:ascii="Times New Roman" w:hAnsi="Times New Roman" w:cs="Times New Roman" w:eastAsia="Times New Roman" w:hint="default"/>
                <w:sz w:val="21"/>
                <w:szCs w:val="21"/>
              </w:rPr>
            </w:pPr>
            <w:r>
              <w:rPr>
                <w:rFonts w:ascii="Times New Roman"/>
                <w:spacing w:val="-1"/>
                <w:w w:val="95"/>
                <w:sz w:val="21"/>
              </w:rPr>
              <w:t>45,411.74</w:t>
            </w:r>
          </w:p>
          <w:p>
            <w:pPr>
              <w:pStyle w:val="TableParagraph"/>
              <w:spacing w:line="240" w:lineRule="auto" w:before="1"/>
              <w:ind w:right="0"/>
              <w:jc w:val="left"/>
              <w:rPr>
                <w:rFonts w:ascii="宋体" w:hAnsi="宋体" w:cs="宋体" w:eastAsia="宋体" w:hint="default"/>
                <w:sz w:val="5"/>
                <w:szCs w:val="5"/>
              </w:rPr>
            </w:pPr>
          </w:p>
          <w:p>
            <w:pPr>
              <w:pStyle w:val="TableParagraph"/>
              <w:tabs>
                <w:tab w:pos="2398"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273" name="image503.png" descr=""/>
                  <wp:cNvGraphicFramePr>
                    <a:graphicFrameLocks noChangeAspect="1"/>
                  </wp:cNvGraphicFramePr>
                  <a:graphic>
                    <a:graphicData uri="http://schemas.openxmlformats.org/drawingml/2006/picture">
                      <pic:pic>
                        <pic:nvPicPr>
                          <pic:cNvPr id="3274" name="image503.png"/>
                          <pic:cNvPicPr/>
                        </pic:nvPicPr>
                        <pic:blipFill>
                          <a:blip r:embed="rId549"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275" name="image503.png" descr=""/>
                  <wp:cNvGraphicFramePr>
                    <a:graphicFrameLocks noChangeAspect="1"/>
                  </wp:cNvGraphicFramePr>
                  <a:graphic>
                    <a:graphicData uri="http://schemas.openxmlformats.org/drawingml/2006/picture">
                      <pic:pic>
                        <pic:nvPicPr>
                          <pic:cNvPr id="3276" name="image503.png"/>
                          <pic:cNvPicPr/>
                        </pic:nvPicPr>
                        <pic:blipFill>
                          <a:blip r:embed="rId549" cstate="print"/>
                          <a:stretch>
                            <a:fillRect/>
                          </a:stretch>
                        </pic:blipFill>
                        <pic:spPr>
                          <a:xfrm>
                            <a:off x="0" y="0"/>
                            <a:ext cx="5987" cy="5238"/>
                          </a:xfrm>
                          <a:prstGeom prst="rect">
                            <a:avLst/>
                          </a:prstGeom>
                        </pic:spPr>
                      </pic:pic>
                    </a:graphicData>
                  </a:graphic>
                </wp:inline>
              </w:drawing>
            </w:r>
            <w:r>
              <w:rPr>
                <w:rFonts w:ascii="宋体"/>
                <w:sz w:val="2"/>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z w:val="21"/>
              </w:rPr>
              <w:t>22,020.66</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77" name="image503.png" descr=""/>
                  <wp:cNvGraphicFramePr>
                    <a:graphicFrameLocks noChangeAspect="1"/>
                  </wp:cNvGraphicFramePr>
                  <a:graphic>
                    <a:graphicData uri="http://schemas.openxmlformats.org/drawingml/2006/picture">
                      <pic:pic>
                        <pic:nvPicPr>
                          <pic:cNvPr id="3278" name="image503.png"/>
                          <pic:cNvPicPr/>
                        </pic:nvPicPr>
                        <pic:blipFill>
                          <a:blip r:embed="rId549"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w w:val="95"/>
                <w:sz w:val="21"/>
              </w:rPr>
              <w:t>45,411.74</w:t>
            </w:r>
          </w:p>
        </w:tc>
      </w:tr>
      <w:tr>
        <w:trPr>
          <w:trHeight w:val="402"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3"/>
              <w:jc w:val="right"/>
              <w:rPr>
                <w:rFonts w:ascii="Times New Roman" w:hAnsi="Times New Roman" w:cs="Times New Roman" w:eastAsia="Times New Roman" w:hint="default"/>
                <w:sz w:val="21"/>
                <w:szCs w:val="21"/>
              </w:rPr>
            </w:pPr>
            <w:r>
              <w:rPr>
                <w:rFonts w:ascii="Times New Roman"/>
                <w:sz w:val="21"/>
              </w:rPr>
              <w:t>36,823.18</w:t>
            </w:r>
          </w:p>
          <w:p>
            <w:pPr>
              <w:pStyle w:val="TableParagraph"/>
              <w:spacing w:line="240" w:lineRule="auto" w:before="1"/>
              <w:ind w:right="0"/>
              <w:jc w:val="left"/>
              <w:rPr>
                <w:rFonts w:ascii="宋体" w:hAnsi="宋体" w:cs="宋体" w:eastAsia="宋体" w:hint="default"/>
                <w:sz w:val="5"/>
                <w:szCs w:val="5"/>
              </w:rPr>
            </w:pPr>
          </w:p>
          <w:p>
            <w:pPr>
              <w:pStyle w:val="TableParagraph"/>
              <w:tabs>
                <w:tab w:pos="2398"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279" name="image504.png" descr=""/>
                  <wp:cNvGraphicFramePr>
                    <a:graphicFrameLocks noChangeAspect="1"/>
                  </wp:cNvGraphicFramePr>
                  <a:graphic>
                    <a:graphicData uri="http://schemas.openxmlformats.org/drawingml/2006/picture">
                      <pic:pic>
                        <pic:nvPicPr>
                          <pic:cNvPr id="3280" name="image504.png"/>
                          <pic:cNvPicPr/>
                        </pic:nvPicPr>
                        <pic:blipFill>
                          <a:blip r:embed="rId552"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281" name="image504.png" descr=""/>
                  <wp:cNvGraphicFramePr>
                    <a:graphicFrameLocks noChangeAspect="1"/>
                  </wp:cNvGraphicFramePr>
                  <a:graphic>
                    <a:graphicData uri="http://schemas.openxmlformats.org/drawingml/2006/picture">
                      <pic:pic>
                        <pic:nvPicPr>
                          <pic:cNvPr id="3282" name="image504.png"/>
                          <pic:cNvPicPr/>
                        </pic:nvPicPr>
                        <pic:blipFill>
                          <a:blip r:embed="rId552" cstate="print"/>
                          <a:stretch>
                            <a:fillRect/>
                          </a:stretch>
                        </pic:blipFill>
                        <pic:spPr>
                          <a:xfrm>
                            <a:off x="0" y="0"/>
                            <a:ext cx="5987" cy="5238"/>
                          </a:xfrm>
                          <a:prstGeom prst="rect">
                            <a:avLst/>
                          </a:prstGeom>
                        </pic:spPr>
                      </pic:pic>
                    </a:graphicData>
                  </a:graphic>
                </wp:inline>
              </w:drawing>
            </w:r>
            <w:r>
              <w:rPr>
                <w:rFonts w:ascii="宋体"/>
                <w:sz w:val="2"/>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3,169.62</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283" name="image504.png" descr=""/>
                  <wp:cNvGraphicFramePr>
                    <a:graphicFrameLocks noChangeAspect="1"/>
                  </wp:cNvGraphicFramePr>
                  <a:graphic>
                    <a:graphicData uri="http://schemas.openxmlformats.org/drawingml/2006/picture">
                      <pic:pic>
                        <pic:nvPicPr>
                          <pic:cNvPr id="3284" name="image504.png"/>
                          <pic:cNvPicPr/>
                        </pic:nvPicPr>
                        <pic:blipFill>
                          <a:blip r:embed="rId552"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36,823.18</w:t>
            </w:r>
          </w:p>
        </w:tc>
      </w:tr>
      <w:tr>
        <w:trPr>
          <w:trHeight w:val="403" w:hRule="exact"/>
        </w:trPr>
        <w:tc>
          <w:tcPr>
            <w:tcW w:w="23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
              <w:jc w:val="right"/>
              <w:rPr>
                <w:rFonts w:ascii="Times New Roman" w:hAnsi="Times New Roman" w:cs="Times New Roman" w:eastAsia="Times New Roman" w:hint="default"/>
                <w:sz w:val="21"/>
                <w:szCs w:val="21"/>
              </w:rPr>
            </w:pPr>
            <w:r>
              <w:rPr>
                <w:rFonts w:ascii="Times New Roman"/>
                <w:spacing w:val="-1"/>
                <w:sz w:val="21"/>
              </w:rPr>
              <w:t>1,982,234.92</w:t>
            </w:r>
          </w:p>
          <w:p>
            <w:pPr>
              <w:pStyle w:val="TableParagraph"/>
              <w:spacing w:line="240" w:lineRule="auto" w:before="1"/>
              <w:ind w:right="0"/>
              <w:jc w:val="left"/>
              <w:rPr>
                <w:rFonts w:ascii="宋体" w:hAnsi="宋体" w:cs="宋体" w:eastAsia="宋体" w:hint="default"/>
                <w:sz w:val="5"/>
                <w:szCs w:val="5"/>
              </w:rPr>
            </w:pPr>
          </w:p>
          <w:p>
            <w:pPr>
              <w:pStyle w:val="TableParagraph"/>
              <w:tabs>
                <w:tab w:pos="2398" w:val="left" w:leader="none"/>
              </w:tabs>
              <w:spacing w:line="20" w:lineRule="exact"/>
              <w:ind w:left="2" w:right="-39"/>
              <w:jc w:val="left"/>
              <w:rPr>
                <w:rFonts w:ascii="宋体" w:hAnsi="宋体" w:cs="宋体" w:eastAsia="宋体" w:hint="default"/>
                <w:sz w:val="2"/>
                <w:szCs w:val="2"/>
              </w:rPr>
            </w:pPr>
            <w:r>
              <w:rPr>
                <w:rFonts w:ascii="宋体"/>
                <w:sz w:val="2"/>
              </w:rPr>
              <w:drawing>
                <wp:inline distT="0" distB="0" distL="0" distR="0">
                  <wp:extent cx="6096" cy="6096"/>
                  <wp:effectExtent l="0" t="0" r="0" b="0"/>
                  <wp:docPr id="3285" name="image504.png" descr=""/>
                  <wp:cNvGraphicFramePr>
                    <a:graphicFrameLocks noChangeAspect="1"/>
                  </wp:cNvGraphicFramePr>
                  <a:graphic>
                    <a:graphicData uri="http://schemas.openxmlformats.org/drawingml/2006/picture">
                      <pic:pic>
                        <pic:nvPicPr>
                          <pic:cNvPr id="3286" name="image504.png"/>
                          <pic:cNvPicPr/>
                        </pic:nvPicPr>
                        <pic:blipFill>
                          <a:blip r:embed="rId552"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287" name="image504.png" descr=""/>
                  <wp:cNvGraphicFramePr>
                    <a:graphicFrameLocks noChangeAspect="1"/>
                  </wp:cNvGraphicFramePr>
                  <a:graphic>
                    <a:graphicData uri="http://schemas.openxmlformats.org/drawingml/2006/picture">
                      <pic:pic>
                        <pic:nvPicPr>
                          <pic:cNvPr id="3288" name="image504.png"/>
                          <pic:cNvPicPr/>
                        </pic:nvPicPr>
                        <pic:blipFill>
                          <a:blip r:embed="rId552" cstate="print"/>
                          <a:stretch>
                            <a:fillRect/>
                          </a:stretch>
                        </pic:blipFill>
                        <pic:spPr>
                          <a:xfrm>
                            <a:off x="0" y="0"/>
                            <a:ext cx="6096" cy="6096"/>
                          </a:xfrm>
                          <a:prstGeom prst="rect">
                            <a:avLst/>
                          </a:prstGeom>
                        </pic:spPr>
                      </pic:pic>
                    </a:graphicData>
                  </a:graphic>
                </wp:inline>
              </w:drawing>
            </w:r>
            <w:r>
              <w:rPr>
                <w:rFonts w:ascii="宋体"/>
                <w:sz w:val="2"/>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1,375,190.28</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left="2371"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6096"/>
                  <wp:effectExtent l="0" t="0" r="0" b="0"/>
                  <wp:docPr id="3289" name="image504.png" descr=""/>
                  <wp:cNvGraphicFramePr>
                    <a:graphicFrameLocks noChangeAspect="1"/>
                  </wp:cNvGraphicFramePr>
                  <a:graphic>
                    <a:graphicData uri="http://schemas.openxmlformats.org/drawingml/2006/picture">
                      <pic:pic>
                        <pic:nvPicPr>
                          <pic:cNvPr id="3290" name="image504.png"/>
                          <pic:cNvPicPr/>
                        </pic:nvPicPr>
                        <pic:blipFill>
                          <a:blip r:embed="rId552" cstate="print"/>
                          <a:stretch>
                            <a:fillRect/>
                          </a:stretch>
                        </pic:blipFill>
                        <pic:spPr>
                          <a:xfrm>
                            <a:off x="0" y="0"/>
                            <a:ext cx="6096" cy="6096"/>
                          </a:xfrm>
                          <a:prstGeom prst="rect">
                            <a:avLst/>
                          </a:prstGeom>
                        </pic:spPr>
                      </pic:pic>
                    </a:graphicData>
                  </a:graphic>
                </wp:inline>
              </w:drawing>
            </w:r>
            <w:r>
              <w:rPr>
                <w:rFonts w:ascii="宋体" w:hAnsi="宋体" w:cs="宋体" w:eastAsia="宋体" w:hint="default"/>
                <w:sz w:val="2"/>
                <w:szCs w:val="2"/>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2"/>
              <w:jc w:val="right"/>
              <w:rPr>
                <w:rFonts w:ascii="Times New Roman" w:hAnsi="Times New Roman" w:cs="Times New Roman" w:eastAsia="Times New Roman" w:hint="default"/>
                <w:sz w:val="21"/>
                <w:szCs w:val="21"/>
              </w:rPr>
            </w:pPr>
            <w:r>
              <w:rPr>
                <w:rFonts w:ascii="Times New Roman"/>
                <w:spacing w:val="-1"/>
                <w:sz w:val="21"/>
              </w:rPr>
              <w:t>1,982,234.92</w:t>
            </w:r>
          </w:p>
        </w:tc>
      </w:tr>
    </w:tbl>
    <w:p>
      <w:pPr>
        <w:spacing w:line="240" w:lineRule="auto" w:before="8"/>
        <w:rPr>
          <w:rFonts w:ascii="宋体" w:hAnsi="宋体" w:cs="宋体" w:eastAsia="宋体" w:hint="default"/>
          <w:sz w:val="6"/>
          <w:szCs w:val="6"/>
        </w:rPr>
      </w:pPr>
    </w:p>
    <w:p>
      <w:pPr>
        <w:pStyle w:val="BodyText"/>
        <w:spacing w:line="240" w:lineRule="auto"/>
        <w:ind w:left="395" w:right="7871"/>
        <w:jc w:val="center"/>
      </w:pPr>
      <w:r>
        <w:rPr/>
        <w:t>其他说明：</w:t>
      </w:r>
    </w:p>
    <w:p>
      <w:pPr>
        <w:spacing w:line="240" w:lineRule="auto" w:before="2"/>
        <w:rPr>
          <w:rFonts w:ascii="宋体" w:hAnsi="宋体" w:cs="宋体" w:eastAsia="宋体" w:hint="default"/>
          <w:sz w:val="24"/>
          <w:szCs w:val="24"/>
        </w:rPr>
      </w:pPr>
    </w:p>
    <w:p>
      <w:pPr>
        <w:pStyle w:val="Heading2"/>
        <w:spacing w:line="240" w:lineRule="auto"/>
        <w:ind w:right="1033"/>
        <w:jc w:val="left"/>
        <w:rPr>
          <w:b w:val="0"/>
          <w:bCs w:val="0"/>
        </w:rPr>
      </w:pPr>
      <w:bookmarkStart w:name="47、所得税费用" w:id="311"/>
      <w:bookmarkEnd w:id="311"/>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所得税费用表" w:id="312"/>
      <w:bookmarkEnd w:id="31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75.52002pt;margin-top:39.69368pt;width:.480031pt;height:.42pt;mso-position-horizontal-relative:page;mso-position-vertical-relative:paragraph;z-index:111352" type="#_x0000_t75" stroked="false">
            <v:imagedata r:id="rId553" o:title=""/>
          </v:shape>
        </w:pict>
      </w:r>
      <w:r>
        <w:rPr/>
        <w:pict>
          <v:shape style="position:absolute;margin-left:375.52002pt;margin-top:59.793655pt;width:.479996pt;height:.42pt;mso-position-horizontal-relative:page;mso-position-vertical-relative:paragraph;z-index:111376" type="#_x0000_t75" stroked="false">
            <v:imagedata r:id="rId553"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3157"/>
        <w:gridCol w:w="3210"/>
        <w:gridCol w:w="3176"/>
      </w:tblGrid>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91" name="image505.png" descr=""/>
                  <wp:cNvGraphicFramePr>
                    <a:graphicFrameLocks noChangeAspect="1"/>
                  </wp:cNvGraphicFramePr>
                  <a:graphic>
                    <a:graphicData uri="http://schemas.openxmlformats.org/drawingml/2006/picture">
                      <pic:pic>
                        <pic:nvPicPr>
                          <pic:cNvPr id="3292" name="image505.png"/>
                          <pic:cNvPicPr/>
                        </pic:nvPicPr>
                        <pic:blipFill>
                          <a:blip r:embed="rId55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10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17,959,168.13</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93" name="image505.png" descr=""/>
                  <wp:cNvGraphicFramePr>
                    <a:graphicFrameLocks noChangeAspect="1"/>
                  </wp:cNvGraphicFramePr>
                  <a:graphic>
                    <a:graphicData uri="http://schemas.openxmlformats.org/drawingml/2006/picture">
                      <pic:pic>
                        <pic:nvPicPr>
                          <pic:cNvPr id="3294" name="image505.png"/>
                          <pic:cNvPicPr/>
                        </pic:nvPicPr>
                        <pic:blipFill>
                          <a:blip r:embed="rId55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15,639,162.28</w:t>
            </w:r>
          </w:p>
        </w:tc>
      </w:tr>
      <w:tr>
        <w:trPr>
          <w:trHeight w:val="402"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-42,927.66</w:t>
            </w:r>
            <w:r>
              <w:rPr>
                <w:rFonts w:ascii="Times New Roman"/>
                <w:sz w:val="21"/>
              </w:rPr>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295" name="image505.png" descr=""/>
                  <wp:cNvGraphicFramePr>
                    <a:graphicFrameLocks noChangeAspect="1"/>
                  </wp:cNvGraphicFramePr>
                  <a:graphic>
                    <a:graphicData uri="http://schemas.openxmlformats.org/drawingml/2006/picture">
                      <pic:pic>
                        <pic:nvPicPr>
                          <pic:cNvPr id="3296" name="image505.png"/>
                          <pic:cNvPicPr/>
                        </pic:nvPicPr>
                        <pic:blipFill>
                          <a:blip r:embed="rId55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pacing w:val="-1"/>
                <w:sz w:val="21"/>
              </w:rPr>
              <w:t>-2,564,346.43</w:t>
            </w:r>
          </w:p>
        </w:tc>
      </w:tr>
      <w:tr>
        <w:trPr>
          <w:trHeight w:val="404" w:hRule="exact"/>
        </w:trPr>
        <w:tc>
          <w:tcPr>
            <w:tcW w:w="31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17,916,240.47</w:t>
            </w:r>
          </w:p>
          <w:p>
            <w:pPr>
              <w:pStyle w:val="TableParagraph"/>
              <w:spacing w:line="240" w:lineRule="auto" w:before="1"/>
              <w:ind w:right="0"/>
              <w:jc w:val="left"/>
              <w:rPr>
                <w:rFonts w:ascii="宋体" w:hAnsi="宋体" w:cs="宋体" w:eastAsia="宋体" w:hint="default"/>
                <w:sz w:val="5"/>
                <w:szCs w:val="5"/>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297" name="image505.png" descr=""/>
                  <wp:cNvGraphicFramePr>
                    <a:graphicFrameLocks noChangeAspect="1"/>
                  </wp:cNvGraphicFramePr>
                  <a:graphic>
                    <a:graphicData uri="http://schemas.openxmlformats.org/drawingml/2006/picture">
                      <pic:pic>
                        <pic:nvPicPr>
                          <pic:cNvPr id="3298" name="image505.png"/>
                          <pic:cNvPicPr/>
                        </pic:nvPicPr>
                        <pic:blipFill>
                          <a:blip r:embed="rId553"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13,074,815.85</w:t>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375.52002pt;margin-top:-32.944386pt;width:.479996pt;height:.42pt;mso-position-horizontal-relative:page;mso-position-vertical-relative:paragraph;z-index:111400" type="#_x0000_t75" stroked="false">
            <v:imagedata r:id="rId553" o:title=""/>
          </v:shape>
        </w:pict>
      </w:r>
      <w:r>
        <w:rPr/>
        <w:pict>
          <v:shape style="position:absolute;margin-left:375.52002pt;margin-top:-12.824374pt;width:.48pt;height:.48pt;mso-position-horizontal-relative:page;mso-position-vertical-relative:paragraph;z-index:111424" type="#_x0000_t75" stroked="false">
            <v:imagedata r:id="rId553" o:title=""/>
          </v:shape>
        </w:pict>
      </w:r>
      <w:bookmarkStart w:name="（2）会计利润与所得税费用调整过程" w:id="313"/>
      <w:bookmarkEnd w:id="31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0"/>
        <w:rPr>
          <w:rFonts w:ascii="宋体" w:hAnsi="宋体" w:cs="宋体" w:eastAsia="宋体" w:hint="default"/>
          <w:sz w:val="6"/>
          <w:szCs w:val="6"/>
        </w:rPr>
      </w:pPr>
    </w:p>
    <w:tbl>
      <w:tblPr>
        <w:tblW w:w="0" w:type="auto"/>
        <w:jc w:val="left"/>
        <w:tblInd w:w="1132" w:type="dxa"/>
        <w:tblLayout w:type="fixed"/>
        <w:tblCellMar>
          <w:top w:w="0" w:type="dxa"/>
          <w:left w:w="0" w:type="dxa"/>
          <w:bottom w:w="0" w:type="dxa"/>
          <w:right w:w="0" w:type="dxa"/>
        </w:tblCellMar>
        <w:tblLook w:val="01E0"/>
      </w:tblPr>
      <w:tblGrid>
        <w:gridCol w:w="4760"/>
        <w:gridCol w:w="4802"/>
      </w:tblGrid>
      <w:tr>
        <w:trPr>
          <w:trHeight w:val="404"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48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299" name="image505.png" descr=""/>
                  <wp:cNvGraphicFramePr>
                    <a:graphicFrameLocks noChangeAspect="1"/>
                  </wp:cNvGraphicFramePr>
                  <a:graphic>
                    <a:graphicData uri="http://schemas.openxmlformats.org/drawingml/2006/picture">
                      <pic:pic>
                        <pic:nvPicPr>
                          <pic:cNvPr id="3300" name="image505.png"/>
                          <pic:cNvPicPr/>
                        </pic:nvPicPr>
                        <pic:blipFill>
                          <a:blip r:embed="rId55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123,801,428.86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01" name="image505.png" descr=""/>
                  <wp:cNvGraphicFramePr>
                    <a:graphicFrameLocks noChangeAspect="1"/>
                  </wp:cNvGraphicFramePr>
                  <a:graphic>
                    <a:graphicData uri="http://schemas.openxmlformats.org/drawingml/2006/picture">
                      <pic:pic>
                        <pic:nvPicPr>
                          <pic:cNvPr id="3302" name="image505.png"/>
                          <pic:cNvPicPr/>
                        </pic:nvPicPr>
                        <pic:blipFill>
                          <a:blip r:embed="rId55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18,570,214.33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03" name="image505.png" descr=""/>
                  <wp:cNvGraphicFramePr>
                    <a:graphicFrameLocks noChangeAspect="1"/>
                  </wp:cNvGraphicFramePr>
                  <a:graphic>
                    <a:graphicData uri="http://schemas.openxmlformats.org/drawingml/2006/picture">
                      <pic:pic>
                        <pic:nvPicPr>
                          <pic:cNvPr id="3304" name="image505.png"/>
                          <pic:cNvPicPr/>
                        </pic:nvPicPr>
                        <pic:blipFill>
                          <a:blip r:embed="rId55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-1,205,447.59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305" name="image505.png" descr=""/>
                  <wp:cNvGraphicFramePr>
                    <a:graphicFrameLocks noChangeAspect="1"/>
                  </wp:cNvGraphicFramePr>
                  <a:graphic>
                    <a:graphicData uri="http://schemas.openxmlformats.org/drawingml/2006/picture">
                      <pic:pic>
                        <pic:nvPicPr>
                          <pic:cNvPr id="3306" name="image505.png"/>
                          <pic:cNvPicPr/>
                        </pic:nvPicPr>
                        <pic:blipFill>
                          <a:blip r:embed="rId553"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-79,989.09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07" name="image505.png" descr=""/>
                  <wp:cNvGraphicFramePr>
                    <a:graphicFrameLocks noChangeAspect="1"/>
                  </wp:cNvGraphicFramePr>
                  <a:graphic>
                    <a:graphicData uri="http://schemas.openxmlformats.org/drawingml/2006/picture">
                      <pic:pic>
                        <pic:nvPicPr>
                          <pic:cNvPr id="3308" name="image505.png"/>
                          <pic:cNvPicPr/>
                        </pic:nvPicPr>
                        <pic:blipFill>
                          <a:blip r:embed="rId55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2,658,167.13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09" name="image505.png" descr=""/>
                  <wp:cNvGraphicFramePr>
                    <a:graphicFrameLocks noChangeAspect="1"/>
                  </wp:cNvGraphicFramePr>
                  <a:graphic>
                    <a:graphicData uri="http://schemas.openxmlformats.org/drawingml/2006/picture">
                      <pic:pic>
                        <pic:nvPicPr>
                          <pic:cNvPr id="3310" name="image505.png"/>
                          <pic:cNvPicPr/>
                        </pic:nvPicPr>
                        <pic:blipFill>
                          <a:blip r:embed="rId553"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47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18"/>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 响</w:t>
            </w:r>
          </w:p>
        </w:tc>
        <w:tc>
          <w:tcPr>
            <w:tcW w:w="480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-166,901.28</w:t>
            </w:r>
          </w:p>
          <w:p>
            <w:pPr>
              <w:pStyle w:val="TableParagraph"/>
              <w:spacing w:line="240" w:lineRule="auto" w:before="10"/>
              <w:ind w:right="0"/>
              <w:jc w:val="left"/>
              <w:rPr>
                <w:rFonts w:ascii="宋体" w:hAnsi="宋体" w:cs="宋体" w:eastAsia="宋体" w:hint="default"/>
                <w:sz w:val="4"/>
                <w:szCs w:val="4"/>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311" name="image505.png" descr=""/>
                  <wp:cNvGraphicFramePr>
                    <a:graphicFrameLocks noChangeAspect="1"/>
                  </wp:cNvGraphicFramePr>
                  <a:graphic>
                    <a:graphicData uri="http://schemas.openxmlformats.org/drawingml/2006/picture">
                      <pic:pic>
                        <pic:nvPicPr>
                          <pic:cNvPr id="3312" name="image505.png"/>
                          <pic:cNvPicPr/>
                        </pic:nvPicPr>
                        <pic:blipFill>
                          <a:blip r:embed="rId553"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r>
      <w:tr>
        <w:trPr>
          <w:trHeight w:val="714" w:hRule="exact"/>
        </w:trPr>
        <w:tc>
          <w:tcPr>
            <w:tcW w:w="47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18"/>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 可抵扣亏损的影响</w:t>
            </w:r>
          </w:p>
        </w:tc>
        <w:tc>
          <w:tcPr>
            <w:tcW w:w="480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1,435,618.05</w:t>
            </w:r>
          </w:p>
        </w:tc>
      </w:tr>
      <w:tr>
        <w:trPr>
          <w:trHeight w:val="402"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负债余额的变化</w:t>
            </w:r>
          </w:p>
        </w:tc>
        <w:tc>
          <w:tcPr>
            <w:tcW w:w="48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-67,437.62</w:t>
            </w:r>
          </w:p>
        </w:tc>
      </w:tr>
      <w:tr>
        <w:trPr>
          <w:trHeight w:val="402"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研发支出加计扣除</w:t>
            </w:r>
          </w:p>
        </w:tc>
        <w:tc>
          <w:tcPr>
            <w:tcW w:w="48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-3,227,983.46</w:t>
            </w:r>
          </w:p>
        </w:tc>
      </w:tr>
      <w:tr>
        <w:trPr>
          <w:trHeight w:val="404"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z w:val="21"/>
              </w:rPr>
              <w:t>17,916,240.47</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13" name="image505.png" descr=""/>
                  <wp:cNvGraphicFramePr>
                    <a:graphicFrameLocks noChangeAspect="1"/>
                  </wp:cNvGraphicFramePr>
                  <a:graphic>
                    <a:graphicData uri="http://schemas.openxmlformats.org/drawingml/2006/picture">
                      <pic:pic>
                        <pic:nvPicPr>
                          <pic:cNvPr id="3314" name="image505.png"/>
                          <pic:cNvPicPr/>
                        </pic:nvPicPr>
                        <pic:blipFill>
                          <a:blip r:embed="rId55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headerReference w:type="default" r:id="rId550"/>
          <w:footerReference w:type="default" r:id="rId551"/>
          <w:pgSz w:w="11910" w:h="16840"/>
          <w:pgMar w:header="877" w:footer="979" w:top="1060" w:bottom="1160" w:left="0" w:right="0"/>
          <w:pgNumType w:start="190"/>
        </w:sectPr>
      </w:pPr>
    </w:p>
    <w:p>
      <w:pPr>
        <w:spacing w:line="240" w:lineRule="auto" w:before="1"/>
        <w:rPr>
          <w:rFonts w:ascii="宋体" w:hAnsi="宋体" w:cs="宋体" w:eastAsia="宋体" w:hint="default"/>
          <w:sz w:val="28"/>
          <w:szCs w:val="28"/>
        </w:rPr>
      </w:pPr>
      <w:r>
        <w:rPr/>
        <w:pict>
          <v:shape style="position:absolute;margin-left:215.839996pt;margin-top:516.520020pt;width:.480031pt;height:.42pt;mso-position-horizontal-relative:page;mso-position-vertical-relative:page;z-index:112000" type="#_x0000_t75" stroked="false">
            <v:imagedata r:id="rId553" o:title=""/>
          </v:shape>
        </w:pict>
      </w:r>
      <w:r>
        <w:rPr/>
        <w:pict>
          <v:shape style="position:absolute;margin-left:375.52002pt;margin-top:516.520020pt;width:.480031pt;height:.42pt;mso-position-horizontal-relative:page;mso-position-vertical-relative:page;z-index:112024" type="#_x0000_t75" stroked="false">
            <v:imagedata r:id="rId553" o:title=""/>
          </v:shape>
        </w:pict>
      </w:r>
      <w:r>
        <w:rPr/>
        <w:pict>
          <v:shape style="position:absolute;margin-left:215.839996pt;margin-top:536.619995pt;width:.480031pt;height:.42pt;mso-position-horizontal-relative:page;mso-position-vertical-relative:page;z-index:112048" type="#_x0000_t75" stroked="false">
            <v:imagedata r:id="rId553" o:title=""/>
          </v:shape>
        </w:pict>
      </w:r>
      <w:r>
        <w:rPr/>
        <w:pict>
          <v:shape style="position:absolute;margin-left:375.52002pt;margin-top:536.619995pt;width:.480031pt;height:.42pt;mso-position-horizontal-relative:page;mso-position-vertical-relative:page;z-index:112072" type="#_x0000_t75" stroked="false">
            <v:imagedata r:id="rId553" o:title=""/>
          </v:shape>
        </w:pict>
      </w:r>
      <w:r>
        <w:rPr/>
        <w:pict>
          <v:shape style="position:absolute;margin-left:215.839996pt;margin-top:556.719971pt;width:.479961pt;height:.42pt;mso-position-horizontal-relative:page;mso-position-vertical-relative:page;z-index:112096" type="#_x0000_t75" stroked="false">
            <v:imagedata r:id="rId553" o:title=""/>
          </v:shape>
        </w:pict>
      </w:r>
      <w:r>
        <w:rPr/>
        <w:pict>
          <v:shape style="position:absolute;margin-left:375.52002pt;margin-top:556.719971pt;width:.479961pt;height:.42pt;mso-position-horizontal-relative:page;mso-position-vertical-relative:page;z-index:112120" type="#_x0000_t75" stroked="false">
            <v:imagedata r:id="rId553" o:title=""/>
          </v:shape>
        </w:pict>
      </w:r>
      <w:r>
        <w:rPr/>
        <w:pict>
          <v:shape style="position:absolute;margin-left:215.839996pt;margin-top:576.820007pt;width:.480031pt;height:.42pt;mso-position-horizontal-relative:page;mso-position-vertical-relative:page;z-index:112144" type="#_x0000_t75" stroked="false">
            <v:imagedata r:id="rId554" o:title=""/>
          </v:shape>
        </w:pict>
      </w:r>
      <w:r>
        <w:rPr/>
        <w:pict>
          <v:shape style="position:absolute;margin-left:375.52002pt;margin-top:576.820007pt;width:.480031pt;height:.42pt;mso-position-horizontal-relative:page;mso-position-vertical-relative:page;z-index:112168" type="#_x0000_t75" stroked="false">
            <v:imagedata r:id="rId554" o:title=""/>
          </v:shape>
        </w:pict>
      </w:r>
    </w:p>
    <w:p>
      <w:pPr>
        <w:pStyle w:val="BodyText"/>
        <w:spacing w:line="240" w:lineRule="auto"/>
        <w:ind w:left="1613" w:right="1033"/>
        <w:jc w:val="left"/>
      </w:pPr>
      <w:r>
        <w:rPr/>
        <w:t>其他说明</w:t>
      </w:r>
    </w:p>
    <w:p>
      <w:pPr>
        <w:spacing w:line="240" w:lineRule="auto" w:before="2"/>
        <w:rPr>
          <w:rFonts w:ascii="宋体" w:hAnsi="宋体" w:cs="宋体" w:eastAsia="宋体" w:hint="default"/>
          <w:sz w:val="24"/>
          <w:szCs w:val="24"/>
        </w:rPr>
      </w:pPr>
    </w:p>
    <w:p>
      <w:pPr>
        <w:pStyle w:val="Heading2"/>
        <w:spacing w:line="240" w:lineRule="auto"/>
        <w:ind w:left="1133" w:right="1033"/>
        <w:jc w:val="left"/>
        <w:rPr>
          <w:b w:val="0"/>
          <w:bCs w:val="0"/>
        </w:rPr>
      </w:pPr>
      <w:bookmarkStart w:name="48、现金流量表项目" w:id="314"/>
      <w:bookmarkEnd w:id="314"/>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收到的其他与经营活动有关的现金" w:id="315"/>
      <w:bookmarkEnd w:id="31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693665pt;width:.480031pt;height:.42pt;mso-position-horizontal-relative:page;mso-position-vertical-relative:paragraph;z-index:111472" type="#_x0000_t75" stroked="false">
            <v:imagedata r:id="rId555" o:title=""/>
          </v:shape>
        </w:pict>
      </w:r>
      <w:r>
        <w:rPr/>
        <w:pict>
          <v:shape style="position:absolute;margin-left:375.52002pt;margin-top:39.693665pt;width:.480031pt;height:.42pt;mso-position-horizontal-relative:page;mso-position-vertical-relative:paragraph;z-index:111496" type="#_x0000_t75" stroked="false">
            <v:imagedata r:id="rId555" o:title=""/>
          </v:shape>
        </w:pict>
      </w:r>
      <w:r>
        <w:rPr/>
        <w:pict>
          <v:shape style="position:absolute;margin-left:215.839996pt;margin-top:59.793671pt;width:.480031pt;height:.42pt;mso-position-horizontal-relative:page;mso-position-vertical-relative:paragraph;z-index:111520" type="#_x0000_t75" stroked="false">
            <v:imagedata r:id="rId555" o:title=""/>
          </v:shape>
        </w:pict>
      </w:r>
      <w:r>
        <w:rPr/>
        <w:pict>
          <v:shape style="position:absolute;margin-left:375.52002pt;margin-top:59.793671pt;width:.480031pt;height:.42pt;mso-position-horizontal-relative:page;mso-position-vertical-relative:paragraph;z-index:111544" type="#_x0000_t75" stroked="false">
            <v:imagedata r:id="rId555" o:title=""/>
          </v:shape>
        </w:pict>
      </w:r>
      <w:r>
        <w:rPr/>
        <w:pict>
          <v:shape style="position:absolute;margin-left:215.839996pt;margin-top:79.893677pt;width:.480031pt;height:.42pt;mso-position-horizontal-relative:page;mso-position-vertical-relative:paragraph;z-index:111568" type="#_x0000_t75" stroked="false">
            <v:imagedata r:id="rId555" o:title=""/>
          </v:shape>
        </w:pict>
      </w:r>
      <w:r>
        <w:rPr/>
        <w:pict>
          <v:shape style="position:absolute;margin-left:375.52002pt;margin-top:79.893677pt;width:.480031pt;height:.42pt;mso-position-horizontal-relative:page;mso-position-vertical-relative:paragraph;z-index:111592" type="#_x0000_t75" stroked="false">
            <v:imagedata r:id="rId555"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114,367,407.68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收保证金和备用金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27,411,829.44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16,114,523.88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10,822,834.55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8,686,414.64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收利息收入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18,102,246.60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11,028,313.14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4,374,084.62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2,107,150.03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175,078,402.89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37,936,401.69</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839996pt;margin-top:-65.504425pt;width:.479961pt;height:.42pt;mso-position-horizontal-relative:page;mso-position-vertical-relative:paragraph;z-index:111616" type="#_x0000_t75" stroked="false">
            <v:imagedata r:id="rId555" o:title=""/>
          </v:shape>
        </w:pict>
      </w:r>
      <w:r>
        <w:rPr/>
        <w:pict>
          <v:shape style="position:absolute;margin-left:375.52002pt;margin-top:-65.504425pt;width:.479961pt;height:.42pt;mso-position-horizontal-relative:page;mso-position-vertical-relative:paragraph;z-index:111640" type="#_x0000_t75" stroked="false">
            <v:imagedata r:id="rId555" o:title=""/>
          </v:shape>
        </w:pict>
      </w:r>
      <w:r>
        <w:rPr/>
        <w:pict>
          <v:shape style="position:absolute;margin-left:215.839996pt;margin-top:-45.404423pt;width:.479961pt;height:.42pt;mso-position-horizontal-relative:page;mso-position-vertical-relative:paragraph;z-index:111664" type="#_x0000_t75" stroked="false">
            <v:imagedata r:id="rId555" o:title=""/>
          </v:shape>
        </w:pict>
      </w:r>
      <w:r>
        <w:rPr/>
        <w:pict>
          <v:shape style="position:absolute;margin-left:375.52002pt;margin-top:-45.404423pt;width:.479961pt;height:.42pt;mso-position-horizontal-relative:page;mso-position-vertical-relative:paragraph;z-index:111688" type="#_x0000_t75" stroked="false">
            <v:imagedata r:id="rId555" o:title=""/>
          </v:shape>
        </w:pict>
      </w:r>
      <w:r>
        <w:rPr/>
        <w:pict>
          <v:shape style="position:absolute;margin-left:215.839996pt;margin-top:-25.304371pt;width:.480031pt;height:.42pt;mso-position-horizontal-relative:page;mso-position-vertical-relative:paragraph;z-index:111712" type="#_x0000_t75" stroked="false">
            <v:imagedata r:id="rId555" o:title=""/>
          </v:shape>
        </w:pict>
      </w:r>
      <w:r>
        <w:rPr/>
        <w:pict>
          <v:shape style="position:absolute;margin-left:375.52002pt;margin-top:-25.304371pt;width:.480031pt;height:.42pt;mso-position-horizontal-relative:page;mso-position-vertical-relative:paragraph;z-index:111736" type="#_x0000_t75" stroked="false">
            <v:imagedata r:id="rId555" o:title=""/>
          </v:shape>
        </w:pict>
      </w:r>
      <w:r>
        <w:rPr/>
        <w:pict>
          <v:shape style="position:absolute;margin-left:215.839996pt;margin-top:-5.204364pt;width:.480031pt;height:.42pt;mso-position-horizontal-relative:page;mso-position-vertical-relative:paragraph;z-index:111760" type="#_x0000_t75" stroked="false">
            <v:imagedata r:id="rId555" o:title=""/>
          </v:shape>
        </w:pict>
      </w:r>
      <w:r>
        <w:rPr/>
        <w:pict>
          <v:shape style="position:absolute;margin-left:375.52002pt;margin-top:-5.204364pt;width:.480031pt;height:.42pt;mso-position-horizontal-relative:page;mso-position-vertical-relative:paragraph;z-index:111784" type="#_x0000_t75" stroked="false">
            <v:imagedata r:id="rId555" o:title=""/>
          </v:shape>
        </w:pict>
      </w:r>
      <w:r>
        <w:rPr/>
        <w:t>收到的其他与经营活动有关的现金说明：</w:t>
      </w:r>
    </w:p>
    <w:p>
      <w:pPr>
        <w:spacing w:line="240" w:lineRule="auto" w:before="3"/>
        <w:rPr>
          <w:rFonts w:ascii="宋体" w:hAnsi="宋体" w:cs="宋体" w:eastAsia="宋体" w:hint="default"/>
          <w:sz w:val="24"/>
          <w:szCs w:val="24"/>
        </w:rPr>
      </w:pPr>
    </w:p>
    <w:p>
      <w:pPr>
        <w:pStyle w:val="Heading2"/>
        <w:spacing w:line="240" w:lineRule="auto"/>
        <w:ind w:right="1033"/>
        <w:jc w:val="left"/>
        <w:rPr>
          <w:b w:val="0"/>
          <w:bCs w:val="0"/>
        </w:rPr>
      </w:pPr>
      <w:bookmarkStart w:name="（2）支付的其他与经营活动有关的现金" w:id="316"/>
      <w:bookmarkEnd w:id="31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215.839996pt;margin-top:39.713654pt;width:.479996pt;height:.42pt;mso-position-horizontal-relative:page;mso-position-vertical-relative:paragraph;z-index:111808" type="#_x0000_t75" stroked="false">
            <v:imagedata r:id="rId555" o:title=""/>
          </v:shape>
        </w:pict>
      </w:r>
      <w:r>
        <w:rPr/>
        <w:pict>
          <v:shape style="position:absolute;margin-left:375.52002pt;margin-top:39.713654pt;width:.479996pt;height:.42pt;mso-position-horizontal-relative:page;mso-position-vertical-relative:paragraph;z-index:111832" type="#_x0000_t75" stroked="false">
            <v:imagedata r:id="rId555" o:title=""/>
          </v:shape>
        </w:pict>
      </w:r>
      <w:r>
        <w:rPr/>
        <w:pict>
          <v:shape style="position:absolute;margin-left:215.839996pt;margin-top:59.81366pt;width:.479996pt;height:.42pt;mso-position-horizontal-relative:page;mso-position-vertical-relative:paragraph;z-index:111856" type="#_x0000_t75" stroked="false">
            <v:imagedata r:id="rId555" o:title=""/>
          </v:shape>
        </w:pict>
      </w:r>
      <w:r>
        <w:rPr/>
        <w:pict>
          <v:shape style="position:absolute;margin-left:375.52002pt;margin-top:59.81366pt;width:.479996pt;height:.42pt;mso-position-horizontal-relative:page;mso-position-vertical-relative:paragraph;z-index:111880" type="#_x0000_t75" stroked="false">
            <v:imagedata r:id="rId555" o:title=""/>
          </v:shape>
        </w:pict>
      </w:r>
      <w:r>
        <w:rPr/>
        <w:pict>
          <v:shape style="position:absolute;margin-left:215.839996pt;margin-top:79.913696pt;width:.480031pt;height:.42pt;mso-position-horizontal-relative:page;mso-position-vertical-relative:paragraph;z-index:111904" type="#_x0000_t75" stroked="false">
            <v:imagedata r:id="rId555" o:title=""/>
          </v:shape>
        </w:pict>
      </w:r>
      <w:r>
        <w:rPr/>
        <w:pict>
          <v:shape style="position:absolute;margin-left:375.52002pt;margin-top:79.913696pt;width:.480031pt;height:.42pt;mso-position-horizontal-relative:page;mso-position-vertical-relative:paragraph;z-index:111928" type="#_x0000_t75" stroked="false">
            <v:imagedata r:id="rId555" o:title=""/>
          </v:shape>
        </w:pict>
      </w:r>
      <w:r>
        <w:rPr/>
        <w:pict>
          <v:shape style="position:absolute;margin-left:215.839996pt;margin-top:100.013687pt;width:.480031pt;height:.42pt;mso-position-horizontal-relative:page;mso-position-vertical-relative:paragraph;z-index:111952" type="#_x0000_t75" stroked="false">
            <v:imagedata r:id="rId555" o:title=""/>
          </v:shape>
        </w:pict>
      </w:r>
      <w:r>
        <w:rPr/>
        <w:pict>
          <v:shape style="position:absolute;margin-left:375.52002pt;margin-top:100.013687pt;width:.480031pt;height:.42pt;mso-position-horizontal-relative:page;mso-position-vertical-relative:paragraph;z-index:111976" type="#_x0000_t75" stroked="false">
            <v:imagedata r:id="rId555"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93,675,301.24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15,698,866.37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15,014,660.25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13,701,490.22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9,353,567.65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12,631,549.34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10,428,385.75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12,269,156.35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8,583,128.86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8,386,146.53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8,067,883.98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3,013,072.16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2,753,195.31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2,638,691.21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1,991,364.12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1,900,000.00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1,350,000.00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中标费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1,581,275.86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2,074,998.00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21,389,305.75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13,500,028.17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186,884,855.03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73,117,212.09</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839996pt;margin-top:-85.604416pt;width:.479961pt;height:.42pt;mso-position-horizontal-relative:page;mso-position-vertical-relative:paragraph;z-index:112192" type="#_x0000_t75" stroked="false">
            <v:imagedata r:id="rId556" o:title=""/>
          </v:shape>
        </w:pict>
      </w:r>
      <w:r>
        <w:rPr/>
        <w:pict>
          <v:shape style="position:absolute;margin-left:375.52002pt;margin-top:-85.604416pt;width:.479961pt;height:.42pt;mso-position-horizontal-relative:page;mso-position-vertical-relative:paragraph;z-index:112216" type="#_x0000_t75" stroked="false">
            <v:imagedata r:id="rId556" o:title=""/>
          </v:shape>
        </w:pict>
      </w:r>
      <w:r>
        <w:rPr/>
        <w:pict>
          <v:shape style="position:absolute;margin-left:215.839996pt;margin-top:-65.504349pt;width:.480031pt;height:.42pt;mso-position-horizontal-relative:page;mso-position-vertical-relative:paragraph;z-index:112240" type="#_x0000_t75" stroked="false">
            <v:imagedata r:id="rId556" o:title=""/>
          </v:shape>
        </w:pict>
      </w:r>
      <w:r>
        <w:rPr/>
        <w:pict>
          <v:shape style="position:absolute;margin-left:375.52002pt;margin-top:-65.504349pt;width:.480031pt;height:.42pt;mso-position-horizontal-relative:page;mso-position-vertical-relative:paragraph;z-index:112264" type="#_x0000_t75" stroked="false">
            <v:imagedata r:id="rId556" o:title=""/>
          </v:shape>
        </w:pict>
      </w:r>
      <w:r>
        <w:rPr/>
        <w:pict>
          <v:shape style="position:absolute;margin-left:215.839996pt;margin-top:-45.404362pt;width:.480031pt;height:.42pt;mso-position-horizontal-relative:page;mso-position-vertical-relative:paragraph;z-index:112288" type="#_x0000_t75" stroked="false">
            <v:imagedata r:id="rId556" o:title=""/>
          </v:shape>
        </w:pict>
      </w:r>
      <w:r>
        <w:rPr/>
        <w:pict>
          <v:shape style="position:absolute;margin-left:375.52002pt;margin-top:-45.404362pt;width:.480031pt;height:.42pt;mso-position-horizontal-relative:page;mso-position-vertical-relative:paragraph;z-index:112312" type="#_x0000_t75" stroked="false">
            <v:imagedata r:id="rId556" o:title=""/>
          </v:shape>
        </w:pict>
      </w:r>
      <w:r>
        <w:rPr/>
        <w:pict>
          <v:shape style="position:absolute;margin-left:215.839996pt;margin-top:-25.304417pt;width:.479961pt;height:.42pt;mso-position-horizontal-relative:page;mso-position-vertical-relative:paragraph;z-index:112336" type="#_x0000_t75" stroked="false">
            <v:imagedata r:id="rId556" o:title=""/>
          </v:shape>
        </w:pict>
      </w:r>
      <w:r>
        <w:rPr/>
        <w:pict>
          <v:shape style="position:absolute;margin-left:375.52002pt;margin-top:-25.304417pt;width:.479961pt;height:.42pt;mso-position-horizontal-relative:page;mso-position-vertical-relative:paragraph;z-index:112360" type="#_x0000_t75" stroked="false">
            <v:imagedata r:id="rId556" o:title=""/>
          </v:shape>
        </w:pict>
      </w:r>
      <w:r>
        <w:rPr/>
        <w:pict>
          <v:shape style="position:absolute;margin-left:215.839996pt;margin-top:-5.204349pt;width:.480031pt;height:.42pt;mso-position-horizontal-relative:page;mso-position-vertical-relative:paragraph;z-index:112384" type="#_x0000_t75" stroked="false">
            <v:imagedata r:id="rId556" o:title=""/>
          </v:shape>
        </w:pict>
      </w:r>
      <w:r>
        <w:rPr/>
        <w:pict>
          <v:shape style="position:absolute;margin-left:375.52002pt;margin-top:-5.204349pt;width:.480031pt;height:.42pt;mso-position-horizontal-relative:page;mso-position-vertical-relative:paragraph;z-index:112408" type="#_x0000_t75" stroked="false">
            <v:imagedata r:id="rId556" o:title=""/>
          </v:shape>
        </w:pict>
      </w:r>
      <w:r>
        <w:rPr/>
        <w:t>支付的其他与经营活动有关的现金说明：</w:t>
      </w:r>
    </w:p>
    <w:p>
      <w:pPr>
        <w:spacing w:line="240" w:lineRule="auto" w:before="3"/>
        <w:rPr>
          <w:rFonts w:ascii="宋体" w:hAnsi="宋体" w:cs="宋体" w:eastAsia="宋体" w:hint="default"/>
          <w:sz w:val="24"/>
          <w:szCs w:val="24"/>
        </w:rPr>
      </w:pPr>
    </w:p>
    <w:p>
      <w:pPr>
        <w:pStyle w:val="Heading2"/>
        <w:spacing w:line="240" w:lineRule="auto"/>
        <w:ind w:right="1033"/>
        <w:jc w:val="left"/>
        <w:rPr>
          <w:b w:val="0"/>
          <w:bCs w:val="0"/>
        </w:rPr>
      </w:pPr>
      <w:bookmarkStart w:name="（3）支付的其他与筹资活动有关的现金" w:id="317"/>
      <w:bookmarkEnd w:id="317"/>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375.699982pt;margin-top:346.339966pt;width:.479965pt;height:.42pt;mso-position-horizontal-relative:page;mso-position-vertical-relative:page;z-index:112648" type="#_x0000_t75" stroked="false">
            <v:imagedata r:id="rId556" o:title=""/>
          </v:shape>
        </w:pict>
      </w:r>
      <w:r>
        <w:rPr/>
        <w:pict>
          <v:shape style="position:absolute;margin-left:375.699982pt;margin-top:381.799957pt;width:.479978pt;height:.66pt;mso-position-horizontal-relative:page;mso-position-vertical-relative:page;z-index:112672" type="#_x0000_t75" stroked="false">
            <v:imagedata r:id="rId556" o:title=""/>
          </v:shape>
        </w:pict>
      </w:r>
      <w:r>
        <w:rPr/>
        <w:pict>
          <v:shape style="position:absolute;margin-left:375.699982pt;margin-top:402.140015pt;width:.48pt;height:.42pt;mso-position-horizontal-relative:page;mso-position-vertical-relative:page;z-index:112696" type="#_x0000_t75" stroked="false">
            <v:imagedata r:id="rId557" o:title=""/>
          </v:shape>
        </w:pict>
      </w:r>
      <w:r>
        <w:rPr/>
        <w:pict>
          <v:shape style="position:absolute;margin-left:375.699982pt;margin-top:422.26001pt;width:.48pt;height:.42pt;mso-position-horizontal-relative:page;mso-position-vertical-relative:page;z-index:112720" type="#_x0000_t75" stroked="false">
            <v:imagedata r:id="rId558" o:title=""/>
          </v:shape>
        </w:pict>
      </w:r>
      <w:r>
        <w:rPr/>
        <w:pict>
          <v:shape style="position:absolute;margin-left:375.699982pt;margin-top:457.719971pt;width:.479978pt;height:.66pt;mso-position-horizontal-relative:page;mso-position-vertical-relative:page;z-index:112744" type="#_x0000_t75" stroked="false">
            <v:imagedata r:id="rId559" o:title=""/>
          </v:shape>
        </w:pict>
      </w:r>
      <w:r>
        <w:rPr/>
        <w:pict>
          <v:shape style="position:absolute;margin-left:375.699982pt;margin-top:493.420013pt;width:.48pt;height:.66pt;mso-position-horizontal-relative:page;mso-position-vertical-relative:page;z-index:112768" type="#_x0000_t75" stroked="false">
            <v:imagedata r:id="rId559" o:title=""/>
          </v:shape>
        </w:pict>
      </w:r>
      <w:r>
        <w:rPr/>
        <w:pict>
          <v:shape style="position:absolute;margin-left:375.699982pt;margin-top:513.76001pt;width:.48pt;height:.42pt;mso-position-horizontal-relative:page;mso-position-vertical-relative:page;z-index:112792" type="#_x0000_t75" stroked="false">
            <v:imagedata r:id="rId559" o:title=""/>
          </v:shape>
        </w:pict>
      </w:r>
      <w:r>
        <w:rPr/>
        <w:pict>
          <v:shape style="position:absolute;margin-left:375.699982pt;margin-top:549.219971pt;width:.479956pt;height:.66pt;mso-position-horizontal-relative:page;mso-position-vertical-relative:page;z-index:112816" type="#_x0000_t75" stroked="false">
            <v:imagedata r:id="rId559" o:title=""/>
          </v:shape>
        </w:pict>
      </w:r>
      <w:r>
        <w:rPr/>
        <w:pict>
          <v:shape style="position:absolute;margin-left:375.699982pt;margin-top:584.919983pt;width:.479956pt;height:.66pt;mso-position-horizontal-relative:page;mso-position-vertical-relative:page;z-index:112840" type="#_x0000_t75" stroked="false">
            <v:imagedata r:id="rId560" o:title=""/>
          </v:shape>
        </w:pict>
      </w:r>
      <w:r>
        <w:rPr/>
        <w:pict>
          <v:shape style="position:absolute;margin-left:375.699982pt;margin-top:605.26001pt;width:.48pt;height:.42pt;mso-position-horizontal-relative:page;mso-position-vertical-relative:page;z-index:112864" type="#_x0000_t75" stroked="false">
            <v:imagedata r:id="rId560" o:title=""/>
          </v:shape>
        </w:pict>
      </w:r>
      <w:r>
        <w:rPr/>
        <w:pict>
          <v:shape style="position:absolute;margin-left:375.699982pt;margin-top:640.719971pt;width:.479956pt;height:.66pt;mso-position-horizontal-relative:page;mso-position-vertical-relative:page;z-index:112888" type="#_x0000_t75" stroked="false">
            <v:imagedata r:id="rId560" o:title=""/>
          </v:shape>
        </w:pict>
      </w:r>
      <w:r>
        <w:rPr/>
        <w:pict>
          <v:shape style="position:absolute;margin-left:375.699982pt;margin-top:676.419983pt;width:.479956pt;height:.66pt;mso-position-horizontal-relative:page;mso-position-vertical-relative:page;z-index:112912" type="#_x0000_t75" stroked="false">
            <v:imagedata r:id="rId560" o:title=""/>
          </v:shape>
        </w:pict>
      </w:r>
      <w:r>
        <w:rPr/>
        <w:pict>
          <v:shape style="position:absolute;margin-left:375.699982pt;margin-top:696.76001pt;width:.48pt;height:.42pt;mso-position-horizontal-relative:page;mso-position-vertical-relative:page;z-index:112936" type="#_x0000_t75" stroked="false">
            <v:imagedata r:id="rId560" o:title=""/>
          </v:shape>
        </w:pict>
      </w:r>
      <w:r>
        <w:rPr/>
        <w:pict>
          <v:shape style="position:absolute;margin-left:375.699982pt;margin-top:716.880005pt;width:.48pt;height:.42pt;mso-position-horizontal-relative:page;mso-position-vertical-relative:page;z-index:112960" type="#_x0000_t75" stroked="false">
            <v:imagedata r:id="rId560" o:title=""/>
          </v:shape>
        </w:pict>
      </w:r>
      <w:r>
        <w:rPr/>
        <w:pict>
          <v:shape style="position:absolute;margin-left:375.699982pt;margin-top:752.340027pt;width:.48pt;height:.66pt;mso-position-horizontal-relative:page;mso-position-vertical-relative:page;z-index:112984" type="#_x0000_t75" stroked="false">
            <v:imagedata r:id="rId560" o:title=""/>
          </v:shape>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支付股权转让时代收的个税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18,533,528.31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18,533,528.31</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15.839996pt;margin-top:-45.424366pt;width:.480031pt;height:.42pt;mso-position-horizontal-relative:page;mso-position-vertical-relative:paragraph;z-index:112432" type="#_x0000_t75" stroked="false">
            <v:imagedata r:id="rId560" o:title=""/>
          </v:shape>
        </w:pict>
      </w:r>
      <w:r>
        <w:rPr/>
        <w:pict>
          <v:shape style="position:absolute;margin-left:375.52002pt;margin-top:-45.424366pt;width:.480031pt;height:.42pt;mso-position-horizontal-relative:page;mso-position-vertical-relative:paragraph;z-index:112456" type="#_x0000_t75" stroked="false">
            <v:imagedata r:id="rId560" o:title=""/>
          </v:shape>
        </w:pict>
      </w:r>
      <w:r>
        <w:rPr/>
        <w:pict>
          <v:shape style="position:absolute;margin-left:215.839996pt;margin-top:-25.324421pt;width:.479961pt;height:.42pt;mso-position-horizontal-relative:page;mso-position-vertical-relative:paragraph;z-index:112480" type="#_x0000_t75" stroked="false">
            <v:imagedata r:id="rId560" o:title=""/>
          </v:shape>
        </w:pict>
      </w:r>
      <w:r>
        <w:rPr/>
        <w:pict>
          <v:shape style="position:absolute;margin-left:375.52002pt;margin-top:-25.324421pt;width:.479961pt;height:.42pt;mso-position-horizontal-relative:page;mso-position-vertical-relative:paragraph;z-index:112504" type="#_x0000_t75" stroked="false">
            <v:imagedata r:id="rId560" o:title=""/>
          </v:shape>
        </w:pict>
      </w:r>
      <w:r>
        <w:rPr/>
        <w:pict>
          <v:shape style="position:absolute;margin-left:215.839996pt;margin-top:-5.224353pt;width:.480031pt;height:.42pt;mso-position-horizontal-relative:page;mso-position-vertical-relative:paragraph;z-index:112528" type="#_x0000_t75" stroked="false">
            <v:imagedata r:id="rId560" o:title=""/>
          </v:shape>
        </w:pict>
      </w:r>
      <w:r>
        <w:rPr/>
        <w:pict>
          <v:shape style="position:absolute;margin-left:375.52002pt;margin-top:-5.224353pt;width:.480031pt;height:.42pt;mso-position-horizontal-relative:page;mso-position-vertical-relative:paragraph;z-index:112552" type="#_x0000_t75" stroked="false">
            <v:imagedata r:id="rId560" o:title=""/>
          </v:shape>
        </w:pict>
      </w:r>
      <w:r>
        <w:rPr/>
        <w:t>支付的其他与筹资活动有关的现金说明：</w:t>
      </w:r>
    </w:p>
    <w:p>
      <w:pPr>
        <w:spacing w:line="240" w:lineRule="auto" w:before="3"/>
        <w:rPr>
          <w:rFonts w:ascii="宋体" w:hAnsi="宋体" w:cs="宋体" w:eastAsia="宋体" w:hint="default"/>
          <w:sz w:val="24"/>
          <w:szCs w:val="24"/>
        </w:rPr>
      </w:pPr>
    </w:p>
    <w:p>
      <w:pPr>
        <w:pStyle w:val="Heading2"/>
        <w:spacing w:line="240" w:lineRule="auto"/>
        <w:ind w:right="1033"/>
        <w:jc w:val="left"/>
        <w:rPr>
          <w:b w:val="0"/>
          <w:bCs w:val="0"/>
        </w:rPr>
      </w:pPr>
      <w:bookmarkStart w:name="49、现金流量表补充资料" w:id="318"/>
      <w:bookmarkEnd w:id="318"/>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left="1133" w:right="1033"/>
        <w:jc w:val="left"/>
        <w:rPr>
          <w:b w:val="0"/>
          <w:bCs w:val="0"/>
        </w:rPr>
      </w:pPr>
      <w:bookmarkStart w:name="（1）现金流量表补充资料" w:id="319"/>
      <w:bookmarkEnd w:id="31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0"/>
          <w:szCs w:val="20"/>
        </w:rPr>
      </w:pPr>
    </w:p>
    <w:p>
      <w:pPr>
        <w:spacing w:before="35"/>
        <w:ind w:left="0" w:right="1129" w:firstLine="0"/>
        <w:jc w:val="right"/>
        <w:rPr>
          <w:rFonts w:ascii="宋体" w:hAnsi="宋体" w:cs="宋体" w:eastAsia="宋体" w:hint="default"/>
          <w:sz w:val="21"/>
          <w:szCs w:val="21"/>
        </w:rPr>
      </w:pPr>
      <w:r>
        <w:rPr/>
        <w:pict>
          <v:shape style="position:absolute;margin-left:375.699982pt;margin-top:39.753662pt;width:.48pt;height:.42pt;mso-position-horizontal-relative:page;mso-position-vertical-relative:paragraph;z-index:112576" type="#_x0000_t75" stroked="false">
            <v:imagedata r:id="rId560" o:title=""/>
          </v:shape>
        </w:pict>
      </w:r>
      <w:r>
        <w:rPr/>
        <w:pict>
          <v:shape style="position:absolute;margin-left:375.699982pt;margin-top:75.213608pt;width:.479956pt;height:.66pt;mso-position-horizontal-relative:page;mso-position-vertical-relative:paragraph;z-index:112600" type="#_x0000_t75" stroked="false">
            <v:imagedata r:id="rId560" o:title=""/>
          </v:shape>
        </w:pict>
      </w:r>
      <w:r>
        <w:rPr/>
        <w:pict>
          <v:shape style="position:absolute;margin-left:375.699982pt;margin-top:95.553665pt;width:.48pt;height:.42pt;mso-position-horizontal-relative:page;mso-position-vertical-relative:paragraph;z-index:112624" type="#_x0000_t75" stroked="false">
            <v:imagedata r:id="rId560"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297"/>
        <w:gridCol w:w="3074"/>
        <w:gridCol w:w="3170"/>
      </w:tblGrid>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15" name="image512.png" descr=""/>
                  <wp:cNvGraphicFramePr>
                    <a:graphicFrameLocks noChangeAspect="1"/>
                  </wp:cNvGraphicFramePr>
                  <a:graphic>
                    <a:graphicData uri="http://schemas.openxmlformats.org/drawingml/2006/picture">
                      <pic:pic>
                        <pic:nvPicPr>
                          <pic:cNvPr id="3316" name="image512.png"/>
                          <pic:cNvPicPr/>
                        </pic:nvPicPr>
                        <pic:blipFill>
                          <a:blip r:embed="rId56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1" w:hRule="exact"/>
        </w:trPr>
        <w:tc>
          <w:tcPr>
            <w:tcW w:w="3297" w:type="dxa"/>
            <w:vMerge w:val="restart"/>
            <w:tcBorders>
              <w:top w:val="single" w:sz="4" w:space="0" w:color="000000"/>
              <w:left w:val="nil" w:sz="6" w:space="0" w:color="auto"/>
              <w:right w:val="single" w:sz="4" w:space="0" w:color="000000"/>
            </w:tcBorders>
            <w:shd w:val="clear" w:color="auto" w:fill="D2D2D2"/>
          </w:tcPr>
          <w:p>
            <w:pPr>
              <w:pStyle w:val="TableParagraph"/>
              <w:spacing w:line="256" w:lineRule="auto" w:before="26"/>
              <w:ind w:left="1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 量：</w:t>
            </w:r>
          </w:p>
        </w:tc>
        <w:tc>
          <w:tcPr>
            <w:tcW w:w="3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3297" w:type="dxa"/>
            <w:vMerge/>
            <w:tcBorders>
              <w:left w:val="nil" w:sz="6" w:space="0" w:color="auto"/>
              <w:right w:val="single" w:sz="4" w:space="0" w:color="000000"/>
            </w:tcBorders>
            <w:shd w:val="clear" w:color="auto" w:fill="D2D2D2"/>
          </w:tcPr>
          <w:p>
            <w:pPr/>
          </w:p>
        </w:tc>
        <w:tc>
          <w:tcPr>
            <w:tcW w:w="3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sz w:val="21"/>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297" w:type="dxa"/>
            <w:vMerge/>
            <w:tcBorders>
              <w:left w:val="nil" w:sz="6" w:space="0" w:color="auto"/>
              <w:bottom w:val="single" w:sz="4" w:space="0" w:color="000000"/>
              <w:right w:val="single" w:sz="4" w:space="0" w:color="000000"/>
            </w:tcBorders>
            <w:shd w:val="clear" w:color="auto" w:fill="D2D2D2"/>
          </w:tcPr>
          <w:p>
            <w:pPr/>
          </w:p>
        </w:tc>
        <w:tc>
          <w:tcPr>
            <w:tcW w:w="30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317" name="image512.png" descr=""/>
                  <wp:cNvGraphicFramePr>
                    <a:graphicFrameLocks noChangeAspect="1"/>
                  </wp:cNvGraphicFramePr>
                  <a:graphic>
                    <a:graphicData uri="http://schemas.openxmlformats.org/drawingml/2006/picture">
                      <pic:pic>
                        <pic:nvPicPr>
                          <pic:cNvPr id="3318" name="image512.png"/>
                          <pic:cNvPicPr/>
                        </pic:nvPicPr>
                        <pic:blipFill>
                          <a:blip r:embed="rId56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105,885,188.39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19" name="image512.png" descr=""/>
                  <wp:cNvGraphicFramePr>
                    <a:graphicFrameLocks noChangeAspect="1"/>
                  </wp:cNvGraphicFramePr>
                  <a:graphic>
                    <a:graphicData uri="http://schemas.openxmlformats.org/drawingml/2006/picture">
                      <pic:pic>
                        <pic:nvPicPr>
                          <pic:cNvPr id="3320" name="image512.png"/>
                          <pic:cNvPicPr/>
                        </pic:nvPicPr>
                        <pic:blipFill>
                          <a:blip r:embed="rId56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110,394,309.33</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14,191,812.76</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321" name="image512.png" descr=""/>
                  <wp:cNvGraphicFramePr>
                    <a:graphicFrameLocks noChangeAspect="1"/>
                  </wp:cNvGraphicFramePr>
                  <a:graphic>
                    <a:graphicData uri="http://schemas.openxmlformats.org/drawingml/2006/picture">
                      <pic:pic>
                        <pic:nvPicPr>
                          <pic:cNvPr id="3322" name="image512.png"/>
                          <pic:cNvPicPr/>
                        </pic:nvPicPr>
                        <pic:blipFill>
                          <a:blip r:embed="rId560"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5,327,359.50</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4"/>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性生物资产折旧</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8,104,298.67</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323" name="image512.png" descr=""/>
                  <wp:cNvGraphicFramePr>
                    <a:graphicFrameLocks noChangeAspect="1"/>
                  </wp:cNvGraphicFramePr>
                  <a:graphic>
                    <a:graphicData uri="http://schemas.openxmlformats.org/drawingml/2006/picture">
                      <pic:pic>
                        <pic:nvPicPr>
                          <pic:cNvPr id="3324" name="image512.png"/>
                          <pic:cNvPicPr/>
                        </pic:nvPicPr>
                        <pic:blipFill>
                          <a:blip r:embed="rId56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7,196,017.93</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7,702,573.59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25" name="image513.png" descr=""/>
                  <wp:cNvGraphicFramePr>
                    <a:graphicFrameLocks noChangeAspect="1"/>
                  </wp:cNvGraphicFramePr>
                  <a:graphic>
                    <a:graphicData uri="http://schemas.openxmlformats.org/drawingml/2006/picture">
                      <pic:pic>
                        <pic:nvPicPr>
                          <pic:cNvPr id="3326" name="image513.png"/>
                          <pic:cNvPicPr/>
                        </pic:nvPicPr>
                        <pic:blipFill>
                          <a:blip r:embed="rId561"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7,142,928.06</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1,808,396.29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27" name="image514.png" descr=""/>
                  <wp:cNvGraphicFramePr>
                    <a:graphicFrameLocks noChangeAspect="1"/>
                  </wp:cNvGraphicFramePr>
                  <a:graphic>
                    <a:graphicData uri="http://schemas.openxmlformats.org/drawingml/2006/picture">
                      <pic:pic>
                        <pic:nvPicPr>
                          <pic:cNvPr id="3328" name="image514.png"/>
                          <pic:cNvPicPr/>
                        </pic:nvPicPr>
                        <pic:blipFill>
                          <a:blip r:embed="rId562"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1,646,527.01</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-117,773.28</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329" name="image515.png" descr=""/>
                  <wp:cNvGraphicFramePr>
                    <a:graphicFrameLocks noChangeAspect="1"/>
                  </wp:cNvGraphicFramePr>
                  <a:graphic>
                    <a:graphicData uri="http://schemas.openxmlformats.org/drawingml/2006/picture">
                      <pic:pic>
                        <pic:nvPicPr>
                          <pic:cNvPr id="3330" name="image515.png"/>
                          <pic:cNvPicPr/>
                        </pic:nvPicPr>
                        <pic:blipFill>
                          <a:blip r:embed="rId56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-1,070.89</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5"/>
              <w:jc w:val="left"/>
              <w:rPr>
                <w:rFonts w:ascii="宋体" w:hAnsi="宋体" w:cs="宋体" w:eastAsia="宋体" w:hint="default"/>
                <w:sz w:val="21"/>
                <w:szCs w:val="21"/>
              </w:rPr>
            </w:pPr>
            <w:r>
              <w:rPr>
                <w:rFonts w:ascii="宋体" w:hAnsi="宋体" w:cs="宋体" w:eastAsia="宋体" w:hint="default"/>
                <w:spacing w:val="-4"/>
                <w:sz w:val="21"/>
                <w:szCs w:val="21"/>
              </w:rPr>
              <w:t>固定资产报废损失（收益以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t> 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w w:val="95"/>
                <w:sz w:val="21"/>
              </w:rPr>
              <w:t>45,411.74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8382"/>
                  <wp:effectExtent l="0" t="0" r="0" b="0"/>
                  <wp:docPr id="3331" name="image515.png" descr=""/>
                  <wp:cNvGraphicFramePr>
                    <a:graphicFrameLocks noChangeAspect="1"/>
                  </wp:cNvGraphicFramePr>
                  <a:graphic>
                    <a:graphicData uri="http://schemas.openxmlformats.org/drawingml/2006/picture">
                      <pic:pic>
                        <pic:nvPicPr>
                          <pic:cNvPr id="3332" name="image515.png"/>
                          <pic:cNvPicPr/>
                        </pic:nvPicPr>
                        <pic:blipFill>
                          <a:blip r:embed="rId563" cstate="print"/>
                          <a:stretch>
                            <a:fillRect/>
                          </a:stretch>
                        </pic:blipFill>
                        <pic:spPr>
                          <a:xfrm>
                            <a:off x="0" y="0"/>
                            <a:ext cx="6096" cy="8382"/>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22,020.66</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168,630.21</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33" name="image515.png" descr=""/>
                  <wp:cNvGraphicFramePr>
                    <a:graphicFrameLocks noChangeAspect="1"/>
                  </wp:cNvGraphicFramePr>
                  <a:graphic>
                    <a:graphicData uri="http://schemas.openxmlformats.org/drawingml/2006/picture">
                      <pic:pic>
                        <pic:nvPicPr>
                          <pic:cNvPr id="3334" name="image515.png"/>
                          <pic:cNvPicPr/>
                        </pic:nvPicPr>
                        <pic:blipFill>
                          <a:blip r:embed="rId563"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51,328.71</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15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914,277.31</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335" name="image515.png" descr=""/>
                  <wp:cNvGraphicFramePr>
                    <a:graphicFrameLocks noChangeAspect="1"/>
                  </wp:cNvGraphicFramePr>
                  <a:graphic>
                    <a:graphicData uri="http://schemas.openxmlformats.org/drawingml/2006/picture">
                      <pic:pic>
                        <pic:nvPicPr>
                          <pic:cNvPr id="3336" name="image515.png"/>
                          <pic:cNvPicPr/>
                        </pic:nvPicPr>
                        <pic:blipFill>
                          <a:blip r:embed="rId563"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-1,607,141.45</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15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-957,204.95</w:t>
            </w:r>
            <w:r>
              <w:rPr>
                <w:rFonts w:ascii="Times New Roman"/>
                <w:sz w:val="21"/>
              </w:rPr>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337" name="image516.png" descr=""/>
                  <wp:cNvGraphicFramePr>
                    <a:graphicFrameLocks noChangeAspect="1"/>
                  </wp:cNvGraphicFramePr>
                  <a:graphic>
                    <a:graphicData uri="http://schemas.openxmlformats.org/drawingml/2006/picture">
                      <pic:pic>
                        <pic:nvPicPr>
                          <pic:cNvPr id="3338" name="image516.png"/>
                          <pic:cNvPicPr/>
                        </pic:nvPicPr>
                        <pic:blipFill>
                          <a:blip r:embed="rId564"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w w:val="95"/>
                <w:sz w:val="21"/>
              </w:rPr>
              <w:t>-957,204.96</w:t>
            </w:r>
            <w:r>
              <w:rPr>
                <w:rFonts w:ascii="Times New Roman"/>
                <w:sz w:val="21"/>
              </w:rPr>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-3,233,200.52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39" name="image516.png" descr=""/>
                  <wp:cNvGraphicFramePr>
                    <a:graphicFrameLocks noChangeAspect="1"/>
                  </wp:cNvGraphicFramePr>
                  <a:graphic>
                    <a:graphicData uri="http://schemas.openxmlformats.org/drawingml/2006/picture">
                      <pic:pic>
                        <pic:nvPicPr>
                          <pic:cNvPr id="3340"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-18,522,686.36</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6"/>
              <w:jc w:val="left"/>
              <w:rPr>
                <w:rFonts w:ascii="宋体" w:hAnsi="宋体" w:cs="宋体" w:eastAsia="宋体" w:hint="default"/>
                <w:sz w:val="21"/>
                <w:szCs w:val="21"/>
              </w:rPr>
            </w:pPr>
            <w:r>
              <w:rPr>
                <w:rFonts w:ascii="宋体" w:hAnsi="宋体" w:cs="宋体" w:eastAsia="宋体" w:hint="default"/>
                <w:spacing w:val="-4"/>
                <w:sz w:val="21"/>
                <w:szCs w:val="21"/>
              </w:rPr>
              <w:t>经营性应收项目的减少（增加以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-17,233,999.37</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341" name="image516.png" descr=""/>
                  <wp:cNvGraphicFramePr>
                    <a:graphicFrameLocks noChangeAspect="1"/>
                  </wp:cNvGraphicFramePr>
                  <a:graphic>
                    <a:graphicData uri="http://schemas.openxmlformats.org/drawingml/2006/picture">
                      <pic:pic>
                        <pic:nvPicPr>
                          <pic:cNvPr id="3342" name="image516.png"/>
                          <pic:cNvPicPr/>
                        </pic:nvPicPr>
                        <pic:blipFill>
                          <a:blip r:embed="rId564"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67,696,034.68</w:t>
            </w:r>
          </w:p>
        </w:tc>
      </w:tr>
      <w:tr>
        <w:trPr>
          <w:trHeight w:val="714"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56" w:lineRule="auto" w:before="26"/>
              <w:ind w:left="13" w:right="6"/>
              <w:jc w:val="left"/>
              <w:rPr>
                <w:rFonts w:ascii="宋体" w:hAnsi="宋体" w:cs="宋体" w:eastAsia="宋体" w:hint="default"/>
                <w:sz w:val="21"/>
                <w:szCs w:val="21"/>
              </w:rPr>
            </w:pPr>
            <w:r>
              <w:rPr>
                <w:rFonts w:ascii="宋体" w:hAnsi="宋体" w:cs="宋体" w:eastAsia="宋体" w:hint="default"/>
                <w:spacing w:val="-4"/>
                <w:sz w:val="21"/>
                <w:szCs w:val="21"/>
              </w:rPr>
              <w:t>经营性应付项目的增加（减少以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11,196,378.34</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343" name="image516.png" descr=""/>
                  <wp:cNvGraphicFramePr>
                    <a:graphicFrameLocks noChangeAspect="1"/>
                  </wp:cNvGraphicFramePr>
                  <a:graphic>
                    <a:graphicData uri="http://schemas.openxmlformats.org/drawingml/2006/picture">
                      <pic:pic>
                        <pic:nvPicPr>
                          <pic:cNvPr id="3344" name="image516.png"/>
                          <pic:cNvPicPr/>
                        </pic:nvPicPr>
                        <pic:blipFill>
                          <a:blip r:embed="rId564"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-59,005,778.83</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2,439,868.05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45" name="image516.png" descr=""/>
                  <wp:cNvGraphicFramePr>
                    <a:graphicFrameLocks noChangeAspect="1"/>
                  </wp:cNvGraphicFramePr>
                  <a:graphic>
                    <a:graphicData uri="http://schemas.openxmlformats.org/drawingml/2006/picture">
                      <pic:pic>
                        <pic:nvPicPr>
                          <pic:cNvPr id="3346"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130,914,657.23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47" name="image516.png" descr=""/>
                  <wp:cNvGraphicFramePr>
                    <a:graphicFrameLocks noChangeAspect="1"/>
                  </wp:cNvGraphicFramePr>
                  <a:graphic>
                    <a:graphicData uri="http://schemas.openxmlformats.org/drawingml/2006/picture">
                      <pic:pic>
                        <pic:nvPicPr>
                          <pic:cNvPr id="3348" name="image516.png"/>
                          <pic:cNvPicPr/>
                        </pic:nvPicPr>
                        <pic:blipFill>
                          <a:blip r:embed="rId564"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119,382,643.39</w:t>
            </w:r>
          </w:p>
        </w:tc>
      </w:tr>
      <w:tr>
        <w:trPr>
          <w:trHeight w:val="161" w:hRule="exact"/>
        </w:trPr>
        <w:tc>
          <w:tcPr>
            <w:tcW w:w="3297" w:type="dxa"/>
            <w:vMerge w:val="restart"/>
            <w:tcBorders>
              <w:top w:val="single" w:sz="4" w:space="0" w:color="000000"/>
              <w:left w:val="nil" w:sz="6" w:space="0" w:color="auto"/>
              <w:right w:val="single" w:sz="4" w:space="0" w:color="000000"/>
            </w:tcBorders>
            <w:shd w:val="clear" w:color="auto" w:fill="D2D2D2"/>
          </w:tcPr>
          <w:p>
            <w:pPr>
              <w:pStyle w:val="TableParagraph"/>
              <w:spacing w:line="256" w:lineRule="auto" w:before="26"/>
              <w:ind w:left="1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 资活动：</w:t>
            </w:r>
          </w:p>
        </w:tc>
        <w:tc>
          <w:tcPr>
            <w:tcW w:w="3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3297" w:type="dxa"/>
            <w:vMerge/>
            <w:tcBorders>
              <w:left w:val="nil" w:sz="6" w:space="0" w:color="auto"/>
              <w:right w:val="single" w:sz="4" w:space="0" w:color="000000"/>
            </w:tcBorders>
            <w:shd w:val="clear" w:color="auto" w:fill="D2D2D2"/>
          </w:tcPr>
          <w:p>
            <w:pPr/>
          </w:p>
        </w:tc>
        <w:tc>
          <w:tcPr>
            <w:tcW w:w="3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sz w:val="21"/>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r>
      <w:tr>
        <w:trPr>
          <w:trHeight w:val="161" w:hRule="exact"/>
        </w:trPr>
        <w:tc>
          <w:tcPr>
            <w:tcW w:w="3297" w:type="dxa"/>
            <w:vMerge/>
            <w:tcBorders>
              <w:left w:val="nil" w:sz="6" w:space="0" w:color="auto"/>
              <w:bottom w:val="single" w:sz="4" w:space="0" w:color="000000"/>
              <w:right w:val="single" w:sz="4" w:space="0" w:color="000000"/>
            </w:tcBorders>
            <w:shd w:val="clear" w:color="auto" w:fill="D2D2D2"/>
          </w:tcPr>
          <w:p>
            <w:pPr/>
          </w:p>
        </w:tc>
        <w:tc>
          <w:tcPr>
            <w:tcW w:w="30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349" name="image516.png" descr=""/>
                  <wp:cNvGraphicFramePr>
                    <a:graphicFrameLocks noChangeAspect="1"/>
                  </wp:cNvGraphicFramePr>
                  <a:graphic>
                    <a:graphicData uri="http://schemas.openxmlformats.org/drawingml/2006/picture">
                      <pic:pic>
                        <pic:nvPicPr>
                          <pic:cNvPr id="3350" name="image516.png"/>
                          <pic:cNvPicPr/>
                        </pic:nvPicPr>
                        <pic:blipFill>
                          <a:blip r:embed="rId564"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3" w:type="dxa"/>
        <w:tblLayout w:type="fixed"/>
        <w:tblCellMar>
          <w:top w:w="0" w:type="dxa"/>
          <w:left w:w="0" w:type="dxa"/>
          <w:bottom w:w="0" w:type="dxa"/>
          <w:right w:w="0" w:type="dxa"/>
        </w:tblCellMar>
        <w:tblLook w:val="01E0"/>
      </w:tblPr>
      <w:tblGrid>
        <w:gridCol w:w="3297"/>
        <w:gridCol w:w="3086"/>
        <w:gridCol w:w="3159"/>
      </w:tblGrid>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3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2"/>
              <w:ind w:right="0"/>
              <w:jc w:val="left"/>
              <w:rPr>
                <w:rFonts w:ascii="宋体" w:hAnsi="宋体" w:cs="宋体" w:eastAsia="宋体" w:hint="default"/>
                <w:sz w:val="5"/>
                <w:szCs w:val="5"/>
              </w:rPr>
            </w:pPr>
          </w:p>
          <w:p>
            <w:pPr>
              <w:pStyle w:val="TableParagraph"/>
              <w:tabs>
                <w:tab w:pos="3064" w:val="left" w:leader="none"/>
              </w:tabs>
              <w:spacing w:line="20" w:lineRule="exact"/>
              <w:ind w:left="7"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351" name="image516.png" descr=""/>
                  <wp:cNvGraphicFramePr>
                    <a:graphicFrameLocks noChangeAspect="1"/>
                  </wp:cNvGraphicFramePr>
                  <a:graphic>
                    <a:graphicData uri="http://schemas.openxmlformats.org/drawingml/2006/picture">
                      <pic:pic>
                        <pic:nvPicPr>
                          <pic:cNvPr id="3352"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353" name="image516.png" descr=""/>
                  <wp:cNvGraphicFramePr>
                    <a:graphicFrameLocks noChangeAspect="1"/>
                  </wp:cNvGraphicFramePr>
                  <a:graphic>
                    <a:graphicData uri="http://schemas.openxmlformats.org/drawingml/2006/picture">
                      <pic:pic>
                        <pic:nvPicPr>
                          <pic:cNvPr id="3354"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sz w:val="2"/>
              </w:rPr>
            </w:r>
          </w:p>
        </w:tc>
        <w:tc>
          <w:tcPr>
            <w:tcW w:w="31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617,736,253.93</w:t>
            </w:r>
          </w:p>
          <w:p>
            <w:pPr>
              <w:pStyle w:val="TableParagraph"/>
              <w:spacing w:line="240" w:lineRule="auto" w:before="2"/>
              <w:ind w:right="0"/>
              <w:jc w:val="left"/>
              <w:rPr>
                <w:rFonts w:ascii="宋体" w:hAnsi="宋体" w:cs="宋体" w:eastAsia="宋体" w:hint="default"/>
                <w:sz w:val="5"/>
                <w:szCs w:val="5"/>
              </w:rPr>
            </w:pPr>
          </w:p>
          <w:p>
            <w:pPr>
              <w:pStyle w:val="TableParagraph"/>
              <w:tabs>
                <w:tab w:pos="3052"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6095" cy="5333"/>
                  <wp:effectExtent l="0" t="0" r="0" b="0"/>
                  <wp:docPr id="3355" name="image516.png" descr=""/>
                  <wp:cNvGraphicFramePr>
                    <a:graphicFrameLocks noChangeAspect="1"/>
                  </wp:cNvGraphicFramePr>
                  <a:graphic>
                    <a:graphicData uri="http://schemas.openxmlformats.org/drawingml/2006/picture">
                      <pic:pic>
                        <pic:nvPicPr>
                          <pic:cNvPr id="3356" name="image516.png"/>
                          <pic:cNvPicPr/>
                        </pic:nvPicPr>
                        <pic:blipFill>
                          <a:blip r:embed="rId56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357" name="image516.png" descr=""/>
                  <wp:cNvGraphicFramePr>
                    <a:graphicFrameLocks noChangeAspect="1"/>
                  </wp:cNvGraphicFramePr>
                  <a:graphic>
                    <a:graphicData uri="http://schemas.openxmlformats.org/drawingml/2006/picture">
                      <pic:pic>
                        <pic:nvPicPr>
                          <pic:cNvPr id="3358" name="image516.png"/>
                          <pic:cNvPicPr/>
                        </pic:nvPicPr>
                        <pic:blipFill>
                          <a:blip r:embed="rId564" cstate="print"/>
                          <a:stretch>
                            <a:fillRect/>
                          </a:stretch>
                        </pic:blipFill>
                        <pic:spPr>
                          <a:xfrm>
                            <a:off x="0" y="0"/>
                            <a:ext cx="6095" cy="5333"/>
                          </a:xfrm>
                          <a:prstGeom prst="rect">
                            <a:avLst/>
                          </a:prstGeom>
                        </pic:spPr>
                      </pic:pic>
                    </a:graphicData>
                  </a:graphic>
                </wp:inline>
              </w:drawing>
            </w:r>
            <w:r>
              <w:rPr>
                <w:rFonts w:ascii="宋体"/>
                <w:sz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494,293,604.45</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494,293,604.45</w:t>
            </w:r>
          </w:p>
          <w:p>
            <w:pPr>
              <w:pStyle w:val="TableParagraph"/>
              <w:spacing w:line="240" w:lineRule="auto" w:before="2"/>
              <w:ind w:right="0"/>
              <w:jc w:val="left"/>
              <w:rPr>
                <w:rFonts w:ascii="宋体" w:hAnsi="宋体" w:cs="宋体" w:eastAsia="宋体" w:hint="default"/>
                <w:sz w:val="5"/>
                <w:szCs w:val="5"/>
              </w:rPr>
            </w:pPr>
          </w:p>
          <w:p>
            <w:pPr>
              <w:pStyle w:val="TableParagraph"/>
              <w:tabs>
                <w:tab w:pos="3052"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359" name="image516.png" descr=""/>
                  <wp:cNvGraphicFramePr>
                    <a:graphicFrameLocks noChangeAspect="1"/>
                  </wp:cNvGraphicFramePr>
                  <a:graphic>
                    <a:graphicData uri="http://schemas.openxmlformats.org/drawingml/2006/picture">
                      <pic:pic>
                        <pic:nvPicPr>
                          <pic:cNvPr id="3360"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361" name="image516.png" descr=""/>
                  <wp:cNvGraphicFramePr>
                    <a:graphicFrameLocks noChangeAspect="1"/>
                  </wp:cNvGraphicFramePr>
                  <a:graphic>
                    <a:graphicData uri="http://schemas.openxmlformats.org/drawingml/2006/picture">
                      <pic:pic>
                        <pic:nvPicPr>
                          <pic:cNvPr id="3362" name="image516.png"/>
                          <pic:cNvPicPr/>
                        </pic:nvPicPr>
                        <pic:blipFill>
                          <a:blip r:embed="rId564" cstate="print"/>
                          <a:stretch>
                            <a:fillRect/>
                          </a:stretch>
                        </pic:blipFill>
                        <pic:spPr>
                          <a:xfrm>
                            <a:off x="0" y="0"/>
                            <a:ext cx="5987" cy="5238"/>
                          </a:xfrm>
                          <a:prstGeom prst="rect">
                            <a:avLst/>
                          </a:prstGeom>
                        </pic:spPr>
                      </pic:pic>
                    </a:graphicData>
                  </a:graphic>
                </wp:inline>
              </w:drawing>
            </w:r>
            <w:r>
              <w:rPr>
                <w:rFonts w:ascii="宋体"/>
                <w:sz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486,901,350.22</w:t>
            </w:r>
          </w:p>
        </w:tc>
      </w:tr>
      <w:tr>
        <w:trPr>
          <w:trHeight w:val="402" w:hRule="exact"/>
        </w:trPr>
        <w:tc>
          <w:tcPr>
            <w:tcW w:w="32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123,442,649.48</w:t>
            </w:r>
          </w:p>
          <w:p>
            <w:pPr>
              <w:pStyle w:val="TableParagraph"/>
              <w:spacing w:line="240" w:lineRule="auto" w:before="2"/>
              <w:ind w:right="0"/>
              <w:jc w:val="left"/>
              <w:rPr>
                <w:rFonts w:ascii="宋体" w:hAnsi="宋体" w:cs="宋体" w:eastAsia="宋体" w:hint="default"/>
                <w:sz w:val="5"/>
                <w:szCs w:val="5"/>
              </w:rPr>
            </w:pPr>
          </w:p>
          <w:p>
            <w:pPr>
              <w:pStyle w:val="TableParagraph"/>
              <w:tabs>
                <w:tab w:pos="3052" w:val="left" w:leader="none"/>
              </w:tabs>
              <w:spacing w:line="20" w:lineRule="exact"/>
              <w:ind w:left="-5" w:right="-39"/>
              <w:jc w:val="left"/>
              <w:rPr>
                <w:rFonts w:ascii="宋体" w:hAnsi="宋体" w:cs="宋体" w:eastAsia="宋体" w:hint="default"/>
                <w:sz w:val="2"/>
                <w:szCs w:val="2"/>
              </w:rPr>
            </w:pPr>
            <w:r>
              <w:rPr>
                <w:rFonts w:ascii="宋体"/>
                <w:sz w:val="2"/>
              </w:rPr>
              <w:drawing>
                <wp:inline distT="0" distB="0" distL="0" distR="0">
                  <wp:extent cx="5987" cy="5238"/>
                  <wp:effectExtent l="0" t="0" r="0" b="0"/>
                  <wp:docPr id="3363" name="image517.png" descr=""/>
                  <wp:cNvGraphicFramePr>
                    <a:graphicFrameLocks noChangeAspect="1"/>
                  </wp:cNvGraphicFramePr>
                  <a:graphic>
                    <a:graphicData uri="http://schemas.openxmlformats.org/drawingml/2006/picture">
                      <pic:pic>
                        <pic:nvPicPr>
                          <pic:cNvPr id="3364" name="image517.png"/>
                          <pic:cNvPicPr/>
                        </pic:nvPicPr>
                        <pic:blipFill>
                          <a:blip r:embed="rId565" cstate="print"/>
                          <a:stretch>
                            <a:fillRect/>
                          </a:stretch>
                        </pic:blipFill>
                        <pic:spPr>
                          <a:xfrm>
                            <a:off x="0" y="0"/>
                            <a:ext cx="5987" cy="523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87" cy="5238"/>
                  <wp:effectExtent l="0" t="0" r="0" b="0"/>
                  <wp:docPr id="3365" name="image517.png" descr=""/>
                  <wp:cNvGraphicFramePr>
                    <a:graphicFrameLocks noChangeAspect="1"/>
                  </wp:cNvGraphicFramePr>
                  <a:graphic>
                    <a:graphicData uri="http://schemas.openxmlformats.org/drawingml/2006/picture">
                      <pic:pic>
                        <pic:nvPicPr>
                          <pic:cNvPr id="3366" name="image517.png"/>
                          <pic:cNvPicPr/>
                        </pic:nvPicPr>
                        <pic:blipFill>
                          <a:blip r:embed="rId565" cstate="print"/>
                          <a:stretch>
                            <a:fillRect/>
                          </a:stretch>
                        </pic:blipFill>
                        <pic:spPr>
                          <a:xfrm>
                            <a:off x="0" y="0"/>
                            <a:ext cx="5987" cy="5238"/>
                          </a:xfrm>
                          <a:prstGeom prst="rect">
                            <a:avLst/>
                          </a:prstGeom>
                        </pic:spPr>
                      </pic:pic>
                    </a:graphicData>
                  </a:graphic>
                </wp:inline>
              </w:drawing>
            </w:r>
            <w:r>
              <w:rPr>
                <w:rFonts w:ascii="宋体"/>
                <w:sz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7,392,254.23</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现金和现金等价物的构成"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pict>
          <v:shape style="position:absolute;margin-left:222.860001pt;margin-top:39.753723pt;width:.480015pt;height:.42pt;mso-position-horizontal-relative:page;mso-position-vertical-relative:paragraph;z-index:113008" type="#_x0000_t75" stroked="false">
            <v:imagedata r:id="rId566" o:title=""/>
          </v:shape>
        </w:pict>
      </w:r>
      <w:r>
        <w:rPr/>
        <w:pict>
          <v:shape style="position:absolute;margin-left:222.860001pt;margin-top:59.853714pt;width:.480015pt;height:.42pt;mso-position-horizontal-relative:page;mso-position-vertical-relative:paragraph;z-index:113032" type="#_x0000_t75" stroked="false">
            <v:imagedata r:id="rId566"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3314"/>
        <w:gridCol w:w="3069"/>
        <w:gridCol w:w="3159"/>
      </w:tblGrid>
      <w:tr>
        <w:trPr>
          <w:trHeight w:val="402" w:hRule="exact"/>
        </w:trPr>
        <w:tc>
          <w:tcPr>
            <w:tcW w:w="33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9"/>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3047"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67" name="image518.png" descr=""/>
                  <wp:cNvGraphicFramePr>
                    <a:graphicFrameLocks noChangeAspect="1"/>
                  </wp:cNvGraphicFramePr>
                  <a:graphic>
                    <a:graphicData uri="http://schemas.openxmlformats.org/drawingml/2006/picture">
                      <pic:pic>
                        <pic:nvPicPr>
                          <pic:cNvPr id="3368" name="image518.png"/>
                          <pic:cNvPicPr/>
                        </pic:nvPicPr>
                        <pic:blipFill>
                          <a:blip r:embed="rId56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3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617,736,253.93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3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69" name="image518.png" descr=""/>
                  <wp:cNvGraphicFramePr>
                    <a:graphicFrameLocks noChangeAspect="1"/>
                  </wp:cNvGraphicFramePr>
                  <a:graphic>
                    <a:graphicData uri="http://schemas.openxmlformats.org/drawingml/2006/picture">
                      <pic:pic>
                        <pic:nvPicPr>
                          <pic:cNvPr id="3370" name="image518.png"/>
                          <pic:cNvPicPr/>
                        </pic:nvPicPr>
                        <pic:blipFill>
                          <a:blip r:embed="rId56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494,293,604.45</w:t>
            </w:r>
          </w:p>
        </w:tc>
      </w:tr>
      <w:tr>
        <w:trPr>
          <w:trHeight w:val="402" w:hRule="exact"/>
        </w:trPr>
        <w:tc>
          <w:tcPr>
            <w:tcW w:w="33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242,341.74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3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71" name="image518.png" descr=""/>
                  <wp:cNvGraphicFramePr>
                    <a:graphicFrameLocks noChangeAspect="1"/>
                  </wp:cNvGraphicFramePr>
                  <a:graphic>
                    <a:graphicData uri="http://schemas.openxmlformats.org/drawingml/2006/picture">
                      <pic:pic>
                        <pic:nvPicPr>
                          <pic:cNvPr id="3372" name="image518.png"/>
                          <pic:cNvPicPr/>
                        </pic:nvPicPr>
                        <pic:blipFill>
                          <a:blip r:embed="rId56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190,520.19</w:t>
            </w:r>
          </w:p>
        </w:tc>
      </w:tr>
      <w:tr>
        <w:trPr>
          <w:trHeight w:val="402" w:hRule="exact"/>
        </w:trPr>
        <w:tc>
          <w:tcPr>
            <w:tcW w:w="33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617,493,912.19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3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373" name="image518.png" descr=""/>
                  <wp:cNvGraphicFramePr>
                    <a:graphicFrameLocks noChangeAspect="1"/>
                  </wp:cNvGraphicFramePr>
                  <a:graphic>
                    <a:graphicData uri="http://schemas.openxmlformats.org/drawingml/2006/picture">
                      <pic:pic>
                        <pic:nvPicPr>
                          <pic:cNvPr id="3374" name="image518.png"/>
                          <pic:cNvPicPr/>
                        </pic:nvPicPr>
                        <pic:blipFill>
                          <a:blip r:embed="rId56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494,103,084.26</w:t>
            </w:r>
          </w:p>
        </w:tc>
      </w:tr>
      <w:tr>
        <w:trPr>
          <w:trHeight w:val="402" w:hRule="exact"/>
        </w:trPr>
        <w:tc>
          <w:tcPr>
            <w:tcW w:w="33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31"/>
              <w:jc w:val="right"/>
              <w:rPr>
                <w:rFonts w:ascii="Times New Roman" w:hAnsi="Times New Roman" w:cs="Times New Roman" w:eastAsia="Times New Roman" w:hint="default"/>
                <w:sz w:val="21"/>
                <w:szCs w:val="21"/>
              </w:rPr>
            </w:pPr>
            <w:r>
              <w:rPr>
                <w:rFonts w:ascii="Times New Roman"/>
                <w:spacing w:val="-1"/>
                <w:sz w:val="21"/>
              </w:rPr>
              <w:t>617,736,253.93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3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375" name="image518.png" descr=""/>
                  <wp:cNvGraphicFramePr>
                    <a:graphicFrameLocks noChangeAspect="1"/>
                  </wp:cNvGraphicFramePr>
                  <a:graphic>
                    <a:graphicData uri="http://schemas.openxmlformats.org/drawingml/2006/picture">
                      <pic:pic>
                        <pic:nvPicPr>
                          <pic:cNvPr id="3376" name="image518.png"/>
                          <pic:cNvPicPr/>
                        </pic:nvPicPr>
                        <pic:blipFill>
                          <a:blip r:embed="rId566"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494,293,604.45</w:t>
            </w:r>
          </w:p>
        </w:tc>
      </w:tr>
    </w:tbl>
    <w:p>
      <w:pPr>
        <w:pStyle w:val="BodyText"/>
        <w:spacing w:line="275" w:lineRule="exact" w:before="0"/>
        <w:ind w:left="1614" w:right="1033"/>
        <w:jc w:val="left"/>
      </w:pPr>
      <w:r>
        <w:rPr/>
        <w:pict>
          <v:shape style="position:absolute;margin-left:222.860001pt;margin-top:-41.099979pt;width:.480015pt;height:.42pt;mso-position-horizontal-relative:page;mso-position-vertical-relative:paragraph;z-index:113056" type="#_x0000_t75" stroked="false">
            <v:imagedata r:id="rId566" o:title=""/>
          </v:shape>
        </w:pict>
      </w:r>
      <w:r>
        <w:rPr/>
        <w:pict>
          <v:shape style="position:absolute;margin-left:222.860001pt;margin-top:-21.000051pt;width:.479946pt;height:.42pt;mso-position-horizontal-relative:page;mso-position-vertical-relative:paragraph;z-index:113080" type="#_x0000_t75" stroked="false">
            <v:imagedata r:id="rId566" o:title=""/>
          </v:shape>
        </w:pict>
      </w:r>
      <w:r>
        <w:rPr/>
        <w:pict>
          <v:shape style="position:absolute;margin-left:222.860001pt;margin-top:-.900045pt;width:.479946pt;height:.42pt;mso-position-horizontal-relative:page;mso-position-vertical-relative:paragraph;z-index:113104" type="#_x0000_t75" stroked="false">
            <v:imagedata r:id="rId566" o:title=""/>
          </v:shape>
        </w:pict>
      </w:r>
      <w:r>
        <w:rPr/>
        <w:t>其他说明：</w:t>
      </w:r>
    </w:p>
    <w:p>
      <w:pPr>
        <w:spacing w:line="240" w:lineRule="auto" w:before="0"/>
        <w:rPr>
          <w:rFonts w:ascii="宋体" w:hAnsi="宋体" w:cs="宋体" w:eastAsia="宋体" w:hint="default"/>
          <w:sz w:val="22"/>
          <w:szCs w:val="22"/>
        </w:rPr>
      </w:pPr>
    </w:p>
    <w:p>
      <w:pPr>
        <w:spacing w:before="35"/>
        <w:ind w:left="1134" w:right="1033" w:firstLine="0"/>
        <w:jc w:val="left"/>
        <w:rPr>
          <w:rFonts w:ascii="宋体" w:hAnsi="宋体" w:cs="宋体" w:eastAsia="宋体" w:hint="default"/>
          <w:sz w:val="21"/>
          <w:szCs w:val="21"/>
        </w:rPr>
      </w:pPr>
      <w:bookmarkStart w:name="50、所有权或使用权受到限制的资产" w:id="321"/>
      <w:bookmarkEnd w:id="321"/>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pict>
          <v:shape style="position:absolute;margin-left:375.699982pt;margin-top:39.69368pt;width:.48pt;height:.42pt;mso-position-horizontal-relative:page;mso-position-vertical-relative:paragraph;z-index:113128" type="#_x0000_t75" stroked="false">
            <v:imagedata r:id="rId56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43" w:type="dxa"/>
        <w:tblLayout w:type="fixed"/>
        <w:tblCellMar>
          <w:top w:w="0" w:type="dxa"/>
          <w:left w:w="0" w:type="dxa"/>
          <w:bottom w:w="0" w:type="dxa"/>
          <w:right w:w="0" w:type="dxa"/>
        </w:tblCellMar>
        <w:tblLook w:val="01E0"/>
      </w:tblPr>
      <w:tblGrid>
        <w:gridCol w:w="3326"/>
        <w:gridCol w:w="3045"/>
        <w:gridCol w:w="3170"/>
      </w:tblGrid>
      <w:tr>
        <w:trPr>
          <w:trHeight w:val="402" w:hRule="exact"/>
        </w:trPr>
        <w:tc>
          <w:tcPr>
            <w:tcW w:w="33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right="19"/>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330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77" name="image519.png" descr=""/>
                  <wp:cNvGraphicFramePr>
                    <a:graphicFrameLocks noChangeAspect="1"/>
                  </wp:cNvGraphicFramePr>
                  <a:graphic>
                    <a:graphicData uri="http://schemas.openxmlformats.org/drawingml/2006/picture">
                      <pic:pic>
                        <pic:nvPicPr>
                          <pic:cNvPr id="3378" name="image519.png"/>
                          <pic:cNvPicPr/>
                        </pic:nvPicPr>
                        <pic:blipFill>
                          <a:blip r:embed="rId56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8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62" w:hRule="exact"/>
        </w:trPr>
        <w:tc>
          <w:tcPr>
            <w:tcW w:w="3326" w:type="dxa"/>
            <w:tcBorders>
              <w:top w:val="single" w:sz="4" w:space="0" w:color="000000"/>
              <w:left w:val="nil" w:sz="6" w:space="0" w:color="auto"/>
              <w:bottom w:val="nil" w:sz="6" w:space="0" w:color="auto"/>
              <w:right w:val="single" w:sz="4" w:space="0" w:color="000000"/>
            </w:tcBorders>
            <w:shd w:val="clear" w:color="auto" w:fill="D2D2D2"/>
          </w:tcPr>
          <w:p>
            <w:pPr/>
          </w:p>
        </w:tc>
        <w:tc>
          <w:tcPr>
            <w:tcW w:w="304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14" w:right="0"/>
              <w:jc w:val="left"/>
              <w:rPr>
                <w:rFonts w:ascii="Times New Roman" w:hAnsi="Times New Roman" w:cs="Times New Roman" w:eastAsia="Times New Roman" w:hint="default"/>
                <w:sz w:val="21"/>
                <w:szCs w:val="21"/>
              </w:rPr>
            </w:pPr>
            <w:r>
              <w:rPr>
                <w:rFonts w:ascii="Times New Roman"/>
                <w:sz w:val="21"/>
              </w:rPr>
              <w:t>4,896,614.59</w:t>
            </w:r>
          </w:p>
        </w:tc>
        <w:tc>
          <w:tcPr>
            <w:tcW w:w="3170" w:type="dxa"/>
            <w:vMerge w:val="restart"/>
            <w:tcBorders>
              <w:top w:val="single" w:sz="4" w:space="0" w:color="000000"/>
              <w:left w:val="single" w:sz="4" w:space="0" w:color="000000"/>
              <w:right w:val="nil" w:sz="6" w:space="0" w:color="auto"/>
            </w:tcBorders>
          </w:tcPr>
          <w:p>
            <w:pPr>
              <w:pStyle w:val="TableParagraph"/>
              <w:spacing w:line="273" w:lineRule="auto" w:before="27"/>
              <w:ind w:left="22" w:right="200"/>
              <w:jc w:val="left"/>
              <w:rPr>
                <w:rFonts w:ascii="宋体" w:hAnsi="宋体" w:cs="宋体" w:eastAsia="宋体" w:hint="default"/>
                <w:sz w:val="21"/>
                <w:szCs w:val="21"/>
              </w:rPr>
            </w:pPr>
            <w:r>
              <w:rPr>
                <w:rFonts w:ascii="宋体" w:hAnsi="宋体" w:cs="宋体" w:eastAsia="宋体" w:hint="default"/>
                <w:sz w:val="21"/>
                <w:szCs w:val="21"/>
              </w:rPr>
              <w:t>银行承兑汇票保证金、保函保证 金、履约保证金</w:t>
            </w:r>
          </w:p>
        </w:tc>
      </w:tr>
      <w:tr>
        <w:trPr>
          <w:trHeight w:val="391" w:hRule="exact"/>
        </w:trPr>
        <w:tc>
          <w:tcPr>
            <w:tcW w:w="332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5" w:type="dxa"/>
            <w:vMerge/>
            <w:tcBorders>
              <w:left w:val="nil" w:sz="6" w:space="0" w:color="auto"/>
              <w:right w:val="single" w:sz="4" w:space="0" w:color="000000"/>
            </w:tcBorders>
          </w:tcPr>
          <w:p>
            <w:pPr/>
          </w:p>
        </w:tc>
        <w:tc>
          <w:tcPr>
            <w:tcW w:w="3170" w:type="dxa"/>
            <w:vMerge/>
            <w:tcBorders>
              <w:left w:val="single" w:sz="4" w:space="0" w:color="000000"/>
              <w:right w:val="nil" w:sz="6" w:space="0" w:color="auto"/>
            </w:tcBorders>
          </w:tcPr>
          <w:p>
            <w:pPr/>
          </w:p>
        </w:tc>
      </w:tr>
      <w:tr>
        <w:trPr>
          <w:trHeight w:val="161" w:hRule="exact"/>
        </w:trPr>
        <w:tc>
          <w:tcPr>
            <w:tcW w:w="3326"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330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379" name="image519.png" descr=""/>
                  <wp:cNvGraphicFramePr>
                    <a:graphicFrameLocks noChangeAspect="1"/>
                  </wp:cNvGraphicFramePr>
                  <a:graphic>
                    <a:graphicData uri="http://schemas.openxmlformats.org/drawingml/2006/picture">
                      <pic:pic>
                        <pic:nvPicPr>
                          <pic:cNvPr id="3380" name="image519.png"/>
                          <pic:cNvPicPr/>
                        </pic:nvPicPr>
                        <pic:blipFill>
                          <a:blip r:embed="rId56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045" w:type="dxa"/>
            <w:vMerge/>
            <w:tcBorders>
              <w:left w:val="nil" w:sz="6" w:space="0" w:color="auto"/>
              <w:bottom w:val="single" w:sz="4" w:space="0" w:color="000000"/>
              <w:right w:val="single" w:sz="4" w:space="0" w:color="000000"/>
            </w:tcBorders>
          </w:tcPr>
          <w:p>
            <w:pPr/>
          </w:p>
        </w:tc>
        <w:tc>
          <w:tcPr>
            <w:tcW w:w="3170" w:type="dxa"/>
            <w:vMerge/>
            <w:tcBorders>
              <w:left w:val="single" w:sz="4" w:space="0" w:color="000000"/>
              <w:bottom w:val="single" w:sz="4" w:space="0" w:color="000000"/>
              <w:right w:val="nil" w:sz="6" w:space="0" w:color="auto"/>
            </w:tcBorders>
          </w:tcPr>
          <w:p>
            <w:pPr/>
          </w:p>
        </w:tc>
      </w:tr>
      <w:tr>
        <w:trPr>
          <w:trHeight w:val="403" w:hRule="exact"/>
        </w:trPr>
        <w:tc>
          <w:tcPr>
            <w:tcW w:w="33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p>
            <w:pPr>
              <w:pStyle w:val="TableParagraph"/>
              <w:spacing w:line="240" w:lineRule="auto" w:before="4"/>
              <w:ind w:right="0"/>
              <w:jc w:val="left"/>
              <w:rPr>
                <w:rFonts w:ascii="宋体" w:hAnsi="宋体" w:cs="宋体" w:eastAsia="宋体" w:hint="default"/>
                <w:sz w:val="6"/>
                <w:szCs w:val="6"/>
              </w:rPr>
            </w:pPr>
          </w:p>
          <w:p>
            <w:pPr>
              <w:pStyle w:val="TableParagraph"/>
              <w:spacing w:line="20" w:lineRule="exact"/>
              <w:ind w:left="330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381" name="image519.png" descr=""/>
                  <wp:cNvGraphicFramePr>
                    <a:graphicFrameLocks noChangeAspect="1"/>
                  </wp:cNvGraphicFramePr>
                  <a:graphic>
                    <a:graphicData uri="http://schemas.openxmlformats.org/drawingml/2006/picture">
                      <pic:pic>
                        <pic:nvPicPr>
                          <pic:cNvPr id="3382" name="image519.png"/>
                          <pic:cNvPicPr/>
                        </pic:nvPicPr>
                        <pic:blipFill>
                          <a:blip r:embed="rId567"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tc>
        <w:tc>
          <w:tcPr>
            <w:tcW w:w="304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left="1898" w:right="0"/>
              <w:jc w:val="left"/>
              <w:rPr>
                <w:rFonts w:ascii="Times New Roman" w:hAnsi="Times New Roman" w:cs="Times New Roman" w:eastAsia="Times New Roman" w:hint="default"/>
                <w:sz w:val="21"/>
                <w:szCs w:val="21"/>
              </w:rPr>
            </w:pPr>
            <w:r>
              <w:rPr>
                <w:rFonts w:ascii="Times New Roman"/>
                <w:sz w:val="21"/>
              </w:rPr>
              <w:t>4,896,614.59</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6"/>
              <w:ind w:left="8" w:right="0"/>
              <w:jc w:val="center"/>
              <w:rPr>
                <w:rFonts w:ascii="Times New Roman" w:hAnsi="Times New Roman" w:cs="Times New Roman" w:eastAsia="Times New Roman" w:hint="default"/>
                <w:sz w:val="21"/>
                <w:szCs w:val="21"/>
              </w:rPr>
            </w:pPr>
            <w:r>
              <w:rPr>
                <w:rFonts w:ascii="Times New Roman"/>
                <w:sz w:val="21"/>
              </w:rPr>
              <w:t>--</w:t>
            </w:r>
          </w:p>
        </w:tc>
      </w:tr>
    </w:tbl>
    <w:p>
      <w:pPr>
        <w:spacing w:line="20" w:lineRule="exact"/>
        <w:ind w:left="751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6096"/>
            <wp:effectExtent l="0" t="0" r="0" b="0"/>
            <wp:docPr id="3383" name="image519.png" descr=""/>
            <wp:cNvGraphicFramePr>
              <a:graphicFrameLocks noChangeAspect="1"/>
            </wp:cNvGraphicFramePr>
            <a:graphic>
              <a:graphicData uri="http://schemas.openxmlformats.org/drawingml/2006/picture">
                <pic:pic>
                  <pic:nvPicPr>
                    <pic:cNvPr id="3384" name="image519.png"/>
                    <pic:cNvPicPr/>
                  </pic:nvPicPr>
                  <pic:blipFill>
                    <a:blip r:embed="rId567" cstate="print"/>
                    <a:stretch>
                      <a:fillRect/>
                    </a:stretch>
                  </pic:blipFill>
                  <pic:spPr>
                    <a:xfrm>
                      <a:off x="0" y="0"/>
                      <a:ext cx="6095" cy="6096"/>
                    </a:xfrm>
                    <a:prstGeom prst="rect">
                      <a:avLst/>
                    </a:prstGeom>
                  </pic:spPr>
                </pic:pic>
              </a:graphicData>
            </a:graphic>
          </wp:inline>
        </w:drawing>
      </w:r>
      <w:r>
        <w:rPr>
          <w:rFonts w:ascii="宋体" w:hAnsi="宋体" w:cs="宋体" w:eastAsia="宋体" w:hint="default"/>
          <w:sz w:val="2"/>
          <w:szCs w:val="2"/>
        </w:rPr>
      </w:r>
    </w:p>
    <w:p>
      <w:pPr>
        <w:spacing w:before="50"/>
        <w:ind w:left="1134" w:right="1033" w:firstLine="0"/>
        <w:jc w:val="left"/>
        <w:rPr>
          <w:rFonts w:ascii="宋体" w:hAnsi="宋体" w:cs="宋体" w:eastAsia="宋体" w:hint="default"/>
          <w:sz w:val="18"/>
          <w:szCs w:val="18"/>
        </w:rPr>
      </w:pPr>
      <w:r>
        <w:rPr/>
        <w:pict>
          <v:shape style="position:absolute;margin-left:375.699982pt;margin-top:-21.368301pt;width:.479978pt;height:.66pt;mso-position-horizontal-relative:page;mso-position-vertical-relative:paragraph;z-index:113152" type="#_x0000_t75" stroked="false">
            <v:imagedata r:id="rId567" o:title=""/>
          </v:shape>
        </w:pict>
      </w: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Heading2"/>
        <w:spacing w:line="240" w:lineRule="auto"/>
        <w:ind w:left="1133" w:right="1033"/>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其他" w:id="323"/>
      <w:bookmarkEnd w:id="3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before="0"/>
        <w:ind w:left="1613" w:right="1033"/>
        <w:jc w:val="left"/>
      </w:pPr>
      <w:r>
        <w:rPr/>
        <w:t>合并范围未发生变动。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九、在其他主体中的权益" w:id="324"/>
      <w:bookmarkEnd w:id="32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在子公司中的权益" w:id="325"/>
      <w:bookmarkEnd w:id="3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r>
        <w:rPr/>
        <w:pict>
          <v:shape style="position:absolute;margin-left:330.100006pt;margin-top:51.103699pt;width:.479992pt;height:.9pt;mso-position-horizontal-relative:page;mso-position-vertical-relative:paragraph;z-index:113176" type="#_x0000_t75" stroked="false">
            <v:imagedata r:id="rId67" o:title=""/>
          </v:shape>
        </w:pict>
      </w:r>
      <w:r>
        <w:rPr/>
        <w:pict>
          <v:shape style="position:absolute;margin-left:466.800018pt;margin-top:51.103699pt;width:.480022pt;height:.9pt;mso-position-horizontal-relative:page;mso-position-vertical-relative:paragraph;z-index:113200" type="#_x0000_t75" stroked="false">
            <v:imagedata r:id="rId568" o:title=""/>
          </v:shape>
        </w:pict>
      </w:r>
      <w:r>
        <w:rPr/>
        <w:pict>
          <v:shape style="position:absolute;margin-left:125.059998pt;margin-top:71.203629pt;width:.479946pt;height:.42pt;mso-position-horizontal-relative:page;mso-position-vertical-relative:paragraph;z-index:113224" type="#_x0000_t75" stroked="false">
            <v:imagedata r:id="rId569" o:title=""/>
          </v:shape>
        </w:pict>
      </w:r>
      <w:r>
        <w:rPr/>
        <w:pict>
          <v:shape style="position:absolute;margin-left:193.399994pt;margin-top:71.203629pt;width:.479961pt;height:.42pt;mso-position-horizontal-relative:page;mso-position-vertical-relative:paragraph;z-index:113248" type="#_x0000_t75" stroked="false">
            <v:imagedata r:id="rId569" o:title=""/>
          </v:shape>
        </w:pict>
      </w:r>
      <w:r>
        <w:rPr/>
        <w:pict>
          <v:shape style="position:absolute;margin-left:261.759979pt;margin-top:71.203629pt;width:.47993pt;height:.42pt;mso-position-horizontal-relative:page;mso-position-vertical-relative:paragraph;z-index:113272" type="#_x0000_t75" stroked="false">
            <v:imagedata r:id="rId569" o:title=""/>
          </v:shape>
        </w:pict>
      </w:r>
      <w:r>
        <w:rPr/>
        <w:pict>
          <v:shape style="position:absolute;margin-left:330.100006pt;margin-top:71.203629pt;width:.47993pt;height:.42pt;mso-position-horizontal-relative:page;mso-position-vertical-relative:paragraph;z-index:113296" type="#_x0000_t75" stroked="false">
            <v:imagedata r:id="rId569" o:title=""/>
          </v:shape>
        </w:pict>
      </w:r>
      <w:r>
        <w:rPr/>
        <w:pict>
          <v:shape style="position:absolute;margin-left:398.440002pt;margin-top:71.203629pt;width:.479961pt;height:.42pt;mso-position-horizontal-relative:page;mso-position-vertical-relative:paragraph;z-index:113320" type="#_x0000_t75" stroked="false">
            <v:imagedata r:id="rId569" o:title=""/>
          </v:shape>
        </w:pict>
      </w:r>
      <w:r>
        <w:rPr/>
        <w:pict>
          <v:shape style="position:absolute;margin-left:466.800018pt;margin-top:71.203629pt;width:.479961pt;height:.42pt;mso-position-horizontal-relative:page;mso-position-vertical-relative:paragraph;z-index:113344" type="#_x0000_t75" stroked="false">
            <v:imagedata r:id="rId569" o:title=""/>
          </v:shape>
        </w:pict>
      </w:r>
      <w:r>
        <w:rPr/>
        <w:pict>
          <v:shape style="position:absolute;margin-left:125.059998pt;margin-top:91.303696pt;width:.480015pt;height:.42pt;mso-position-horizontal-relative:page;mso-position-vertical-relative:paragraph;z-index:113368" type="#_x0000_t75" stroked="false">
            <v:imagedata r:id="rId570" o:title=""/>
          </v:shape>
        </w:pict>
      </w:r>
      <w:r>
        <w:rPr/>
        <w:pict>
          <v:shape style="position:absolute;margin-left:193.399994pt;margin-top:91.303696pt;width:.480031pt;height:.42pt;mso-position-horizontal-relative:page;mso-position-vertical-relative:paragraph;z-index:113392" type="#_x0000_t75" stroked="false">
            <v:imagedata r:id="rId570" o:title=""/>
          </v:shape>
        </w:pict>
      </w:r>
      <w:r>
        <w:rPr/>
        <w:pict>
          <v:shape style="position:absolute;margin-left:261.759979pt;margin-top:91.303696pt;width:.48pt;height:.42pt;mso-position-horizontal-relative:page;mso-position-vertical-relative:paragraph;z-index:113416" type="#_x0000_t75" stroked="false">
            <v:imagedata r:id="rId570" o:title=""/>
          </v:shape>
        </w:pict>
      </w:r>
      <w:r>
        <w:rPr/>
        <w:pict>
          <v:shape style="position:absolute;margin-left:330.100006pt;margin-top:91.303696pt;width:.48pt;height:.42pt;mso-position-horizontal-relative:page;mso-position-vertical-relative:paragraph;z-index:113440" type="#_x0000_t75" stroked="false">
            <v:imagedata r:id="rId570" o:title=""/>
          </v:shape>
        </w:pict>
      </w:r>
      <w:r>
        <w:rPr/>
        <w:pict>
          <v:shape style="position:absolute;margin-left:398.440002pt;margin-top:91.303696pt;width:.480031pt;height:.42pt;mso-position-horizontal-relative:page;mso-position-vertical-relative:paragraph;z-index:113464" type="#_x0000_t75" stroked="false">
            <v:imagedata r:id="rId570" o:title=""/>
          </v:shape>
        </w:pict>
      </w:r>
      <w:r>
        <w:rPr/>
        <w:pict>
          <v:shape style="position:absolute;margin-left:466.800018pt;margin-top:91.303696pt;width:.480031pt;height:.42pt;mso-position-horizontal-relative:page;mso-position-vertical-relative:paragraph;z-index:113488" type="#_x0000_t75" stroked="false">
            <v:imagedata r:id="rId570" o:title=""/>
          </v:shape>
        </w:pict>
      </w:r>
      <w:bookmarkStart w:name="（1）企业集团的构成"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7" w:right="0"/>
              <w:jc w:val="left"/>
              <w:rPr>
                <w:rFonts w:ascii="宋体" w:hAnsi="宋体" w:cs="宋体" w:eastAsia="宋体" w:hint="default"/>
                <w:sz w:val="21"/>
                <w:szCs w:val="21"/>
              </w:rPr>
            </w:pPr>
            <w:r>
              <w:rPr>
                <w:rFonts w:ascii="宋体" w:hAnsi="宋体" w:cs="宋体" w:eastAsia="宋体" w:hint="default"/>
                <w:sz w:val="21"/>
                <w:szCs w:val="21"/>
              </w:rPr>
              <w:t>武汉中元华电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2" w:right="0"/>
              <w:jc w:val="lef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9"/>
                <w:szCs w:val="29"/>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r>
        <w:rPr/>
        <w:pict>
          <v:shape style="position:absolute;margin-left:125.059998pt;margin-top:89.759995pt;width:.480015pt;height:.36pt;mso-position-horizontal-relative:page;mso-position-vertical-relative:page;z-index:113560" type="#_x0000_t75" stroked="false">
            <v:imagedata r:id="rId571" o:title=""/>
          </v:shape>
        </w:pict>
      </w:r>
      <w:r>
        <w:rPr/>
        <w:pict>
          <v:shape style="position:absolute;margin-left:193.399994pt;margin-top:89.759995pt;width:.48003pt;height:.36pt;mso-position-horizontal-relative:page;mso-position-vertical-relative:page;z-index:113584" type="#_x0000_t75" stroked="false">
            <v:imagedata r:id="rId571" o:title=""/>
          </v:shape>
        </w:pict>
      </w:r>
      <w:r>
        <w:rPr/>
        <w:pict>
          <v:shape style="position:absolute;margin-left:261.759979pt;margin-top:89.759995pt;width:.48pt;height:.36pt;mso-position-horizontal-relative:page;mso-position-vertical-relative:page;z-index:113608" type="#_x0000_t75" stroked="false">
            <v:imagedata r:id="rId571" o:title=""/>
          </v:shape>
        </w:pict>
      </w:r>
      <w:r>
        <w:rPr/>
        <w:pict>
          <v:shape style="position:absolute;margin-left:330.100006pt;margin-top:89.759995pt;width:.48pt;height:.36pt;mso-position-horizontal-relative:page;mso-position-vertical-relative:page;z-index:113632" type="#_x0000_t75" stroked="false">
            <v:imagedata r:id="rId571" o:title=""/>
          </v:shape>
        </w:pict>
      </w:r>
      <w:r>
        <w:rPr/>
        <w:pict>
          <v:shape style="position:absolute;margin-left:398.440002pt;margin-top:89.759995pt;width:.48003pt;height:.36pt;mso-position-horizontal-relative:page;mso-position-vertical-relative:page;z-index:113656" type="#_x0000_t75" stroked="false">
            <v:imagedata r:id="rId571" o:title=""/>
          </v:shape>
        </w:pict>
      </w:r>
      <w:r>
        <w:rPr/>
        <w:pict>
          <v:shape style="position:absolute;margin-left:466.800018pt;margin-top:89.759995pt;width:.48003pt;height:.36pt;mso-position-horizontal-relative:page;mso-position-vertical-relative:page;z-index:113680" type="#_x0000_t75" stroked="false">
            <v:imagedata r:id="rId571" o:title=""/>
          </v:shape>
        </w:pict>
      </w:r>
      <w:r>
        <w:rPr/>
        <w:pict>
          <v:shape style="position:absolute;margin-left:125.059998pt;margin-top:191.840027pt;width:.480015pt;height:.9pt;mso-position-horizontal-relative:page;mso-position-vertical-relative:page;z-index:113704" type="#_x0000_t75" stroked="false">
            <v:imagedata r:id="rId572" o:title=""/>
          </v:shape>
        </w:pict>
      </w:r>
      <w:r>
        <w:rPr/>
        <w:pict>
          <v:shape style="position:absolute;margin-left:193.399994pt;margin-top:191.840027pt;width:.480031pt;height:.9pt;mso-position-horizontal-relative:page;mso-position-vertical-relative:page;z-index:113728" type="#_x0000_t75" stroked="false">
            <v:imagedata r:id="rId572" o:title=""/>
          </v:shape>
        </w:pict>
      </w:r>
      <w:r>
        <w:rPr/>
        <w:pict>
          <v:shape style="position:absolute;margin-left:261.759979pt;margin-top:191.840027pt;width:.48pt;height:.9pt;mso-position-horizontal-relative:page;mso-position-vertical-relative:page;z-index:113752" type="#_x0000_t75" stroked="false">
            <v:imagedata r:id="rId572" o:title=""/>
          </v:shape>
        </w:pict>
      </w:r>
      <w:r>
        <w:rPr/>
        <w:pict>
          <v:shape style="position:absolute;margin-left:330.100006pt;margin-top:191.840027pt;width:.48pt;height:.9pt;mso-position-horizontal-relative:page;mso-position-vertical-relative:page;z-index:113776" type="#_x0000_t75" stroked="false">
            <v:imagedata r:id="rId572" o:title=""/>
          </v:shape>
        </w:pict>
      </w:r>
      <w:r>
        <w:rPr/>
        <w:pict>
          <v:shape style="position:absolute;margin-left:398.440002pt;margin-top:191.840027pt;width:.480031pt;height:.9pt;mso-position-horizontal-relative:page;mso-position-vertical-relative:page;z-index:113800" type="#_x0000_t75" stroked="false">
            <v:imagedata r:id="rId572" o:title=""/>
          </v:shape>
        </w:pict>
      </w:r>
      <w:r>
        <w:rPr/>
        <w:pict>
          <v:shape style="position:absolute;margin-left:466.800018pt;margin-top:191.840027pt;width:.480031pt;height:.9pt;mso-position-horizontal-relative:page;mso-position-vertical-relative:page;z-index:113824" type="#_x0000_t75" stroked="false">
            <v:imagedata r:id="rId572" o:title=""/>
          </v:shape>
        </w:pict>
      </w:r>
      <w:r>
        <w:rPr/>
        <w:pict>
          <v:shape style="position:absolute;margin-left:125.059998pt;margin-top:227.779953pt;width:.479971pt;height:.66pt;mso-position-horizontal-relative:page;mso-position-vertical-relative:page;z-index:113848" type="#_x0000_t75" stroked="false">
            <v:imagedata r:id="rId571" o:title=""/>
          </v:shape>
        </w:pict>
      </w:r>
      <w:r>
        <w:rPr/>
        <w:pict>
          <v:shape style="position:absolute;margin-left:193.399994pt;margin-top:227.779953pt;width:.479986pt;height:.66pt;mso-position-horizontal-relative:page;mso-position-vertical-relative:page;z-index:113872" type="#_x0000_t75" stroked="false">
            <v:imagedata r:id="rId571" o:title=""/>
          </v:shape>
        </w:pict>
      </w:r>
      <w:r>
        <w:rPr/>
        <w:pict>
          <v:shape style="position:absolute;margin-left:261.759979pt;margin-top:227.779953pt;width:.479956pt;height:.66pt;mso-position-horizontal-relative:page;mso-position-vertical-relative:page;z-index:113896" type="#_x0000_t75" stroked="false">
            <v:imagedata r:id="rId571" o:title=""/>
          </v:shape>
        </w:pict>
      </w:r>
      <w:r>
        <w:rPr/>
        <w:pict>
          <v:shape style="position:absolute;margin-left:330.100006pt;margin-top:227.779953pt;width:.479956pt;height:.66pt;mso-position-horizontal-relative:page;mso-position-vertical-relative:page;z-index:113920" type="#_x0000_t75" stroked="false">
            <v:imagedata r:id="rId571" o:title=""/>
          </v:shape>
        </w:pict>
      </w:r>
      <w:r>
        <w:rPr/>
        <w:pict>
          <v:shape style="position:absolute;margin-left:398.440002pt;margin-top:227.779953pt;width:.479986pt;height:.66pt;mso-position-horizontal-relative:page;mso-position-vertical-relative:page;z-index:113944" type="#_x0000_t75" stroked="false">
            <v:imagedata r:id="rId571" o:title=""/>
          </v:shape>
        </w:pict>
      </w:r>
      <w:r>
        <w:rPr/>
        <w:pict>
          <v:shape style="position:absolute;margin-left:466.800018pt;margin-top:227.779953pt;width:.479986pt;height:.66pt;mso-position-horizontal-relative:page;mso-position-vertical-relative:page;z-index:113968" type="#_x0000_t75" stroked="false">
            <v:imagedata r:id="rId571" o:title=""/>
          </v:shape>
        </w:pict>
      </w:r>
      <w:r>
        <w:rPr/>
        <w:pict>
          <v:shape style="position:absolute;margin-left:125.059998pt;margin-top:278.840027pt;width:.480015pt;height:.9pt;mso-position-horizontal-relative:page;mso-position-vertical-relative:page;z-index:113992" type="#_x0000_t75" stroked="false">
            <v:imagedata r:id="rId572" o:title=""/>
          </v:shape>
        </w:pict>
      </w:r>
      <w:r>
        <w:rPr/>
        <w:pict>
          <v:shape style="position:absolute;margin-left:193.399994pt;margin-top:278.840027pt;width:.480031pt;height:.9pt;mso-position-horizontal-relative:page;mso-position-vertical-relative:page;z-index:114016" type="#_x0000_t75" stroked="false">
            <v:imagedata r:id="rId572" o:title=""/>
          </v:shape>
        </w:pict>
      </w:r>
      <w:r>
        <w:rPr/>
        <w:pict>
          <v:shape style="position:absolute;margin-left:261.759979pt;margin-top:278.840027pt;width:.48pt;height:.9pt;mso-position-horizontal-relative:page;mso-position-vertical-relative:page;z-index:114040" type="#_x0000_t75" stroked="false">
            <v:imagedata r:id="rId572" o:title=""/>
          </v:shape>
        </w:pict>
      </w:r>
      <w:r>
        <w:rPr/>
        <w:pict>
          <v:shape style="position:absolute;margin-left:330.100006pt;margin-top:278.840027pt;width:.48pt;height:.9pt;mso-position-horizontal-relative:page;mso-position-vertical-relative:page;z-index:114064" type="#_x0000_t75" stroked="false">
            <v:imagedata r:id="rId572" o:title=""/>
          </v:shape>
        </w:pict>
      </w:r>
      <w:r>
        <w:rPr/>
        <w:pict>
          <v:shape style="position:absolute;margin-left:398.440002pt;margin-top:278.840027pt;width:.480031pt;height:.9pt;mso-position-horizontal-relative:page;mso-position-vertical-relative:page;z-index:114088" type="#_x0000_t75" stroked="false">
            <v:imagedata r:id="rId572" o:title=""/>
          </v:shape>
        </w:pict>
      </w:r>
      <w:r>
        <w:rPr/>
        <w:pict>
          <v:shape style="position:absolute;margin-left:466.800018pt;margin-top:278.840027pt;width:.480031pt;height:.9pt;mso-position-horizontal-relative:page;mso-position-vertical-relative:page;z-index:114112" type="#_x0000_t75" stroked="false">
            <v:imagedata r:id="rId572" o:title=""/>
          </v:shape>
        </w:pict>
      </w:r>
      <w:r>
        <w:rPr/>
        <w:pict>
          <v:shape style="position:absolute;margin-left:152.300003pt;margin-top:717.179932pt;width:.479971pt;height:.66pt;mso-position-horizontal-relative:page;mso-position-vertical-relative:page;z-index:114808" type="#_x0000_t75" stroked="false">
            <v:imagedata r:id="rId573" o:title=""/>
          </v:shape>
        </w:pict>
      </w:r>
      <w:r>
        <w:rPr/>
        <w:pict>
          <v:shape style="position:absolute;margin-left:248.020004pt;margin-top:717.179932pt;width:.479971pt;height:.66pt;mso-position-horizontal-relative:page;mso-position-vertical-relative:page;z-index:114832" type="#_x0000_t75" stroked="false">
            <v:imagedata r:id="rId573" o:title=""/>
          </v:shape>
        </w:pict>
      </w:r>
      <w:r>
        <w:rPr/>
        <w:pict>
          <v:shape style="position:absolute;margin-left:343.720001pt;margin-top:717.179932pt;width:.479986pt;height:.66pt;mso-position-horizontal-relative:page;mso-position-vertical-relative:page;z-index:114856" type="#_x0000_t75" stroked="false">
            <v:imagedata r:id="rId573" o:title=""/>
          </v:shape>
        </w:pict>
      </w:r>
      <w:r>
        <w:rPr/>
        <w:pict>
          <v:shape style="position:absolute;margin-left:439.380005pt;margin-top:717.179932pt;width:.479956pt;height:.66pt;mso-position-horizontal-relative:page;mso-position-vertical-relative:page;z-index:114880" type="#_x0000_t75" stroked="false">
            <v:imagedata r:id="rId573" o:title=""/>
          </v:shape>
        </w:pict>
      </w:r>
      <w:r>
        <w:rPr/>
        <w:pict>
          <v:shape style="position:absolute;margin-left:152.300003pt;margin-top:752.880005pt;width:.480015pt;height:.66pt;mso-position-horizontal-relative:page;mso-position-vertical-relative:page;z-index:114904" type="#_x0000_t75" stroked="false">
            <v:imagedata r:id="rId573" o:title=""/>
          </v:shape>
        </w:pict>
      </w:r>
      <w:r>
        <w:rPr/>
        <w:pict>
          <v:shape style="position:absolute;margin-left:248.020004pt;margin-top:752.880005pt;width:.480015pt;height:.66pt;mso-position-horizontal-relative:page;mso-position-vertical-relative:page;z-index:114928" type="#_x0000_t75" stroked="false">
            <v:imagedata r:id="rId573" o:title=""/>
          </v:shape>
        </w:pict>
      </w:r>
      <w:r>
        <w:rPr/>
        <w:pict>
          <v:shape style="position:absolute;margin-left:343.720001pt;margin-top:752.880005pt;width:.480031pt;height:.66pt;mso-position-horizontal-relative:page;mso-position-vertical-relative:page;z-index:114952" type="#_x0000_t75" stroked="false">
            <v:imagedata r:id="rId573" o:title=""/>
          </v:shape>
        </w:pict>
      </w:r>
      <w:r>
        <w:rPr/>
        <w:pict>
          <v:shape style="position:absolute;margin-left:439.380005pt;margin-top:752.880005pt;width:.48pt;height:.66pt;mso-position-horizontal-relative:page;mso-position-vertical-relative:page;z-index:114976" type="#_x0000_t75" stroked="false">
            <v:imagedata r:id="rId573" o:title=""/>
          </v:shape>
        </w:pict>
      </w:r>
    </w:p>
    <w:tbl>
      <w:tblPr>
        <w:tblW w:w="0" w:type="auto"/>
        <w:jc w:val="left"/>
        <w:tblInd w:w="1114" w:type="dxa"/>
        <w:tblLayout w:type="fixed"/>
        <w:tblCellMar>
          <w:top w:w="0" w:type="dxa"/>
          <w:left w:w="0" w:type="dxa"/>
          <w:bottom w:w="0" w:type="dxa"/>
          <w:right w:w="0" w:type="dxa"/>
        </w:tblCellMar>
        <w:tblLook w:val="01E0"/>
      </w:tblPr>
      <w:tblGrid>
        <w:gridCol w:w="1386"/>
        <w:gridCol w:w="1367"/>
        <w:gridCol w:w="1367"/>
        <w:gridCol w:w="1367"/>
        <w:gridCol w:w="1367"/>
        <w:gridCol w:w="1367"/>
        <w:gridCol w:w="1366"/>
      </w:tblGrid>
      <w:tr>
        <w:trPr>
          <w:trHeight w:val="362"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42"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6"/>
                <w:szCs w:val="26"/>
              </w:rPr>
            </w:pPr>
          </w:p>
        </w:tc>
      </w:tr>
      <w:tr>
        <w:trPr>
          <w:trHeight w:val="1026" w:hRule="exact"/>
        </w:trPr>
        <w:tc>
          <w:tcPr>
            <w:tcW w:w="1386" w:type="dxa"/>
            <w:tcBorders>
              <w:top w:val="single" w:sz="4" w:space="0" w:color="000000"/>
              <w:left w:val="nil" w:sz="6" w:space="0" w:color="auto"/>
              <w:bottom w:val="nil" w:sz="6" w:space="0" w:color="auto"/>
              <w:right w:val="single" w:sz="4" w:space="0" w:color="000000"/>
            </w:tcBorders>
          </w:tcPr>
          <w:p>
            <w:pPr>
              <w:pStyle w:val="TableParagraph"/>
              <w:spacing w:line="273" w:lineRule="auto" w:before="26"/>
              <w:ind w:left="42" w:right="77"/>
              <w:jc w:val="both"/>
              <w:rPr>
                <w:rFonts w:ascii="宋体" w:hAnsi="宋体" w:cs="宋体" w:eastAsia="宋体" w:hint="default"/>
                <w:sz w:val="21"/>
                <w:szCs w:val="21"/>
              </w:rPr>
            </w:pPr>
            <w:r>
              <w:rPr>
                <w:rFonts w:ascii="宋体" w:hAnsi="宋体" w:cs="宋体" w:eastAsia="宋体" w:hint="default"/>
                <w:sz w:val="21"/>
                <w:szCs w:val="21"/>
              </w:rPr>
              <w:t>武汉中元华电 电力设备有限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电力设备制造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26" w:hRule="exact"/>
        </w:trPr>
        <w:tc>
          <w:tcPr>
            <w:tcW w:w="1386" w:type="dxa"/>
            <w:tcBorders>
              <w:top w:val="nil" w:sz="6" w:space="0" w:color="auto"/>
              <w:left w:val="nil" w:sz="6" w:space="0" w:color="auto"/>
              <w:bottom w:val="single" w:sz="4" w:space="0" w:color="000000"/>
              <w:right w:val="single" w:sz="4" w:space="0" w:color="000000"/>
            </w:tcBorders>
          </w:tcPr>
          <w:p>
            <w:pPr>
              <w:pStyle w:val="TableParagraph"/>
              <w:spacing w:line="20" w:lineRule="exact"/>
              <w:ind w:left="9" w:right="-55"/>
              <w:jc w:val="left"/>
              <w:rPr>
                <w:rFonts w:ascii="宋体" w:hAnsi="宋体" w:cs="宋体" w:eastAsia="宋体" w:hint="default"/>
                <w:sz w:val="2"/>
                <w:szCs w:val="2"/>
              </w:rPr>
            </w:pPr>
            <w:r>
              <w:rPr>
                <w:rFonts w:ascii="宋体" w:hAnsi="宋体" w:cs="宋体" w:eastAsia="宋体" w:hint="default"/>
                <w:sz w:val="2"/>
                <w:szCs w:val="2"/>
              </w:rPr>
              <w:pict>
                <v:group style="width:68.850pt;height:.5pt;mso-position-horizontal-relative:char;mso-position-vertical-relative:line" coordorigin="0,0" coordsize="1377,10">
                  <v:group style="position:absolute;left:5;top:5;width:1368;height:2" coordorigin="5,5" coordsize="1368,2">
                    <v:shape style="position:absolute;left:5;top:5;width:1368;height:2" coordorigin="5,5" coordsize="1368,0" path="m5,5l1372,5e" filled="false" stroked="true" strokeweight=".48pt" strokecolor="#000000">
                      <v:path arrowok="t"/>
                    </v:shape>
                  </v:group>
                </v:group>
              </w:pict>
            </w:r>
            <w:r>
              <w:rPr>
                <w:rFonts w:ascii="宋体" w:hAnsi="宋体" w:cs="宋体" w:eastAsia="宋体" w:hint="default"/>
                <w:sz w:val="2"/>
                <w:szCs w:val="2"/>
              </w:rPr>
            </w:r>
          </w:p>
          <w:p>
            <w:pPr>
              <w:pStyle w:val="TableParagraph"/>
              <w:spacing w:line="273" w:lineRule="auto" w:before="15"/>
              <w:ind w:left="42" w:right="77"/>
              <w:jc w:val="both"/>
              <w:rPr>
                <w:rFonts w:ascii="宋体" w:hAnsi="宋体" w:cs="宋体" w:eastAsia="宋体" w:hint="default"/>
                <w:sz w:val="21"/>
                <w:szCs w:val="21"/>
              </w:rPr>
            </w:pPr>
            <w:r>
              <w:rPr>
                <w:rFonts w:ascii="宋体" w:hAnsi="宋体" w:cs="宋体" w:eastAsia="宋体" w:hint="default"/>
                <w:sz w:val="21"/>
                <w:szCs w:val="21"/>
              </w:rPr>
              <w:t>成都智达电力 自动控制有限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电力设备制造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714"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2" w:right="77"/>
              <w:jc w:val="left"/>
              <w:rPr>
                <w:rFonts w:ascii="宋体" w:hAnsi="宋体" w:cs="宋体" w:eastAsia="宋体" w:hint="default"/>
                <w:sz w:val="21"/>
                <w:szCs w:val="21"/>
              </w:rPr>
            </w:pPr>
            <w:r>
              <w:rPr>
                <w:rFonts w:ascii="宋体" w:hAnsi="宋体" w:cs="宋体" w:eastAsia="宋体" w:hint="default"/>
                <w:sz w:val="21"/>
                <w:szCs w:val="21"/>
              </w:rPr>
              <w:t>安徽大千生物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1026"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2" w:right="77"/>
              <w:jc w:val="both"/>
              <w:rPr>
                <w:rFonts w:ascii="宋体" w:hAnsi="宋体" w:cs="宋体" w:eastAsia="宋体" w:hint="default"/>
                <w:sz w:val="21"/>
                <w:szCs w:val="21"/>
              </w:rPr>
            </w:pPr>
            <w:r>
              <w:rPr>
                <w:rFonts w:ascii="宋体" w:hAnsi="宋体" w:cs="宋体" w:eastAsia="宋体" w:hint="default"/>
                <w:sz w:val="21"/>
                <w:szCs w:val="21"/>
              </w:rPr>
              <w:t>广州埃克森生 物科技有限公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医疗器械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714"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2" w:right="77"/>
              <w:jc w:val="left"/>
              <w:rPr>
                <w:rFonts w:ascii="宋体" w:hAnsi="宋体" w:cs="宋体" w:eastAsia="宋体" w:hint="default"/>
                <w:sz w:val="21"/>
                <w:szCs w:val="21"/>
              </w:rPr>
            </w:pPr>
            <w:r>
              <w:rPr>
                <w:rFonts w:ascii="宋体" w:hAnsi="宋体" w:cs="宋体" w:eastAsia="宋体" w:hint="default"/>
                <w:sz w:val="21"/>
                <w:szCs w:val="21"/>
              </w:rPr>
              <w:t>江苏世轩科技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医疗软件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91"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714"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2" w:right="77"/>
              <w:jc w:val="left"/>
              <w:rPr>
                <w:rFonts w:ascii="宋体" w:hAnsi="宋体" w:cs="宋体" w:eastAsia="宋体" w:hint="default"/>
                <w:sz w:val="21"/>
                <w:szCs w:val="21"/>
              </w:rPr>
            </w:pPr>
            <w:r>
              <w:rPr>
                <w:rFonts w:ascii="宋体" w:hAnsi="宋体" w:cs="宋体" w:eastAsia="宋体" w:hint="default"/>
                <w:sz w:val="21"/>
                <w:szCs w:val="21"/>
              </w:rPr>
              <w:t>广州穗华能源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电力设备制造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1026" w:hRule="exact"/>
        </w:trPr>
        <w:tc>
          <w:tcPr>
            <w:tcW w:w="138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2" w:right="77"/>
              <w:jc w:val="both"/>
              <w:rPr>
                <w:rFonts w:ascii="宋体" w:hAnsi="宋体" w:cs="宋体" w:eastAsia="宋体" w:hint="default"/>
                <w:sz w:val="21"/>
                <w:szCs w:val="21"/>
              </w:rPr>
            </w:pPr>
            <w:r>
              <w:rPr>
                <w:rFonts w:ascii="宋体" w:hAnsi="宋体" w:cs="宋体" w:eastAsia="宋体" w:hint="default"/>
                <w:spacing w:val="-9"/>
                <w:sz w:val="21"/>
                <w:szCs w:val="21"/>
              </w:rPr>
              <w:t>中元汇（武汉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产业投资有限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非证券类投资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8"/>
        <w:rPr>
          <w:rFonts w:ascii="宋体" w:hAnsi="宋体" w:cs="宋体" w:eastAsia="宋体" w:hint="default"/>
          <w:b/>
          <w:bCs/>
          <w:sz w:val="6"/>
          <w:szCs w:val="6"/>
        </w:rPr>
      </w:pPr>
    </w:p>
    <w:p>
      <w:pPr>
        <w:pStyle w:val="BodyText"/>
        <w:spacing w:line="364" w:lineRule="auto"/>
        <w:ind w:left="1614" w:right="1152"/>
        <w:jc w:val="left"/>
      </w:pPr>
      <w:r>
        <w:rPr/>
        <w:pict>
          <v:shape style="position:absolute;margin-left:118.560005pt;margin-top:-55.62439pt;width:74.850pt;height:15.6pt;mso-position-horizontal-relative:page;mso-position-vertical-relative:paragraph;z-index:-1422520"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125.059998pt;margin-top:-92.464417pt;width:.479971pt;height:.66pt;mso-position-horizontal-relative:page;mso-position-vertical-relative:paragraph;z-index:114136" type="#_x0000_t75" stroked="false">
            <v:imagedata r:id="rId573" o:title=""/>
          </v:shape>
        </w:pict>
      </w:r>
      <w:r>
        <w:rPr/>
        <w:pict>
          <v:shape style="position:absolute;margin-left:193.399994pt;margin-top:-92.464417pt;width:.479986pt;height:.66pt;mso-position-horizontal-relative:page;mso-position-vertical-relative:paragraph;z-index:114160" type="#_x0000_t75" stroked="false">
            <v:imagedata r:id="rId573" o:title=""/>
          </v:shape>
        </w:pict>
      </w:r>
      <w:r>
        <w:rPr/>
        <w:pict>
          <v:shape style="position:absolute;margin-left:261.759979pt;margin-top:-92.464417pt;width:.479956pt;height:.66pt;mso-position-horizontal-relative:page;mso-position-vertical-relative:paragraph;z-index:114184" type="#_x0000_t75" stroked="false">
            <v:imagedata r:id="rId573" o:title=""/>
          </v:shape>
        </w:pict>
      </w:r>
      <w:r>
        <w:rPr/>
        <w:pict>
          <v:shape style="position:absolute;margin-left:330.100006pt;margin-top:-92.464417pt;width:.479956pt;height:.66pt;mso-position-horizontal-relative:page;mso-position-vertical-relative:paragraph;z-index:114208" type="#_x0000_t75" stroked="false">
            <v:imagedata r:id="rId573" o:title=""/>
          </v:shape>
        </w:pict>
      </w:r>
      <w:r>
        <w:rPr/>
        <w:pict>
          <v:shape style="position:absolute;margin-left:398.440002pt;margin-top:-92.464417pt;width:.479986pt;height:.66pt;mso-position-horizontal-relative:page;mso-position-vertical-relative:paragraph;z-index:114232" type="#_x0000_t75" stroked="false">
            <v:imagedata r:id="rId573" o:title=""/>
          </v:shape>
        </w:pict>
      </w:r>
      <w:r>
        <w:rPr/>
        <w:pict>
          <v:shape style="position:absolute;margin-left:466.800018pt;margin-top:-92.464417pt;width:.479986pt;height:.66pt;mso-position-horizontal-relative:page;mso-position-vertical-relative:paragraph;z-index:114256" type="#_x0000_t75" stroked="false">
            <v:imagedata r:id="rId573" o:title=""/>
          </v:shape>
        </w:pict>
      </w:r>
      <w:r>
        <w:rPr/>
        <w:pict>
          <v:group style="position:absolute;margin-left:125.059998pt;margin-top:-56.764393pt;width:68.850pt;height:16.75pt;mso-position-horizontal-relative:page;mso-position-vertical-relative:paragraph;z-index:-1421776" coordorigin="2501,-1135" coordsize="1377,335">
            <v:shape style="position:absolute;left:2501;top:-1135;width:10;height:13" type="#_x0000_t75" stroked="false">
              <v:imagedata r:id="rId573" o:title=""/>
            </v:shape>
            <v:shape style="position:absolute;left:3868;top:-1135;width:10;height:13" type="#_x0000_t75" stroked="false">
              <v:imagedata r:id="rId573" o:title=""/>
            </v:shape>
            <v:group style="position:absolute;left:2511;top:-1112;width:1358;height:312" coordorigin="2511,-1112" coordsize="1358,312">
              <v:shape style="position:absolute;left:2511;top:-1112;width:1358;height:312" coordorigin="2511,-1112" coordsize="1358,312" path="m2511,-800l3868,-800,3868,-1112,2511,-1112,2511,-800xe" filled="true" fillcolor="#ffffff" stroked="false">
                <v:path arrowok="t"/>
                <v:fill type="solid"/>
              </v:shape>
            </v:group>
            <w10:wrap type="none"/>
          </v:group>
        </w:pict>
      </w:r>
      <w:r>
        <w:rPr/>
        <w:pict>
          <v:shape style="position:absolute;margin-left:261.759979pt;margin-top:-56.764393pt;width:.479978pt;height:.66pt;mso-position-horizontal-relative:page;mso-position-vertical-relative:paragraph;z-index:114304" type="#_x0000_t75" stroked="false">
            <v:imagedata r:id="rId573" o:title=""/>
          </v:shape>
        </w:pict>
      </w:r>
      <w:r>
        <w:rPr/>
        <w:pict>
          <v:shape style="position:absolute;margin-left:330.100006pt;margin-top:-56.764393pt;width:.479978pt;height:.66pt;mso-position-horizontal-relative:page;mso-position-vertical-relative:paragraph;z-index:114328" type="#_x0000_t75" stroked="false">
            <v:imagedata r:id="rId573" o:title=""/>
          </v:shape>
        </w:pict>
      </w:r>
      <w:r>
        <w:rPr/>
        <w:pict>
          <v:shape style="position:absolute;margin-left:398.440002pt;margin-top:-56.764393pt;width:.480008pt;height:.66pt;mso-position-horizontal-relative:page;mso-position-vertical-relative:paragraph;z-index:114352" type="#_x0000_t75" stroked="false">
            <v:imagedata r:id="rId573" o:title=""/>
          </v:shape>
        </w:pict>
      </w:r>
      <w:r>
        <w:rPr/>
        <w:pict>
          <v:shape style="position:absolute;margin-left:466.800018pt;margin-top:-56.764393pt;width:.480008pt;height:.66pt;mso-position-horizontal-relative:page;mso-position-vertical-relative:paragraph;z-index:114376" type="#_x0000_t75" stroked="false">
            <v:imagedata r:id="rId573" o:title=""/>
          </v:shape>
        </w:pict>
      </w:r>
      <w:r>
        <w:rPr/>
        <w:pict>
          <v:shape style="position:absolute;margin-left:125.059998pt;margin-top:-5.704379pt;width:.479999pt;height:.9pt;mso-position-horizontal-relative:page;mso-position-vertical-relative:paragraph;z-index:114400" type="#_x0000_t75" stroked="false">
            <v:imagedata r:id="rId574" o:title=""/>
          </v:shape>
        </w:pict>
      </w:r>
      <w:r>
        <w:rPr/>
        <w:pict>
          <v:shape style="position:absolute;margin-left:193.399994pt;margin-top:-5.704379pt;width:.480014pt;height:.9pt;mso-position-horizontal-relative:page;mso-position-vertical-relative:paragraph;z-index:114424" type="#_x0000_t75" stroked="false">
            <v:imagedata r:id="rId574" o:title=""/>
          </v:shape>
        </w:pict>
      </w:r>
      <w:r>
        <w:rPr/>
        <w:pict>
          <v:shape style="position:absolute;margin-left:261.759979pt;margin-top:-5.704379pt;width:.479984pt;height:.9pt;mso-position-horizontal-relative:page;mso-position-vertical-relative:paragraph;z-index:114448" type="#_x0000_t75" stroked="false">
            <v:imagedata r:id="rId574" o:title=""/>
          </v:shape>
        </w:pict>
      </w:r>
      <w:r>
        <w:rPr/>
        <w:pict>
          <v:shape style="position:absolute;margin-left:330.100006pt;margin-top:-5.704379pt;width:.479984pt;height:.9pt;mso-position-horizontal-relative:page;mso-position-vertical-relative:paragraph;z-index:114472" type="#_x0000_t75" stroked="false">
            <v:imagedata r:id="rId574" o:title=""/>
          </v:shape>
        </w:pict>
      </w:r>
      <w:r>
        <w:rPr/>
        <w:pict>
          <v:shape style="position:absolute;margin-left:398.440002pt;margin-top:-5.704379pt;width:.480014pt;height:.9pt;mso-position-horizontal-relative:page;mso-position-vertical-relative:paragraph;z-index:114496" type="#_x0000_t75" stroked="false">
            <v:imagedata r:id="rId574" o:title=""/>
          </v:shape>
        </w:pict>
      </w:r>
      <w:r>
        <w:rPr/>
        <w:pict>
          <v:shape style="position:absolute;margin-left:466.800018pt;margin-top:-5.704379pt;width:.480014pt;height:.9pt;mso-position-horizontal-relative:page;mso-position-vertical-relative:paragraph;z-index:114520" type="#_x0000_t75" stroked="false">
            <v:imagedata r:id="rId574" o:title=""/>
          </v:shape>
        </w:pict>
      </w:r>
      <w:r>
        <w:rPr/>
        <w:t>在子公司的持股比例不同于表决权比例的说明： 持有半数或以下表决权但仍控制被投资单位、以及持有半数以上表决权但不控制被投资</w:t>
      </w:r>
    </w:p>
    <w:p>
      <w:pPr>
        <w:pStyle w:val="BodyText"/>
        <w:spacing w:line="240" w:lineRule="auto" w:before="2"/>
        <w:ind w:left="1134" w:right="1033"/>
        <w:jc w:val="left"/>
      </w:pPr>
      <w:r>
        <w:rPr/>
        <w:t>单位的依据：</w:t>
      </w:r>
    </w:p>
    <w:p>
      <w:pPr>
        <w:pStyle w:val="BodyText"/>
        <w:spacing w:line="367" w:lineRule="auto" w:before="166"/>
        <w:ind w:left="1613" w:right="4513"/>
        <w:jc w:val="left"/>
      </w:pPr>
      <w:r>
        <w:rPr/>
        <w:t>对于纳入合并范围的重要的结构化主体，控制的依据： 确定公司是代理人还是委托人的依据：</w:t>
      </w:r>
    </w:p>
    <w:p>
      <w:pPr>
        <w:pStyle w:val="BodyText"/>
        <w:spacing w:line="240" w:lineRule="auto" w:before="38"/>
        <w:ind w:left="1614" w:right="1033"/>
        <w:jc w:val="left"/>
      </w:pPr>
      <w:r>
        <w:rPr/>
        <w:t>其他说明：</w:t>
      </w:r>
    </w:p>
    <w:p>
      <w:pPr>
        <w:spacing w:line="240" w:lineRule="auto" w:before="12"/>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2）重要的非全资子公司"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9" w:firstLine="0"/>
        <w:jc w:val="right"/>
        <w:rPr>
          <w:rFonts w:ascii="宋体" w:hAnsi="宋体" w:cs="宋体" w:eastAsia="宋体" w:hint="default"/>
          <w:sz w:val="21"/>
          <w:szCs w:val="21"/>
        </w:rPr>
      </w:pPr>
      <w:r>
        <w:rPr/>
        <w:pict>
          <v:shape style="position:absolute;margin-left:248.020004pt;margin-top:18.743652pt;width:.479985pt;height:.96pt;mso-position-horizontal-relative:page;mso-position-vertical-relative:paragraph;z-index:114544" type="#_x0000_t75" stroked="false">
            <v:imagedata r:id="rId574" o:title=""/>
          </v:shape>
        </w:pict>
      </w:r>
      <w:r>
        <w:rPr/>
        <w:pict>
          <v:shape style="position:absolute;margin-left:343.720001pt;margin-top:18.743652pt;width:.48pt;height:.96pt;mso-position-horizontal-relative:page;mso-position-vertical-relative:paragraph;z-index:114568" type="#_x0000_t75" stroked="false">
            <v:imagedata r:id="rId574" o:title=""/>
          </v:shape>
        </w:pict>
      </w:r>
      <w:r>
        <w:rPr/>
        <w:pict>
          <v:shape style="position:absolute;margin-left:439.380005pt;margin-top:18.743652pt;width:.47997pt;height:.96pt;mso-position-horizontal-relative:page;mso-position-vertical-relative:paragraph;z-index:114592" type="#_x0000_t75" stroked="false">
            <v:imagedata r:id="rId574" o:title=""/>
          </v:shape>
        </w:pict>
      </w:r>
      <w:r>
        <w:rPr/>
        <w:pict>
          <v:shape style="position:absolute;margin-left:152.300003pt;margin-top:56.06369pt;width:.480015pt;height:.42pt;mso-position-horizontal-relative:page;mso-position-vertical-relative:paragraph;z-index:114616" type="#_x0000_t75" stroked="false">
            <v:imagedata r:id="rId573" o:title=""/>
          </v:shape>
        </w:pict>
      </w:r>
      <w:r>
        <w:rPr/>
        <w:pict>
          <v:shape style="position:absolute;margin-left:248.020004pt;margin-top:55.103653pt;width:.47738pt;height:1.3725pt;mso-position-horizontal-relative:page;mso-position-vertical-relative:paragraph;z-index:114640" type="#_x0000_t75" stroked="false">
            <v:imagedata r:id="rId403" o:title=""/>
          </v:shape>
        </w:pict>
      </w:r>
      <w:r>
        <w:rPr/>
        <w:pict>
          <v:shape style="position:absolute;margin-left:343.720001pt;margin-top:55.103653pt;width:.477395pt;height:1.3725pt;mso-position-horizontal-relative:page;mso-position-vertical-relative:paragraph;z-index:114664" type="#_x0000_t75" stroked="false">
            <v:imagedata r:id="rId403" o:title=""/>
          </v:shape>
        </w:pict>
      </w:r>
      <w:r>
        <w:rPr/>
        <w:pict>
          <v:shape style="position:absolute;margin-left:439.380005pt;margin-top:55.103653pt;width:.477365pt;height:1.3725pt;mso-position-horizontal-relative:page;mso-position-vertical-relative:paragraph;z-index:114688" type="#_x0000_t75" stroked="false">
            <v:imagedata r:id="rId403" o:title=""/>
          </v:shape>
        </w:pict>
      </w:r>
      <w:r>
        <w:rPr/>
        <w:pict>
          <v:shape style="position:absolute;margin-left:152.300003pt;margin-top:91.523697pt;width:.480015pt;height:.66pt;mso-position-horizontal-relative:page;mso-position-vertical-relative:paragraph;z-index:114712" type="#_x0000_t75" stroked="false">
            <v:imagedata r:id="rId573" o:title=""/>
          </v:shape>
        </w:pict>
      </w:r>
      <w:r>
        <w:rPr/>
        <w:pict>
          <v:shape style="position:absolute;margin-left:248.020004pt;margin-top:91.523697pt;width:.480015pt;height:.66pt;mso-position-horizontal-relative:page;mso-position-vertical-relative:paragraph;z-index:114736" type="#_x0000_t75" stroked="false">
            <v:imagedata r:id="rId573" o:title=""/>
          </v:shape>
        </w:pict>
      </w:r>
      <w:r>
        <w:rPr/>
        <w:pict>
          <v:shape style="position:absolute;margin-left:343.720001pt;margin-top:91.523697pt;width:.480031pt;height:.66pt;mso-position-horizontal-relative:page;mso-position-vertical-relative:paragraph;z-index:114760" type="#_x0000_t75" stroked="false">
            <v:imagedata r:id="rId573" o:title=""/>
          </v:shape>
        </w:pict>
      </w:r>
      <w:r>
        <w:rPr/>
        <w:pict>
          <v:shape style="position:absolute;margin-left:439.380005pt;margin-top:91.523697pt;width:.48pt;height:.66pt;mso-position-horizontal-relative:page;mso-position-vertical-relative:paragraph;z-index:114784" type="#_x0000_t75" stroked="false">
            <v:imagedata r:id="rId573" o:title=""/>
          </v:shape>
        </w:pict>
      </w:r>
      <w:r>
        <w:rPr>
          <w:rFonts w:ascii="宋体" w:hAnsi="宋体" w:cs="宋体" w:eastAsia="宋体" w:hint="default"/>
          <w:sz w:val="21"/>
          <w:szCs w:val="21"/>
        </w:rPr>
        <w:t>单位： 元</w:t>
      </w:r>
    </w:p>
    <w:p>
      <w:pPr>
        <w:spacing w:line="240" w:lineRule="auto" w:before="4"/>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55" w:hRule="exact"/>
        </w:trPr>
        <w:tc>
          <w:tcPr>
            <w:tcW w:w="19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531" w:right="110" w:hanging="420"/>
              <w:jc w:val="left"/>
              <w:rPr>
                <w:rFonts w:ascii="宋体" w:hAnsi="宋体" w:cs="宋体" w:eastAsia="宋体" w:hint="default"/>
                <w:sz w:val="21"/>
                <w:szCs w:val="21"/>
              </w:rPr>
            </w:pPr>
            <w:r>
              <w:rPr>
                <w:rFonts w:ascii="宋体" w:hAnsi="宋体" w:cs="宋体" w:eastAsia="宋体" w:hint="default"/>
                <w:sz w:val="21"/>
                <w:szCs w:val="21"/>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321" w:right="110" w:hanging="210"/>
              <w:jc w:val="left"/>
              <w:rPr>
                <w:rFonts w:ascii="宋体" w:hAnsi="宋体" w:cs="宋体" w:eastAsia="宋体" w:hint="default"/>
                <w:sz w:val="21"/>
                <w:szCs w:val="21"/>
              </w:rPr>
            </w:pPr>
            <w:r>
              <w:rPr>
                <w:rFonts w:ascii="宋体" w:hAnsi="宋体" w:cs="宋体" w:eastAsia="宋体" w:hint="default"/>
                <w:sz w:val="21"/>
                <w:szCs w:val="21"/>
              </w:rPr>
              <w:t>本期向少数股东宣 告分派的股利</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46"/>
              <w:ind w:left="741" w:right="114" w:hanging="630"/>
              <w:jc w:val="left"/>
              <w:rPr>
                <w:rFonts w:ascii="宋体" w:hAnsi="宋体" w:cs="宋体" w:eastAsia="宋体" w:hint="default"/>
                <w:sz w:val="21"/>
                <w:szCs w:val="21"/>
              </w:rPr>
            </w:pPr>
            <w:r>
              <w:rPr>
                <w:rFonts w:ascii="宋体" w:hAnsi="宋体" w:cs="宋体" w:eastAsia="宋体" w:hint="default"/>
                <w:sz w:val="21"/>
                <w:szCs w:val="21"/>
              </w:rPr>
              <w:t>期末少数股东权益 余额</w:t>
            </w:r>
          </w:p>
        </w:tc>
      </w:tr>
      <w:tr>
        <w:trPr>
          <w:trHeight w:val="719"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0"/>
              <w:ind w:left="27" w:right="202"/>
              <w:jc w:val="left"/>
              <w:rPr>
                <w:rFonts w:ascii="宋体" w:hAnsi="宋体" w:cs="宋体" w:eastAsia="宋体" w:hint="default"/>
                <w:sz w:val="21"/>
                <w:szCs w:val="21"/>
              </w:rPr>
            </w:pPr>
            <w:r>
              <w:rPr>
                <w:rFonts w:ascii="宋体" w:hAnsi="宋体" w:cs="宋体" w:eastAsia="宋体" w:hint="default"/>
                <w:sz w:val="21"/>
                <w:szCs w:val="21"/>
              </w:rPr>
              <w:t>成都智达电力自动 控制有限公司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384,844.61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tc>
        <w:tc>
          <w:tcPr>
            <w:tcW w:w="1913" w:type="dxa"/>
            <w:tcBorders>
              <w:top w:val="single" w:sz="14" w:space="0" w:color="D2D2D2"/>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20,211,458.86</w:t>
            </w:r>
          </w:p>
        </w:tc>
      </w:tr>
      <w:tr>
        <w:trPr>
          <w:trHeight w:val="714"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202"/>
              <w:jc w:val="left"/>
              <w:rPr>
                <w:rFonts w:ascii="宋体" w:hAnsi="宋体" w:cs="宋体" w:eastAsia="宋体" w:hint="default"/>
                <w:sz w:val="21"/>
                <w:szCs w:val="21"/>
              </w:rPr>
            </w:pPr>
            <w:r>
              <w:rPr>
                <w:rFonts w:ascii="宋体" w:hAnsi="宋体" w:cs="宋体" w:eastAsia="宋体" w:hint="default"/>
                <w:sz w:val="21"/>
                <w:szCs w:val="21"/>
              </w:rPr>
              <w:t>安徽大千生物工程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4,241,574.34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17,027,997.53</w:t>
            </w:r>
          </w:p>
        </w:tc>
      </w:tr>
      <w:tr>
        <w:trPr>
          <w:trHeight w:val="714"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202"/>
              <w:jc w:val="left"/>
              <w:rPr>
                <w:rFonts w:ascii="宋体" w:hAnsi="宋体" w:cs="宋体" w:eastAsia="宋体" w:hint="default"/>
                <w:sz w:val="21"/>
                <w:szCs w:val="21"/>
              </w:rPr>
            </w:pPr>
            <w:r>
              <w:rPr>
                <w:rFonts w:ascii="宋体" w:hAnsi="宋体" w:cs="宋体" w:eastAsia="宋体" w:hint="default"/>
                <w:sz w:val="21"/>
                <w:szCs w:val="21"/>
              </w:rPr>
              <w:t>广州埃克森生物科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-2,114,713.54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5,854,417.21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1"/>
        <w:rPr>
          <w:rFonts w:ascii="宋体" w:hAnsi="宋体" w:cs="宋体" w:eastAsia="宋体" w:hint="default"/>
          <w:sz w:val="3"/>
          <w:szCs w:val="3"/>
        </w:rPr>
      </w:pPr>
    </w:p>
    <w:tbl>
      <w:tblPr>
        <w:tblW w:w="0" w:type="auto"/>
        <w:jc w:val="left"/>
        <w:tblInd w:w="1134"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046"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202"/>
              <w:jc w:val="left"/>
              <w:rPr>
                <w:rFonts w:ascii="宋体" w:hAnsi="宋体" w:cs="宋体" w:eastAsia="宋体" w:hint="default"/>
                <w:sz w:val="21"/>
                <w:szCs w:val="21"/>
              </w:rPr>
            </w:pPr>
            <w:r>
              <w:rPr>
                <w:rFonts w:ascii="宋体" w:hAnsi="宋体" w:cs="宋体" w:eastAsia="宋体" w:hint="default"/>
                <w:sz w:val="21"/>
                <w:szCs w:val="21"/>
              </w:rPr>
              <w:t>广州穗华能源科技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32" w:right="0"/>
              <w:jc w:val="left"/>
              <w:rPr>
                <w:rFonts w:ascii="Times New Roman" w:hAnsi="Times New Roman" w:cs="Times New Roman" w:eastAsia="Times New Roman" w:hint="default"/>
                <w:sz w:val="21"/>
                <w:szCs w:val="21"/>
              </w:rPr>
            </w:pPr>
            <w:r>
              <w:rPr>
                <w:rFonts w:ascii="Times New Roman"/>
                <w:sz w:val="21"/>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3,279,263.48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3" w:right="0"/>
              <w:jc w:val="left"/>
              <w:rPr>
                <w:rFonts w:ascii="Times New Roman" w:hAnsi="Times New Roman" w:cs="Times New Roman" w:eastAsia="Times New Roman" w:hint="default"/>
                <w:sz w:val="21"/>
                <w:szCs w:val="21"/>
              </w:rPr>
            </w:pPr>
            <w:r>
              <w:rPr>
                <w:rFonts w:ascii="Times New Roman"/>
                <w:sz w:val="21"/>
              </w:rPr>
              <w:t>12,933,375.48</w:t>
            </w:r>
          </w:p>
        </w:tc>
      </w:tr>
    </w:tbl>
    <w:p>
      <w:pPr>
        <w:spacing w:line="240" w:lineRule="auto" w:before="8"/>
        <w:rPr>
          <w:rFonts w:ascii="宋体" w:hAnsi="宋体" w:cs="宋体" w:eastAsia="宋体" w:hint="default"/>
          <w:sz w:val="6"/>
          <w:szCs w:val="6"/>
        </w:rPr>
      </w:pPr>
    </w:p>
    <w:p>
      <w:pPr>
        <w:pStyle w:val="BodyText"/>
        <w:spacing w:line="367" w:lineRule="auto"/>
        <w:ind w:left="1613" w:right="4513"/>
        <w:jc w:val="left"/>
      </w:pPr>
      <w:r>
        <w:rPr/>
        <w:pict>
          <v:group style="position:absolute;margin-left:55.200001pt;margin-top:-56.86438pt;width:485pt;height:.1pt;mso-position-horizontal-relative:page;mso-position-vertical-relative:paragraph;z-index:-1421056" coordorigin="1104,-1137" coordsize="9700,2">
            <v:shape style="position:absolute;left:1104;top:-1137;width:9700;height:2" coordorigin="1104,-1137" coordsize="9700,0" path="m1104,-1137l10804,-1137e" filled="false" stroked="true" strokeweight=".72pt" strokecolor="#000000">
              <v:path arrowok="t"/>
            </v:shape>
            <w10:wrap type="none"/>
          </v:group>
        </w:pict>
      </w:r>
      <w:r>
        <w:rPr/>
        <w:pict>
          <v:shape style="position:absolute;margin-left:152.300003pt;margin-top:-5.444415pt;width:.479971pt;height:.66pt;mso-position-horizontal-relative:page;mso-position-vertical-relative:paragraph;z-index:115024" type="#_x0000_t75" stroked="false">
            <v:imagedata r:id="rId575" o:title=""/>
          </v:shape>
        </w:pict>
      </w:r>
      <w:r>
        <w:rPr/>
        <w:pict>
          <v:shape style="position:absolute;margin-left:248.020004pt;margin-top:-5.444415pt;width:.479971pt;height:.66pt;mso-position-horizontal-relative:page;mso-position-vertical-relative:paragraph;z-index:115048" type="#_x0000_t75" stroked="false">
            <v:imagedata r:id="rId575" o:title=""/>
          </v:shape>
        </w:pict>
      </w:r>
      <w:r>
        <w:rPr/>
        <w:pict>
          <v:shape style="position:absolute;margin-left:343.720001pt;margin-top:-5.444415pt;width:.479986pt;height:.66pt;mso-position-horizontal-relative:page;mso-position-vertical-relative:paragraph;z-index:115072" type="#_x0000_t75" stroked="false">
            <v:imagedata r:id="rId575" o:title=""/>
          </v:shape>
        </w:pict>
      </w:r>
      <w:r>
        <w:rPr/>
        <w:pict>
          <v:shape style="position:absolute;margin-left:439.380005pt;margin-top:-5.444415pt;width:.479956pt;height:.66pt;mso-position-horizontal-relative:page;mso-position-vertical-relative:paragraph;z-index:115096" type="#_x0000_t75" stroked="false">
            <v:imagedata r:id="rId575" o:title=""/>
          </v:shape>
        </w:pict>
      </w:r>
      <w:r>
        <w:rPr/>
        <w:t>子公司少数股东的持股比例不同于表决权比例的说明： 其他说明：</w:t>
      </w:r>
    </w:p>
    <w:p>
      <w:pPr>
        <w:spacing w:after="0" w:line="367"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r>
        <w:rPr/>
        <w:pict>
          <v:shape style="position:absolute;margin-left:121.440002pt;margin-top:211.160019pt;width:.479999pt;height:.9pt;mso-position-horizontal-relative:page;mso-position-vertical-relative:page;z-index:115480" type="#_x0000_t75" stroked="false">
            <v:imagedata r:id="rId574" o:title=""/>
          </v:shape>
        </w:pict>
      </w:r>
      <w:r>
        <w:rPr/>
        <w:pict>
          <v:shape style="position:absolute;margin-left:178.220001pt;margin-top:211.160019pt;width:.479999pt;height:.9pt;mso-position-horizontal-relative:page;mso-position-vertical-relative:page;z-index:115504" type="#_x0000_t75" stroked="false">
            <v:imagedata r:id="rId574" o:title=""/>
          </v:shape>
        </w:pict>
      </w:r>
      <w:r>
        <w:rPr/>
        <w:pict>
          <v:shape style="position:absolute;margin-left:220.699997pt;margin-top:211.160019pt;width:.479999pt;height:.9pt;mso-position-horizontal-relative:page;mso-position-vertical-relative:page;z-index:115528" type="#_x0000_t75" stroked="false">
            <v:imagedata r:id="rId574" o:title=""/>
          </v:shape>
        </w:pict>
      </w:r>
      <w:r>
        <w:rPr/>
        <w:pict>
          <v:shape style="position:absolute;margin-left:277.279999pt;margin-top:211.160019pt;width:.480014pt;height:.9pt;mso-position-horizontal-relative:page;mso-position-vertical-relative:page;z-index:115552" type="#_x0000_t75" stroked="false">
            <v:imagedata r:id="rId574" o:title=""/>
          </v:shape>
        </w:pict>
      </w:r>
      <w:r>
        <w:rPr/>
        <w:pict>
          <v:shape style="position:absolute;margin-left:334.040009pt;margin-top:211.160019pt;width:.479984pt;height:.9pt;mso-position-horizontal-relative:page;mso-position-vertical-relative:page;z-index:115576" type="#_x0000_t75" stroked="false">
            <v:imagedata r:id="rId574" o:title=""/>
          </v:shape>
        </w:pict>
      </w:r>
      <w:r>
        <w:rPr/>
        <w:pict>
          <v:shape style="position:absolute;margin-left:383.660004pt;margin-top:211.160019pt;width:.480014pt;height:.9pt;mso-position-horizontal-relative:page;mso-position-vertical-relative:page;z-index:115600" type="#_x0000_t75" stroked="false">
            <v:imagedata r:id="rId574" o:title=""/>
          </v:shape>
        </w:pict>
      </w:r>
      <w:r>
        <w:rPr/>
        <w:pict>
          <v:shape style="position:absolute;margin-left:440.380005pt;margin-top:211.160019pt;width:.479984pt;height:.9pt;mso-position-horizontal-relative:page;mso-position-vertical-relative:page;z-index:115624" type="#_x0000_t75" stroked="false">
            <v:imagedata r:id="rId574" o:title=""/>
          </v:shape>
        </w:pict>
      </w:r>
      <w:r>
        <w:rPr/>
        <w:pict>
          <v:shape style="position:absolute;margin-left:497.02002pt;margin-top:211.160019pt;width:.480014pt;height:.9pt;mso-position-horizontal-relative:page;mso-position-vertical-relative:page;z-index:115648" type="#_x0000_t75" stroked="false">
            <v:imagedata r:id="rId574" o:title=""/>
          </v:shape>
        </w:pict>
      </w:r>
      <w:r>
        <w:rPr/>
        <w:pict>
          <v:shape style="position:absolute;margin-left:553.780029pt;margin-top:211.160019pt;width:.479984pt;height:.9pt;mso-position-horizontal-relative:page;mso-position-vertical-relative:page;z-index:115672" type="#_x0000_t75" stroked="false">
            <v:imagedata r:id="rId574" o:title=""/>
          </v:shape>
        </w:pict>
      </w:r>
      <w:r>
        <w:rPr/>
        <w:pict>
          <v:shape style="position:absolute;margin-left:610.479980pt;margin-top:211.160019pt;width:.480045pt;height:.9pt;mso-position-horizontal-relative:page;mso-position-vertical-relative:page;z-index:115696" type="#_x0000_t75" stroked="false">
            <v:imagedata r:id="rId574" o:title=""/>
          </v:shape>
        </w:pict>
      </w:r>
      <w:r>
        <w:rPr/>
        <w:pict>
          <v:shape style="position:absolute;margin-left:667.119995pt;margin-top:211.160019pt;width:.479984pt;height:.9pt;mso-position-horizontal-relative:page;mso-position-vertical-relative:page;z-index:115720" type="#_x0000_t75" stroked="false">
            <v:imagedata r:id="rId574" o:title=""/>
          </v:shape>
        </w:pict>
      </w:r>
      <w:r>
        <w:rPr/>
        <w:pict>
          <v:shape style="position:absolute;margin-left:714.059998pt;margin-top:211.160019pt;width:.479984pt;height:.9pt;mso-position-horizontal-relative:page;mso-position-vertical-relative:page;z-index:115744" type="#_x0000_t75" stroked="false">
            <v:imagedata r:id="rId574" o:title=""/>
          </v:shape>
        </w:pict>
      </w:r>
      <w:r>
        <w:rPr/>
        <w:pict>
          <v:shape style="position:absolute;margin-left:121.440002pt;margin-top:262.480011pt;width:.479999pt;height:.9pt;mso-position-horizontal-relative:page;mso-position-vertical-relative:page;z-index:115768" type="#_x0000_t75" stroked="false">
            <v:imagedata r:id="rId578" o:title=""/>
          </v:shape>
        </w:pict>
      </w:r>
      <w:r>
        <w:rPr/>
        <w:pict>
          <v:shape style="position:absolute;margin-left:178.220001pt;margin-top:262.480011pt;width:.479999pt;height:.9pt;mso-position-horizontal-relative:page;mso-position-vertical-relative:page;z-index:115792" type="#_x0000_t75" stroked="false">
            <v:imagedata r:id="rId578" o:title=""/>
          </v:shape>
        </w:pict>
      </w:r>
      <w:r>
        <w:rPr/>
        <w:pict>
          <v:shape style="position:absolute;margin-left:220.699997pt;margin-top:262.480011pt;width:.479999pt;height:.9pt;mso-position-horizontal-relative:page;mso-position-vertical-relative:page;z-index:115816" type="#_x0000_t75" stroked="false">
            <v:imagedata r:id="rId578" o:title=""/>
          </v:shape>
        </w:pict>
      </w:r>
      <w:r>
        <w:rPr/>
        <w:pict>
          <v:shape style="position:absolute;margin-left:277.279999pt;margin-top:262.480011pt;width:.480014pt;height:.9pt;mso-position-horizontal-relative:page;mso-position-vertical-relative:page;z-index:115840" type="#_x0000_t75" stroked="false">
            <v:imagedata r:id="rId578" o:title=""/>
          </v:shape>
        </w:pict>
      </w:r>
      <w:r>
        <w:rPr/>
        <w:pict>
          <v:shape style="position:absolute;margin-left:334.040009pt;margin-top:262.480011pt;width:.479984pt;height:.9pt;mso-position-horizontal-relative:page;mso-position-vertical-relative:page;z-index:115864" type="#_x0000_t75" stroked="false">
            <v:imagedata r:id="rId578" o:title=""/>
          </v:shape>
        </w:pict>
      </w:r>
      <w:r>
        <w:rPr/>
        <w:pict>
          <v:shape style="position:absolute;margin-left:383.660004pt;margin-top:262.480011pt;width:.480014pt;height:.9pt;mso-position-horizontal-relative:page;mso-position-vertical-relative:page;z-index:115888" type="#_x0000_t75" stroked="false">
            <v:imagedata r:id="rId578" o:title=""/>
          </v:shape>
        </w:pict>
      </w:r>
      <w:r>
        <w:rPr/>
        <w:pict>
          <v:shape style="position:absolute;margin-left:440.380005pt;margin-top:262.480011pt;width:.479984pt;height:.9pt;mso-position-horizontal-relative:page;mso-position-vertical-relative:page;z-index:115912" type="#_x0000_t75" stroked="false">
            <v:imagedata r:id="rId578" o:title=""/>
          </v:shape>
        </w:pict>
      </w:r>
      <w:r>
        <w:rPr/>
        <w:pict>
          <v:shape style="position:absolute;margin-left:497.02002pt;margin-top:262.480011pt;width:.480014pt;height:.9pt;mso-position-horizontal-relative:page;mso-position-vertical-relative:page;z-index:115936" type="#_x0000_t75" stroked="false">
            <v:imagedata r:id="rId578" o:title=""/>
          </v:shape>
        </w:pict>
      </w:r>
      <w:r>
        <w:rPr/>
        <w:pict>
          <v:shape style="position:absolute;margin-left:553.780029pt;margin-top:262.480011pt;width:.479984pt;height:.9pt;mso-position-horizontal-relative:page;mso-position-vertical-relative:page;z-index:115960" type="#_x0000_t75" stroked="false">
            <v:imagedata r:id="rId578" o:title=""/>
          </v:shape>
        </w:pict>
      </w:r>
      <w:r>
        <w:rPr/>
        <w:pict>
          <v:shape style="position:absolute;margin-left:610.479980pt;margin-top:262.480011pt;width:.480045pt;height:.9pt;mso-position-horizontal-relative:page;mso-position-vertical-relative:page;z-index:115984" type="#_x0000_t75" stroked="false">
            <v:imagedata r:id="rId578" o:title=""/>
          </v:shape>
        </w:pict>
      </w:r>
      <w:r>
        <w:rPr/>
        <w:pict>
          <v:shape style="position:absolute;margin-left:667.119995pt;margin-top:262.480011pt;width:.479984pt;height:.9pt;mso-position-horizontal-relative:page;mso-position-vertical-relative:page;z-index:116008" type="#_x0000_t75" stroked="false">
            <v:imagedata r:id="rId578" o:title=""/>
          </v:shape>
        </w:pict>
      </w:r>
      <w:r>
        <w:rPr/>
        <w:pict>
          <v:shape style="position:absolute;margin-left:714.059998pt;margin-top:262.480011pt;width:.479984pt;height:.9pt;mso-position-horizontal-relative:page;mso-position-vertical-relative:page;z-index:116032" type="#_x0000_t75" stroked="false">
            <v:imagedata r:id="rId578" o:title=""/>
          </v:shape>
        </w:pict>
      </w:r>
      <w:r>
        <w:rPr/>
        <w:pict>
          <v:shape style="position:absolute;margin-left:148.100006pt;margin-top:512.640015pt;width:.480015pt;height:.66pt;mso-position-horizontal-relative:page;mso-position-vertical-relative:page;z-index:116776" type="#_x0000_t75" stroked="false">
            <v:imagedata r:id="rId579" o:title=""/>
          </v:shape>
        </w:pict>
      </w:r>
      <w:r>
        <w:rPr/>
        <w:pict>
          <v:shape style="position:absolute;margin-left:225.740005pt;margin-top:512.640015pt;width:.480015pt;height:.66pt;mso-position-horizontal-relative:page;mso-position-vertical-relative:page;z-index:116800" type="#_x0000_t75" stroked="false">
            <v:imagedata r:id="rId579" o:title=""/>
          </v:shape>
        </w:pict>
      </w:r>
      <w:r>
        <w:rPr/>
        <w:pict>
          <v:shape style="position:absolute;margin-left:303.559998pt;margin-top:512.640015pt;width:.480031pt;height:.66pt;mso-position-horizontal-relative:page;mso-position-vertical-relative:page;z-index:116824" type="#_x0000_t75" stroked="false">
            <v:imagedata r:id="rId579" o:title=""/>
          </v:shape>
        </w:pict>
      </w:r>
      <w:r>
        <w:rPr/>
        <w:pict>
          <v:shape style="position:absolute;margin-left:381.440002pt;margin-top:512.640015pt;width:.480031pt;height:.66pt;mso-position-horizontal-relative:page;mso-position-vertical-relative:page;z-index:116848" type="#_x0000_t75" stroked="false">
            <v:imagedata r:id="rId579" o:title=""/>
          </v:shape>
        </w:pict>
      </w:r>
      <w:r>
        <w:rPr/>
        <w:pict>
          <v:shape style="position:absolute;margin-left:459.52002pt;margin-top:512.640015pt;width:.480031pt;height:.66pt;mso-position-horizontal-relative:page;mso-position-vertical-relative:page;z-index:116872" type="#_x0000_t75" stroked="false">
            <v:imagedata r:id="rId579" o:title=""/>
          </v:shape>
        </w:pict>
      </w:r>
      <w:r>
        <w:rPr/>
        <w:pict>
          <v:shape style="position:absolute;margin-left:537.280029pt;margin-top:512.640015pt;width:.48pt;height:.66pt;mso-position-horizontal-relative:page;mso-position-vertical-relative:page;z-index:116896" type="#_x0000_t75" stroked="false">
            <v:imagedata r:id="rId579" o:title=""/>
          </v:shape>
        </w:pict>
      </w:r>
      <w:r>
        <w:rPr/>
        <w:pict>
          <v:shape style="position:absolute;margin-left:615.099976pt;margin-top:512.640015pt;width:.480061pt;height:.66pt;mso-position-horizontal-relative:page;mso-position-vertical-relative:page;z-index:116920" type="#_x0000_t75" stroked="false">
            <v:imagedata r:id="rId579" o:title=""/>
          </v:shape>
        </w:pict>
      </w:r>
      <w:r>
        <w:rPr/>
        <w:pict>
          <v:shape style="position:absolute;margin-left:692.919983pt;margin-top:512.640015pt;width:.480061pt;height:.66pt;mso-position-horizontal-relative:page;mso-position-vertical-relative:page;z-index:116944" type="#_x0000_t75" stroked="false">
            <v:imagedata r:id="rId579" o:title=""/>
          </v:shape>
        </w:pict>
      </w:r>
      <w:r>
        <w:rPr/>
        <w:pict>
          <v:shape style="position:absolute;margin-left:148.100006pt;margin-top:532.979980pt;width:.479954pt;height:.48pt;mso-position-horizontal-relative:page;mso-position-vertical-relative:page;z-index:116968" type="#_x0000_t75" stroked="false">
            <v:imagedata r:id="rId579" o:title=""/>
          </v:shape>
        </w:pict>
      </w:r>
      <w:r>
        <w:rPr/>
        <w:pict>
          <v:shape style="position:absolute;margin-left:225.740005pt;margin-top:532.979980pt;width:.479954pt;height:.48pt;mso-position-horizontal-relative:page;mso-position-vertical-relative:page;z-index:116992" type="#_x0000_t75" stroked="false">
            <v:imagedata r:id="rId579" o:title=""/>
          </v:shape>
        </w:pict>
      </w:r>
      <w:r>
        <w:rPr/>
        <w:pict>
          <v:shape style="position:absolute;margin-left:303.559998pt;margin-top:532.979980pt;width:.47997pt;height:.48pt;mso-position-horizontal-relative:page;mso-position-vertical-relative:page;z-index:117016" type="#_x0000_t75" stroked="false">
            <v:imagedata r:id="rId579" o:title=""/>
          </v:shape>
        </w:pict>
      </w:r>
      <w:r>
        <w:rPr/>
        <w:pict>
          <v:shape style="position:absolute;margin-left:381.440002pt;margin-top:532.979980pt;width:.47997pt;height:.48pt;mso-position-horizontal-relative:page;mso-position-vertical-relative:page;z-index:117040" type="#_x0000_t75" stroked="false">
            <v:imagedata r:id="rId579" o:title=""/>
          </v:shape>
        </w:pict>
      </w:r>
      <w:r>
        <w:rPr/>
        <w:pict>
          <v:shape style="position:absolute;margin-left:459.52002pt;margin-top:532.979980pt;width:.47997pt;height:.48pt;mso-position-horizontal-relative:page;mso-position-vertical-relative:page;z-index:117064" type="#_x0000_t75" stroked="false">
            <v:imagedata r:id="rId579" o:title=""/>
          </v:shape>
        </w:pict>
      </w:r>
      <w:r>
        <w:rPr/>
        <w:pict>
          <v:shape style="position:absolute;margin-left:537.280029pt;margin-top:532.979980pt;width:.479939pt;height:.48pt;mso-position-horizontal-relative:page;mso-position-vertical-relative:page;z-index:117088" type="#_x0000_t75" stroked="false">
            <v:imagedata r:id="rId579" o:title=""/>
          </v:shape>
        </w:pict>
      </w:r>
      <w:r>
        <w:rPr/>
        <w:pict>
          <v:shape style="position:absolute;margin-left:615.099976pt;margin-top:532.979980pt;width:.48pt;height:.48pt;mso-position-horizontal-relative:page;mso-position-vertical-relative:page;z-index:117112" type="#_x0000_t75" stroked="false">
            <v:imagedata r:id="rId579" o:title=""/>
          </v:shape>
        </w:pict>
      </w:r>
      <w:r>
        <w:rPr/>
        <w:pict>
          <v:shape style="position:absolute;margin-left:692.919983pt;margin-top:532.979980pt;width:.48pt;height:.48pt;mso-position-horizontal-relative:page;mso-position-vertical-relative:page;z-index:117136" type="#_x0000_t75" stroked="false">
            <v:imagedata r:id="rId579" o:titl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0"/>
        <w:ind w:left="140" w:right="10338" w:firstLine="0"/>
        <w:jc w:val="left"/>
        <w:rPr>
          <w:rFonts w:ascii="宋体" w:hAnsi="宋体" w:cs="宋体" w:eastAsia="宋体" w:hint="default"/>
          <w:sz w:val="21"/>
          <w:szCs w:val="21"/>
        </w:rPr>
      </w:pPr>
      <w:bookmarkStart w:name="（3）重要非全资子公司的主要财务信息"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435" w:firstLine="0"/>
        <w:jc w:val="right"/>
        <w:rPr>
          <w:rFonts w:ascii="宋体" w:hAnsi="宋体" w:cs="宋体" w:eastAsia="宋体" w:hint="default"/>
          <w:sz w:val="21"/>
          <w:szCs w:val="21"/>
        </w:rPr>
      </w:pPr>
      <w:r>
        <w:rPr/>
        <w:pict>
          <v:shape style="position:absolute;margin-left:440.380005pt;margin-top:39.69368pt;width:.48pt;height:.42pt;mso-position-horizontal-relative:page;mso-position-vertical-relative:paragraph;z-index:115144" type="#_x0000_t75" stroked="false">
            <v:imagedata r:id="rId580" o:title=""/>
          </v:shape>
        </w:pict>
      </w:r>
      <w:r>
        <w:rPr/>
        <w:pict>
          <v:shape style="position:absolute;margin-left:121.440002pt;margin-top:39.69368pt;width:.480007pt;height:.9pt;mso-position-horizontal-relative:page;mso-position-vertical-relative:paragraph;z-index:115168" type="#_x0000_t75" stroked="false">
            <v:imagedata r:id="rId67" o:title=""/>
          </v:shape>
        </w:pict>
      </w:r>
      <w:r>
        <w:rPr/>
        <w:pict>
          <v:shape style="position:absolute;margin-left:121.440002pt;margin-top:75.153656pt;width:.479993pt;height:.66pt;mso-position-horizontal-relative:page;mso-position-vertical-relative:paragraph;z-index:115192" type="#_x0000_t75" stroked="false">
            <v:imagedata r:id="rId581" o:title=""/>
          </v:shape>
        </w:pict>
      </w:r>
      <w:r>
        <w:rPr/>
        <w:pict>
          <v:shape style="position:absolute;margin-left:178.220001pt;margin-top:75.153656pt;width:.479993pt;height:.66pt;mso-position-horizontal-relative:page;mso-position-vertical-relative:paragraph;z-index:115216" type="#_x0000_t75" stroked="false">
            <v:imagedata r:id="rId581" o:title=""/>
          </v:shape>
        </w:pict>
      </w:r>
      <w:r>
        <w:rPr/>
        <w:pict>
          <v:shape style="position:absolute;margin-left:220.699997pt;margin-top:75.153656pt;width:.479993pt;height:.66pt;mso-position-horizontal-relative:page;mso-position-vertical-relative:paragraph;z-index:115240" type="#_x0000_t75" stroked="false">
            <v:imagedata r:id="rId581" o:title=""/>
          </v:shape>
        </w:pict>
      </w:r>
      <w:r>
        <w:rPr/>
        <w:pict>
          <v:shape style="position:absolute;margin-left:277.279999pt;margin-top:75.153656pt;width:.480008pt;height:.66pt;mso-position-horizontal-relative:page;mso-position-vertical-relative:paragraph;z-index:115264" type="#_x0000_t75" stroked="false">
            <v:imagedata r:id="rId581" o:title=""/>
          </v:shape>
        </w:pict>
      </w:r>
      <w:r>
        <w:rPr/>
        <w:pict>
          <v:shape style="position:absolute;margin-left:334.040009pt;margin-top:75.153656pt;width:.479978pt;height:.66pt;mso-position-horizontal-relative:page;mso-position-vertical-relative:paragraph;z-index:115288" type="#_x0000_t75" stroked="false">
            <v:imagedata r:id="rId581" o:title=""/>
          </v:shape>
        </w:pict>
      </w:r>
      <w:r>
        <w:rPr/>
        <w:pict>
          <v:shape style="position:absolute;margin-left:383.660004pt;margin-top:75.153656pt;width:.480008pt;height:.66pt;mso-position-horizontal-relative:page;mso-position-vertical-relative:paragraph;z-index:115312" type="#_x0000_t75" stroked="false">
            <v:imagedata r:id="rId581" o:title=""/>
          </v:shape>
        </w:pict>
      </w:r>
      <w:r>
        <w:rPr/>
        <w:pict>
          <v:shape style="position:absolute;margin-left:440.380005pt;margin-top:75.153656pt;width:.479978pt;height:.66pt;mso-position-horizontal-relative:page;mso-position-vertical-relative:paragraph;z-index:115336" type="#_x0000_t75" stroked="false">
            <v:imagedata r:id="rId581" o:title=""/>
          </v:shape>
        </w:pict>
      </w:r>
      <w:r>
        <w:rPr/>
        <w:pict>
          <v:shape style="position:absolute;margin-left:497.02002pt;margin-top:75.153656pt;width:.480008pt;height:.66pt;mso-position-horizontal-relative:page;mso-position-vertical-relative:paragraph;z-index:115360" type="#_x0000_t75" stroked="false">
            <v:imagedata r:id="rId581" o:title=""/>
          </v:shape>
        </w:pict>
      </w:r>
      <w:r>
        <w:rPr/>
        <w:pict>
          <v:shape style="position:absolute;margin-left:553.780029pt;margin-top:75.153656pt;width:.479978pt;height:.66pt;mso-position-horizontal-relative:page;mso-position-vertical-relative:paragraph;z-index:115384" type="#_x0000_t75" stroked="false">
            <v:imagedata r:id="rId581" o:title=""/>
          </v:shape>
        </w:pict>
      </w:r>
      <w:r>
        <w:rPr/>
        <w:pict>
          <v:shape style="position:absolute;margin-left:610.479980pt;margin-top:75.153656pt;width:.480039pt;height:.66pt;mso-position-horizontal-relative:page;mso-position-vertical-relative:paragraph;z-index:115408" type="#_x0000_t75" stroked="false">
            <v:imagedata r:id="rId581" o:title=""/>
          </v:shape>
        </w:pict>
      </w:r>
      <w:r>
        <w:rPr/>
        <w:pict>
          <v:shape style="position:absolute;margin-left:667.119995pt;margin-top:75.153656pt;width:.479978pt;height:.66pt;mso-position-horizontal-relative:page;mso-position-vertical-relative:paragraph;z-index:115432" type="#_x0000_t75" stroked="false">
            <v:imagedata r:id="rId581" o:title=""/>
          </v:shape>
        </w:pict>
      </w:r>
      <w:r>
        <w:rPr/>
        <w:pict>
          <v:shape style="position:absolute;margin-left:714.059998pt;margin-top:75.153656pt;width:.479978pt;height:.66pt;mso-position-horizontal-relative:page;mso-position-vertical-relative:paragraph;z-index:115456" type="#_x0000_t75" stroked="false">
            <v:imagedata r:id="rId581"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21"/>
        <w:gridCol w:w="1136"/>
        <w:gridCol w:w="850"/>
        <w:gridCol w:w="1132"/>
        <w:gridCol w:w="1135"/>
        <w:gridCol w:w="992"/>
        <w:gridCol w:w="1134"/>
        <w:gridCol w:w="1133"/>
        <w:gridCol w:w="1135"/>
        <w:gridCol w:w="1134"/>
        <w:gridCol w:w="1133"/>
        <w:gridCol w:w="939"/>
        <w:gridCol w:w="1141"/>
      </w:tblGrid>
      <w:tr>
        <w:trPr>
          <w:trHeight w:val="402" w:hRule="exact"/>
        </w:trPr>
        <w:tc>
          <w:tcPr>
            <w:tcW w:w="102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379" w:type="dxa"/>
            <w:gridSpan w:val="6"/>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615" w:type="dxa"/>
            <w:gridSpan w:val="6"/>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1021" w:type="dxa"/>
            <w:vMerge/>
            <w:tcBorders>
              <w:left w:val="nil" w:sz="6" w:space="0" w:color="auto"/>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8" w:right="59"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4" w:right="102"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14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6" w:hRule="exact"/>
        </w:trPr>
        <w:tc>
          <w:tcPr>
            <w:tcW w:w="102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86"/>
              <w:jc w:val="both"/>
              <w:rPr>
                <w:rFonts w:ascii="宋体" w:hAnsi="宋体" w:cs="宋体" w:eastAsia="宋体" w:hint="default"/>
                <w:sz w:val="18"/>
                <w:szCs w:val="18"/>
              </w:rPr>
            </w:pPr>
            <w:r>
              <w:rPr>
                <w:rFonts w:ascii="宋体" w:hAnsi="宋体" w:cs="宋体" w:eastAsia="宋体" w:hint="default"/>
                <w:sz w:val="18"/>
                <w:szCs w:val="18"/>
              </w:rPr>
              <w:t>成都智达电 力自动控制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64,540,716.40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65,876,166.77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6,284,091.86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6,284,091.86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69,111,134.14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1,599,009.96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70,710,144.10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12,396,572.79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12,396,572.79</w:t>
            </w:r>
          </w:p>
        </w:tc>
      </w:tr>
      <w:tr>
        <w:trPr>
          <w:trHeight w:val="1026" w:hRule="exact"/>
        </w:trPr>
        <w:tc>
          <w:tcPr>
            <w:tcW w:w="102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2"/>
              <w:ind w:left="27" w:right="86"/>
              <w:jc w:val="both"/>
              <w:rPr>
                <w:rFonts w:ascii="宋体" w:hAnsi="宋体" w:cs="宋体" w:eastAsia="宋体" w:hint="default"/>
                <w:sz w:val="18"/>
                <w:szCs w:val="18"/>
              </w:rPr>
            </w:pPr>
            <w:r>
              <w:rPr>
                <w:rFonts w:ascii="宋体" w:hAnsi="宋体" w:cs="宋体" w:eastAsia="宋体" w:hint="default"/>
                <w:sz w:val="18"/>
                <w:szCs w:val="18"/>
              </w:rPr>
              <w:t>安徽大千生 物工程有限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28,497,972.26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15,745,52</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9.28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44,243,501.54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2,370,717.21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9,212,916.4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11,583,633.63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20,190,210.07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15,466,816.74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35,657,026.81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3,373,821.54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11,212,499.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14,586,321.52</w:t>
            </w:r>
          </w:p>
        </w:tc>
      </w:tr>
      <w:tr>
        <w:trPr>
          <w:trHeight w:val="1026" w:hRule="exact"/>
        </w:trPr>
        <w:tc>
          <w:tcPr>
            <w:tcW w:w="102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86"/>
              <w:jc w:val="both"/>
              <w:rPr>
                <w:rFonts w:ascii="宋体" w:hAnsi="宋体" w:cs="宋体" w:eastAsia="宋体" w:hint="default"/>
                <w:sz w:val="18"/>
                <w:szCs w:val="18"/>
              </w:rPr>
            </w:pPr>
            <w:r>
              <w:rPr>
                <w:rFonts w:ascii="宋体" w:hAnsi="宋体" w:cs="宋体" w:eastAsia="宋体" w:hint="default"/>
                <w:sz w:val="18"/>
                <w:szCs w:val="18"/>
              </w:rPr>
              <w:t>广州埃克森 生物科技有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25,404,445.35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1,630,029.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27,034,474.87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4,967,044.48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14,967,044.48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26,785,356.81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1,439,271.35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28,224,628.16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1,961,057.22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11,961,057.22</w:t>
            </w:r>
          </w:p>
        </w:tc>
      </w:tr>
      <w:tr>
        <w:trPr>
          <w:trHeight w:val="1027" w:hRule="exact"/>
        </w:trPr>
        <w:tc>
          <w:tcPr>
            <w:tcW w:w="102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86"/>
              <w:jc w:val="both"/>
              <w:rPr>
                <w:rFonts w:ascii="宋体" w:hAnsi="宋体" w:cs="宋体" w:eastAsia="宋体" w:hint="default"/>
                <w:sz w:val="18"/>
                <w:szCs w:val="18"/>
              </w:rPr>
            </w:pPr>
            <w:r>
              <w:rPr>
                <w:rFonts w:ascii="宋体" w:hAnsi="宋体" w:cs="宋体" w:eastAsia="宋体" w:hint="default"/>
                <w:sz w:val="18"/>
                <w:szCs w:val="18"/>
              </w:rPr>
              <w:t>广州穗华能 源科技有限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24,500,874.38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6,210,108.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30,710,982.92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4,178,797.52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4,178,797.52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18,306,075.19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5,013,178.70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23,319,253.89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3,616,984.50</w:t>
            </w:r>
          </w:p>
        </w:tc>
        <w:tc>
          <w:tcPr>
            <w:tcW w:w="93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3,616,984.50</w:t>
            </w:r>
          </w:p>
        </w:tc>
      </w:tr>
    </w:tbl>
    <w:p>
      <w:pPr>
        <w:spacing w:before="51"/>
        <w:ind w:left="0" w:right="1436" w:firstLine="0"/>
        <w:jc w:val="right"/>
        <w:rPr>
          <w:rFonts w:ascii="宋体" w:hAnsi="宋体" w:cs="宋体" w:eastAsia="宋体" w:hint="default"/>
          <w:sz w:val="18"/>
          <w:szCs w:val="18"/>
        </w:rPr>
      </w:pPr>
      <w:r>
        <w:rPr/>
        <w:pict>
          <v:shape style="position:absolute;margin-left:121.440002pt;margin-top:-52.758274pt;width:.479999pt;height:.9pt;mso-position-horizontal-relative:page;mso-position-vertical-relative:paragraph;z-index:116056" type="#_x0000_t75" stroked="false">
            <v:imagedata r:id="rId578" o:title=""/>
          </v:shape>
        </w:pict>
      </w:r>
      <w:r>
        <w:rPr/>
        <w:pict>
          <v:shape style="position:absolute;margin-left:178.220001pt;margin-top:-52.758274pt;width:.479999pt;height:.9pt;mso-position-horizontal-relative:page;mso-position-vertical-relative:paragraph;z-index:116080" type="#_x0000_t75" stroked="false">
            <v:imagedata r:id="rId578" o:title=""/>
          </v:shape>
        </w:pict>
      </w:r>
      <w:r>
        <w:rPr/>
        <w:pict>
          <v:shape style="position:absolute;margin-left:220.699997pt;margin-top:-52.758274pt;width:.479999pt;height:.9pt;mso-position-horizontal-relative:page;mso-position-vertical-relative:paragraph;z-index:116104" type="#_x0000_t75" stroked="false">
            <v:imagedata r:id="rId578" o:title=""/>
          </v:shape>
        </w:pict>
      </w:r>
      <w:r>
        <w:rPr/>
        <w:pict>
          <v:shape style="position:absolute;margin-left:277.279999pt;margin-top:-52.758274pt;width:.480014pt;height:.9pt;mso-position-horizontal-relative:page;mso-position-vertical-relative:paragraph;z-index:116128" type="#_x0000_t75" stroked="false">
            <v:imagedata r:id="rId578" o:title=""/>
          </v:shape>
        </w:pict>
      </w:r>
      <w:r>
        <w:rPr/>
        <w:pict>
          <v:shape style="position:absolute;margin-left:334.040009pt;margin-top:-52.758274pt;width:.479984pt;height:.9pt;mso-position-horizontal-relative:page;mso-position-vertical-relative:paragraph;z-index:116152" type="#_x0000_t75" stroked="false">
            <v:imagedata r:id="rId578" o:title=""/>
          </v:shape>
        </w:pict>
      </w:r>
      <w:r>
        <w:rPr/>
        <w:pict>
          <v:shape style="position:absolute;margin-left:383.660004pt;margin-top:-52.758274pt;width:.480014pt;height:.9pt;mso-position-horizontal-relative:page;mso-position-vertical-relative:paragraph;z-index:116176" type="#_x0000_t75" stroked="false">
            <v:imagedata r:id="rId578" o:title=""/>
          </v:shape>
        </w:pict>
      </w:r>
      <w:r>
        <w:rPr/>
        <w:pict>
          <v:shape style="position:absolute;margin-left:440.380005pt;margin-top:-52.758274pt;width:.479984pt;height:.9pt;mso-position-horizontal-relative:page;mso-position-vertical-relative:paragraph;z-index:116200" type="#_x0000_t75" stroked="false">
            <v:imagedata r:id="rId578" o:title=""/>
          </v:shape>
        </w:pict>
      </w:r>
      <w:r>
        <w:rPr/>
        <w:pict>
          <v:shape style="position:absolute;margin-left:497.02002pt;margin-top:-52.758274pt;width:.480014pt;height:.9pt;mso-position-horizontal-relative:page;mso-position-vertical-relative:paragraph;z-index:116224" type="#_x0000_t75" stroked="false">
            <v:imagedata r:id="rId578" o:title=""/>
          </v:shape>
        </w:pict>
      </w:r>
      <w:r>
        <w:rPr/>
        <w:pict>
          <v:shape style="position:absolute;margin-left:553.780029pt;margin-top:-52.758274pt;width:.479984pt;height:.9pt;mso-position-horizontal-relative:page;mso-position-vertical-relative:paragraph;z-index:116248" type="#_x0000_t75" stroked="false">
            <v:imagedata r:id="rId578" o:title=""/>
          </v:shape>
        </w:pict>
      </w:r>
      <w:r>
        <w:rPr/>
        <w:pict>
          <v:shape style="position:absolute;margin-left:610.479980pt;margin-top:-52.758274pt;width:.480045pt;height:.9pt;mso-position-horizontal-relative:page;mso-position-vertical-relative:paragraph;z-index:116272" type="#_x0000_t75" stroked="false">
            <v:imagedata r:id="rId578" o:title=""/>
          </v:shape>
        </w:pict>
      </w:r>
      <w:r>
        <w:rPr/>
        <w:pict>
          <v:shape style="position:absolute;margin-left:667.119995pt;margin-top:-52.758274pt;width:.479984pt;height:.9pt;mso-position-horizontal-relative:page;mso-position-vertical-relative:paragraph;z-index:116296" type="#_x0000_t75" stroked="false">
            <v:imagedata r:id="rId578" o:title=""/>
          </v:shape>
        </w:pict>
      </w:r>
      <w:r>
        <w:rPr/>
        <w:pict>
          <v:shape style="position:absolute;margin-left:714.059998pt;margin-top:-52.758274pt;width:.479984pt;height:.9pt;mso-position-horizontal-relative:page;mso-position-vertical-relative:paragraph;z-index:116320" type="#_x0000_t75" stroked="false">
            <v:imagedata r:id="rId578" o:title=""/>
          </v:shape>
        </w:pict>
      </w:r>
      <w:r>
        <w:rPr/>
        <w:pict>
          <v:shape style="position:absolute;margin-left:459.52002pt;margin-top:39.221722pt;width:.482736pt;height:.4425pt;mso-position-horizontal-relative:page;mso-position-vertical-relative:paragraph;z-index:116344" type="#_x0000_t75" stroked="false">
            <v:imagedata r:id="rId582" o:title=""/>
          </v:shape>
        </w:pict>
      </w:r>
      <w:r>
        <w:rPr/>
        <w:pict>
          <v:shape style="position:absolute;margin-left:148.100006pt;margin-top:39.221722pt;width:.477388pt;height:.915pt;mso-position-horizontal-relative:page;mso-position-vertical-relative:paragraph;z-index:116368" type="#_x0000_t75" stroked="false">
            <v:imagedata r:id="rId67" o:title=""/>
          </v:shape>
        </w:pict>
      </w:r>
      <w:r>
        <w:rPr/>
        <w:pict>
          <v:shape style="position:absolute;margin-left:148.100006pt;margin-top:74.701721pt;width:.479993pt;height:.66pt;mso-position-horizontal-relative:page;mso-position-vertical-relative:paragraph;z-index:116392" type="#_x0000_t75" stroked="false">
            <v:imagedata r:id="rId582" o:title=""/>
          </v:shape>
        </w:pict>
      </w:r>
      <w:r>
        <w:rPr/>
        <w:pict>
          <v:shape style="position:absolute;margin-left:225.740005pt;margin-top:74.701721pt;width:.479993pt;height:.66pt;mso-position-horizontal-relative:page;mso-position-vertical-relative:paragraph;z-index:116416" type="#_x0000_t75" stroked="false">
            <v:imagedata r:id="rId582" o:title=""/>
          </v:shape>
        </w:pict>
      </w:r>
      <w:r>
        <w:rPr/>
        <w:pict>
          <v:shape style="position:absolute;margin-left:303.559998pt;margin-top:74.701721pt;width:.480008pt;height:.66pt;mso-position-horizontal-relative:page;mso-position-vertical-relative:paragraph;z-index:116440" type="#_x0000_t75" stroked="false">
            <v:imagedata r:id="rId582" o:title=""/>
          </v:shape>
        </w:pict>
      </w:r>
      <w:r>
        <w:rPr/>
        <w:pict>
          <v:shape style="position:absolute;margin-left:381.440002pt;margin-top:74.701721pt;width:.480008pt;height:.66pt;mso-position-horizontal-relative:page;mso-position-vertical-relative:paragraph;z-index:116464" type="#_x0000_t75" stroked="false">
            <v:imagedata r:id="rId582" o:title=""/>
          </v:shape>
        </w:pict>
      </w:r>
      <w:r>
        <w:rPr/>
        <w:pict>
          <v:shape style="position:absolute;margin-left:459.52002pt;margin-top:74.701721pt;width:.480008pt;height:.66pt;mso-position-horizontal-relative:page;mso-position-vertical-relative:paragraph;z-index:116488" type="#_x0000_t75" stroked="false">
            <v:imagedata r:id="rId582" o:title=""/>
          </v:shape>
        </w:pict>
      </w:r>
      <w:r>
        <w:rPr/>
        <w:pict>
          <v:shape style="position:absolute;margin-left:537.280029pt;margin-top:74.701721pt;width:.479978pt;height:.66pt;mso-position-horizontal-relative:page;mso-position-vertical-relative:paragraph;z-index:116512" type="#_x0000_t75" stroked="false">
            <v:imagedata r:id="rId582" o:title=""/>
          </v:shape>
        </w:pict>
      </w:r>
      <w:r>
        <w:rPr/>
        <w:pict>
          <v:shape style="position:absolute;margin-left:615.099976pt;margin-top:74.701721pt;width:.480039pt;height:.66pt;mso-position-horizontal-relative:page;mso-position-vertical-relative:paragraph;z-index:116536" type="#_x0000_t75" stroked="false">
            <v:imagedata r:id="rId582" o:title=""/>
          </v:shape>
        </w:pict>
      </w:r>
      <w:r>
        <w:rPr/>
        <w:pict>
          <v:shape style="position:absolute;margin-left:692.919983pt;margin-top:74.701721pt;width:.480039pt;height:.66pt;mso-position-horizontal-relative:page;mso-position-vertical-relative:paragraph;z-index:116560" type="#_x0000_t75" stroked="false">
            <v:imagedata r:id="rId582" o:title=""/>
          </v:shape>
        </w:pict>
      </w:r>
      <w:r>
        <w:rPr/>
        <w:pict>
          <v:shape style="position:absolute;margin-left:148.100006pt;margin-top:110.401718pt;width:.479993pt;height:.66pt;mso-position-horizontal-relative:page;mso-position-vertical-relative:paragraph;z-index:116584" type="#_x0000_t75" stroked="false">
            <v:imagedata r:id="rId583" o:title=""/>
          </v:shape>
        </w:pict>
      </w:r>
      <w:r>
        <w:rPr/>
        <w:pict>
          <v:shape style="position:absolute;margin-left:225.740005pt;margin-top:110.401718pt;width:.479993pt;height:.66pt;mso-position-horizontal-relative:page;mso-position-vertical-relative:paragraph;z-index:116608" type="#_x0000_t75" stroked="false">
            <v:imagedata r:id="rId583" o:title=""/>
          </v:shape>
        </w:pict>
      </w:r>
      <w:r>
        <w:rPr/>
        <w:pict>
          <v:shape style="position:absolute;margin-left:303.559998pt;margin-top:110.401718pt;width:.480008pt;height:.66pt;mso-position-horizontal-relative:page;mso-position-vertical-relative:paragraph;z-index:116632" type="#_x0000_t75" stroked="false">
            <v:imagedata r:id="rId583" o:title=""/>
          </v:shape>
        </w:pict>
      </w:r>
      <w:r>
        <w:rPr/>
        <w:pict>
          <v:shape style="position:absolute;margin-left:381.440002pt;margin-top:110.401718pt;width:.480008pt;height:.66pt;mso-position-horizontal-relative:page;mso-position-vertical-relative:paragraph;z-index:116656" type="#_x0000_t75" stroked="false">
            <v:imagedata r:id="rId583" o:title=""/>
          </v:shape>
        </w:pict>
      </w:r>
      <w:r>
        <w:rPr/>
        <w:pict>
          <v:shape style="position:absolute;margin-left:459.52002pt;margin-top:110.401718pt;width:.480008pt;height:.66pt;mso-position-horizontal-relative:page;mso-position-vertical-relative:paragraph;z-index:116680" type="#_x0000_t75" stroked="false">
            <v:imagedata r:id="rId583" o:title=""/>
          </v:shape>
        </w:pict>
      </w:r>
      <w:r>
        <w:rPr/>
        <w:pict>
          <v:shape style="position:absolute;margin-left:537.280029pt;margin-top:110.401718pt;width:.479978pt;height:.66pt;mso-position-horizontal-relative:page;mso-position-vertical-relative:paragraph;z-index:116704" type="#_x0000_t75" stroked="false">
            <v:imagedata r:id="rId583" o:title=""/>
          </v:shape>
        </w:pict>
      </w:r>
      <w:r>
        <w:rPr/>
        <w:pict>
          <v:shape style="position:absolute;margin-left:615.099976pt;margin-top:110.401718pt;width:.480039pt;height:.66pt;mso-position-horizontal-relative:page;mso-position-vertical-relative:paragraph;z-index:116728" type="#_x0000_t75" stroked="false">
            <v:imagedata r:id="rId583" o:title=""/>
          </v:shape>
        </w:pict>
      </w:r>
      <w:r>
        <w:rPr/>
        <w:pict>
          <v:shape style="position:absolute;margin-left:692.919983pt;margin-top:110.401718pt;width:.480039pt;height:.66pt;mso-position-horizontal-relative:page;mso-position-vertical-relative:paragraph;z-index:116752" type="#_x0000_t75" stroked="false">
            <v:imagedata r:id="rId583" o:title=""/>
          </v:shape>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54"/>
        <w:gridCol w:w="1553"/>
        <w:gridCol w:w="1556"/>
        <w:gridCol w:w="1558"/>
        <w:gridCol w:w="1562"/>
        <w:gridCol w:w="1555"/>
        <w:gridCol w:w="1556"/>
        <w:gridCol w:w="1556"/>
        <w:gridCol w:w="1564"/>
      </w:tblGrid>
      <w:tr>
        <w:trPr>
          <w:trHeight w:val="402" w:hRule="exact"/>
        </w:trPr>
        <w:tc>
          <w:tcPr>
            <w:tcW w:w="1554"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228" w:type="dxa"/>
            <w:gridSpan w:val="4"/>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232" w:type="dxa"/>
            <w:gridSpan w:val="4"/>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1554" w:type="dxa"/>
            <w:vMerge/>
            <w:tcBorders>
              <w:left w:val="nil" w:sz="6" w:space="0" w:color="auto"/>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69" w:right="40" w:hanging="630"/>
              <w:jc w:val="left"/>
              <w:rPr>
                <w:rFonts w:ascii="宋体" w:hAnsi="宋体" w:cs="宋体" w:eastAsia="宋体" w:hint="default"/>
                <w:sz w:val="21"/>
                <w:szCs w:val="21"/>
              </w:rPr>
            </w:pPr>
            <w:r>
              <w:rPr>
                <w:rFonts w:ascii="宋体" w:hAnsi="宋体" w:cs="宋体" w:eastAsia="宋体" w:hint="default"/>
                <w:sz w:val="21"/>
                <w:szCs w:val="21"/>
              </w:rPr>
              <w:t>经营活动现金流 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672" w:right="45" w:hanging="631"/>
              <w:jc w:val="left"/>
              <w:rPr>
                <w:rFonts w:ascii="宋体" w:hAnsi="宋体" w:cs="宋体" w:eastAsia="宋体" w:hint="default"/>
                <w:sz w:val="21"/>
                <w:szCs w:val="21"/>
              </w:rPr>
            </w:pPr>
            <w:r>
              <w:rPr>
                <w:rFonts w:ascii="宋体" w:hAnsi="宋体" w:cs="宋体" w:eastAsia="宋体" w:hint="default"/>
                <w:sz w:val="21"/>
                <w:szCs w:val="21"/>
              </w:rPr>
              <w:t>经营活动现金流 量</w:t>
            </w:r>
          </w:p>
        </w:tc>
      </w:tr>
      <w:tr>
        <w:trPr>
          <w:trHeight w:val="71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0"/>
              <w:jc w:val="left"/>
              <w:rPr>
                <w:rFonts w:ascii="宋体" w:hAnsi="宋体" w:cs="宋体" w:eastAsia="宋体" w:hint="default"/>
                <w:sz w:val="21"/>
                <w:szCs w:val="21"/>
              </w:rPr>
            </w:pPr>
            <w:r>
              <w:rPr>
                <w:rFonts w:ascii="宋体" w:hAnsi="宋体" w:cs="宋体" w:eastAsia="宋体" w:hint="default"/>
                <w:sz w:val="21"/>
                <w:szCs w:val="21"/>
              </w:rPr>
              <w:t>成都智达电力自 动控制有限公司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24,734,274.80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1,131,895.92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1,131,895.92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1,100,464.47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20,232,643.91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556,628.87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556,628.87</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-1,408,572.98</w:t>
            </w:r>
          </w:p>
        </w:tc>
      </w:tr>
      <w:tr>
        <w:trPr>
          <w:trHeight w:val="71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50"/>
              <w:jc w:val="left"/>
              <w:rPr>
                <w:rFonts w:ascii="宋体" w:hAnsi="宋体" w:cs="宋体" w:eastAsia="宋体" w:hint="default"/>
                <w:sz w:val="21"/>
                <w:szCs w:val="21"/>
              </w:rPr>
            </w:pPr>
            <w:r>
              <w:rPr>
                <w:rFonts w:ascii="宋体" w:hAnsi="宋体" w:cs="宋体" w:eastAsia="宋体" w:hint="default"/>
                <w:sz w:val="21"/>
                <w:szCs w:val="21"/>
              </w:rPr>
              <w:t>安徽大千生物工 程有限公司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32,950,746.51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8,469,481.52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8,469,481.52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6,405,853.51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26,485,149.05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7,580,358.96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7,580,358.96</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6,077,102.92</w:t>
            </w:r>
          </w:p>
        </w:tc>
      </w:tr>
      <w:tr>
        <w:trPr>
          <w:trHeight w:val="403"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7" w:right="0"/>
              <w:jc w:val="left"/>
              <w:rPr>
                <w:rFonts w:ascii="宋体" w:hAnsi="宋体" w:cs="宋体" w:eastAsia="宋体" w:hint="default"/>
                <w:sz w:val="21"/>
                <w:szCs w:val="21"/>
              </w:rPr>
            </w:pPr>
            <w:r>
              <w:rPr>
                <w:rFonts w:ascii="宋体" w:hAnsi="宋体" w:cs="宋体" w:eastAsia="宋体" w:hint="default"/>
                <w:sz w:val="21"/>
                <w:szCs w:val="21"/>
              </w:rPr>
              <w:t>广州埃克森生物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13" w:right="0"/>
              <w:jc w:val="left"/>
              <w:rPr>
                <w:rFonts w:ascii="Times New Roman" w:hAnsi="Times New Roman" w:cs="Times New Roman" w:eastAsia="Times New Roman" w:hint="default"/>
                <w:sz w:val="21"/>
                <w:szCs w:val="21"/>
              </w:rPr>
            </w:pPr>
            <w:r>
              <w:rPr>
                <w:rFonts w:ascii="Times New Roman"/>
                <w:sz w:val="21"/>
              </w:rPr>
              <w:t>14,520,218.13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-4,315,741.92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-4,315,741.92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-1,033,328.29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9,606,772.79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-4,310,511.39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-4,310,511.39</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-19,295,504.82</w:t>
            </w:r>
          </w:p>
        </w:tc>
      </w:tr>
    </w:tbl>
    <w:p>
      <w:pPr>
        <w:spacing w:after="0" w:line="240" w:lineRule="auto"/>
        <w:jc w:val="right"/>
        <w:rPr>
          <w:rFonts w:ascii="Times New Roman" w:hAnsi="Times New Roman" w:cs="Times New Roman" w:eastAsia="Times New Roman" w:hint="default"/>
          <w:sz w:val="21"/>
          <w:szCs w:val="21"/>
        </w:rPr>
        <w:sectPr>
          <w:headerReference w:type="default" r:id="rId576"/>
          <w:footerReference w:type="default" r:id="rId577"/>
          <w:pgSz w:w="16840" w:h="11910" w:orient="landscape"/>
          <w:pgMar w:header="867" w:footer="979" w:top="1060" w:bottom="1160" w:left="1300" w:right="0"/>
          <w:pgNumType w:start="196"/>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69"/>
        <w:gridCol w:w="1553"/>
        <w:gridCol w:w="1556"/>
        <w:gridCol w:w="1558"/>
        <w:gridCol w:w="1562"/>
        <w:gridCol w:w="1555"/>
        <w:gridCol w:w="1556"/>
        <w:gridCol w:w="1556"/>
        <w:gridCol w:w="1566"/>
      </w:tblGrid>
      <w:tr>
        <w:trPr>
          <w:trHeight w:val="377" w:hRule="exact"/>
        </w:trPr>
        <w:tc>
          <w:tcPr>
            <w:tcW w:w="1569" w:type="dxa"/>
            <w:tcBorders>
              <w:top w:val="single" w:sz="15" w:space="0" w:color="000000"/>
              <w:left w:val="nil" w:sz="6" w:space="0" w:color="auto"/>
              <w:bottom w:val="single" w:sz="4" w:space="0" w:color="000000"/>
              <w:right w:val="single" w:sz="4" w:space="0" w:color="000000"/>
            </w:tcBorders>
          </w:tcPr>
          <w:p>
            <w:pPr>
              <w:pStyle w:val="TableParagraph"/>
              <w:spacing w:line="261" w:lineRule="exact"/>
              <w:ind w:left="41"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c>
          <w:tcPr>
            <w:tcW w:w="156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tc>
      </w:tr>
      <w:tr>
        <w:trPr>
          <w:trHeight w:val="714"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41" w:right="50"/>
              <w:jc w:val="left"/>
              <w:rPr>
                <w:rFonts w:ascii="宋体" w:hAnsi="宋体" w:cs="宋体" w:eastAsia="宋体" w:hint="default"/>
                <w:sz w:val="21"/>
                <w:szCs w:val="21"/>
              </w:rPr>
            </w:pPr>
            <w:r>
              <w:rPr>
                <w:rFonts w:ascii="宋体" w:hAnsi="宋体" w:cs="宋体" w:eastAsia="宋体" w:hint="default"/>
                <w:sz w:val="21"/>
                <w:szCs w:val="21"/>
              </w:rPr>
              <w:t>广州穗华能源科 技有限公司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3" w:right="0"/>
              <w:jc w:val="left"/>
              <w:rPr>
                <w:rFonts w:ascii="Times New Roman" w:hAnsi="Times New Roman" w:cs="Times New Roman" w:eastAsia="Times New Roman" w:hint="default"/>
                <w:sz w:val="21"/>
                <w:szCs w:val="21"/>
              </w:rPr>
            </w:pPr>
            <w:r>
              <w:rPr>
                <w:rFonts w:ascii="Times New Roman"/>
                <w:sz w:val="21"/>
              </w:rPr>
              <w:t>20,274,229.95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6,692,374.44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6,692,374.44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-2,387,290.65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9,273,781.58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1" w:right="0"/>
              <w:jc w:val="left"/>
              <w:rPr>
                <w:rFonts w:ascii="Times New Roman" w:hAnsi="Times New Roman" w:cs="Times New Roman" w:eastAsia="Times New Roman" w:hint="default"/>
                <w:sz w:val="21"/>
                <w:szCs w:val="21"/>
              </w:rPr>
            </w:pPr>
            <w:r>
              <w:rPr>
                <w:rFonts w:ascii="Times New Roman"/>
                <w:sz w:val="21"/>
              </w:rPr>
              <w:t>2,017,957.14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2,017,957.14</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7" w:right="0"/>
              <w:jc w:val="left"/>
              <w:rPr>
                <w:rFonts w:ascii="Times New Roman" w:hAnsi="Times New Roman" w:cs="Times New Roman" w:eastAsia="Times New Roman" w:hint="default"/>
                <w:sz w:val="21"/>
                <w:szCs w:val="21"/>
              </w:rPr>
            </w:pPr>
            <w:r>
              <w:rPr>
                <w:rFonts w:ascii="Times New Roman"/>
                <w:sz w:val="21"/>
              </w:rPr>
              <w:t>415,861.35</w:t>
            </w:r>
          </w:p>
        </w:tc>
      </w:tr>
    </w:tbl>
    <w:p>
      <w:pPr>
        <w:spacing w:line="240" w:lineRule="auto" w:before="8"/>
        <w:rPr>
          <w:rFonts w:ascii="宋体" w:hAnsi="宋体" w:cs="宋体" w:eastAsia="宋体" w:hint="default"/>
          <w:sz w:val="6"/>
          <w:szCs w:val="6"/>
        </w:rPr>
      </w:pPr>
    </w:p>
    <w:p>
      <w:pPr>
        <w:pStyle w:val="BodyText"/>
        <w:spacing w:line="240" w:lineRule="auto"/>
        <w:ind w:left="660" w:right="0"/>
        <w:jc w:val="left"/>
      </w:pPr>
      <w:r>
        <w:rPr/>
        <w:pict>
          <v:shape style="position:absolute;margin-left:148.100006pt;margin-top:-40.864368pt;width:.480015pt;height:.36pt;mso-position-horizontal-relative:page;mso-position-vertical-relative:paragraph;z-index:117160" type="#_x0000_t75" stroked="false">
            <v:imagedata r:id="rId584" o:title=""/>
          </v:shape>
        </w:pict>
      </w:r>
      <w:r>
        <w:rPr/>
        <w:pict>
          <v:shape style="position:absolute;margin-left:225.740005pt;margin-top:-40.864368pt;width:.480015pt;height:.36pt;mso-position-horizontal-relative:page;mso-position-vertical-relative:paragraph;z-index:117184" type="#_x0000_t75" stroked="false">
            <v:imagedata r:id="rId584" o:title=""/>
          </v:shape>
        </w:pict>
      </w:r>
      <w:r>
        <w:rPr/>
        <w:pict>
          <v:shape style="position:absolute;margin-left:303.559998pt;margin-top:-40.864368pt;width:.48003pt;height:.36pt;mso-position-horizontal-relative:page;mso-position-vertical-relative:paragraph;z-index:117208" type="#_x0000_t75" stroked="false">
            <v:imagedata r:id="rId584" o:title=""/>
          </v:shape>
        </w:pict>
      </w:r>
      <w:r>
        <w:rPr/>
        <w:pict>
          <v:shape style="position:absolute;margin-left:381.440002pt;margin-top:-40.864368pt;width:.48003pt;height:.36pt;mso-position-horizontal-relative:page;mso-position-vertical-relative:paragraph;z-index:117232" type="#_x0000_t75" stroked="false">
            <v:imagedata r:id="rId584" o:title=""/>
          </v:shape>
        </w:pict>
      </w:r>
      <w:r>
        <w:rPr/>
        <w:pict>
          <v:shape style="position:absolute;margin-left:459.52002pt;margin-top:-40.864368pt;width:.48003pt;height:.36pt;mso-position-horizontal-relative:page;mso-position-vertical-relative:paragraph;z-index:117256" type="#_x0000_t75" stroked="false">
            <v:imagedata r:id="rId584" o:title=""/>
          </v:shape>
        </w:pict>
      </w:r>
      <w:r>
        <w:rPr/>
        <w:pict>
          <v:shape style="position:absolute;margin-left:537.280029pt;margin-top:-40.864368pt;width:.48pt;height:.36pt;mso-position-horizontal-relative:page;mso-position-vertical-relative:paragraph;z-index:117280" type="#_x0000_t75" stroked="false">
            <v:imagedata r:id="rId584" o:title=""/>
          </v:shape>
        </w:pict>
      </w:r>
      <w:r>
        <w:rPr/>
        <w:pict>
          <v:shape style="position:absolute;margin-left:615.099976pt;margin-top:-40.864368pt;width:.480061pt;height:.36pt;mso-position-horizontal-relative:page;mso-position-vertical-relative:paragraph;z-index:117304" type="#_x0000_t75" stroked="false">
            <v:imagedata r:id="rId584" o:title=""/>
          </v:shape>
        </w:pict>
      </w:r>
      <w:r>
        <w:rPr/>
        <w:pict>
          <v:shape style="position:absolute;margin-left:692.919983pt;margin-top:-40.864368pt;width:.480061pt;height:.36pt;mso-position-horizontal-relative:page;mso-position-vertical-relative:paragraph;z-index:117328" type="#_x0000_t75" stroked="false">
            <v:imagedata r:id="rId584" o:title=""/>
          </v:shape>
        </w:pict>
      </w:r>
      <w:r>
        <w:rPr/>
        <w:pict>
          <v:shape style="position:absolute;margin-left:148.100006pt;margin-top:-5.444385pt;width:.479993pt;height:.66pt;mso-position-horizontal-relative:page;mso-position-vertical-relative:paragraph;z-index:117352" type="#_x0000_t75" stroked="false">
            <v:imagedata r:id="rId584" o:title=""/>
          </v:shape>
        </w:pict>
      </w:r>
      <w:r>
        <w:rPr/>
        <w:pict>
          <v:shape style="position:absolute;margin-left:225.740005pt;margin-top:-5.444385pt;width:.479993pt;height:.66pt;mso-position-horizontal-relative:page;mso-position-vertical-relative:paragraph;z-index:117376" type="#_x0000_t75" stroked="false">
            <v:imagedata r:id="rId584" o:title=""/>
          </v:shape>
        </w:pict>
      </w:r>
      <w:r>
        <w:rPr/>
        <w:pict>
          <v:shape style="position:absolute;margin-left:303.559998pt;margin-top:-5.444385pt;width:.480008pt;height:.66pt;mso-position-horizontal-relative:page;mso-position-vertical-relative:paragraph;z-index:117400" type="#_x0000_t75" stroked="false">
            <v:imagedata r:id="rId584" o:title=""/>
          </v:shape>
        </w:pict>
      </w:r>
      <w:r>
        <w:rPr/>
        <w:pict>
          <v:shape style="position:absolute;margin-left:381.440002pt;margin-top:-5.444385pt;width:.480008pt;height:.66pt;mso-position-horizontal-relative:page;mso-position-vertical-relative:paragraph;z-index:117424" type="#_x0000_t75" stroked="false">
            <v:imagedata r:id="rId584" o:title=""/>
          </v:shape>
        </w:pict>
      </w:r>
      <w:r>
        <w:rPr/>
        <w:pict>
          <v:shape style="position:absolute;margin-left:459.52002pt;margin-top:-5.444385pt;width:.480008pt;height:.66pt;mso-position-horizontal-relative:page;mso-position-vertical-relative:paragraph;z-index:117448" type="#_x0000_t75" stroked="false">
            <v:imagedata r:id="rId584" o:title=""/>
          </v:shape>
        </w:pict>
      </w:r>
      <w:r>
        <w:rPr/>
        <w:pict>
          <v:shape style="position:absolute;margin-left:537.280029pt;margin-top:-5.444385pt;width:.479978pt;height:.66pt;mso-position-horizontal-relative:page;mso-position-vertical-relative:paragraph;z-index:117472" type="#_x0000_t75" stroked="false">
            <v:imagedata r:id="rId584" o:title=""/>
          </v:shape>
        </w:pict>
      </w:r>
      <w:r>
        <w:rPr/>
        <w:pict>
          <v:shape style="position:absolute;margin-left:615.099976pt;margin-top:-5.444385pt;width:.480039pt;height:.66pt;mso-position-horizontal-relative:page;mso-position-vertical-relative:paragraph;z-index:117496" type="#_x0000_t75" stroked="false">
            <v:imagedata r:id="rId584" o:title=""/>
          </v:shape>
        </w:pict>
      </w:r>
      <w:r>
        <w:rPr/>
        <w:pict>
          <v:shape style="position:absolute;margin-left:692.919983pt;margin-top:-5.444385pt;width:.480039pt;height:.66pt;mso-position-horizontal-relative:page;mso-position-vertical-relative:paragraph;z-index:117520" type="#_x0000_t75" stroked="false">
            <v:imagedata r:id="rId584" o:title=""/>
          </v:shape>
        </w:pict>
      </w:r>
      <w:r>
        <w:rPr/>
        <w:t>其他说明：</w:t>
      </w:r>
    </w:p>
    <w:p>
      <w:pPr>
        <w:spacing w:line="240" w:lineRule="auto" w:before="3"/>
        <w:rPr>
          <w:rFonts w:ascii="宋体" w:hAnsi="宋体" w:cs="宋体" w:eastAsia="宋体" w:hint="default"/>
          <w:sz w:val="23"/>
          <w:szCs w:val="23"/>
        </w:rPr>
      </w:pPr>
    </w:p>
    <w:p>
      <w:pPr>
        <w:spacing w:before="35"/>
        <w:ind w:left="180" w:right="0" w:firstLine="0"/>
        <w:jc w:val="left"/>
        <w:rPr>
          <w:rFonts w:ascii="宋体" w:hAnsi="宋体" w:cs="宋体" w:eastAsia="宋体" w:hint="default"/>
          <w:sz w:val="21"/>
          <w:szCs w:val="21"/>
        </w:rPr>
      </w:pPr>
      <w:bookmarkStart w:name="（4）向纳入合并财务报表范围的结构化主体提供的财务支持或其他支持"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31"/>
          <w:szCs w:val="31"/>
        </w:rPr>
      </w:pPr>
    </w:p>
    <w:p>
      <w:pPr>
        <w:pStyle w:val="BodyText"/>
        <w:spacing w:line="240" w:lineRule="auto" w:before="0"/>
        <w:ind w:left="660" w:right="0"/>
        <w:jc w:val="left"/>
      </w:pPr>
      <w:r>
        <w:rPr/>
        <w:pict>
          <v:shape style="position:absolute;margin-left:204.020004pt;margin-top:36.455643pt;width:.480015pt;height:.54pt;mso-position-horizontal-relative:page;mso-position-vertical-relative:paragraph;z-index:117544" type="#_x0000_t75" stroked="false">
            <v:imagedata r:id="rId585" o:title=""/>
          </v:shape>
        </w:pict>
      </w:r>
      <w:r>
        <w:rPr/>
        <w:pict>
          <v:shape style="position:absolute;margin-left:302.059998pt;margin-top:36.455643pt;width:.480031pt;height:.54pt;mso-position-horizontal-relative:page;mso-position-vertical-relative:paragraph;z-index:117568" type="#_x0000_t75" stroked="false">
            <v:imagedata r:id="rId585" o:title=""/>
          </v:shape>
        </w:pict>
      </w:r>
      <w:r>
        <w:rPr/>
        <w:pict>
          <v:shape style="position:absolute;margin-left:400.040009pt;margin-top:36.455643pt;width:.48pt;height:.54pt;mso-position-horizontal-relative:page;mso-position-vertical-relative:paragraph;z-index:117592" type="#_x0000_t75" stroked="false">
            <v:imagedata r:id="rId585" o:title=""/>
          </v:shape>
        </w:pict>
      </w:r>
      <w:r>
        <w:rPr/>
        <w:pict>
          <v:shape style="position:absolute;margin-left:508.959991pt;margin-top:36.455643pt;width:.480031pt;height:.54pt;mso-position-horizontal-relative:page;mso-position-vertical-relative:paragraph;z-index:117616" type="#_x0000_t75" stroked="false">
            <v:imagedata r:id="rId585" o:title=""/>
          </v:shape>
        </w:pict>
      </w:r>
      <w:r>
        <w:rPr/>
        <w:pict>
          <v:shape style="position:absolute;margin-left:617.859985pt;margin-top:36.455643pt;width:.480061pt;height:.54pt;mso-position-horizontal-relative:page;mso-position-vertical-relative:paragraph;z-index:117640" type="#_x0000_t75" stroked="false">
            <v:imagedata r:id="rId585" o:title=""/>
          </v:shape>
        </w:pict>
      </w:r>
      <w:r>
        <w:rPr/>
        <w:pict>
          <v:shape style="position:absolute;margin-left:204.020004pt;margin-top:52.355621pt;width:.475856pt;height:1.725pt;mso-position-horizontal-relative:page;mso-position-vertical-relative:paragraph;z-index:117664" type="#_x0000_t75" stroked="false">
            <v:imagedata r:id="rId46" o:title=""/>
          </v:shape>
        </w:pict>
      </w:r>
      <w:r>
        <w:rPr/>
        <w:pict>
          <v:shape style="position:absolute;margin-left:302.059998pt;margin-top:52.355621pt;width:.475871pt;height:1.725pt;mso-position-horizontal-relative:page;mso-position-vertical-relative:paragraph;z-index:117688" type="#_x0000_t75" stroked="false">
            <v:imagedata r:id="rId46" o:title=""/>
          </v:shape>
        </w:pict>
      </w:r>
      <w:r>
        <w:rPr/>
        <w:pict>
          <v:shape style="position:absolute;margin-left:400.040009pt;margin-top:52.355621pt;width:.475841pt;height:1.725pt;mso-position-horizontal-relative:page;mso-position-vertical-relative:paragraph;z-index:117712" type="#_x0000_t75" stroked="false">
            <v:imagedata r:id="rId46" o:title=""/>
          </v:shape>
        </w:pict>
      </w:r>
      <w:r>
        <w:rPr/>
        <w:pict>
          <v:shape style="position:absolute;margin-left:508.959991pt;margin-top:52.355621pt;width:.475871pt;height:1.725pt;mso-position-horizontal-relative:page;mso-position-vertical-relative:paragraph;z-index:117736" type="#_x0000_t75" stroked="false">
            <v:imagedata r:id="rId46" o:title=""/>
          </v:shape>
        </w:pict>
      </w:r>
      <w:r>
        <w:rPr/>
        <w:pict>
          <v:shape style="position:absolute;margin-left:617.859985pt;margin-top:52.355621pt;width:.475902pt;height:1.725pt;mso-position-horizontal-relative:page;mso-position-vertical-relative:paragraph;z-index:117760" type="#_x0000_t75" stroked="false">
            <v:imagedata r:id="rId46" o:title=""/>
          </v:shape>
        </w:pict>
      </w:r>
      <w:r>
        <w:rPr/>
        <w:t>对本公司的控股子公司安徽大千生物工程有限公司和广州埃克森生物科技有限公司的财务资助明细如下：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51" w:type="dxa"/>
        <w:tblLayout w:type="fixed"/>
        <w:tblCellMar>
          <w:top w:w="0" w:type="dxa"/>
          <w:left w:w="0" w:type="dxa"/>
          <w:bottom w:w="0" w:type="dxa"/>
          <w:right w:w="0" w:type="dxa"/>
        </w:tblCellMar>
        <w:tblLook w:val="01E0"/>
      </w:tblPr>
      <w:tblGrid>
        <w:gridCol w:w="2669"/>
        <w:gridCol w:w="1961"/>
        <w:gridCol w:w="1960"/>
        <w:gridCol w:w="2178"/>
        <w:gridCol w:w="2178"/>
        <w:gridCol w:w="3047"/>
      </w:tblGrid>
      <w:tr>
        <w:trPr>
          <w:trHeight w:val="35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7"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45" w:right="0"/>
              <w:jc w:val="left"/>
              <w:rPr>
                <w:rFonts w:ascii="宋体" w:hAnsi="宋体" w:cs="宋体" w:eastAsia="宋体" w:hint="default"/>
                <w:sz w:val="21"/>
                <w:szCs w:val="21"/>
              </w:rPr>
            </w:pPr>
            <w:r>
              <w:rPr>
                <w:rFonts w:ascii="宋体" w:hAnsi="宋体" w:cs="宋体" w:eastAsia="宋体" w:hint="default"/>
                <w:sz w:val="21"/>
                <w:szCs w:val="21"/>
              </w:rPr>
              <w:t>期初本金余额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5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6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53" w:right="0"/>
              <w:jc w:val="left"/>
              <w:rPr>
                <w:rFonts w:ascii="宋体" w:hAnsi="宋体" w:cs="宋体" w:eastAsia="宋体" w:hint="default"/>
                <w:sz w:val="21"/>
                <w:szCs w:val="21"/>
              </w:rPr>
            </w:pPr>
            <w:r>
              <w:rPr>
                <w:rFonts w:ascii="宋体" w:hAnsi="宋体" w:cs="宋体" w:eastAsia="宋体" w:hint="default"/>
                <w:sz w:val="21"/>
                <w:szCs w:val="21"/>
              </w:rPr>
              <w:t>期末本金余额</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363" w:right="0"/>
              <w:jc w:val="left"/>
              <w:rPr>
                <w:rFonts w:ascii="宋体" w:hAnsi="宋体" w:cs="宋体" w:eastAsia="宋体" w:hint="default"/>
                <w:sz w:val="21"/>
                <w:szCs w:val="21"/>
              </w:rPr>
            </w:pPr>
            <w:r>
              <w:rPr>
                <w:rFonts w:ascii="宋体" w:hAnsi="宋体" w:cs="宋体" w:eastAsia="宋体" w:hint="default"/>
                <w:sz w:val="21"/>
                <w:szCs w:val="21"/>
              </w:rPr>
              <w:t>收到子公司支付利息金额</w:t>
            </w:r>
          </w:p>
        </w:tc>
      </w:tr>
      <w:tr>
        <w:trPr>
          <w:trHeight w:val="342"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right="94"/>
              <w:jc w:val="center"/>
              <w:rPr>
                <w:rFonts w:ascii="宋体" w:hAnsi="宋体" w:cs="宋体" w:eastAsia="宋体" w:hint="default"/>
                <w:sz w:val="21"/>
                <w:szCs w:val="21"/>
              </w:rPr>
            </w:pPr>
            <w:r>
              <w:rPr>
                <w:rFonts w:ascii="宋体" w:hAnsi="宋体" w:cs="宋体" w:eastAsia="宋体" w:hint="default"/>
                <w:sz w:val="21"/>
                <w:szCs w:val="21"/>
              </w:rPr>
              <w:t>安徽大千生物工程有限公司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Times New Roman" w:hAnsi="Times New Roman" w:cs="Times New Roman" w:eastAsia="Times New Roman" w:hint="default"/>
                <w:sz w:val="21"/>
                <w:szCs w:val="21"/>
              </w:rPr>
            </w:pPr>
            <w:r>
              <w:rPr>
                <w:rFonts w:ascii="Times New Roman"/>
                <w:sz w:val="21"/>
              </w:rPr>
              <w:t>11,212,499.98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42" w:right="0"/>
              <w:jc w:val="left"/>
              <w:rPr>
                <w:rFonts w:ascii="Times New Roman" w:hAnsi="Times New Roman" w:cs="Times New Roman" w:eastAsia="Times New Roman" w:hint="default"/>
                <w:sz w:val="21"/>
                <w:szCs w:val="21"/>
              </w:rPr>
            </w:pPr>
            <w:r>
              <w:rPr>
                <w:rFonts w:ascii="Times New Roman"/>
                <w:sz w:val="21"/>
              </w:rPr>
              <w:t>5,899,583.56</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0" w:right="0"/>
              <w:jc w:val="left"/>
              <w:rPr>
                <w:rFonts w:ascii="Times New Roman" w:hAnsi="Times New Roman" w:cs="Times New Roman" w:eastAsia="Times New Roman" w:hint="default"/>
                <w:sz w:val="21"/>
                <w:szCs w:val="21"/>
              </w:rPr>
            </w:pPr>
            <w:r>
              <w:rPr>
                <w:rFonts w:ascii="Times New Roman"/>
                <w:sz w:val="21"/>
              </w:rPr>
              <w:t>3,900,000.00</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
              <w:jc w:val="right"/>
              <w:rPr>
                <w:rFonts w:ascii="Times New Roman" w:hAnsi="Times New Roman" w:cs="Times New Roman" w:eastAsia="Times New Roman" w:hint="default"/>
                <w:sz w:val="21"/>
                <w:szCs w:val="21"/>
              </w:rPr>
            </w:pPr>
            <w:r>
              <w:rPr>
                <w:rFonts w:ascii="Times New Roman"/>
                <w:spacing w:val="-1"/>
                <w:sz w:val="21"/>
              </w:rPr>
              <w:t>9,212,916.42</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7"/>
              <w:jc w:val="right"/>
              <w:rPr>
                <w:rFonts w:ascii="Times New Roman" w:hAnsi="Times New Roman" w:cs="Times New Roman" w:eastAsia="Times New Roman" w:hint="default"/>
                <w:sz w:val="21"/>
                <w:szCs w:val="21"/>
              </w:rPr>
            </w:pPr>
            <w:r>
              <w:rPr>
                <w:rFonts w:ascii="Times New Roman"/>
                <w:spacing w:val="-1"/>
                <w:sz w:val="21"/>
              </w:rPr>
              <w:t>520,948.14</w:t>
            </w:r>
          </w:p>
        </w:tc>
      </w:tr>
      <w:tr>
        <w:trPr>
          <w:trHeight w:val="639"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广州埃克森生物科技有限公</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Times New Roman" w:hAnsi="Times New Roman" w:cs="Times New Roman" w:eastAsia="Times New Roman" w:hint="default"/>
                <w:sz w:val="21"/>
                <w:szCs w:val="21"/>
              </w:rPr>
            </w:pPr>
            <w:r>
              <w:rPr>
                <w:rFonts w:ascii="Times New Roman"/>
                <w:sz w:val="21"/>
              </w:rPr>
              <w:t>10,000,000.00</w:t>
            </w:r>
          </w:p>
        </w:tc>
        <w:tc>
          <w:tcPr>
            <w:tcW w:w="1960" w:type="dxa"/>
            <w:tcBorders>
              <w:top w:val="single" w:sz="4" w:space="0" w:color="000000"/>
              <w:left w:val="single" w:sz="4" w:space="0" w:color="000000"/>
              <w:bottom w:val="single" w:sz="4" w:space="0" w:color="000000"/>
              <w:right w:val="single" w:sz="4" w:space="0" w:color="000000"/>
            </w:tcBorders>
          </w:tcPr>
          <w:p>
            <w:pPr/>
          </w:p>
        </w:tc>
        <w:tc>
          <w:tcPr>
            <w:tcW w:w="2178" w:type="dxa"/>
            <w:tcBorders>
              <w:top w:val="single" w:sz="4" w:space="0" w:color="000000"/>
              <w:left w:val="single" w:sz="4" w:space="0" w:color="000000"/>
              <w:bottom w:val="single" w:sz="4" w:space="0" w:color="000000"/>
              <w:right w:val="single" w:sz="4" w:space="0" w:color="000000"/>
            </w:tcBorders>
          </w:tcPr>
          <w:p>
            <w:pP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Times New Roman" w:hAnsi="Times New Roman" w:cs="Times New Roman" w:eastAsia="Times New Roman" w:hint="default"/>
                <w:sz w:val="21"/>
                <w:szCs w:val="21"/>
              </w:rPr>
            </w:pPr>
            <w:r>
              <w:rPr>
                <w:rFonts w:ascii="Times New Roman"/>
                <w:sz w:val="21"/>
              </w:rPr>
              <w:t>10,000,000.00</w:t>
            </w:r>
          </w:p>
        </w:tc>
        <w:tc>
          <w:tcPr>
            <w:tcW w:w="3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7"/>
              <w:jc w:val="right"/>
              <w:rPr>
                <w:rFonts w:ascii="Times New Roman" w:hAnsi="Times New Roman" w:cs="Times New Roman" w:eastAsia="Times New Roman" w:hint="default"/>
                <w:sz w:val="21"/>
                <w:szCs w:val="21"/>
              </w:rPr>
            </w:pPr>
            <w:r>
              <w:rPr>
                <w:rFonts w:ascii="Times New Roman"/>
                <w:spacing w:val="-1"/>
                <w:sz w:val="21"/>
              </w:rPr>
              <w:t>486,347.23</w:t>
            </w:r>
          </w:p>
        </w:tc>
      </w:tr>
    </w:tbl>
    <w:p>
      <w:pPr>
        <w:spacing w:line="240" w:lineRule="auto" w:before="8"/>
        <w:rPr>
          <w:rFonts w:ascii="宋体" w:hAnsi="宋体" w:cs="宋体" w:eastAsia="宋体" w:hint="default"/>
          <w:sz w:val="6"/>
          <w:szCs w:val="6"/>
        </w:rPr>
      </w:pPr>
    </w:p>
    <w:p>
      <w:pPr>
        <w:pStyle w:val="BodyText"/>
        <w:spacing w:line="240" w:lineRule="auto"/>
        <w:ind w:left="660" w:right="0"/>
        <w:jc w:val="left"/>
      </w:pPr>
      <w:r>
        <w:rPr/>
        <w:pict>
          <v:shape style="position:absolute;margin-left:204.020004pt;margin-top:-38.204395pt;width:.475856pt;height:1.725pt;mso-position-horizontal-relative:page;mso-position-vertical-relative:paragraph;z-index:117784" type="#_x0000_t75" stroked="false">
            <v:imagedata r:id="rId46" o:title=""/>
          </v:shape>
        </w:pict>
      </w:r>
      <w:r>
        <w:rPr/>
        <w:pict>
          <v:shape style="position:absolute;margin-left:302.059998pt;margin-top:-38.204395pt;width:.475871pt;height:1.725pt;mso-position-horizontal-relative:page;mso-position-vertical-relative:paragraph;z-index:117808" type="#_x0000_t75" stroked="false">
            <v:imagedata r:id="rId46" o:title=""/>
          </v:shape>
        </w:pict>
      </w:r>
      <w:r>
        <w:rPr/>
        <w:pict>
          <v:shape style="position:absolute;margin-left:400.040009pt;margin-top:-38.204395pt;width:.475841pt;height:1.725pt;mso-position-horizontal-relative:page;mso-position-vertical-relative:paragraph;z-index:117832" type="#_x0000_t75" stroked="false">
            <v:imagedata r:id="rId46" o:title=""/>
          </v:shape>
        </w:pict>
      </w:r>
      <w:r>
        <w:rPr/>
        <w:pict>
          <v:shape style="position:absolute;margin-left:508.959991pt;margin-top:-38.204395pt;width:.475871pt;height:1.725pt;mso-position-horizontal-relative:page;mso-position-vertical-relative:paragraph;z-index:117856" type="#_x0000_t75" stroked="false">
            <v:imagedata r:id="rId46" o:title=""/>
          </v:shape>
        </w:pict>
      </w:r>
      <w:r>
        <w:rPr/>
        <w:pict>
          <v:shape style="position:absolute;margin-left:617.859985pt;margin-top:-38.204395pt;width:.475902pt;height:1.725pt;mso-position-horizontal-relative:page;mso-position-vertical-relative:paragraph;z-index:117880" type="#_x0000_t75" stroked="false">
            <v:imagedata r:id="rId46" o:title=""/>
          </v:shape>
        </w:pict>
      </w:r>
      <w:r>
        <w:rPr/>
        <w:t>其他说明：</w:t>
      </w:r>
    </w:p>
    <w:p>
      <w:pPr>
        <w:spacing w:after="0" w:line="240" w:lineRule="auto"/>
        <w:jc w:val="left"/>
        <w:sectPr>
          <w:pgSz w:w="16840" w:h="11910" w:orient="landscape"/>
          <w:pgMar w:header="867" w:footer="979" w:top="1060" w:bottom="1160" w:left="1260" w:right="0"/>
        </w:sectPr>
      </w:pPr>
    </w:p>
    <w:p>
      <w:pPr>
        <w:spacing w:line="240" w:lineRule="auto" w:before="10"/>
        <w:rPr>
          <w:rFonts w:ascii="宋体" w:hAnsi="宋体" w:cs="宋体" w:eastAsia="宋体" w:hint="default"/>
          <w:sz w:val="24"/>
          <w:szCs w:val="24"/>
        </w:rPr>
      </w:pPr>
      <w:r>
        <w:rPr/>
        <w:pict>
          <v:shape style="position:absolute;margin-left:125.059998pt;margin-top:250.640015pt;width:.480015pt;height:.9pt;mso-position-horizontal-relative:page;mso-position-vertical-relative:page;z-index:118096" type="#_x0000_t75" stroked="false">
            <v:imagedata r:id="rId588" o:title=""/>
          </v:shape>
        </w:pict>
      </w:r>
      <w:r>
        <w:rPr/>
        <w:pict>
          <v:shape style="position:absolute;margin-left:193.399994pt;margin-top:250.640015pt;width:.480031pt;height:.9pt;mso-position-horizontal-relative:page;mso-position-vertical-relative:page;z-index:118120" type="#_x0000_t75" stroked="false">
            <v:imagedata r:id="rId588" o:title=""/>
          </v:shape>
        </w:pict>
      </w:r>
      <w:r>
        <w:rPr/>
        <w:pict>
          <v:shape style="position:absolute;margin-left:261.759979pt;margin-top:250.640015pt;width:.48pt;height:.9pt;mso-position-horizontal-relative:page;mso-position-vertical-relative:page;z-index:118144" type="#_x0000_t75" stroked="false">
            <v:imagedata r:id="rId588" o:title=""/>
          </v:shape>
        </w:pict>
      </w:r>
      <w:r>
        <w:rPr/>
        <w:pict>
          <v:shape style="position:absolute;margin-left:330.100006pt;margin-top:250.640015pt;width:.48pt;height:.9pt;mso-position-horizontal-relative:page;mso-position-vertical-relative:page;z-index:118168" type="#_x0000_t75" stroked="false">
            <v:imagedata r:id="rId588" o:title=""/>
          </v:shape>
        </w:pict>
      </w:r>
      <w:r>
        <w:rPr/>
        <w:pict>
          <v:shape style="position:absolute;margin-left:398.440002pt;margin-top:250.640015pt;width:.480031pt;height:.9pt;mso-position-horizontal-relative:page;mso-position-vertical-relative:page;z-index:118192" type="#_x0000_t75" stroked="false">
            <v:imagedata r:id="rId588" o:title=""/>
          </v:shape>
        </w:pict>
      </w:r>
      <w:r>
        <w:rPr/>
        <w:pict>
          <v:shape style="position:absolute;margin-left:466.800018pt;margin-top:250.640015pt;width:.480031pt;height:.9pt;mso-position-horizontal-relative:page;mso-position-vertical-relative:page;z-index:118216" type="#_x0000_t75" stroked="false">
            <v:imagedata r:id="rId588" o:title=""/>
          </v:shape>
        </w:pict>
      </w:r>
      <w:r>
        <w:rPr/>
        <w:pict>
          <v:shape style="position:absolute;margin-left:125.059998pt;margin-top:286.580017pt;width:.480015pt;height:.66pt;mso-position-horizontal-relative:page;mso-position-vertical-relative:page;z-index:118240" type="#_x0000_t75" stroked="false">
            <v:imagedata r:id="rId589" o:title=""/>
          </v:shape>
        </w:pict>
      </w:r>
      <w:r>
        <w:rPr/>
        <w:pict>
          <v:shape style="position:absolute;margin-left:193.399994pt;margin-top:286.580017pt;width:.480031pt;height:.66pt;mso-position-horizontal-relative:page;mso-position-vertical-relative:page;z-index:118264" type="#_x0000_t75" stroked="false">
            <v:imagedata r:id="rId589" o:title=""/>
          </v:shape>
        </w:pict>
      </w:r>
      <w:r>
        <w:rPr/>
        <w:pict>
          <v:shape style="position:absolute;margin-left:261.759979pt;margin-top:286.580017pt;width:.48pt;height:.66pt;mso-position-horizontal-relative:page;mso-position-vertical-relative:page;z-index:118288" type="#_x0000_t75" stroked="false">
            <v:imagedata r:id="rId589" o:title=""/>
          </v:shape>
        </w:pict>
      </w:r>
      <w:r>
        <w:rPr/>
        <w:pict>
          <v:shape style="position:absolute;margin-left:330.100006pt;margin-top:286.580017pt;width:.48pt;height:.66pt;mso-position-horizontal-relative:page;mso-position-vertical-relative:page;z-index:118312" type="#_x0000_t75" stroked="false">
            <v:imagedata r:id="rId589" o:title=""/>
          </v:shape>
        </w:pict>
      </w:r>
      <w:r>
        <w:rPr/>
        <w:pict>
          <v:shape style="position:absolute;margin-left:398.440002pt;margin-top:286.580017pt;width:.480031pt;height:.66pt;mso-position-horizontal-relative:page;mso-position-vertical-relative:page;z-index:118336" type="#_x0000_t75" stroked="false">
            <v:imagedata r:id="rId589" o:title=""/>
          </v:shape>
        </w:pict>
      </w:r>
      <w:r>
        <w:rPr/>
        <w:pict>
          <v:shape style="position:absolute;margin-left:466.800018pt;margin-top:286.580017pt;width:.480031pt;height:.66pt;mso-position-horizontal-relative:page;mso-position-vertical-relative:page;z-index:118360" type="#_x0000_t75" stroked="false">
            <v:imagedata r:id="rId589" o:title=""/>
          </v:shape>
        </w:pict>
      </w:r>
      <w:r>
        <w:rPr/>
        <w:pict>
          <v:shape style="position:absolute;margin-left:193.160004pt;margin-top:630.339966pt;width:.480015pt;height:.42pt;mso-position-horizontal-relative:page;mso-position-vertical-relative:page;z-index:118816" type="#_x0000_t75" stroked="false">
            <v:imagedata r:id="rId589" o:title=""/>
          </v:shape>
        </w:pict>
      </w:r>
      <w:r>
        <w:rPr/>
        <w:pict>
          <v:shape style="position:absolute;margin-left:261.579987pt;margin-top:630.339966pt;width:.480031pt;height:.42pt;mso-position-horizontal-relative:page;mso-position-vertical-relative:page;z-index:118840" type="#_x0000_t75" stroked="false">
            <v:imagedata r:id="rId589" o:title=""/>
          </v:shape>
        </w:pict>
      </w:r>
      <w:r>
        <w:rPr/>
        <w:pict>
          <v:shape style="position:absolute;margin-left:329.920013pt;margin-top:630.339966pt;width:.48pt;height:.42pt;mso-position-horizontal-relative:page;mso-position-vertical-relative:page;z-index:118864" type="#_x0000_t75" stroked="false">
            <v:imagedata r:id="rId589" o:title=""/>
          </v:shape>
        </w:pict>
      </w:r>
      <w:r>
        <w:rPr/>
        <w:pict>
          <v:shape style="position:absolute;margin-left:398.259979pt;margin-top:630.339966pt;width:.48pt;height:.42pt;mso-position-horizontal-relative:page;mso-position-vertical-relative:page;z-index:118888" type="#_x0000_t75" stroked="false">
            <v:imagedata r:id="rId589" o:title=""/>
          </v:shape>
        </w:pict>
      </w:r>
      <w:r>
        <w:rPr/>
        <w:pict>
          <v:shape style="position:absolute;margin-left:466.619995pt;margin-top:630.339966pt;width:.480031pt;height:.42pt;mso-position-horizontal-relative:page;mso-position-vertical-relative:page;z-index:118912" type="#_x0000_t75" stroked="false">
            <v:imagedata r:id="rId589" o:title=""/>
          </v:shape>
        </w:pict>
      </w:r>
      <w:r>
        <w:rPr/>
        <w:pict>
          <v:shape style="position:absolute;margin-left:193.160004pt;margin-top:665.799927pt;width:.479971pt;height:.66pt;mso-position-horizontal-relative:page;mso-position-vertical-relative:page;z-index:118936" type="#_x0000_t75" stroked="false">
            <v:imagedata r:id="rId589" o:title=""/>
          </v:shape>
        </w:pict>
      </w:r>
      <w:r>
        <w:rPr/>
        <w:pict>
          <v:shape style="position:absolute;margin-left:261.579987pt;margin-top:665.799927pt;width:.479986pt;height:.66pt;mso-position-horizontal-relative:page;mso-position-vertical-relative:page;z-index:118960" type="#_x0000_t75" stroked="false">
            <v:imagedata r:id="rId589" o:title=""/>
          </v:shape>
        </w:pict>
      </w:r>
      <w:r>
        <w:rPr/>
        <w:pict>
          <v:shape style="position:absolute;margin-left:329.920013pt;margin-top:665.799927pt;width:.479956pt;height:.66pt;mso-position-horizontal-relative:page;mso-position-vertical-relative:page;z-index:118984" type="#_x0000_t75" stroked="false">
            <v:imagedata r:id="rId589" o:title=""/>
          </v:shape>
        </w:pict>
      </w:r>
      <w:r>
        <w:rPr/>
        <w:pict>
          <v:shape style="position:absolute;margin-left:398.259979pt;margin-top:665.799927pt;width:.479956pt;height:.66pt;mso-position-horizontal-relative:page;mso-position-vertical-relative:page;z-index:119008" type="#_x0000_t75" stroked="false">
            <v:imagedata r:id="rId589" o:title=""/>
          </v:shape>
        </w:pict>
      </w:r>
      <w:r>
        <w:rPr/>
        <w:pict>
          <v:shape style="position:absolute;margin-left:466.619995pt;margin-top:665.799927pt;width:.479986pt;height:.66pt;mso-position-horizontal-relative:page;mso-position-vertical-relative:page;z-index:119032" type="#_x0000_t75" stroked="false">
            <v:imagedata r:id="rId589" o:title=""/>
          </v:shape>
        </w:pict>
      </w:r>
      <w:r>
        <w:rPr/>
        <w:pict>
          <v:shape style="position:absolute;margin-left:193.160004pt;margin-top:686.140015pt;width:.480015pt;height:.42pt;mso-position-horizontal-relative:page;mso-position-vertical-relative:page;z-index:119056" type="#_x0000_t75" stroked="false">
            <v:imagedata r:id="rId589" o:title=""/>
          </v:shape>
        </w:pict>
      </w:r>
      <w:r>
        <w:rPr/>
        <w:pict>
          <v:shape style="position:absolute;margin-left:261.579987pt;margin-top:686.140015pt;width:.480031pt;height:.42pt;mso-position-horizontal-relative:page;mso-position-vertical-relative:page;z-index:119080" type="#_x0000_t75" stroked="false">
            <v:imagedata r:id="rId589" o:title=""/>
          </v:shape>
        </w:pict>
      </w:r>
      <w:r>
        <w:rPr/>
        <w:pict>
          <v:shape style="position:absolute;margin-left:329.920013pt;margin-top:686.140015pt;width:.48pt;height:.42pt;mso-position-horizontal-relative:page;mso-position-vertical-relative:page;z-index:119104" type="#_x0000_t75" stroked="false">
            <v:imagedata r:id="rId589" o:title=""/>
          </v:shape>
        </w:pict>
      </w:r>
      <w:r>
        <w:rPr/>
        <w:pict>
          <v:shape style="position:absolute;margin-left:398.259979pt;margin-top:686.140015pt;width:.48pt;height:.42pt;mso-position-horizontal-relative:page;mso-position-vertical-relative:page;z-index:119128" type="#_x0000_t75" stroked="false">
            <v:imagedata r:id="rId589" o:title=""/>
          </v:shape>
        </w:pict>
      </w:r>
      <w:r>
        <w:rPr/>
        <w:pict>
          <v:shape style="position:absolute;margin-left:466.619995pt;margin-top:686.140015pt;width:.480031pt;height:.42pt;mso-position-horizontal-relative:page;mso-position-vertical-relative:page;z-index:119152" type="#_x0000_t75" stroked="false">
            <v:imagedata r:id="rId589" o:title=""/>
          </v:shape>
        </w:pict>
      </w:r>
      <w:r>
        <w:rPr/>
        <w:pict>
          <v:shape style="position:absolute;margin-left:193.160004pt;margin-top:706.26001pt;width:.480015pt;height:.42pt;mso-position-horizontal-relative:page;mso-position-vertical-relative:page;z-index:119176" type="#_x0000_t75" stroked="false">
            <v:imagedata r:id="rId589" o:title=""/>
          </v:shape>
        </w:pict>
      </w:r>
      <w:r>
        <w:rPr/>
        <w:pict>
          <v:shape style="position:absolute;margin-left:261.579987pt;margin-top:706.26001pt;width:.480031pt;height:.42pt;mso-position-horizontal-relative:page;mso-position-vertical-relative:page;z-index:119200" type="#_x0000_t75" stroked="false">
            <v:imagedata r:id="rId589" o:title=""/>
          </v:shape>
        </w:pict>
      </w:r>
      <w:r>
        <w:rPr/>
        <w:pict>
          <v:shape style="position:absolute;margin-left:329.920013pt;margin-top:706.26001pt;width:.48pt;height:.42pt;mso-position-horizontal-relative:page;mso-position-vertical-relative:page;z-index:119224" type="#_x0000_t75" stroked="false">
            <v:imagedata r:id="rId589" o:title=""/>
          </v:shape>
        </w:pict>
      </w:r>
      <w:r>
        <w:rPr/>
        <w:pict>
          <v:shape style="position:absolute;margin-left:398.259979pt;margin-top:706.26001pt;width:.48pt;height:.42pt;mso-position-horizontal-relative:page;mso-position-vertical-relative:page;z-index:119248" type="#_x0000_t75" stroked="false">
            <v:imagedata r:id="rId589" o:title=""/>
          </v:shape>
        </w:pict>
      </w:r>
      <w:r>
        <w:rPr/>
        <w:pict>
          <v:shape style="position:absolute;margin-left:466.619995pt;margin-top:706.26001pt;width:.480031pt;height:.42pt;mso-position-horizontal-relative:page;mso-position-vertical-relative:page;z-index:119272" type="#_x0000_t75" stroked="false">
            <v:imagedata r:id="rId589" o:title=""/>
          </v:shape>
        </w:pict>
      </w:r>
      <w:r>
        <w:rPr/>
        <w:pict>
          <v:shape style="position:absolute;margin-left:193.160004pt;margin-top:726.359924pt;width:.479946pt;height:.42pt;mso-position-horizontal-relative:page;mso-position-vertical-relative:page;z-index:119296" type="#_x0000_t75" stroked="false">
            <v:imagedata r:id="rId589" o:title=""/>
          </v:shape>
        </w:pict>
      </w:r>
      <w:r>
        <w:rPr/>
        <w:pict>
          <v:shape style="position:absolute;margin-left:261.579987pt;margin-top:726.359924pt;width:.479961pt;height:.42pt;mso-position-horizontal-relative:page;mso-position-vertical-relative:page;z-index:119320" type="#_x0000_t75" stroked="false">
            <v:imagedata r:id="rId589" o:title=""/>
          </v:shape>
        </w:pict>
      </w:r>
      <w:r>
        <w:rPr/>
        <w:pict>
          <v:shape style="position:absolute;margin-left:329.920013pt;margin-top:726.359924pt;width:.47993pt;height:.42pt;mso-position-horizontal-relative:page;mso-position-vertical-relative:page;z-index:119344" type="#_x0000_t75" stroked="false">
            <v:imagedata r:id="rId589" o:title=""/>
          </v:shape>
        </w:pict>
      </w:r>
      <w:r>
        <w:rPr/>
        <w:pict>
          <v:shape style="position:absolute;margin-left:398.259979pt;margin-top:726.359924pt;width:.47993pt;height:.42pt;mso-position-horizontal-relative:page;mso-position-vertical-relative:page;z-index:119368" type="#_x0000_t75" stroked="false">
            <v:imagedata r:id="rId589" o:title=""/>
          </v:shape>
        </w:pict>
      </w:r>
      <w:r>
        <w:rPr/>
        <w:pict>
          <v:shape style="position:absolute;margin-left:466.619995pt;margin-top:726.359924pt;width:.479961pt;height:.42pt;mso-position-horizontal-relative:page;mso-position-vertical-relative:page;z-index:119392" type="#_x0000_t75" stroked="false">
            <v:imagedata r:id="rId589" o:title=""/>
          </v:shape>
        </w:pict>
      </w:r>
      <w:r>
        <w:rPr/>
        <w:pict>
          <v:shape style="position:absolute;margin-left:193.160004pt;margin-top:746.460022pt;width:.480015pt;height:.42pt;mso-position-horizontal-relative:page;mso-position-vertical-relative:page;z-index:119416" type="#_x0000_t75" stroked="false">
            <v:imagedata r:id="rId589" o:title=""/>
          </v:shape>
        </w:pict>
      </w:r>
      <w:r>
        <w:rPr/>
        <w:pict>
          <v:shape style="position:absolute;margin-left:261.579987pt;margin-top:746.460022pt;width:.480031pt;height:.42pt;mso-position-horizontal-relative:page;mso-position-vertical-relative:page;z-index:119440" type="#_x0000_t75" stroked="false">
            <v:imagedata r:id="rId589" o:title=""/>
          </v:shape>
        </w:pict>
      </w:r>
      <w:r>
        <w:rPr/>
        <w:pict>
          <v:shape style="position:absolute;margin-left:329.920013pt;margin-top:746.460022pt;width:.48pt;height:.42pt;mso-position-horizontal-relative:page;mso-position-vertical-relative:page;z-index:119464" type="#_x0000_t75" stroked="false">
            <v:imagedata r:id="rId589" o:title=""/>
          </v:shape>
        </w:pict>
      </w:r>
      <w:r>
        <w:rPr/>
        <w:pict>
          <v:shape style="position:absolute;margin-left:398.259979pt;margin-top:746.460022pt;width:.48pt;height:.42pt;mso-position-horizontal-relative:page;mso-position-vertical-relative:page;z-index:119488" type="#_x0000_t75" stroked="false">
            <v:imagedata r:id="rId589" o:title=""/>
          </v:shape>
        </w:pict>
      </w:r>
      <w:r>
        <w:rPr/>
        <w:pict>
          <v:shape style="position:absolute;margin-left:466.619995pt;margin-top:746.460022pt;width:.480031pt;height:.42pt;mso-position-horizontal-relative:page;mso-position-vertical-relative:page;z-index:119512" type="#_x0000_t75" stroked="false">
            <v:imagedata r:id="rId589" o:title=""/>
          </v:shape>
        </w:pict>
      </w:r>
      <w:r>
        <w:rPr/>
        <w:pict>
          <v:shape style="position:absolute;margin-left:193.160004pt;margin-top:766.559998pt;width:.480015pt;height:.42pt;mso-position-horizontal-relative:page;mso-position-vertical-relative:page;z-index:119536" type="#_x0000_t75" stroked="false">
            <v:imagedata r:id="rId589" o:title=""/>
          </v:shape>
        </w:pict>
      </w:r>
      <w:r>
        <w:rPr/>
        <w:pict>
          <v:shape style="position:absolute;margin-left:261.579987pt;margin-top:766.559998pt;width:.480031pt;height:.42pt;mso-position-horizontal-relative:page;mso-position-vertical-relative:page;z-index:119560" type="#_x0000_t75" stroked="false">
            <v:imagedata r:id="rId589" o:title=""/>
          </v:shape>
        </w:pict>
      </w:r>
      <w:r>
        <w:rPr/>
        <w:pict>
          <v:shape style="position:absolute;margin-left:329.920013pt;margin-top:766.559998pt;width:.48pt;height:.42pt;mso-position-horizontal-relative:page;mso-position-vertical-relative:page;z-index:119584" type="#_x0000_t75" stroked="false">
            <v:imagedata r:id="rId589" o:title=""/>
          </v:shape>
        </w:pict>
      </w:r>
      <w:r>
        <w:rPr/>
        <w:pict>
          <v:shape style="position:absolute;margin-left:398.259979pt;margin-top:766.559998pt;width:.48pt;height:.42pt;mso-position-horizontal-relative:page;mso-position-vertical-relative:page;z-index:119608" type="#_x0000_t75" stroked="false">
            <v:imagedata r:id="rId589" o:title=""/>
          </v:shape>
        </w:pict>
      </w:r>
      <w:r>
        <w:rPr/>
        <w:pict>
          <v:shape style="position:absolute;margin-left:466.619995pt;margin-top:766.559998pt;width:.480031pt;height:.42pt;mso-position-horizontal-relative:page;mso-position-vertical-relative:page;z-index:119632" type="#_x0000_t75" stroked="false">
            <v:imagedata r:id="rId589" o:title=""/>
          </v:shape>
        </w:pict>
      </w:r>
    </w:p>
    <w:p>
      <w:pPr>
        <w:spacing w:before="35"/>
        <w:ind w:left="1133" w:right="1033" w:firstLine="0"/>
        <w:jc w:val="left"/>
        <w:rPr>
          <w:rFonts w:ascii="宋体" w:hAnsi="宋体" w:cs="宋体" w:eastAsia="宋体" w:hint="default"/>
          <w:sz w:val="21"/>
          <w:szCs w:val="21"/>
        </w:rPr>
      </w:pPr>
      <w:bookmarkStart w:name="2、在合营安排或联营企业中的权益" w:id="330"/>
      <w:bookmarkEnd w:id="3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r>
        <w:rPr/>
        <w:pict>
          <v:shape style="position:absolute;margin-left:330.100006pt;margin-top:51.043686pt;width:.479992pt;height:.9pt;mso-position-horizontal-relative:page;mso-position-vertical-relative:paragraph;z-index:117904" type="#_x0000_t75" stroked="false">
            <v:imagedata r:id="rId67" o:title=""/>
          </v:shape>
        </w:pict>
      </w:r>
      <w:r>
        <w:rPr/>
        <w:pict>
          <v:shape style="position:absolute;margin-left:466.800018pt;margin-top:51.043686pt;width:.480022pt;height:.9pt;mso-position-horizontal-relative:page;mso-position-vertical-relative:paragraph;z-index:117928" type="#_x0000_t75" stroked="false">
            <v:imagedata r:id="rId590" o:title=""/>
          </v:shape>
        </w:pict>
      </w:r>
      <w:r>
        <w:rPr/>
        <w:pict>
          <v:shape style="position:absolute;margin-left:125.059998pt;margin-top:98.023682pt;width:.480015pt;height:.24pt;mso-position-horizontal-relative:page;mso-position-vertical-relative:paragraph;z-index:117952" type="#_x0000_t75" stroked="false">
            <v:imagedata r:id="rId591" o:title=""/>
          </v:shape>
        </w:pict>
      </w:r>
      <w:r>
        <w:rPr/>
        <w:pict>
          <v:shape style="position:absolute;margin-left:193.399994pt;margin-top:98.023682pt;width:.480031pt;height:.24pt;mso-position-horizontal-relative:page;mso-position-vertical-relative:paragraph;z-index:117976" type="#_x0000_t75" stroked="false">
            <v:imagedata r:id="rId591" o:title=""/>
          </v:shape>
        </w:pict>
      </w:r>
      <w:r>
        <w:rPr/>
        <w:pict>
          <v:shape style="position:absolute;margin-left:261.759979pt;margin-top:98.023682pt;width:.48pt;height:.24pt;mso-position-horizontal-relative:page;mso-position-vertical-relative:paragraph;z-index:118000" type="#_x0000_t75" stroked="false">
            <v:imagedata r:id="rId591" o:title=""/>
          </v:shape>
        </w:pict>
      </w:r>
      <w:r>
        <w:rPr/>
        <w:pict>
          <v:shape style="position:absolute;margin-left:330.100006pt;margin-top:98.023682pt;width:.48pt;height:.24pt;mso-position-horizontal-relative:page;mso-position-vertical-relative:paragraph;z-index:118024" type="#_x0000_t75" stroked="false">
            <v:imagedata r:id="rId591" o:title=""/>
          </v:shape>
        </w:pict>
      </w:r>
      <w:r>
        <w:rPr/>
        <w:pict>
          <v:shape style="position:absolute;margin-left:398.440002pt;margin-top:98.023682pt;width:.480031pt;height:.24pt;mso-position-horizontal-relative:page;mso-position-vertical-relative:paragraph;z-index:118048" type="#_x0000_t75" stroked="false">
            <v:imagedata r:id="rId591" o:title=""/>
          </v:shape>
        </w:pict>
      </w:r>
      <w:r>
        <w:rPr/>
        <w:pict>
          <v:shape style="position:absolute;margin-left:466.800018pt;margin-top:98.023682pt;width:.480031pt;height:.24pt;mso-position-horizontal-relative:page;mso-position-vertical-relative:paragraph;z-index:118072" type="#_x0000_t75" stroked="false">
            <v:imagedata r:id="rId591" o:title=""/>
          </v:shape>
        </w:pict>
      </w:r>
      <w:bookmarkStart w:name="（1）重要的合营企业或联营企业"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159" w:right="51" w:hanging="105"/>
              <w:jc w:val="left"/>
              <w:rPr>
                <w:rFonts w:ascii="宋体" w:hAnsi="宋体" w:cs="宋体" w:eastAsia="宋体" w:hint="default"/>
                <w:sz w:val="21"/>
                <w:szCs w:val="21"/>
              </w:rPr>
            </w:pPr>
            <w:r>
              <w:rPr>
                <w:rFonts w:ascii="宋体" w:hAnsi="宋体" w:cs="宋体" w:eastAsia="宋体" w:hint="default"/>
                <w:sz w:val="21"/>
                <w:szCs w:val="21"/>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26"/>
              <w:ind w:left="47" w:right="50"/>
              <w:jc w:val="center"/>
              <w:rPr>
                <w:rFonts w:ascii="宋体" w:hAnsi="宋体" w:cs="宋体" w:eastAsia="宋体" w:hint="default"/>
                <w:sz w:val="21"/>
                <w:szCs w:val="21"/>
              </w:rPr>
            </w:pPr>
            <w:r>
              <w:rPr>
                <w:rFonts w:ascii="宋体" w:hAnsi="宋体" w:cs="宋体" w:eastAsia="宋体" w:hint="default"/>
                <w:sz w:val="21"/>
                <w:szCs w:val="21"/>
              </w:rPr>
              <w:t>对合营企业或 联营企业投资 的会计处理方 法</w:t>
            </w:r>
          </w:p>
        </w:tc>
      </w:tr>
      <w:tr>
        <w:trPr>
          <w:trHeight w:val="936"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7"/>
              <w:jc w:val="both"/>
              <w:rPr>
                <w:rFonts w:ascii="宋体" w:hAnsi="宋体" w:cs="宋体" w:eastAsia="宋体" w:hint="default"/>
                <w:sz w:val="21"/>
                <w:szCs w:val="21"/>
              </w:rPr>
            </w:pPr>
            <w:r>
              <w:rPr>
                <w:rFonts w:ascii="宋体" w:hAnsi="宋体" w:cs="宋体" w:eastAsia="宋体" w:hint="default"/>
                <w:sz w:val="21"/>
                <w:szCs w:val="21"/>
              </w:rPr>
              <w:t>武汉中元九派 产业投资管理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非证券类投资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7"/>
              <w:jc w:val="left"/>
              <w:rPr>
                <w:rFonts w:ascii="宋体" w:hAnsi="宋体" w:cs="宋体" w:eastAsia="宋体" w:hint="default"/>
                <w:sz w:val="21"/>
                <w:szCs w:val="21"/>
              </w:rPr>
            </w:pPr>
            <w:r>
              <w:rPr>
                <w:rFonts w:ascii="宋体" w:hAnsi="宋体" w:cs="宋体" w:eastAsia="宋体" w:hint="default"/>
                <w:sz w:val="21"/>
                <w:szCs w:val="21"/>
              </w:rPr>
              <w:t>合肥禾沃商贸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非证券类投资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714"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7"/>
              <w:jc w:val="left"/>
              <w:rPr>
                <w:rFonts w:ascii="宋体" w:hAnsi="宋体" w:cs="宋体" w:eastAsia="宋体" w:hint="default"/>
                <w:sz w:val="21"/>
                <w:szCs w:val="21"/>
              </w:rPr>
            </w:pPr>
            <w:r>
              <w:rPr>
                <w:rFonts w:ascii="宋体" w:hAnsi="宋体" w:cs="宋体" w:eastAsia="宋体" w:hint="default"/>
                <w:sz w:val="21"/>
                <w:szCs w:val="21"/>
              </w:rPr>
              <w:t>苏州康利贞医 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非证券类投资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1338"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77"/>
              <w:jc w:val="both"/>
              <w:rPr>
                <w:rFonts w:ascii="宋体" w:hAnsi="宋体" w:cs="宋体" w:eastAsia="宋体" w:hint="default"/>
                <w:sz w:val="21"/>
                <w:szCs w:val="21"/>
              </w:rPr>
            </w:pPr>
            <w:r>
              <w:rPr>
                <w:rFonts w:ascii="宋体" w:hAnsi="宋体" w:cs="宋体" w:eastAsia="宋体" w:hint="default"/>
                <w:sz w:val="21"/>
                <w:szCs w:val="21"/>
              </w:rPr>
              <w:t>湖北中元九派 产业投资基金 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9"/>
              <w:jc w:val="center"/>
              <w:rPr>
                <w:rFonts w:ascii="宋体" w:hAnsi="宋体" w:cs="宋体" w:eastAsia="宋体" w:hint="default"/>
                <w:sz w:val="21"/>
                <w:szCs w:val="21"/>
              </w:rPr>
            </w:pPr>
            <w:r>
              <w:rPr>
                <w:rFonts w:ascii="宋体" w:hAnsi="宋体" w:cs="宋体" w:eastAsia="宋体" w:hint="default"/>
                <w:sz w:val="21"/>
                <w:szCs w:val="21"/>
              </w:rPr>
              <w:t>非证券类投资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8"/>
        <w:rPr>
          <w:rFonts w:ascii="宋体" w:hAnsi="宋体" w:cs="宋体" w:eastAsia="宋体" w:hint="default"/>
          <w:b/>
          <w:bCs/>
          <w:sz w:val="6"/>
          <w:szCs w:val="6"/>
        </w:rPr>
      </w:pPr>
    </w:p>
    <w:p>
      <w:pPr>
        <w:pStyle w:val="BodyText"/>
        <w:spacing w:line="240" w:lineRule="auto"/>
        <w:ind w:left="1614" w:right="1033"/>
        <w:jc w:val="left"/>
      </w:pPr>
      <w:r>
        <w:rPr/>
        <w:pict>
          <v:shape style="position:absolute;margin-left:125.059998pt;margin-top:-72.344391pt;width:.479971pt;height:.66pt;mso-position-horizontal-relative:page;mso-position-vertical-relative:paragraph;z-index:118384" type="#_x0000_t75" stroked="false">
            <v:imagedata r:id="rId592" o:title=""/>
          </v:shape>
        </w:pict>
      </w:r>
      <w:r>
        <w:rPr/>
        <w:pict>
          <v:shape style="position:absolute;margin-left:193.399994pt;margin-top:-72.344391pt;width:.479986pt;height:.66pt;mso-position-horizontal-relative:page;mso-position-vertical-relative:paragraph;z-index:118408" type="#_x0000_t75" stroked="false">
            <v:imagedata r:id="rId592" o:title=""/>
          </v:shape>
        </w:pict>
      </w:r>
      <w:r>
        <w:rPr/>
        <w:pict>
          <v:shape style="position:absolute;margin-left:261.759979pt;margin-top:-72.344391pt;width:.479956pt;height:.66pt;mso-position-horizontal-relative:page;mso-position-vertical-relative:paragraph;z-index:118432" type="#_x0000_t75" stroked="false">
            <v:imagedata r:id="rId592" o:title=""/>
          </v:shape>
        </w:pict>
      </w:r>
      <w:r>
        <w:rPr/>
        <w:pict>
          <v:shape style="position:absolute;margin-left:330.100006pt;margin-top:-72.344391pt;width:.479956pt;height:.66pt;mso-position-horizontal-relative:page;mso-position-vertical-relative:paragraph;z-index:118456" type="#_x0000_t75" stroked="false">
            <v:imagedata r:id="rId592" o:title=""/>
          </v:shape>
        </w:pict>
      </w:r>
      <w:r>
        <w:rPr/>
        <w:pict>
          <v:shape style="position:absolute;margin-left:398.440002pt;margin-top:-72.344391pt;width:.479986pt;height:.66pt;mso-position-horizontal-relative:page;mso-position-vertical-relative:paragraph;z-index:118480" type="#_x0000_t75" stroked="false">
            <v:imagedata r:id="rId592" o:title=""/>
          </v:shape>
        </w:pict>
      </w:r>
      <w:r>
        <w:rPr/>
        <w:pict>
          <v:shape style="position:absolute;margin-left:466.800018pt;margin-top:-72.344391pt;width:.479986pt;height:.66pt;mso-position-horizontal-relative:page;mso-position-vertical-relative:paragraph;z-index:118504" type="#_x0000_t75" stroked="false">
            <v:imagedata r:id="rId592" o:title=""/>
          </v:shape>
        </w:pict>
      </w:r>
      <w:r>
        <w:rPr/>
        <w:pict>
          <v:shape style="position:absolute;margin-left:125.059998pt;margin-top:-4.964358pt;width:.480015pt;height:.18pt;mso-position-horizontal-relative:page;mso-position-vertical-relative:paragraph;z-index:118528" type="#_x0000_t75" stroked="false">
            <v:imagedata r:id="rId592" o:title=""/>
          </v:shape>
        </w:pict>
      </w:r>
      <w:r>
        <w:rPr/>
        <w:pict>
          <v:shape style="position:absolute;margin-left:193.399994pt;margin-top:-4.964358pt;width:.48003pt;height:.18pt;mso-position-horizontal-relative:page;mso-position-vertical-relative:paragraph;z-index:118552" type="#_x0000_t75" stroked="false">
            <v:imagedata r:id="rId592" o:title=""/>
          </v:shape>
        </w:pict>
      </w:r>
      <w:r>
        <w:rPr/>
        <w:pict>
          <v:shape style="position:absolute;margin-left:261.759979pt;margin-top:-4.964358pt;width:.48pt;height:.18pt;mso-position-horizontal-relative:page;mso-position-vertical-relative:paragraph;z-index:118576" type="#_x0000_t75" stroked="false">
            <v:imagedata r:id="rId592" o:title=""/>
          </v:shape>
        </w:pict>
      </w:r>
      <w:r>
        <w:rPr/>
        <w:pict>
          <v:shape style="position:absolute;margin-left:330.100006pt;margin-top:-4.964358pt;width:.48pt;height:.18pt;mso-position-horizontal-relative:page;mso-position-vertical-relative:paragraph;z-index:118600" type="#_x0000_t75" stroked="false">
            <v:imagedata r:id="rId592" o:title=""/>
          </v:shape>
        </w:pict>
      </w:r>
      <w:r>
        <w:rPr/>
        <w:pict>
          <v:shape style="position:absolute;margin-left:398.440002pt;margin-top:-4.964358pt;width:.48003pt;height:.18pt;mso-position-horizontal-relative:page;mso-position-vertical-relative:paragraph;z-index:118624" type="#_x0000_t75" stroked="false">
            <v:imagedata r:id="rId592" o:title=""/>
          </v:shape>
        </w:pict>
      </w:r>
      <w:r>
        <w:rPr/>
        <w:pict>
          <v:shape style="position:absolute;margin-left:466.800018pt;margin-top:-4.964358pt;width:.48003pt;height:.18pt;mso-position-horizontal-relative:page;mso-position-vertical-relative:paragraph;z-index:118648" type="#_x0000_t75" stroked="false">
            <v:imagedata r:id="rId592" o:title=""/>
          </v:shape>
        </w:pict>
      </w:r>
      <w:r>
        <w:rPr/>
        <w:t>在合营企业或联营企业的持股比例不同于表决权比例的说明：</w:t>
      </w:r>
    </w:p>
    <w:p>
      <w:pPr>
        <w:pStyle w:val="BodyText"/>
        <w:spacing w:line="319" w:lineRule="auto" w:before="166"/>
        <w:ind w:right="1117" w:firstLine="480"/>
        <w:jc w:val="left"/>
      </w:pPr>
      <w:r>
        <w:rPr/>
        <w:t>持有</w:t>
      </w:r>
      <w:r>
        <w:rPr>
          <w:spacing w:val="-62"/>
        </w:rPr>
        <w:t> </w:t>
      </w:r>
      <w:r>
        <w:rPr>
          <w:rFonts w:ascii="Times New Roman" w:hAnsi="Times New Roman" w:cs="Times New Roman" w:eastAsia="Times New Roman" w:hint="default"/>
        </w:rPr>
        <w:t>20%</w:t>
      </w:r>
      <w:r>
        <w:rPr/>
        <w:t>以下表决权但具有重大影响，或者持有</w:t>
      </w:r>
      <w:r>
        <w:rPr>
          <w:spacing w:val="-62"/>
        </w:rPr>
        <w:t> </w:t>
      </w:r>
      <w:r>
        <w:rPr>
          <w:rFonts w:ascii="Times New Roman" w:hAnsi="Times New Roman" w:cs="Times New Roman" w:eastAsia="Times New Roman" w:hint="default"/>
        </w:rPr>
        <w:t>20%</w:t>
      </w:r>
      <w:r>
        <w:rPr/>
        <w:t>或以上表决权但不具有重大影响的 依据：</w:t>
      </w:r>
    </w:p>
    <w:p>
      <w:pPr>
        <w:spacing w:line="240" w:lineRule="auto" w:before="11"/>
        <w:rPr>
          <w:rFonts w:ascii="宋体" w:hAnsi="宋体" w:cs="宋体" w:eastAsia="宋体" w:hint="default"/>
          <w:sz w:val="19"/>
          <w:szCs w:val="19"/>
        </w:rPr>
      </w:pPr>
    </w:p>
    <w:p>
      <w:pPr>
        <w:spacing w:before="0"/>
        <w:ind w:left="1133" w:right="1033" w:firstLine="0"/>
        <w:jc w:val="left"/>
        <w:rPr>
          <w:rFonts w:ascii="宋体" w:hAnsi="宋体" w:cs="宋体" w:eastAsia="宋体" w:hint="default"/>
          <w:sz w:val="21"/>
          <w:szCs w:val="21"/>
        </w:rPr>
      </w:pPr>
      <w:bookmarkStart w:name="（2）重要合营、联营企业的主要财务信息"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）重要合营、联营企业的主要财务信息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9" w:firstLine="0"/>
        <w:jc w:val="right"/>
        <w:rPr>
          <w:rFonts w:ascii="宋体" w:hAnsi="宋体" w:cs="宋体" w:eastAsia="宋体" w:hint="default"/>
          <w:sz w:val="21"/>
          <w:szCs w:val="21"/>
        </w:rPr>
      </w:pPr>
      <w:r>
        <w:rPr/>
        <w:pict>
          <v:shape style="position:absolute;margin-left:398.259979pt;margin-top:38.003693pt;width:.48pt;height:.42pt;mso-position-horizontal-relative:page;mso-position-vertical-relative:paragraph;z-index:118672" type="#_x0000_t75" stroked="false">
            <v:imagedata r:id="rId593" o:title=""/>
          </v:shape>
        </w:pict>
      </w:r>
      <w:r>
        <w:rPr/>
        <w:pict>
          <v:shape style="position:absolute;margin-left:193.160004pt;margin-top:105.143692pt;width:.480015pt;height:.18pt;mso-position-horizontal-relative:page;mso-position-vertical-relative:paragraph;z-index:118696" type="#_x0000_t75" stroked="false">
            <v:imagedata r:id="rId594" o:title=""/>
          </v:shape>
        </w:pict>
      </w:r>
      <w:r>
        <w:rPr/>
        <w:pict>
          <v:shape style="position:absolute;margin-left:261.579987pt;margin-top:105.143692pt;width:.48003pt;height:.18pt;mso-position-horizontal-relative:page;mso-position-vertical-relative:paragraph;z-index:118720" type="#_x0000_t75" stroked="false">
            <v:imagedata r:id="rId594" o:title=""/>
          </v:shape>
        </w:pict>
      </w:r>
      <w:r>
        <w:rPr/>
        <w:pict>
          <v:shape style="position:absolute;margin-left:329.920013pt;margin-top:105.143692pt;width:.48pt;height:.18pt;mso-position-horizontal-relative:page;mso-position-vertical-relative:paragraph;z-index:118744" type="#_x0000_t75" stroked="false">
            <v:imagedata r:id="rId594" o:title=""/>
          </v:shape>
        </w:pict>
      </w:r>
      <w:r>
        <w:rPr/>
        <w:pict>
          <v:shape style="position:absolute;margin-left:398.259979pt;margin-top:105.143692pt;width:.48pt;height:.18pt;mso-position-horizontal-relative:page;mso-position-vertical-relative:paragraph;z-index:118768" type="#_x0000_t75" stroked="false">
            <v:imagedata r:id="rId594" o:title=""/>
          </v:shape>
        </w:pict>
      </w:r>
      <w:r>
        <w:rPr/>
        <w:pict>
          <v:shape style="position:absolute;margin-left:466.619995pt;margin-top:105.143692pt;width:.48003pt;height:.18pt;mso-position-horizontal-relative:page;mso-position-vertical-relative:paragraph;z-index:118792" type="#_x0000_t75" stroked="false">
            <v:imagedata r:id="rId594" o:title=""/>
          </v:shape>
        </w:pict>
      </w: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337"/>
        <w:gridCol w:w="1383"/>
        <w:gridCol w:w="1368"/>
        <w:gridCol w:w="1367"/>
        <w:gridCol w:w="1367"/>
        <w:gridCol w:w="1367"/>
        <w:gridCol w:w="1367"/>
      </w:tblGrid>
      <w:tr>
        <w:trPr>
          <w:trHeight w:val="407"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
        </w:tc>
        <w:tc>
          <w:tcPr>
            <w:tcW w:w="5485" w:type="dxa"/>
            <w:gridSpan w:val="4"/>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left="17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385" name="image543.png" descr=""/>
                  <wp:cNvGraphicFramePr>
                    <a:graphicFrameLocks noChangeAspect="1"/>
                  </wp:cNvGraphicFramePr>
                  <a:graphic>
                    <a:graphicData uri="http://schemas.openxmlformats.org/drawingml/2006/picture">
                      <pic:pic>
                        <pic:nvPicPr>
                          <pic:cNvPr id="3386" name="image543.png"/>
                          <pic:cNvPicPr/>
                        </pic:nvPicPr>
                        <pic:blipFill>
                          <a:blip r:embed="rId59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2734" w:type="dxa"/>
            <w:gridSpan w:val="2"/>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26"/>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468" w:hRule="exact"/>
        </w:trPr>
        <w:tc>
          <w:tcPr>
            <w:tcW w:w="1337" w:type="dxa"/>
            <w:tcBorders>
              <w:top w:val="single" w:sz="4" w:space="0" w:color="000000"/>
              <w:left w:val="nil" w:sz="6" w:space="0" w:color="auto"/>
              <w:bottom w:val="nil" w:sz="6" w:space="0" w:color="auto"/>
              <w:right w:val="single" w:sz="4" w:space="0" w:color="000000"/>
            </w:tcBorders>
            <w:shd w:val="clear" w:color="auto" w:fill="D2D2D2"/>
          </w:tcPr>
          <w:p>
            <w:pPr/>
          </w:p>
        </w:tc>
        <w:tc>
          <w:tcPr>
            <w:tcW w:w="1383" w:type="dxa"/>
            <w:vMerge w:val="restart"/>
            <w:tcBorders>
              <w:top w:val="single" w:sz="4" w:space="0" w:color="000000"/>
              <w:left w:val="nil" w:sz="6" w:space="0" w:color="auto"/>
              <w:right w:val="single" w:sz="4" w:space="0" w:color="000000"/>
            </w:tcBorders>
            <w:shd w:val="clear" w:color="auto" w:fill="E0FFFF"/>
          </w:tcPr>
          <w:p>
            <w:pPr>
              <w:pStyle w:val="TableParagraph"/>
              <w:spacing w:line="273" w:lineRule="auto" w:before="177"/>
              <w:ind w:left="68" w:right="47"/>
              <w:jc w:val="center"/>
              <w:rPr>
                <w:rFonts w:ascii="宋体" w:hAnsi="宋体" w:cs="宋体" w:eastAsia="宋体" w:hint="default"/>
                <w:sz w:val="21"/>
                <w:szCs w:val="21"/>
              </w:rPr>
            </w:pPr>
            <w:r>
              <w:rPr>
                <w:rFonts w:ascii="宋体" w:hAnsi="宋体" w:cs="宋体" w:eastAsia="宋体" w:hint="default"/>
                <w:sz w:val="21"/>
                <w:szCs w:val="21"/>
              </w:rPr>
              <w:t>武汉中元九派 产业投资管理 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49" w:right="47"/>
              <w:jc w:val="left"/>
              <w:rPr>
                <w:rFonts w:ascii="宋体" w:hAnsi="宋体" w:cs="宋体" w:eastAsia="宋体" w:hint="default"/>
                <w:sz w:val="21"/>
                <w:szCs w:val="21"/>
              </w:rPr>
            </w:pPr>
            <w:r>
              <w:rPr>
                <w:rFonts w:ascii="宋体" w:hAnsi="宋体" w:cs="宋体" w:eastAsia="宋体" w:hint="default"/>
                <w:sz w:val="21"/>
                <w:szCs w:val="21"/>
              </w:rPr>
              <w:t>合肥禾沃商贸 有限责任公司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153" w:right="47" w:hanging="106"/>
              <w:jc w:val="left"/>
              <w:rPr>
                <w:rFonts w:ascii="宋体" w:hAnsi="宋体" w:cs="宋体" w:eastAsia="宋体" w:hint="default"/>
                <w:sz w:val="21"/>
                <w:szCs w:val="21"/>
              </w:rPr>
            </w:pPr>
            <w:r>
              <w:rPr>
                <w:rFonts w:ascii="宋体" w:hAnsi="宋体" w:cs="宋体" w:eastAsia="宋体" w:hint="default"/>
                <w:sz w:val="21"/>
                <w:szCs w:val="21"/>
              </w:rPr>
              <w:t>苏州康利贞医 药有限公司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73" w:lineRule="auto" w:before="21"/>
              <w:ind w:left="48" w:right="47"/>
              <w:jc w:val="center"/>
              <w:rPr>
                <w:rFonts w:ascii="宋体" w:hAnsi="宋体" w:cs="宋体" w:eastAsia="宋体" w:hint="default"/>
                <w:sz w:val="21"/>
                <w:szCs w:val="21"/>
              </w:rPr>
            </w:pPr>
            <w:r>
              <w:rPr>
                <w:rFonts w:ascii="宋体" w:hAnsi="宋体" w:cs="宋体" w:eastAsia="宋体" w:hint="default"/>
                <w:sz w:val="21"/>
                <w:szCs w:val="21"/>
              </w:rPr>
              <w:t>湖北中元九派 产业投资基金 合伙企业（有 限合伙）</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73" w:lineRule="auto" w:before="177"/>
              <w:ind w:left="48" w:right="47"/>
              <w:jc w:val="center"/>
              <w:rPr>
                <w:rFonts w:ascii="宋体" w:hAnsi="宋体" w:cs="宋体" w:eastAsia="宋体" w:hint="default"/>
                <w:sz w:val="21"/>
                <w:szCs w:val="21"/>
              </w:rPr>
            </w:pPr>
            <w:r>
              <w:rPr>
                <w:rFonts w:ascii="宋体" w:hAnsi="宋体" w:cs="宋体" w:eastAsia="宋体" w:hint="default"/>
                <w:sz w:val="21"/>
                <w:szCs w:val="21"/>
              </w:rPr>
              <w:t>武汉中元九派 产业投资管理 有限公司</w:t>
            </w:r>
          </w:p>
        </w:tc>
        <w:tc>
          <w:tcPr>
            <w:tcW w:w="1367" w:type="dxa"/>
            <w:vMerge w:val="restart"/>
            <w:tcBorders>
              <w:top w:val="single" w:sz="4" w:space="0" w:color="000000"/>
              <w:left w:val="single" w:sz="4" w:space="0" w:color="000000"/>
              <w:right w:val="nil" w:sz="6" w:space="0" w:color="auto"/>
            </w:tcBorders>
            <w:shd w:val="clear" w:color="auto" w:fill="E0FFFF"/>
          </w:tcPr>
          <w:p>
            <w:pPr>
              <w:pStyle w:val="TableParagraph"/>
              <w:spacing w:line="273" w:lineRule="auto" w:before="21"/>
              <w:ind w:left="47" w:right="53"/>
              <w:jc w:val="center"/>
              <w:rPr>
                <w:rFonts w:ascii="宋体" w:hAnsi="宋体" w:cs="宋体" w:eastAsia="宋体" w:hint="default"/>
                <w:sz w:val="21"/>
                <w:szCs w:val="21"/>
              </w:rPr>
            </w:pPr>
            <w:r>
              <w:rPr>
                <w:rFonts w:ascii="宋体" w:hAnsi="宋体" w:cs="宋体" w:eastAsia="宋体" w:hint="default"/>
                <w:sz w:val="21"/>
                <w:szCs w:val="21"/>
              </w:rPr>
              <w:t>湖北中元九派 产业投资基金 合伙企业（有 限合伙）</w:t>
            </w:r>
          </w:p>
        </w:tc>
      </w:tr>
      <w:tr>
        <w:trPr>
          <w:trHeight w:val="392" w:hRule="exact"/>
        </w:trPr>
        <w:tc>
          <w:tcPr>
            <w:tcW w:w="1337" w:type="dxa"/>
            <w:tcBorders>
              <w:top w:val="nil" w:sz="6" w:space="0" w:color="auto"/>
              <w:left w:val="nil" w:sz="6" w:space="0" w:color="auto"/>
              <w:bottom w:val="nil" w:sz="6" w:space="0" w:color="auto"/>
              <w:right w:val="single" w:sz="4" w:space="0" w:color="000000"/>
            </w:tcBorders>
            <w:shd w:val="clear" w:color="auto" w:fill="D2D2D2"/>
          </w:tcPr>
          <w:p>
            <w:pPr/>
          </w:p>
        </w:tc>
        <w:tc>
          <w:tcPr>
            <w:tcW w:w="1383" w:type="dxa"/>
            <w:vMerge/>
            <w:tcBorders>
              <w:left w:val="nil" w:sz="6" w:space="0" w:color="auto"/>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nil" w:sz="6" w:space="0" w:color="auto"/>
            </w:tcBorders>
            <w:shd w:val="clear" w:color="auto" w:fill="E0FFFF"/>
          </w:tcPr>
          <w:p>
            <w:pPr/>
          </w:p>
        </w:tc>
      </w:tr>
      <w:tr>
        <w:trPr>
          <w:trHeight w:val="468" w:hRule="exact"/>
        </w:trPr>
        <w:tc>
          <w:tcPr>
            <w:tcW w:w="1337" w:type="dxa"/>
            <w:tcBorders>
              <w:top w:val="nil" w:sz="6" w:space="0" w:color="auto"/>
              <w:left w:val="nil" w:sz="6" w:space="0" w:color="auto"/>
              <w:bottom w:val="single" w:sz="4" w:space="0" w:color="000000"/>
              <w:right w:val="single" w:sz="4" w:space="0" w:color="000000"/>
            </w:tcBorders>
            <w:shd w:val="clear" w:color="auto" w:fill="D2D2D2"/>
          </w:tcPr>
          <w:p>
            <w:pPr/>
          </w:p>
        </w:tc>
        <w:tc>
          <w:tcPr>
            <w:tcW w:w="1383" w:type="dxa"/>
            <w:vMerge/>
            <w:tcBorders>
              <w:left w:val="nil" w:sz="6" w:space="0" w:color="auto"/>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nil" w:sz="6" w:space="0" w:color="auto"/>
            </w:tcBorders>
            <w:shd w:val="clear" w:color="auto" w:fill="E0FFFF"/>
          </w:tcPr>
          <w:p>
            <w:pPr/>
          </w:p>
        </w:tc>
      </w:tr>
      <w:tr>
        <w:trPr>
          <w:trHeight w:val="407"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0"/>
              <w:ind w:left="1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3387" name="image544.png" descr=""/>
                  <wp:cNvGraphicFramePr>
                    <a:graphicFrameLocks noChangeAspect="1"/>
                  </wp:cNvGraphicFramePr>
                  <a:graphic>
                    <a:graphicData uri="http://schemas.openxmlformats.org/drawingml/2006/picture">
                      <pic:pic>
                        <pic:nvPicPr>
                          <pic:cNvPr id="3388" name="image544.png"/>
                          <pic:cNvPicPr/>
                        </pic:nvPicPr>
                        <pic:blipFill>
                          <a:blip r:embed="rId596"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spacing w:val="-1"/>
                <w:sz w:val="21"/>
              </w:rPr>
              <w:t>670,180.75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89" name="image544.png" descr=""/>
                  <wp:cNvGraphicFramePr>
                    <a:graphicFrameLocks noChangeAspect="1"/>
                  </wp:cNvGraphicFramePr>
                  <a:graphic>
                    <a:graphicData uri="http://schemas.openxmlformats.org/drawingml/2006/picture">
                      <pic:pic>
                        <pic:nvPicPr>
                          <pic:cNvPr id="3390" name="image544.png"/>
                          <pic:cNvPicPr/>
                        </pic:nvPicPr>
                        <pic:blipFill>
                          <a:blip r:embed="rId5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1"/>
                <w:szCs w:val="21"/>
              </w:rPr>
            </w:pPr>
            <w:r>
              <w:rPr>
                <w:rFonts w:ascii="Times New Roman"/>
                <w:spacing w:val="-1"/>
                <w:sz w:val="21"/>
              </w:rPr>
              <w:t>1,268,245.00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z w:val="21"/>
              </w:rPr>
              <w:t>38,423,998.95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z w:val="21"/>
              </w:rPr>
              <w:t>60,387,565.30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1"/>
                <w:szCs w:val="21"/>
              </w:rPr>
            </w:pPr>
            <w:r>
              <w:rPr>
                <w:rFonts w:ascii="Times New Roman"/>
                <w:spacing w:val="-1"/>
                <w:sz w:val="21"/>
              </w:rPr>
              <w:t>2,003,203.84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5"/>
              <w:jc w:val="right"/>
              <w:rPr>
                <w:rFonts w:ascii="Times New Roman" w:hAnsi="Times New Roman" w:cs="Times New Roman" w:eastAsia="Times New Roman" w:hint="default"/>
                <w:sz w:val="21"/>
                <w:szCs w:val="21"/>
              </w:rPr>
            </w:pPr>
            <w:r>
              <w:rPr>
                <w:rFonts w:ascii="Times New Roman"/>
                <w:sz w:val="21"/>
              </w:rPr>
              <w:t>53,502,295.08</w:t>
            </w:r>
          </w:p>
        </w:tc>
      </w:tr>
      <w:tr>
        <w:trPr>
          <w:trHeight w:val="714"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56"/>
              <w:jc w:val="left"/>
              <w:rPr>
                <w:rFonts w:ascii="宋体" w:hAnsi="宋体" w:cs="宋体" w:eastAsia="宋体" w:hint="default"/>
                <w:sz w:val="21"/>
                <w:szCs w:val="21"/>
              </w:rPr>
            </w:pPr>
            <w:r>
              <w:rPr>
                <w:rFonts w:ascii="宋体" w:hAnsi="宋体" w:cs="宋体" w:eastAsia="宋体" w:hint="default"/>
                <w:sz w:val="21"/>
                <w:szCs w:val="21"/>
              </w:rPr>
              <w:t>其中：现金和 现金等价物</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405,002.72</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391" name="image544.png" descr=""/>
                  <wp:cNvGraphicFramePr>
                    <a:graphicFrameLocks noChangeAspect="1"/>
                  </wp:cNvGraphicFramePr>
                  <a:graphic>
                    <a:graphicData uri="http://schemas.openxmlformats.org/drawingml/2006/picture">
                      <pic:pic>
                        <pic:nvPicPr>
                          <pic:cNvPr id="3392" name="image544.png"/>
                          <pic:cNvPicPr/>
                        </pic:nvPicPr>
                        <pic:blipFill>
                          <a:blip r:embed="rId596"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155,914.49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2,106,114.51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60,387,565.30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1,944,573.64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502,295.08</w:t>
            </w:r>
          </w:p>
        </w:tc>
      </w:tr>
      <w:tr>
        <w:trPr>
          <w:trHeight w:val="402"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1,585,176.74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93" name="image544.png" descr=""/>
                  <wp:cNvGraphicFramePr>
                    <a:graphicFrameLocks noChangeAspect="1"/>
                  </wp:cNvGraphicFramePr>
                  <a:graphic>
                    <a:graphicData uri="http://schemas.openxmlformats.org/drawingml/2006/picture">
                      <pic:pic>
                        <pic:nvPicPr>
                          <pic:cNvPr id="3394" name="image544.png"/>
                          <pic:cNvPicPr/>
                        </pic:nvPicPr>
                        <pic:blipFill>
                          <a:blip r:embed="rId5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133,702.53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1,338,204.96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2,255,357.49</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395" name="image544.png" descr=""/>
                  <wp:cNvGraphicFramePr>
                    <a:graphicFrameLocks noChangeAspect="1"/>
                  </wp:cNvGraphicFramePr>
                  <a:graphic>
                    <a:graphicData uri="http://schemas.openxmlformats.org/drawingml/2006/picture">
                      <pic:pic>
                        <pic:nvPicPr>
                          <pic:cNvPr id="3396" name="image544.png"/>
                          <pic:cNvPicPr/>
                        </pic:nvPicPr>
                        <pic:blipFill>
                          <a:blip r:embed="rId5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1,401,947.53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39,762,203.91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91,107,565.30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2,003,203.84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53,502,295.08</w:t>
            </w:r>
          </w:p>
        </w:tc>
      </w:tr>
      <w:tr>
        <w:trPr>
          <w:trHeight w:val="402"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411,064.92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397" name="image544.png" descr=""/>
                  <wp:cNvGraphicFramePr>
                    <a:graphicFrameLocks noChangeAspect="1"/>
                  </wp:cNvGraphicFramePr>
                  <a:graphic>
                    <a:graphicData uri="http://schemas.openxmlformats.org/drawingml/2006/picture">
                      <pic:pic>
                        <pic:nvPicPr>
                          <pic:cNvPr id="3398" name="image544.png"/>
                          <pic:cNvPicPr/>
                        </pic:nvPicPr>
                        <pic:blipFill>
                          <a:blip r:embed="rId596"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345,173.61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27,388,668.68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192,923.54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7,526.40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59,529.20</w:t>
            </w:r>
          </w:p>
        </w:tc>
      </w:tr>
      <w:tr>
        <w:trPr>
          <w:trHeight w:val="402"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411,064.92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345,173.61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27,388,668.68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192,923.54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7,526.40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59,529.20</w:t>
            </w:r>
          </w:p>
        </w:tc>
      </w:tr>
      <w:tr>
        <w:trPr>
          <w:trHeight w:val="402" w:hRule="exact"/>
        </w:trPr>
        <w:tc>
          <w:tcPr>
            <w:tcW w:w="13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6"/>
              <w:ind w:left="13" w:right="0"/>
              <w:jc w:val="left"/>
              <w:rPr>
                <w:rFonts w:ascii="宋体" w:hAnsi="宋体" w:cs="宋体" w:eastAsia="宋体" w:hint="default"/>
                <w:sz w:val="21"/>
                <w:szCs w:val="21"/>
              </w:rPr>
            </w:pPr>
            <w:r>
              <w:rPr>
                <w:rFonts w:ascii="宋体" w:hAnsi="宋体" w:cs="宋体" w:eastAsia="宋体" w:hint="default"/>
                <w:sz w:val="21"/>
                <w:szCs w:val="21"/>
              </w:rPr>
              <w:t>按持股比例计</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37" w:lineRule="exact"/>
              <w:ind w:left="-5"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096" cy="23621"/>
                  <wp:effectExtent l="0" t="0" r="0" b="0"/>
                  <wp:docPr id="3399" name="image225.png" descr=""/>
                  <wp:cNvGraphicFramePr>
                    <a:graphicFrameLocks noChangeAspect="1"/>
                  </wp:cNvGraphicFramePr>
                  <a:graphic>
                    <a:graphicData uri="http://schemas.openxmlformats.org/drawingml/2006/picture">
                      <pic:pic>
                        <pic:nvPicPr>
                          <pic:cNvPr id="3400" name="image225.png"/>
                          <pic:cNvPicPr/>
                        </pic:nvPicPr>
                        <pic:blipFill>
                          <a:blip r:embed="rId252" cstate="print"/>
                          <a:stretch>
                            <a:fillRect/>
                          </a:stretch>
                        </pic:blipFill>
                        <pic:spPr>
                          <a:xfrm>
                            <a:off x="0" y="0"/>
                            <a:ext cx="6096" cy="23621"/>
                          </a:xfrm>
                          <a:prstGeom prst="rect">
                            <a:avLst/>
                          </a:prstGeom>
                        </pic:spPr>
                      </pic:pic>
                    </a:graphicData>
                  </a:graphic>
                </wp:inline>
              </w:drawing>
            </w:r>
            <w:r>
              <w:rPr>
                <w:rFonts w:ascii="宋体" w:hAnsi="宋体" w:cs="宋体" w:eastAsia="宋体" w:hint="default"/>
                <w:position w:val="0"/>
                <w:sz w:val="3"/>
                <w:szCs w:val="3"/>
              </w:rPr>
            </w:r>
          </w:p>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spacing w:val="-1"/>
                <w:sz w:val="21"/>
              </w:rPr>
              <w:t>553,287.77</w:t>
            </w:r>
          </w:p>
          <w:p>
            <w:pPr>
              <w:pStyle w:val="TableParagraph"/>
              <w:spacing w:line="240" w:lineRule="auto" w:before="9"/>
              <w:ind w:right="0"/>
              <w:jc w:val="left"/>
              <w:rPr>
                <w:rFonts w:ascii="宋体" w:hAnsi="宋体" w:cs="宋体" w:eastAsia="宋体" w:hint="default"/>
                <w:sz w:val="3"/>
                <w:szCs w:val="3"/>
              </w:rPr>
            </w:pPr>
          </w:p>
          <w:p>
            <w:pPr>
              <w:pStyle w:val="TableParagraph"/>
              <w:spacing w:line="27"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drawing>
                <wp:inline distT="0" distB="0" distL="0" distR="0">
                  <wp:extent cx="6062" cy="17430"/>
                  <wp:effectExtent l="0" t="0" r="0" b="0"/>
                  <wp:docPr id="3401" name="image29.png" descr=""/>
                  <wp:cNvGraphicFramePr>
                    <a:graphicFrameLocks noChangeAspect="1"/>
                  </wp:cNvGraphicFramePr>
                  <a:graphic>
                    <a:graphicData uri="http://schemas.openxmlformats.org/drawingml/2006/picture">
                      <pic:pic>
                        <pic:nvPicPr>
                          <pic:cNvPr id="3402" name="image29.png"/>
                          <pic:cNvPicPr/>
                        </pic:nvPicPr>
                        <pic:blipFill>
                          <a:blip r:embed="rId42" cstate="print"/>
                          <a:stretch>
                            <a:fillRect/>
                          </a:stretch>
                        </pic:blipFill>
                        <pic:spPr>
                          <a:xfrm>
                            <a:off x="0" y="0"/>
                            <a:ext cx="6062" cy="17430"/>
                          </a:xfrm>
                          <a:prstGeom prst="rect">
                            <a:avLst/>
                          </a:prstGeom>
                        </pic:spPr>
                      </pic:pic>
                    </a:graphicData>
                  </a:graphic>
                </wp:inline>
              </w:drawing>
            </w:r>
            <w:r>
              <w:rPr>
                <w:rFonts w:ascii="宋体" w:hAnsi="宋体" w:cs="宋体" w:eastAsia="宋体" w:hint="default"/>
                <w:position w:val="0"/>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369,870.87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6,063,032.26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26,053,595.48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598,703.23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18,704,968.06</w:t>
            </w:r>
          </w:p>
        </w:tc>
      </w:tr>
    </w:tbl>
    <w:p>
      <w:pPr>
        <w:spacing w:after="0" w:line="240" w:lineRule="auto"/>
        <w:jc w:val="right"/>
        <w:rPr>
          <w:rFonts w:ascii="Times New Roman" w:hAnsi="Times New Roman" w:cs="Times New Roman" w:eastAsia="Times New Roman" w:hint="default"/>
          <w:sz w:val="21"/>
          <w:szCs w:val="21"/>
        </w:rPr>
        <w:sectPr>
          <w:headerReference w:type="default" r:id="rId586"/>
          <w:footerReference w:type="default" r:id="rId587"/>
          <w:pgSz w:w="11910" w:h="16840"/>
          <w:pgMar w:header="877" w:footer="979" w:top="1060" w:bottom="1160" w:left="0" w:right="0"/>
          <w:pgNumType w:start="198"/>
        </w:sectPr>
      </w:pPr>
    </w:p>
    <w:p>
      <w:pPr>
        <w:spacing w:line="240" w:lineRule="auto" w:before="6"/>
        <w:rPr>
          <w:rFonts w:ascii="宋体" w:hAnsi="宋体" w:cs="宋体" w:eastAsia="宋体" w:hint="default"/>
          <w:sz w:val="24"/>
          <w:szCs w:val="24"/>
        </w:rPr>
      </w:pPr>
      <w:r>
        <w:rPr/>
        <w:pict>
          <v:shape style="position:absolute;margin-left:193.160004pt;margin-top:105.119949pt;width:.479966pt;height:.6pt;mso-position-horizontal-relative:page;mso-position-vertical-relative:page;z-index:119656" type="#_x0000_t75" stroked="false">
            <v:imagedata r:id="rId596" o:title=""/>
          </v:shape>
        </w:pict>
      </w:r>
      <w:r>
        <w:rPr/>
        <w:pict>
          <v:shape style="position:absolute;margin-left:261.579987pt;margin-top:105.119949pt;width:.479982pt;height:.6pt;mso-position-horizontal-relative:page;mso-position-vertical-relative:page;z-index:119680" type="#_x0000_t75" stroked="false">
            <v:imagedata r:id="rId596" o:title=""/>
          </v:shape>
        </w:pict>
      </w:r>
      <w:r>
        <w:rPr/>
        <w:pict>
          <v:shape style="position:absolute;margin-left:329.920013pt;margin-top:105.119949pt;width:.479951pt;height:.6pt;mso-position-horizontal-relative:page;mso-position-vertical-relative:page;z-index:119704" type="#_x0000_t75" stroked="false">
            <v:imagedata r:id="rId596" o:title=""/>
          </v:shape>
        </w:pict>
      </w:r>
      <w:r>
        <w:rPr/>
        <w:pict>
          <v:shape style="position:absolute;margin-left:398.259979pt;margin-top:105.119949pt;width:.479951pt;height:.6pt;mso-position-horizontal-relative:page;mso-position-vertical-relative:page;z-index:119728" type="#_x0000_t75" stroked="false">
            <v:imagedata r:id="rId596" o:title=""/>
          </v:shape>
        </w:pict>
      </w:r>
      <w:r>
        <w:rPr/>
        <w:pict>
          <v:shape style="position:absolute;margin-left:466.619995pt;margin-top:105.119949pt;width:.479982pt;height:.6pt;mso-position-horizontal-relative:page;mso-position-vertical-relative:page;z-index:119752" type="#_x0000_t75" stroked="false">
            <v:imagedata r:id="rId596" o:title=""/>
          </v:shape>
        </w:pict>
      </w:r>
      <w:r>
        <w:rPr/>
        <w:pict>
          <v:shape style="position:absolute;margin-left:193.160004pt;margin-top:125.399994pt;width:.480015pt;height:.42pt;mso-position-horizontal-relative:page;mso-position-vertical-relative:page;z-index:119776" type="#_x0000_t75" stroked="false">
            <v:imagedata r:id="rId596" o:title=""/>
          </v:shape>
        </w:pict>
      </w:r>
      <w:r>
        <w:rPr/>
        <w:pict>
          <v:shape style="position:absolute;margin-left:261.579987pt;margin-top:125.399994pt;width:.480031pt;height:.42pt;mso-position-horizontal-relative:page;mso-position-vertical-relative:page;z-index:119800" type="#_x0000_t75" stroked="false">
            <v:imagedata r:id="rId596" o:title=""/>
          </v:shape>
        </w:pict>
      </w:r>
      <w:r>
        <w:rPr/>
        <w:pict>
          <v:shape style="position:absolute;margin-left:329.920013pt;margin-top:125.399994pt;width:.48pt;height:.42pt;mso-position-horizontal-relative:page;mso-position-vertical-relative:page;z-index:119824" type="#_x0000_t75" stroked="false">
            <v:imagedata r:id="rId596" o:title=""/>
          </v:shape>
        </w:pict>
      </w:r>
      <w:r>
        <w:rPr/>
        <w:pict>
          <v:shape style="position:absolute;margin-left:398.259979pt;margin-top:125.399994pt;width:.48pt;height:.42pt;mso-position-horizontal-relative:page;mso-position-vertical-relative:page;z-index:119848" type="#_x0000_t75" stroked="false">
            <v:imagedata r:id="rId596" o:title=""/>
          </v:shape>
        </w:pict>
      </w:r>
      <w:r>
        <w:rPr/>
        <w:pict>
          <v:shape style="position:absolute;margin-left:466.619995pt;margin-top:125.399994pt;width:.480031pt;height:.42pt;mso-position-horizontal-relative:page;mso-position-vertical-relative:page;z-index:119872" type="#_x0000_t75" stroked="false">
            <v:imagedata r:id="rId596" o:title=""/>
          </v:shape>
        </w:pict>
      </w:r>
    </w:p>
    <w:tbl>
      <w:tblPr>
        <w:tblW w:w="0" w:type="auto"/>
        <w:jc w:val="left"/>
        <w:tblInd w:w="1129" w:type="dxa"/>
        <w:tblLayout w:type="fixed"/>
        <w:tblCellMar>
          <w:top w:w="0" w:type="dxa"/>
          <w:left w:w="0" w:type="dxa"/>
          <w:bottom w:w="0" w:type="dxa"/>
          <w:right w:w="0" w:type="dxa"/>
        </w:tblCellMar>
        <w:tblLook w:val="01E0"/>
      </w:tblPr>
      <w:tblGrid>
        <w:gridCol w:w="1362"/>
        <w:gridCol w:w="1372"/>
        <w:gridCol w:w="1368"/>
        <w:gridCol w:w="1367"/>
        <w:gridCol w:w="1367"/>
        <w:gridCol w:w="1367"/>
        <w:gridCol w:w="1367"/>
      </w:tblGrid>
      <w:tr>
        <w:trPr>
          <w:trHeight w:val="674"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算的净资产份</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7620"/>
                  <wp:effectExtent l="0" t="0" r="0" b="0"/>
                  <wp:docPr id="3403" name="image544.png" descr=""/>
                  <wp:cNvGraphicFramePr>
                    <a:graphicFrameLocks noChangeAspect="1"/>
                  </wp:cNvGraphicFramePr>
                  <a:graphic>
                    <a:graphicData uri="http://schemas.openxmlformats.org/drawingml/2006/picture">
                      <pic:pic>
                        <pic:nvPicPr>
                          <pic:cNvPr id="3404" name="image544.png"/>
                          <pic:cNvPicPr/>
                        </pic:nvPicPr>
                        <pic:blipFill>
                          <a:blip r:embed="rId596" cstate="print"/>
                          <a:stretch>
                            <a:fillRect/>
                          </a:stretch>
                        </pic:blipFill>
                        <pic:spPr>
                          <a:xfrm>
                            <a:off x="0" y="0"/>
                            <a:ext cx="6095" cy="7620"/>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05" name="image544.png" descr=""/>
                  <wp:cNvGraphicFramePr>
                    <a:graphicFrameLocks noChangeAspect="1"/>
                  </wp:cNvGraphicFramePr>
                  <a:graphic>
                    <a:graphicData uri="http://schemas.openxmlformats.org/drawingml/2006/picture">
                      <pic:pic>
                        <pic:nvPicPr>
                          <pic:cNvPr id="3406" name="image544.png"/>
                          <pic:cNvPicPr/>
                        </pic:nvPicPr>
                        <pic:blipFill>
                          <a:blip r:embed="rId59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13,897,550.89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1026"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69"/>
              <w:jc w:val="both"/>
              <w:rPr>
                <w:rFonts w:ascii="宋体" w:hAnsi="宋体" w:cs="宋体" w:eastAsia="宋体" w:hint="default"/>
                <w:sz w:val="21"/>
                <w:szCs w:val="21"/>
              </w:rPr>
            </w:pPr>
            <w:r>
              <w:rPr>
                <w:rFonts w:ascii="宋体" w:hAnsi="宋体" w:cs="宋体" w:eastAsia="宋体" w:hint="default"/>
                <w:sz w:val="21"/>
                <w:szCs w:val="21"/>
              </w:rPr>
              <w:t>对合营企业权 益投资的账面 价值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557,065.35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369,870.87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19,960,583.15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25,992,521.71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868,703.23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26,229,968.06</w:t>
            </w:r>
          </w:p>
        </w:tc>
      </w:tr>
      <w:tr>
        <w:trPr>
          <w:trHeight w:val="714"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1,232,073.40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407" name="image545.png" descr=""/>
                  <wp:cNvGraphicFramePr>
                    <a:graphicFrameLocks noChangeAspect="1"/>
                  </wp:cNvGraphicFramePr>
                  <a:graphic>
                    <a:graphicData uri="http://schemas.openxmlformats.org/drawingml/2006/picture">
                      <pic:pic>
                        <pic:nvPicPr>
                          <pic:cNvPr id="3408" name="image545.png"/>
                          <pic:cNvPicPr/>
                        </pic:nvPicPr>
                        <pic:blipFill>
                          <a:blip r:embed="rId59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1,136,013.81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134,209,931.5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56,922.52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-1,948.14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09" name="image545.png" descr=""/>
                  <wp:cNvGraphicFramePr>
                    <a:graphicFrameLocks noChangeAspect="1"/>
                  </wp:cNvGraphicFramePr>
                  <a:graphic>
                    <a:graphicData uri="http://schemas.openxmlformats.org/drawingml/2006/picture">
                      <pic:pic>
                        <pic:nvPicPr>
                          <pic:cNvPr id="3410" name="image545.png"/>
                          <pic:cNvPicPr/>
                        </pic:nvPicPr>
                        <pic:blipFill>
                          <a:blip r:embed="rId5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-5,604.36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26,895.80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-605,337.14</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-982.14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-2,295.08</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11" name="image545.png" descr=""/>
                  <wp:cNvGraphicFramePr>
                    <a:graphicFrameLocks noChangeAspect="1"/>
                  </wp:cNvGraphicFramePr>
                  <a:graphic>
                    <a:graphicData uri="http://schemas.openxmlformats.org/drawingml/2006/picture">
                      <pic:pic>
                        <pic:nvPicPr>
                          <pic:cNvPr id="3412" name="image545.png"/>
                          <pic:cNvPicPr/>
                        </pic:nvPicPr>
                        <pic:blipFill>
                          <a:blip r:embed="rId5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13,366.84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1,165,735.43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-1,038,792.92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13" name="image545.png" descr=""/>
                  <wp:cNvGraphicFramePr>
                    <a:graphicFrameLocks noChangeAspect="1"/>
                  </wp:cNvGraphicFramePr>
                  <a:graphic>
                    <a:graphicData uri="http://schemas.openxmlformats.org/drawingml/2006/picture">
                      <pic:pic>
                        <pic:nvPicPr>
                          <pic:cNvPr id="3414" name="image545.png"/>
                          <pic:cNvPicPr/>
                        </pic:nvPicPr>
                        <pic:blipFill>
                          <a:blip r:embed="rId5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56,773.92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2,665,977.65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-678,418.15</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-104,322.56</w:t>
            </w:r>
            <w:r>
              <w:rPr>
                <w:rFonts w:ascii="Times New Roman"/>
                <w:sz w:val="21"/>
              </w:rPr>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w w:val="95"/>
                <w:sz w:val="21"/>
              </w:rPr>
              <w:t>-57,234.12</w:t>
            </w:r>
            <w:r>
              <w:rPr>
                <w:rFonts w:ascii="Times New Roman"/>
                <w:sz w:val="21"/>
              </w:rPr>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-1,038,792.92</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15" name="image545.png" descr=""/>
                  <wp:cNvGraphicFramePr>
                    <a:graphicFrameLocks noChangeAspect="1"/>
                  </wp:cNvGraphicFramePr>
                  <a:graphic>
                    <a:graphicData uri="http://schemas.openxmlformats.org/drawingml/2006/picture">
                      <pic:pic>
                        <pic:nvPicPr>
                          <pic:cNvPr id="3416" name="image545.png"/>
                          <pic:cNvPicPr/>
                        </pic:nvPicPr>
                        <pic:blipFill>
                          <a:blip r:embed="rId597"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56,773.92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2,665,977.65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-678,418.15</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-104,322.56</w:t>
            </w:r>
            <w:r>
              <w:rPr>
                <w:rFonts w:ascii="Times New Roman"/>
                <w:sz w:val="21"/>
              </w:rPr>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w w:val="95"/>
                <w:sz w:val="21"/>
              </w:rPr>
              <w:t>-57,234.12</w:t>
            </w:r>
            <w:r>
              <w:rPr>
                <w:rFonts w:ascii="Times New Roman"/>
                <w:sz w:val="21"/>
              </w:rPr>
            </w:r>
          </w:p>
        </w:tc>
      </w:tr>
    </w:tbl>
    <w:p>
      <w:pPr>
        <w:spacing w:line="240" w:lineRule="auto" w:before="2"/>
        <w:rPr>
          <w:rFonts w:ascii="宋体" w:hAnsi="宋体" w:cs="宋体" w:eastAsia="宋体" w:hint="default"/>
          <w:sz w:val="18"/>
          <w:szCs w:val="18"/>
        </w:rPr>
      </w:pPr>
    </w:p>
    <w:p>
      <w:pPr>
        <w:pStyle w:val="Heading2"/>
        <w:spacing w:line="240" w:lineRule="auto" w:before="26"/>
        <w:ind w:right="1033"/>
        <w:jc w:val="left"/>
        <w:rPr>
          <w:b w:val="0"/>
          <w:bCs w:val="0"/>
        </w:rPr>
      </w:pPr>
      <w:r>
        <w:rPr/>
        <w:pict>
          <v:shape style="position:absolute;margin-left:193.160004pt;margin-top:-93.404388pt;width:.479971pt;height:.66pt;mso-position-horizontal-relative:page;mso-position-vertical-relative:paragraph;z-index:119896" type="#_x0000_t75" stroked="false">
            <v:imagedata r:id="rId597" o:title=""/>
          </v:shape>
        </w:pict>
      </w:r>
      <w:r>
        <w:rPr/>
        <w:pict>
          <v:shape style="position:absolute;margin-left:261.579987pt;margin-top:-93.404388pt;width:.479986pt;height:.66pt;mso-position-horizontal-relative:page;mso-position-vertical-relative:paragraph;z-index:119920" type="#_x0000_t75" stroked="false">
            <v:imagedata r:id="rId597" o:title=""/>
          </v:shape>
        </w:pict>
      </w:r>
      <w:r>
        <w:rPr/>
        <w:pict>
          <v:shape style="position:absolute;margin-left:329.920013pt;margin-top:-93.404388pt;width:.479956pt;height:.66pt;mso-position-horizontal-relative:page;mso-position-vertical-relative:paragraph;z-index:119944" type="#_x0000_t75" stroked="false">
            <v:imagedata r:id="rId597" o:title=""/>
          </v:shape>
        </w:pict>
      </w:r>
      <w:r>
        <w:rPr/>
        <w:pict>
          <v:shape style="position:absolute;margin-left:398.259979pt;margin-top:-93.404388pt;width:.479956pt;height:.66pt;mso-position-horizontal-relative:page;mso-position-vertical-relative:paragraph;z-index:119968" type="#_x0000_t75" stroked="false">
            <v:imagedata r:id="rId597" o:title=""/>
          </v:shape>
        </w:pict>
      </w:r>
      <w:r>
        <w:rPr/>
        <w:pict>
          <v:shape style="position:absolute;margin-left:466.619995pt;margin-top:-93.404388pt;width:.479986pt;height:.66pt;mso-position-horizontal-relative:page;mso-position-vertical-relative:paragraph;z-index:119992" type="#_x0000_t75" stroked="false">
            <v:imagedata r:id="rId597" o:title=""/>
          </v:shape>
        </w:pict>
      </w:r>
      <w:r>
        <w:rPr/>
        <w:pict>
          <v:shape style="position:absolute;margin-left:193.160004pt;margin-top:-73.064331pt;width:.480015pt;height:.42pt;mso-position-horizontal-relative:page;mso-position-vertical-relative:paragraph;z-index:120016" type="#_x0000_t75" stroked="false">
            <v:imagedata r:id="rId597" o:title=""/>
          </v:shape>
        </w:pict>
      </w:r>
      <w:r>
        <w:rPr/>
        <w:pict>
          <v:shape style="position:absolute;margin-left:261.579987pt;margin-top:-73.064331pt;width:.480031pt;height:.42pt;mso-position-horizontal-relative:page;mso-position-vertical-relative:paragraph;z-index:120040" type="#_x0000_t75" stroked="false">
            <v:imagedata r:id="rId597" o:title=""/>
          </v:shape>
        </w:pict>
      </w:r>
      <w:r>
        <w:rPr/>
        <w:pict>
          <v:shape style="position:absolute;margin-left:329.920013pt;margin-top:-73.064331pt;width:.48pt;height:.42pt;mso-position-horizontal-relative:page;mso-position-vertical-relative:paragraph;z-index:120064" type="#_x0000_t75" stroked="false">
            <v:imagedata r:id="rId597" o:title=""/>
          </v:shape>
        </w:pict>
      </w:r>
      <w:r>
        <w:rPr/>
        <w:pict>
          <v:shape style="position:absolute;margin-left:398.259979pt;margin-top:-73.064331pt;width:.48pt;height:.42pt;mso-position-horizontal-relative:page;mso-position-vertical-relative:paragraph;z-index:120088" type="#_x0000_t75" stroked="false">
            <v:imagedata r:id="rId597" o:title=""/>
          </v:shape>
        </w:pict>
      </w:r>
      <w:r>
        <w:rPr/>
        <w:pict>
          <v:shape style="position:absolute;margin-left:466.619995pt;margin-top:-73.064331pt;width:.480031pt;height:.42pt;mso-position-horizontal-relative:page;mso-position-vertical-relative:paragraph;z-index:120112" type="#_x0000_t75" stroked="false">
            <v:imagedata r:id="rId597" o:title=""/>
          </v:shape>
        </w:pict>
      </w:r>
      <w:r>
        <w:rPr/>
        <w:pict>
          <v:shape style="position:absolute;margin-left:193.160004pt;margin-top:-52.964344pt;width:.480015pt;height:.42pt;mso-position-horizontal-relative:page;mso-position-vertical-relative:paragraph;z-index:120136" type="#_x0000_t75" stroked="false">
            <v:imagedata r:id="rId597" o:title=""/>
          </v:shape>
        </w:pict>
      </w:r>
      <w:r>
        <w:rPr/>
        <w:pict>
          <v:shape style="position:absolute;margin-left:261.579987pt;margin-top:-52.964344pt;width:.480031pt;height:.42pt;mso-position-horizontal-relative:page;mso-position-vertical-relative:paragraph;z-index:120160" type="#_x0000_t75" stroked="false">
            <v:imagedata r:id="rId597" o:title=""/>
          </v:shape>
        </w:pict>
      </w:r>
      <w:r>
        <w:rPr/>
        <w:pict>
          <v:shape style="position:absolute;margin-left:329.920013pt;margin-top:-52.964344pt;width:.48pt;height:.42pt;mso-position-horizontal-relative:page;mso-position-vertical-relative:paragraph;z-index:120184" type="#_x0000_t75" stroked="false">
            <v:imagedata r:id="rId597" o:title=""/>
          </v:shape>
        </w:pict>
      </w:r>
      <w:r>
        <w:rPr/>
        <w:pict>
          <v:shape style="position:absolute;margin-left:398.259979pt;margin-top:-52.964344pt;width:.48pt;height:.42pt;mso-position-horizontal-relative:page;mso-position-vertical-relative:paragraph;z-index:120208" type="#_x0000_t75" stroked="false">
            <v:imagedata r:id="rId597" o:title=""/>
          </v:shape>
        </w:pict>
      </w:r>
      <w:r>
        <w:rPr/>
        <w:pict>
          <v:shape style="position:absolute;margin-left:466.619995pt;margin-top:-52.964344pt;width:.480031pt;height:.42pt;mso-position-horizontal-relative:page;mso-position-vertical-relative:paragraph;z-index:120232" type="#_x0000_t75" stroked="false">
            <v:imagedata r:id="rId597" o:title=""/>
          </v:shape>
        </w:pict>
      </w:r>
      <w:r>
        <w:rPr/>
        <w:pict>
          <v:shape style="position:absolute;margin-left:193.160004pt;margin-top:-32.864338pt;width:.480015pt;height:.42pt;mso-position-horizontal-relative:page;mso-position-vertical-relative:paragraph;z-index:120256" type="#_x0000_t75" stroked="false">
            <v:imagedata r:id="rId597" o:title=""/>
          </v:shape>
        </w:pict>
      </w:r>
      <w:r>
        <w:rPr/>
        <w:pict>
          <v:shape style="position:absolute;margin-left:261.579987pt;margin-top:-32.864338pt;width:.480031pt;height:.42pt;mso-position-horizontal-relative:page;mso-position-vertical-relative:paragraph;z-index:120280" type="#_x0000_t75" stroked="false">
            <v:imagedata r:id="rId597" o:title=""/>
          </v:shape>
        </w:pict>
      </w:r>
      <w:r>
        <w:rPr/>
        <w:pict>
          <v:shape style="position:absolute;margin-left:329.920013pt;margin-top:-32.864338pt;width:.48pt;height:.42pt;mso-position-horizontal-relative:page;mso-position-vertical-relative:paragraph;z-index:120304" type="#_x0000_t75" stroked="false">
            <v:imagedata r:id="rId597" o:title=""/>
          </v:shape>
        </w:pict>
      </w:r>
      <w:r>
        <w:rPr/>
        <w:pict>
          <v:shape style="position:absolute;margin-left:398.259979pt;margin-top:-32.864338pt;width:.48pt;height:.42pt;mso-position-horizontal-relative:page;mso-position-vertical-relative:paragraph;z-index:120328" type="#_x0000_t75" stroked="false">
            <v:imagedata r:id="rId597" o:title=""/>
          </v:shape>
        </w:pict>
      </w:r>
      <w:r>
        <w:rPr/>
        <w:pict>
          <v:shape style="position:absolute;margin-left:466.619995pt;margin-top:-32.864338pt;width:.480031pt;height:.42pt;mso-position-horizontal-relative:page;mso-position-vertical-relative:paragraph;z-index:120352" type="#_x0000_t75" stroked="false">
            <v:imagedata r:id="rId597" o:title=""/>
          </v:shape>
        </w:pict>
      </w:r>
      <w:r>
        <w:rPr/>
        <w:pict>
          <v:shape style="position:absolute;margin-left:193.160004pt;margin-top:-12.764331pt;width:.480015pt;height:.42pt;mso-position-horizontal-relative:page;mso-position-vertical-relative:paragraph;z-index:120376" type="#_x0000_t75" stroked="false">
            <v:imagedata r:id="rId597" o:title=""/>
          </v:shape>
        </w:pict>
      </w:r>
      <w:r>
        <w:rPr/>
        <w:pict>
          <v:shape style="position:absolute;margin-left:261.579987pt;margin-top:-12.764331pt;width:.480031pt;height:.42pt;mso-position-horizontal-relative:page;mso-position-vertical-relative:paragraph;z-index:120400" type="#_x0000_t75" stroked="false">
            <v:imagedata r:id="rId597" o:title=""/>
          </v:shape>
        </w:pict>
      </w:r>
      <w:r>
        <w:rPr/>
        <w:pict>
          <v:shape style="position:absolute;margin-left:329.920013pt;margin-top:-12.764331pt;width:.48pt;height:.42pt;mso-position-horizontal-relative:page;mso-position-vertical-relative:paragraph;z-index:120424" type="#_x0000_t75" stroked="false">
            <v:imagedata r:id="rId597" o:title=""/>
          </v:shape>
        </w:pict>
      </w:r>
      <w:r>
        <w:rPr/>
        <w:pict>
          <v:shape style="position:absolute;margin-left:398.259979pt;margin-top:-12.764331pt;width:.48pt;height:.42pt;mso-position-horizontal-relative:page;mso-position-vertical-relative:paragraph;z-index:120448" type="#_x0000_t75" stroked="false">
            <v:imagedata r:id="rId597" o:title=""/>
          </v:shape>
        </w:pict>
      </w:r>
      <w:r>
        <w:rPr/>
        <w:pict>
          <v:shape style="position:absolute;margin-left:466.619995pt;margin-top:-12.764331pt;width:.480031pt;height:.42pt;mso-position-horizontal-relative:page;mso-position-vertical-relative:paragraph;z-index:120472" type="#_x0000_t75" stroked="false">
            <v:imagedata r:id="rId597" o:title=""/>
          </v:shape>
        </w:pict>
      </w:r>
      <w:bookmarkStart w:name="十、与金融工具相关的风险" w:id="333"/>
      <w:bookmarkEnd w:id="333"/>
      <w:r>
        <w:rPr>
          <w:b w:val="0"/>
          <w:bCs w:val="0"/>
        </w:rPr>
      </w:r>
      <w:r>
        <w:rPr/>
        <w:t>十、与金融工具相关的风险</w:t>
      </w:r>
      <w:r>
        <w:rPr>
          <w:b w:val="0"/>
          <w:bCs w:val="0"/>
        </w:rPr>
      </w:r>
    </w:p>
    <w:p>
      <w:pPr>
        <w:spacing w:line="240" w:lineRule="auto" w:before="2"/>
        <w:rPr>
          <w:rFonts w:ascii="宋体" w:hAnsi="宋体" w:cs="宋体" w:eastAsia="宋体" w:hint="default"/>
          <w:b/>
          <w:bCs/>
          <w:sz w:val="29"/>
          <w:szCs w:val="29"/>
        </w:rPr>
      </w:pPr>
    </w:p>
    <w:p>
      <w:pPr>
        <w:pStyle w:val="BodyText"/>
        <w:spacing w:line="336" w:lineRule="auto"/>
        <w:ind w:right="1170" w:firstLine="480"/>
        <w:jc w:val="both"/>
      </w:pPr>
      <w:r>
        <w:rPr/>
        <w:t>公司的主要金融工具包括银行存款、应收及应付款项、应收及应付票据等，各项金融工 具的详细情况说明见本附注六相关项目。与这些金融工具相关的的风险主要包括信用风险、 市场风险和流动性风险。公司管理层对这些风险敞口进行管理和监控，确保将上述风险控制 在限定的范围之内。</w:t>
      </w:r>
    </w:p>
    <w:p>
      <w:pPr>
        <w:pStyle w:val="BodyText"/>
        <w:spacing w:line="338" w:lineRule="auto" w:before="68"/>
        <w:ind w:right="1170" w:firstLine="480"/>
        <w:jc w:val="both"/>
      </w:pPr>
      <w:r>
        <w:rPr/>
        <w:t>本公司从事风险管理的目标是在风险和收益之间取得适当的平衡，将风险对本公司经营 业绩的负面影响降低到最低水平，使股东及其其他权益投资者的利益最大化。</w:t>
      </w:r>
    </w:p>
    <w:p>
      <w:pPr>
        <w:pStyle w:val="BodyText"/>
        <w:spacing w:line="240" w:lineRule="auto" w:before="67"/>
        <w:ind w:left="1613" w:right="1033"/>
        <w:jc w:val="left"/>
      </w:pPr>
      <w:r>
        <w:rPr/>
        <w:t>（一）风险管理目标和政策</w:t>
      </w:r>
    </w:p>
    <w:p>
      <w:pPr>
        <w:pStyle w:val="BodyText"/>
        <w:spacing w:line="345" w:lineRule="auto" w:before="166"/>
        <w:ind w:left="1614" w:right="1152"/>
        <w:jc w:val="left"/>
      </w:pPr>
      <w:r>
        <w:rPr>
          <w:rFonts w:ascii="Times New Roman" w:hAnsi="Times New Roman" w:cs="Times New Roman" w:eastAsia="Times New Roman" w:hint="default"/>
        </w:rPr>
        <w:t>1</w:t>
      </w:r>
      <w:r>
        <w:rPr/>
        <w:t>、信用风险 公司信用风险主要来自于银行存款和应收款项。其中银行存款主要存放于实力雄厚、信</w:t>
      </w:r>
    </w:p>
    <w:p>
      <w:pPr>
        <w:pStyle w:val="BodyText"/>
        <w:spacing w:line="336" w:lineRule="auto" w:before="19"/>
        <w:ind w:left="1134" w:right="1170"/>
        <w:jc w:val="both"/>
      </w:pPr>
      <w:r>
        <w:rPr/>
        <w:t>誉度高的大中型商业银行，不存在重大信用风险。对于应收款项，公司制定了相关政策以控 制信用风险敞口，公司基于对债务人的财务状况、信用记录、从第三方获取担保的可能性等 评估债务人的资信状况。另外，公司定期对债务人信用记录进行监控，对于信用记录不良的 债务人，公司采用书面催款、缩短信用期或取消信用期等方式，确保整体信用风险在可控的 范围之内。</w:t>
      </w:r>
    </w:p>
    <w:p>
      <w:pPr>
        <w:pStyle w:val="BodyText"/>
        <w:spacing w:line="338" w:lineRule="auto" w:before="68"/>
        <w:ind w:right="0" w:firstLine="480"/>
        <w:jc w:val="left"/>
      </w:pPr>
      <w:r>
        <w:rPr>
          <w:spacing w:val="-3"/>
        </w:rPr>
        <w:t>资产负债表日，单项确定已发生减值的应收湖南长沙南控电力自动化设备有限公司款项，</w:t>
      </w:r>
      <w:r>
        <w:rPr/>
        <w:t> 由于该公司已资不抵债，本公司已全额计提坏账准备。</w:t>
      </w:r>
    </w:p>
    <w:p>
      <w:pPr>
        <w:pStyle w:val="BodyText"/>
        <w:spacing w:line="345" w:lineRule="auto" w:before="68"/>
        <w:ind w:left="1614" w:right="1152"/>
        <w:jc w:val="left"/>
      </w:pPr>
      <w:r>
        <w:rPr>
          <w:rFonts w:ascii="Times New Roman" w:hAnsi="Times New Roman" w:cs="Times New Roman" w:eastAsia="Times New Roman" w:hint="default"/>
        </w:rPr>
        <w:t>2</w:t>
      </w:r>
      <w:r>
        <w:rPr/>
        <w:t>、流动风险 管理流动风险时，本公司保持管理层认为充分的现金及现金等价物并对其进行监控，以</w:t>
      </w:r>
    </w:p>
    <w:p>
      <w:pPr>
        <w:spacing w:after="0" w:line="345" w:lineRule="auto"/>
        <w:jc w:val="left"/>
        <w:sectPr>
          <w:pgSz w:w="11910" w:h="16840"/>
          <w:pgMar w:header="877" w:footer="979" w:top="1100" w:bottom="1160" w:left="0" w:right="0"/>
        </w:sectPr>
      </w:pPr>
    </w:p>
    <w:p>
      <w:pPr>
        <w:spacing w:line="240" w:lineRule="auto" w:before="1"/>
        <w:rPr>
          <w:rFonts w:ascii="宋体" w:hAnsi="宋体" w:cs="宋体" w:eastAsia="宋体" w:hint="default"/>
          <w:sz w:val="28"/>
          <w:szCs w:val="28"/>
        </w:rPr>
      </w:pPr>
    </w:p>
    <w:p>
      <w:pPr>
        <w:pStyle w:val="BodyText"/>
        <w:spacing w:line="240" w:lineRule="auto"/>
        <w:ind w:right="0"/>
        <w:jc w:val="both"/>
      </w:pPr>
      <w:r>
        <w:rPr/>
        <w:t>满足本公司经营需要，并降低现金流量波动的影响。</w:t>
      </w:r>
    </w:p>
    <w:p>
      <w:pPr>
        <w:pStyle w:val="BodyText"/>
        <w:spacing w:line="240" w:lineRule="auto" w:before="166"/>
        <w:ind w:left="1613" w:right="1033"/>
        <w:jc w:val="left"/>
      </w:pPr>
      <w:r>
        <w:rPr/>
        <w:t>（二）金融资产转移</w:t>
      </w:r>
    </w:p>
    <w:p>
      <w:pPr>
        <w:pStyle w:val="BodyText"/>
        <w:spacing w:line="240" w:lineRule="auto" w:before="164"/>
        <w:ind w:left="1613" w:right="1033"/>
        <w:jc w:val="left"/>
      </w:pPr>
      <w:r>
        <w:rPr/>
        <w:t>本年末，本公司已背书的银行承兑汇票人民币</w:t>
      </w:r>
      <w:r>
        <w:rPr>
          <w:spacing w:val="-60"/>
        </w:rPr>
        <w:t> </w:t>
      </w:r>
      <w:r>
        <w:rPr>
          <w:rFonts w:ascii="Times New Roman" w:hAnsi="Times New Roman" w:cs="Times New Roman" w:eastAsia="Times New Roman" w:hint="default"/>
        </w:rPr>
        <w:t>4,123,091.60 </w:t>
      </w:r>
      <w:r>
        <w:rPr/>
        <w:t>元，商业承兑汇票人民币</w:t>
      </w:r>
    </w:p>
    <w:p>
      <w:pPr>
        <w:pStyle w:val="BodyText"/>
        <w:spacing w:line="326" w:lineRule="auto" w:before="108"/>
        <w:ind w:right="1170"/>
        <w:jc w:val="both"/>
      </w:pPr>
      <w:r>
        <w:rPr>
          <w:rFonts w:ascii="Times New Roman" w:hAnsi="Times New Roman" w:cs="Times New Roman" w:eastAsia="Times New Roman" w:hint="default"/>
        </w:rPr>
        <w:t>920,000.00 </w:t>
      </w:r>
      <w:r>
        <w:rPr/>
        <w:t>元。由于与这些银行承兑汇票相关的主要风险与报酬已转移给了银行，商业承兑 汇票相关的主要风险由出票人承担，且出票人为信用较好的国家电网及下属公司开具，无法 兑付风险较低，因此，本公司终止确认已背书未到期的银行承兑汇票和商业承兑汇票。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2"/>
        <w:spacing w:line="240" w:lineRule="auto"/>
        <w:ind w:left="1133" w:right="0"/>
        <w:jc w:val="both"/>
        <w:rPr>
          <w:b w:val="0"/>
          <w:bCs w:val="0"/>
        </w:rPr>
      </w:pPr>
      <w:bookmarkStart w:name="十一、关联方及关联交易" w:id="334"/>
      <w:bookmarkEnd w:id="334"/>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本企业的子公司情况" w:id="335"/>
      <w:bookmarkEnd w:id="3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3" w:right="1033"/>
        <w:jc w:val="left"/>
      </w:pPr>
      <w:r>
        <w:rPr/>
        <w:t>本企业子公司的情况详见附注九、</w:t>
      </w:r>
      <w:r>
        <w:rPr>
          <w:rFonts w:ascii="Times New Roman" w:hAnsi="Times New Roman" w:cs="Times New Roman" w:eastAsia="Times New Roman" w:hint="default"/>
        </w:rPr>
        <w:t>1  </w:t>
      </w:r>
      <w:r>
        <w:rPr/>
        <w:t>在子公司中的权益。</w:t>
      </w: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2、本企业合营和联营企业情况" w:id="336"/>
      <w:bookmarkEnd w:id="3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4"/>
        <w:rPr>
          <w:rFonts w:ascii="宋体" w:hAnsi="宋体" w:cs="宋体" w:eastAsia="宋体" w:hint="default"/>
          <w:b/>
          <w:bCs/>
          <w:sz w:val="31"/>
          <w:szCs w:val="31"/>
        </w:rPr>
      </w:pPr>
    </w:p>
    <w:p>
      <w:pPr>
        <w:pStyle w:val="BodyText"/>
        <w:spacing w:line="345" w:lineRule="auto" w:before="0"/>
        <w:ind w:left="1613" w:right="1153"/>
        <w:jc w:val="left"/>
      </w:pPr>
      <w:r>
        <w:rPr/>
        <w:t>本企业重要的合营或联营企业详见附注九、</w:t>
      </w:r>
      <w:r>
        <w:rPr>
          <w:rFonts w:ascii="Times New Roman" w:hAnsi="Times New Roman" w:cs="Times New Roman" w:eastAsia="Times New Roman" w:hint="default"/>
        </w:rPr>
        <w:t>2</w:t>
      </w:r>
      <w:r>
        <w:rPr/>
        <w:t>、重要的合营企业或联营企业。 本期与本公司发生关联方交易，或前期与本公司发生关联方交易形成余额的其他合营或</w:t>
      </w:r>
    </w:p>
    <w:p>
      <w:pPr>
        <w:pStyle w:val="BodyText"/>
        <w:spacing w:line="240" w:lineRule="auto" w:before="22"/>
        <w:ind w:right="0"/>
        <w:jc w:val="both"/>
      </w:pPr>
      <w:r>
        <w:rPr/>
        <w:pict>
          <v:group style="position:absolute;margin-left:295.600006pt;margin-top:22.915628pt;width:.5pt;height:17.3pt;mso-position-horizontal-relative:page;mso-position-vertical-relative:paragraph;z-index:-1415560" coordorigin="5912,458" coordsize="10,346">
            <v:group style="position:absolute;left:5912;top:458;width:10;height:20" coordorigin="5912,458" coordsize="10,20">
              <v:shape style="position:absolute;left:5912;top:458;width:10;height:20" coordorigin="5912,458" coordsize="10,20" path="m5912,478l5922,478,5922,458,5912,458,5912,478xe" filled="true" fillcolor="#000000" stroked="false">
                <v:path arrowok="t"/>
                <v:fill type="solid"/>
              </v:shape>
            </v:group>
            <v:group style="position:absolute;left:5912;top:478;width:10;height:20" coordorigin="5912,478" coordsize="10,20">
              <v:shape style="position:absolute;left:5912;top:478;width:10;height:20" coordorigin="5912,478" coordsize="10,20" path="m5912,497l5922,497,5922,478,5912,478,5912,497xe" filled="true" fillcolor="#000000" stroked="false">
                <v:path arrowok="t"/>
                <v:fill type="solid"/>
              </v:shape>
            </v:group>
            <v:group style="position:absolute;left:5912;top:497;width:10;height:20" coordorigin="5912,497" coordsize="10,20">
              <v:shape style="position:absolute;left:5912;top:497;width:10;height:20" coordorigin="5912,497" coordsize="10,20" path="m5912,516l5922,516,5922,497,5912,497,5912,516xe" filled="true" fillcolor="#000000" stroked="false">
                <v:path arrowok="t"/>
                <v:fill type="solid"/>
              </v:shape>
            </v:group>
            <v:group style="position:absolute;left:5912;top:516;width:10;height:20" coordorigin="5912,516" coordsize="10,20">
              <v:shape style="position:absolute;left:5912;top:516;width:10;height:20" coordorigin="5912,516" coordsize="10,20" path="m5912,535l5922,535,5922,516,5912,516,5912,535xe" filled="true" fillcolor="#000000" stroked="false">
                <v:path arrowok="t"/>
                <v:fill type="solid"/>
              </v:shape>
            </v:group>
            <v:group style="position:absolute;left:5912;top:535;width:10;height:20" coordorigin="5912,535" coordsize="10,20">
              <v:shape style="position:absolute;left:5912;top:535;width:10;height:20" coordorigin="5912,535" coordsize="10,20" path="m5912,554l5922,554,5922,535,5912,535,5912,554xe" filled="true" fillcolor="#000000" stroked="false">
                <v:path arrowok="t"/>
                <v:fill type="solid"/>
              </v:shape>
            </v:group>
            <v:group style="position:absolute;left:5912;top:554;width:10;height:20" coordorigin="5912,554" coordsize="10,20">
              <v:shape style="position:absolute;left:5912;top:554;width:10;height:20" coordorigin="5912,554" coordsize="10,20" path="m5912,574l5922,574,5922,554,5912,554,5912,574xe" filled="true" fillcolor="#000000" stroked="false">
                <v:path arrowok="t"/>
                <v:fill type="solid"/>
              </v:shape>
            </v:group>
            <v:group style="position:absolute;left:5912;top:574;width:10;height:20" coordorigin="5912,574" coordsize="10,20">
              <v:shape style="position:absolute;left:5912;top:574;width:10;height:20" coordorigin="5912,574" coordsize="10,20" path="m5912,593l5922,593,5922,574,5912,574,5912,593xe" filled="true" fillcolor="#000000" stroked="false">
                <v:path arrowok="t"/>
                <v:fill type="solid"/>
              </v:shape>
            </v:group>
            <v:group style="position:absolute;left:5912;top:593;width:10;height:20" coordorigin="5912,593" coordsize="10,20">
              <v:shape style="position:absolute;left:5912;top:593;width:10;height:20" coordorigin="5912,593" coordsize="10,20" path="m5912,612l5922,612,5922,593,5912,593,5912,612xe" filled="true" fillcolor="#000000" stroked="false">
                <v:path arrowok="t"/>
                <v:fill type="solid"/>
              </v:shape>
            </v:group>
            <v:group style="position:absolute;left:5912;top:612;width:10;height:20" coordorigin="5912,612" coordsize="10,20">
              <v:shape style="position:absolute;left:5912;top:612;width:10;height:20" coordorigin="5912,612" coordsize="10,20" path="m5912,631l5922,631,5922,612,5912,612,5912,631xe" filled="true" fillcolor="#000000" stroked="false">
                <v:path arrowok="t"/>
                <v:fill type="solid"/>
              </v:shape>
            </v:group>
            <v:group style="position:absolute;left:5912;top:631;width:10;height:20" coordorigin="5912,631" coordsize="10,20">
              <v:shape style="position:absolute;left:5912;top:631;width:10;height:20" coordorigin="5912,631" coordsize="10,20" path="m5912,650l5922,650,5922,631,5912,631,5912,650xe" filled="true" fillcolor="#000000" stroked="false">
                <v:path arrowok="t"/>
                <v:fill type="solid"/>
              </v:shape>
            </v:group>
            <v:group style="position:absolute;left:5912;top:650;width:10;height:20" coordorigin="5912,650" coordsize="10,20">
              <v:shape style="position:absolute;left:5912;top:650;width:10;height:20" coordorigin="5912,650" coordsize="10,20" path="m5912,670l5922,670,5922,650,5912,650,5912,670xe" filled="true" fillcolor="#000000" stroked="false">
                <v:path arrowok="t"/>
                <v:fill type="solid"/>
              </v:shape>
            </v:group>
            <v:group style="position:absolute;left:5912;top:670;width:10;height:20" coordorigin="5912,670" coordsize="10,20">
              <v:shape style="position:absolute;left:5912;top:670;width:10;height:20" coordorigin="5912,670" coordsize="10,20" path="m5912,689l5922,689,5922,670,5912,670,5912,689xe" filled="true" fillcolor="#000000" stroked="false">
                <v:path arrowok="t"/>
                <v:fill type="solid"/>
              </v:shape>
            </v:group>
            <v:group style="position:absolute;left:5912;top:689;width:10;height:20" coordorigin="5912,689" coordsize="10,20">
              <v:shape style="position:absolute;left:5912;top:689;width:10;height:20" coordorigin="5912,689" coordsize="10,20" path="m5912,708l5922,708,5922,689,5912,689,5912,708xe" filled="true" fillcolor="#000000" stroked="false">
                <v:path arrowok="t"/>
                <v:fill type="solid"/>
              </v:shape>
            </v:group>
            <v:group style="position:absolute;left:5912;top:708;width:10;height:20" coordorigin="5912,708" coordsize="10,20">
              <v:shape style="position:absolute;left:5912;top:708;width:10;height:20" coordorigin="5912,708" coordsize="10,20" path="m5912,727l5922,727,5922,708,5912,708,5912,727xe" filled="true" fillcolor="#000000" stroked="false">
                <v:path arrowok="t"/>
                <v:fill type="solid"/>
              </v:shape>
            </v:group>
            <v:group style="position:absolute;left:5912;top:727;width:10;height:20" coordorigin="5912,727" coordsize="10,20">
              <v:shape style="position:absolute;left:5912;top:727;width:10;height:20" coordorigin="5912,727" coordsize="10,20" path="m5912,746l5922,746,5922,727,5912,727,5912,746xe" filled="true" fillcolor="#000000" stroked="false">
                <v:path arrowok="t"/>
                <v:fill type="solid"/>
              </v:shape>
            </v:group>
            <v:group style="position:absolute;left:5912;top:746;width:10;height:20" coordorigin="5912,746" coordsize="10,20">
              <v:shape style="position:absolute;left:5912;top:746;width:10;height:20" coordorigin="5912,746" coordsize="10,20" path="m5912,766l5922,766,5922,746,5912,746,5912,766xe" filled="true" fillcolor="#000000" stroked="false">
                <v:path arrowok="t"/>
                <v:fill type="solid"/>
              </v:shape>
            </v:group>
            <v:group style="position:absolute;left:5912;top:766;width:10;height:20" coordorigin="5912,766" coordsize="10,20">
              <v:shape style="position:absolute;left:5912;top:766;width:10;height:20" coordorigin="5912,766" coordsize="10,20" path="m5912,785l5922,785,5922,766,5912,766,5912,785xe" filled="true" fillcolor="#000000" stroked="false">
                <v:path arrowok="t"/>
                <v:fill type="solid"/>
              </v:shape>
            </v:group>
            <v:group style="position:absolute;left:5912;top:785;width:10;height:20" coordorigin="5912,785" coordsize="10,20">
              <v:shape style="position:absolute;left:5912;top:785;width:10;height:20" coordorigin="5912,785" coordsize="10,20" path="m5912,804l5922,804,5922,785,5912,785,5912,804xe" filled="true" fillcolor="#000000" stroked="false">
                <v:path arrowok="t"/>
                <v:fill type="solid"/>
              </v:shape>
            </v:group>
            <w10:wrap type="none"/>
          </v:group>
        </w:pict>
      </w:r>
      <w:r>
        <w:rPr/>
        <w:t>联营企业情况如下：</w:t>
      </w:r>
    </w:p>
    <w:p>
      <w:pPr>
        <w:spacing w:line="240" w:lineRule="auto" w:before="10"/>
        <w:rPr>
          <w:rFonts w:ascii="宋体" w:hAnsi="宋体" w:cs="宋体" w:eastAsia="宋体" w:hint="default"/>
          <w:sz w:val="6"/>
          <w:szCs w:val="6"/>
        </w:rPr>
      </w:pPr>
    </w:p>
    <w:tbl>
      <w:tblPr>
        <w:tblW w:w="0" w:type="auto"/>
        <w:jc w:val="left"/>
        <w:tblInd w:w="1124" w:type="dxa"/>
        <w:tblLayout w:type="fixed"/>
        <w:tblCellMar>
          <w:top w:w="0" w:type="dxa"/>
          <w:left w:w="0" w:type="dxa"/>
          <w:bottom w:w="0" w:type="dxa"/>
          <w:right w:w="0" w:type="dxa"/>
        </w:tblCellMar>
        <w:tblLook w:val="01E0"/>
      </w:tblPr>
      <w:tblGrid>
        <w:gridCol w:w="4940"/>
        <w:gridCol w:w="4628"/>
      </w:tblGrid>
      <w:tr>
        <w:trPr>
          <w:trHeight w:val="402" w:hRule="exact"/>
        </w:trPr>
        <w:tc>
          <w:tcPr>
            <w:tcW w:w="4940"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1445"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4778"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4"/>
                  <wp:effectExtent l="0" t="0" r="0" b="0"/>
                  <wp:docPr id="3417" name="image546.png" descr=""/>
                  <wp:cNvGraphicFramePr>
                    <a:graphicFrameLocks noChangeAspect="1"/>
                  </wp:cNvGraphicFramePr>
                  <a:graphic>
                    <a:graphicData uri="http://schemas.openxmlformats.org/drawingml/2006/picture">
                      <pic:pic>
                        <pic:nvPicPr>
                          <pic:cNvPr id="3418" name="image546.png"/>
                          <pic:cNvPicPr/>
                        </pic:nvPicPr>
                        <pic:blipFill>
                          <a:blip r:embed="rId599" cstate="print"/>
                          <a:stretch>
                            <a:fillRect/>
                          </a:stretch>
                        </pic:blipFill>
                        <pic:spPr>
                          <a:xfrm>
                            <a:off x="0" y="0"/>
                            <a:ext cx="6095" cy="5334"/>
                          </a:xfrm>
                          <a:prstGeom prst="rect">
                            <a:avLst/>
                          </a:prstGeom>
                        </pic:spPr>
                      </pic:pic>
                    </a:graphicData>
                  </a:graphic>
                </wp:inline>
              </w:drawing>
            </w:r>
            <w:r>
              <w:rPr>
                <w:rFonts w:ascii="宋体" w:hAnsi="宋体" w:cs="宋体" w:eastAsia="宋体" w:hint="default"/>
                <w:sz w:val="2"/>
                <w:szCs w:val="2"/>
              </w:rPr>
            </w:r>
          </w:p>
        </w:tc>
        <w:tc>
          <w:tcPr>
            <w:tcW w:w="462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157"/>
              <w:jc w:val="center"/>
              <w:rPr>
                <w:rFonts w:ascii="宋体" w:hAnsi="宋体" w:cs="宋体" w:eastAsia="宋体" w:hint="default"/>
                <w:sz w:val="21"/>
                <w:szCs w:val="21"/>
              </w:rPr>
            </w:pPr>
            <w:r>
              <w:rPr>
                <w:rFonts w:ascii="宋体" w:hAnsi="宋体" w:cs="宋体" w:eastAsia="宋体" w:hint="default"/>
                <w:sz w:val="21"/>
                <w:szCs w:val="21"/>
              </w:rPr>
              <w:t>与本企业关系</w:t>
            </w:r>
          </w:p>
        </w:tc>
      </w:tr>
    </w:tbl>
    <w:p>
      <w:pPr>
        <w:spacing w:line="240" w:lineRule="auto" w:before="3"/>
        <w:rPr>
          <w:rFonts w:ascii="宋体" w:hAnsi="宋体" w:cs="宋体" w:eastAsia="宋体" w:hint="default"/>
          <w:sz w:val="6"/>
          <w:szCs w:val="6"/>
        </w:rPr>
      </w:pPr>
    </w:p>
    <w:p>
      <w:pPr>
        <w:pStyle w:val="BodyText"/>
        <w:spacing w:line="240" w:lineRule="auto"/>
        <w:ind w:left="155" w:right="7871"/>
        <w:jc w:val="center"/>
      </w:pPr>
      <w:r>
        <w:rPr/>
        <w:t>其他说明</w:t>
      </w:r>
    </w:p>
    <w:p>
      <w:pPr>
        <w:spacing w:line="240" w:lineRule="auto" w:before="12"/>
        <w:rPr>
          <w:rFonts w:ascii="宋体" w:hAnsi="宋体" w:cs="宋体" w:eastAsia="宋体" w:hint="default"/>
          <w:sz w:val="25"/>
          <w:szCs w:val="25"/>
        </w:rPr>
      </w:pPr>
    </w:p>
    <w:p>
      <w:pPr>
        <w:spacing w:before="0"/>
        <w:ind w:left="26" w:right="7871" w:firstLine="0"/>
        <w:jc w:val="center"/>
        <w:rPr>
          <w:rFonts w:ascii="宋体" w:hAnsi="宋体" w:cs="宋体" w:eastAsia="宋体" w:hint="default"/>
          <w:sz w:val="21"/>
          <w:szCs w:val="21"/>
        </w:rPr>
      </w:pPr>
      <w:bookmarkStart w:name="3、其他关联方情况" w:id="337"/>
      <w:bookmarkEnd w:id="3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68"/>
        <w:gridCol w:w="5601"/>
      </w:tblGrid>
      <w:tr>
        <w:trPr>
          <w:trHeight w:val="402" w:hRule="exact"/>
        </w:trPr>
        <w:tc>
          <w:tcPr>
            <w:tcW w:w="39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655"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601"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5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2" w:hRule="exact"/>
        </w:trPr>
        <w:tc>
          <w:tcPr>
            <w:tcW w:w="3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四川宏业电力集团有限公司</w:t>
            </w:r>
          </w:p>
        </w:tc>
        <w:tc>
          <w:tcPr>
            <w:tcW w:w="5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42" w:right="0"/>
              <w:jc w:val="left"/>
              <w:rPr>
                <w:rFonts w:ascii="宋体" w:hAnsi="宋体" w:cs="宋体" w:eastAsia="宋体" w:hint="default"/>
                <w:sz w:val="21"/>
                <w:szCs w:val="21"/>
              </w:rPr>
            </w:pPr>
            <w:r>
              <w:rPr>
                <w:rFonts w:ascii="宋体" w:hAnsi="宋体" w:cs="宋体" w:eastAsia="宋体" w:hint="default"/>
                <w:sz w:val="21"/>
                <w:szCs w:val="21"/>
              </w:rPr>
              <w:t>子公司参股股东</w:t>
            </w:r>
          </w:p>
        </w:tc>
      </w:tr>
      <w:tr>
        <w:trPr>
          <w:trHeight w:val="402" w:hRule="exact"/>
        </w:trPr>
        <w:tc>
          <w:tcPr>
            <w:tcW w:w="3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胡明云</w:t>
            </w:r>
          </w:p>
        </w:tc>
        <w:tc>
          <w:tcPr>
            <w:tcW w:w="5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42" w:right="0"/>
              <w:jc w:val="left"/>
              <w:rPr>
                <w:rFonts w:ascii="宋体" w:hAnsi="宋体" w:cs="宋体" w:eastAsia="宋体" w:hint="default"/>
                <w:sz w:val="21"/>
                <w:szCs w:val="21"/>
              </w:rPr>
            </w:pPr>
            <w:r>
              <w:rPr>
                <w:rFonts w:ascii="宋体" w:hAnsi="宋体" w:cs="宋体" w:eastAsia="宋体" w:hint="default"/>
                <w:sz w:val="21"/>
                <w:szCs w:val="21"/>
              </w:rPr>
              <w:t>子公司参股股东</w:t>
            </w:r>
          </w:p>
        </w:tc>
      </w:tr>
      <w:tr>
        <w:trPr>
          <w:trHeight w:val="402" w:hRule="exact"/>
        </w:trPr>
        <w:tc>
          <w:tcPr>
            <w:tcW w:w="3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芮双印</w:t>
            </w:r>
          </w:p>
        </w:tc>
        <w:tc>
          <w:tcPr>
            <w:tcW w:w="5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42" w:right="0"/>
              <w:jc w:val="left"/>
              <w:rPr>
                <w:rFonts w:ascii="宋体" w:hAnsi="宋体" w:cs="宋体" w:eastAsia="宋体" w:hint="default"/>
                <w:sz w:val="21"/>
                <w:szCs w:val="21"/>
              </w:rPr>
            </w:pPr>
            <w:r>
              <w:rPr>
                <w:rFonts w:ascii="宋体" w:hAnsi="宋体" w:cs="宋体" w:eastAsia="宋体" w:hint="default"/>
                <w:sz w:val="21"/>
                <w:szCs w:val="21"/>
              </w:rPr>
              <w:t>子公司参股股东</w:t>
            </w:r>
          </w:p>
        </w:tc>
      </w:tr>
      <w:tr>
        <w:trPr>
          <w:trHeight w:val="402" w:hRule="exact"/>
        </w:trPr>
        <w:tc>
          <w:tcPr>
            <w:tcW w:w="3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李进华</w:t>
            </w:r>
          </w:p>
        </w:tc>
        <w:tc>
          <w:tcPr>
            <w:tcW w:w="5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42" w:right="0"/>
              <w:jc w:val="left"/>
              <w:rPr>
                <w:rFonts w:ascii="宋体" w:hAnsi="宋体" w:cs="宋体" w:eastAsia="宋体" w:hint="default"/>
                <w:sz w:val="21"/>
                <w:szCs w:val="21"/>
              </w:rPr>
            </w:pPr>
            <w:r>
              <w:rPr>
                <w:rFonts w:ascii="宋体" w:hAnsi="宋体" w:cs="宋体" w:eastAsia="宋体" w:hint="default"/>
                <w:sz w:val="21"/>
                <w:szCs w:val="21"/>
              </w:rPr>
              <w:t>子公司参股股东</w:t>
            </w:r>
          </w:p>
        </w:tc>
      </w:tr>
      <w:tr>
        <w:trPr>
          <w:trHeight w:val="402" w:hRule="exact"/>
        </w:trPr>
        <w:tc>
          <w:tcPr>
            <w:tcW w:w="3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合肥禾沃商贸有限公司</w:t>
            </w:r>
          </w:p>
        </w:tc>
        <w:tc>
          <w:tcPr>
            <w:tcW w:w="5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42" w:right="0"/>
              <w:jc w:val="left"/>
              <w:rPr>
                <w:rFonts w:ascii="宋体" w:hAnsi="宋体" w:cs="宋体" w:eastAsia="宋体" w:hint="default"/>
                <w:sz w:val="21"/>
                <w:szCs w:val="21"/>
              </w:rPr>
            </w:pPr>
            <w:r>
              <w:rPr>
                <w:rFonts w:ascii="宋体" w:hAnsi="宋体" w:cs="宋体" w:eastAsia="宋体" w:hint="default"/>
                <w:sz w:val="21"/>
                <w:szCs w:val="21"/>
              </w:rPr>
              <w:t>子公司联营企业</w:t>
            </w:r>
          </w:p>
          <w:p>
            <w:pPr>
              <w:pStyle w:val="TableParagraph"/>
              <w:spacing w:line="240" w:lineRule="auto" w:before="5"/>
              <w:ind w:right="0"/>
              <w:jc w:val="left"/>
              <w:rPr>
                <w:rFonts w:ascii="宋体" w:hAnsi="宋体" w:cs="宋体" w:eastAsia="宋体" w:hint="default"/>
                <w:b/>
                <w:bCs/>
                <w:sz w:val="6"/>
                <w:szCs w:val="6"/>
              </w:rPr>
            </w:pPr>
          </w:p>
          <w:p>
            <w:pPr>
              <w:pStyle w:val="TableParagraph"/>
              <w:spacing w:line="20" w:lineRule="exact"/>
              <w:ind w:left="810"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19" name="image547.png" descr=""/>
                  <wp:cNvGraphicFramePr>
                    <a:graphicFrameLocks noChangeAspect="1"/>
                  </wp:cNvGraphicFramePr>
                  <a:graphic>
                    <a:graphicData uri="http://schemas.openxmlformats.org/drawingml/2006/picture">
                      <pic:pic>
                        <pic:nvPicPr>
                          <pic:cNvPr id="3420" name="image547.png"/>
                          <pic:cNvPicPr/>
                        </pic:nvPicPr>
                        <pic:blipFill>
                          <a:blip r:embed="rId600"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bl>
    <w:p>
      <w:pPr>
        <w:spacing w:before="46"/>
        <w:ind w:left="1134" w:right="1033" w:firstLine="0"/>
        <w:jc w:val="left"/>
        <w:rPr>
          <w:rFonts w:ascii="宋体" w:hAnsi="宋体" w:cs="宋体" w:eastAsia="宋体" w:hint="default"/>
          <w:sz w:val="18"/>
          <w:szCs w:val="18"/>
        </w:rPr>
      </w:pPr>
      <w:r>
        <w:rPr/>
        <w:pict>
          <v:group style="position:absolute;margin-left:295.600006pt;margin-top:-119.908234pt;width:.5pt;height:117.8pt;mso-position-horizontal-relative:page;mso-position-vertical-relative:paragraph;z-index:-1415536" coordorigin="5912,-2398" coordsize="10,2356">
            <v:group style="position:absolute;left:5912;top:-2398;width:10;height:20" coordorigin="5912,-2398" coordsize="10,20">
              <v:shape style="position:absolute;left:5912;top:-2398;width:10;height:20" coordorigin="5912,-2398" coordsize="10,20" path="m5912,-2379l5922,-2379,5922,-2398,5912,-2398,5912,-2379xe" filled="true" fillcolor="#000000" stroked="false">
                <v:path arrowok="t"/>
                <v:fill type="solid"/>
              </v:shape>
            </v:group>
            <v:group style="position:absolute;left:5912;top:-2379;width:10;height:20" coordorigin="5912,-2379" coordsize="10,20">
              <v:shape style="position:absolute;left:5912;top:-2379;width:10;height:20" coordorigin="5912,-2379" coordsize="10,20" path="m5912,-2360l5922,-2360,5922,-2379,5912,-2379,5912,-2360xe" filled="true" fillcolor="#000000" stroked="false">
                <v:path arrowok="t"/>
                <v:fill type="solid"/>
              </v:shape>
            </v:group>
            <v:group style="position:absolute;left:5912;top:-2360;width:10;height:20" coordorigin="5912,-2360" coordsize="10,20">
              <v:shape style="position:absolute;left:5912;top:-2360;width:10;height:20" coordorigin="5912,-2360" coordsize="10,20" path="m5912,-2341l5922,-2341,5922,-2360,5912,-2360,5912,-2341xe" filled="true" fillcolor="#000000" stroked="false">
                <v:path arrowok="t"/>
                <v:fill type="solid"/>
              </v:shape>
            </v:group>
            <v:group style="position:absolute;left:5912;top:-2341;width:10;height:20" coordorigin="5912,-2341" coordsize="10,20">
              <v:shape style="position:absolute;left:5912;top:-2341;width:10;height:20" coordorigin="5912,-2341" coordsize="10,20" path="m5912,-2321l5922,-2321,5922,-2341,5912,-2341,5912,-2321xe" filled="true" fillcolor="#000000" stroked="false">
                <v:path arrowok="t"/>
                <v:fill type="solid"/>
              </v:shape>
            </v:group>
            <v:group style="position:absolute;left:5912;top:-2321;width:10;height:20" coordorigin="5912,-2321" coordsize="10,20">
              <v:shape style="position:absolute;left:5912;top:-2321;width:10;height:20" coordorigin="5912,-2321" coordsize="10,20" path="m5912,-2302l5922,-2302,5922,-2321,5912,-2321,5912,-2302xe" filled="true" fillcolor="#000000" stroked="false">
                <v:path arrowok="t"/>
                <v:fill type="solid"/>
              </v:shape>
            </v:group>
            <v:group style="position:absolute;left:5912;top:-2302;width:10;height:20" coordorigin="5912,-2302" coordsize="10,20">
              <v:shape style="position:absolute;left:5912;top:-2302;width:10;height:20" coordorigin="5912,-2302" coordsize="10,20" path="m5912,-2283l5922,-2283,5922,-2302,5912,-2302,5912,-2283xe" filled="true" fillcolor="#000000" stroked="false">
                <v:path arrowok="t"/>
                <v:fill type="solid"/>
              </v:shape>
            </v:group>
            <v:group style="position:absolute;left:5912;top:-2283;width:10;height:20" coordorigin="5912,-2283" coordsize="10,20">
              <v:shape style="position:absolute;left:5912;top:-2283;width:10;height:20" coordorigin="5912,-2283" coordsize="10,20" path="m5912,-2264l5922,-2264,5922,-2283,5912,-2283,5912,-2264xe" filled="true" fillcolor="#000000" stroked="false">
                <v:path arrowok="t"/>
                <v:fill type="solid"/>
              </v:shape>
            </v:group>
            <v:group style="position:absolute;left:5912;top:-2264;width:10;height:20" coordorigin="5912,-2264" coordsize="10,20">
              <v:shape style="position:absolute;left:5912;top:-2264;width:10;height:20" coordorigin="5912,-2264" coordsize="10,20" path="m5912,-2245l5922,-2245,5922,-2264,5912,-2264,5912,-2245xe" filled="true" fillcolor="#000000" stroked="false">
                <v:path arrowok="t"/>
                <v:fill type="solid"/>
              </v:shape>
            </v:group>
            <v:group style="position:absolute;left:5912;top:-2245;width:10;height:20" coordorigin="5912,-2245" coordsize="10,20">
              <v:shape style="position:absolute;left:5912;top:-2245;width:10;height:20" coordorigin="5912,-2245" coordsize="10,20" path="m5912,-2225l5922,-2225,5922,-2245,5912,-2245,5912,-2225xe" filled="true" fillcolor="#000000" stroked="false">
                <v:path arrowok="t"/>
                <v:fill type="solid"/>
              </v:shape>
            </v:group>
            <v:group style="position:absolute;left:5912;top:-2225;width:10;height:20" coordorigin="5912,-2225" coordsize="10,20">
              <v:shape style="position:absolute;left:5912;top:-2225;width:10;height:20" coordorigin="5912,-2225" coordsize="10,20" path="m5912,-2206l5922,-2206,5922,-2225,5912,-2225,5912,-2206xe" filled="true" fillcolor="#000000" stroked="false">
                <v:path arrowok="t"/>
                <v:fill type="solid"/>
              </v:shape>
            </v:group>
            <v:group style="position:absolute;left:5912;top:-2206;width:10;height:20" coordorigin="5912,-2206" coordsize="10,20">
              <v:shape style="position:absolute;left:5912;top:-2206;width:10;height:20" coordorigin="5912,-2206" coordsize="10,20" path="m5912,-2187l5922,-2187,5922,-2206,5912,-2206,5912,-2187xe" filled="true" fillcolor="#000000" stroked="false">
                <v:path arrowok="t"/>
                <v:fill type="solid"/>
              </v:shape>
            </v:group>
            <v:group style="position:absolute;left:5912;top:-2187;width:10;height:20" coordorigin="5912,-2187" coordsize="10,20">
              <v:shape style="position:absolute;left:5912;top:-2187;width:10;height:20" coordorigin="5912,-2187" coordsize="10,20" path="m5912,-2168l5922,-2168,5922,-2187,5912,-2187,5912,-2168xe" filled="true" fillcolor="#000000" stroked="false">
                <v:path arrowok="t"/>
                <v:fill type="solid"/>
              </v:shape>
            </v:group>
            <v:group style="position:absolute;left:5912;top:-2168;width:10;height:20" coordorigin="5912,-2168" coordsize="10,20">
              <v:shape style="position:absolute;left:5912;top:-2168;width:10;height:20" coordorigin="5912,-2168" coordsize="10,20" path="m5912,-2149l5922,-2149,5922,-2168,5912,-2168,5912,-2149xe" filled="true" fillcolor="#000000" stroked="false">
                <v:path arrowok="t"/>
                <v:fill type="solid"/>
              </v:shape>
            </v:group>
            <v:group style="position:absolute;left:5912;top:-2149;width:10;height:20" coordorigin="5912,-2149" coordsize="10,20">
              <v:shape style="position:absolute;left:5912;top:-2149;width:10;height:20" coordorigin="5912,-2149" coordsize="10,20" path="m5912,-2129l5922,-2129,5922,-2149,5912,-2149,5912,-2129xe" filled="true" fillcolor="#000000" stroked="false">
                <v:path arrowok="t"/>
                <v:fill type="solid"/>
              </v:shape>
            </v:group>
            <v:group style="position:absolute;left:5912;top:-2129;width:10;height:20" coordorigin="5912,-2129" coordsize="10,20">
              <v:shape style="position:absolute;left:5912;top:-2129;width:10;height:20" coordorigin="5912,-2129" coordsize="10,20" path="m5912,-2110l5922,-2110,5922,-2129,5912,-2129,5912,-2110xe" filled="true" fillcolor="#000000" stroked="false">
                <v:path arrowok="t"/>
                <v:fill type="solid"/>
              </v:shape>
            </v:group>
            <v:group style="position:absolute;left:5912;top:-2110;width:10;height:20" coordorigin="5912,-2110" coordsize="10,20">
              <v:shape style="position:absolute;left:5912;top:-2110;width:10;height:20" coordorigin="5912,-2110" coordsize="10,20" path="m5912,-2091l5922,-2091,5922,-2110,5912,-2110,5912,-2091xe" filled="true" fillcolor="#000000" stroked="false">
                <v:path arrowok="t"/>
                <v:fill type="solid"/>
              </v:shape>
            </v:group>
            <v:group style="position:absolute;left:5912;top:-2091;width:10;height:20" coordorigin="5912,-2091" coordsize="10,20">
              <v:shape style="position:absolute;left:5912;top:-2091;width:10;height:20" coordorigin="5912,-2091" coordsize="10,20" path="m5912,-2072l5922,-2072,5922,-2091,5912,-2091,5912,-2072xe" filled="true" fillcolor="#000000" stroked="false">
                <v:path arrowok="t"/>
                <v:fill type="solid"/>
              </v:shape>
            </v:group>
            <v:group style="position:absolute;left:5912;top:-2072;width:10;height:20" coordorigin="5912,-2072" coordsize="10,20">
              <v:shape style="position:absolute;left:5912;top:-2072;width:10;height:20" coordorigin="5912,-2072" coordsize="10,20" path="m5912,-2053l5922,-2053,5922,-2072,5912,-2072,5912,-2053xe" filled="true" fillcolor="#000000" stroked="false">
                <v:path arrowok="t"/>
                <v:fill type="solid"/>
              </v:shape>
              <v:shape style="position:absolute;left:5912;top:-2033;width:10;height:8" type="#_x0000_t75" stroked="false">
                <v:imagedata r:id="rId601" o:title=""/>
              </v:shape>
            </v:group>
            <v:group style="position:absolute;left:5912;top:-1996;width:10;height:20" coordorigin="5912,-1996" coordsize="10,20">
              <v:shape style="position:absolute;left:5912;top:-1996;width:10;height:20" coordorigin="5912,-1996" coordsize="10,20" path="m5912,-1977l5922,-1977,5922,-1996,5912,-1996,5912,-1977xe" filled="true" fillcolor="#000000" stroked="false">
                <v:path arrowok="t"/>
                <v:fill type="solid"/>
              </v:shape>
            </v:group>
            <v:group style="position:absolute;left:5912;top:-1977;width:10;height:20" coordorigin="5912,-1977" coordsize="10,20">
              <v:shape style="position:absolute;left:5912;top:-1977;width:10;height:20" coordorigin="5912,-1977" coordsize="10,20" path="m5912,-1958l5922,-1958,5922,-1977,5912,-1977,5912,-1958xe" filled="true" fillcolor="#000000" stroked="false">
                <v:path arrowok="t"/>
                <v:fill type="solid"/>
              </v:shape>
            </v:group>
            <v:group style="position:absolute;left:5912;top:-1958;width:10;height:20" coordorigin="5912,-1958" coordsize="10,20">
              <v:shape style="position:absolute;left:5912;top:-1958;width:10;height:20" coordorigin="5912,-1958" coordsize="10,20" path="m5912,-1939l5922,-1939,5922,-1958,5912,-1958,5912,-1939xe" filled="true" fillcolor="#000000" stroked="false">
                <v:path arrowok="t"/>
                <v:fill type="solid"/>
              </v:shape>
            </v:group>
            <v:group style="position:absolute;left:5912;top:-1939;width:10;height:20" coordorigin="5912,-1939" coordsize="10,20">
              <v:shape style="position:absolute;left:5912;top:-1939;width:10;height:20" coordorigin="5912,-1939" coordsize="10,20" path="m5912,-1919l5922,-1919,5922,-1939,5912,-1939,5912,-1919xe" filled="true" fillcolor="#000000" stroked="false">
                <v:path arrowok="t"/>
                <v:fill type="solid"/>
              </v:shape>
            </v:group>
            <v:group style="position:absolute;left:5912;top:-1919;width:10;height:20" coordorigin="5912,-1919" coordsize="10,20">
              <v:shape style="position:absolute;left:5912;top:-1919;width:10;height:20" coordorigin="5912,-1919" coordsize="10,20" path="m5912,-1900l5922,-1900,5922,-1919,5912,-1919,5912,-1900xe" filled="true" fillcolor="#000000" stroked="false">
                <v:path arrowok="t"/>
                <v:fill type="solid"/>
              </v:shape>
            </v:group>
            <v:group style="position:absolute;left:5912;top:-1900;width:10;height:20" coordorigin="5912,-1900" coordsize="10,20">
              <v:shape style="position:absolute;left:5912;top:-1900;width:10;height:20" coordorigin="5912,-1900" coordsize="10,20" path="m5912,-1881l5922,-1881,5922,-1900,5912,-1900,5912,-1881xe" filled="true" fillcolor="#000000" stroked="false">
                <v:path arrowok="t"/>
                <v:fill type="solid"/>
              </v:shape>
            </v:group>
            <v:group style="position:absolute;left:5912;top:-1881;width:10;height:20" coordorigin="5912,-1881" coordsize="10,20">
              <v:shape style="position:absolute;left:5912;top:-1881;width:10;height:20" coordorigin="5912,-1881" coordsize="10,20" path="m5912,-1862l5922,-1862,5922,-1881,5912,-1881,5912,-1862xe" filled="true" fillcolor="#000000" stroked="false">
                <v:path arrowok="t"/>
                <v:fill type="solid"/>
              </v:shape>
            </v:group>
            <v:group style="position:absolute;left:5912;top:-1862;width:10;height:20" coordorigin="5912,-1862" coordsize="10,20">
              <v:shape style="position:absolute;left:5912;top:-1862;width:10;height:20" coordorigin="5912,-1862" coordsize="10,20" path="m5912,-1843l5922,-1843,5922,-1862,5912,-1862,5912,-1843xe" filled="true" fillcolor="#000000" stroked="false">
                <v:path arrowok="t"/>
                <v:fill type="solid"/>
              </v:shape>
            </v:group>
            <v:group style="position:absolute;left:5912;top:-1843;width:10;height:20" coordorigin="5912,-1843" coordsize="10,20">
              <v:shape style="position:absolute;left:5912;top:-1843;width:10;height:20" coordorigin="5912,-1843" coordsize="10,20" path="m5912,-1823l5922,-1823,5922,-1843,5912,-1843,5912,-1823xe" filled="true" fillcolor="#000000" stroked="false">
                <v:path arrowok="t"/>
                <v:fill type="solid"/>
              </v:shape>
            </v:group>
            <v:group style="position:absolute;left:5912;top:-1823;width:10;height:20" coordorigin="5912,-1823" coordsize="10,20">
              <v:shape style="position:absolute;left:5912;top:-1823;width:10;height:20" coordorigin="5912,-1823" coordsize="10,20" path="m5912,-1804l5922,-1804,5922,-1823,5912,-1823,5912,-1804xe" filled="true" fillcolor="#000000" stroked="false">
                <v:path arrowok="t"/>
                <v:fill type="solid"/>
              </v:shape>
            </v:group>
            <v:group style="position:absolute;left:5912;top:-1804;width:10;height:20" coordorigin="5912,-1804" coordsize="10,20">
              <v:shape style="position:absolute;left:5912;top:-1804;width:10;height:20" coordorigin="5912,-1804" coordsize="10,20" path="m5912,-1785l5922,-1785,5922,-1804,5912,-1804,5912,-1785xe" filled="true" fillcolor="#000000" stroked="false">
                <v:path arrowok="t"/>
                <v:fill type="solid"/>
              </v:shape>
            </v:group>
            <v:group style="position:absolute;left:5912;top:-1785;width:10;height:20" coordorigin="5912,-1785" coordsize="10,20">
              <v:shape style="position:absolute;left:5912;top:-1785;width:10;height:20" coordorigin="5912,-1785" coordsize="10,20" path="m5912,-1766l5922,-1766,5922,-1785,5912,-1785,5912,-1766xe" filled="true" fillcolor="#000000" stroked="false">
                <v:path arrowok="t"/>
                <v:fill type="solid"/>
              </v:shape>
            </v:group>
            <v:group style="position:absolute;left:5912;top:-1766;width:10;height:20" coordorigin="5912,-1766" coordsize="10,20">
              <v:shape style="position:absolute;left:5912;top:-1766;width:10;height:20" coordorigin="5912,-1766" coordsize="10,20" path="m5912,-1747l5922,-1747,5922,-1766,5912,-1766,5912,-1747xe" filled="true" fillcolor="#000000" stroked="false">
                <v:path arrowok="t"/>
                <v:fill type="solid"/>
              </v:shape>
            </v:group>
            <v:group style="position:absolute;left:5912;top:-1747;width:10;height:20" coordorigin="5912,-1747" coordsize="10,20">
              <v:shape style="position:absolute;left:5912;top:-1747;width:10;height:20" coordorigin="5912,-1747" coordsize="10,20" path="m5912,-1727l5922,-1727,5922,-1747,5912,-1747,5912,-1727xe" filled="true" fillcolor="#000000" stroked="false">
                <v:path arrowok="t"/>
                <v:fill type="solid"/>
              </v:shape>
            </v:group>
            <v:group style="position:absolute;left:5912;top:-1727;width:10;height:20" coordorigin="5912,-1727" coordsize="10,20">
              <v:shape style="position:absolute;left:5912;top:-1727;width:10;height:20" coordorigin="5912,-1727" coordsize="10,20" path="m5912,-1708l5922,-1708,5922,-1727,5912,-1727,5912,-1708xe" filled="true" fillcolor="#000000" stroked="false">
                <v:path arrowok="t"/>
                <v:fill type="solid"/>
              </v:shape>
            </v:group>
            <v:group style="position:absolute;left:5912;top:-1708;width:10;height:20" coordorigin="5912,-1708" coordsize="10,20">
              <v:shape style="position:absolute;left:5912;top:-1708;width:10;height:20" coordorigin="5912,-1708" coordsize="10,20" path="m5912,-1689l5922,-1689,5922,-1708,5912,-1708,5912,-1689xe" filled="true" fillcolor="#000000" stroked="false">
                <v:path arrowok="t"/>
                <v:fill type="solid"/>
              </v:shape>
            </v:group>
            <v:group style="position:absolute;left:5912;top:-1689;width:10;height:20" coordorigin="5912,-1689" coordsize="10,20">
              <v:shape style="position:absolute;left:5912;top:-1689;width:10;height:20" coordorigin="5912,-1689" coordsize="10,20" path="m5912,-1670l5922,-1670,5922,-1689,5912,-1689,5912,-1670xe" filled="true" fillcolor="#000000" stroked="false">
                <v:path arrowok="t"/>
                <v:fill type="solid"/>
              </v:shape>
            </v:group>
            <v:group style="position:absolute;left:5912;top:-1670;width:10;height:20" coordorigin="5912,-1670" coordsize="10,20">
              <v:shape style="position:absolute;left:5912;top:-1670;width:10;height:20" coordorigin="5912,-1670" coordsize="10,20" path="m5912,-1651l5922,-1651,5922,-1670,5912,-1670,5912,-1651xe" filled="true" fillcolor="#000000" stroked="false">
                <v:path arrowok="t"/>
                <v:fill type="solid"/>
              </v:shape>
              <v:shape style="position:absolute;left:5912;top:-1631;width:10;height:8" type="#_x0000_t75" stroked="false">
                <v:imagedata r:id="rId601" o:title=""/>
              </v:shape>
            </v:group>
            <v:group style="position:absolute;left:5912;top:-1594;width:10;height:20" coordorigin="5912,-1594" coordsize="10,20">
              <v:shape style="position:absolute;left:5912;top:-1594;width:10;height:20" coordorigin="5912,-1594" coordsize="10,20" path="m5912,-1575l5922,-1575,5922,-1594,5912,-1594,5912,-1575xe" filled="true" fillcolor="#000000" stroked="false">
                <v:path arrowok="t"/>
                <v:fill type="solid"/>
              </v:shape>
            </v:group>
            <v:group style="position:absolute;left:5912;top:-1575;width:10;height:20" coordorigin="5912,-1575" coordsize="10,20">
              <v:shape style="position:absolute;left:5912;top:-1575;width:10;height:20" coordorigin="5912,-1575" coordsize="10,20" path="m5912,-1556l5922,-1556,5922,-1575,5912,-1575,5912,-1556xe" filled="true" fillcolor="#000000" stroked="false">
                <v:path arrowok="t"/>
                <v:fill type="solid"/>
              </v:shape>
            </v:group>
            <v:group style="position:absolute;left:5912;top:-1556;width:10;height:20" coordorigin="5912,-1556" coordsize="10,20">
              <v:shape style="position:absolute;left:5912;top:-1556;width:10;height:20" coordorigin="5912,-1556" coordsize="10,20" path="m5912,-1537l5922,-1537,5922,-1556,5912,-1556,5912,-1537xe" filled="true" fillcolor="#000000" stroked="false">
                <v:path arrowok="t"/>
                <v:fill type="solid"/>
              </v:shape>
            </v:group>
            <v:group style="position:absolute;left:5912;top:-1537;width:10;height:20" coordorigin="5912,-1537" coordsize="10,20">
              <v:shape style="position:absolute;left:5912;top:-1537;width:10;height:20" coordorigin="5912,-1537" coordsize="10,20" path="m5912,-1517l5922,-1517,5922,-1537,5912,-1537,5912,-1517xe" filled="true" fillcolor="#000000" stroked="false">
                <v:path arrowok="t"/>
                <v:fill type="solid"/>
              </v:shape>
            </v:group>
            <v:group style="position:absolute;left:5912;top:-1517;width:10;height:20" coordorigin="5912,-1517" coordsize="10,20">
              <v:shape style="position:absolute;left:5912;top:-1517;width:10;height:20" coordorigin="5912,-1517" coordsize="10,20" path="m5912,-1498l5922,-1498,5922,-1517,5912,-1517,5912,-1498xe" filled="true" fillcolor="#000000" stroked="false">
                <v:path arrowok="t"/>
                <v:fill type="solid"/>
              </v:shape>
            </v:group>
            <v:group style="position:absolute;left:5912;top:-1498;width:10;height:20" coordorigin="5912,-1498" coordsize="10,20">
              <v:shape style="position:absolute;left:5912;top:-1498;width:10;height:20" coordorigin="5912,-1498" coordsize="10,20" path="m5912,-1479l5922,-1479,5922,-1498,5912,-1498,5912,-1479xe" filled="true" fillcolor="#000000" stroked="false">
                <v:path arrowok="t"/>
                <v:fill type="solid"/>
              </v:shape>
            </v:group>
            <v:group style="position:absolute;left:5912;top:-1479;width:10;height:20" coordorigin="5912,-1479" coordsize="10,20">
              <v:shape style="position:absolute;left:5912;top:-1479;width:10;height:20" coordorigin="5912,-1479" coordsize="10,20" path="m5912,-1460l5922,-1460,5922,-1479,5912,-1479,5912,-1460xe" filled="true" fillcolor="#000000" stroked="false">
                <v:path arrowok="t"/>
                <v:fill type="solid"/>
              </v:shape>
            </v:group>
            <v:group style="position:absolute;left:5912;top:-1460;width:10;height:20" coordorigin="5912,-1460" coordsize="10,20">
              <v:shape style="position:absolute;left:5912;top:-1460;width:10;height:20" coordorigin="5912,-1460" coordsize="10,20" path="m5912,-1441l5922,-1441,5922,-1460,5912,-1460,5912,-1441xe" filled="true" fillcolor="#000000" stroked="false">
                <v:path arrowok="t"/>
                <v:fill type="solid"/>
              </v:shape>
            </v:group>
            <v:group style="position:absolute;left:5912;top:-1441;width:10;height:20" coordorigin="5912,-1441" coordsize="10,20">
              <v:shape style="position:absolute;left:5912;top:-1441;width:10;height:20" coordorigin="5912,-1441" coordsize="10,20" path="m5912,-1421l5922,-1421,5922,-1441,5912,-1441,5912,-1421xe" filled="true" fillcolor="#000000" stroked="false">
                <v:path arrowok="t"/>
                <v:fill type="solid"/>
              </v:shape>
            </v:group>
            <v:group style="position:absolute;left:5912;top:-1421;width:10;height:20" coordorigin="5912,-1421" coordsize="10,20">
              <v:shape style="position:absolute;left:5912;top:-1421;width:10;height:20" coordorigin="5912,-1421" coordsize="10,20" path="m5912,-1402l5922,-1402,5922,-1421,5912,-1421,5912,-1402xe" filled="true" fillcolor="#000000" stroked="false">
                <v:path arrowok="t"/>
                <v:fill type="solid"/>
              </v:shape>
            </v:group>
            <v:group style="position:absolute;left:5912;top:-1402;width:10;height:20" coordorigin="5912,-1402" coordsize="10,20">
              <v:shape style="position:absolute;left:5912;top:-1402;width:10;height:20" coordorigin="5912,-1402" coordsize="10,20" path="m5912,-1383l5922,-1383,5922,-1402,5912,-1402,5912,-1383xe" filled="true" fillcolor="#000000" stroked="false">
                <v:path arrowok="t"/>
                <v:fill type="solid"/>
              </v:shape>
            </v:group>
            <v:group style="position:absolute;left:5912;top:-1383;width:10;height:20" coordorigin="5912,-1383" coordsize="10,20">
              <v:shape style="position:absolute;left:5912;top:-1383;width:10;height:20" coordorigin="5912,-1383" coordsize="10,20" path="m5912,-1364l5922,-1364,5922,-1383,5912,-1383,5912,-1364xe" filled="true" fillcolor="#000000" stroked="false">
                <v:path arrowok="t"/>
                <v:fill type="solid"/>
              </v:shape>
            </v:group>
            <v:group style="position:absolute;left:5912;top:-1364;width:10;height:20" coordorigin="5912,-1364" coordsize="10,20">
              <v:shape style="position:absolute;left:5912;top:-1364;width:10;height:20" coordorigin="5912,-1364" coordsize="10,20" path="m5912,-1345l5922,-1345,5922,-1364,5912,-1364,5912,-1345xe" filled="true" fillcolor="#000000" stroked="false">
                <v:path arrowok="t"/>
                <v:fill type="solid"/>
              </v:shape>
            </v:group>
            <v:group style="position:absolute;left:5912;top:-1345;width:10;height:20" coordorigin="5912,-1345" coordsize="10,20">
              <v:shape style="position:absolute;left:5912;top:-1345;width:10;height:20" coordorigin="5912,-1345" coordsize="10,20" path="m5912,-1325l5922,-1325,5922,-1345,5912,-1345,5912,-1325xe" filled="true" fillcolor="#000000" stroked="false">
                <v:path arrowok="t"/>
                <v:fill type="solid"/>
              </v:shape>
            </v:group>
            <v:group style="position:absolute;left:5912;top:-1325;width:10;height:20" coordorigin="5912,-1325" coordsize="10,20">
              <v:shape style="position:absolute;left:5912;top:-1325;width:10;height:20" coordorigin="5912,-1325" coordsize="10,20" path="m5912,-1306l5922,-1306,5922,-1325,5912,-1325,5912,-1306xe" filled="true" fillcolor="#000000" stroked="false">
                <v:path arrowok="t"/>
                <v:fill type="solid"/>
              </v:shape>
            </v:group>
            <v:group style="position:absolute;left:5912;top:-1306;width:10;height:20" coordorigin="5912,-1306" coordsize="10,20">
              <v:shape style="position:absolute;left:5912;top:-1306;width:10;height:20" coordorigin="5912,-1306" coordsize="10,20" path="m5912,-1287l5922,-1287,5922,-1306,5912,-1306,5912,-1287xe" filled="true" fillcolor="#000000" stroked="false">
                <v:path arrowok="t"/>
                <v:fill type="solid"/>
              </v:shape>
            </v:group>
            <v:group style="position:absolute;left:5912;top:-1287;width:10;height:20" coordorigin="5912,-1287" coordsize="10,20">
              <v:shape style="position:absolute;left:5912;top:-1287;width:10;height:20" coordorigin="5912,-1287" coordsize="10,20" path="m5912,-1268l5922,-1268,5922,-1287,5912,-1287,5912,-1268xe" filled="true" fillcolor="#000000" stroked="false">
                <v:path arrowok="t"/>
                <v:fill type="solid"/>
              </v:shape>
            </v:group>
            <v:group style="position:absolute;left:5912;top:-1268;width:10;height:20" coordorigin="5912,-1268" coordsize="10,20">
              <v:shape style="position:absolute;left:5912;top:-1268;width:10;height:20" coordorigin="5912,-1268" coordsize="10,20" path="m5912,-1249l5922,-1249,5922,-1268,5912,-1268,5912,-1249xe" filled="true" fillcolor="#000000" stroked="false">
                <v:path arrowok="t"/>
                <v:fill type="solid"/>
              </v:shape>
              <v:shape style="position:absolute;left:5912;top:-1229;width:10;height:8" type="#_x0000_t75" stroked="false">
                <v:imagedata r:id="rId602" o:title=""/>
              </v:shape>
            </v:group>
            <v:group style="position:absolute;left:5912;top:-1192;width:10;height:20" coordorigin="5912,-1192" coordsize="10,20">
              <v:shape style="position:absolute;left:5912;top:-1192;width:10;height:20" coordorigin="5912,-1192" coordsize="10,20" path="m5912,-1173l5922,-1173,5922,-1192,5912,-1192,5912,-1173xe" filled="true" fillcolor="#000000" stroked="false">
                <v:path arrowok="t"/>
                <v:fill type="solid"/>
              </v:shape>
            </v:group>
            <v:group style="position:absolute;left:5912;top:-1173;width:10;height:20" coordorigin="5912,-1173" coordsize="10,20">
              <v:shape style="position:absolute;left:5912;top:-1173;width:10;height:20" coordorigin="5912,-1173" coordsize="10,20" path="m5912,-1154l5922,-1154,5922,-1173,5912,-1173,5912,-1154xe" filled="true" fillcolor="#000000" stroked="false">
                <v:path arrowok="t"/>
                <v:fill type="solid"/>
              </v:shape>
            </v:group>
            <v:group style="position:absolute;left:5912;top:-1154;width:10;height:20" coordorigin="5912,-1154" coordsize="10,20">
              <v:shape style="position:absolute;left:5912;top:-1154;width:10;height:20" coordorigin="5912,-1154" coordsize="10,20" path="m5912,-1135l5922,-1135,5922,-1154,5912,-1154,5912,-1135xe" filled="true" fillcolor="#000000" stroked="false">
                <v:path arrowok="t"/>
                <v:fill type="solid"/>
              </v:shape>
            </v:group>
            <v:group style="position:absolute;left:5912;top:-1135;width:10;height:20" coordorigin="5912,-1135" coordsize="10,20">
              <v:shape style="position:absolute;left:5912;top:-1135;width:10;height:20" coordorigin="5912,-1135" coordsize="10,20" path="m5912,-1115l5922,-1115,5922,-1135,5912,-1135,5912,-1115xe" filled="true" fillcolor="#000000" stroked="false">
                <v:path arrowok="t"/>
                <v:fill type="solid"/>
              </v:shape>
            </v:group>
            <v:group style="position:absolute;left:5912;top:-1115;width:10;height:20" coordorigin="5912,-1115" coordsize="10,20">
              <v:shape style="position:absolute;left:5912;top:-1115;width:10;height:20" coordorigin="5912,-1115" coordsize="10,20" path="m5912,-1096l5922,-1096,5922,-1115,5912,-1115,5912,-1096xe" filled="true" fillcolor="#000000" stroked="false">
                <v:path arrowok="t"/>
                <v:fill type="solid"/>
              </v:shape>
            </v:group>
            <v:group style="position:absolute;left:5912;top:-1096;width:10;height:20" coordorigin="5912,-1096" coordsize="10,20">
              <v:shape style="position:absolute;left:5912;top:-1096;width:10;height:20" coordorigin="5912,-1096" coordsize="10,20" path="m5912,-1077l5922,-1077,5922,-1096,5912,-1096,5912,-1077xe" filled="true" fillcolor="#000000" stroked="false">
                <v:path arrowok="t"/>
                <v:fill type="solid"/>
              </v:shape>
            </v:group>
            <v:group style="position:absolute;left:5912;top:-1077;width:10;height:20" coordorigin="5912,-1077" coordsize="10,20">
              <v:shape style="position:absolute;left:5912;top:-1077;width:10;height:20" coordorigin="5912,-1077" coordsize="10,20" path="m5912,-1058l5922,-1058,5922,-1077,5912,-1077,5912,-1058xe" filled="true" fillcolor="#000000" stroked="false">
                <v:path arrowok="t"/>
                <v:fill type="solid"/>
              </v:shape>
            </v:group>
            <v:group style="position:absolute;left:5912;top:-1058;width:10;height:20" coordorigin="5912,-1058" coordsize="10,20">
              <v:shape style="position:absolute;left:5912;top:-1058;width:10;height:20" coordorigin="5912,-1058" coordsize="10,20" path="m5912,-1039l5922,-1039,5922,-1058,5912,-1058,5912,-1039xe" filled="true" fillcolor="#000000" stroked="false">
                <v:path arrowok="t"/>
                <v:fill type="solid"/>
              </v:shape>
            </v:group>
            <v:group style="position:absolute;left:5912;top:-1039;width:10;height:20" coordorigin="5912,-1039" coordsize="10,20">
              <v:shape style="position:absolute;left:5912;top:-1039;width:10;height:20" coordorigin="5912,-1039" coordsize="10,20" path="m5912,-1019l5922,-1019,5922,-1039,5912,-1039,5912,-1019xe" filled="true" fillcolor="#000000" stroked="false">
                <v:path arrowok="t"/>
                <v:fill type="solid"/>
              </v:shape>
            </v:group>
            <v:group style="position:absolute;left:5912;top:-1019;width:10;height:20" coordorigin="5912,-1019" coordsize="10,20">
              <v:shape style="position:absolute;left:5912;top:-1019;width:10;height:20" coordorigin="5912,-1019" coordsize="10,20" path="m5912,-1000l5922,-1000,5922,-1019,5912,-1019,5912,-1000xe" filled="true" fillcolor="#000000" stroked="false">
                <v:path arrowok="t"/>
                <v:fill type="solid"/>
              </v:shape>
            </v:group>
            <v:group style="position:absolute;left:5912;top:-1000;width:10;height:20" coordorigin="5912,-1000" coordsize="10,20">
              <v:shape style="position:absolute;left:5912;top:-1000;width:10;height:20" coordorigin="5912,-1000" coordsize="10,20" path="m5912,-981l5922,-981,5922,-1000,5912,-1000,5912,-981xe" filled="true" fillcolor="#000000" stroked="false">
                <v:path arrowok="t"/>
                <v:fill type="solid"/>
              </v:shape>
            </v:group>
            <v:group style="position:absolute;left:5912;top:-981;width:10;height:20" coordorigin="5912,-981" coordsize="10,20">
              <v:shape style="position:absolute;left:5912;top:-981;width:10;height:20" coordorigin="5912,-981" coordsize="10,20" path="m5912,-962l5922,-962,5922,-981,5912,-981,5912,-962xe" filled="true" fillcolor="#000000" stroked="false">
                <v:path arrowok="t"/>
                <v:fill type="solid"/>
              </v:shape>
            </v:group>
            <v:group style="position:absolute;left:5912;top:-962;width:10;height:20" coordorigin="5912,-962" coordsize="10,20">
              <v:shape style="position:absolute;left:5912;top:-962;width:10;height:20" coordorigin="5912,-962" coordsize="10,20" path="m5912,-943l5922,-943,5922,-962,5912,-962,5912,-943xe" filled="true" fillcolor="#000000" stroked="false">
                <v:path arrowok="t"/>
                <v:fill type="solid"/>
              </v:shape>
            </v:group>
            <v:group style="position:absolute;left:5912;top:-943;width:10;height:20" coordorigin="5912,-943" coordsize="10,20">
              <v:shape style="position:absolute;left:5912;top:-943;width:10;height:20" coordorigin="5912,-943" coordsize="10,20" path="m5912,-923l5922,-923,5922,-943,5912,-943,5912,-923xe" filled="true" fillcolor="#000000" stroked="false">
                <v:path arrowok="t"/>
                <v:fill type="solid"/>
              </v:shape>
            </v:group>
            <v:group style="position:absolute;left:5912;top:-923;width:10;height:20" coordorigin="5912,-923" coordsize="10,20">
              <v:shape style="position:absolute;left:5912;top:-923;width:10;height:20" coordorigin="5912,-923" coordsize="10,20" path="m5912,-904l5922,-904,5922,-923,5912,-923,5912,-904xe" filled="true" fillcolor="#000000" stroked="false">
                <v:path arrowok="t"/>
                <v:fill type="solid"/>
              </v:shape>
            </v:group>
            <v:group style="position:absolute;left:5912;top:-904;width:10;height:20" coordorigin="5912,-904" coordsize="10,20">
              <v:shape style="position:absolute;left:5912;top:-904;width:10;height:20" coordorigin="5912,-904" coordsize="10,20" path="m5912,-885l5922,-885,5922,-904,5912,-904,5912,-885xe" filled="true" fillcolor="#000000" stroked="false">
                <v:path arrowok="t"/>
                <v:fill type="solid"/>
              </v:shape>
            </v:group>
            <v:group style="position:absolute;left:5912;top:-885;width:10;height:20" coordorigin="5912,-885" coordsize="10,20">
              <v:shape style="position:absolute;left:5912;top:-885;width:10;height:20" coordorigin="5912,-885" coordsize="10,20" path="m5912,-866l5922,-866,5922,-885,5912,-885,5912,-866xe" filled="true" fillcolor="#000000" stroked="false">
                <v:path arrowok="t"/>
                <v:fill type="solid"/>
              </v:shape>
            </v:group>
            <v:group style="position:absolute;left:5912;top:-866;width:10;height:20" coordorigin="5912,-866" coordsize="10,20">
              <v:shape style="position:absolute;left:5912;top:-866;width:10;height:20" coordorigin="5912,-866" coordsize="10,20" path="m5912,-847l5922,-847,5922,-866,5912,-866,5912,-847xe" filled="true" fillcolor="#000000" stroked="false">
                <v:path arrowok="t"/>
                <v:fill type="solid"/>
              </v:shape>
              <v:shape style="position:absolute;left:5912;top:-827;width:10;height:8" type="#_x0000_t75" stroked="false">
                <v:imagedata r:id="rId602" o:title=""/>
              </v:shape>
            </v:group>
            <v:group style="position:absolute;left:5912;top:-790;width:10;height:20" coordorigin="5912,-790" coordsize="10,20">
              <v:shape style="position:absolute;left:5912;top:-790;width:10;height:20" coordorigin="5912,-790" coordsize="10,20" path="m5912,-771l5922,-771,5922,-790,5912,-790,5912,-771xe" filled="true" fillcolor="#000000" stroked="false">
                <v:path arrowok="t"/>
                <v:fill type="solid"/>
              </v:shape>
            </v:group>
            <v:group style="position:absolute;left:5912;top:-771;width:10;height:20" coordorigin="5912,-771" coordsize="10,20">
              <v:shape style="position:absolute;left:5912;top:-771;width:10;height:20" coordorigin="5912,-771" coordsize="10,20" path="m5912,-752l5922,-752,5922,-771,5912,-771,5912,-752xe" filled="true" fillcolor="#000000" stroked="false">
                <v:path arrowok="t"/>
                <v:fill type="solid"/>
              </v:shape>
            </v:group>
            <v:group style="position:absolute;left:5912;top:-752;width:10;height:20" coordorigin="5912,-752" coordsize="10,20">
              <v:shape style="position:absolute;left:5912;top:-752;width:10;height:20" coordorigin="5912,-752" coordsize="10,20" path="m5912,-733l5922,-733,5922,-752,5912,-752,5912,-733xe" filled="true" fillcolor="#000000" stroked="false">
                <v:path arrowok="t"/>
                <v:fill type="solid"/>
              </v:shape>
            </v:group>
            <v:group style="position:absolute;left:5912;top:-733;width:10;height:20" coordorigin="5912,-733" coordsize="10,20">
              <v:shape style="position:absolute;left:5912;top:-733;width:10;height:20" coordorigin="5912,-733" coordsize="10,20" path="m5912,-713l5922,-713,5922,-733,5912,-733,5912,-713xe" filled="true" fillcolor="#000000" stroked="false">
                <v:path arrowok="t"/>
                <v:fill type="solid"/>
              </v:shape>
            </v:group>
            <v:group style="position:absolute;left:5912;top:-713;width:10;height:20" coordorigin="5912,-713" coordsize="10,20">
              <v:shape style="position:absolute;left:5912;top:-713;width:10;height:20" coordorigin="5912,-713" coordsize="10,20" path="m5912,-694l5922,-694,5922,-713,5912,-713,5912,-694xe" filled="true" fillcolor="#000000" stroked="false">
                <v:path arrowok="t"/>
                <v:fill type="solid"/>
              </v:shape>
            </v:group>
            <v:group style="position:absolute;left:5912;top:-694;width:10;height:20" coordorigin="5912,-694" coordsize="10,20">
              <v:shape style="position:absolute;left:5912;top:-694;width:10;height:20" coordorigin="5912,-694" coordsize="10,20" path="m5912,-675l5922,-675,5922,-694,5912,-694,5912,-675xe" filled="true" fillcolor="#000000" stroked="false">
                <v:path arrowok="t"/>
                <v:fill type="solid"/>
              </v:shape>
            </v:group>
            <v:group style="position:absolute;left:5912;top:-675;width:10;height:20" coordorigin="5912,-675" coordsize="10,20">
              <v:shape style="position:absolute;left:5912;top:-675;width:10;height:20" coordorigin="5912,-675" coordsize="10,20" path="m5912,-656l5922,-656,5922,-675,5912,-675,5912,-656xe" filled="true" fillcolor="#000000" stroked="false">
                <v:path arrowok="t"/>
                <v:fill type="solid"/>
              </v:shape>
            </v:group>
            <v:group style="position:absolute;left:5912;top:-656;width:10;height:20" coordorigin="5912,-656" coordsize="10,20">
              <v:shape style="position:absolute;left:5912;top:-656;width:10;height:20" coordorigin="5912,-656" coordsize="10,20" path="m5912,-637l5922,-637,5922,-656,5912,-656,5912,-637xe" filled="true" fillcolor="#000000" stroked="false">
                <v:path arrowok="t"/>
                <v:fill type="solid"/>
              </v:shape>
            </v:group>
            <v:group style="position:absolute;left:5912;top:-637;width:10;height:20" coordorigin="5912,-637" coordsize="10,20">
              <v:shape style="position:absolute;left:5912;top:-637;width:10;height:20" coordorigin="5912,-637" coordsize="10,20" path="m5912,-617l5922,-617,5922,-637,5912,-637,5912,-617xe" filled="true" fillcolor="#000000" stroked="false">
                <v:path arrowok="t"/>
                <v:fill type="solid"/>
              </v:shape>
            </v:group>
            <v:group style="position:absolute;left:5912;top:-617;width:10;height:20" coordorigin="5912,-617" coordsize="10,20">
              <v:shape style="position:absolute;left:5912;top:-617;width:10;height:20" coordorigin="5912,-617" coordsize="10,20" path="m5912,-598l5922,-598,5922,-617,5912,-617,5912,-598xe" filled="true" fillcolor="#000000" stroked="false">
                <v:path arrowok="t"/>
                <v:fill type="solid"/>
              </v:shape>
            </v:group>
            <v:group style="position:absolute;left:5912;top:-598;width:10;height:20" coordorigin="5912,-598" coordsize="10,20">
              <v:shape style="position:absolute;left:5912;top:-598;width:10;height:20" coordorigin="5912,-598" coordsize="10,20" path="m5912,-579l5922,-579,5922,-598,5912,-598,5912,-579xe" filled="true" fillcolor="#000000" stroked="false">
                <v:path arrowok="t"/>
                <v:fill type="solid"/>
              </v:shape>
            </v:group>
            <v:group style="position:absolute;left:5912;top:-579;width:10;height:20" coordorigin="5912,-579" coordsize="10,20">
              <v:shape style="position:absolute;left:5912;top:-579;width:10;height:20" coordorigin="5912,-579" coordsize="10,20" path="m5912,-560l5922,-560,5922,-579,5912,-579,5912,-560xe" filled="true" fillcolor="#000000" stroked="false">
                <v:path arrowok="t"/>
                <v:fill type="solid"/>
              </v:shape>
            </v:group>
            <v:group style="position:absolute;left:5912;top:-560;width:10;height:20" coordorigin="5912,-560" coordsize="10,20">
              <v:shape style="position:absolute;left:5912;top:-560;width:10;height:20" coordorigin="5912,-560" coordsize="10,20" path="m5912,-541l5922,-541,5922,-560,5912,-560,5912,-541xe" filled="true" fillcolor="#000000" stroked="false">
                <v:path arrowok="t"/>
                <v:fill type="solid"/>
              </v:shape>
            </v:group>
            <v:group style="position:absolute;left:5912;top:-541;width:10;height:20" coordorigin="5912,-541" coordsize="10,20">
              <v:shape style="position:absolute;left:5912;top:-541;width:10;height:20" coordorigin="5912,-541" coordsize="10,20" path="m5912,-521l5922,-521,5922,-541,5912,-541,5912,-521xe" filled="true" fillcolor="#000000" stroked="false">
                <v:path arrowok="t"/>
                <v:fill type="solid"/>
              </v:shape>
            </v:group>
            <v:group style="position:absolute;left:5912;top:-521;width:10;height:20" coordorigin="5912,-521" coordsize="10,20">
              <v:shape style="position:absolute;left:5912;top:-521;width:10;height:20" coordorigin="5912,-521" coordsize="10,20" path="m5912,-502l5922,-502,5922,-521,5912,-521,5912,-502xe" filled="true" fillcolor="#000000" stroked="false">
                <v:path arrowok="t"/>
                <v:fill type="solid"/>
              </v:shape>
            </v:group>
            <v:group style="position:absolute;left:5912;top:-502;width:10;height:20" coordorigin="5912,-502" coordsize="10,20">
              <v:shape style="position:absolute;left:5912;top:-502;width:10;height:20" coordorigin="5912,-502" coordsize="10,20" path="m5912,-483l5922,-483,5922,-502,5912,-502,5912,-483xe" filled="true" fillcolor="#000000" stroked="false">
                <v:path arrowok="t"/>
                <v:fill type="solid"/>
              </v:shape>
            </v:group>
            <v:group style="position:absolute;left:5912;top:-483;width:10;height:20" coordorigin="5912,-483" coordsize="10,20">
              <v:shape style="position:absolute;left:5912;top:-483;width:10;height:20" coordorigin="5912,-483" coordsize="10,20" path="m5912,-464l5922,-464,5922,-483,5912,-483,5912,-464xe" filled="true" fillcolor="#000000" stroked="false">
                <v:path arrowok="t"/>
                <v:fill type="solid"/>
              </v:shape>
            </v:group>
            <v:group style="position:absolute;left:5912;top:-464;width:10;height:20" coordorigin="5912,-464" coordsize="10,20">
              <v:shape style="position:absolute;left:5912;top:-464;width:10;height:20" coordorigin="5912,-464" coordsize="10,20" path="m5912,-445l5922,-445,5922,-464,5912,-464,5912,-445xe" filled="true" fillcolor="#000000" stroked="false">
                <v:path arrowok="t"/>
                <v:fill type="solid"/>
              </v:shape>
              <v:shape style="position:absolute;left:5912;top:-425;width:10;height:8" type="#_x0000_t75" stroked="false">
                <v:imagedata r:id="rId602" o:title=""/>
              </v:shape>
            </v:group>
            <v:group style="position:absolute;left:5912;top:-388;width:10;height:20" coordorigin="5912,-388" coordsize="10,20">
              <v:shape style="position:absolute;left:5912;top:-388;width:10;height:20" coordorigin="5912,-388" coordsize="10,20" path="m5912,-369l5922,-369,5922,-388,5912,-388,5912,-369xe" filled="true" fillcolor="#000000" stroked="false">
                <v:path arrowok="t"/>
                <v:fill type="solid"/>
              </v:shape>
            </v:group>
            <v:group style="position:absolute;left:5912;top:-369;width:10;height:20" coordorigin="5912,-369" coordsize="10,20">
              <v:shape style="position:absolute;left:5912;top:-369;width:10;height:20" coordorigin="5912,-369" coordsize="10,20" path="m5912,-350l5922,-350,5922,-369,5912,-369,5912,-350xe" filled="true" fillcolor="#000000" stroked="false">
                <v:path arrowok="t"/>
                <v:fill type="solid"/>
              </v:shape>
            </v:group>
            <v:group style="position:absolute;left:5912;top:-350;width:10;height:20" coordorigin="5912,-350" coordsize="10,20">
              <v:shape style="position:absolute;left:5912;top:-350;width:10;height:20" coordorigin="5912,-350" coordsize="10,20" path="m5912,-331l5922,-331,5922,-350,5912,-350,5912,-331xe" filled="true" fillcolor="#000000" stroked="false">
                <v:path arrowok="t"/>
                <v:fill type="solid"/>
              </v:shape>
            </v:group>
            <v:group style="position:absolute;left:5912;top:-331;width:10;height:20" coordorigin="5912,-331" coordsize="10,20">
              <v:shape style="position:absolute;left:5912;top:-331;width:10;height:20" coordorigin="5912,-331" coordsize="10,20" path="m5912,-311l5922,-311,5922,-331,5912,-331,5912,-311xe" filled="true" fillcolor="#000000" stroked="false">
                <v:path arrowok="t"/>
                <v:fill type="solid"/>
              </v:shape>
            </v:group>
            <v:group style="position:absolute;left:5912;top:-311;width:10;height:20" coordorigin="5912,-311" coordsize="10,20">
              <v:shape style="position:absolute;left:5912;top:-311;width:10;height:20" coordorigin="5912,-311" coordsize="10,20" path="m5912,-292l5922,-292,5922,-311,5912,-311,5912,-292xe" filled="true" fillcolor="#000000" stroked="false">
                <v:path arrowok="t"/>
                <v:fill type="solid"/>
              </v:shape>
            </v:group>
            <v:group style="position:absolute;left:5912;top:-292;width:10;height:20" coordorigin="5912,-292" coordsize="10,20">
              <v:shape style="position:absolute;left:5912;top:-292;width:10;height:20" coordorigin="5912,-292" coordsize="10,20" path="m5912,-273l5922,-273,5922,-292,5912,-292,5912,-273xe" filled="true" fillcolor="#000000" stroked="false">
                <v:path arrowok="t"/>
                <v:fill type="solid"/>
              </v:shape>
            </v:group>
            <v:group style="position:absolute;left:5912;top:-273;width:10;height:20" coordorigin="5912,-273" coordsize="10,20">
              <v:shape style="position:absolute;left:5912;top:-273;width:10;height:20" coordorigin="5912,-273" coordsize="10,20" path="m5912,-254l5922,-254,5922,-273,5912,-273,5912,-254xe" filled="true" fillcolor="#000000" stroked="false">
                <v:path arrowok="t"/>
                <v:fill type="solid"/>
              </v:shape>
            </v:group>
            <v:group style="position:absolute;left:5912;top:-254;width:10;height:20" coordorigin="5912,-254" coordsize="10,20">
              <v:shape style="position:absolute;left:5912;top:-254;width:10;height:20" coordorigin="5912,-254" coordsize="10,20" path="m5912,-235l5922,-235,5922,-254,5912,-254,5912,-235xe" filled="true" fillcolor="#000000" stroked="false">
                <v:path arrowok="t"/>
                <v:fill type="solid"/>
              </v:shape>
            </v:group>
            <v:group style="position:absolute;left:5912;top:-235;width:10;height:20" coordorigin="5912,-235" coordsize="10,20">
              <v:shape style="position:absolute;left:5912;top:-235;width:10;height:20" coordorigin="5912,-235" coordsize="10,20" path="m5912,-215l5922,-215,5922,-235,5912,-235,5912,-215xe" filled="true" fillcolor="#000000" stroked="false">
                <v:path arrowok="t"/>
                <v:fill type="solid"/>
              </v:shape>
            </v:group>
            <v:group style="position:absolute;left:5912;top:-215;width:10;height:20" coordorigin="5912,-215" coordsize="10,20">
              <v:shape style="position:absolute;left:5912;top:-215;width:10;height:20" coordorigin="5912,-215" coordsize="10,20" path="m5912,-196l5922,-196,5922,-215,5912,-215,5912,-196xe" filled="true" fillcolor="#000000" stroked="false">
                <v:path arrowok="t"/>
                <v:fill type="solid"/>
              </v:shape>
            </v:group>
            <v:group style="position:absolute;left:5912;top:-196;width:10;height:20" coordorigin="5912,-196" coordsize="10,20">
              <v:shape style="position:absolute;left:5912;top:-196;width:10;height:20" coordorigin="5912,-196" coordsize="10,20" path="m5912,-177l5922,-177,5922,-196,5912,-196,5912,-177xe" filled="true" fillcolor="#000000" stroked="false">
                <v:path arrowok="t"/>
                <v:fill type="solid"/>
              </v:shape>
            </v:group>
            <v:group style="position:absolute;left:5912;top:-177;width:10;height:20" coordorigin="5912,-177" coordsize="10,20">
              <v:shape style="position:absolute;left:5912;top:-177;width:10;height:20" coordorigin="5912,-177" coordsize="10,20" path="m5912,-158l5922,-158,5922,-177,5912,-177,5912,-158xe" filled="true" fillcolor="#000000" stroked="false">
                <v:path arrowok="t"/>
                <v:fill type="solid"/>
              </v:shape>
            </v:group>
            <v:group style="position:absolute;left:5912;top:-158;width:10;height:20" coordorigin="5912,-158" coordsize="10,20">
              <v:shape style="position:absolute;left:5912;top:-158;width:10;height:20" coordorigin="5912,-158" coordsize="10,20" path="m5912,-139l5922,-139,5922,-158,5912,-158,5912,-139xe" filled="true" fillcolor="#000000" stroked="false">
                <v:path arrowok="t"/>
                <v:fill type="solid"/>
              </v:shape>
            </v:group>
            <v:group style="position:absolute;left:5912;top:-139;width:10;height:20" coordorigin="5912,-139" coordsize="10,20">
              <v:shape style="position:absolute;left:5912;top:-139;width:10;height:20" coordorigin="5912,-139" coordsize="10,20" path="m5912,-119l5922,-119,5922,-139,5912,-139,5912,-119xe" filled="true" fillcolor="#000000" stroked="false">
                <v:path arrowok="t"/>
                <v:fill type="solid"/>
              </v:shape>
            </v:group>
            <v:group style="position:absolute;left:5912;top:-119;width:10;height:20" coordorigin="5912,-119" coordsize="10,20">
              <v:shape style="position:absolute;left:5912;top:-119;width:10;height:20" coordorigin="5912,-119" coordsize="10,20" path="m5912,-100l5922,-100,5922,-119,5912,-119,5912,-100xe" filled="true" fillcolor="#000000" stroked="false">
                <v:path arrowok="t"/>
                <v:fill type="solid"/>
              </v:shape>
            </v:group>
            <v:group style="position:absolute;left:5912;top:-100;width:10;height:20" coordorigin="5912,-100" coordsize="10,20">
              <v:shape style="position:absolute;left:5912;top:-100;width:10;height:20" coordorigin="5912,-100" coordsize="10,20" path="m5912,-81l5922,-81,5922,-100,5912,-100,5912,-81xe" filled="true" fillcolor="#000000" stroked="false">
                <v:path arrowok="t"/>
                <v:fill type="solid"/>
              </v:shape>
            </v:group>
            <v:group style="position:absolute;left:5912;top:-81;width:10;height:20" coordorigin="5912,-81" coordsize="10,20">
              <v:shape style="position:absolute;left:5912;top:-81;width:10;height:20" coordorigin="5912,-81" coordsize="10,20" path="m5912,-62l5922,-62,5922,-81,5912,-81,5912,-62xe" filled="true" fillcolor="#000000" stroked="false">
                <v:path arrowok="t"/>
                <v:fill type="solid"/>
              </v:shape>
            </v:group>
            <v:group style="position:absolute;left:5912;top:-62;width:10;height:20" coordorigin="5912,-62" coordsize="10,20">
              <v:shape style="position:absolute;left:5912;top:-62;width:10;height:20" coordorigin="5912,-62" coordsize="10,20" path="m5912,-43l5922,-43,5922,-62,5912,-62,5912,-43xe" filled="true" fillcolor="#000000" stroked="false">
                <v:path arrowok="t"/>
                <v:fill type="solid"/>
              </v:shape>
            </v:group>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4、关联交易情况" w:id="338"/>
      <w:bookmarkEnd w:id="3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购销商品、提供和接受劳务的关联交易"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4" w:right="103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footerReference w:type="default" r:id="rId598"/>
          <w:pgSz w:w="11910" w:h="16840"/>
          <w:pgMar w:footer="979" w:header="877" w:top="1100" w:bottom="1160" w:left="0" w:right="0"/>
        </w:sectPr>
      </w:pPr>
    </w:p>
    <w:p>
      <w:pPr>
        <w:spacing w:line="240" w:lineRule="auto" w:before="10"/>
        <w:rPr>
          <w:rFonts w:ascii="宋体" w:hAnsi="宋体" w:cs="宋体" w:eastAsia="宋体" w:hint="default"/>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2" w:right="113" w:hanging="630"/>
              <w:jc w:val="left"/>
              <w:rPr>
                <w:rFonts w:ascii="宋体" w:hAnsi="宋体" w:cs="宋体" w:eastAsia="宋体" w:hint="default"/>
                <w:sz w:val="21"/>
                <w:szCs w:val="21"/>
              </w:rPr>
            </w:pPr>
            <w:r>
              <w:rPr>
                <w:rFonts w:ascii="宋体" w:hAnsi="宋体" w:cs="宋体" w:eastAsia="宋体" w:hint="default"/>
                <w:sz w:val="21"/>
                <w:szCs w:val="21"/>
              </w:rPr>
              <w:t>是否超过交易额 度</w:t>
            </w:r>
          </w:p>
        </w:tc>
        <w:tc>
          <w:tcPr>
            <w:tcW w:w="170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footerReference w:type="default" r:id="rId603"/>
          <w:pgSz w:w="11910" w:h="16840"/>
          <w:pgMar w:footer="979" w:header="877" w:top="1100" w:bottom="1160" w:left="0" w:right="0"/>
          <w:pgNumType w:start="201"/>
        </w:sectPr>
      </w:pPr>
    </w:p>
    <w:p>
      <w:pPr>
        <w:spacing w:before="52"/>
        <w:ind w:left="1134" w:right="0" w:firstLine="0"/>
        <w:jc w:val="left"/>
        <w:rPr>
          <w:rFonts w:ascii="宋体" w:hAnsi="宋体" w:cs="宋体" w:eastAsia="宋体" w:hint="default"/>
          <w:sz w:val="18"/>
          <w:szCs w:val="18"/>
        </w:rPr>
      </w:pPr>
      <w:r>
        <w:rPr/>
        <w:pict>
          <v:shape style="position:absolute;margin-left:133.460007pt;margin-top:-1.168295pt;width:.479975pt;height:.72pt;mso-position-horizontal-relative:page;mso-position-vertical-relative:paragraph;z-index:120544" type="#_x0000_t75" stroked="false">
            <v:imagedata r:id="rId604" o:title=""/>
          </v:shape>
        </w:pict>
      </w:r>
      <w:r>
        <w:rPr/>
        <w:pict>
          <v:shape style="position:absolute;margin-left:206.179993pt;margin-top:-1.168295pt;width:.47999pt;height:.72pt;mso-position-horizontal-relative:page;mso-position-vertical-relative:paragraph;z-index:120568" type="#_x0000_t75" stroked="false">
            <v:imagedata r:id="rId604" o:title=""/>
          </v:shape>
        </w:pict>
      </w:r>
      <w:r>
        <w:rPr/>
        <w:pict>
          <v:shape style="position:absolute;margin-left:278.920013pt;margin-top:-1.168295pt;width:.479959pt;height:.72pt;mso-position-horizontal-relative:page;mso-position-vertical-relative:paragraph;z-index:120592" type="#_x0000_t75" stroked="false">
            <v:imagedata r:id="rId604" o:title=""/>
          </v:shape>
        </w:pict>
      </w:r>
      <w:r>
        <w:rPr/>
        <w:pict>
          <v:shape style="position:absolute;margin-left:364.240021pt;margin-top:-1.168295pt;width:.47999pt;height:.72pt;mso-position-horizontal-relative:page;mso-position-vertical-relative:paragraph;z-index:120616" type="#_x0000_t75" stroked="false">
            <v:imagedata r:id="rId604" o:title=""/>
          </v:shape>
        </w:pict>
      </w:r>
      <w:r>
        <w:rPr/>
        <w:pict>
          <v:shape style="position:absolute;margin-left:449.640015pt;margin-top:-1.168295pt;width:.479959pt;height:.72pt;mso-position-horizontal-relative:page;mso-position-vertical-relative:paragraph;z-index:120640" type="#_x0000_t75" stroked="false">
            <v:imagedata r:id="rId604" o:title=""/>
          </v:shape>
        </w:pict>
      </w: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line="240" w:lineRule="auto" w:before="12"/>
        <w:rPr>
          <w:rFonts w:ascii="宋体" w:hAnsi="宋体" w:cs="宋体" w:eastAsia="宋体" w:hint="default"/>
          <w:sz w:val="28"/>
          <w:szCs w:val="28"/>
        </w:rPr>
      </w:pPr>
      <w:r>
        <w:rPr/>
        <w:br w:type="column"/>
      </w:r>
      <w:r>
        <w:rPr>
          <w:rFonts w:ascii="宋体"/>
          <w:sz w:val="28"/>
        </w:rPr>
      </w:r>
    </w:p>
    <w:p>
      <w:pPr>
        <w:spacing w:before="0"/>
        <w:ind w:left="1970" w:right="0" w:firstLine="0"/>
        <w:jc w:val="left"/>
        <w:rPr>
          <w:rFonts w:ascii="宋体" w:hAnsi="宋体" w:cs="宋体" w:eastAsia="宋体" w:hint="default"/>
          <w:sz w:val="21"/>
          <w:szCs w:val="21"/>
        </w:rPr>
      </w:pPr>
      <w:r>
        <w:rPr/>
        <w:pict>
          <v:shape style="position:absolute;margin-left:176.360001pt;margin-top:38.003693pt;width:.480015pt;height:.42pt;mso-position-horizontal-relative:page;mso-position-vertical-relative:paragraph;z-index:120664" type="#_x0000_t75" stroked="false">
            <v:imagedata r:id="rId602" o:title=""/>
          </v:shape>
        </w:pict>
      </w:r>
      <w:r>
        <w:rPr/>
        <w:pict>
          <v:shape style="position:absolute;margin-left:289.300018pt;margin-top:38.003693pt;width:.480031pt;height:.42pt;mso-position-horizontal-relative:page;mso-position-vertical-relative:paragraph;z-index:120688" type="#_x0000_t75" stroked="false">
            <v:imagedata r:id="rId602" o:title=""/>
          </v:shape>
        </w:pict>
      </w:r>
      <w:r>
        <w:rPr/>
        <w:pict>
          <v:shape style="position:absolute;margin-left:402.279999pt;margin-top:38.003693pt;width:.480031pt;height:.42pt;mso-position-horizontal-relative:page;mso-position-vertical-relative:paragraph;z-index:120712" type="#_x0000_t75" stroked="false">
            <v:imagedata r:id="rId602" o:title=""/>
          </v:shape>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7295" w:space="564"/>
            <w:col w:w="4051"/>
          </w:cols>
        </w:sectPr>
      </w:pP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53"/>
              <w:jc w:val="left"/>
              <w:rPr>
                <w:rFonts w:ascii="宋体" w:hAnsi="宋体" w:cs="宋体" w:eastAsia="宋体" w:hint="default"/>
                <w:sz w:val="21"/>
                <w:szCs w:val="21"/>
              </w:rPr>
            </w:pPr>
            <w:r>
              <w:rPr>
                <w:rFonts w:ascii="宋体" w:hAnsi="宋体" w:cs="宋体" w:eastAsia="宋体" w:hint="default"/>
                <w:sz w:val="21"/>
                <w:szCs w:val="21"/>
              </w:rPr>
              <w:t>四川宏业电力集团有限公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641,025.64</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75" w:right="0"/>
              <w:jc w:val="left"/>
              <w:rPr>
                <w:rFonts w:ascii="Times New Roman" w:hAnsi="Times New Roman" w:cs="Times New Roman" w:eastAsia="Times New Roman" w:hint="default"/>
                <w:sz w:val="21"/>
                <w:szCs w:val="21"/>
              </w:rPr>
            </w:pPr>
            <w:r>
              <w:rPr>
                <w:rFonts w:ascii="Times New Roman"/>
                <w:sz w:val="21"/>
              </w:rPr>
              <w:t>646,335.04</w:t>
            </w:r>
          </w:p>
        </w:tc>
      </w:tr>
      <w:tr>
        <w:trPr>
          <w:trHeight w:val="402"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合肥禾沃商贸有限公司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418,515.30</w:t>
            </w:r>
          </w:p>
        </w:tc>
        <w:tc>
          <w:tcPr>
            <w:tcW w:w="2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76.360001pt;margin-top:-25.544407pt;width:.479971pt;height:.66pt;mso-position-horizontal-relative:page;mso-position-vertical-relative:paragraph;z-index:120736" type="#_x0000_t75" stroked="false">
            <v:imagedata r:id="rId605" o:title=""/>
          </v:shape>
        </w:pict>
      </w:r>
      <w:r>
        <w:rPr/>
        <w:pict>
          <v:shape style="position:absolute;margin-left:289.300018pt;margin-top:-25.544407pt;width:.479986pt;height:.66pt;mso-position-horizontal-relative:page;mso-position-vertical-relative:paragraph;z-index:120760" type="#_x0000_t75" stroked="false">
            <v:imagedata r:id="rId605" o:title=""/>
          </v:shape>
        </w:pict>
      </w:r>
      <w:r>
        <w:rPr/>
        <w:pict>
          <v:shape style="position:absolute;margin-left:402.279999pt;margin-top:-25.544407pt;width:.479986pt;height:.66pt;mso-position-horizontal-relative:page;mso-position-vertical-relative:paragraph;z-index:120784" type="#_x0000_t75" stroked="false">
            <v:imagedata r:id="rId605" o:title=""/>
          </v:shape>
        </w:pict>
      </w:r>
      <w:r>
        <w:rPr/>
        <w:pict>
          <v:shape style="position:absolute;margin-left:176.360001pt;margin-top:-5.204349pt;width:.480015pt;height:.42pt;mso-position-horizontal-relative:page;mso-position-vertical-relative:paragraph;z-index:120808" type="#_x0000_t75" stroked="false">
            <v:imagedata r:id="rId605" o:title=""/>
          </v:shape>
        </w:pict>
      </w:r>
      <w:r>
        <w:rPr/>
        <w:pict>
          <v:shape style="position:absolute;margin-left:289.300018pt;margin-top:-5.204349pt;width:.480031pt;height:.42pt;mso-position-horizontal-relative:page;mso-position-vertical-relative:paragraph;z-index:120832" type="#_x0000_t75" stroked="false">
            <v:imagedata r:id="rId605" o:title=""/>
          </v:shape>
        </w:pict>
      </w:r>
      <w:r>
        <w:rPr/>
        <w:pict>
          <v:shape style="position:absolute;margin-left:402.279999pt;margin-top:-5.204349pt;width:.480031pt;height:.42pt;mso-position-horizontal-relative:page;mso-position-vertical-relative:paragraph;z-index:120856" type="#_x0000_t75" stroked="false">
            <v:imagedata r:id="rId605" o:title=""/>
          </v:shape>
        </w:pict>
      </w:r>
      <w:r>
        <w:rPr/>
        <w:t>购销商品、提供和接受劳务的关联交易说明</w:t>
      </w:r>
    </w:p>
    <w:p>
      <w:pPr>
        <w:spacing w:line="240" w:lineRule="auto" w:before="12"/>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2）关键管理人员报酬"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35"/>
        <w:ind w:left="0" w:right="1129" w:firstLine="0"/>
        <w:jc w:val="right"/>
        <w:rPr>
          <w:rFonts w:ascii="宋体" w:hAnsi="宋体" w:cs="宋体" w:eastAsia="宋体" w:hint="default"/>
          <w:sz w:val="21"/>
          <w:szCs w:val="21"/>
        </w:rPr>
      </w:pPr>
      <w:r>
        <w:rPr/>
        <w:pict>
          <v:shape style="position:absolute;margin-left:215.899994pt;margin-top:39.693665pt;width:.479996pt;height:.42pt;mso-position-horizontal-relative:page;mso-position-vertical-relative:paragraph;z-index:120880" type="#_x0000_t75" stroked="false">
            <v:imagedata r:id="rId605" o:title=""/>
          </v:shape>
        </w:pict>
      </w:r>
      <w:r>
        <w:rPr/>
        <w:pict>
          <v:shape style="position:absolute;margin-left:375.399994pt;margin-top:39.693665pt;width:.479996pt;height:.42pt;mso-position-horizontal-relative:page;mso-position-vertical-relative:paragraph;z-index:120904" type="#_x0000_t75" stroked="false">
            <v:imagedata r:id="rId605"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54" w:right="0"/>
              <w:jc w:val="left"/>
              <w:rPr>
                <w:rFonts w:ascii="Times New Roman" w:hAnsi="Times New Roman" w:cs="Times New Roman" w:eastAsia="Times New Roman" w:hint="default"/>
                <w:sz w:val="21"/>
                <w:szCs w:val="21"/>
              </w:rPr>
            </w:pPr>
            <w:r>
              <w:rPr>
                <w:rFonts w:ascii="Times New Roman"/>
                <w:sz w:val="21"/>
              </w:rPr>
              <w:t>4,123,200.00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055" w:right="0"/>
              <w:jc w:val="left"/>
              <w:rPr>
                <w:rFonts w:ascii="Times New Roman" w:hAnsi="Times New Roman" w:cs="Times New Roman" w:eastAsia="Times New Roman" w:hint="default"/>
                <w:sz w:val="21"/>
                <w:szCs w:val="21"/>
              </w:rPr>
            </w:pPr>
            <w:r>
              <w:rPr>
                <w:rFonts w:ascii="Times New Roman"/>
                <w:sz w:val="21"/>
              </w:rPr>
              <w:t>3,780,000.00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215.899994pt;margin-top:-13.526337pt;width:.48pt;height:.48pt;mso-position-horizontal-relative:page;mso-position-vertical-relative:paragraph;z-index:120928" type="#_x0000_t75" stroked="false">
            <v:imagedata r:id="rId605" o:title=""/>
          </v:shape>
        </w:pict>
      </w:r>
      <w:r>
        <w:rPr/>
        <w:pict>
          <v:shape style="position:absolute;margin-left:375.399994pt;margin-top:-13.526337pt;width:.48pt;height:.48pt;mso-position-horizontal-relative:page;mso-position-vertical-relative:paragraph;z-index:120952" type="#_x0000_t75" stroked="false">
            <v:imagedata r:id="rId605" o:title=""/>
          </v:shape>
        </w:pict>
      </w:r>
      <w:bookmarkStart w:name="5、关联方应收应付款项" w:id="341"/>
      <w:bookmarkEnd w:id="34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应收项目"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pict>
          <v:shape style="position:absolute;margin-left:375.399994pt;margin-top:39.693665pt;width:.479996pt;height:.42pt;mso-position-horizontal-relative:page;mso-position-vertical-relative:paragraph;z-index:120976" type="#_x0000_t75" stroked="false">
            <v:imagedata r:id="rId606" o:title=""/>
          </v:shape>
        </w:pict>
      </w:r>
      <w:r>
        <w:rPr/>
        <w:pict>
          <v:shape style="position:absolute;margin-left:215.960007pt;margin-top:39.693665pt;width:.479991pt;height:.9pt;mso-position-horizontal-relative:page;mso-position-vertical-relative:paragraph;z-index:121000" type="#_x0000_t75" stroked="false">
            <v:imagedata r:id="rId67" o:title=""/>
          </v:shape>
        </w:pict>
      </w:r>
      <w:r>
        <w:rPr/>
        <w:pict>
          <v:shape style="position:absolute;margin-left:136.220001pt;margin-top:59.793701pt;width:.480015pt;height:.42pt;mso-position-horizontal-relative:page;mso-position-vertical-relative:paragraph;z-index:121024" type="#_x0000_t75" stroked="false">
            <v:imagedata r:id="rId606" o:title=""/>
          </v:shape>
        </w:pict>
      </w:r>
      <w:r>
        <w:rPr/>
        <w:pict>
          <v:shape style="position:absolute;margin-left:215.960007pt;margin-top:59.793701pt;width:.480015pt;height:.42pt;mso-position-horizontal-relative:page;mso-position-vertical-relative:paragraph;z-index:121048" type="#_x0000_t75" stroked="false">
            <v:imagedata r:id="rId606" o:title=""/>
          </v:shape>
        </w:pict>
      </w:r>
      <w:r>
        <w:rPr/>
        <w:pict>
          <v:shape style="position:absolute;margin-left:295.720001pt;margin-top:59.793701pt;width:.480031pt;height:.42pt;mso-position-horizontal-relative:page;mso-position-vertical-relative:paragraph;z-index:121072" type="#_x0000_t75" stroked="false">
            <v:imagedata r:id="rId606" o:title=""/>
          </v:shape>
        </w:pict>
      </w:r>
      <w:r>
        <w:rPr/>
        <w:pict>
          <v:shape style="position:absolute;margin-left:375.399994pt;margin-top:59.793701pt;width:.480031pt;height:.42pt;mso-position-horizontal-relative:page;mso-position-vertical-relative:paragraph;z-index:121096" type="#_x0000_t75" stroked="false">
            <v:imagedata r:id="rId606" o:title=""/>
          </v:shape>
        </w:pict>
      </w:r>
      <w:r>
        <w:rPr/>
        <w:pict>
          <v:shape style="position:absolute;margin-left:455.100006pt;margin-top:59.793701pt;width:.48pt;height:.42pt;mso-position-horizontal-relative:page;mso-position-vertical-relative:paragraph;z-index:121120" type="#_x0000_t75" stroked="false">
            <v:imagedata r:id="rId606" o:title=""/>
          </v:shape>
        </w:pict>
      </w:r>
      <w:r>
        <w:rPr/>
        <w:pict>
          <v:shape style="position:absolute;margin-left:136.220001pt;margin-top:95.253708pt;width:.480015pt;height:.66pt;mso-position-horizontal-relative:page;mso-position-vertical-relative:paragraph;z-index:121144" type="#_x0000_t75" stroked="false">
            <v:imagedata r:id="rId606" o:title=""/>
          </v:shape>
        </w:pict>
      </w:r>
      <w:r>
        <w:rPr/>
        <w:pict>
          <v:shape style="position:absolute;margin-left:215.960007pt;margin-top:95.253708pt;width:.480015pt;height:.66pt;mso-position-horizontal-relative:page;mso-position-vertical-relative:paragraph;z-index:121168" type="#_x0000_t75" stroked="false">
            <v:imagedata r:id="rId606" o:title=""/>
          </v:shape>
        </w:pict>
      </w:r>
      <w:r>
        <w:rPr/>
        <w:pict>
          <v:shape style="position:absolute;margin-left:295.720001pt;margin-top:95.253708pt;width:.480031pt;height:.66pt;mso-position-horizontal-relative:page;mso-position-vertical-relative:paragraph;z-index:121192" type="#_x0000_t75" stroked="false">
            <v:imagedata r:id="rId606" o:title=""/>
          </v:shape>
        </w:pict>
      </w:r>
      <w:r>
        <w:rPr/>
        <w:pict>
          <v:shape style="position:absolute;margin-left:375.399994pt;margin-top:95.253708pt;width:.480031pt;height:.66pt;mso-position-horizontal-relative:page;mso-position-vertical-relative:paragraph;z-index:121216" type="#_x0000_t75" stroked="false">
            <v:imagedata r:id="rId606" o:title=""/>
          </v:shape>
        </w:pict>
      </w:r>
      <w:r>
        <w:rPr/>
        <w:pict>
          <v:shape style="position:absolute;margin-left:455.100006pt;margin-top:95.253708pt;width:.48pt;height:.66pt;mso-position-horizontal-relative:page;mso-position-vertical-relative:paragraph;z-index:121240" type="#_x0000_t75" stroked="false">
            <v:imagedata r:id="rId606" o:title=""/>
          </v:shape>
        </w:pict>
      </w: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595" w:type="dxa"/>
            <w:vMerge/>
            <w:tcBorders>
              <w:left w:val="nil" w:sz="6" w:space="0" w:color="auto"/>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0"/>
              <w:jc w:val="left"/>
              <w:rPr>
                <w:rFonts w:ascii="宋体" w:hAnsi="宋体" w:cs="宋体" w:eastAsia="宋体" w:hint="default"/>
                <w:sz w:val="21"/>
                <w:szCs w:val="21"/>
              </w:rPr>
            </w:pPr>
            <w:r>
              <w:rPr>
                <w:rFonts w:ascii="宋体" w:hAnsi="宋体" w:cs="宋体" w:eastAsia="宋体" w:hint="default"/>
                <w:sz w:val="21"/>
                <w:szCs w:val="21"/>
              </w:rPr>
              <w:t>四川宏业电力集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2,409,123.00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376,394.50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2,326,665.00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259,286.50</w:t>
            </w:r>
          </w:p>
        </w:tc>
      </w:tr>
      <w:tr>
        <w:trPr>
          <w:trHeight w:val="714"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0"/>
              <w:jc w:val="left"/>
              <w:rPr>
                <w:rFonts w:ascii="宋体" w:hAnsi="宋体" w:cs="宋体" w:eastAsia="宋体" w:hint="default"/>
                <w:sz w:val="21"/>
                <w:szCs w:val="21"/>
              </w:rPr>
            </w:pPr>
            <w:r>
              <w:rPr>
                <w:rFonts w:ascii="宋体" w:hAnsi="宋体" w:cs="宋体" w:eastAsia="宋体" w:hint="default"/>
                <w:sz w:val="21"/>
                <w:szCs w:val="21"/>
              </w:rPr>
              <w:t>合肥禾沃商贸有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27,425.55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1,371.28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402"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2,409,123.00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37,776,578.00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2,326,665.00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259,286.50</w:t>
            </w:r>
          </w:p>
        </w:tc>
      </w:tr>
      <w:tr>
        <w:trPr>
          <w:trHeight w:val="402"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胡明云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158,143.08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7,907.15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62,132.00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3,106.60</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158,143.08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7,907.15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62,132.00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3,106.60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136.220001pt;margin-top:-74.066299pt;width:.480015pt;height:.66pt;mso-position-horizontal-relative:page;mso-position-vertical-relative:paragraph;z-index:121264" type="#_x0000_t75" stroked="false">
            <v:imagedata r:id="rId606" o:title=""/>
          </v:shape>
        </w:pict>
      </w:r>
      <w:r>
        <w:rPr/>
        <w:pict>
          <v:shape style="position:absolute;margin-left:215.960007pt;margin-top:-74.066299pt;width:.480015pt;height:.66pt;mso-position-horizontal-relative:page;mso-position-vertical-relative:paragraph;z-index:121288" type="#_x0000_t75" stroked="false">
            <v:imagedata r:id="rId606" o:title=""/>
          </v:shape>
        </w:pict>
      </w:r>
      <w:r>
        <w:rPr/>
        <w:pict>
          <v:shape style="position:absolute;margin-left:295.720001pt;margin-top:-74.066299pt;width:.480031pt;height:.66pt;mso-position-horizontal-relative:page;mso-position-vertical-relative:paragraph;z-index:121312" type="#_x0000_t75" stroked="false">
            <v:imagedata r:id="rId606" o:title=""/>
          </v:shape>
        </w:pict>
      </w:r>
      <w:r>
        <w:rPr/>
        <w:pict>
          <v:shape style="position:absolute;margin-left:375.399994pt;margin-top:-74.066299pt;width:.480031pt;height:.66pt;mso-position-horizontal-relative:page;mso-position-vertical-relative:paragraph;z-index:121336" type="#_x0000_t75" stroked="false">
            <v:imagedata r:id="rId606" o:title=""/>
          </v:shape>
        </w:pict>
      </w:r>
      <w:r>
        <w:rPr/>
        <w:pict>
          <v:shape style="position:absolute;margin-left:455.100006pt;margin-top:-74.066299pt;width:.48pt;height:.66pt;mso-position-horizontal-relative:page;mso-position-vertical-relative:paragraph;z-index:121360" type="#_x0000_t75" stroked="false">
            <v:imagedata r:id="rId606" o:title=""/>
          </v:shape>
        </w:pict>
      </w:r>
      <w:r>
        <w:rPr/>
        <w:pict>
          <v:shape style="position:absolute;margin-left:136.220001pt;margin-top:-53.726364pt;width:.479946pt;height:.42pt;mso-position-horizontal-relative:page;mso-position-vertical-relative:paragraph;z-index:121384" type="#_x0000_t75" stroked="false">
            <v:imagedata r:id="rId606" o:title=""/>
          </v:shape>
        </w:pict>
      </w:r>
      <w:r>
        <w:rPr/>
        <w:pict>
          <v:shape style="position:absolute;margin-left:215.960007pt;margin-top:-53.726364pt;width:.479946pt;height:.42pt;mso-position-horizontal-relative:page;mso-position-vertical-relative:paragraph;z-index:121408" type="#_x0000_t75" stroked="false">
            <v:imagedata r:id="rId606" o:title=""/>
          </v:shape>
        </w:pict>
      </w:r>
      <w:r>
        <w:rPr/>
        <w:pict>
          <v:shape style="position:absolute;margin-left:295.720001pt;margin-top:-53.726364pt;width:.479961pt;height:.42pt;mso-position-horizontal-relative:page;mso-position-vertical-relative:paragraph;z-index:121432" type="#_x0000_t75" stroked="false">
            <v:imagedata r:id="rId606" o:title=""/>
          </v:shape>
        </w:pict>
      </w:r>
      <w:r>
        <w:rPr/>
        <w:pict>
          <v:shape style="position:absolute;margin-left:375.399994pt;margin-top:-53.726364pt;width:.479961pt;height:.42pt;mso-position-horizontal-relative:page;mso-position-vertical-relative:paragraph;z-index:121456" type="#_x0000_t75" stroked="false">
            <v:imagedata r:id="rId606" o:title=""/>
          </v:shape>
        </w:pict>
      </w:r>
      <w:r>
        <w:rPr/>
        <w:pict>
          <v:shape style="position:absolute;margin-left:455.100006pt;margin-top:-53.726364pt;width:.47993pt;height:.42pt;mso-position-horizontal-relative:page;mso-position-vertical-relative:paragraph;z-index:121480" type="#_x0000_t75" stroked="false">
            <v:imagedata r:id="rId606" o:title=""/>
          </v:shape>
        </w:pict>
      </w:r>
      <w:r>
        <w:rPr/>
        <w:pict>
          <v:shape style="position:absolute;margin-left:136.220001pt;margin-top:-33.626312pt;width:.480015pt;height:.42pt;mso-position-horizontal-relative:page;mso-position-vertical-relative:paragraph;z-index:121504" type="#_x0000_t75" stroked="false">
            <v:imagedata r:id="rId606" o:title=""/>
          </v:shape>
        </w:pict>
      </w:r>
      <w:r>
        <w:rPr/>
        <w:pict>
          <v:shape style="position:absolute;margin-left:215.960007pt;margin-top:-33.626312pt;width:.480015pt;height:.42pt;mso-position-horizontal-relative:page;mso-position-vertical-relative:paragraph;z-index:121528" type="#_x0000_t75" stroked="false">
            <v:imagedata r:id="rId606" o:title=""/>
          </v:shape>
        </w:pict>
      </w:r>
      <w:r>
        <w:rPr/>
        <w:pict>
          <v:shape style="position:absolute;margin-left:295.720001pt;margin-top:-33.626312pt;width:.480031pt;height:.42pt;mso-position-horizontal-relative:page;mso-position-vertical-relative:paragraph;z-index:121552" type="#_x0000_t75" stroked="false">
            <v:imagedata r:id="rId606" o:title=""/>
          </v:shape>
        </w:pict>
      </w:r>
      <w:r>
        <w:rPr/>
        <w:pict>
          <v:shape style="position:absolute;margin-left:375.399994pt;margin-top:-33.626312pt;width:.480031pt;height:.42pt;mso-position-horizontal-relative:page;mso-position-vertical-relative:paragraph;z-index:121576" type="#_x0000_t75" stroked="false">
            <v:imagedata r:id="rId606" o:title=""/>
          </v:shape>
        </w:pict>
      </w:r>
      <w:r>
        <w:rPr/>
        <w:pict>
          <v:shape style="position:absolute;margin-left:455.100006pt;margin-top:-33.626312pt;width:.48pt;height:.42pt;mso-position-horizontal-relative:page;mso-position-vertical-relative:paragraph;z-index:121600" type="#_x0000_t75" stroked="false">
            <v:imagedata r:id="rId606" o:title=""/>
          </v:shape>
        </w:pict>
      </w:r>
      <w:r>
        <w:rPr/>
        <w:pict>
          <v:shape style="position:absolute;margin-left:136.220001pt;margin-top:-13.526367pt;width:.479954pt;height:.48pt;mso-position-horizontal-relative:page;mso-position-vertical-relative:paragraph;z-index:121624" type="#_x0000_t75" stroked="false">
            <v:imagedata r:id="rId606" o:title=""/>
          </v:shape>
        </w:pict>
      </w:r>
      <w:r>
        <w:rPr/>
        <w:pict>
          <v:shape style="position:absolute;margin-left:215.960007pt;margin-top:-13.526367pt;width:.479954pt;height:.48pt;mso-position-horizontal-relative:page;mso-position-vertical-relative:paragraph;z-index:121648" type="#_x0000_t75" stroked="false">
            <v:imagedata r:id="rId606" o:title=""/>
          </v:shape>
        </w:pict>
      </w:r>
      <w:r>
        <w:rPr/>
        <w:pict>
          <v:shape style="position:absolute;margin-left:295.720001pt;margin-top:-13.526367pt;width:.47997pt;height:.48pt;mso-position-horizontal-relative:page;mso-position-vertical-relative:paragraph;z-index:121672" type="#_x0000_t75" stroked="false">
            <v:imagedata r:id="rId606" o:title=""/>
          </v:shape>
        </w:pict>
      </w:r>
      <w:r>
        <w:rPr/>
        <w:pict>
          <v:shape style="position:absolute;margin-left:375.399994pt;margin-top:-13.526367pt;width:.47997pt;height:.48pt;mso-position-horizontal-relative:page;mso-position-vertical-relative:paragraph;z-index:121696" type="#_x0000_t75" stroked="false">
            <v:imagedata r:id="rId606" o:title=""/>
          </v:shape>
        </w:pict>
      </w:r>
      <w:r>
        <w:rPr/>
        <w:pict>
          <v:shape style="position:absolute;margin-left:455.100006pt;margin-top:-13.526367pt;width:.479939pt;height:.48pt;mso-position-horizontal-relative:page;mso-position-vertical-relative:paragraph;z-index:121720" type="#_x0000_t75" stroked="false">
            <v:imagedata r:id="rId606" o:title=""/>
          </v:shape>
        </w:pict>
      </w:r>
      <w:bookmarkStart w:name="（2）应付项目"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pict>
          <v:shape style="position:absolute;margin-left:176.059998pt;margin-top:39.713684pt;width:.480015pt;height:.42pt;mso-position-horizontal-relative:page;mso-position-vertical-relative:paragraph;z-index:121744" type="#_x0000_t75" stroked="false">
            <v:imagedata r:id="rId607" o:title=""/>
          </v:shape>
        </w:pict>
      </w:r>
      <w:r>
        <w:rPr/>
        <w:pict>
          <v:shape style="position:absolute;margin-left:295.720001pt;margin-top:39.713684pt;width:.480031pt;height:.42pt;mso-position-horizontal-relative:page;mso-position-vertical-relative:paragraph;z-index:121768" type="#_x0000_t75" stroked="false">
            <v:imagedata r:id="rId607" o:title=""/>
          </v:shape>
        </w:pict>
      </w:r>
      <w:r>
        <w:rPr/>
        <w:pict>
          <v:shape style="position:absolute;margin-left:415.320007pt;margin-top:39.713684pt;width:.48pt;height:.42pt;mso-position-horizontal-relative:page;mso-position-vertical-relative:paragraph;z-index:121792" type="#_x0000_t75" stroked="false">
            <v:imagedata r:id="rId607" o:title=""/>
          </v:shape>
        </w:pict>
      </w:r>
      <w:r>
        <w:rPr/>
        <w:pict>
          <v:shape style="position:absolute;margin-left:176.059998pt;margin-top:59.81369pt;width:.480015pt;height:.42pt;mso-position-horizontal-relative:page;mso-position-vertical-relative:paragraph;z-index:121816" type="#_x0000_t75" stroked="false">
            <v:imagedata r:id="rId607" o:title=""/>
          </v:shape>
        </w:pict>
      </w:r>
      <w:r>
        <w:rPr/>
        <w:pict>
          <v:shape style="position:absolute;margin-left:295.720001pt;margin-top:59.81369pt;width:.480031pt;height:.42pt;mso-position-horizontal-relative:page;mso-position-vertical-relative:paragraph;z-index:121840" type="#_x0000_t75" stroked="false">
            <v:imagedata r:id="rId607" o:title=""/>
          </v:shape>
        </w:pict>
      </w:r>
      <w:r>
        <w:rPr/>
        <w:pict>
          <v:shape style="position:absolute;margin-left:415.320007pt;margin-top:59.81369pt;width:.48pt;height:.42pt;mso-position-horizontal-relative:page;mso-position-vertical-relative:paragraph;z-index:121864" type="#_x0000_t75" stroked="false">
            <v:imagedata r:id="rId607" o:title=""/>
          </v:shape>
        </w:pict>
      </w:r>
      <w:r>
        <w:rPr/>
        <w:pict>
          <v:shape style="position:absolute;margin-left:176.059998pt;margin-top:79.913681pt;width:.480015pt;height:.42pt;mso-position-horizontal-relative:page;mso-position-vertical-relative:paragraph;z-index:121888" type="#_x0000_t75" stroked="false">
            <v:imagedata r:id="rId607" o:title=""/>
          </v:shape>
        </w:pict>
      </w:r>
      <w:r>
        <w:rPr/>
        <w:pict>
          <v:shape style="position:absolute;margin-left:295.720001pt;margin-top:79.913681pt;width:.480031pt;height:.42pt;mso-position-horizontal-relative:page;mso-position-vertical-relative:paragraph;z-index:121912" type="#_x0000_t75" stroked="false">
            <v:imagedata r:id="rId607" o:title=""/>
          </v:shape>
        </w:pict>
      </w:r>
      <w:r>
        <w:rPr/>
        <w:pict>
          <v:shape style="position:absolute;margin-left:415.320007pt;margin-top:79.913681pt;width:.48pt;height:.42pt;mso-position-horizontal-relative:page;mso-position-vertical-relative:paragraph;z-index:121936" type="#_x0000_t75" stroked="false">
            <v:imagedata r:id="rId60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芮双印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716,830.00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李进华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354,908.00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14" w:type="dxa"/>
        <w:tblLayout w:type="fixed"/>
        <w:tblCellMar>
          <w:top w:w="0" w:type="dxa"/>
          <w:left w:w="0" w:type="dxa"/>
          <w:bottom w:w="0" w:type="dxa"/>
          <w:right w:w="0" w:type="dxa"/>
        </w:tblCellMar>
        <w:tblLook w:val="01E0"/>
      </w:tblPr>
      <w:tblGrid>
        <w:gridCol w:w="2406"/>
        <w:gridCol w:w="2393"/>
        <w:gridCol w:w="2392"/>
        <w:gridCol w:w="2392"/>
      </w:tblGrid>
      <w:tr>
        <w:trPr>
          <w:trHeight w:val="402"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256" w:right="0"/>
              <w:jc w:val="left"/>
              <w:rPr>
                <w:rFonts w:ascii="Times New Roman" w:hAnsi="Times New Roman" w:cs="Times New Roman" w:eastAsia="Times New Roman" w:hint="default"/>
                <w:sz w:val="21"/>
                <w:szCs w:val="21"/>
              </w:rPr>
            </w:pPr>
            <w:r>
              <w:rPr>
                <w:rFonts w:ascii="Times New Roman"/>
                <w:sz w:val="21"/>
              </w:rPr>
              <w:t>1,071,738.00</w:t>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79" w:top="1100" w:bottom="1160" w:left="0" w:right="0"/>
        </w:sectPr>
      </w:pPr>
    </w:p>
    <w:p>
      <w:pPr>
        <w:pStyle w:val="Heading2"/>
        <w:spacing w:line="240" w:lineRule="auto" w:before="26"/>
        <w:ind w:right="0"/>
        <w:jc w:val="left"/>
        <w:rPr>
          <w:b w:val="0"/>
          <w:bCs w:val="0"/>
        </w:rPr>
      </w:pPr>
      <w:r>
        <w:rPr/>
        <w:pict>
          <v:shape style="position:absolute;margin-left:176.059998pt;margin-top:-12.764392pt;width:.480015pt;height:.42pt;mso-position-horizontal-relative:page;mso-position-vertical-relative:paragraph;z-index:121960" type="#_x0000_t75" stroked="false">
            <v:imagedata r:id="rId607" o:title=""/>
          </v:shape>
        </w:pict>
      </w:r>
      <w:r>
        <w:rPr/>
        <w:pict>
          <v:shape style="position:absolute;margin-left:295.720001pt;margin-top:-12.764392pt;width:.480031pt;height:.42pt;mso-position-horizontal-relative:page;mso-position-vertical-relative:paragraph;z-index:121984" type="#_x0000_t75" stroked="false">
            <v:imagedata r:id="rId607" o:title=""/>
          </v:shape>
        </w:pict>
      </w:r>
      <w:r>
        <w:rPr/>
        <w:pict>
          <v:shape style="position:absolute;margin-left:415.320007pt;margin-top:-12.764392pt;width:.48pt;height:.42pt;mso-position-horizontal-relative:page;mso-position-vertical-relative:paragraph;z-index:122008" type="#_x0000_t75" stroked="false">
            <v:imagedata r:id="rId607" o:title=""/>
          </v:shape>
        </w:pict>
      </w:r>
      <w:bookmarkStart w:name="十二、股份支付" w:id="344"/>
      <w:bookmarkEnd w:id="344"/>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股份支付总体情况" w:id="345"/>
      <w:bookmarkEnd w:id="3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29" w:firstLine="0"/>
        <w:jc w:val="right"/>
        <w:rPr>
          <w:rFonts w:ascii="宋体" w:hAnsi="宋体" w:cs="宋体" w:eastAsia="宋体" w:hint="default"/>
          <w:sz w:val="21"/>
          <w:szCs w:val="21"/>
        </w:rPr>
      </w:pPr>
      <w:r>
        <w:rPr/>
        <w:pict>
          <v:group style="position:absolute;margin-left:329.199982pt;margin-top:19.763626pt;width:.5pt;height:57.5pt;mso-position-horizontal-relative:page;mso-position-vertical-relative:paragraph;z-index:122032" coordorigin="6584,395" coordsize="10,1150">
            <v:group style="position:absolute;left:6584;top:395;width:10;height:20" coordorigin="6584,395" coordsize="10,20">
              <v:shape style="position:absolute;left:6584;top:395;width:10;height:20" coordorigin="6584,395" coordsize="10,20" path="m6584,414l6594,414,6594,395,6584,395,6584,414xe" filled="true" fillcolor="#000000" stroked="false">
                <v:path arrowok="t"/>
                <v:fill type="solid"/>
              </v:shape>
            </v:group>
            <v:group style="position:absolute;left:6584;top:414;width:10;height:20" coordorigin="6584,414" coordsize="10,20">
              <v:shape style="position:absolute;left:6584;top:414;width:10;height:20" coordorigin="6584,414" coordsize="10,20" path="m6584,434l6594,434,6594,414,6584,414,6584,434xe" filled="true" fillcolor="#000000" stroked="false">
                <v:path arrowok="t"/>
                <v:fill type="solid"/>
              </v:shape>
            </v:group>
            <v:group style="position:absolute;left:6584;top:434;width:10;height:20" coordorigin="6584,434" coordsize="10,20">
              <v:shape style="position:absolute;left:6584;top:434;width:10;height:20" coordorigin="6584,434" coordsize="10,20" path="m6584,453l6594,453,6594,434,6584,434,6584,453xe" filled="true" fillcolor="#000000" stroked="false">
                <v:path arrowok="t"/>
                <v:fill type="solid"/>
              </v:shape>
            </v:group>
            <v:group style="position:absolute;left:6584;top:453;width:10;height:20" coordorigin="6584,453" coordsize="10,20">
              <v:shape style="position:absolute;left:6584;top:453;width:10;height:20" coordorigin="6584,453" coordsize="10,20" path="m6584,472l6594,472,6594,453,6584,453,6584,472xe" filled="true" fillcolor="#000000" stroked="false">
                <v:path arrowok="t"/>
                <v:fill type="solid"/>
              </v:shape>
            </v:group>
            <v:group style="position:absolute;left:6584;top:472;width:10;height:20" coordorigin="6584,472" coordsize="10,20">
              <v:shape style="position:absolute;left:6584;top:472;width:10;height:20" coordorigin="6584,472" coordsize="10,20" path="m6584,491l6594,491,6594,472,6584,472,6584,491xe" filled="true" fillcolor="#000000" stroked="false">
                <v:path arrowok="t"/>
                <v:fill type="solid"/>
              </v:shape>
            </v:group>
            <v:group style="position:absolute;left:6584;top:491;width:10;height:20" coordorigin="6584,491" coordsize="10,20">
              <v:shape style="position:absolute;left:6584;top:491;width:10;height:20" coordorigin="6584,491" coordsize="10,20" path="m6584,510l6594,510,6594,491,6584,491,6584,510xe" filled="true" fillcolor="#000000" stroked="false">
                <v:path arrowok="t"/>
                <v:fill type="solid"/>
              </v:shape>
            </v:group>
            <v:group style="position:absolute;left:6584;top:510;width:10;height:20" coordorigin="6584,510" coordsize="10,20">
              <v:shape style="position:absolute;left:6584;top:510;width:10;height:20" coordorigin="6584,510" coordsize="10,20" path="m6584,530l6594,530,6594,510,6584,510,6584,530xe" filled="true" fillcolor="#000000" stroked="false">
                <v:path arrowok="t"/>
                <v:fill type="solid"/>
              </v:shape>
            </v:group>
            <v:group style="position:absolute;left:6584;top:530;width:10;height:20" coordorigin="6584,530" coordsize="10,20">
              <v:shape style="position:absolute;left:6584;top:530;width:10;height:20" coordorigin="6584,530" coordsize="10,20" path="m6584,549l6594,549,6594,530,6584,530,6584,549xe" filled="true" fillcolor="#000000" stroked="false">
                <v:path arrowok="t"/>
                <v:fill type="solid"/>
              </v:shape>
            </v:group>
            <v:group style="position:absolute;left:6584;top:549;width:10;height:20" coordorigin="6584,549" coordsize="10,20">
              <v:shape style="position:absolute;left:6584;top:549;width:10;height:20" coordorigin="6584,549" coordsize="10,20" path="m6584,568l6594,568,6594,549,6584,549,6584,568xe" filled="true" fillcolor="#000000" stroked="false">
                <v:path arrowok="t"/>
                <v:fill type="solid"/>
              </v:shape>
            </v:group>
            <v:group style="position:absolute;left:6584;top:568;width:10;height:20" coordorigin="6584,568" coordsize="10,20">
              <v:shape style="position:absolute;left:6584;top:568;width:10;height:20" coordorigin="6584,568" coordsize="10,20" path="m6584,587l6594,587,6594,568,6584,568,6584,587xe" filled="true" fillcolor="#000000" stroked="false">
                <v:path arrowok="t"/>
                <v:fill type="solid"/>
              </v:shape>
            </v:group>
            <v:group style="position:absolute;left:6584;top:587;width:10;height:20" coordorigin="6584,587" coordsize="10,20">
              <v:shape style="position:absolute;left:6584;top:587;width:10;height:20" coordorigin="6584,587" coordsize="10,20" path="m6584,606l6594,606,6594,587,6584,587,6584,606xe" filled="true" fillcolor="#000000" stroked="false">
                <v:path arrowok="t"/>
                <v:fill type="solid"/>
              </v:shape>
            </v:group>
            <v:group style="position:absolute;left:6584;top:606;width:10;height:20" coordorigin="6584,606" coordsize="10,20">
              <v:shape style="position:absolute;left:6584;top:606;width:10;height:20" coordorigin="6584,606" coordsize="10,20" path="m6584,626l6594,626,6594,606,6584,606,6584,626xe" filled="true" fillcolor="#000000" stroked="false">
                <v:path arrowok="t"/>
                <v:fill type="solid"/>
              </v:shape>
            </v:group>
            <v:group style="position:absolute;left:6584;top:626;width:10;height:20" coordorigin="6584,626" coordsize="10,20">
              <v:shape style="position:absolute;left:6584;top:626;width:10;height:20" coordorigin="6584,626" coordsize="10,20" path="m6584,645l6594,645,6594,626,6584,626,6584,645xe" filled="true" fillcolor="#000000" stroked="false">
                <v:path arrowok="t"/>
                <v:fill type="solid"/>
              </v:shape>
            </v:group>
            <v:group style="position:absolute;left:6584;top:645;width:10;height:20" coordorigin="6584,645" coordsize="10,20">
              <v:shape style="position:absolute;left:6584;top:645;width:10;height:20" coordorigin="6584,645" coordsize="10,20" path="m6584,664l6594,664,6594,645,6584,645,6584,664xe" filled="true" fillcolor="#000000" stroked="false">
                <v:path arrowok="t"/>
                <v:fill type="solid"/>
              </v:shape>
            </v:group>
            <v:group style="position:absolute;left:6584;top:664;width:10;height:20" coordorigin="6584,664" coordsize="10,20">
              <v:shape style="position:absolute;left:6584;top:664;width:10;height:20" coordorigin="6584,664" coordsize="10,20" path="m6584,683l6594,683,6594,664,6584,664,6584,683xe" filled="true" fillcolor="#000000" stroked="false">
                <v:path arrowok="t"/>
                <v:fill type="solid"/>
              </v:shape>
            </v:group>
            <v:group style="position:absolute;left:6584;top:683;width:10;height:20" coordorigin="6584,683" coordsize="10,20">
              <v:shape style="position:absolute;left:6584;top:683;width:10;height:20" coordorigin="6584,683" coordsize="10,20" path="m6584,702l6594,702,6594,683,6584,683,6584,702xe" filled="true" fillcolor="#000000" stroked="false">
                <v:path arrowok="t"/>
                <v:fill type="solid"/>
              </v:shape>
            </v:group>
            <v:group style="position:absolute;left:6584;top:702;width:10;height:20" coordorigin="6584,702" coordsize="10,20">
              <v:shape style="position:absolute;left:6584;top:702;width:10;height:20" coordorigin="6584,702" coordsize="10,20" path="m6584,722l6594,722,6594,702,6584,702,6584,722xe" filled="true" fillcolor="#000000" stroked="false">
                <v:path arrowok="t"/>
                <v:fill type="solid"/>
              </v:shape>
            </v:group>
            <v:group style="position:absolute;left:6584;top:722;width:10;height:20" coordorigin="6584,722" coordsize="10,20">
              <v:shape style="position:absolute;left:6584;top:722;width:10;height:20" coordorigin="6584,722" coordsize="10,20" path="m6584,741l6594,741,6594,722,6584,722,6584,741xe" filled="true" fillcolor="#000000" stroked="false">
                <v:path arrowok="t"/>
                <v:fill type="solid"/>
              </v:shape>
              <v:shape style="position:absolute;left:6584;top:760;width:10;height:8" type="#_x0000_t75" stroked="false">
                <v:imagedata r:id="rId607" o:title=""/>
              </v:shape>
            </v:group>
            <v:group style="position:absolute;left:6584;top:797;width:10;height:20" coordorigin="6584,797" coordsize="10,20">
              <v:shape style="position:absolute;left:6584;top:797;width:10;height:20" coordorigin="6584,797" coordsize="10,20" path="m6584,816l6594,816,6594,797,6584,797,6584,816xe" filled="true" fillcolor="#000000" stroked="false">
                <v:path arrowok="t"/>
                <v:fill type="solid"/>
              </v:shape>
            </v:group>
            <v:group style="position:absolute;left:6584;top:816;width:10;height:20" coordorigin="6584,816" coordsize="10,20">
              <v:shape style="position:absolute;left:6584;top:816;width:10;height:20" coordorigin="6584,816" coordsize="10,20" path="m6584,836l6594,836,6594,816,6584,816,6584,836xe" filled="true" fillcolor="#000000" stroked="false">
                <v:path arrowok="t"/>
                <v:fill type="solid"/>
              </v:shape>
            </v:group>
            <v:group style="position:absolute;left:6584;top:836;width:10;height:20" coordorigin="6584,836" coordsize="10,20">
              <v:shape style="position:absolute;left:6584;top:836;width:10;height:20" coordorigin="6584,836" coordsize="10,20" path="m6584,855l6594,855,6594,836,6584,836,6584,855xe" filled="true" fillcolor="#000000" stroked="false">
                <v:path arrowok="t"/>
                <v:fill type="solid"/>
              </v:shape>
            </v:group>
            <v:group style="position:absolute;left:6584;top:855;width:10;height:20" coordorigin="6584,855" coordsize="10,20">
              <v:shape style="position:absolute;left:6584;top:855;width:10;height:20" coordorigin="6584,855" coordsize="10,20" path="m6584,874l6594,874,6594,855,6584,855,6584,874xe" filled="true" fillcolor="#000000" stroked="false">
                <v:path arrowok="t"/>
                <v:fill type="solid"/>
              </v:shape>
            </v:group>
            <v:group style="position:absolute;left:6584;top:874;width:10;height:20" coordorigin="6584,874" coordsize="10,20">
              <v:shape style="position:absolute;left:6584;top:874;width:10;height:20" coordorigin="6584,874" coordsize="10,20" path="m6584,893l6594,893,6594,874,6584,874,6584,893xe" filled="true" fillcolor="#000000" stroked="false">
                <v:path arrowok="t"/>
                <v:fill type="solid"/>
              </v:shape>
            </v:group>
            <v:group style="position:absolute;left:6584;top:893;width:10;height:20" coordorigin="6584,893" coordsize="10,20">
              <v:shape style="position:absolute;left:6584;top:893;width:10;height:20" coordorigin="6584,893" coordsize="10,20" path="m6584,912l6594,912,6594,893,6584,893,6584,912xe" filled="true" fillcolor="#000000" stroked="false">
                <v:path arrowok="t"/>
                <v:fill type="solid"/>
              </v:shape>
            </v:group>
            <v:group style="position:absolute;left:6584;top:912;width:10;height:20" coordorigin="6584,912" coordsize="10,20">
              <v:shape style="position:absolute;left:6584;top:912;width:10;height:20" coordorigin="6584,912" coordsize="10,20" path="m6584,932l6594,932,6594,912,6584,912,6584,932xe" filled="true" fillcolor="#000000" stroked="false">
                <v:path arrowok="t"/>
                <v:fill type="solid"/>
              </v:shape>
            </v:group>
            <v:group style="position:absolute;left:6584;top:932;width:10;height:20" coordorigin="6584,932" coordsize="10,20">
              <v:shape style="position:absolute;left:6584;top:932;width:10;height:20" coordorigin="6584,932" coordsize="10,20" path="m6584,951l6594,951,6594,932,6584,932,6584,951xe" filled="true" fillcolor="#000000" stroked="false">
                <v:path arrowok="t"/>
                <v:fill type="solid"/>
              </v:shape>
            </v:group>
            <v:group style="position:absolute;left:6584;top:951;width:10;height:20" coordorigin="6584,951" coordsize="10,20">
              <v:shape style="position:absolute;left:6584;top:951;width:10;height:20" coordorigin="6584,951" coordsize="10,20" path="m6584,970l6594,970,6594,951,6584,951,6584,970xe" filled="true" fillcolor="#000000" stroked="false">
                <v:path arrowok="t"/>
                <v:fill type="solid"/>
              </v:shape>
            </v:group>
            <v:group style="position:absolute;left:6584;top:970;width:10;height:20" coordorigin="6584,970" coordsize="10,20">
              <v:shape style="position:absolute;left:6584;top:970;width:10;height:20" coordorigin="6584,970" coordsize="10,20" path="m6584,989l6594,989,6594,970,6584,970,6584,989xe" filled="true" fillcolor="#000000" stroked="false">
                <v:path arrowok="t"/>
                <v:fill type="solid"/>
              </v:shape>
            </v:group>
            <v:group style="position:absolute;left:6584;top:989;width:10;height:20" coordorigin="6584,989" coordsize="10,20">
              <v:shape style="position:absolute;left:6584;top:989;width:10;height:20" coordorigin="6584,989" coordsize="10,20" path="m6584,1008l6594,1008,6594,989,6584,989,6584,1008xe" filled="true" fillcolor="#000000" stroked="false">
                <v:path arrowok="t"/>
                <v:fill type="solid"/>
              </v:shape>
            </v:group>
            <v:group style="position:absolute;left:6584;top:1008;width:10;height:20" coordorigin="6584,1008" coordsize="10,20">
              <v:shape style="position:absolute;left:6584;top:1008;width:10;height:20" coordorigin="6584,1008" coordsize="10,20" path="m6584,1028l6594,1028,6594,1008,6584,1008,6584,1028xe" filled="true" fillcolor="#000000" stroked="false">
                <v:path arrowok="t"/>
                <v:fill type="solid"/>
              </v:shape>
            </v:group>
            <v:group style="position:absolute;left:6584;top:1028;width:10;height:20" coordorigin="6584,1028" coordsize="10,20">
              <v:shape style="position:absolute;left:6584;top:1028;width:10;height:20" coordorigin="6584,1028" coordsize="10,20" path="m6584,1047l6594,1047,6594,1028,6584,1028,6584,1047xe" filled="true" fillcolor="#000000" stroked="false">
                <v:path arrowok="t"/>
                <v:fill type="solid"/>
              </v:shape>
            </v:group>
            <v:group style="position:absolute;left:6584;top:1047;width:10;height:20" coordorigin="6584,1047" coordsize="10,20">
              <v:shape style="position:absolute;left:6584;top:1047;width:10;height:20" coordorigin="6584,1047" coordsize="10,20" path="m6584,1066l6594,1066,6594,1047,6584,1047,6584,1066xe" filled="true" fillcolor="#000000" stroked="false">
                <v:path arrowok="t"/>
                <v:fill type="solid"/>
              </v:shape>
            </v:group>
            <v:group style="position:absolute;left:6584;top:1066;width:10;height:20" coordorigin="6584,1066" coordsize="10,20">
              <v:shape style="position:absolute;left:6584;top:1066;width:10;height:20" coordorigin="6584,1066" coordsize="10,20" path="m6584,1085l6594,1085,6594,1066,6584,1066,6584,1085xe" filled="true" fillcolor="#000000" stroked="false">
                <v:path arrowok="t"/>
                <v:fill type="solid"/>
              </v:shape>
            </v:group>
            <v:group style="position:absolute;left:6584;top:1085;width:10;height:20" coordorigin="6584,1085" coordsize="10,20">
              <v:shape style="position:absolute;left:6584;top:1085;width:10;height:20" coordorigin="6584,1085" coordsize="10,20" path="m6584,1104l6594,1104,6594,1085,6584,1085,6584,1104xe" filled="true" fillcolor="#000000" stroked="false">
                <v:path arrowok="t"/>
                <v:fill type="solid"/>
              </v:shape>
            </v:group>
            <v:group style="position:absolute;left:6584;top:1104;width:10;height:20" coordorigin="6584,1104" coordsize="10,20">
              <v:shape style="position:absolute;left:6584;top:1104;width:10;height:20" coordorigin="6584,1104" coordsize="10,20" path="m6584,1124l6594,1124,6594,1104,6584,1104,6584,1124xe" filled="true" fillcolor="#000000" stroked="false">
                <v:path arrowok="t"/>
                <v:fill type="solid"/>
              </v:shape>
            </v:group>
            <v:group style="position:absolute;left:6584;top:1124;width:10;height:20" coordorigin="6584,1124" coordsize="10,20">
              <v:shape style="position:absolute;left:6584;top:1124;width:10;height:20" coordorigin="6584,1124" coordsize="10,20" path="m6584,1143l6594,1143,6594,1124,6584,1124,6584,1143xe" filled="true" fillcolor="#000000" stroked="false">
                <v:path arrowok="t"/>
                <v:fill type="solid"/>
              </v:shape>
              <v:shape style="position:absolute;left:6584;top:1162;width:10;height:8" type="#_x0000_t75" stroked="false">
                <v:imagedata r:id="rId607" o:title=""/>
              </v:shape>
            </v:group>
            <v:group style="position:absolute;left:6584;top:1199;width:10;height:20" coordorigin="6584,1199" coordsize="10,20">
              <v:shape style="position:absolute;left:6584;top:1199;width:10;height:20" coordorigin="6584,1199" coordsize="10,20" path="m6584,1218l6594,1218,6594,1199,6584,1199,6584,1218xe" filled="true" fillcolor="#000000" stroked="false">
                <v:path arrowok="t"/>
                <v:fill type="solid"/>
              </v:shape>
            </v:group>
            <v:group style="position:absolute;left:6584;top:1218;width:10;height:20" coordorigin="6584,1218" coordsize="10,20">
              <v:shape style="position:absolute;left:6584;top:1218;width:10;height:20" coordorigin="6584,1218" coordsize="10,20" path="m6584,1238l6594,1238,6594,1218,6584,1218,6584,1238xe" filled="true" fillcolor="#000000" stroked="false">
                <v:path arrowok="t"/>
                <v:fill type="solid"/>
              </v:shape>
            </v:group>
            <v:group style="position:absolute;left:6584;top:1238;width:10;height:20" coordorigin="6584,1238" coordsize="10,20">
              <v:shape style="position:absolute;left:6584;top:1238;width:10;height:20" coordorigin="6584,1238" coordsize="10,20" path="m6584,1257l6594,1257,6594,1238,6584,1238,6584,1257xe" filled="true" fillcolor="#000000" stroked="false">
                <v:path arrowok="t"/>
                <v:fill type="solid"/>
              </v:shape>
            </v:group>
            <v:group style="position:absolute;left:6584;top:1257;width:10;height:20" coordorigin="6584,1257" coordsize="10,20">
              <v:shape style="position:absolute;left:6584;top:1257;width:10;height:20" coordorigin="6584,1257" coordsize="10,20" path="m6584,1276l6594,1276,6594,1257,6584,1257,6584,1276xe" filled="true" fillcolor="#000000" stroked="false">
                <v:path arrowok="t"/>
                <v:fill type="solid"/>
              </v:shape>
            </v:group>
            <v:group style="position:absolute;left:6584;top:1276;width:10;height:20" coordorigin="6584,1276" coordsize="10,20">
              <v:shape style="position:absolute;left:6584;top:1276;width:10;height:20" coordorigin="6584,1276" coordsize="10,20" path="m6584,1295l6594,1295,6594,1276,6584,1276,6584,1295xe" filled="true" fillcolor="#000000" stroked="false">
                <v:path arrowok="t"/>
                <v:fill type="solid"/>
              </v:shape>
            </v:group>
            <v:group style="position:absolute;left:6584;top:1295;width:10;height:20" coordorigin="6584,1295" coordsize="10,20">
              <v:shape style="position:absolute;left:6584;top:1295;width:10;height:20" coordorigin="6584,1295" coordsize="10,20" path="m6584,1314l6594,1314,6594,1295,6584,1295,6584,1314xe" filled="true" fillcolor="#000000" stroked="false">
                <v:path arrowok="t"/>
                <v:fill type="solid"/>
              </v:shape>
            </v:group>
            <v:group style="position:absolute;left:6584;top:1314;width:10;height:20" coordorigin="6584,1314" coordsize="10,20">
              <v:shape style="position:absolute;left:6584;top:1314;width:10;height:20" coordorigin="6584,1314" coordsize="10,20" path="m6584,1334l6594,1334,6594,1314,6584,1314,6584,1334xe" filled="true" fillcolor="#000000" stroked="false">
                <v:path arrowok="t"/>
                <v:fill type="solid"/>
              </v:shape>
            </v:group>
            <v:group style="position:absolute;left:6584;top:1334;width:10;height:20" coordorigin="6584,1334" coordsize="10,20">
              <v:shape style="position:absolute;left:6584;top:1334;width:10;height:20" coordorigin="6584,1334" coordsize="10,20" path="m6584,1353l6594,1353,6594,1334,6584,1334,6584,1353xe" filled="true" fillcolor="#000000" stroked="false">
                <v:path arrowok="t"/>
                <v:fill type="solid"/>
              </v:shape>
            </v:group>
            <v:group style="position:absolute;left:6584;top:1353;width:10;height:20" coordorigin="6584,1353" coordsize="10,20">
              <v:shape style="position:absolute;left:6584;top:1353;width:10;height:20" coordorigin="6584,1353" coordsize="10,20" path="m6584,1372l6594,1372,6594,1353,6584,1353,6584,1372xe" filled="true" fillcolor="#000000" stroked="false">
                <v:path arrowok="t"/>
                <v:fill type="solid"/>
              </v:shape>
            </v:group>
            <v:group style="position:absolute;left:6584;top:1372;width:10;height:20" coordorigin="6584,1372" coordsize="10,20">
              <v:shape style="position:absolute;left:6584;top:1372;width:10;height:20" coordorigin="6584,1372" coordsize="10,20" path="m6584,1391l6594,1391,6594,1372,6584,1372,6584,1391xe" filled="true" fillcolor="#000000" stroked="false">
                <v:path arrowok="t"/>
                <v:fill type="solid"/>
              </v:shape>
            </v:group>
            <v:group style="position:absolute;left:6584;top:1391;width:10;height:20" coordorigin="6584,1391" coordsize="10,20">
              <v:shape style="position:absolute;left:6584;top:1391;width:10;height:20" coordorigin="6584,1391" coordsize="10,20" path="m6584,1410l6594,1410,6594,1391,6584,1391,6584,1410xe" filled="true" fillcolor="#000000" stroked="false">
                <v:path arrowok="t"/>
                <v:fill type="solid"/>
              </v:shape>
            </v:group>
            <v:group style="position:absolute;left:6584;top:1410;width:10;height:20" coordorigin="6584,1410" coordsize="10,20">
              <v:shape style="position:absolute;left:6584;top:1410;width:10;height:20" coordorigin="6584,1410" coordsize="10,20" path="m6584,1430l6594,1430,6594,1410,6584,1410,6584,1430xe" filled="true" fillcolor="#000000" stroked="false">
                <v:path arrowok="t"/>
                <v:fill type="solid"/>
              </v:shape>
            </v:group>
            <v:group style="position:absolute;left:6584;top:1430;width:10;height:20" coordorigin="6584,1430" coordsize="10,20">
              <v:shape style="position:absolute;left:6584;top:1430;width:10;height:20" coordorigin="6584,1430" coordsize="10,20" path="m6584,1449l6594,1449,6594,1430,6584,1430,6584,1449xe" filled="true" fillcolor="#000000" stroked="false">
                <v:path arrowok="t"/>
                <v:fill type="solid"/>
              </v:shape>
            </v:group>
            <v:group style="position:absolute;left:6584;top:1449;width:10;height:20" coordorigin="6584,1449" coordsize="10,20">
              <v:shape style="position:absolute;left:6584;top:1449;width:10;height:20" coordorigin="6584,1449" coordsize="10,20" path="m6584,1468l6594,1468,6594,1449,6584,1449,6584,1468xe" filled="true" fillcolor="#000000" stroked="false">
                <v:path arrowok="t"/>
                <v:fill type="solid"/>
              </v:shape>
            </v:group>
            <v:group style="position:absolute;left:6584;top:1468;width:10;height:20" coordorigin="6584,1468" coordsize="10,20">
              <v:shape style="position:absolute;left:6584;top:1468;width:10;height:20" coordorigin="6584,1468" coordsize="10,20" path="m6584,1487l6594,1487,6594,1468,6584,1468,6584,1487xe" filled="true" fillcolor="#000000" stroked="false">
                <v:path arrowok="t"/>
                <v:fill type="solid"/>
              </v:shape>
            </v:group>
            <v:group style="position:absolute;left:6584;top:1487;width:10;height:20" coordorigin="6584,1487" coordsize="10,20">
              <v:shape style="position:absolute;left:6584;top:1487;width:10;height:20" coordorigin="6584,1487" coordsize="10,20" path="m6584,1506l6594,1506,6594,1487,6584,1487,6584,1506xe" filled="true" fillcolor="#000000" stroked="false">
                <v:path arrowok="t"/>
                <v:fill type="solid"/>
              </v:shape>
            </v:group>
            <v:group style="position:absolute;left:6584;top:1506;width:10;height:20" coordorigin="6584,1506" coordsize="10,20">
              <v:shape style="position:absolute;left:6584;top:1506;width:10;height:20" coordorigin="6584,1506" coordsize="10,20" path="m6584,1526l6594,1526,6594,1506,6584,1506,6584,1526xe" filled="true" fillcolor="#000000" stroked="false">
                <v:path arrowok="t"/>
                <v:fill type="solid"/>
              </v:shape>
            </v:group>
            <v:group style="position:absolute;left:6584;top:1526;width:10;height:20" coordorigin="6584,1526" coordsize="10,20">
              <v:shape style="position:absolute;left:6584;top:1526;width:10;height:20" coordorigin="6584,1526" coordsize="10,20" path="m6584,1545l6594,1545,6594,1526,6584,1526,6584,1545xe" filled="true" fillcolor="#000000" stroked="false">
                <v:path arrowok="t"/>
                <v:fill type="solid"/>
              </v:shape>
            </v:group>
            <w10:wrap type="none"/>
          </v:group>
        </w:pict>
      </w: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type w:val="continuous"/>
          <w:pgSz w:w="11910" w:h="16840"/>
          <w:pgMar w:top="1060" w:bottom="1160" w:left="0" w:right="0"/>
          <w:cols w:num="2" w:equalWidth="0">
            <w:col w:w="3531" w:space="1249"/>
            <w:col w:w="71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0" w:lineRule="exact"/>
        <w:ind w:left="658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3"/>
            <wp:effectExtent l="0" t="0" r="0" b="0"/>
            <wp:docPr id="3421" name="image553.png" descr=""/>
            <wp:cNvGraphicFramePr>
              <a:graphicFrameLocks noChangeAspect="1"/>
            </wp:cNvGraphicFramePr>
            <a:graphic>
              <a:graphicData uri="http://schemas.openxmlformats.org/drawingml/2006/picture">
                <pic:pic>
                  <pic:nvPicPr>
                    <pic:cNvPr id="3422" name="image553.png"/>
                    <pic:cNvPicPr/>
                  </pic:nvPicPr>
                  <pic:blipFill>
                    <a:blip r:embed="rId607" cstate="print"/>
                    <a:stretch>
                      <a:fillRect/>
                    </a:stretch>
                  </pic:blipFill>
                  <pic:spPr>
                    <a:xfrm>
                      <a:off x="0" y="0"/>
                      <a:ext cx="6096" cy="5333"/>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5"/>
        <w:ind w:left="0" w:right="1124" w:firstLine="0"/>
        <w:jc w:val="right"/>
        <w:rPr>
          <w:rFonts w:ascii="宋体" w:hAnsi="宋体" w:cs="宋体" w:eastAsia="宋体" w:hint="default"/>
          <w:sz w:val="21"/>
          <w:szCs w:val="21"/>
        </w:rPr>
      </w:pPr>
      <w:r>
        <w:rPr/>
        <w:pict>
          <v:shape style="position:absolute;margin-left:56.459999pt;margin-top:-91.466324pt;width:479.2pt;height:163.4pt;mso-position-horizontal-relative:page;mso-position-vertical-relative:paragraph;z-index:12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0"/>
                    <w:gridCol w:w="4119"/>
                  </w:tblGrid>
                  <w:tr>
                    <w:trPr>
                      <w:trHeight w:val="402" w:hRule="exact"/>
                    </w:trPr>
                    <w:tc>
                      <w:tcPr>
                        <w:tcW w:w="545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1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6,285,000.00</w:t>
                        </w:r>
                      </w:p>
                    </w:tc>
                  </w:tr>
                  <w:tr>
                    <w:trPr>
                      <w:trHeight w:val="402" w:hRule="exact"/>
                    </w:trPr>
                    <w:tc>
                      <w:tcPr>
                        <w:tcW w:w="545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1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545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1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2,613,000.00</w:t>
                        </w:r>
                      </w:p>
                    </w:tc>
                  </w:tr>
                  <w:tr>
                    <w:trPr>
                      <w:trHeight w:val="1338" w:hRule="exact"/>
                    </w:trPr>
                    <w:tc>
                      <w:tcPr>
                        <w:tcW w:w="54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7" w:right="165"/>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 期限</w:t>
                        </w:r>
                      </w:p>
                    </w:tc>
                    <w:tc>
                      <w:tcPr>
                        <w:tcW w:w="4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激励对象取得的限制性股票在授予登记日起</w:t>
                        </w:r>
                      </w:p>
                      <w:p>
                        <w:pPr>
                          <w:pStyle w:val="TableParagraph"/>
                          <w:spacing w:line="240" w:lineRule="auto" w:before="3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个月后、 </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个月后、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个月后分别申</w:t>
                        </w:r>
                      </w:p>
                      <w:p>
                        <w:pPr>
                          <w:pStyle w:val="TableParagraph"/>
                          <w:spacing w:line="259" w:lineRule="auto" w:before="21"/>
                          <w:ind w:left="27" w:right="129"/>
                          <w:jc w:val="left"/>
                          <w:rPr>
                            <w:rFonts w:ascii="宋体" w:hAnsi="宋体" w:cs="宋体" w:eastAsia="宋体" w:hint="default"/>
                            <w:sz w:val="21"/>
                            <w:szCs w:val="21"/>
                          </w:rPr>
                        </w:pPr>
                        <w:r>
                          <w:rPr>
                            <w:rFonts w:ascii="宋体" w:hAnsi="宋体" w:cs="宋体" w:eastAsia="宋体" w:hint="default"/>
                            <w:spacing w:val="-7"/>
                            <w:sz w:val="21"/>
                            <w:szCs w:val="21"/>
                          </w:rPr>
                          <w:t>请解锁所获限制性，股票总量的</w:t>
                        </w:r>
                        <w:r>
                          <w:rPr>
                            <w:rFonts w:ascii="宋体" w:hAnsi="宋体" w:cs="宋体" w:eastAsia="宋体" w:hint="default"/>
                            <w:spacing w:val="10"/>
                            <w:sz w:val="21"/>
                            <w:szCs w:val="21"/>
                          </w:rPr>
                          <w:t> </w:t>
                        </w:r>
                        <w:r>
                          <w:rPr>
                            <w:rFonts w:ascii="Times New Roman" w:hAnsi="Times New Roman" w:cs="Times New Roman" w:eastAsia="Times New Roman" w:hint="default"/>
                            <w:spacing w:val="2"/>
                            <w:sz w:val="21"/>
                            <w:szCs w:val="21"/>
                          </w:rPr>
                          <w:t>40%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30%</w:t>
                        </w:r>
                        <w:r>
                          <w:rPr>
                            <w:rFonts w:ascii="Times New Roman" w:hAnsi="Times New Roman" w:cs="Times New Roman" w:eastAsia="Times New Roman" w:hint="default"/>
                            <w:sz w:val="21"/>
                            <w:szCs w:val="21"/>
                          </w:rPr>
                          <w:t> 30%</w:t>
                        </w:r>
                        <w:r>
                          <w:rPr>
                            <w:rFonts w:ascii="宋体" w:hAnsi="宋体" w:cs="宋体" w:eastAsia="宋体" w:hint="default"/>
                            <w:sz w:val="21"/>
                            <w:szCs w:val="21"/>
                          </w:rPr>
                          <w:t>。</w:t>
                        </w:r>
                      </w:p>
                    </w:tc>
                  </w:tr>
                  <w:tr>
                    <w:trPr>
                      <w:trHeight w:val="714" w:hRule="exact"/>
                    </w:trPr>
                    <w:tc>
                      <w:tcPr>
                        <w:tcW w:w="54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27" w:right="165"/>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 剩余期限</w:t>
                        </w:r>
                      </w:p>
                    </w:tc>
                    <w:tc>
                      <w:tcPr>
                        <w:tcW w:w="4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0" w:lineRule="exact"/>
        <w:ind w:left="658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4" cy="2286"/>
            <wp:effectExtent l="0" t="0" r="0" b="0"/>
            <wp:docPr id="3423" name="image553.png" descr=""/>
            <wp:cNvGraphicFramePr>
              <a:graphicFrameLocks noChangeAspect="1"/>
            </wp:cNvGraphicFramePr>
            <a:graphic>
              <a:graphicData uri="http://schemas.openxmlformats.org/drawingml/2006/picture">
                <pic:pic>
                  <pic:nvPicPr>
                    <pic:cNvPr id="3424" name="image553.png"/>
                    <pic:cNvPicPr/>
                  </pic:nvPicPr>
                  <pic:blipFill>
                    <a:blip r:embed="rId607" cstate="print"/>
                    <a:stretch>
                      <a:fillRect/>
                    </a:stretch>
                  </pic:blipFill>
                  <pic:spPr>
                    <a:xfrm>
                      <a:off x="0" y="0"/>
                      <a:ext cx="6094" cy="228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20" w:lineRule="exact"/>
        <w:ind w:left="658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425" name="image553.png" descr=""/>
            <wp:cNvGraphicFramePr>
              <a:graphicFrameLocks noChangeAspect="1"/>
            </wp:cNvGraphicFramePr>
            <a:graphic>
              <a:graphicData uri="http://schemas.openxmlformats.org/drawingml/2006/picture">
                <pic:pic>
                  <pic:nvPicPr>
                    <pic:cNvPr id="3426" name="image553.png"/>
                    <pic:cNvPicPr/>
                  </pic:nvPicPr>
                  <pic:blipFill>
                    <a:blip r:embed="rId60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BodyText"/>
        <w:spacing w:line="240" w:lineRule="auto"/>
        <w:ind w:left="1614" w:right="1033"/>
        <w:jc w:val="left"/>
      </w:pPr>
      <w:r>
        <w:rPr/>
        <w:t>其他说明</w:t>
      </w:r>
    </w:p>
    <w:p>
      <w:pPr>
        <w:pStyle w:val="BodyText"/>
        <w:spacing w:line="240" w:lineRule="auto" w:before="133"/>
        <w:ind w:left="1613"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日，公司第三届董事会第二十次（临时）会议及第三届监事会第十七</w:t>
      </w:r>
    </w:p>
    <w:p>
      <w:pPr>
        <w:pStyle w:val="BodyText"/>
        <w:spacing w:line="240" w:lineRule="auto" w:before="69"/>
        <w:ind w:right="1033"/>
        <w:jc w:val="left"/>
      </w:pPr>
      <w:r>
        <w:rPr>
          <w:spacing w:val="-24"/>
        </w:rPr>
        <w:t>次</w:t>
      </w:r>
      <w:r>
        <w:rPr/>
        <w:t>（临时</w:t>
      </w:r>
      <w:r>
        <w:rPr>
          <w:spacing w:val="-26"/>
        </w:rPr>
        <w:t>）</w:t>
      </w:r>
      <w:r>
        <w:rPr/>
        <w:t>会议审议通</w:t>
      </w:r>
      <w:r>
        <w:rPr>
          <w:spacing w:val="-24"/>
        </w:rPr>
        <w:t>过</w:t>
      </w:r>
      <w:r>
        <w:rPr/>
        <w:t>《关于对</w:t>
      </w:r>
      <w:r>
        <w:rPr>
          <w:spacing w:val="-60"/>
        </w:rPr>
        <w:t> </w:t>
      </w:r>
      <w:r>
        <w:rPr>
          <w:rFonts w:ascii="Times New Roman" w:hAnsi="Times New Roman" w:cs="Times New Roman" w:eastAsia="Times New Roman" w:hint="default"/>
        </w:rPr>
        <w:t>2017 </w:t>
      </w:r>
      <w:r>
        <w:rPr/>
        <w:t>限制性股票激励计划</w:t>
      </w:r>
      <w:r>
        <w:rPr>
          <w:rFonts w:ascii="Times New Roman" w:hAnsi="Times New Roman" w:cs="Times New Roman" w:eastAsia="Times New Roman" w:hint="default"/>
        </w:rPr>
        <w:t>&gt;</w:t>
      </w:r>
      <w:r>
        <w:rPr/>
        <w:t>进行调整的议案</w:t>
      </w:r>
      <w:r>
        <w:rPr>
          <w:spacing w:val="-144"/>
        </w:rPr>
        <w:t>》</w:t>
      </w:r>
      <w:r>
        <w:rPr/>
        <w:t>《关于向激励</w:t>
      </w:r>
    </w:p>
    <w:p>
      <w:pPr>
        <w:pStyle w:val="BodyText"/>
        <w:spacing w:line="240" w:lineRule="auto" w:before="67"/>
        <w:ind w:right="1033"/>
        <w:jc w:val="left"/>
      </w:pPr>
      <w:r>
        <w:rPr/>
        <w:t>对象授予限制性股票的议案</w:t>
      </w:r>
      <w:r>
        <w:rPr>
          <w:spacing w:val="-120"/>
        </w:rPr>
        <w:t>》</w:t>
      </w:r>
      <w:r>
        <w:rPr>
          <w:spacing w:val="-28"/>
        </w:rPr>
        <w:t>，</w:t>
      </w:r>
      <w:r>
        <w:rPr/>
        <w:t>实际授予人民币普通股</w:t>
      </w:r>
      <w:r>
        <w:rPr>
          <w:spacing w:val="-60"/>
        </w:rPr>
        <w:t> </w:t>
      </w:r>
      <w:r>
        <w:rPr>
          <w:rFonts w:ascii="Times New Roman" w:hAnsi="Times New Roman" w:cs="Times New Roman" w:eastAsia="Times New Roman" w:hint="default"/>
        </w:rPr>
        <w:t>6,285,000.00 </w:t>
      </w:r>
      <w:r>
        <w:rPr/>
        <w:t>股</w:t>
      </w:r>
      <w:r>
        <w:rPr>
          <w:spacing w:val="-28"/>
        </w:rPr>
        <w:t>，</w:t>
      </w:r>
      <w:r>
        <w:rPr/>
        <w:t>每股面值</w:t>
      </w:r>
      <w:r>
        <w:rPr>
          <w:spacing w:val="-60"/>
        </w:rPr>
        <w:t> </w:t>
      </w:r>
      <w:r>
        <w:rPr>
          <w:rFonts w:ascii="Times New Roman" w:hAnsi="Times New Roman" w:cs="Times New Roman" w:eastAsia="Times New Roman" w:hint="default"/>
        </w:rPr>
        <w:t>1.00 </w:t>
      </w:r>
      <w:r>
        <w:rPr/>
        <w:t>元</w:t>
      </w:r>
      <w:r>
        <w:rPr>
          <w:spacing w:val="-28"/>
        </w:rPr>
        <w:t>，</w:t>
      </w:r>
      <w:r>
        <w:rPr/>
        <w:t>每</w:t>
      </w:r>
    </w:p>
    <w:p>
      <w:pPr>
        <w:pStyle w:val="BodyText"/>
        <w:spacing w:line="240" w:lineRule="auto" w:before="67"/>
        <w:ind w:right="1033"/>
        <w:jc w:val="left"/>
      </w:pPr>
      <w:r>
        <w:rPr/>
        <w:t>股实际发行价格为</w:t>
      </w:r>
      <w:r>
        <w:rPr>
          <w:spacing w:val="-60"/>
        </w:rPr>
        <w:t> </w:t>
      </w:r>
      <w:r>
        <w:rPr>
          <w:rFonts w:ascii="Times New Roman" w:hAnsi="Times New Roman" w:cs="Times New Roman" w:eastAsia="Times New Roman" w:hint="default"/>
        </w:rPr>
        <w:t>5.69 </w:t>
      </w:r>
      <w:r>
        <w:rPr/>
        <w:t>元。</w:t>
      </w:r>
    </w:p>
    <w:p>
      <w:pPr>
        <w:pStyle w:val="BodyText"/>
        <w:spacing w:line="240" w:lineRule="auto" w:before="108"/>
        <w:ind w:left="1614" w:right="1033"/>
        <w:jc w:val="left"/>
      </w:pPr>
      <w:r>
        <w:rPr>
          <w:rFonts w:ascii="Times New Roman" w:hAnsi="Times New Roman" w:cs="Times New Roman" w:eastAsia="Times New Roman" w:hint="default"/>
        </w:rPr>
        <w:t>2</w:t>
      </w:r>
      <w:r>
        <w:rPr/>
        <w:t>、公司本年失效的各项权益工具总额 </w:t>
      </w:r>
      <w:r>
        <w:rPr>
          <w:rFonts w:ascii="Times New Roman" w:hAnsi="Times New Roman" w:cs="Times New Roman" w:eastAsia="Times New Roman" w:hint="default"/>
        </w:rPr>
        <w:t>2,613,000.00 </w:t>
      </w:r>
      <w:r>
        <w:rPr/>
        <w:t>股，包括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年因公司预计无法达</w:t>
      </w:r>
    </w:p>
    <w:p>
      <w:pPr>
        <w:pStyle w:val="BodyText"/>
        <w:spacing w:line="240" w:lineRule="auto" w:before="67"/>
        <w:ind w:right="1033"/>
        <w:jc w:val="left"/>
      </w:pPr>
      <w:r>
        <w:rPr/>
        <w:t>到业绩失效的各项权益工具总额 </w:t>
      </w:r>
      <w:r>
        <w:rPr>
          <w:rFonts w:ascii="Times New Roman" w:hAnsi="Times New Roman" w:cs="Times New Roman" w:eastAsia="Times New Roman" w:hint="default"/>
        </w:rPr>
        <w:t>2,448,000.00</w:t>
      </w:r>
      <w:r>
        <w:rPr>
          <w:rFonts w:ascii="Times New Roman" w:hAnsi="Times New Roman" w:cs="Times New Roman" w:eastAsia="Times New Roman" w:hint="default"/>
          <w:spacing w:val="38"/>
        </w:rPr>
        <w:t> </w:t>
      </w:r>
      <w:r>
        <w:rPr/>
        <w:t>股和公司员工离职公司按规定需回购注销的各</w:t>
      </w:r>
    </w:p>
    <w:p>
      <w:pPr>
        <w:pStyle w:val="BodyText"/>
        <w:spacing w:line="240" w:lineRule="auto" w:before="68"/>
        <w:ind w:right="1033"/>
        <w:jc w:val="left"/>
      </w:pPr>
      <w:r>
        <w:rPr/>
        <w:t>项权益工具总额</w:t>
      </w:r>
      <w:r>
        <w:rPr>
          <w:spacing w:val="-60"/>
        </w:rPr>
        <w:t> </w:t>
      </w:r>
      <w:r>
        <w:rPr>
          <w:rFonts w:ascii="Times New Roman" w:hAnsi="Times New Roman" w:cs="Times New Roman" w:eastAsia="Times New Roman" w:hint="default"/>
        </w:rPr>
        <w:t>165,000.00 </w:t>
      </w:r>
      <w:r>
        <w:rPr/>
        <w:t>股。</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2、以权益结算的股份支付情况" w:id="346"/>
      <w:bookmarkEnd w:id="3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60" w:left="0" w:right="0"/>
        </w:sectPr>
      </w:pPr>
    </w:p>
    <w:p>
      <w:pPr>
        <w:pStyle w:val="BodyText"/>
        <w:spacing w:line="240" w:lineRule="auto"/>
        <w:ind w:left="16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1613" w:right="0" w:firstLine="0"/>
        <w:jc w:val="left"/>
        <w:rPr>
          <w:rFonts w:ascii="宋体" w:hAnsi="宋体" w:cs="宋体" w:eastAsia="宋体" w:hint="default"/>
          <w:sz w:val="21"/>
          <w:szCs w:val="21"/>
        </w:rPr>
      </w:pPr>
      <w:r>
        <w:rPr/>
        <w:pict>
          <v:group style="position:absolute;margin-left:305.679993pt;margin-top:27.60372pt;width:.5pt;height:97.7pt;mso-position-horizontal-relative:page;mso-position-vertical-relative:paragraph;z-index:-1414000" coordorigin="6114,552" coordsize="10,1954">
            <v:group style="position:absolute;left:6114;top:552;width:10;height:20" coordorigin="6114,552" coordsize="10,20">
              <v:shape style="position:absolute;left:6114;top:552;width:10;height:20" coordorigin="6114,552" coordsize="10,20" path="m6114,571l6123,571,6123,552,6114,552,6114,571xe" filled="true" fillcolor="#000000" stroked="false">
                <v:path arrowok="t"/>
                <v:fill type="solid"/>
              </v:shape>
            </v:group>
            <v:group style="position:absolute;left:6114;top:571;width:10;height:20" coordorigin="6114,571" coordsize="10,20">
              <v:shape style="position:absolute;left:6114;top:571;width:10;height:20" coordorigin="6114,571" coordsize="10,20" path="m6114,590l6123,590,6123,571,6114,571,6114,590xe" filled="true" fillcolor="#000000" stroked="false">
                <v:path arrowok="t"/>
                <v:fill type="solid"/>
              </v:shape>
            </v:group>
            <v:group style="position:absolute;left:6114;top:590;width:10;height:20" coordorigin="6114,590" coordsize="10,20">
              <v:shape style="position:absolute;left:6114;top:590;width:10;height:20" coordorigin="6114,590" coordsize="10,20" path="m6114,610l6123,610,6123,590,6114,590,6114,610xe" filled="true" fillcolor="#000000" stroked="false">
                <v:path arrowok="t"/>
                <v:fill type="solid"/>
              </v:shape>
            </v:group>
            <v:group style="position:absolute;left:6114;top:610;width:10;height:20" coordorigin="6114,610" coordsize="10,20">
              <v:shape style="position:absolute;left:6114;top:610;width:10;height:20" coordorigin="6114,610" coordsize="10,20" path="m6114,629l6123,629,6123,610,6114,610,6114,629xe" filled="true" fillcolor="#000000" stroked="false">
                <v:path arrowok="t"/>
                <v:fill type="solid"/>
              </v:shape>
            </v:group>
            <v:group style="position:absolute;left:6114;top:629;width:10;height:20" coordorigin="6114,629" coordsize="10,20">
              <v:shape style="position:absolute;left:6114;top:629;width:10;height:20" coordorigin="6114,629" coordsize="10,20" path="m6114,648l6123,648,6123,629,6114,629,6114,648xe" filled="true" fillcolor="#000000" stroked="false">
                <v:path arrowok="t"/>
                <v:fill type="solid"/>
              </v:shape>
            </v:group>
            <v:group style="position:absolute;left:6114;top:648;width:10;height:20" coordorigin="6114,648" coordsize="10,20">
              <v:shape style="position:absolute;left:6114;top:648;width:10;height:20" coordorigin="6114,648" coordsize="10,20" path="m6114,667l6123,667,6123,648,6114,648,6114,667xe" filled="true" fillcolor="#000000" stroked="false">
                <v:path arrowok="t"/>
                <v:fill type="solid"/>
              </v:shape>
            </v:group>
            <v:group style="position:absolute;left:6114;top:667;width:10;height:20" coordorigin="6114,667" coordsize="10,20">
              <v:shape style="position:absolute;left:6114;top:667;width:10;height:20" coordorigin="6114,667" coordsize="10,20" path="m6114,686l6123,686,6123,667,6114,667,6114,686xe" filled="true" fillcolor="#000000" stroked="false">
                <v:path arrowok="t"/>
                <v:fill type="solid"/>
              </v:shape>
            </v:group>
            <v:group style="position:absolute;left:6114;top:686;width:10;height:20" coordorigin="6114,686" coordsize="10,20">
              <v:shape style="position:absolute;left:6114;top:686;width:10;height:20" coordorigin="6114,686" coordsize="10,20" path="m6114,706l6123,706,6123,686,6114,686,6114,706xe" filled="true" fillcolor="#000000" stroked="false">
                <v:path arrowok="t"/>
                <v:fill type="solid"/>
              </v:shape>
            </v:group>
            <v:group style="position:absolute;left:6114;top:706;width:10;height:20" coordorigin="6114,706" coordsize="10,20">
              <v:shape style="position:absolute;left:6114;top:706;width:10;height:20" coordorigin="6114,706" coordsize="10,20" path="m6114,725l6123,725,6123,706,6114,706,6114,725xe" filled="true" fillcolor="#000000" stroked="false">
                <v:path arrowok="t"/>
                <v:fill type="solid"/>
              </v:shape>
            </v:group>
            <v:group style="position:absolute;left:6114;top:725;width:10;height:20" coordorigin="6114,725" coordsize="10,20">
              <v:shape style="position:absolute;left:6114;top:725;width:10;height:20" coordorigin="6114,725" coordsize="10,20" path="m6114,744l6123,744,6123,725,6114,725,6114,744xe" filled="true" fillcolor="#000000" stroked="false">
                <v:path arrowok="t"/>
                <v:fill type="solid"/>
              </v:shape>
            </v:group>
            <v:group style="position:absolute;left:6114;top:744;width:10;height:20" coordorigin="6114,744" coordsize="10,20">
              <v:shape style="position:absolute;left:6114;top:744;width:10;height:20" coordorigin="6114,744" coordsize="10,20" path="m6114,763l6123,763,6123,744,6114,744,6114,763xe" filled="true" fillcolor="#000000" stroked="false">
                <v:path arrowok="t"/>
                <v:fill type="solid"/>
              </v:shape>
            </v:group>
            <v:group style="position:absolute;left:6114;top:763;width:10;height:20" coordorigin="6114,763" coordsize="10,20">
              <v:shape style="position:absolute;left:6114;top:763;width:10;height:20" coordorigin="6114,763" coordsize="10,20" path="m6114,782l6123,782,6123,763,6114,763,6114,782xe" filled="true" fillcolor="#000000" stroked="false">
                <v:path arrowok="t"/>
                <v:fill type="solid"/>
              </v:shape>
            </v:group>
            <v:group style="position:absolute;left:6114;top:782;width:10;height:20" coordorigin="6114,782" coordsize="10,20">
              <v:shape style="position:absolute;left:6114;top:782;width:10;height:20" coordorigin="6114,782" coordsize="10,20" path="m6114,802l6123,802,6123,782,6114,782,6114,802xe" filled="true" fillcolor="#000000" stroked="false">
                <v:path arrowok="t"/>
                <v:fill type="solid"/>
              </v:shape>
            </v:group>
            <v:group style="position:absolute;left:6114;top:802;width:10;height:20" coordorigin="6114,802" coordsize="10,20">
              <v:shape style="position:absolute;left:6114;top:802;width:10;height:20" coordorigin="6114,802" coordsize="10,20" path="m6114,821l6123,821,6123,802,6114,802,6114,821xe" filled="true" fillcolor="#000000" stroked="false">
                <v:path arrowok="t"/>
                <v:fill type="solid"/>
              </v:shape>
            </v:group>
            <v:group style="position:absolute;left:6114;top:821;width:10;height:20" coordorigin="6114,821" coordsize="10,20">
              <v:shape style="position:absolute;left:6114;top:821;width:10;height:20" coordorigin="6114,821" coordsize="10,20" path="m6114,840l6123,840,6123,821,6114,821,6114,840xe" filled="true" fillcolor="#000000" stroked="false">
                <v:path arrowok="t"/>
                <v:fill type="solid"/>
              </v:shape>
            </v:group>
            <v:group style="position:absolute;left:6114;top:840;width:10;height:20" coordorigin="6114,840" coordsize="10,20">
              <v:shape style="position:absolute;left:6114;top:840;width:10;height:20" coordorigin="6114,840" coordsize="10,20" path="m6114,859l6123,859,6123,840,6114,840,6114,859xe" filled="true" fillcolor="#000000" stroked="false">
                <v:path arrowok="t"/>
                <v:fill type="solid"/>
              </v:shape>
            </v:group>
            <v:group style="position:absolute;left:6114;top:859;width:10;height:20" coordorigin="6114,859" coordsize="10,20">
              <v:shape style="position:absolute;left:6114;top:859;width:10;height:20" coordorigin="6114,859" coordsize="10,20" path="m6114,878l6123,878,6123,859,6114,859,6114,878xe" filled="true" fillcolor="#000000" stroked="false">
                <v:path arrowok="t"/>
                <v:fill type="solid"/>
              </v:shape>
            </v:group>
            <v:group style="position:absolute;left:6114;top:878;width:10;height:20" coordorigin="6114,878" coordsize="10,20">
              <v:shape style="position:absolute;left:6114;top:878;width:10;height:20" coordorigin="6114,878" coordsize="10,20" path="m6114,898l6123,898,6123,878,6114,878,6114,898xe" filled="true" fillcolor="#000000" stroked="false">
                <v:path arrowok="t"/>
                <v:fill type="solid"/>
              </v:shape>
              <v:shape style="position:absolute;left:6114;top:917;width:10;height:8" type="#_x0000_t75" stroked="false">
                <v:imagedata r:id="rId608" o:title=""/>
              </v:shape>
            </v:group>
            <v:group style="position:absolute;left:6114;top:954;width:10;height:20" coordorigin="6114,954" coordsize="10,20">
              <v:shape style="position:absolute;left:6114;top:954;width:10;height:20" coordorigin="6114,954" coordsize="10,20" path="m6114,973l6123,973,6123,954,6114,954,6114,973xe" filled="true" fillcolor="#000000" stroked="false">
                <v:path arrowok="t"/>
                <v:fill type="solid"/>
              </v:shape>
            </v:group>
            <v:group style="position:absolute;left:6114;top:973;width:10;height:20" coordorigin="6114,973" coordsize="10,20">
              <v:shape style="position:absolute;left:6114;top:973;width:10;height:20" coordorigin="6114,973" coordsize="10,20" path="m6114,992l6123,992,6123,973,6114,973,6114,992xe" filled="true" fillcolor="#000000" stroked="false">
                <v:path arrowok="t"/>
                <v:fill type="solid"/>
              </v:shape>
            </v:group>
            <v:group style="position:absolute;left:6114;top:992;width:10;height:20" coordorigin="6114,992" coordsize="10,20">
              <v:shape style="position:absolute;left:6114;top:992;width:10;height:20" coordorigin="6114,992" coordsize="10,20" path="m6114,1012l6123,1012,6123,992,6114,992,6114,1012xe" filled="true" fillcolor="#000000" stroked="false">
                <v:path arrowok="t"/>
                <v:fill type="solid"/>
              </v:shape>
            </v:group>
            <v:group style="position:absolute;left:6114;top:1012;width:10;height:20" coordorigin="6114,1012" coordsize="10,20">
              <v:shape style="position:absolute;left:6114;top:1012;width:10;height:20" coordorigin="6114,1012" coordsize="10,20" path="m6114,1031l6123,1031,6123,1012,6114,1012,6114,1031xe" filled="true" fillcolor="#000000" stroked="false">
                <v:path arrowok="t"/>
                <v:fill type="solid"/>
              </v:shape>
            </v:group>
            <v:group style="position:absolute;left:6114;top:1031;width:10;height:20" coordorigin="6114,1031" coordsize="10,20">
              <v:shape style="position:absolute;left:6114;top:1031;width:10;height:20" coordorigin="6114,1031" coordsize="10,20" path="m6114,1050l6123,1050,6123,1031,6114,1031,6114,1050xe" filled="true" fillcolor="#000000" stroked="false">
                <v:path arrowok="t"/>
                <v:fill type="solid"/>
              </v:shape>
            </v:group>
            <v:group style="position:absolute;left:6114;top:1050;width:10;height:20" coordorigin="6114,1050" coordsize="10,20">
              <v:shape style="position:absolute;left:6114;top:1050;width:10;height:20" coordorigin="6114,1050" coordsize="10,20" path="m6114,1069l6123,1069,6123,1050,6114,1050,6114,1069xe" filled="true" fillcolor="#000000" stroked="false">
                <v:path arrowok="t"/>
                <v:fill type="solid"/>
              </v:shape>
            </v:group>
            <v:group style="position:absolute;left:6114;top:1069;width:10;height:20" coordorigin="6114,1069" coordsize="10,20">
              <v:shape style="position:absolute;left:6114;top:1069;width:10;height:20" coordorigin="6114,1069" coordsize="10,20" path="m6114,1088l6123,1088,6123,1069,6114,1069,6114,1088xe" filled="true" fillcolor="#000000" stroked="false">
                <v:path arrowok="t"/>
                <v:fill type="solid"/>
              </v:shape>
            </v:group>
            <v:group style="position:absolute;left:6114;top:1088;width:10;height:20" coordorigin="6114,1088" coordsize="10,20">
              <v:shape style="position:absolute;left:6114;top:1088;width:10;height:20" coordorigin="6114,1088" coordsize="10,20" path="m6114,1108l6123,1108,6123,1088,6114,1088,6114,1108xe" filled="true" fillcolor="#000000" stroked="false">
                <v:path arrowok="t"/>
                <v:fill type="solid"/>
              </v:shape>
            </v:group>
            <v:group style="position:absolute;left:6114;top:1108;width:10;height:20" coordorigin="6114,1108" coordsize="10,20">
              <v:shape style="position:absolute;left:6114;top:1108;width:10;height:20" coordorigin="6114,1108" coordsize="10,20" path="m6114,1127l6123,1127,6123,1108,6114,1108,6114,1127xe" filled="true" fillcolor="#000000" stroked="false">
                <v:path arrowok="t"/>
                <v:fill type="solid"/>
              </v:shape>
            </v:group>
            <v:group style="position:absolute;left:6114;top:1127;width:10;height:20" coordorigin="6114,1127" coordsize="10,20">
              <v:shape style="position:absolute;left:6114;top:1127;width:10;height:20" coordorigin="6114,1127" coordsize="10,20" path="m6114,1146l6123,1146,6123,1127,6114,1127,6114,1146xe" filled="true" fillcolor="#000000" stroked="false">
                <v:path arrowok="t"/>
                <v:fill type="solid"/>
              </v:shape>
            </v:group>
            <v:group style="position:absolute;left:6114;top:1146;width:10;height:20" coordorigin="6114,1146" coordsize="10,20">
              <v:shape style="position:absolute;left:6114;top:1146;width:10;height:20" coordorigin="6114,1146" coordsize="10,20" path="m6114,1165l6123,1165,6123,1146,6114,1146,6114,1165xe" filled="true" fillcolor="#000000" stroked="false">
                <v:path arrowok="t"/>
                <v:fill type="solid"/>
              </v:shape>
            </v:group>
            <v:group style="position:absolute;left:6114;top:1165;width:10;height:20" coordorigin="6114,1165" coordsize="10,20">
              <v:shape style="position:absolute;left:6114;top:1165;width:10;height:20" coordorigin="6114,1165" coordsize="10,20" path="m6114,1184l6123,1184,6123,1165,6114,1165,6114,1184xe" filled="true" fillcolor="#000000" stroked="false">
                <v:path arrowok="t"/>
                <v:fill type="solid"/>
              </v:shape>
            </v:group>
            <v:group style="position:absolute;left:6114;top:1184;width:10;height:20" coordorigin="6114,1184" coordsize="10,20">
              <v:shape style="position:absolute;left:6114;top:1184;width:10;height:20" coordorigin="6114,1184" coordsize="10,20" path="m6114,1204l6123,1204,6123,1184,6114,1184,6114,1204xe" filled="true" fillcolor="#000000" stroked="false">
                <v:path arrowok="t"/>
                <v:fill type="solid"/>
              </v:shape>
            </v:group>
            <v:group style="position:absolute;left:6114;top:1204;width:10;height:20" coordorigin="6114,1204" coordsize="10,20">
              <v:shape style="position:absolute;left:6114;top:1204;width:10;height:20" coordorigin="6114,1204" coordsize="10,20" path="m6114,1223l6123,1223,6123,1204,6114,1204,6114,1223xe" filled="true" fillcolor="#000000" stroked="false">
                <v:path arrowok="t"/>
                <v:fill type="solid"/>
              </v:shape>
            </v:group>
            <v:group style="position:absolute;left:6114;top:1223;width:10;height:20" coordorigin="6114,1223" coordsize="10,20">
              <v:shape style="position:absolute;left:6114;top:1223;width:10;height:20" coordorigin="6114,1223" coordsize="10,20" path="m6114,1242l6123,1242,6123,1223,6114,1223,6114,1242xe" filled="true" fillcolor="#000000" stroked="false">
                <v:path arrowok="t"/>
                <v:fill type="solid"/>
              </v:shape>
            </v:group>
            <v:group style="position:absolute;left:6114;top:1242;width:10;height:20" coordorigin="6114,1242" coordsize="10,20">
              <v:shape style="position:absolute;left:6114;top:1242;width:10;height:20" coordorigin="6114,1242" coordsize="10,20" path="m6114,1261l6123,1261,6123,1242,6114,1242,6114,1261xe" filled="true" fillcolor="#000000" stroked="false">
                <v:path arrowok="t"/>
                <v:fill type="solid"/>
              </v:shape>
            </v:group>
            <v:group style="position:absolute;left:6114;top:1261;width:10;height:20" coordorigin="6114,1261" coordsize="10,20">
              <v:shape style="position:absolute;left:6114;top:1261;width:10;height:20" coordorigin="6114,1261" coordsize="10,20" path="m6114,1280l6123,1280,6123,1261,6114,1261,6114,1280xe" filled="true" fillcolor="#000000" stroked="false">
                <v:path arrowok="t"/>
                <v:fill type="solid"/>
              </v:shape>
            </v:group>
            <v:group style="position:absolute;left:6114;top:1280;width:10;height:20" coordorigin="6114,1280" coordsize="10,20">
              <v:shape style="position:absolute;left:6114;top:1280;width:10;height:20" coordorigin="6114,1280" coordsize="10,20" path="m6114,1300l6123,1300,6123,1280,6114,1280,6114,1300xe" filled="true" fillcolor="#000000" stroked="false">
                <v:path arrowok="t"/>
                <v:fill type="solid"/>
              </v:shape>
              <v:shape style="position:absolute;left:6114;top:1319;width:10;height:8" type="#_x0000_t75" stroked="false">
                <v:imagedata r:id="rId608" o:title=""/>
              </v:shape>
            </v:group>
            <v:group style="position:absolute;left:6114;top:1356;width:10;height:20" coordorigin="6114,1356" coordsize="10,20">
              <v:shape style="position:absolute;left:6114;top:1356;width:10;height:20" coordorigin="6114,1356" coordsize="10,20" path="m6114,1375l6123,1375,6123,1356,6114,1356,6114,1375xe" filled="true" fillcolor="#000000" stroked="false">
                <v:path arrowok="t"/>
                <v:fill type="solid"/>
              </v:shape>
            </v:group>
            <v:group style="position:absolute;left:6114;top:1375;width:10;height:20" coordorigin="6114,1375" coordsize="10,20">
              <v:shape style="position:absolute;left:6114;top:1375;width:10;height:20" coordorigin="6114,1375" coordsize="10,20" path="m6114,1394l6123,1394,6123,1375,6114,1375,6114,1394xe" filled="true" fillcolor="#000000" stroked="false">
                <v:path arrowok="t"/>
                <v:fill type="solid"/>
              </v:shape>
            </v:group>
            <v:group style="position:absolute;left:6114;top:1394;width:10;height:20" coordorigin="6114,1394" coordsize="10,20">
              <v:shape style="position:absolute;left:6114;top:1394;width:10;height:20" coordorigin="6114,1394" coordsize="10,20" path="m6114,1414l6123,1414,6123,1394,6114,1394,6114,1414xe" filled="true" fillcolor="#000000" stroked="false">
                <v:path arrowok="t"/>
                <v:fill type="solid"/>
              </v:shape>
            </v:group>
            <v:group style="position:absolute;left:6114;top:1414;width:10;height:20" coordorigin="6114,1414" coordsize="10,20">
              <v:shape style="position:absolute;left:6114;top:1414;width:10;height:20" coordorigin="6114,1414" coordsize="10,20" path="m6114,1433l6123,1433,6123,1414,6114,1414,6114,1433xe" filled="true" fillcolor="#000000" stroked="false">
                <v:path arrowok="t"/>
                <v:fill type="solid"/>
              </v:shape>
            </v:group>
            <v:group style="position:absolute;left:6114;top:1433;width:10;height:20" coordorigin="6114,1433" coordsize="10,20">
              <v:shape style="position:absolute;left:6114;top:1433;width:10;height:20" coordorigin="6114,1433" coordsize="10,20" path="m6114,1452l6123,1452,6123,1433,6114,1433,6114,1452xe" filled="true" fillcolor="#000000" stroked="false">
                <v:path arrowok="t"/>
                <v:fill type="solid"/>
              </v:shape>
            </v:group>
            <v:group style="position:absolute;left:6114;top:1452;width:10;height:20" coordorigin="6114,1452" coordsize="10,20">
              <v:shape style="position:absolute;left:6114;top:1452;width:10;height:20" coordorigin="6114,1452" coordsize="10,20" path="m6114,1471l6123,1471,6123,1452,6114,1452,6114,1471xe" filled="true" fillcolor="#000000" stroked="false">
                <v:path arrowok="t"/>
                <v:fill type="solid"/>
              </v:shape>
            </v:group>
            <v:group style="position:absolute;left:6114;top:1471;width:10;height:20" coordorigin="6114,1471" coordsize="10,20">
              <v:shape style="position:absolute;left:6114;top:1471;width:10;height:20" coordorigin="6114,1471" coordsize="10,20" path="m6114,1490l6123,1490,6123,1471,6114,1471,6114,1490xe" filled="true" fillcolor="#000000" stroked="false">
                <v:path arrowok="t"/>
                <v:fill type="solid"/>
              </v:shape>
            </v:group>
            <v:group style="position:absolute;left:6114;top:1490;width:10;height:20" coordorigin="6114,1490" coordsize="10,20">
              <v:shape style="position:absolute;left:6114;top:1490;width:10;height:20" coordorigin="6114,1490" coordsize="10,20" path="m6114,1510l6123,1510,6123,1490,6114,1490,6114,1510xe" filled="true" fillcolor="#000000" stroked="false">
                <v:path arrowok="t"/>
                <v:fill type="solid"/>
              </v:shape>
            </v:group>
            <v:group style="position:absolute;left:6114;top:1510;width:10;height:20" coordorigin="6114,1510" coordsize="10,20">
              <v:shape style="position:absolute;left:6114;top:1510;width:10;height:20" coordorigin="6114,1510" coordsize="10,20" path="m6114,1529l6123,1529,6123,1510,6114,1510,6114,1529xe" filled="true" fillcolor="#000000" stroked="false">
                <v:path arrowok="t"/>
                <v:fill type="solid"/>
              </v:shape>
            </v:group>
            <v:group style="position:absolute;left:6114;top:1529;width:10;height:20" coordorigin="6114,1529" coordsize="10,20">
              <v:shape style="position:absolute;left:6114;top:1529;width:10;height:20" coordorigin="6114,1529" coordsize="10,20" path="m6114,1548l6123,1548,6123,1529,6114,1529,6114,1548xe" filled="true" fillcolor="#000000" stroked="false">
                <v:path arrowok="t"/>
                <v:fill type="solid"/>
              </v:shape>
            </v:group>
            <v:group style="position:absolute;left:6114;top:1548;width:10;height:20" coordorigin="6114,1548" coordsize="10,20">
              <v:shape style="position:absolute;left:6114;top:1548;width:10;height:20" coordorigin="6114,1548" coordsize="10,20" path="m6114,1567l6123,1567,6123,1548,6114,1548,6114,1567xe" filled="true" fillcolor="#000000" stroked="false">
                <v:path arrowok="t"/>
                <v:fill type="solid"/>
              </v:shape>
            </v:group>
            <v:group style="position:absolute;left:6114;top:1567;width:10;height:20" coordorigin="6114,1567" coordsize="10,20">
              <v:shape style="position:absolute;left:6114;top:1567;width:10;height:20" coordorigin="6114,1567" coordsize="10,20" path="m6114,1586l6123,1586,6123,1567,6114,1567,6114,1586xe" filled="true" fillcolor="#000000" stroked="false">
                <v:path arrowok="t"/>
                <v:fill type="solid"/>
              </v:shape>
            </v:group>
            <v:group style="position:absolute;left:6114;top:1586;width:10;height:20" coordorigin="6114,1586" coordsize="10,20">
              <v:shape style="position:absolute;left:6114;top:1586;width:10;height:20" coordorigin="6114,1586" coordsize="10,20" path="m6114,1606l6123,1606,6123,1586,6114,1586,6114,1606xe" filled="true" fillcolor="#000000" stroked="false">
                <v:path arrowok="t"/>
                <v:fill type="solid"/>
              </v:shape>
            </v:group>
            <v:group style="position:absolute;left:6114;top:1606;width:10;height:20" coordorigin="6114,1606" coordsize="10,20">
              <v:shape style="position:absolute;left:6114;top:1606;width:10;height:20" coordorigin="6114,1606" coordsize="10,20" path="m6114,1625l6123,1625,6123,1606,6114,1606,6114,1625xe" filled="true" fillcolor="#000000" stroked="false">
                <v:path arrowok="t"/>
                <v:fill type="solid"/>
              </v:shape>
            </v:group>
            <v:group style="position:absolute;left:6114;top:1625;width:10;height:20" coordorigin="6114,1625" coordsize="10,20">
              <v:shape style="position:absolute;left:6114;top:1625;width:10;height:20" coordorigin="6114,1625" coordsize="10,20" path="m6114,1644l6123,1644,6123,1625,6114,1625,6114,1644xe" filled="true" fillcolor="#000000" stroked="false">
                <v:path arrowok="t"/>
                <v:fill type="solid"/>
              </v:shape>
            </v:group>
            <v:group style="position:absolute;left:6114;top:1644;width:10;height:20" coordorigin="6114,1644" coordsize="10,20">
              <v:shape style="position:absolute;left:6114;top:1644;width:10;height:20" coordorigin="6114,1644" coordsize="10,20" path="m6114,1664l6123,1664,6123,1644,6114,1644,6114,1664xe" filled="true" fillcolor="#000000" stroked="false">
                <v:path arrowok="t"/>
                <v:fill type="solid"/>
              </v:shape>
            </v:group>
            <v:group style="position:absolute;left:6114;top:1664;width:10;height:20" coordorigin="6114,1664" coordsize="10,20">
              <v:shape style="position:absolute;left:6114;top:1664;width:10;height:20" coordorigin="6114,1664" coordsize="10,20" path="m6114,1683l6123,1683,6123,1664,6114,1664,6114,1683xe" filled="true" fillcolor="#000000" stroked="false">
                <v:path arrowok="t"/>
                <v:fill type="solid"/>
              </v:shape>
            </v:group>
            <v:group style="position:absolute;left:6114;top:1683;width:10;height:20" coordorigin="6114,1683" coordsize="10,20">
              <v:shape style="position:absolute;left:6114;top:1683;width:10;height:20" coordorigin="6114,1683" coordsize="10,20" path="m6114,1702l6123,1702,6123,1683,6114,1683,6114,1702xe" filled="true" fillcolor="#000000" stroked="false">
                <v:path arrowok="t"/>
                <v:fill type="solid"/>
              </v:shape>
              <v:shape style="position:absolute;left:6114;top:1721;width:10;height:8" type="#_x0000_t75" stroked="false">
                <v:imagedata r:id="rId608" o:title=""/>
              </v:shape>
            </v:group>
            <v:group style="position:absolute;left:6114;top:1758;width:10;height:20" coordorigin="6114,1758" coordsize="10,20">
              <v:shape style="position:absolute;left:6114;top:1758;width:10;height:20" coordorigin="6114,1758" coordsize="10,20" path="m6114,1778l6123,1778,6123,1758,6114,1758,6114,1778xe" filled="true" fillcolor="#000000" stroked="false">
                <v:path arrowok="t"/>
                <v:fill type="solid"/>
              </v:shape>
            </v:group>
            <v:group style="position:absolute;left:6114;top:1778;width:10;height:20" coordorigin="6114,1778" coordsize="10,20">
              <v:shape style="position:absolute;left:6114;top:1778;width:10;height:20" coordorigin="6114,1778" coordsize="10,20" path="m6114,1797l6123,1797,6123,1778,6114,1778,6114,1797xe" filled="true" fillcolor="#000000" stroked="false">
                <v:path arrowok="t"/>
                <v:fill type="solid"/>
              </v:shape>
            </v:group>
            <v:group style="position:absolute;left:6114;top:1797;width:10;height:20" coordorigin="6114,1797" coordsize="10,20">
              <v:shape style="position:absolute;left:6114;top:1797;width:10;height:20" coordorigin="6114,1797" coordsize="10,20" path="m6114,1816l6123,1816,6123,1797,6114,1797,6114,1816xe" filled="true" fillcolor="#000000" stroked="false">
                <v:path arrowok="t"/>
                <v:fill type="solid"/>
              </v:shape>
            </v:group>
            <v:group style="position:absolute;left:6114;top:1816;width:10;height:20" coordorigin="6114,1816" coordsize="10,20">
              <v:shape style="position:absolute;left:6114;top:1816;width:10;height:20" coordorigin="6114,1816" coordsize="10,20" path="m6114,1835l6123,1835,6123,1816,6114,1816,6114,1835xe" filled="true" fillcolor="#000000" stroked="false">
                <v:path arrowok="t"/>
                <v:fill type="solid"/>
              </v:shape>
            </v:group>
            <v:group style="position:absolute;left:6114;top:1835;width:10;height:20" coordorigin="6114,1835" coordsize="10,20">
              <v:shape style="position:absolute;left:6114;top:1835;width:10;height:20" coordorigin="6114,1835" coordsize="10,20" path="m6114,1854l6123,1854,6123,1835,6114,1835,6114,1854xe" filled="true" fillcolor="#000000" stroked="false">
                <v:path arrowok="t"/>
                <v:fill type="solid"/>
              </v:shape>
            </v:group>
            <v:group style="position:absolute;left:6114;top:1854;width:10;height:20" coordorigin="6114,1854" coordsize="10,20">
              <v:shape style="position:absolute;left:6114;top:1854;width:10;height:20" coordorigin="6114,1854" coordsize="10,20" path="m6114,1874l6123,1874,6123,1854,6114,1854,6114,1874xe" filled="true" fillcolor="#000000" stroked="false">
                <v:path arrowok="t"/>
                <v:fill type="solid"/>
              </v:shape>
            </v:group>
            <v:group style="position:absolute;left:6114;top:1874;width:10;height:20" coordorigin="6114,1874" coordsize="10,20">
              <v:shape style="position:absolute;left:6114;top:1874;width:10;height:20" coordorigin="6114,1874" coordsize="10,20" path="m6114,1893l6123,1893,6123,1874,6114,1874,6114,1893xe" filled="true" fillcolor="#000000" stroked="false">
                <v:path arrowok="t"/>
                <v:fill type="solid"/>
              </v:shape>
            </v:group>
            <v:group style="position:absolute;left:6114;top:1893;width:10;height:20" coordorigin="6114,1893" coordsize="10,20">
              <v:shape style="position:absolute;left:6114;top:1893;width:10;height:20" coordorigin="6114,1893" coordsize="10,20" path="m6114,1912l6123,1912,6123,1893,6114,1893,6114,1912xe" filled="true" fillcolor="#000000" stroked="false">
                <v:path arrowok="t"/>
                <v:fill type="solid"/>
              </v:shape>
            </v:group>
            <v:group style="position:absolute;left:6114;top:1912;width:10;height:20" coordorigin="6114,1912" coordsize="10,20">
              <v:shape style="position:absolute;left:6114;top:1912;width:10;height:20" coordorigin="6114,1912" coordsize="10,20" path="m6114,1931l6123,1931,6123,1912,6114,1912,6114,1931xe" filled="true" fillcolor="#000000" stroked="false">
                <v:path arrowok="t"/>
                <v:fill type="solid"/>
              </v:shape>
            </v:group>
            <v:group style="position:absolute;left:6114;top:1931;width:10;height:20" coordorigin="6114,1931" coordsize="10,20">
              <v:shape style="position:absolute;left:6114;top:1931;width:10;height:20" coordorigin="6114,1931" coordsize="10,20" path="m6114,1950l6123,1950,6123,1931,6114,1931,6114,1950xe" filled="true" fillcolor="#000000" stroked="false">
                <v:path arrowok="t"/>
                <v:fill type="solid"/>
              </v:shape>
            </v:group>
            <v:group style="position:absolute;left:6114;top:1950;width:10;height:20" coordorigin="6114,1950" coordsize="10,20">
              <v:shape style="position:absolute;left:6114;top:1950;width:10;height:20" coordorigin="6114,1950" coordsize="10,20" path="m6114,1970l6123,1970,6123,1950,6114,1950,6114,1970xe" filled="true" fillcolor="#000000" stroked="false">
                <v:path arrowok="t"/>
                <v:fill type="solid"/>
              </v:shape>
            </v:group>
            <v:group style="position:absolute;left:6114;top:1970;width:10;height:20" coordorigin="6114,1970" coordsize="10,20">
              <v:shape style="position:absolute;left:6114;top:1970;width:10;height:20" coordorigin="6114,1970" coordsize="10,20" path="m6114,1989l6123,1989,6123,1970,6114,1970,6114,1989xe" filled="true" fillcolor="#000000" stroked="false">
                <v:path arrowok="t"/>
                <v:fill type="solid"/>
              </v:shape>
            </v:group>
            <v:group style="position:absolute;left:6114;top:1989;width:10;height:20" coordorigin="6114,1989" coordsize="10,20">
              <v:shape style="position:absolute;left:6114;top:1989;width:10;height:20" coordorigin="6114,1989" coordsize="10,20" path="m6114,2008l6123,2008,6123,1989,6114,1989,6114,2008xe" filled="true" fillcolor="#000000" stroked="false">
                <v:path arrowok="t"/>
                <v:fill type="solid"/>
              </v:shape>
            </v:group>
            <v:group style="position:absolute;left:6114;top:2008;width:10;height:20" coordorigin="6114,2008" coordsize="10,20">
              <v:shape style="position:absolute;left:6114;top:2008;width:10;height:20" coordorigin="6114,2008" coordsize="10,20" path="m6114,2027l6123,2027,6123,2008,6114,2008,6114,2027xe" filled="true" fillcolor="#000000" stroked="false">
                <v:path arrowok="t"/>
                <v:fill type="solid"/>
              </v:shape>
            </v:group>
            <v:group style="position:absolute;left:6114;top:2027;width:10;height:20" coordorigin="6114,2027" coordsize="10,20">
              <v:shape style="position:absolute;left:6114;top:2027;width:10;height:20" coordorigin="6114,2027" coordsize="10,20" path="m6114,2046l6123,2046,6123,2027,6114,2027,6114,2046xe" filled="true" fillcolor="#000000" stroked="false">
                <v:path arrowok="t"/>
                <v:fill type="solid"/>
              </v:shape>
            </v:group>
            <v:group style="position:absolute;left:6114;top:2046;width:10;height:20" coordorigin="6114,2046" coordsize="10,20">
              <v:shape style="position:absolute;left:6114;top:2046;width:10;height:20" coordorigin="6114,2046" coordsize="10,20" path="m6114,2066l6123,2066,6123,2046,6114,2046,6114,2066xe" filled="true" fillcolor="#000000" stroked="false">
                <v:path arrowok="t"/>
                <v:fill type="solid"/>
              </v:shape>
            </v:group>
            <v:group style="position:absolute;left:6114;top:2066;width:10;height:20" coordorigin="6114,2066" coordsize="10,20">
              <v:shape style="position:absolute;left:6114;top:2066;width:10;height:20" coordorigin="6114,2066" coordsize="10,20" path="m6114,2085l6123,2085,6123,2066,6114,2066,6114,2085xe" filled="true" fillcolor="#000000" stroked="false">
                <v:path arrowok="t"/>
                <v:fill type="solid"/>
              </v:shape>
            </v:group>
            <v:group style="position:absolute;left:6114;top:2085;width:10;height:20" coordorigin="6114,2085" coordsize="10,20">
              <v:shape style="position:absolute;left:6114;top:2085;width:10;height:20" coordorigin="6114,2085" coordsize="10,20" path="m6114,2104l6123,2104,6123,2085,6114,2085,6114,2104xe" filled="true" fillcolor="#000000" stroked="false">
                <v:path arrowok="t"/>
                <v:fill type="solid"/>
              </v:shape>
              <v:shape style="position:absolute;left:6114;top:2123;width:10;height:8" type="#_x0000_t75" stroked="false">
                <v:imagedata r:id="rId608" o:title=""/>
              </v:shape>
            </v:group>
            <v:group style="position:absolute;left:6114;top:2160;width:10;height:20" coordorigin="6114,2160" coordsize="10,20">
              <v:shape style="position:absolute;left:6114;top:2160;width:10;height:20" coordorigin="6114,2160" coordsize="10,20" path="m6114,2180l6123,2180,6123,2160,6114,2160,6114,2180xe" filled="true" fillcolor="#000000" stroked="false">
                <v:path arrowok="t"/>
                <v:fill type="solid"/>
              </v:shape>
            </v:group>
            <v:group style="position:absolute;left:6114;top:2180;width:10;height:20" coordorigin="6114,2180" coordsize="10,20">
              <v:shape style="position:absolute;left:6114;top:2180;width:10;height:20" coordorigin="6114,2180" coordsize="10,20" path="m6114,2199l6123,2199,6123,2180,6114,2180,6114,2199xe" filled="true" fillcolor="#000000" stroked="false">
                <v:path arrowok="t"/>
                <v:fill type="solid"/>
              </v:shape>
            </v:group>
            <v:group style="position:absolute;left:6114;top:2199;width:10;height:20" coordorigin="6114,2199" coordsize="10,20">
              <v:shape style="position:absolute;left:6114;top:2199;width:10;height:20" coordorigin="6114,2199" coordsize="10,20" path="m6114,2218l6123,2218,6123,2199,6114,2199,6114,2218xe" filled="true" fillcolor="#000000" stroked="false">
                <v:path arrowok="t"/>
                <v:fill type="solid"/>
              </v:shape>
            </v:group>
            <v:group style="position:absolute;left:6114;top:2218;width:10;height:20" coordorigin="6114,2218" coordsize="10,20">
              <v:shape style="position:absolute;left:6114;top:2218;width:10;height:20" coordorigin="6114,2218" coordsize="10,20" path="m6114,2237l6123,2237,6123,2218,6114,2218,6114,2237xe" filled="true" fillcolor="#000000" stroked="false">
                <v:path arrowok="t"/>
                <v:fill type="solid"/>
              </v:shape>
            </v:group>
            <v:group style="position:absolute;left:6114;top:2237;width:10;height:20" coordorigin="6114,2237" coordsize="10,20">
              <v:shape style="position:absolute;left:6114;top:2237;width:10;height:20" coordorigin="6114,2237" coordsize="10,20" path="m6114,2256l6123,2256,6123,2237,6114,2237,6114,2256xe" filled="true" fillcolor="#000000" stroked="false">
                <v:path arrowok="t"/>
                <v:fill type="solid"/>
              </v:shape>
            </v:group>
            <v:group style="position:absolute;left:6114;top:2256;width:10;height:20" coordorigin="6114,2256" coordsize="10,20">
              <v:shape style="position:absolute;left:6114;top:2256;width:10;height:20" coordorigin="6114,2256" coordsize="10,20" path="m6114,2276l6123,2276,6123,2256,6114,2256,6114,2276xe" filled="true" fillcolor="#000000" stroked="false">
                <v:path arrowok="t"/>
                <v:fill type="solid"/>
              </v:shape>
            </v:group>
            <v:group style="position:absolute;left:6114;top:2276;width:10;height:20" coordorigin="6114,2276" coordsize="10,20">
              <v:shape style="position:absolute;left:6114;top:2276;width:10;height:20" coordorigin="6114,2276" coordsize="10,20" path="m6114,2295l6123,2295,6123,2276,6114,2276,6114,2295xe" filled="true" fillcolor="#000000" stroked="false">
                <v:path arrowok="t"/>
                <v:fill type="solid"/>
              </v:shape>
            </v:group>
            <v:group style="position:absolute;left:6114;top:2295;width:10;height:20" coordorigin="6114,2295" coordsize="10,20">
              <v:shape style="position:absolute;left:6114;top:2295;width:10;height:20" coordorigin="6114,2295" coordsize="10,20" path="m6114,2314l6123,2314,6123,2295,6114,2295,6114,2314xe" filled="true" fillcolor="#000000" stroked="false">
                <v:path arrowok="t"/>
                <v:fill type="solid"/>
              </v:shape>
            </v:group>
            <v:group style="position:absolute;left:6114;top:2314;width:10;height:20" coordorigin="6114,2314" coordsize="10,20">
              <v:shape style="position:absolute;left:6114;top:2314;width:10;height:20" coordorigin="6114,2314" coordsize="10,20" path="m6114,2333l6123,2333,6123,2314,6114,2314,6114,2333xe" filled="true" fillcolor="#000000" stroked="false">
                <v:path arrowok="t"/>
                <v:fill type="solid"/>
              </v:shape>
            </v:group>
            <v:group style="position:absolute;left:6114;top:2333;width:10;height:20" coordorigin="6114,2333" coordsize="10,20">
              <v:shape style="position:absolute;left:6114;top:2333;width:10;height:20" coordorigin="6114,2333" coordsize="10,20" path="m6114,2352l6123,2352,6123,2333,6114,2333,6114,2352xe" filled="true" fillcolor="#000000" stroked="false">
                <v:path arrowok="t"/>
                <v:fill type="solid"/>
              </v:shape>
            </v:group>
            <v:group style="position:absolute;left:6114;top:2352;width:10;height:20" coordorigin="6114,2352" coordsize="10,20">
              <v:shape style="position:absolute;left:6114;top:2352;width:10;height:20" coordorigin="6114,2352" coordsize="10,20" path="m6114,2372l6123,2372,6123,2352,6114,2352,6114,2372xe" filled="true" fillcolor="#000000" stroked="false">
                <v:path arrowok="t"/>
                <v:fill type="solid"/>
              </v:shape>
            </v:group>
            <v:group style="position:absolute;left:6114;top:2372;width:10;height:20" coordorigin="6114,2372" coordsize="10,20">
              <v:shape style="position:absolute;left:6114;top:2372;width:10;height:20" coordorigin="6114,2372" coordsize="10,20" path="m6114,2391l6123,2391,6123,2372,6114,2372,6114,2391xe" filled="true" fillcolor="#000000" stroked="false">
                <v:path arrowok="t"/>
                <v:fill type="solid"/>
              </v:shape>
            </v:group>
            <v:group style="position:absolute;left:6114;top:2391;width:10;height:20" coordorigin="6114,2391" coordsize="10,20">
              <v:shape style="position:absolute;left:6114;top:2391;width:10;height:20" coordorigin="6114,2391" coordsize="10,20" path="m6114,2410l6123,2410,6123,2391,6114,2391,6114,2410xe" filled="true" fillcolor="#000000" stroked="false">
                <v:path arrowok="t"/>
                <v:fill type="solid"/>
              </v:shape>
            </v:group>
            <v:group style="position:absolute;left:6114;top:2410;width:10;height:20" coordorigin="6114,2410" coordsize="10,20">
              <v:shape style="position:absolute;left:6114;top:2410;width:10;height:20" coordorigin="6114,2410" coordsize="10,20" path="m6114,2429l6123,2429,6123,2410,6114,2410,6114,2429xe" filled="true" fillcolor="#000000" stroked="false">
                <v:path arrowok="t"/>
                <v:fill type="solid"/>
              </v:shape>
            </v:group>
            <v:group style="position:absolute;left:6114;top:2429;width:10;height:20" coordorigin="6114,2429" coordsize="10,20">
              <v:shape style="position:absolute;left:6114;top:2429;width:10;height:20" coordorigin="6114,2429" coordsize="10,20" path="m6114,2448l6123,2448,6123,2429,6114,2429,6114,2448xe" filled="true" fillcolor="#000000" stroked="false">
                <v:path arrowok="t"/>
                <v:fill type="solid"/>
              </v:shape>
            </v:group>
            <v:group style="position:absolute;left:6114;top:2448;width:10;height:20" coordorigin="6114,2448" coordsize="10,20">
              <v:shape style="position:absolute;left:6114;top:2448;width:10;height:20" coordorigin="6114,2448" coordsize="10,20" path="m6114,2468l6123,2468,6123,2448,6114,2448,6114,2468xe" filled="true" fillcolor="#000000" stroked="false">
                <v:path arrowok="t"/>
                <v:fill type="solid"/>
              </v:shape>
            </v:group>
            <v:group style="position:absolute;left:6114;top:2468;width:10;height:20" coordorigin="6114,2468" coordsize="10,20">
              <v:shape style="position:absolute;left:6114;top:2468;width:10;height:20" coordorigin="6114,2468" coordsize="10,20" path="m6114,2487l6123,2487,6123,2468,6114,2468,6114,2487xe" filled="true" fillcolor="#000000" stroked="false">
                <v:path arrowok="t"/>
                <v:fill type="solid"/>
              </v:shape>
            </v:group>
            <v:group style="position:absolute;left:6114;top:2487;width:10;height:20" coordorigin="6114,2487" coordsize="10,20">
              <v:shape style="position:absolute;left:6114;top:2487;width:10;height:20" coordorigin="6114,2487" coordsize="10,20" path="m6114,2506l6123,2506,6123,2487,6114,2487,6114,2506xe" filled="true" fillcolor="#000000" stroked="false">
                <v:path arrowok="t"/>
                <v:fill type="solid"/>
              </v:shape>
            </v:group>
            <w10:wrap type="none"/>
          </v:group>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3452" w:space="4763"/>
            <w:col w:w="3695"/>
          </w:cols>
        </w:sectPr>
      </w:pP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978"/>
        <w:gridCol w:w="4590"/>
      </w:tblGrid>
      <w:tr>
        <w:trPr>
          <w:trHeight w:val="402" w:hRule="exact"/>
        </w:trPr>
        <w:tc>
          <w:tcPr>
            <w:tcW w:w="4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9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Back-Scholes</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模型</w:t>
            </w:r>
          </w:p>
        </w:tc>
      </w:tr>
      <w:tr>
        <w:trPr>
          <w:trHeight w:val="402" w:hRule="exact"/>
        </w:trPr>
        <w:tc>
          <w:tcPr>
            <w:tcW w:w="4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59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宋体" w:hAnsi="宋体" w:cs="宋体" w:eastAsia="宋体" w:hint="default"/>
                <w:sz w:val="21"/>
                <w:szCs w:val="21"/>
              </w:rPr>
              <w:t>公司层面业绩考核及个人层面绩效考核</w:t>
            </w:r>
          </w:p>
        </w:tc>
      </w:tr>
      <w:tr>
        <w:trPr>
          <w:trHeight w:val="402" w:hRule="exact"/>
        </w:trPr>
        <w:tc>
          <w:tcPr>
            <w:tcW w:w="4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9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4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59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2,439,868.05</w:t>
            </w:r>
          </w:p>
        </w:tc>
      </w:tr>
      <w:tr>
        <w:trPr>
          <w:trHeight w:val="402" w:hRule="exact"/>
        </w:trPr>
        <w:tc>
          <w:tcPr>
            <w:tcW w:w="4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9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2,439,868.05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427" name="image554.png" descr=""/>
                  <wp:cNvGraphicFramePr>
                    <a:graphicFrameLocks noChangeAspect="1"/>
                  </wp:cNvGraphicFramePr>
                  <a:graphic>
                    <a:graphicData uri="http://schemas.openxmlformats.org/drawingml/2006/picture">
                      <pic:pic>
                        <pic:nvPicPr>
                          <pic:cNvPr id="3428" name="image554.png"/>
                          <pic:cNvPicPr/>
                        </pic:nvPicPr>
                        <pic:blipFill>
                          <a:blip r:embed="rId608"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type w:val="continuous"/>
          <w:pgSz w:w="11910" w:h="16840"/>
          <w:pgMar w:top="1060" w:bottom="1160" w:left="0" w:right="0"/>
        </w:sectPr>
      </w:pPr>
    </w:p>
    <w:p>
      <w:pPr>
        <w:spacing w:line="240" w:lineRule="auto" w:before="1"/>
        <w:rPr>
          <w:rFonts w:ascii="宋体" w:hAnsi="宋体" w:cs="宋体" w:eastAsia="宋体" w:hint="default"/>
          <w:sz w:val="28"/>
          <w:szCs w:val="28"/>
        </w:rPr>
      </w:pPr>
    </w:p>
    <w:p>
      <w:pPr>
        <w:pStyle w:val="BodyText"/>
        <w:spacing w:line="240" w:lineRule="auto"/>
        <w:ind w:left="1613" w:right="1033"/>
        <w:jc w:val="left"/>
      </w:pPr>
      <w:r>
        <w:rPr/>
        <w:t>其他说明</w:t>
      </w:r>
    </w:p>
    <w:p>
      <w:pPr>
        <w:pStyle w:val="BodyText"/>
        <w:spacing w:line="319" w:lineRule="auto" w:before="164"/>
        <w:ind w:right="1150" w:firstLine="480"/>
        <w:jc w:val="both"/>
      </w:pPr>
      <w:r>
        <w:rPr/>
        <w:t>根据《企业会计准则第</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股份支付》及《企业会计准则第</w:t>
      </w:r>
      <w:r>
        <w:rPr>
          <w:spacing w:val="-60"/>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 认和计量》的相关规定，公司以</w:t>
      </w:r>
      <w:r>
        <w:rPr>
          <w:spacing w:val="-61"/>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2"/>
        </w:rPr>
        <w:t> </w:t>
      </w:r>
      <w:r>
        <w:rPr/>
        <w:t>模型（</w:t>
      </w:r>
      <w:r>
        <w:rPr>
          <w:rFonts w:ascii="Times New Roman" w:hAnsi="Times New Roman" w:cs="Times New Roman" w:eastAsia="Times New Roman" w:hint="default"/>
        </w:rPr>
        <w:t>B-S</w:t>
      </w:r>
      <w:r>
        <w:rPr>
          <w:rFonts w:ascii="Times New Roman" w:hAnsi="Times New Roman" w:cs="Times New Roman" w:eastAsia="Times New Roman" w:hint="default"/>
          <w:spacing w:val="-2"/>
        </w:rPr>
        <w:t> </w:t>
      </w:r>
      <w:r>
        <w:rPr/>
        <w:t>模型）作为定价模型，扣除限制性 条件的成本后作为限制性股票的公允价值。</w:t>
      </w:r>
    </w:p>
    <w:p>
      <w:pPr>
        <w:pStyle w:val="BodyText"/>
        <w:spacing w:line="240" w:lineRule="auto" w:before="86"/>
        <w:ind w:left="1614" w:right="1033"/>
        <w:jc w:val="left"/>
      </w:pPr>
      <w:r>
        <w:rPr/>
        <w:t>具体的测算参数如下：</w:t>
      </w:r>
    </w:p>
    <w:p>
      <w:pPr>
        <w:pStyle w:val="BodyText"/>
        <w:spacing w:line="240" w:lineRule="auto" w:before="166"/>
        <w:ind w:left="1614" w:right="1033"/>
        <w:jc w:val="left"/>
      </w:pPr>
      <w:r>
        <w:rPr/>
        <w:t>（</w:t>
      </w:r>
      <w:r>
        <w:rPr>
          <w:rFonts w:ascii="Times New Roman" w:hAnsi="Times New Roman" w:cs="Times New Roman" w:eastAsia="Times New Roman" w:hint="default"/>
        </w:rPr>
        <w:t>1</w:t>
      </w:r>
      <w:r>
        <w:rPr/>
        <w:t>）公司根据当日收盘股价</w:t>
      </w:r>
      <w:r>
        <w:rPr>
          <w:spacing w:val="-60"/>
        </w:rPr>
        <w:t> </w:t>
      </w:r>
      <w:r>
        <w:rPr>
          <w:rFonts w:ascii="Times New Roman" w:hAnsi="Times New Roman" w:cs="Times New Roman" w:eastAsia="Times New Roman" w:hint="default"/>
        </w:rPr>
        <w:t>10.5 </w:t>
      </w:r>
      <w:r>
        <w:rPr/>
        <w:t>元</w:t>
      </w:r>
      <w:r>
        <w:rPr>
          <w:rFonts w:ascii="Times New Roman" w:hAnsi="Times New Roman" w:cs="Times New Roman" w:eastAsia="Times New Roman" w:hint="default"/>
        </w:rPr>
        <w:t>/</w:t>
      </w:r>
      <w:r>
        <w:rPr/>
        <w:t>股（授予日</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日收盘价</w:t>
      </w:r>
      <w:r>
        <w:rPr>
          <w:spacing w:val="-120"/>
        </w:rPr>
        <w:t>）</w:t>
      </w:r>
      <w:r>
        <w:rPr/>
        <w:t>；</w:t>
      </w:r>
    </w:p>
    <w:p>
      <w:pPr>
        <w:pStyle w:val="BodyText"/>
        <w:spacing w:line="319" w:lineRule="auto" w:before="146"/>
        <w:ind w:right="1213" w:firstLine="480"/>
        <w:jc w:val="left"/>
      </w:pPr>
      <w:r>
        <w:rPr/>
        <w:t>（</w:t>
      </w:r>
      <w:r>
        <w:rPr>
          <w:rFonts w:ascii="Times New Roman" w:hAnsi="Times New Roman" w:cs="Times New Roman" w:eastAsia="Times New Roman" w:hint="default"/>
        </w:rPr>
        <w:t>2</w:t>
      </w:r>
      <w:r>
        <w:rPr/>
        <w:t>）该限制性股票激励计划的有效期分别为：</w:t>
      </w:r>
      <w:r>
        <w:rPr>
          <w:rFonts w:ascii="Times New Roman" w:hAnsi="Times New Roman" w:cs="Times New Roman" w:eastAsia="Times New Roman" w:hint="default"/>
        </w:rPr>
        <w:t>1 </w:t>
      </w:r>
      <w:r>
        <w:rPr/>
        <w:t>年、</w:t>
      </w:r>
      <w:r>
        <w:rPr>
          <w:rFonts w:ascii="Times New Roman" w:hAnsi="Times New Roman" w:cs="Times New Roman" w:eastAsia="Times New Roman" w:hint="default"/>
        </w:rPr>
        <w:t>2 </w:t>
      </w:r>
      <w:r>
        <w:rPr/>
        <w:t>年、</w:t>
      </w:r>
      <w:r>
        <w:rPr>
          <w:rFonts w:ascii="Times New Roman" w:hAnsi="Times New Roman" w:cs="Times New Roman" w:eastAsia="Times New Roman" w:hint="default"/>
        </w:rPr>
        <w:t>3 </w:t>
      </w:r>
      <w:r>
        <w:rPr/>
        <w:t>年（授予登记完成之日至 </w:t>
      </w:r>
      <w:r>
        <w:rPr>
          <w:spacing w:val="-9"/>
        </w:rPr>
        <w:t>每期首个解除限售日的期限）；</w:t>
      </w:r>
    </w:p>
    <w:p>
      <w:pPr>
        <w:pStyle w:val="BodyText"/>
        <w:spacing w:line="319" w:lineRule="auto" w:before="85"/>
        <w:ind w:right="1146" w:firstLine="480"/>
        <w:jc w:val="left"/>
      </w:pPr>
      <w:r>
        <w:rPr/>
        <w:t>（</w:t>
      </w:r>
      <w:r>
        <w:rPr>
          <w:rFonts w:ascii="Times New Roman" w:hAnsi="Times New Roman" w:cs="Times New Roman" w:eastAsia="Times New Roman" w:hint="default"/>
        </w:rPr>
        <w:t>3</w:t>
      </w:r>
      <w:r>
        <w:rPr/>
        <w:t>）历史波动率：</w:t>
      </w:r>
      <w:r>
        <w:rPr>
          <w:rFonts w:ascii="Times New Roman" w:hAnsi="Times New Roman" w:cs="Times New Roman" w:eastAsia="Times New Roman" w:hint="default"/>
        </w:rPr>
        <w:t>29.21%</w:t>
      </w:r>
      <w:r>
        <w:rPr/>
        <w:t>；</w:t>
      </w:r>
      <w:r>
        <w:rPr>
          <w:rFonts w:ascii="Times New Roman" w:hAnsi="Times New Roman" w:cs="Times New Roman" w:eastAsia="Times New Roman" w:hint="default"/>
        </w:rPr>
        <w:t>44.27%</w:t>
      </w:r>
      <w:r>
        <w:rPr/>
        <w:t>；</w:t>
      </w:r>
      <w:r>
        <w:rPr>
          <w:rFonts w:ascii="Times New Roman" w:hAnsi="Times New Roman" w:cs="Times New Roman" w:eastAsia="Times New Roman" w:hint="default"/>
        </w:rPr>
        <w:t>34.67%;</w:t>
      </w:r>
      <w:r>
        <w:rPr/>
        <w:t>（分别采用创业板综指最近一年、两年和 三年的年度波动率，该数据源自</w:t>
      </w:r>
      <w:r>
        <w:rPr>
          <w:spacing w:val="-60"/>
        </w:rPr>
        <w:t> </w:t>
      </w:r>
      <w:r>
        <w:rPr>
          <w:rFonts w:ascii="Times New Roman" w:hAnsi="Times New Roman" w:cs="Times New Roman" w:eastAsia="Times New Roman" w:hint="default"/>
          <w:spacing w:val="-42"/>
        </w:rPr>
        <w:t>Wind</w:t>
      </w:r>
      <w:r>
        <w:rPr>
          <w:spacing w:val="-42"/>
        </w:rPr>
        <w:t>）；</w:t>
      </w:r>
      <w:r>
        <w:rPr/>
      </w:r>
    </w:p>
    <w:p>
      <w:pPr>
        <w:pStyle w:val="BodyText"/>
        <w:spacing w:line="240" w:lineRule="auto" w:before="59"/>
        <w:ind w:left="1613" w:right="0"/>
        <w:jc w:val="left"/>
      </w:pPr>
      <w:r>
        <w:rPr>
          <w:spacing w:val="-4"/>
        </w:rPr>
        <w:t>（</w:t>
      </w:r>
      <w:r>
        <w:rPr>
          <w:rFonts w:ascii="Times New Roman" w:hAnsi="Times New Roman" w:cs="Times New Roman" w:eastAsia="Times New Roman" w:hint="default"/>
          <w:spacing w:val="-4"/>
        </w:rPr>
        <w:t>4</w:t>
      </w:r>
      <w:r>
        <w:rPr>
          <w:spacing w:val="-4"/>
        </w:rPr>
        <w:t>）无风险收益率：</w:t>
      </w:r>
      <w:r>
        <w:rPr>
          <w:rFonts w:ascii="Times New Roman" w:hAnsi="Times New Roman" w:cs="Times New Roman" w:eastAsia="Times New Roman" w:hint="default"/>
          <w:spacing w:val="-4"/>
        </w:rPr>
        <w:t>1.50%</w:t>
      </w:r>
      <w:r>
        <w:rPr>
          <w:spacing w:val="-4"/>
        </w:rPr>
        <w:t>、</w:t>
      </w:r>
      <w:r>
        <w:rPr>
          <w:rFonts w:ascii="Times New Roman" w:hAnsi="Times New Roman" w:cs="Times New Roman" w:eastAsia="Times New Roman" w:hint="default"/>
          <w:spacing w:val="-4"/>
        </w:rPr>
        <w:t>2.10%</w:t>
      </w:r>
      <w:r>
        <w:rPr>
          <w:spacing w:val="-4"/>
        </w:rPr>
        <w:t>、</w:t>
      </w:r>
      <w:r>
        <w:rPr>
          <w:rFonts w:ascii="Times New Roman" w:hAnsi="Times New Roman" w:cs="Times New Roman" w:eastAsia="Times New Roman" w:hint="default"/>
          <w:spacing w:val="-4"/>
        </w:rPr>
        <w:t>2.75%</w:t>
      </w:r>
      <w:r>
        <w:rPr>
          <w:spacing w:val="-4"/>
        </w:rPr>
        <w:t>（采用中国人民银行制定的金融机构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年期、</w:t>
      </w:r>
    </w:p>
    <w:p>
      <w:pPr>
        <w:pStyle w:val="BodyText"/>
        <w:spacing w:line="240" w:lineRule="auto" w:before="108"/>
        <w:ind w:right="0"/>
        <w:jc w:val="both"/>
      </w:pPr>
      <w:r>
        <w:rPr>
          <w:rFonts w:ascii="Times New Roman" w:hAnsi="Times New Roman" w:cs="Times New Roman" w:eastAsia="Times New Roman" w:hint="default"/>
        </w:rPr>
        <w:t>2 </w:t>
      </w:r>
      <w:r>
        <w:rPr/>
        <w:t>年期、</w:t>
      </w:r>
      <w:r>
        <w:rPr>
          <w:rFonts w:ascii="Times New Roman" w:hAnsi="Times New Roman" w:cs="Times New Roman" w:eastAsia="Times New Roman" w:hint="default"/>
        </w:rPr>
        <w:t>3 </w:t>
      </w:r>
      <w:r>
        <w:rPr/>
        <w:t>年期存款基准利率</w:t>
      </w:r>
      <w:r>
        <w:rPr>
          <w:spacing w:val="-120"/>
        </w:rPr>
        <w:t>）</w:t>
      </w:r>
      <w:r>
        <w:rPr/>
        <w:t>；</w:t>
      </w:r>
    </w:p>
    <w:p>
      <w:pPr>
        <w:pStyle w:val="BodyText"/>
        <w:spacing w:line="319" w:lineRule="auto" w:before="146"/>
        <w:ind w:right="1033" w:firstLine="480"/>
        <w:jc w:val="left"/>
      </w:pPr>
      <w:r>
        <w:rPr>
          <w:spacing w:val="-3"/>
        </w:rPr>
        <w:t>（</w:t>
      </w:r>
      <w:r>
        <w:rPr>
          <w:rFonts w:ascii="Times New Roman" w:hAnsi="Times New Roman" w:cs="Times New Roman" w:eastAsia="Times New Roman" w:hint="default"/>
          <w:spacing w:val="-3"/>
        </w:rPr>
        <w:t>5</w:t>
      </w:r>
      <w:r>
        <w:rPr>
          <w:spacing w:val="-3"/>
        </w:rPr>
        <w:t>）行权价格，即未来能够以预期合理价格出售限制性股票。公司以激励计划中设定的</w:t>
      </w:r>
      <w:r>
        <w:rPr/>
        <w:t> </w:t>
      </w:r>
      <w:r>
        <w:rPr>
          <w:rFonts w:ascii="Times New Roman" w:hAnsi="Times New Roman" w:cs="Times New Roman" w:eastAsia="Times New Roman" w:hint="default"/>
        </w:rPr>
        <w:t>2017 </w:t>
      </w:r>
      <w:r>
        <w:rPr/>
        <w:t>年至</w:t>
      </w:r>
      <w:r>
        <w:rPr>
          <w:spacing w:val="-60"/>
        </w:rPr>
        <w:t> </w:t>
      </w:r>
      <w:r>
        <w:rPr>
          <w:rFonts w:ascii="Times New Roman" w:hAnsi="Times New Roman" w:cs="Times New Roman" w:eastAsia="Times New Roman" w:hint="default"/>
        </w:rPr>
        <w:t>2019 </w:t>
      </w:r>
      <w:r>
        <w:rPr/>
        <w:t>年扣除非经常性损益的净利润指标为基础，结合公司所处行业上市公司的平 均市盈率，测算预期的合理出售限制性股票的价格。</w:t>
      </w:r>
    </w:p>
    <w:p>
      <w:pPr>
        <w:pStyle w:val="BodyText"/>
        <w:spacing w:line="336" w:lineRule="auto" w:before="86"/>
        <w:ind w:left="1134" w:right="1170" w:firstLine="480"/>
        <w:jc w:val="both"/>
      </w:pPr>
      <w:r>
        <w:rPr/>
        <w:t>若全部激励对象均符合本计划规定的解锁条件且在各解锁期内全部解锁，则该等公允价 值总额作为公司本次激励计划的总成本将在股权激励计划的实施过程中按照解锁比例分期确 认。</w:t>
      </w:r>
    </w:p>
    <w:p>
      <w:pPr>
        <w:pStyle w:val="BodyText"/>
        <w:spacing w:line="240" w:lineRule="auto" w:before="68"/>
        <w:ind w:left="1614" w:right="1033"/>
        <w:jc w:val="left"/>
      </w:pPr>
      <w:r>
        <w:rPr/>
        <w:t>公司于授予日向</w:t>
      </w:r>
      <w:r>
        <w:rPr>
          <w:spacing w:val="-60"/>
        </w:rPr>
        <w:t> </w:t>
      </w:r>
      <w:r>
        <w:rPr>
          <w:rFonts w:ascii="Times New Roman" w:hAnsi="Times New Roman" w:cs="Times New Roman" w:eastAsia="Times New Roman" w:hint="default"/>
        </w:rPr>
        <w:t>174 </w:t>
      </w:r>
      <w:r>
        <w:rPr/>
        <w:t>名激励对象授予</w:t>
      </w:r>
      <w:r>
        <w:rPr>
          <w:spacing w:val="-60"/>
        </w:rPr>
        <w:t> </w:t>
      </w:r>
      <w:r>
        <w:rPr>
          <w:rFonts w:ascii="Times New Roman" w:hAnsi="Times New Roman" w:cs="Times New Roman" w:eastAsia="Times New Roman" w:hint="default"/>
        </w:rPr>
        <w:t>628.5 </w:t>
      </w:r>
      <w:r>
        <w:rPr/>
        <w:t>万股，根据实际授予日授予的限制性股票数</w:t>
      </w:r>
    </w:p>
    <w:p>
      <w:pPr>
        <w:pStyle w:val="BodyText"/>
        <w:spacing w:line="319" w:lineRule="auto" w:before="108"/>
        <w:ind w:right="1239"/>
        <w:jc w:val="both"/>
      </w:pPr>
      <w:r>
        <w:rPr/>
        <w:t>量，最终测算的该次限制性股票成本总额为</w:t>
      </w:r>
      <w:r>
        <w:rPr>
          <w:spacing w:val="-65"/>
        </w:rPr>
        <w:t> </w:t>
      </w:r>
      <w:r>
        <w:rPr>
          <w:rFonts w:ascii="Times New Roman" w:hAnsi="Times New Roman" w:cs="Times New Roman" w:eastAsia="Times New Roman" w:hint="default"/>
        </w:rPr>
        <w:t>1151.98</w:t>
      </w:r>
      <w:r>
        <w:rPr>
          <w:rFonts w:ascii="Times New Roman" w:hAnsi="Times New Roman" w:cs="Times New Roman" w:eastAsia="Times New Roman" w:hint="default"/>
          <w:spacing w:val="-5"/>
        </w:rPr>
        <w:t> </w:t>
      </w:r>
      <w:r>
        <w:rPr/>
        <w:t>万元，同时，按照该限制性股票股权激 励计划的实际实施期间进行摊销，得出</w:t>
      </w:r>
      <w:r>
        <w:rPr>
          <w:spacing w:val="-60"/>
        </w:rPr>
        <w:t> </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 </w:t>
      </w:r>
      <w:r>
        <w:rPr/>
        <w:t>年和</w:t>
      </w:r>
      <w:r>
        <w:rPr>
          <w:spacing w:val="-60"/>
        </w:rPr>
        <w:t> </w:t>
      </w:r>
      <w:r>
        <w:rPr>
          <w:rFonts w:ascii="Times New Roman" w:hAnsi="Times New Roman" w:cs="Times New Roman" w:eastAsia="Times New Roman" w:hint="default"/>
        </w:rPr>
        <w:t>2020 </w:t>
      </w:r>
      <w:r>
        <w:rPr/>
        <w:t>年应摊销成本为 </w:t>
      </w:r>
      <w:r>
        <w:rPr>
          <w:rFonts w:ascii="Times New Roman" w:hAnsi="Times New Roman" w:cs="Times New Roman" w:eastAsia="Times New Roman" w:hint="default"/>
        </w:rPr>
        <w:t>429.41 </w:t>
      </w:r>
      <w:r>
        <w:rPr/>
        <w:t>万元、</w:t>
      </w:r>
      <w:r>
        <w:rPr>
          <w:rFonts w:ascii="Times New Roman" w:hAnsi="Times New Roman" w:cs="Times New Roman" w:eastAsia="Times New Roman" w:hint="default"/>
        </w:rPr>
        <w:t>458.99 </w:t>
      </w:r>
      <w:r>
        <w:rPr/>
        <w:t>万元、</w:t>
      </w:r>
      <w:r>
        <w:rPr>
          <w:rFonts w:ascii="Times New Roman" w:hAnsi="Times New Roman" w:cs="Times New Roman" w:eastAsia="Times New Roman" w:hint="default"/>
        </w:rPr>
        <w:t>216.43 </w:t>
      </w:r>
      <w:r>
        <w:rPr/>
        <w:t>万元、</w:t>
      </w:r>
      <w:r>
        <w:rPr>
          <w:rFonts w:ascii="Times New Roman" w:hAnsi="Times New Roman" w:cs="Times New Roman" w:eastAsia="Times New Roman" w:hint="default"/>
        </w:rPr>
        <w:t>47.14 </w:t>
      </w:r>
      <w:r>
        <w:rPr/>
        <w:t>万元。</w:t>
      </w:r>
    </w:p>
    <w:p>
      <w:pPr>
        <w:spacing w:line="240" w:lineRule="auto" w:before="11"/>
        <w:rPr>
          <w:rFonts w:ascii="宋体" w:hAnsi="宋体" w:cs="宋体" w:eastAsia="宋体" w:hint="default"/>
          <w:sz w:val="17"/>
          <w:szCs w:val="17"/>
        </w:rPr>
      </w:pPr>
    </w:p>
    <w:p>
      <w:pPr>
        <w:spacing w:before="0"/>
        <w:ind w:left="1133" w:right="0" w:firstLine="0"/>
        <w:jc w:val="both"/>
        <w:rPr>
          <w:rFonts w:ascii="宋体" w:hAnsi="宋体" w:cs="宋体" w:eastAsia="宋体" w:hint="default"/>
          <w:sz w:val="21"/>
          <w:szCs w:val="21"/>
        </w:rPr>
      </w:pPr>
      <w:bookmarkStart w:name="3、以现金结算的股份支付情况" w:id="347"/>
      <w:bookmarkEnd w:id="3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31"/>
          <w:szCs w:val="31"/>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7"/>
        <w:rPr>
          <w:rFonts w:ascii="宋体" w:hAnsi="宋体" w:cs="宋体" w:eastAsia="宋体" w:hint="default"/>
          <w:sz w:val="24"/>
          <w:szCs w:val="24"/>
        </w:rPr>
      </w:pPr>
    </w:p>
    <w:p>
      <w:pPr>
        <w:spacing w:before="0"/>
        <w:ind w:left="1134" w:right="0" w:firstLine="0"/>
        <w:jc w:val="both"/>
        <w:rPr>
          <w:rFonts w:ascii="宋体" w:hAnsi="宋体" w:cs="宋体" w:eastAsia="宋体" w:hint="default"/>
          <w:sz w:val="21"/>
          <w:szCs w:val="21"/>
        </w:rPr>
      </w:pPr>
      <w:bookmarkStart w:name="4、股份支付的修改、终止情况" w:id="348"/>
      <w:bookmarkEnd w:id="3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4" w:right="1033"/>
        <w:jc w:val="left"/>
      </w:pPr>
      <w:r>
        <w:rPr/>
        <w:t>无</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spacing w:line="487" w:lineRule="auto" w:before="35"/>
        <w:ind w:left="1133" w:right="8344" w:firstLine="0"/>
        <w:jc w:val="left"/>
        <w:rPr>
          <w:rFonts w:ascii="宋体" w:hAnsi="宋体" w:cs="宋体" w:eastAsia="宋体" w:hint="default"/>
          <w:sz w:val="21"/>
          <w:szCs w:val="21"/>
        </w:rPr>
      </w:pPr>
      <w:bookmarkStart w:name="5、其他" w:id="349"/>
      <w:bookmarkEnd w:id="3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50"/>
      <w:bookmarkEnd w:id="350"/>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51"/>
      <w:bookmarkEnd w:id="3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69"/>
        <w:ind w:left="1613" w:right="1033"/>
        <w:jc w:val="left"/>
      </w:pPr>
      <w:r>
        <w:rPr/>
        <w:t>资产负债表日存在的重要承诺</w:t>
      </w:r>
    </w:p>
    <w:p>
      <w:pPr>
        <w:pStyle w:val="BodyText"/>
        <w:spacing w:line="240" w:lineRule="auto" w:before="166"/>
        <w:ind w:left="1613" w:right="1033"/>
        <w:jc w:val="left"/>
      </w:pPr>
      <w:r>
        <w:rPr/>
        <w:t>截至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日，本公司无需要披露的重大承诺事项。</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133" w:right="1033" w:firstLine="0"/>
        <w:jc w:val="left"/>
        <w:rPr>
          <w:rFonts w:ascii="宋体" w:hAnsi="宋体" w:cs="宋体" w:eastAsia="宋体" w:hint="default"/>
          <w:sz w:val="21"/>
          <w:szCs w:val="21"/>
        </w:rPr>
      </w:pPr>
      <w:bookmarkStart w:name="2、或有事项" w:id="352"/>
      <w:bookmarkEnd w:id="3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资产负债表日存在的重要或有事项"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before="0"/>
        <w:ind w:left="1613" w:right="103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4"/>
        <w:rPr>
          <w:rFonts w:ascii="宋体" w:hAnsi="宋体" w:cs="宋体" w:eastAsia="宋体" w:hint="default"/>
          <w:sz w:val="23"/>
          <w:szCs w:val="23"/>
        </w:rPr>
      </w:pPr>
    </w:p>
    <w:p>
      <w:pPr>
        <w:spacing w:before="0"/>
        <w:ind w:left="1133" w:right="1033" w:firstLine="0"/>
        <w:jc w:val="left"/>
        <w:rPr>
          <w:rFonts w:ascii="宋体" w:hAnsi="宋体" w:cs="宋体" w:eastAsia="宋体" w:hint="default"/>
          <w:sz w:val="21"/>
          <w:szCs w:val="21"/>
        </w:rPr>
      </w:pPr>
      <w:bookmarkStart w:name="（2）公司没有需要披露的重要或有事项，也应予以说明"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3" w:right="1033"/>
        <w:jc w:val="left"/>
      </w:pPr>
      <w:r>
        <w:rPr/>
        <w:t>公司不存在需要披露的重要或有事项。</w:t>
      </w:r>
    </w:p>
    <w:p>
      <w:pPr>
        <w:spacing w:line="240" w:lineRule="auto" w:before="12"/>
        <w:rPr>
          <w:rFonts w:ascii="宋体" w:hAnsi="宋体" w:cs="宋体" w:eastAsia="宋体" w:hint="default"/>
          <w:sz w:val="25"/>
          <w:szCs w:val="25"/>
        </w:rPr>
      </w:pPr>
    </w:p>
    <w:p>
      <w:pPr>
        <w:spacing w:line="487" w:lineRule="auto" w:before="0"/>
        <w:ind w:left="1133" w:right="7633" w:firstLine="0"/>
        <w:jc w:val="left"/>
        <w:rPr>
          <w:rFonts w:ascii="宋体" w:hAnsi="宋体" w:cs="宋体" w:eastAsia="宋体" w:hint="default"/>
          <w:sz w:val="21"/>
          <w:szCs w:val="21"/>
        </w:rPr>
      </w:pPr>
      <w:bookmarkStart w:name="3、其他" w:id="355"/>
      <w:bookmarkEnd w:id="35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资产负债表日后事项" w:id="356"/>
      <w:bookmarkEnd w:id="3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57"/>
      <w:bookmarkEnd w:id="35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300" w:lineRule="auto" w:before="136"/>
        <w:ind w:right="1131" w:firstLine="480"/>
        <w:jc w:val="both"/>
      </w:pPr>
      <w:bookmarkStart w:name="本公司全资子公司江苏世轩科技股份有限公司（以下简称“世轩科技”）拟与湖北三环资本" w:id="358"/>
      <w:bookmarkEnd w:id="358"/>
      <w:r>
        <w:rPr/>
      </w:r>
      <w:r>
        <w:rPr>
          <w:spacing w:val="-6"/>
        </w:rPr>
        <w:t>本公司全资子公司江苏世轩科技股份有限公司（以下简称“世轩科技”）拟与湖北三环资</w:t>
      </w:r>
      <w:r>
        <w:rPr/>
        <w:t> </w:t>
      </w:r>
      <w:r>
        <w:rPr>
          <w:spacing w:val="-5"/>
        </w:rPr>
        <w:t>本管理有限公司（以下简称“三环资本”）签署股权转让协议，受让三环资本所持有的苏州康</w:t>
      </w:r>
      <w:r>
        <w:rPr/>
        <w:t> </w:t>
      </w:r>
      <w:r>
        <w:rPr>
          <w:spacing w:val="-4"/>
          <w:w w:val="99"/>
        </w:rPr>
        <w:t>利贞医药有限公司（以下简称“康利贞”）</w:t>
      </w:r>
      <w:r>
        <w:rPr>
          <w:rFonts w:ascii="Arial" w:hAnsi="Arial" w:cs="Arial" w:eastAsia="Arial" w:hint="default"/>
          <w:spacing w:val="-4"/>
          <w:w w:val="99"/>
        </w:rPr>
        <w:t>51%</w:t>
      </w:r>
      <w:r>
        <w:rPr>
          <w:spacing w:val="-4"/>
          <w:w w:val="99"/>
        </w:rPr>
        <w:t>的股权，转让价格为</w:t>
      </w:r>
      <w:r>
        <w:rPr>
          <w:w w:val="99"/>
        </w:rPr>
        <w:t> </w:t>
      </w:r>
      <w:r>
        <w:rPr>
          <w:rFonts w:ascii="Arial" w:hAnsi="Arial" w:cs="Arial" w:eastAsia="Arial" w:hint="default"/>
          <w:w w:val="99"/>
        </w:rPr>
        <w:t>2,210.00</w:t>
      </w:r>
      <w:r>
        <w:rPr>
          <w:rFonts w:ascii="Arial" w:hAnsi="Arial" w:cs="Arial" w:eastAsia="Arial" w:hint="default"/>
          <w:spacing w:val="-4"/>
          <w:w w:val="99"/>
        </w:rPr>
        <w:t> </w:t>
      </w:r>
      <w:r>
        <w:rPr/>
        <w:t>万元。本次交 易完成后，世轩科技将持有康利贞</w:t>
      </w:r>
      <w:r>
        <w:rPr>
          <w:spacing w:val="-64"/>
        </w:rPr>
        <w:t> </w:t>
      </w:r>
      <w:r>
        <w:rPr>
          <w:rFonts w:ascii="Arial" w:hAnsi="Arial" w:cs="Arial" w:eastAsia="Arial" w:hint="default"/>
        </w:rPr>
        <w:t>100%</w:t>
      </w:r>
      <w:r>
        <w:rPr/>
        <w:t>股权。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bookmarkStart w:name="2、利润分配情况" w:id="359"/>
      <w:bookmarkEnd w:id="3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1614" w:right="1033"/>
        <w:jc w:val="left"/>
      </w:pPr>
      <w:r>
        <w:rPr/>
        <w:t>于</w:t>
      </w:r>
      <w:r>
        <w:rPr>
          <w:spacing w:val="-60"/>
        </w:rPr>
        <w:t> </w:t>
      </w:r>
      <w:r>
        <w:rPr>
          <w:rFonts w:ascii="Arial" w:hAnsi="Arial" w:cs="Arial" w:eastAsia="Arial" w:hint="default"/>
        </w:rPr>
        <w:t>2018</w:t>
      </w:r>
      <w:r>
        <w:rPr>
          <w:rFonts w:ascii="Arial" w:hAnsi="Arial" w:cs="Arial" w:eastAsia="Arial" w:hint="default"/>
          <w:spacing w:val="-7"/>
        </w:rPr>
        <w:t> </w:t>
      </w:r>
      <w:r>
        <w:rPr/>
        <w:t>年</w:t>
      </w:r>
      <w:r>
        <w:rPr>
          <w:spacing w:val="-59"/>
        </w:rPr>
        <w:t> </w:t>
      </w:r>
      <w:r>
        <w:rPr>
          <w:rFonts w:ascii="Arial" w:hAnsi="Arial" w:cs="Arial" w:eastAsia="Arial" w:hint="default"/>
        </w:rPr>
        <w:t>3</w:t>
      </w:r>
      <w:r>
        <w:rPr>
          <w:rFonts w:ascii="Arial" w:hAnsi="Arial" w:cs="Arial" w:eastAsia="Arial" w:hint="default"/>
          <w:spacing w:val="-7"/>
        </w:rPr>
        <w:t> </w:t>
      </w:r>
      <w:r>
        <w:rPr/>
        <w:t>月</w:t>
      </w:r>
      <w:r>
        <w:rPr>
          <w:spacing w:val="-60"/>
        </w:rPr>
        <w:t> </w:t>
      </w:r>
      <w:r>
        <w:rPr>
          <w:rFonts w:ascii="Arial" w:hAnsi="Arial" w:cs="Arial" w:eastAsia="Arial" w:hint="default"/>
        </w:rPr>
        <w:t>28</w:t>
      </w:r>
      <w:r>
        <w:rPr>
          <w:rFonts w:ascii="Arial" w:hAnsi="Arial" w:cs="Arial" w:eastAsia="Arial" w:hint="default"/>
          <w:spacing w:val="-7"/>
        </w:rPr>
        <w:t> </w:t>
      </w:r>
      <w:r>
        <w:rPr/>
        <w:t>日，本公司第四届董事会召开第四次（临时）会议，批准</w:t>
      </w:r>
      <w:r>
        <w:rPr>
          <w:spacing w:val="-60"/>
        </w:rPr>
        <w:t> </w:t>
      </w:r>
      <w:r>
        <w:rPr>
          <w:rFonts w:ascii="Arial" w:hAnsi="Arial" w:cs="Arial" w:eastAsia="Arial" w:hint="default"/>
        </w:rPr>
        <w:t>2017</w:t>
      </w:r>
      <w:r>
        <w:rPr>
          <w:rFonts w:ascii="Arial" w:hAnsi="Arial" w:cs="Arial" w:eastAsia="Arial" w:hint="default"/>
          <w:spacing w:val="-7"/>
        </w:rPr>
        <w:t> </w:t>
      </w:r>
      <w:r>
        <w:rPr/>
        <w:t>年度</w:t>
      </w:r>
    </w:p>
    <w:p>
      <w:pPr>
        <w:pStyle w:val="BodyText"/>
        <w:spacing w:line="240" w:lineRule="auto" w:before="69"/>
        <w:ind w:right="1033"/>
        <w:jc w:val="left"/>
      </w:pPr>
      <w:r>
        <w:rPr/>
        <w:t>利润分配预案。根据本公司 </w:t>
      </w:r>
      <w:r>
        <w:rPr>
          <w:rFonts w:ascii="Arial" w:hAnsi="Arial" w:cs="Arial" w:eastAsia="Arial" w:hint="default"/>
        </w:rPr>
        <w:t>2017 </w:t>
      </w:r>
      <w:r>
        <w:rPr/>
        <w:t>年度利润分配预案，按 </w:t>
      </w:r>
      <w:r>
        <w:rPr>
          <w:rFonts w:ascii="Arial" w:hAnsi="Arial" w:cs="Arial" w:eastAsia="Arial" w:hint="default"/>
        </w:rPr>
        <w:t>2017 </w:t>
      </w:r>
      <w:r>
        <w:rPr/>
        <w:t>年 </w:t>
      </w:r>
      <w:r>
        <w:rPr>
          <w:rFonts w:ascii="Arial" w:hAnsi="Arial" w:cs="Arial" w:eastAsia="Arial" w:hint="default"/>
        </w:rPr>
        <w:t>12 </w:t>
      </w:r>
      <w:r>
        <w:rPr/>
        <w:t>月 </w:t>
      </w:r>
      <w:r>
        <w:rPr>
          <w:rFonts w:ascii="Arial" w:hAnsi="Arial" w:cs="Arial" w:eastAsia="Arial" w:hint="default"/>
        </w:rPr>
        <w:t>31 </w:t>
      </w:r>
      <w:r>
        <w:rPr>
          <w:rFonts w:ascii="Arial" w:hAnsi="Arial" w:cs="Arial" w:eastAsia="Arial" w:hint="default"/>
          <w:spacing w:val="12"/>
        </w:rPr>
        <w:t> </w:t>
      </w:r>
      <w:r>
        <w:rPr/>
        <w:t>日公司总股本</w:t>
      </w:r>
    </w:p>
    <w:p>
      <w:pPr>
        <w:pStyle w:val="BodyText"/>
        <w:spacing w:line="240" w:lineRule="auto" w:before="69"/>
        <w:ind w:left="1134" w:right="1033"/>
        <w:jc w:val="left"/>
      </w:pPr>
      <w:r>
        <w:rPr>
          <w:rFonts w:ascii="Arial" w:hAnsi="Arial" w:cs="Arial" w:eastAsia="Arial" w:hint="default"/>
          <w:w w:val="99"/>
        </w:rPr>
        <w:t>48</w:t>
      </w:r>
      <w:r>
        <w:rPr>
          <w:rFonts w:ascii="Arial" w:hAnsi="Arial" w:cs="Arial" w:eastAsia="Arial" w:hint="default"/>
          <w:spacing w:val="-1"/>
          <w:w w:val="99"/>
        </w:rPr>
        <w:t>7</w:t>
      </w:r>
      <w:r>
        <w:rPr>
          <w:rFonts w:ascii="Arial" w:hAnsi="Arial" w:cs="Arial" w:eastAsia="Arial" w:hint="default"/>
          <w:w w:val="100"/>
        </w:rPr>
        <w:t>,</w:t>
      </w:r>
      <w:r>
        <w:rPr>
          <w:rFonts w:ascii="Arial" w:hAnsi="Arial" w:cs="Arial" w:eastAsia="Arial" w:hint="default"/>
          <w:spacing w:val="-18"/>
          <w:w w:val="100"/>
        </w:rPr>
        <w:t>1</w:t>
      </w:r>
      <w:r>
        <w:rPr>
          <w:rFonts w:ascii="Arial" w:hAnsi="Arial" w:cs="Arial" w:eastAsia="Arial" w:hint="default"/>
          <w:w w:val="99"/>
        </w:rPr>
        <w:t>16,536</w:t>
      </w:r>
      <w:r>
        <w:rPr>
          <w:rFonts w:ascii="Arial" w:hAnsi="Arial" w:cs="Arial" w:eastAsia="Arial" w:hint="default"/>
          <w:spacing w:val="-7"/>
        </w:rPr>
        <w:t> </w:t>
      </w:r>
      <w:r>
        <w:rPr/>
        <w:t>股为基数</w:t>
      </w:r>
      <w:r>
        <w:rPr>
          <w:spacing w:val="-11"/>
        </w:rPr>
        <w:t>，</w:t>
      </w:r>
      <w:r>
        <w:rPr/>
        <w:t>向全体股东每</w:t>
      </w:r>
      <w:r>
        <w:rPr>
          <w:spacing w:val="-60"/>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7"/>
        </w:rPr>
        <w:t> </w:t>
      </w:r>
      <w:r>
        <w:rPr/>
        <w:t>股派发现金红利</w:t>
      </w:r>
      <w:r>
        <w:rPr>
          <w:spacing w:val="-60"/>
        </w:rPr>
        <w:t> </w:t>
      </w:r>
      <w:r>
        <w:rPr>
          <w:rFonts w:ascii="Arial" w:hAnsi="Arial" w:cs="Arial" w:eastAsia="Arial" w:hint="default"/>
          <w:w w:val="99"/>
        </w:rPr>
        <w:t>1.00</w:t>
      </w:r>
      <w:r>
        <w:rPr>
          <w:rFonts w:ascii="Arial" w:hAnsi="Arial" w:cs="Arial" w:eastAsia="Arial" w:hint="default"/>
          <w:spacing w:val="-7"/>
        </w:rPr>
        <w:t> </w:t>
      </w:r>
      <w:r>
        <w:rPr>
          <w:spacing w:val="-11"/>
        </w:rPr>
        <w:t>元</w:t>
      </w:r>
      <w:r>
        <w:rPr/>
        <w:t>（含税</w:t>
      </w:r>
      <w:r>
        <w:rPr>
          <w:spacing w:val="-120"/>
        </w:rPr>
        <w:t>）</w:t>
      </w:r>
      <w:r>
        <w:rPr>
          <w:spacing w:val="-11"/>
        </w:rPr>
        <w:t>，</w:t>
      </w:r>
      <w:r>
        <w:rPr/>
        <w:t>合计派发现金股</w:t>
      </w:r>
    </w:p>
    <w:p>
      <w:pPr>
        <w:pStyle w:val="BodyText"/>
        <w:spacing w:line="290" w:lineRule="auto" w:before="68"/>
        <w:ind w:right="1129"/>
        <w:jc w:val="left"/>
      </w:pPr>
      <w:r>
        <w:rPr/>
        <w:t>利</w:t>
      </w:r>
      <w:r>
        <w:rPr>
          <w:spacing w:val="-58"/>
        </w:rPr>
        <w:t> </w:t>
      </w:r>
      <w:r>
        <w:rPr>
          <w:rFonts w:ascii="Arial" w:hAnsi="Arial" w:cs="Arial" w:eastAsia="Arial" w:hint="default"/>
          <w:spacing w:val="-2"/>
          <w:w w:val="99"/>
        </w:rPr>
        <w:t>48,711,653.60</w:t>
      </w:r>
      <w:r>
        <w:rPr>
          <w:rFonts w:ascii="Arial" w:hAnsi="Arial" w:cs="Arial" w:eastAsia="Arial" w:hint="default"/>
          <w:spacing w:val="-5"/>
          <w:w w:val="99"/>
        </w:rPr>
        <w:t> </w:t>
      </w:r>
      <w:r>
        <w:rPr>
          <w:w w:val="100"/>
        </w:rPr>
        <w:t>元</w:t>
      </w:r>
      <w:r>
        <w:rPr>
          <w:rFonts w:ascii="Arial" w:hAnsi="Arial" w:cs="Arial" w:eastAsia="Arial" w:hint="default"/>
          <w:w w:val="100"/>
        </w:rPr>
        <w:t>,</w:t>
      </w:r>
      <w:r>
        <w:rPr>
          <w:w w:val="100"/>
        </w:rPr>
        <w:t>送红股</w:t>
      </w:r>
      <w:r>
        <w:rPr>
          <w:spacing w:val="-58"/>
          <w:w w:val="100"/>
        </w:rPr>
        <w:t> </w:t>
      </w:r>
      <w:r>
        <w:rPr>
          <w:rFonts w:ascii="Arial" w:hAnsi="Arial" w:cs="Arial" w:eastAsia="Arial" w:hint="default"/>
          <w:w w:val="99"/>
        </w:rPr>
        <w:t>0</w:t>
      </w:r>
      <w:r>
        <w:rPr>
          <w:rFonts w:ascii="Arial" w:hAnsi="Arial" w:cs="Arial" w:eastAsia="Arial" w:hint="default"/>
          <w:spacing w:val="-5"/>
          <w:w w:val="99"/>
        </w:rPr>
        <w:t> </w:t>
      </w:r>
      <w:r>
        <w:rPr>
          <w:spacing w:val="-9"/>
        </w:rPr>
        <w:t>股（含税），以资本公积金向全体股东每</w:t>
      </w:r>
      <w:r>
        <w:rPr>
          <w:spacing w:val="-58"/>
        </w:rPr>
        <w:t> </w:t>
      </w:r>
      <w:r>
        <w:rPr>
          <w:rFonts w:ascii="Arial" w:hAnsi="Arial" w:cs="Arial" w:eastAsia="Arial" w:hint="default"/>
          <w:spacing w:val="-1"/>
          <w:w w:val="99"/>
        </w:rPr>
        <w:t>10</w:t>
      </w:r>
      <w:r>
        <w:rPr>
          <w:rFonts w:ascii="Arial" w:hAnsi="Arial" w:cs="Arial" w:eastAsia="Arial" w:hint="default"/>
          <w:spacing w:val="-5"/>
          <w:w w:val="99"/>
        </w:rPr>
        <w:t> </w:t>
      </w:r>
      <w:r>
        <w:rPr/>
        <w:t>股转增</w:t>
      </w:r>
      <w:r>
        <w:rPr>
          <w:spacing w:val="-58"/>
        </w:rPr>
        <w:t> </w:t>
      </w:r>
      <w:r>
        <w:rPr>
          <w:rFonts w:ascii="Arial" w:hAnsi="Arial" w:cs="Arial" w:eastAsia="Arial" w:hint="default"/>
          <w:w w:val="99"/>
        </w:rPr>
        <w:t>0</w:t>
      </w:r>
      <w:r>
        <w:rPr>
          <w:rFonts w:ascii="Arial" w:hAnsi="Arial" w:cs="Arial" w:eastAsia="Arial" w:hint="default"/>
          <w:spacing w:val="-5"/>
          <w:w w:val="99"/>
        </w:rPr>
        <w:t> </w:t>
      </w:r>
      <w:r>
        <w:rPr>
          <w:spacing w:val="-4"/>
        </w:rPr>
        <w:t>股，剩余</w:t>
      </w:r>
      <w:r>
        <w:rPr/>
        <w:t> 未分配利润结转至下一年度。</w:t>
      </w:r>
    </w:p>
    <w:p>
      <w:pPr>
        <w:spacing w:after="0" w:line="29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5"/>
        <w:ind w:left="1133" w:right="1033" w:firstLine="0"/>
        <w:jc w:val="left"/>
        <w:rPr>
          <w:rFonts w:ascii="宋体" w:hAnsi="宋体" w:cs="宋体" w:eastAsia="宋体" w:hint="default"/>
          <w:sz w:val="21"/>
          <w:szCs w:val="21"/>
        </w:rPr>
      </w:pPr>
      <w:bookmarkStart w:name="3、销售退回" w:id="360"/>
      <w:bookmarkEnd w:id="36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133" w:right="7696" w:firstLine="0"/>
        <w:jc w:val="left"/>
        <w:rPr>
          <w:rFonts w:ascii="宋体" w:hAnsi="宋体" w:cs="宋体" w:eastAsia="宋体" w:hint="default"/>
          <w:sz w:val="21"/>
          <w:szCs w:val="21"/>
        </w:rPr>
      </w:pPr>
      <w:bookmarkStart w:name="4、其他资产负债表日后事项说明" w:id="361"/>
      <w:bookmarkEnd w:id="3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五、其他重要事项" w:id="362"/>
      <w:bookmarkEnd w:id="362"/>
      <w:r>
        <w:rPr>
          <w:rFonts w:ascii="宋体" w:hAnsi="宋体" w:cs="宋体" w:eastAsia="宋体" w:hint="default"/>
          <w:b/>
          <w:bCs/>
          <w:w w:val="99"/>
          <w:sz w:val="21"/>
          <w:szCs w:val="21"/>
        </w:rPr>
      </w:r>
      <w:r>
        <w:rPr>
          <w:rFonts w:ascii="宋体" w:hAnsi="宋体" w:cs="宋体" w:eastAsia="宋体" w:hint="default"/>
          <w:b/>
          <w:bCs/>
          <w:sz w:val="24"/>
          <w:szCs w:val="24"/>
        </w:rPr>
        <w:t>十五、其他重要事项</w:t>
      </w:r>
      <w:r>
        <w:rPr>
          <w:rFonts w:ascii="宋体" w:hAnsi="宋体" w:cs="宋体" w:eastAsia="宋体" w:hint="default"/>
          <w:b/>
          <w:bCs/>
          <w:w w:val="99"/>
          <w:sz w:val="24"/>
          <w:szCs w:val="24"/>
        </w:rPr>
        <w:t> </w:t>
      </w:r>
      <w:bookmarkStart w:name="1、前期会计差错更正" w:id="363"/>
      <w:bookmarkEnd w:id="3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before="83"/>
        <w:ind w:left="1133" w:right="1033" w:firstLine="0"/>
        <w:jc w:val="left"/>
        <w:rPr>
          <w:rFonts w:ascii="宋体" w:hAnsi="宋体" w:cs="宋体" w:eastAsia="宋体" w:hint="default"/>
          <w:sz w:val="21"/>
          <w:szCs w:val="21"/>
        </w:rPr>
      </w:pPr>
      <w:bookmarkStart w:name="（1）追溯重述法"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09" w:hRule="exact"/>
        </w:trPr>
        <w:tc>
          <w:tcPr>
            <w:tcW w:w="24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64" w:right="34" w:hanging="630"/>
              <w:jc w:val="left"/>
              <w:rPr>
                <w:rFonts w:ascii="宋体" w:hAnsi="宋体" w:cs="宋体" w:eastAsia="宋体" w:hint="default"/>
                <w:sz w:val="21"/>
                <w:szCs w:val="21"/>
              </w:rPr>
            </w:pPr>
            <w:r>
              <w:rPr>
                <w:rFonts w:ascii="宋体" w:hAnsi="宋体" w:cs="宋体" w:eastAsia="宋体" w:hint="default"/>
                <w:sz w:val="21"/>
                <w:szCs w:val="21"/>
              </w:rPr>
              <w:t>受影响的各个比较期间报 表项目名称</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bl>
    <w:p>
      <w:pPr>
        <w:spacing w:line="240" w:lineRule="auto" w:before="7"/>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181.160004pt;margin-top:-13.706299pt;width:.480015pt;height:.66pt;mso-position-horizontal-relative:page;mso-position-vertical-relative:paragraph;z-index:122104" type="#_x0000_t75" stroked="false">
            <v:imagedata r:id="rId609" o:title=""/>
          </v:shape>
        </w:pict>
      </w:r>
      <w:r>
        <w:rPr/>
        <w:pict>
          <v:shape style="position:absolute;margin-left:295.899994pt;margin-top:-13.706299pt;width:.480031pt;height:.66pt;mso-position-horizontal-relative:page;mso-position-vertical-relative:paragraph;z-index:122128" type="#_x0000_t75" stroked="false">
            <v:imagedata r:id="rId609" o:title=""/>
          </v:shape>
        </w:pict>
      </w:r>
      <w:r>
        <w:rPr/>
        <w:pict>
          <v:shape style="position:absolute;margin-left:415.440002pt;margin-top:-13.706299pt;width:.480031pt;height:.66pt;mso-position-horizontal-relative:page;mso-position-vertical-relative:paragraph;z-index:122152" type="#_x0000_t75" stroked="false">
            <v:imagedata r:id="rId609" o:title=""/>
          </v:shape>
        </w:pict>
      </w:r>
      <w:bookmarkStart w:name="（2）未来适用法"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716"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1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537"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bl>
    <w:p>
      <w:pPr>
        <w:spacing w:line="240" w:lineRule="auto" w:before="2"/>
        <w:rPr>
          <w:rFonts w:ascii="宋体" w:hAnsi="宋体" w:cs="宋体" w:eastAsia="宋体" w:hint="default"/>
          <w:b/>
          <w:bCs/>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222.679993pt;margin-top:-13.466354pt;width:.479996pt;height:.42pt;mso-position-horizontal-relative:page;mso-position-vertical-relative:paragraph;z-index:122176" type="#_x0000_t75" stroked="false">
            <v:imagedata r:id="rId609" o:title=""/>
          </v:shape>
        </w:pict>
      </w:r>
      <w:r>
        <w:rPr/>
        <w:pict>
          <v:shape style="position:absolute;margin-left:375.640015pt;margin-top:-13.466354pt;width:.479965pt;height:.42pt;mso-position-horizontal-relative:page;mso-position-vertical-relative:paragraph;z-index:122200" type="#_x0000_t75" stroked="false">
            <v:imagedata r:id="rId609" o:title=""/>
          </v:shape>
        </w:pict>
      </w:r>
      <w:bookmarkStart w:name="2、债务重组" w:id="366"/>
      <w:bookmarkEnd w:id="3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3、资产置换" w:id="367"/>
      <w:bookmarkEnd w:id="3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非货币性资产交换"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2）其他资产置换"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年金计划" w:id="370"/>
      <w:bookmarkEnd w:id="37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5、终止经营" w:id="371"/>
      <w:bookmarkEnd w:id="37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47" w:right="53"/>
              <w:jc w:val="center"/>
              <w:rPr>
                <w:rFonts w:ascii="宋体" w:hAnsi="宋体" w:cs="宋体" w:eastAsia="宋体" w:hint="default"/>
                <w:sz w:val="21"/>
                <w:szCs w:val="21"/>
              </w:rPr>
            </w:pPr>
            <w:r>
              <w:rPr>
                <w:rFonts w:ascii="宋体" w:hAnsi="宋体" w:cs="宋体" w:eastAsia="宋体" w:hint="default"/>
                <w:sz w:val="21"/>
                <w:szCs w:val="21"/>
              </w:rPr>
              <w:t>归属于母公司 所有者的终止 经营利润</w:t>
            </w:r>
          </w:p>
        </w:tc>
      </w:tr>
    </w:tbl>
    <w:p>
      <w:pPr>
        <w:spacing w:before="52"/>
        <w:ind w:left="1134" w:right="10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1033" w:firstLine="0"/>
        <w:jc w:val="left"/>
        <w:rPr>
          <w:rFonts w:ascii="宋体" w:hAnsi="宋体" w:cs="宋体" w:eastAsia="宋体" w:hint="default"/>
          <w:sz w:val="21"/>
          <w:szCs w:val="21"/>
        </w:rPr>
      </w:pPr>
      <w:bookmarkStart w:name="6、分部信息" w:id="372"/>
      <w:bookmarkEnd w:id="3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1）报告分部的财务信息"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after="0"/>
        <w:jc w:val="right"/>
        <w:rPr>
          <w:rFonts w:ascii="宋体" w:hAnsi="宋体" w:cs="宋体" w:eastAsia="宋体"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shape style="position:absolute;margin-left:138.199997pt;margin-top:685.900024pt;width:.480015pt;height:.9pt;mso-position-horizontal-relative:page;mso-position-vertical-relative:page;z-index:122608" type="#_x0000_t75" stroked="false">
            <v:imagedata r:id="rId604" o:title=""/>
          </v:shape>
        </w:pict>
      </w:r>
      <w:r>
        <w:rPr/>
        <w:pict>
          <v:shape style="position:absolute;margin-left:176.360001pt;margin-top:685.900024pt;width:.480015pt;height:.9pt;mso-position-horizontal-relative:page;mso-position-vertical-relative:page;z-index:122632" type="#_x0000_t75" stroked="false">
            <v:imagedata r:id="rId604" o:title=""/>
          </v:shape>
        </w:pict>
      </w:r>
      <w:r>
        <w:rPr/>
        <w:pict>
          <v:shape style="position:absolute;margin-left:214.460007pt;margin-top:685.900024pt;width:.480015pt;height:.9pt;mso-position-horizontal-relative:page;mso-position-vertical-relative:page;z-index:122656" type="#_x0000_t75" stroked="false">
            <v:imagedata r:id="rId604" o:title=""/>
          </v:shape>
        </w:pict>
      </w:r>
      <w:r>
        <w:rPr/>
        <w:pict>
          <v:shape style="position:absolute;margin-left:290.679993pt;margin-top:685.900024pt;width:.480031pt;height:.9pt;mso-position-horizontal-relative:page;mso-position-vertical-relative:page;z-index:122680" type="#_x0000_t75" stroked="false">
            <v:imagedata r:id="rId604" o:title=""/>
          </v:shape>
        </w:pict>
      </w:r>
      <w:r>
        <w:rPr/>
        <w:pict>
          <v:shape style="position:absolute;margin-left:330.160004pt;margin-top:685.900024pt;width:.480031pt;height:.9pt;mso-position-horizontal-relative:page;mso-position-vertical-relative:page;z-index:122704" type="#_x0000_t75" stroked="false">
            <v:imagedata r:id="rId604" o:title=""/>
          </v:shape>
        </w:pict>
      </w:r>
      <w:r>
        <w:rPr/>
        <w:pict>
          <v:shape style="position:absolute;margin-left:400.959991pt;margin-top:685.900024pt;width:.480031pt;height:.9pt;mso-position-horizontal-relative:page;mso-position-vertical-relative:page;z-index:122728" type="#_x0000_t75" stroked="false">
            <v:imagedata r:id="rId604" o:title=""/>
          </v:shape>
        </w:pict>
      </w:r>
      <w:r>
        <w:rPr/>
        <w:pict>
          <v:shape style="position:absolute;margin-left:441.600006pt;margin-top:685.900024pt;width:.48pt;height:.9pt;mso-position-horizontal-relative:page;mso-position-vertical-relative:page;z-index:122752" type="#_x0000_t75" stroked="false">
            <v:imagedata r:id="rId604" o:title=""/>
          </v:shape>
        </w:pict>
      </w:r>
      <w:r>
        <w:rPr/>
        <w:pict>
          <v:shape style="position:absolute;margin-left:488.220001pt;margin-top:685.900024pt;width:.480031pt;height:.9pt;mso-position-horizontal-relative:page;mso-position-vertical-relative:page;z-index:122776" type="#_x0000_t75" stroked="false">
            <v:imagedata r:id="rId604" o:title=""/>
          </v:shape>
        </w:pict>
      </w:r>
      <w:r>
        <w:rPr/>
        <w:pict>
          <v:shape style="position:absolute;margin-left:138.199997pt;margin-top:757.799988pt;width:.480015pt;height:.42pt;mso-position-horizontal-relative:page;mso-position-vertical-relative:page;z-index:122800" type="#_x0000_t75" stroked="false">
            <v:imagedata r:id="rId610" o:title=""/>
          </v:shape>
        </w:pict>
      </w:r>
      <w:r>
        <w:rPr/>
        <w:pict>
          <v:shape style="position:absolute;margin-left:176.360001pt;margin-top:757.799988pt;width:.480015pt;height:.42pt;mso-position-horizontal-relative:page;mso-position-vertical-relative:page;z-index:122824" type="#_x0000_t75" stroked="false">
            <v:imagedata r:id="rId610" o:title=""/>
          </v:shape>
        </w:pict>
      </w:r>
      <w:r>
        <w:rPr/>
        <w:pict>
          <v:group style="position:absolute;margin-left:214.460007pt;margin-top:757.799988pt;width:320.9pt;height:.9pt;mso-position-horizontal-relative:page;mso-position-vertical-relative:page;z-index:-1413208" coordorigin="4289,15156" coordsize="6418,18">
            <v:shape style="position:absolute;left:4289;top:15156;width:10;height:8" type="#_x0000_t75" stroked="false">
              <v:imagedata r:id="rId610" o:title=""/>
            </v:shape>
            <v:group style="position:absolute;left:4299;top:15169;width:753;height:2" coordorigin="4299,15169" coordsize="753,2">
              <v:shape style="position:absolute;left:4299;top:15169;width:753;height:2" coordorigin="4299,15169" coordsize="753,0" path="m4299,15169l5052,15169e" filled="false" stroked="true" strokeweight=".48pt" strokecolor="#000000">
                <v:path arrowok="t"/>
              </v:shape>
              <v:shape style="position:absolute;left:5052;top:15156;width:10;height:8" type="#_x0000_t75" stroked="false">
                <v:imagedata r:id="rId610" o:title=""/>
              </v:shape>
            </v:group>
            <v:group style="position:absolute;left:5061;top:15169;width:753;height:2" coordorigin="5061,15169" coordsize="753,2">
              <v:shape style="position:absolute;left:5061;top:15169;width:753;height:2" coordorigin="5061,15169" coordsize="753,0" path="m5061,15169l5814,15169e" filled="false" stroked="true" strokeweight=".48pt" strokecolor="#000000">
                <v:path arrowok="t"/>
              </v:shape>
              <v:shape style="position:absolute;left:5814;top:15156;width:10;height:8" type="#_x0000_t75" stroked="false">
                <v:imagedata r:id="rId610" o:title=""/>
              </v:shape>
            </v:group>
            <v:group style="position:absolute;left:5823;top:15169;width:780;height:2" coordorigin="5823,15169" coordsize="780,2">
              <v:shape style="position:absolute;left:5823;top:15169;width:780;height:2" coordorigin="5823,15169" coordsize="780,0" path="m5823,15169l6603,15169e" filled="false" stroked="true" strokeweight=".48pt" strokecolor="#000000">
                <v:path arrowok="t"/>
              </v:shape>
              <v:shape style="position:absolute;left:6603;top:15156;width:10;height:8" type="#_x0000_t75" stroked="false">
                <v:imagedata r:id="rId610" o:title=""/>
              </v:shape>
            </v:group>
            <v:group style="position:absolute;left:6613;top:15169;width:645;height:2" coordorigin="6613,15169" coordsize="645,2">
              <v:shape style="position:absolute;left:6613;top:15169;width:645;height:2" coordorigin="6613,15169" coordsize="645,0" path="m6613,15169l7257,15169e" filled="false" stroked="true" strokeweight=".48pt" strokecolor="#000000">
                <v:path arrowok="t"/>
              </v:shape>
              <v:shape style="position:absolute;left:7257;top:15156;width:10;height:8" type="#_x0000_t75" stroked="false">
                <v:imagedata r:id="rId610" o:title=""/>
              </v:shape>
            </v:group>
            <v:group style="position:absolute;left:7267;top:15169;width:753;height:2" coordorigin="7267,15169" coordsize="753,2">
              <v:shape style="position:absolute;left:7267;top:15169;width:753;height:2" coordorigin="7267,15169" coordsize="753,0" path="m7267,15169l8019,15169e" filled="false" stroked="true" strokeweight=".48pt" strokecolor="#000000">
                <v:path arrowok="t"/>
              </v:shape>
              <v:shape style="position:absolute;left:8019;top:15156;width:10;height:8" type="#_x0000_t75" stroked="false">
                <v:imagedata r:id="rId610" o:title=""/>
              </v:shape>
            </v:group>
            <v:group style="position:absolute;left:8029;top:15169;width:804;height:2" coordorigin="8029,15169" coordsize="804,2">
              <v:shape style="position:absolute;left:8029;top:15169;width:804;height:2" coordorigin="8029,15169" coordsize="804,0" path="m8029,15169l8832,15169e" filled="false" stroked="true" strokeweight=".48pt" strokecolor="#000000">
                <v:path arrowok="t"/>
              </v:shape>
              <v:shape style="position:absolute;left:8832;top:15156;width:10;height:8" type="#_x0000_t75" stroked="false">
                <v:imagedata r:id="rId610" o:title=""/>
              </v:shape>
            </v:group>
            <v:group style="position:absolute;left:8832;top:15169;width:10;height:2" coordorigin="8832,15169" coordsize="10,2">
              <v:shape style="position:absolute;left:8832;top:15169;width:10;height:2" coordorigin="8832,15169" coordsize="10,0" path="m8832,15169l8842,15169e" filled="false" stroked="true" strokeweight=".48pt" strokecolor="#000000">
                <v:path arrowok="t"/>
              </v:shape>
            </v:group>
            <v:group style="position:absolute;left:8842;top:15169;width:923;height:2" coordorigin="8842,15169" coordsize="923,2">
              <v:shape style="position:absolute;left:8842;top:15169;width:923;height:2" coordorigin="8842,15169" coordsize="923,0" path="m8842,15169l9764,15169e" filled="false" stroked="true" strokeweight=".48pt" strokecolor="#000000">
                <v:path arrowok="t"/>
              </v:shape>
              <v:shape style="position:absolute;left:9764;top:15156;width:10;height:8" type="#_x0000_t75" stroked="false">
                <v:imagedata r:id="rId610" o:title=""/>
              </v:shape>
            </v:group>
            <v:group style="position:absolute;left:9774;top:15169;width:928;height:2" coordorigin="9774,15169" coordsize="928,2">
              <v:shape style="position:absolute;left:9774;top:15169;width:928;height:2" coordorigin="9774,15169" coordsize="928,0" path="m9774,15169l10702,15169e" filled="false" stroked="true" strokeweight=".48pt" strokecolor="#000000">
                <v:path arrowok="t"/>
              </v:shape>
            </v:group>
            <w10:wrap type="none"/>
          </v:group>
        </w:pict>
      </w:r>
    </w:p>
    <w:tbl>
      <w:tblPr>
        <w:tblW w:w="0" w:type="auto"/>
        <w:jc w:val="left"/>
        <w:tblInd w:w="1143" w:type="dxa"/>
        <w:tblLayout w:type="fixed"/>
        <w:tblCellMar>
          <w:top w:w="0" w:type="dxa"/>
          <w:left w:w="0" w:type="dxa"/>
          <w:bottom w:w="0" w:type="dxa"/>
          <w:right w:w="0" w:type="dxa"/>
        </w:tblCellMar>
        <w:tblLook w:val="01E0"/>
      </w:tblPr>
      <w:tblGrid>
        <w:gridCol w:w="1901"/>
        <w:gridCol w:w="1901"/>
        <w:gridCol w:w="1928"/>
        <w:gridCol w:w="2071"/>
        <w:gridCol w:w="1758"/>
      </w:tblGrid>
      <w:tr>
        <w:trPr>
          <w:trHeight w:val="161" w:hRule="exact"/>
        </w:trPr>
        <w:tc>
          <w:tcPr>
            <w:tcW w:w="1901" w:type="dxa"/>
            <w:vMerge w:val="restart"/>
            <w:tcBorders>
              <w:top w:val="single" w:sz="4" w:space="0" w:color="000000"/>
              <w:left w:val="nil" w:sz="6" w:space="0" w:color="auto"/>
              <w:right w:val="single" w:sz="11" w:space="0" w:color="E0FFFF"/>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1" w:type="dxa"/>
            <w:vMerge w:val="restart"/>
            <w:tcBorders>
              <w:top w:val="single" w:sz="4" w:space="0" w:color="000000"/>
              <w:left w:val="nil" w:sz="6" w:space="0" w:color="auto"/>
              <w:right w:val="nil" w:sz="6" w:space="0" w:color="auto"/>
            </w:tcBorders>
            <w:shd w:val="clear" w:color="auto" w:fill="E0FFFF"/>
          </w:tcPr>
          <w:p>
            <w:pPr>
              <w:pStyle w:val="TableParagraph"/>
              <w:spacing w:line="273" w:lineRule="auto" w:before="26"/>
              <w:ind w:left="746" w:right="13" w:hanging="719"/>
              <w:jc w:val="left"/>
              <w:rPr>
                <w:rFonts w:ascii="宋体" w:hAnsi="宋体" w:cs="宋体" w:eastAsia="宋体" w:hint="default"/>
                <w:sz w:val="21"/>
                <w:szCs w:val="21"/>
              </w:rPr>
            </w:pPr>
            <w:r>
              <w:rPr>
                <w:rFonts w:ascii="宋体" w:hAnsi="宋体" w:cs="宋体" w:eastAsia="宋体" w:hint="default"/>
                <w:spacing w:val="-4"/>
                <w:sz w:val="21"/>
                <w:szCs w:val="21"/>
              </w:rPr>
              <w:t>输配电、控制设备制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造业</w:t>
            </w:r>
          </w:p>
        </w:tc>
        <w:tc>
          <w:tcPr>
            <w:tcW w:w="1928" w:type="dxa"/>
            <w:tcBorders>
              <w:top w:val="single" w:sz="4" w:space="0" w:color="000000"/>
              <w:left w:val="nil" w:sz="6" w:space="0" w:color="auto"/>
              <w:bottom w:val="nil" w:sz="6" w:space="0" w:color="auto"/>
              <w:right w:val="nil" w:sz="6" w:space="0" w:color="auto"/>
            </w:tcBorders>
            <w:shd w:val="clear" w:color="auto" w:fill="E0FFFF"/>
          </w:tcPr>
          <w:p>
            <w:pPr/>
          </w:p>
        </w:tc>
        <w:tc>
          <w:tcPr>
            <w:tcW w:w="2071" w:type="dxa"/>
            <w:tcBorders>
              <w:top w:val="single" w:sz="4" w:space="0" w:color="000000"/>
              <w:left w:val="nil" w:sz="6" w:space="0" w:color="auto"/>
              <w:bottom w:val="nil" w:sz="6" w:space="0" w:color="auto"/>
              <w:right w:val="nil" w:sz="6" w:space="0" w:color="auto"/>
            </w:tcBorders>
            <w:shd w:val="clear" w:color="auto" w:fill="D2D2D2"/>
          </w:tcPr>
          <w:p>
            <w:pPr/>
          </w:p>
        </w:tc>
        <w:tc>
          <w:tcPr>
            <w:tcW w:w="1758" w:type="dxa"/>
            <w:tcBorders>
              <w:top w:val="single" w:sz="4" w:space="0" w:color="000000"/>
              <w:left w:val="nil" w:sz="6" w:space="0" w:color="auto"/>
              <w:bottom w:val="nil" w:sz="6" w:space="0" w:color="auto"/>
              <w:right w:val="nil" w:sz="6" w:space="0" w:color="auto"/>
            </w:tcBorders>
            <w:shd w:val="clear" w:color="auto" w:fill="D2D2D2"/>
          </w:tcPr>
          <w:p>
            <w:pPr/>
          </w:p>
        </w:tc>
      </w:tr>
      <w:tr>
        <w:trPr>
          <w:trHeight w:val="392" w:hRule="exact"/>
        </w:trPr>
        <w:tc>
          <w:tcPr>
            <w:tcW w:w="1901" w:type="dxa"/>
            <w:vMerge/>
            <w:tcBorders>
              <w:left w:val="nil" w:sz="6" w:space="0" w:color="auto"/>
              <w:right w:val="single" w:sz="11" w:space="0" w:color="E0FFFF"/>
            </w:tcBorders>
            <w:shd w:val="clear" w:color="auto" w:fill="D2D2D2"/>
          </w:tcPr>
          <w:p>
            <w:pPr/>
          </w:p>
        </w:tc>
        <w:tc>
          <w:tcPr>
            <w:tcW w:w="1901" w:type="dxa"/>
            <w:vMerge/>
            <w:tcBorders>
              <w:left w:val="nil" w:sz="6" w:space="0" w:color="auto"/>
              <w:right w:val="nil" w:sz="6" w:space="0" w:color="auto"/>
            </w:tcBorders>
            <w:shd w:val="clear" w:color="auto" w:fill="E0FFFF"/>
          </w:tcPr>
          <w:p>
            <w:pPr/>
          </w:p>
        </w:tc>
        <w:tc>
          <w:tcPr>
            <w:tcW w:w="1928" w:type="dxa"/>
            <w:tcBorders>
              <w:top w:val="nil" w:sz="6" w:space="0" w:color="auto"/>
              <w:left w:val="nil" w:sz="6" w:space="0" w:color="auto"/>
              <w:bottom w:val="nil" w:sz="6" w:space="0" w:color="auto"/>
              <w:right w:val="nil" w:sz="6" w:space="0" w:color="auto"/>
            </w:tcBorders>
            <w:shd w:val="clear" w:color="auto" w:fill="E0FFFF"/>
          </w:tcPr>
          <w:p>
            <w:pPr>
              <w:pStyle w:val="TableParagraph"/>
              <w:spacing w:line="240" w:lineRule="auto" w:before="26"/>
              <w:ind w:left="550"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2071" w:type="dxa"/>
            <w:tcBorders>
              <w:top w:val="nil" w:sz="6" w:space="0" w:color="auto"/>
              <w:left w:val="single" w:sz="11" w:space="0" w:color="E0FFFF"/>
              <w:bottom w:val="nil" w:sz="6" w:space="0" w:color="auto"/>
              <w:right w:val="nil" w:sz="6" w:space="0" w:color="auto"/>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7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15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1" w:hRule="exact"/>
        </w:trPr>
        <w:tc>
          <w:tcPr>
            <w:tcW w:w="1901" w:type="dxa"/>
            <w:vMerge/>
            <w:tcBorders>
              <w:left w:val="nil" w:sz="6" w:space="0" w:color="auto"/>
              <w:bottom w:val="single" w:sz="4" w:space="0" w:color="000000"/>
              <w:right w:val="single" w:sz="11" w:space="0" w:color="E0FFFF"/>
            </w:tcBorders>
            <w:shd w:val="clear" w:color="auto" w:fill="D2D2D2"/>
          </w:tcPr>
          <w:p>
            <w:pPr/>
          </w:p>
        </w:tc>
        <w:tc>
          <w:tcPr>
            <w:tcW w:w="1901" w:type="dxa"/>
            <w:vMerge/>
            <w:tcBorders>
              <w:left w:val="nil" w:sz="6" w:space="0" w:color="auto"/>
              <w:bottom w:val="single" w:sz="4" w:space="0" w:color="000000"/>
              <w:right w:val="nil" w:sz="6" w:space="0" w:color="auto"/>
            </w:tcBorders>
            <w:shd w:val="clear" w:color="auto" w:fill="E0FFFF"/>
          </w:tcPr>
          <w:p>
            <w:pPr/>
          </w:p>
        </w:tc>
        <w:tc>
          <w:tcPr>
            <w:tcW w:w="1928" w:type="dxa"/>
            <w:tcBorders>
              <w:top w:val="nil" w:sz="6" w:space="0" w:color="auto"/>
              <w:left w:val="nil" w:sz="6" w:space="0" w:color="auto"/>
              <w:bottom w:val="single" w:sz="4" w:space="0" w:color="000000"/>
              <w:right w:val="nil" w:sz="6" w:space="0" w:color="auto"/>
            </w:tcBorders>
            <w:shd w:val="clear" w:color="auto" w:fill="E0FFFF"/>
          </w:tcPr>
          <w:p>
            <w:pPr/>
          </w:p>
        </w:tc>
        <w:tc>
          <w:tcPr>
            <w:tcW w:w="2071" w:type="dxa"/>
            <w:tcBorders>
              <w:top w:val="nil" w:sz="6" w:space="0" w:color="auto"/>
              <w:left w:val="nil" w:sz="6" w:space="0" w:color="auto"/>
              <w:bottom w:val="single" w:sz="4" w:space="0" w:color="000000"/>
              <w:right w:val="nil" w:sz="6" w:space="0" w:color="auto"/>
            </w:tcBorders>
            <w:shd w:val="clear" w:color="auto" w:fill="D2D2D2"/>
          </w:tcPr>
          <w:p>
            <w:pPr/>
          </w:p>
        </w:tc>
        <w:tc>
          <w:tcPr>
            <w:tcW w:w="1758" w:type="dxa"/>
            <w:tcBorders>
              <w:top w:val="nil" w:sz="6" w:space="0" w:color="auto"/>
              <w:left w:val="nil" w:sz="6" w:space="0" w:color="auto"/>
              <w:bottom w:val="single" w:sz="4" w:space="0" w:color="000000"/>
              <w:right w:val="nil" w:sz="6" w:space="0" w:color="auto"/>
            </w:tcBorders>
            <w:shd w:val="clear" w:color="auto" w:fill="D2D2D2"/>
          </w:tcPr>
          <w:p>
            <w:pPr/>
          </w:p>
        </w:tc>
      </w:tr>
      <w:tr>
        <w:trPr>
          <w:trHeight w:val="402" w:hRule="exact"/>
        </w:trPr>
        <w:tc>
          <w:tcPr>
            <w:tcW w:w="1901" w:type="dxa"/>
            <w:tcBorders>
              <w:top w:val="single" w:sz="4" w:space="0" w:color="000000"/>
              <w:left w:val="nil" w:sz="6" w:space="0" w:color="auto"/>
              <w:bottom w:val="single" w:sz="4" w:space="0" w:color="000000"/>
              <w:right w:val="nil" w:sz="6" w:space="0" w:color="auto"/>
            </w:tcBorders>
            <w:shd w:val="clear" w:color="auto" w:fill="E0FFFF"/>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1" w:type="dxa"/>
            <w:tcBorders>
              <w:top w:val="single" w:sz="4" w:space="0" w:color="000000"/>
              <w:left w:val="single" w:sz="11" w:space="0" w:color="E0FFFF"/>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209,846,997.30</w:t>
            </w:r>
          </w:p>
        </w:tc>
        <w:tc>
          <w:tcPr>
            <w:tcW w:w="19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194,193,312.45</w:t>
            </w:r>
          </w:p>
        </w:tc>
        <w:tc>
          <w:tcPr>
            <w:tcW w:w="2071" w:type="dxa"/>
            <w:tcBorders>
              <w:top w:val="single" w:sz="4" w:space="0" w:color="000000"/>
              <w:left w:val="nil" w:sz="6" w:space="0" w:color="auto"/>
              <w:bottom w:val="single" w:sz="4" w:space="0" w:color="000000"/>
              <w:right w:val="nil" w:sz="6" w:space="0" w:color="auto"/>
            </w:tcBorders>
          </w:tcPr>
          <w:p>
            <w:pPr/>
          </w:p>
        </w:tc>
        <w:tc>
          <w:tcPr>
            <w:tcW w:w="175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404,040,309.75</w:t>
            </w:r>
          </w:p>
        </w:tc>
      </w:tr>
      <w:tr>
        <w:trPr>
          <w:trHeight w:val="402" w:hRule="exact"/>
        </w:trPr>
        <w:tc>
          <w:tcPr>
            <w:tcW w:w="1901" w:type="dxa"/>
            <w:tcBorders>
              <w:top w:val="single" w:sz="4" w:space="0" w:color="000000"/>
              <w:left w:val="nil" w:sz="6" w:space="0" w:color="auto"/>
              <w:bottom w:val="single" w:sz="4" w:space="0" w:color="000000"/>
              <w:right w:val="nil" w:sz="6" w:space="0" w:color="auto"/>
            </w:tcBorders>
            <w:shd w:val="clear" w:color="auto" w:fill="E0FFFF"/>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01" w:type="dxa"/>
            <w:tcBorders>
              <w:top w:val="single" w:sz="4" w:space="0" w:color="000000"/>
              <w:left w:val="single" w:sz="11" w:space="0" w:color="E0FFFF"/>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85,369,769.33</w:t>
            </w:r>
          </w:p>
        </w:tc>
        <w:tc>
          <w:tcPr>
            <w:tcW w:w="19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82,107,602.86</w:t>
            </w:r>
          </w:p>
        </w:tc>
        <w:tc>
          <w:tcPr>
            <w:tcW w:w="2071" w:type="dxa"/>
            <w:tcBorders>
              <w:top w:val="single" w:sz="4" w:space="0" w:color="000000"/>
              <w:left w:val="nil" w:sz="6" w:space="0" w:color="auto"/>
              <w:bottom w:val="single" w:sz="4" w:space="0" w:color="000000"/>
              <w:right w:val="nil" w:sz="6" w:space="0" w:color="auto"/>
            </w:tcBorders>
          </w:tcPr>
          <w:p>
            <w:pPr/>
          </w:p>
        </w:tc>
        <w:tc>
          <w:tcPr>
            <w:tcW w:w="175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167,477,372.19</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bookmarkStart w:name="（2）公司无报告分部的，或者不能披露各报告分部的资产总额和负债总额的，应说明原因"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3）其他说明"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7、其他对投资者决策有影响的重要交易和事项" w:id="376"/>
      <w:bookmarkEnd w:id="3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8、其他" w:id="377"/>
      <w:bookmarkEnd w:id="3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88" w:lineRule="auto" w:before="0"/>
        <w:ind w:right="0" w:firstLine="480"/>
        <w:jc w:val="left"/>
      </w:pPr>
      <w:bookmarkStart w:name="公司于2015年4月与徐福轩、傅多等30个江苏世轩科技股份有限公司（以下简称“世" w:id="378"/>
      <w:bookmarkEnd w:id="378"/>
      <w:r>
        <w:rPr/>
      </w:r>
      <w:r>
        <w:rPr/>
        <w:t>公司于</w:t>
      </w:r>
      <w:r>
        <w:rPr>
          <w:spacing w:val="-6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4"/>
        </w:rPr>
        <w:t>月与徐福轩、傅多等</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个江苏世轩科技股份有限公司（以下简称</w:t>
      </w:r>
      <w:r>
        <w:rPr>
          <w:rFonts w:ascii="Times New Roman" w:hAnsi="Times New Roman" w:cs="Times New Roman" w:eastAsia="Times New Roman" w:hint="default"/>
        </w:rPr>
        <w:t>“</w:t>
      </w:r>
      <w:r>
        <w:rPr/>
        <w:t>世轩 </w:t>
      </w:r>
      <w:r>
        <w:rPr>
          <w:spacing w:val="-5"/>
        </w:rPr>
        <w:t>科技</w:t>
      </w:r>
      <w:r>
        <w:rPr>
          <w:rFonts w:ascii="Times New Roman" w:hAnsi="Times New Roman" w:cs="Times New Roman" w:eastAsia="Times New Roman" w:hint="default"/>
          <w:spacing w:val="-5"/>
        </w:rPr>
        <w:t>”</w:t>
      </w:r>
      <w:r>
        <w:rPr>
          <w:spacing w:val="-5"/>
        </w:rPr>
        <w:t>）股东签订了《购买资产协议》，以发行股份及支付现金的方式购买其拥有的标的资产。</w:t>
      </w:r>
      <w:r>
        <w:rPr>
          <w:spacing w:val="-99"/>
        </w:rPr>
        <w:t> </w:t>
      </w:r>
      <w:r>
        <w:rPr>
          <w:spacing w:val="-99"/>
        </w:rPr>
      </w:r>
      <w:r>
        <w:rPr>
          <w:spacing w:val="-4"/>
        </w:rPr>
        <w:t>公司与世轩科技原股东徐福轩、傅多签订了《业绩承诺及补偿协议》，截至</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58"/>
        </w:rPr>
        <w:t> </w:t>
      </w:r>
      <w:r>
        <w:rPr/>
        <w:t>日，三年合计已完成承诺净利润。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left="1133" w:right="1033"/>
        <w:jc w:val="left"/>
        <w:rPr>
          <w:b w:val="0"/>
          <w:bCs w:val="0"/>
        </w:rPr>
      </w:pPr>
      <w:bookmarkStart w:name="十六、母公司财务报表主要项目注释" w:id="379"/>
      <w:bookmarkEnd w:id="379"/>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应收账款" w:id="380"/>
      <w:bookmarkEnd w:id="3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应收账款分类披露"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9" w:firstLine="0"/>
        <w:jc w:val="right"/>
        <w:rPr>
          <w:rFonts w:ascii="宋体" w:hAnsi="宋体" w:cs="宋体" w:eastAsia="宋体" w:hint="default"/>
          <w:sz w:val="21"/>
          <w:szCs w:val="21"/>
        </w:rPr>
      </w:pPr>
      <w:r>
        <w:rPr/>
        <w:pict>
          <v:shape style="position:absolute;margin-left:330.160004pt;margin-top:37.943619pt;width:.479961pt;height:.42pt;mso-position-horizontal-relative:page;mso-position-vertical-relative:paragraph;z-index:122224" type="#_x0000_t75" stroked="false">
            <v:imagedata r:id="rId610" o:title=""/>
          </v:shape>
        </w:pict>
      </w:r>
      <w:r>
        <w:rPr/>
        <w:pict>
          <v:shape style="position:absolute;margin-left:138.199997pt;margin-top:37.943619pt;width:.479966pt;height:.9pt;mso-position-horizontal-relative:page;mso-position-vertical-relative:paragraph;z-index:122248" type="#_x0000_t75" stroked="false">
            <v:imagedata r:id="rId67" o:title=""/>
          </v:shape>
        </w:pict>
      </w:r>
      <w:r>
        <w:rPr/>
        <w:pict>
          <v:shape style="position:absolute;margin-left:214.460007pt;margin-top:58.043686pt;width:.480015pt;height:.42pt;mso-position-horizontal-relative:page;mso-position-vertical-relative:paragraph;z-index:122272" type="#_x0000_t75" stroked="false">
            <v:imagedata r:id="rId610" o:title=""/>
          </v:shape>
        </w:pict>
      </w:r>
      <w:r>
        <w:rPr/>
        <w:pict>
          <v:shape style="position:absolute;margin-left:400.959991pt;margin-top:58.043686pt;width:.480031pt;height:.42pt;mso-position-horizontal-relative:page;mso-position-vertical-relative:paragraph;z-index:122296" type="#_x0000_t75" stroked="false">
            <v:imagedata r:id="rId610" o:title=""/>
          </v:shape>
        </w:pict>
      </w:r>
      <w:r>
        <w:rPr/>
        <w:pict>
          <v:shape style="position:absolute;margin-left:138.199997pt;margin-top:58.043686pt;width:.480007pt;height:.9pt;mso-position-horizontal-relative:page;mso-position-vertical-relative:paragraph;z-index:122320" type="#_x0000_t75" stroked="false">
            <v:imagedata r:id="rId67" o:title=""/>
          </v:shape>
        </w:pict>
      </w:r>
      <w:r>
        <w:rPr/>
        <w:pict>
          <v:shape style="position:absolute;margin-left:290.679993pt;margin-top:58.043686pt;width:.480022pt;height:.9pt;mso-position-horizontal-relative:page;mso-position-vertical-relative:paragraph;z-index:122344" type="#_x0000_t75" stroked="false">
            <v:imagedata r:id="rId611" o:title=""/>
          </v:shape>
        </w:pict>
      </w:r>
      <w:r>
        <w:rPr/>
        <w:pict>
          <v:shape style="position:absolute;margin-left:330.160004pt;margin-top:58.043686pt;width:.480022pt;height:.9pt;mso-position-horizontal-relative:page;mso-position-vertical-relative:paragraph;z-index:122368" type="#_x0000_t75" stroked="false">
            <v:imagedata r:id="rId67" o:title=""/>
          </v:shape>
        </w:pict>
      </w:r>
      <w:r>
        <w:rPr/>
        <w:pict>
          <v:shape style="position:absolute;margin-left:488.220001pt;margin-top:58.043686pt;width:.480022pt;height:.9pt;mso-position-horizontal-relative:page;mso-position-vertical-relative:paragraph;z-index:122392" type="#_x0000_t75" stroked="false">
            <v:imagedata r:id="rId611" o:title=""/>
          </v:shape>
        </w:pict>
      </w:r>
      <w:r>
        <w:rPr/>
        <w:pict>
          <v:shape style="position:absolute;margin-left:138.199997pt;margin-top:93.503632pt;width:.479971pt;height:.66pt;mso-position-horizontal-relative:page;mso-position-vertical-relative:paragraph;z-index:122416" type="#_x0000_t75" stroked="false">
            <v:imagedata r:id="rId610" o:title=""/>
          </v:shape>
        </w:pict>
      </w:r>
      <w:r>
        <w:rPr/>
        <w:pict>
          <v:shape style="position:absolute;margin-left:176.360001pt;margin-top:93.503632pt;width:.479971pt;height:.66pt;mso-position-horizontal-relative:page;mso-position-vertical-relative:paragraph;z-index:122440" type="#_x0000_t75" stroked="false">
            <v:imagedata r:id="rId610" o:title=""/>
          </v:shape>
        </w:pict>
      </w:r>
      <w:r>
        <w:rPr/>
        <w:pict>
          <v:shape style="position:absolute;margin-left:214.460007pt;margin-top:93.503632pt;width:.479971pt;height:.66pt;mso-position-horizontal-relative:page;mso-position-vertical-relative:paragraph;z-index:122464" type="#_x0000_t75" stroked="false">
            <v:imagedata r:id="rId610" o:title=""/>
          </v:shape>
        </w:pict>
      </w:r>
      <w:r>
        <w:rPr/>
        <w:pict>
          <v:shape style="position:absolute;margin-left:290.679993pt;margin-top:93.503632pt;width:.479986pt;height:.66pt;mso-position-horizontal-relative:page;mso-position-vertical-relative:paragraph;z-index:122488" type="#_x0000_t75" stroked="false">
            <v:imagedata r:id="rId610" o:title=""/>
          </v:shape>
        </w:pict>
      </w:r>
      <w:r>
        <w:rPr/>
        <w:pict>
          <v:shape style="position:absolute;margin-left:330.160004pt;margin-top:93.503632pt;width:.479986pt;height:.66pt;mso-position-horizontal-relative:page;mso-position-vertical-relative:paragraph;z-index:122512" type="#_x0000_t75" stroked="false">
            <v:imagedata r:id="rId610" o:title=""/>
          </v:shape>
        </w:pict>
      </w:r>
      <w:r>
        <w:rPr/>
        <w:pict>
          <v:shape style="position:absolute;margin-left:400.959991pt;margin-top:93.503632pt;width:.479986pt;height:.66pt;mso-position-horizontal-relative:page;mso-position-vertical-relative:paragraph;z-index:122536" type="#_x0000_t75" stroked="false">
            <v:imagedata r:id="rId610" o:title=""/>
          </v:shape>
        </w:pict>
      </w:r>
      <w:r>
        <w:rPr/>
        <w:pict>
          <v:shape style="position:absolute;margin-left:441.600006pt;margin-top:93.503632pt;width:.479956pt;height:.66pt;mso-position-horizontal-relative:page;mso-position-vertical-relative:paragraph;z-index:122560" type="#_x0000_t75" stroked="false">
            <v:imagedata r:id="rId610" o:title=""/>
          </v:shape>
        </w:pict>
      </w:r>
      <w:r>
        <w:rPr/>
        <w:pict>
          <v:shape style="position:absolute;margin-left:488.220001pt;margin-top:93.503632pt;width:.479986pt;height:.66pt;mso-position-horizontal-relative:page;mso-position-vertical-relative:paragraph;z-index:122584" type="#_x0000_t75" stroked="false">
            <v:imagedata r:id="rId610"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33" w:type="dxa"/>
        <w:tblLayout w:type="fixed"/>
        <w:tblCellMar>
          <w:top w:w="0" w:type="dxa"/>
          <w:left w:w="0" w:type="dxa"/>
          <w:bottom w:w="0" w:type="dxa"/>
          <w:right w:w="0" w:type="dxa"/>
        </w:tblCellMar>
        <w:tblLook w:val="01E0"/>
      </w:tblPr>
      <w:tblGrid>
        <w:gridCol w:w="1620"/>
        <w:gridCol w:w="764"/>
        <w:gridCol w:w="762"/>
        <w:gridCol w:w="774"/>
        <w:gridCol w:w="751"/>
        <w:gridCol w:w="788"/>
        <w:gridCol w:w="666"/>
        <w:gridCol w:w="751"/>
        <w:gridCol w:w="813"/>
        <w:gridCol w:w="932"/>
        <w:gridCol w:w="918"/>
      </w:tblGrid>
      <w:tr>
        <w:trPr>
          <w:trHeight w:val="397" w:hRule="exact"/>
        </w:trPr>
        <w:tc>
          <w:tcPr>
            <w:tcW w:w="162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tc>
        <w:tc>
          <w:tcPr>
            <w:tcW w:w="3839" w:type="dxa"/>
            <w:gridSpan w:val="5"/>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80" w:type="dxa"/>
            <w:gridSpan w:val="5"/>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20" w:type="dxa"/>
            <w:vMerge/>
            <w:tcBorders>
              <w:left w:val="nil" w:sz="6" w:space="0" w:color="auto"/>
              <w:bottom w:val="nil" w:sz="6" w:space="0" w:color="auto"/>
              <w:right w:val="single" w:sz="4" w:space="0" w:color="000000"/>
            </w:tcBorders>
            <w:shd w:val="clear" w:color="auto" w:fill="D2D2D2"/>
          </w:tcPr>
          <w:p>
            <w:pP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tc>
      </w:tr>
      <w:tr>
        <w:trPr>
          <w:trHeight w:val="218" w:hRule="exact"/>
        </w:trPr>
        <w:tc>
          <w:tcPr>
            <w:tcW w:w="162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3"/>
              <w:ind w:right="8"/>
              <w:jc w:val="center"/>
              <w:rPr>
                <w:rFonts w:ascii="宋体" w:hAnsi="宋体" w:cs="宋体" w:eastAsia="宋体" w:hint="default"/>
                <w:sz w:val="21"/>
                <w:szCs w:val="21"/>
              </w:rPr>
            </w:pPr>
            <w:r>
              <w:rPr>
                <w:rFonts w:ascii="宋体" w:hAnsi="宋体" w:cs="宋体" w:eastAsia="宋体" w:hint="default"/>
                <w:sz w:val="21"/>
                <w:szCs w:val="21"/>
              </w:rPr>
              <w:t>类别</w:t>
            </w: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4" w:right="71"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6" w:hRule="exact"/>
        </w:trPr>
        <w:tc>
          <w:tcPr>
            <w:tcW w:w="1620" w:type="dxa"/>
            <w:vMerge/>
            <w:tcBorders>
              <w:left w:val="nil" w:sz="6" w:space="0" w:color="auto"/>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59"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88" w:type="dxa"/>
            <w:vMerge/>
            <w:tcBorders>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9" w:space="0" w:color="D2D2D2"/>
              <w:right w:val="single" w:sz="12" w:space="0" w:color="D2D2D2"/>
            </w:tcBorders>
          </w:tcPr>
          <w:p>
            <w:pPr>
              <w:pStyle w:val="TableParagraph"/>
              <w:spacing w:line="261" w:lineRule="exact"/>
              <w:ind w:left="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6" w:hRule="exact"/>
        </w:trPr>
        <w:tc>
          <w:tcPr>
            <w:tcW w:w="162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1"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9" w:space="0" w:color="D2D2D2"/>
              <w:right w:val="single" w:sz="22" w:space="0" w:color="D2D2D2"/>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计提比例</w:t>
            </w:r>
            <w:r>
              <w:rPr>
                <w:rFonts w:ascii="宋体" w:hAnsi="宋体" w:cs="宋体" w:eastAsia="宋体" w:hint="default"/>
                <w:sz w:val="21"/>
                <w:szCs w:val="21"/>
              </w:rPr>
            </w:r>
          </w:p>
        </w:tc>
        <w:tc>
          <w:tcPr>
            <w:tcW w:w="918" w:type="dxa"/>
            <w:vMerge/>
            <w:tcBorders>
              <w:left w:val="single" w:sz="9" w:space="0" w:color="D2D2D2"/>
              <w:bottom w:val="nil" w:sz="6" w:space="0" w:color="auto"/>
              <w:right w:val="single" w:sz="12" w:space="0" w:color="D2D2D2"/>
            </w:tcBorders>
          </w:tcPr>
          <w:p>
            <w:pPr/>
          </w:p>
        </w:tc>
      </w:tr>
      <w:tr>
        <w:trPr>
          <w:trHeight w:val="202" w:hRule="exact"/>
        </w:trPr>
        <w:tc>
          <w:tcPr>
            <w:tcW w:w="1620" w:type="dxa"/>
            <w:vMerge/>
            <w:tcBorders>
              <w:left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9" w:space="0" w:color="D2D2D2"/>
              <w:bottom w:val="nil" w:sz="6" w:space="0" w:color="auto"/>
              <w:right w:val="single" w:sz="22" w:space="0" w:color="D2D2D2"/>
            </w:tcBorders>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27"/>
                <w:szCs w:val="27"/>
              </w:rPr>
            </w:pPr>
          </w:p>
        </w:tc>
      </w:tr>
      <w:tr>
        <w:trPr>
          <w:trHeight w:val="161" w:hRule="exact"/>
        </w:trPr>
        <w:tc>
          <w:tcPr>
            <w:tcW w:w="1620" w:type="dxa"/>
            <w:vMerge/>
            <w:tcBorders>
              <w:left w:val="nil" w:sz="6" w:space="0" w:color="auto"/>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75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429" name="image556.png" descr=""/>
                  <wp:cNvGraphicFramePr>
                    <a:graphicFrameLocks noChangeAspect="1"/>
                  </wp:cNvGraphicFramePr>
                  <a:graphic>
                    <a:graphicData uri="http://schemas.openxmlformats.org/drawingml/2006/picture">
                      <pic:pic>
                        <pic:nvPicPr>
                          <pic:cNvPr id="3430" name="image556.png"/>
                          <pic:cNvPicPr/>
                        </pic:nvPicPr>
                        <pic:blipFill>
                          <a:blip r:embed="rId61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51"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64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431" name="image556.png" descr=""/>
                  <wp:cNvGraphicFramePr>
                    <a:graphicFrameLocks noChangeAspect="1"/>
                  </wp:cNvGraphicFramePr>
                  <a:graphic>
                    <a:graphicData uri="http://schemas.openxmlformats.org/drawingml/2006/picture">
                      <pic:pic>
                        <pic:nvPicPr>
                          <pic:cNvPr id="3432" name="image556.png"/>
                          <pic:cNvPicPr/>
                        </pic:nvPicPr>
                        <pic:blipFill>
                          <a:blip r:embed="rId610"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29"/>
              <w:jc w:val="both"/>
              <w:rPr>
                <w:rFonts w:ascii="宋体" w:hAnsi="宋体" w:cs="宋体" w:eastAsia="宋体" w:hint="default"/>
                <w:sz w:val="21"/>
                <w:szCs w:val="21"/>
              </w:rPr>
            </w:pPr>
            <w:r>
              <w:rPr>
                <w:rFonts w:ascii="宋体" w:hAnsi="宋体" w:cs="宋体" w:eastAsia="宋体" w:hint="default"/>
                <w:sz w:val="21"/>
                <w:szCs w:val="21"/>
              </w:rPr>
              <w:t>单项金额重大并 单独计提坏账准 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6" w:right="0"/>
              <w:jc w:val="left"/>
              <w:rPr>
                <w:rFonts w:ascii="Times New Roman" w:hAnsi="Times New Roman" w:cs="Times New Roman" w:eastAsia="Times New Roman" w:hint="default"/>
                <w:sz w:val="21"/>
                <w:szCs w:val="21"/>
              </w:rPr>
            </w:pPr>
            <w:r>
              <w:rPr>
                <w:rFonts w:ascii="Times New Roman"/>
                <w:sz w:val="21"/>
              </w:rPr>
              <w:t>6,734,</w:t>
            </w:r>
          </w:p>
          <w:p>
            <w:pPr>
              <w:pStyle w:val="TableParagraph"/>
              <w:spacing w:line="240" w:lineRule="auto" w:before="71"/>
              <w:ind w:left="43" w:right="0"/>
              <w:jc w:val="left"/>
              <w:rPr>
                <w:rFonts w:ascii="Times New Roman" w:hAnsi="Times New Roman" w:cs="Times New Roman" w:eastAsia="Times New Roman" w:hint="default"/>
                <w:sz w:val="21"/>
                <w:szCs w:val="21"/>
              </w:rPr>
            </w:pPr>
            <w:r>
              <w:rPr>
                <w:rFonts w:ascii="Times New Roman"/>
                <w:sz w:val="21"/>
              </w:rPr>
              <w:t>074.00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5.06%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6,734,07</w:t>
            </w:r>
          </w:p>
          <w:p>
            <w:pPr>
              <w:pStyle w:val="TableParagraph"/>
              <w:spacing w:line="240" w:lineRule="auto" w:before="71"/>
              <w:ind w:left="413" w:right="0"/>
              <w:jc w:val="left"/>
              <w:rPr>
                <w:rFonts w:ascii="Times New Roman" w:hAnsi="Times New Roman" w:cs="Times New Roman" w:eastAsia="Times New Roman" w:hint="default"/>
                <w:sz w:val="21"/>
                <w:szCs w:val="21"/>
              </w:rPr>
            </w:pPr>
            <w:r>
              <w:rPr>
                <w:rFonts w:ascii="Times New Roman"/>
                <w:sz w:val="21"/>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1026"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29"/>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left"/>
              <w:rPr>
                <w:rFonts w:ascii="Times New Roman" w:hAnsi="Times New Roman" w:cs="Times New Roman" w:eastAsia="Times New Roman" w:hint="default"/>
                <w:sz w:val="21"/>
                <w:szCs w:val="21"/>
              </w:rPr>
            </w:pPr>
            <w:r>
              <w:rPr>
                <w:rFonts w:ascii="Times New Roman"/>
                <w:sz w:val="21"/>
              </w:rPr>
              <w:t>119,221</w:t>
            </w:r>
          </w:p>
          <w:p>
            <w:pPr>
              <w:pStyle w:val="TableParagraph"/>
              <w:spacing w:line="240" w:lineRule="auto" w:before="71"/>
              <w:ind w:left="88" w:right="0"/>
              <w:jc w:val="left"/>
              <w:rPr>
                <w:rFonts w:ascii="Times New Roman" w:hAnsi="Times New Roman" w:cs="Times New Roman" w:eastAsia="Times New Roman" w:hint="default"/>
                <w:sz w:val="21"/>
                <w:szCs w:val="21"/>
              </w:rPr>
            </w:pPr>
            <w:r>
              <w:rPr>
                <w:rFonts w:ascii="Times New Roman"/>
                <w:sz w:val="21"/>
              </w:rPr>
              <w:t>,819.42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18,652,</w:t>
            </w:r>
          </w:p>
          <w:p>
            <w:pPr>
              <w:pStyle w:val="TableParagraph"/>
              <w:spacing w:line="240" w:lineRule="auto" w:before="71"/>
              <w:ind w:left="151" w:right="0"/>
              <w:jc w:val="left"/>
              <w:rPr>
                <w:rFonts w:ascii="Times New Roman" w:hAnsi="Times New Roman" w:cs="Times New Roman" w:eastAsia="Times New Roman" w:hint="default"/>
                <w:sz w:val="21"/>
                <w:szCs w:val="21"/>
              </w:rPr>
            </w:pPr>
            <w:r>
              <w:rPr>
                <w:rFonts w:ascii="Times New Roman"/>
                <w:sz w:val="21"/>
              </w:rPr>
              <w:t>660.19</w:t>
            </w: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75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3433" name="image558.png" descr=""/>
                  <wp:cNvGraphicFramePr>
                    <a:graphicFrameLocks noChangeAspect="1"/>
                  </wp:cNvGraphicFramePr>
                  <a:graphic>
                    <a:graphicData uri="http://schemas.openxmlformats.org/drawingml/2006/picture">
                      <pic:pic>
                        <pic:nvPicPr>
                          <pic:cNvPr id="3434" name="image558.png"/>
                          <pic:cNvPicPr/>
                        </pic:nvPicPr>
                        <pic:blipFill>
                          <a:blip r:embed="rId612"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sz w:val="21"/>
              </w:rPr>
              <w:t>15.65%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21"/>
                <w:szCs w:val="21"/>
              </w:rPr>
            </w:pPr>
            <w:r>
              <w:rPr>
                <w:rFonts w:ascii="Times New Roman"/>
                <w:sz w:val="21"/>
              </w:rPr>
              <w:t>100,569</w:t>
            </w:r>
          </w:p>
          <w:p>
            <w:pPr>
              <w:pStyle w:val="TableParagraph"/>
              <w:spacing w:line="240" w:lineRule="auto" w:before="71"/>
              <w:ind w:left="126" w:right="0"/>
              <w:jc w:val="left"/>
              <w:rPr>
                <w:rFonts w:ascii="Times New Roman" w:hAnsi="Times New Roman" w:cs="Times New Roman" w:eastAsia="Times New Roman" w:hint="default"/>
                <w:sz w:val="21"/>
                <w:szCs w:val="21"/>
              </w:rPr>
            </w:pPr>
            <w:r>
              <w:rPr>
                <w:rFonts w:ascii="Times New Roman"/>
                <w:sz w:val="21"/>
              </w:rPr>
              <w:t>,159.23</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left"/>
              <w:rPr>
                <w:rFonts w:ascii="Times New Roman" w:hAnsi="Times New Roman" w:cs="Times New Roman" w:eastAsia="Times New Roman" w:hint="default"/>
                <w:sz w:val="21"/>
                <w:szCs w:val="21"/>
              </w:rPr>
            </w:pPr>
            <w:r>
              <w:rPr>
                <w:rFonts w:ascii="Times New Roman"/>
                <w:sz w:val="21"/>
              </w:rPr>
              <w:t>125,96</w:t>
            </w:r>
          </w:p>
          <w:p>
            <w:pPr>
              <w:pStyle w:val="TableParagraph"/>
              <w:spacing w:line="240" w:lineRule="auto" w:before="70"/>
              <w:ind w:left="96" w:right="0"/>
              <w:jc w:val="left"/>
              <w:rPr>
                <w:rFonts w:ascii="Times New Roman" w:hAnsi="Times New Roman" w:cs="Times New Roman" w:eastAsia="Times New Roman" w:hint="default"/>
                <w:sz w:val="21"/>
                <w:szCs w:val="21"/>
              </w:rPr>
            </w:pPr>
            <w:r>
              <w:rPr>
                <w:rFonts w:ascii="Times New Roman"/>
                <w:sz w:val="21"/>
              </w:rPr>
              <w:t>4,573.</w:t>
            </w:r>
          </w:p>
          <w:p>
            <w:pPr>
              <w:pStyle w:val="TableParagraph"/>
              <w:spacing w:line="240" w:lineRule="auto" w:before="71"/>
              <w:ind w:left="41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4"/>
              <w:ind w:right="0"/>
              <w:jc w:val="left"/>
              <w:rPr>
                <w:rFonts w:ascii="宋体" w:hAnsi="宋体" w:cs="宋体" w:eastAsia="宋体" w:hint="default"/>
                <w:sz w:val="4"/>
                <w:szCs w:val="4"/>
              </w:rPr>
            </w:pPr>
          </w:p>
          <w:p>
            <w:pPr>
              <w:pStyle w:val="TableParagraph"/>
              <w:spacing w:line="20" w:lineRule="exact"/>
              <w:ind w:left="64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3435" name="image558.png" descr=""/>
                  <wp:cNvGraphicFramePr>
                    <a:graphicFrameLocks noChangeAspect="1"/>
                  </wp:cNvGraphicFramePr>
                  <a:graphic>
                    <a:graphicData uri="http://schemas.openxmlformats.org/drawingml/2006/picture">
                      <pic:pic>
                        <pic:nvPicPr>
                          <pic:cNvPr id="3436" name="image558.png"/>
                          <pic:cNvPicPr/>
                        </pic:nvPicPr>
                        <pic:blipFill>
                          <a:blip r:embed="rId612"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94.57%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18,724,6</w:t>
            </w:r>
          </w:p>
          <w:p>
            <w:pPr>
              <w:pStyle w:val="TableParagraph"/>
              <w:spacing w:line="240" w:lineRule="auto" w:before="71"/>
              <w:ind w:left="307" w:right="0"/>
              <w:jc w:val="left"/>
              <w:rPr>
                <w:rFonts w:ascii="Times New Roman" w:hAnsi="Times New Roman" w:cs="Times New Roman" w:eastAsia="Times New Roman" w:hint="default"/>
                <w:sz w:val="21"/>
                <w:szCs w:val="21"/>
              </w:rPr>
            </w:pPr>
            <w:r>
              <w:rPr>
                <w:rFonts w:ascii="Times New Roman"/>
                <w:sz w:val="21"/>
              </w:rPr>
              <w:t>19.68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14.86%</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107,239,9</w:t>
            </w:r>
          </w:p>
          <w:p>
            <w:pPr>
              <w:pStyle w:val="TableParagraph"/>
              <w:spacing w:line="240" w:lineRule="auto" w:before="71"/>
              <w:ind w:left="425" w:right="0"/>
              <w:jc w:val="left"/>
              <w:rPr>
                <w:rFonts w:ascii="Times New Roman" w:hAnsi="Times New Roman" w:cs="Times New Roman" w:eastAsia="Times New Roman" w:hint="default"/>
                <w:sz w:val="21"/>
                <w:szCs w:val="21"/>
              </w:rPr>
            </w:pPr>
            <w:r>
              <w:rPr>
                <w:rFonts w:ascii="Times New Roman"/>
                <w:sz w:val="21"/>
              </w:rPr>
              <w:t>53.42</w:t>
            </w:r>
          </w:p>
        </w:tc>
      </w:tr>
      <w:tr>
        <w:trPr>
          <w:trHeight w:val="1026"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29"/>
              <w:jc w:val="both"/>
              <w:rPr>
                <w:rFonts w:ascii="宋体" w:hAnsi="宋体" w:cs="宋体" w:eastAsia="宋体" w:hint="default"/>
                <w:sz w:val="21"/>
                <w:szCs w:val="21"/>
              </w:rPr>
            </w:pPr>
            <w:r>
              <w:rPr>
                <w:rFonts w:ascii="宋体" w:hAnsi="宋体" w:cs="宋体" w:eastAsia="宋体" w:hint="default"/>
                <w:sz w:val="21"/>
                <w:szCs w:val="21"/>
              </w:rPr>
              <w:t>单项金额不重大 但单独计提坏账 准备的应收账款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left"/>
              <w:rPr>
                <w:rFonts w:ascii="Times New Roman" w:hAnsi="Times New Roman" w:cs="Times New Roman" w:eastAsia="Times New Roman" w:hint="default"/>
                <w:sz w:val="21"/>
                <w:szCs w:val="21"/>
              </w:rPr>
            </w:pPr>
            <w:r>
              <w:rPr>
                <w:rFonts w:ascii="Times New Roman"/>
                <w:sz w:val="21"/>
              </w:rPr>
              <w:t>498,89</w:t>
            </w:r>
          </w:p>
          <w:p>
            <w:pPr>
              <w:pStyle w:val="TableParagraph"/>
              <w:spacing w:line="240" w:lineRule="auto" w:before="71"/>
              <w:ind w:left="253" w:right="0"/>
              <w:jc w:val="left"/>
              <w:rPr>
                <w:rFonts w:ascii="Times New Roman" w:hAnsi="Times New Roman" w:cs="Times New Roman" w:eastAsia="Times New Roman" w:hint="default"/>
                <w:sz w:val="21"/>
                <w:szCs w:val="21"/>
              </w:rPr>
            </w:pPr>
            <w:r>
              <w:rPr>
                <w:rFonts w:ascii="Times New Roman"/>
                <w:sz w:val="21"/>
              </w:rPr>
              <w:t>4.00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0.37%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498,894.0</w:t>
            </w:r>
          </w:p>
          <w:p>
            <w:pPr>
              <w:pStyle w:val="TableParagraph"/>
              <w:spacing w:line="240" w:lineRule="auto" w:before="71"/>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6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left="43" w:right="0"/>
              <w:jc w:val="left"/>
              <w:rPr>
                <w:rFonts w:ascii="Times New Roman" w:hAnsi="Times New Roman" w:cs="Times New Roman" w:eastAsia="Times New Roman" w:hint="default"/>
                <w:sz w:val="21"/>
                <w:szCs w:val="21"/>
              </w:rPr>
            </w:pPr>
            <w:r>
              <w:rPr>
                <w:rFonts w:ascii="Times New Roman"/>
                <w:sz w:val="21"/>
              </w:rPr>
              <w:t>119,221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1" w:right="0"/>
              <w:jc w:val="left"/>
              <w:rPr>
                <w:rFonts w:ascii="Times New Roman" w:hAnsi="Times New Roman" w:cs="Times New Roman" w:eastAsia="Times New Roman" w:hint="default"/>
                <w:sz w:val="21"/>
                <w:szCs w:val="21"/>
              </w:rPr>
            </w:pPr>
            <w:r>
              <w:rPr>
                <w:rFonts w:ascii="Times New Roman"/>
                <w:sz w:val="21"/>
              </w:rPr>
              <w:t>100.00</w:t>
            </w:r>
          </w:p>
        </w:tc>
        <w:tc>
          <w:tcPr>
            <w:tcW w:w="7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left="98" w:right="0"/>
              <w:jc w:val="left"/>
              <w:rPr>
                <w:rFonts w:ascii="Times New Roman" w:hAnsi="Times New Roman" w:cs="Times New Roman" w:eastAsia="Times New Roman" w:hint="default"/>
                <w:sz w:val="21"/>
                <w:szCs w:val="21"/>
              </w:rPr>
            </w:pPr>
            <w:r>
              <w:rPr>
                <w:rFonts w:ascii="Times New Roman"/>
                <w:sz w:val="21"/>
              </w:rPr>
              <w:t>18,652,</w:t>
            </w:r>
          </w:p>
        </w:tc>
        <w:tc>
          <w:tcPr>
            <w:tcW w:w="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47" w:right="0"/>
              <w:jc w:val="center"/>
              <w:rPr>
                <w:rFonts w:ascii="Times New Roman" w:hAnsi="Times New Roman" w:cs="Times New Roman" w:eastAsia="Times New Roman" w:hint="default"/>
                <w:sz w:val="21"/>
                <w:szCs w:val="21"/>
              </w:rPr>
            </w:pPr>
            <w:r>
              <w:rPr>
                <w:rFonts w:ascii="Times New Roman"/>
                <w:sz w:val="21"/>
              </w:rPr>
              <w:t>15.65%</w:t>
            </w: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left="73" w:right="0"/>
              <w:jc w:val="left"/>
              <w:rPr>
                <w:rFonts w:ascii="Times New Roman" w:hAnsi="Times New Roman" w:cs="Times New Roman" w:eastAsia="Times New Roman" w:hint="default"/>
                <w:sz w:val="21"/>
                <w:szCs w:val="21"/>
              </w:rPr>
            </w:pPr>
            <w:r>
              <w:rPr>
                <w:rFonts w:ascii="Times New Roman"/>
                <w:sz w:val="21"/>
              </w:rPr>
              <w:t>100,569</w:t>
            </w:r>
          </w:p>
        </w:tc>
        <w:tc>
          <w:tcPr>
            <w:tcW w:w="6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left="43" w:right="0"/>
              <w:jc w:val="left"/>
              <w:rPr>
                <w:rFonts w:ascii="Times New Roman" w:hAnsi="Times New Roman" w:cs="Times New Roman" w:eastAsia="Times New Roman" w:hint="default"/>
                <w:sz w:val="21"/>
                <w:szCs w:val="21"/>
              </w:rPr>
            </w:pPr>
            <w:r>
              <w:rPr>
                <w:rFonts w:ascii="Times New Roman"/>
                <w:sz w:val="21"/>
              </w:rPr>
              <w:t>133,19</w:t>
            </w:r>
          </w:p>
        </w:tc>
        <w:tc>
          <w:tcPr>
            <w:tcW w:w="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21"/>
                <w:szCs w:val="21"/>
              </w:rPr>
            </w:pPr>
            <w:r>
              <w:rPr>
                <w:rFonts w:ascii="Times New Roman"/>
                <w:sz w:val="21"/>
              </w:rPr>
              <w:t>100.00</w:t>
            </w:r>
          </w:p>
        </w:tc>
        <w:tc>
          <w:tcPr>
            <w:tcW w:w="8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left="45" w:right="0"/>
              <w:jc w:val="left"/>
              <w:rPr>
                <w:rFonts w:ascii="Times New Roman" w:hAnsi="Times New Roman" w:cs="Times New Roman" w:eastAsia="Times New Roman" w:hint="default"/>
                <w:sz w:val="21"/>
                <w:szCs w:val="21"/>
              </w:rPr>
            </w:pPr>
            <w:r>
              <w:rPr>
                <w:rFonts w:ascii="Times New Roman"/>
                <w:sz w:val="21"/>
              </w:rPr>
              <w:t>25,458,6</w:t>
            </w:r>
          </w:p>
        </w:tc>
        <w:tc>
          <w:tcPr>
            <w:tcW w:w="9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19.11%</w:t>
            </w:r>
          </w:p>
        </w:tc>
        <w:tc>
          <w:tcPr>
            <w:tcW w:w="918" w:type="dxa"/>
            <w:tcBorders>
              <w:top w:val="single" w:sz="4" w:space="0" w:color="000000"/>
              <w:left w:val="single" w:sz="4" w:space="0" w:color="000000"/>
              <w:bottom w:val="nil" w:sz="6" w:space="0" w:color="auto"/>
              <w:right w:val="nil" w:sz="6" w:space="0" w:color="auto"/>
            </w:tcBorders>
          </w:tcPr>
          <w:p>
            <w:pPr>
              <w:pStyle w:val="TableParagraph"/>
              <w:spacing w:line="240" w:lineRule="auto" w:before="95"/>
              <w:ind w:left="58" w:right="0"/>
              <w:jc w:val="left"/>
              <w:rPr>
                <w:rFonts w:ascii="Times New Roman" w:hAnsi="Times New Roman" w:cs="Times New Roman" w:eastAsia="Times New Roman" w:hint="default"/>
                <w:sz w:val="21"/>
                <w:szCs w:val="21"/>
              </w:rPr>
            </w:pPr>
            <w:r>
              <w:rPr>
                <w:rFonts w:ascii="Times New Roman"/>
                <w:sz w:val="21"/>
              </w:rPr>
              <w:t>107,738,8</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,819.42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1" w:right="0"/>
              <w:jc w:val="left"/>
              <w:rPr>
                <w:rFonts w:ascii="Times New Roman" w:hAnsi="Times New Roman" w:cs="Times New Roman" w:eastAsia="Times New Roman" w:hint="default"/>
                <w:sz w:val="21"/>
                <w:szCs w:val="21"/>
              </w:rPr>
            </w:pPr>
            <w:r>
              <w:rPr>
                <w:rFonts w:ascii="Times New Roman"/>
                <w:sz w:val="21"/>
              </w:rPr>
              <w:t>660.19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7" w:right="0"/>
              <w:jc w:val="left"/>
              <w:rPr>
                <w:rFonts w:ascii="Times New Roman" w:hAnsi="Times New Roman" w:cs="Times New Roman" w:eastAsia="Times New Roman" w:hint="default"/>
                <w:sz w:val="21"/>
                <w:szCs w:val="21"/>
              </w:rPr>
            </w:pPr>
            <w:r>
              <w:rPr>
                <w:rFonts w:ascii="Times New Roman"/>
                <w:sz w:val="21"/>
              </w:rPr>
              <w:t>,159.23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5" w:right="0"/>
              <w:jc w:val="left"/>
              <w:rPr>
                <w:rFonts w:ascii="Times New Roman" w:hAnsi="Times New Roman" w:cs="Times New Roman" w:eastAsia="Times New Roman" w:hint="default"/>
                <w:sz w:val="21"/>
                <w:szCs w:val="21"/>
              </w:rPr>
            </w:pPr>
            <w:r>
              <w:rPr>
                <w:rFonts w:ascii="Times New Roman"/>
                <w:sz w:val="21"/>
              </w:rPr>
              <w:t>7,541.</w:t>
            </w:r>
          </w:p>
          <w:p>
            <w:pPr>
              <w:pStyle w:val="TableParagraph"/>
              <w:spacing w:line="240" w:lineRule="auto" w:before="71"/>
              <w:ind w:left="410" w:right="0"/>
              <w:jc w:val="left"/>
              <w:rPr>
                <w:rFonts w:ascii="Times New Roman" w:hAnsi="Times New Roman" w:cs="Times New Roman" w:eastAsia="Times New Roman" w:hint="default"/>
                <w:sz w:val="21"/>
                <w:szCs w:val="21"/>
              </w:rPr>
            </w:pPr>
            <w:r>
              <w:rPr>
                <w:rFonts w:ascii="Times New Roman"/>
                <w:sz w:val="21"/>
              </w:rPr>
              <w:t>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7" w:right="0"/>
              <w:jc w:val="left"/>
              <w:rPr>
                <w:rFonts w:ascii="Times New Roman" w:hAnsi="Times New Roman" w:cs="Times New Roman" w:eastAsia="Times New Roman" w:hint="default"/>
                <w:sz w:val="21"/>
                <w:szCs w:val="21"/>
              </w:rPr>
            </w:pPr>
            <w:r>
              <w:rPr>
                <w:rFonts w:ascii="Times New Roman"/>
                <w:sz w:val="21"/>
              </w:rPr>
              <w:t>93.68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425" w:right="0"/>
              <w:jc w:val="left"/>
              <w:rPr>
                <w:rFonts w:ascii="Times New Roman" w:hAnsi="Times New Roman" w:cs="Times New Roman" w:eastAsia="Times New Roman" w:hint="default"/>
                <w:sz w:val="21"/>
                <w:szCs w:val="21"/>
              </w:rPr>
            </w:pPr>
            <w:r>
              <w:rPr>
                <w:rFonts w:ascii="Times New Roman"/>
                <w:sz w:val="21"/>
              </w:rPr>
              <w:t>47.42</w:t>
            </w:r>
          </w:p>
        </w:tc>
      </w:tr>
    </w:tbl>
    <w:p>
      <w:pPr>
        <w:spacing w:line="240" w:lineRule="auto" w:before="8"/>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979" w:top="1100" w:bottom="1160" w:left="0" w:right="0"/>
        </w:sectPr>
      </w:pPr>
    </w:p>
    <w:p>
      <w:pPr>
        <w:pStyle w:val="BodyText"/>
        <w:spacing w:line="240" w:lineRule="auto"/>
        <w:ind w:left="1614" w:right="0"/>
        <w:jc w:val="left"/>
      </w:pPr>
      <w:r>
        <w:rPr/>
        <w:pict>
          <v:shape style="position:absolute;margin-left:138.199997pt;margin-top:-5.384433pt;width:.479966pt;height:.6pt;mso-position-horizontal-relative:page;mso-position-vertical-relative:paragraph;z-index:122872" type="#_x0000_t75" stroked="false">
            <v:imagedata r:id="rId613" o:title=""/>
          </v:shape>
        </w:pict>
      </w:r>
      <w:r>
        <w:rPr/>
        <w:pict>
          <v:shape style="position:absolute;margin-left:176.360001pt;margin-top:-5.384433pt;width:.479966pt;height:.6pt;mso-position-horizontal-relative:page;mso-position-vertical-relative:paragraph;z-index:122896" type="#_x0000_t75" stroked="false">
            <v:imagedata r:id="rId613" o:title=""/>
          </v:shape>
        </w:pict>
      </w:r>
      <w:r>
        <w:rPr/>
        <w:pict>
          <v:shape style="position:absolute;margin-left:214.460007pt;margin-top:-5.384433pt;width:.479966pt;height:.6pt;mso-position-horizontal-relative:page;mso-position-vertical-relative:paragraph;z-index:122920" type="#_x0000_t75" stroked="false">
            <v:imagedata r:id="rId613" o:title=""/>
          </v:shape>
        </w:pict>
      </w:r>
      <w:r>
        <w:rPr/>
        <w:pict>
          <v:shape style="position:absolute;margin-left:252.580002pt;margin-top:-5.384433pt;width:.479966pt;height:.6pt;mso-position-horizontal-relative:page;mso-position-vertical-relative:paragraph;z-index:122944" type="#_x0000_t75" stroked="false">
            <v:imagedata r:id="rId613" o:title=""/>
          </v:shape>
        </w:pict>
      </w:r>
      <w:r>
        <w:rPr/>
        <w:pict>
          <v:shape style="position:absolute;margin-left:290.679993pt;margin-top:-5.384433pt;width:.479982pt;height:.6pt;mso-position-horizontal-relative:page;mso-position-vertical-relative:paragraph;z-index:122968" type="#_x0000_t75" stroked="false">
            <v:imagedata r:id="rId613" o:title=""/>
          </v:shape>
        </w:pict>
      </w:r>
      <w:r>
        <w:rPr/>
        <w:pict>
          <v:shape style="position:absolute;margin-left:330.160004pt;margin-top:-5.384433pt;width:.479982pt;height:.6pt;mso-position-horizontal-relative:page;mso-position-vertical-relative:paragraph;z-index:122992" type="#_x0000_t75" stroked="false">
            <v:imagedata r:id="rId613" o:title=""/>
          </v:shape>
        </w:pict>
      </w:r>
      <w:r>
        <w:rPr/>
        <w:pict>
          <v:shape style="position:absolute;margin-left:362.859985pt;margin-top:-5.384433pt;width:.479982pt;height:.6pt;mso-position-horizontal-relative:page;mso-position-vertical-relative:paragraph;z-index:123016" type="#_x0000_t75" stroked="false">
            <v:imagedata r:id="rId613" o:title=""/>
          </v:shape>
        </w:pict>
      </w:r>
      <w:r>
        <w:rPr/>
        <w:pict>
          <v:shape style="position:absolute;margin-left:400.959991pt;margin-top:-5.384433pt;width:.479982pt;height:.6pt;mso-position-horizontal-relative:page;mso-position-vertical-relative:paragraph;z-index:123040" type="#_x0000_t75" stroked="false">
            <v:imagedata r:id="rId613" o:title=""/>
          </v:shape>
        </w:pict>
      </w:r>
      <w:r>
        <w:rPr/>
        <w:pict>
          <v:shape style="position:absolute;margin-left:441.600006pt;margin-top:-5.384433pt;width:.479951pt;height:.6pt;mso-position-horizontal-relative:page;mso-position-vertical-relative:paragraph;z-index:123064" type="#_x0000_t75" stroked="false">
            <v:imagedata r:id="rId613" o:title=""/>
          </v:shape>
        </w:pict>
      </w:r>
      <w:r>
        <w:rPr/>
        <w:pict>
          <v:shape style="position:absolute;margin-left:488.220001pt;margin-top:-5.384433pt;width:.479982pt;height:.6pt;mso-position-horizontal-relative:page;mso-position-vertical-relative:paragraph;z-index:123088" type="#_x0000_t75" stroked="false">
            <v:imagedata r:id="rId613" o:title=""/>
          </v:shape>
        </w:pict>
      </w:r>
      <w:r>
        <w:rPr/>
        <w:t>期末单项金额重大并单项计提坏账准备的应收账款：</w:t>
      </w:r>
    </w:p>
    <w:p>
      <w:pPr>
        <w:pStyle w:val="BodyText"/>
        <w:spacing w:line="345" w:lineRule="auto" w:before="166"/>
        <w:ind w:left="1614" w:right="19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60"/>
        <w:ind w:left="16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947"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8842" w:space="40"/>
            <w:col w:w="3028"/>
          </w:cols>
        </w:sectPr>
      </w:pPr>
    </w:p>
    <w:p>
      <w:pPr>
        <w:spacing w:line="240" w:lineRule="auto" w:before="0"/>
        <w:rPr>
          <w:rFonts w:ascii="宋体" w:hAnsi="宋体" w:cs="宋体" w:eastAsia="宋体" w:hint="default"/>
          <w:sz w:val="25"/>
          <w:szCs w:val="25"/>
        </w:rPr>
      </w:pPr>
    </w:p>
    <w:p>
      <w:pPr>
        <w:spacing w:before="0"/>
        <w:ind w:left="2170" w:right="1033" w:firstLine="0"/>
        <w:jc w:val="left"/>
        <w:rPr>
          <w:rFonts w:ascii="宋体" w:hAnsi="宋体" w:cs="宋体" w:eastAsia="宋体" w:hint="default"/>
          <w:sz w:val="21"/>
          <w:szCs w:val="21"/>
        </w:rPr>
      </w:pPr>
      <w:r>
        <w:rPr/>
        <w:pict>
          <v:group style="position:absolute;margin-left:181.160004pt;margin-top:-10.356323pt;width:.5pt;height:17.3pt;mso-position-horizontal-relative:page;mso-position-vertical-relative:paragraph;z-index:123112" coordorigin="3623,-207" coordsize="10,346">
            <v:group style="position:absolute;left:3623;top:-207;width:10;height:20" coordorigin="3623,-207" coordsize="10,20">
              <v:shape style="position:absolute;left:3623;top:-207;width:10;height:20" coordorigin="3623,-207" coordsize="10,20" path="m3623,-188l3633,-188,3633,-207,3623,-207,3623,-188xe" filled="true" fillcolor="#000000" stroked="false">
                <v:path arrowok="t"/>
                <v:fill type="solid"/>
              </v:shape>
            </v:group>
            <v:group style="position:absolute;left:3623;top:-188;width:10;height:20" coordorigin="3623,-188" coordsize="10,20">
              <v:shape style="position:absolute;left:3623;top:-188;width:10;height:20" coordorigin="3623,-188" coordsize="10,20" path="m3623,-169l3633,-169,3633,-188,3623,-188,3623,-169xe" filled="true" fillcolor="#000000" stroked="false">
                <v:path arrowok="t"/>
                <v:fill type="solid"/>
              </v:shape>
            </v:group>
            <v:group style="position:absolute;left:3623;top:-169;width:10;height:20" coordorigin="3623,-169" coordsize="10,20">
              <v:shape style="position:absolute;left:3623;top:-169;width:10;height:20" coordorigin="3623,-169" coordsize="10,20" path="m3623,-150l3633,-150,3633,-169,3623,-169,3623,-150xe" filled="true" fillcolor="#000000" stroked="false">
                <v:path arrowok="t"/>
                <v:fill type="solid"/>
              </v:shape>
            </v:group>
            <v:group style="position:absolute;left:3623;top:-150;width:10;height:20" coordorigin="3623,-150" coordsize="10,20">
              <v:shape style="position:absolute;left:3623;top:-150;width:10;height:20" coordorigin="3623,-150" coordsize="10,20" path="m3623,-130l3633,-130,3633,-150,3623,-150,3623,-130xe" filled="true" fillcolor="#000000" stroked="false">
                <v:path arrowok="t"/>
                <v:fill type="solid"/>
              </v:shape>
            </v:group>
            <v:group style="position:absolute;left:3623;top:-130;width:10;height:20" coordorigin="3623,-130" coordsize="10,20">
              <v:shape style="position:absolute;left:3623;top:-130;width:10;height:20" coordorigin="3623,-130" coordsize="10,20" path="m3623,-111l3633,-111,3633,-130,3623,-130,3623,-111xe" filled="true" fillcolor="#000000" stroked="false">
                <v:path arrowok="t"/>
                <v:fill type="solid"/>
              </v:shape>
            </v:group>
            <v:group style="position:absolute;left:3623;top:-111;width:10;height:20" coordorigin="3623,-111" coordsize="10,20">
              <v:shape style="position:absolute;left:3623;top:-111;width:10;height:20" coordorigin="3623,-111" coordsize="10,20" path="m3623,-92l3633,-92,3633,-111,3623,-111,3623,-92xe" filled="true" fillcolor="#000000" stroked="false">
                <v:path arrowok="t"/>
                <v:fill type="solid"/>
              </v:shape>
            </v:group>
            <v:group style="position:absolute;left:3623;top:-92;width:10;height:20" coordorigin="3623,-92" coordsize="10,20">
              <v:shape style="position:absolute;left:3623;top:-92;width:10;height:20" coordorigin="3623,-92" coordsize="10,20" path="m3623,-73l3633,-73,3633,-92,3623,-92,3623,-73xe" filled="true" fillcolor="#000000" stroked="false">
                <v:path arrowok="t"/>
                <v:fill type="solid"/>
              </v:shape>
            </v:group>
            <v:group style="position:absolute;left:3623;top:-73;width:10;height:20" coordorigin="3623,-73" coordsize="10,20">
              <v:shape style="position:absolute;left:3623;top:-73;width:10;height:20" coordorigin="3623,-73" coordsize="10,20" path="m3623,-54l3633,-54,3633,-73,3623,-73,3623,-54xe" filled="true" fillcolor="#000000" stroked="false">
                <v:path arrowok="t"/>
                <v:fill type="solid"/>
              </v:shape>
            </v:group>
            <v:group style="position:absolute;left:3623;top:-54;width:10;height:20" coordorigin="3623,-54" coordsize="10,20">
              <v:shape style="position:absolute;left:3623;top:-54;width:10;height:20" coordorigin="3623,-54" coordsize="10,20" path="m3623,-34l3633,-34,3633,-54,3623,-54,3623,-34xe" filled="true" fillcolor="#000000" stroked="false">
                <v:path arrowok="t"/>
                <v:fill type="solid"/>
              </v:shape>
            </v:group>
            <v:group style="position:absolute;left:3623;top:-34;width:10;height:20" coordorigin="3623,-34" coordsize="10,20">
              <v:shape style="position:absolute;left:3623;top:-34;width:10;height:20" coordorigin="3623,-34" coordsize="10,20" path="m3623,-15l3633,-15,3633,-34,3623,-34,3623,-15xe" filled="true" fillcolor="#000000" stroked="false">
                <v:path arrowok="t"/>
                <v:fill type="solid"/>
              </v:shape>
            </v:group>
            <v:group style="position:absolute;left:3623;top:-15;width:10;height:20" coordorigin="3623,-15" coordsize="10,20">
              <v:shape style="position:absolute;left:3623;top:-15;width:10;height:20" coordorigin="3623,-15" coordsize="10,20" path="m3623,4l3633,4,3633,-15,3623,-15,3623,4xe" filled="true" fillcolor="#000000" stroked="false">
                <v:path arrowok="t"/>
                <v:fill type="solid"/>
              </v:shape>
            </v:group>
            <v:group style="position:absolute;left:3623;top:4;width:10;height:20" coordorigin="3623,4" coordsize="10,20">
              <v:shape style="position:absolute;left:3623;top:4;width:10;height:20" coordorigin="3623,4" coordsize="10,20" path="m3623,23l3633,23,3633,4,3623,4,3623,23xe" filled="true" fillcolor="#000000" stroked="false">
                <v:path arrowok="t"/>
                <v:fill type="solid"/>
              </v:shape>
            </v:group>
            <v:group style="position:absolute;left:3623;top:23;width:10;height:20" coordorigin="3623,23" coordsize="10,20">
              <v:shape style="position:absolute;left:3623;top:23;width:10;height:20" coordorigin="3623,23" coordsize="10,20" path="m3623,42l3633,42,3633,23,3623,23,3623,42xe" filled="true" fillcolor="#000000" stroked="false">
                <v:path arrowok="t"/>
                <v:fill type="solid"/>
              </v:shape>
            </v:group>
            <v:group style="position:absolute;left:3623;top:42;width:10;height:20" coordorigin="3623,42" coordsize="10,20">
              <v:shape style="position:absolute;left:3623;top:42;width:10;height:20" coordorigin="3623,42" coordsize="10,20" path="m3623,62l3633,62,3633,42,3623,42,3623,62xe" filled="true" fillcolor="#000000" stroked="false">
                <v:path arrowok="t"/>
                <v:fill type="solid"/>
              </v:shape>
            </v:group>
            <v:group style="position:absolute;left:3623;top:62;width:10;height:20" coordorigin="3623,62" coordsize="10,20">
              <v:shape style="position:absolute;left:3623;top:62;width:10;height:20" coordorigin="3623,62" coordsize="10,20" path="m3623,81l3633,81,3633,62,3623,62,3623,81xe" filled="true" fillcolor="#000000" stroked="false">
                <v:path arrowok="t"/>
                <v:fill type="solid"/>
              </v:shape>
            </v:group>
            <v:group style="position:absolute;left:3623;top:81;width:10;height:20" coordorigin="3623,81" coordsize="10,20">
              <v:shape style="position:absolute;left:3623;top:81;width:10;height:20" coordorigin="3623,81" coordsize="10,20" path="m3623,100l3633,100,3633,81,3623,81,3623,100xe" filled="true" fillcolor="#000000" stroked="false">
                <v:path arrowok="t"/>
                <v:fill type="solid"/>
              </v:shape>
            </v:group>
            <v:group style="position:absolute;left:3623;top:100;width:10;height:20" coordorigin="3623,100" coordsize="10,20">
              <v:shape style="position:absolute;left:3623;top:100;width:10;height:20" coordorigin="3623,100" coordsize="10,20" path="m3623,119l3633,119,3633,100,3623,100,3623,119xe" filled="true" fillcolor="#000000" stroked="false">
                <v:path arrowok="t"/>
                <v:fill type="solid"/>
              </v:shape>
            </v:group>
            <v:group style="position:absolute;left:3623;top:119;width:10;height:20" coordorigin="3623,119" coordsize="10,20">
              <v:shape style="position:absolute;left:3623;top:119;width:10;height:20" coordorigin="3623,119" coordsize="10,20" path="m3623,138l3633,138,3633,119,3623,119,3623,138xe" filled="true" fillcolor="#000000" stroked="false">
                <v:path arrowok="t"/>
                <v:fill type="solid"/>
              </v:shape>
            </v:group>
            <w10:wrap type="none"/>
          </v:group>
        </w:pict>
      </w:r>
      <w:r>
        <w:rPr/>
        <w:pict>
          <v:shape style="position:absolute;margin-left:181.160004pt;margin-top:7.883713pt;width:.479996pt;height:.899979pt;mso-position-horizontal-relative:page;mso-position-vertical-relative:paragraph;z-index:123136" type="#_x0000_t75" stroked="false">
            <v:imagedata r:id="rId67" o:title=""/>
          </v:shape>
        </w:pict>
      </w:r>
      <w:r>
        <w:rPr/>
        <w:pict>
          <v:shape style="position:absolute;margin-left:56.22002pt;margin-top:-12.036289pt;width:479.9pt;height:221.85pt;mso-position-horizontal-relative:page;mso-position-vertical-relative:paragraph;z-index:12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5"/>
                    <w:gridCol w:w="2303"/>
                    <w:gridCol w:w="2391"/>
                    <w:gridCol w:w="2389"/>
                  </w:tblGrid>
                  <w:tr>
                    <w:trPr>
                      <w:trHeight w:val="402" w:hRule="exact"/>
                    </w:trPr>
                    <w:tc>
                      <w:tcPr>
                        <w:tcW w:w="9569" w:type="dxa"/>
                        <w:gridSpan w:val="4"/>
                        <w:tcBorders>
                          <w:top w:val="single" w:sz="8" w:space="0" w:color="000000"/>
                          <w:left w:val="nil" w:sz="6" w:space="0" w:color="auto"/>
                          <w:bottom w:val="nil" w:sz="6" w:space="0" w:color="auto"/>
                          <w:right w:val="nil" w:sz="6" w:space="0" w:color="auto"/>
                        </w:tcBorders>
                        <w:shd w:val="clear" w:color="auto" w:fill="D2D2D2"/>
                      </w:tcPr>
                      <w:p>
                        <w:pPr>
                          <w:pStyle w:val="TableParagraph"/>
                          <w:spacing w:line="240" w:lineRule="auto" w:before="21"/>
                          <w:ind w:left="561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85" w:type="dxa"/>
                        <w:tcBorders>
                          <w:top w:val="nil" w:sz="6" w:space="0" w:color="auto"/>
                          <w:left w:val="nil" w:sz="6" w:space="0" w:color="auto"/>
                          <w:bottom w:val="single" w:sz="4" w:space="0" w:color="000000"/>
                          <w:right w:val="single" w:sz="4" w:space="0" w:color="000000"/>
                        </w:tcBorders>
                        <w:shd w:val="clear" w:color="auto" w:fill="D2D2D2"/>
                      </w:tcPr>
                      <w:p>
                        <w:pP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3437" name="image54.png" descr=""/>
                              <wp:cNvGraphicFramePr>
                                <a:graphicFrameLocks noChangeAspect="1"/>
                              </wp:cNvGraphicFramePr>
                              <a:graphic>
                                <a:graphicData uri="http://schemas.openxmlformats.org/drawingml/2006/picture">
                                  <pic:pic>
                                    <pic:nvPicPr>
                                      <pic:cNvPr id="3438"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4"/>
                          <w:ind w:left="7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80,710,836.04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4,035,541.80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80,710,836.04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4,035,541.80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18,031,979.81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1,803,197.98</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9,194,896.55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2,758,468.97</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11,284,107.02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10,055,451.44</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2"/>
                            <w:sz w:val="21"/>
                          </w:rPr>
                          <w:t>89.11%</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1,336,125.76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668,062.88</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2,802,963.52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2,242,370.82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7,145,017.74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7,145,017.74</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宋体" w:hAnsi="宋体" w:cs="宋体" w:eastAsia="宋体" w:hint="default"/>
          <w:sz w:val="21"/>
          <w:szCs w:val="21"/>
        </w:rPr>
        <w:t>账龄</w:t>
      </w:r>
    </w:p>
    <w:p>
      <w:pPr>
        <w:spacing w:line="240" w:lineRule="auto" w:before="10"/>
        <w:rPr>
          <w:rFonts w:ascii="宋体" w:hAnsi="宋体" w:cs="宋体" w:eastAsia="宋体" w:hint="default"/>
          <w:sz w:val="21"/>
          <w:szCs w:val="21"/>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439" name="image559.png" descr=""/>
            <wp:cNvGraphicFramePr>
              <a:graphicFrameLocks noChangeAspect="1"/>
            </wp:cNvGraphicFramePr>
            <a:graphic>
              <a:graphicData uri="http://schemas.openxmlformats.org/drawingml/2006/picture">
                <pic:pic>
                  <pic:nvPicPr>
                    <pic:cNvPr id="3440"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441" name="image559.png" descr=""/>
            <wp:cNvGraphicFramePr>
              <a:graphicFrameLocks noChangeAspect="1"/>
            </wp:cNvGraphicFramePr>
            <a:graphic>
              <a:graphicData uri="http://schemas.openxmlformats.org/drawingml/2006/picture">
                <pic:pic>
                  <pic:nvPicPr>
                    <pic:cNvPr id="3442"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443" name="image559.png" descr=""/>
            <wp:cNvGraphicFramePr>
              <a:graphicFrameLocks noChangeAspect="1"/>
            </wp:cNvGraphicFramePr>
            <a:graphic>
              <a:graphicData uri="http://schemas.openxmlformats.org/drawingml/2006/picture">
                <pic:pic>
                  <pic:nvPicPr>
                    <pic:cNvPr id="3444"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445" name="image559.png" descr=""/>
            <wp:cNvGraphicFramePr>
              <a:graphicFrameLocks noChangeAspect="1"/>
            </wp:cNvGraphicFramePr>
            <a:graphic>
              <a:graphicData uri="http://schemas.openxmlformats.org/drawingml/2006/picture">
                <pic:pic>
                  <pic:nvPicPr>
                    <pic:cNvPr id="3446"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447" name="image559.png" descr=""/>
            <wp:cNvGraphicFramePr>
              <a:graphicFrameLocks noChangeAspect="1"/>
            </wp:cNvGraphicFramePr>
            <a:graphic>
              <a:graphicData uri="http://schemas.openxmlformats.org/drawingml/2006/picture">
                <pic:pic>
                  <pic:nvPicPr>
                    <pic:cNvPr id="3448"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449" name="image559.png" descr=""/>
            <wp:cNvGraphicFramePr>
              <a:graphicFrameLocks noChangeAspect="1"/>
            </wp:cNvGraphicFramePr>
            <a:graphic>
              <a:graphicData uri="http://schemas.openxmlformats.org/drawingml/2006/picture">
                <pic:pic>
                  <pic:nvPicPr>
                    <pic:cNvPr id="3450" name="image559.png"/>
                    <pic:cNvPicPr/>
                  </pic:nvPicPr>
                  <pic:blipFill>
                    <a:blip r:embed="rId613"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3451" name="image560.png" descr=""/>
            <wp:cNvGraphicFramePr>
              <a:graphicFrameLocks noChangeAspect="1"/>
            </wp:cNvGraphicFramePr>
            <a:graphic>
              <a:graphicData uri="http://schemas.openxmlformats.org/drawingml/2006/picture">
                <pic:pic>
                  <pic:nvPicPr>
                    <pic:cNvPr id="3452" name="image560.png"/>
                    <pic:cNvPicPr/>
                  </pic:nvPicPr>
                  <pic:blipFill>
                    <a:blip r:embed="rId61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453" name="image560.png" descr=""/>
            <wp:cNvGraphicFramePr>
              <a:graphicFrameLocks noChangeAspect="1"/>
            </wp:cNvGraphicFramePr>
            <a:graphic>
              <a:graphicData uri="http://schemas.openxmlformats.org/drawingml/2006/picture">
                <pic:pic>
                  <pic:nvPicPr>
                    <pic:cNvPr id="3454" name="image560.png"/>
                    <pic:cNvPicPr/>
                  </pic:nvPicPr>
                  <pic:blipFill>
                    <a:blip r:embed="rId614"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455" name="image560.png" descr=""/>
            <wp:cNvGraphicFramePr>
              <a:graphicFrameLocks noChangeAspect="1"/>
            </wp:cNvGraphicFramePr>
            <a:graphic>
              <a:graphicData uri="http://schemas.openxmlformats.org/drawingml/2006/picture">
                <pic:pic>
                  <pic:nvPicPr>
                    <pic:cNvPr id="3456" name="image560.png"/>
                    <pic:cNvPicPr/>
                  </pic:nvPicPr>
                  <pic:blipFill>
                    <a:blip r:embed="rId614"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3457" name="image560.png" descr=""/>
            <wp:cNvGraphicFramePr>
              <a:graphicFrameLocks noChangeAspect="1"/>
            </wp:cNvGraphicFramePr>
            <a:graphic>
              <a:graphicData uri="http://schemas.openxmlformats.org/drawingml/2006/picture">
                <pic:pic>
                  <pic:nvPicPr>
                    <pic:cNvPr id="3458"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59" name="image560.png" descr=""/>
            <wp:cNvGraphicFramePr>
              <a:graphicFrameLocks noChangeAspect="1"/>
            </wp:cNvGraphicFramePr>
            <a:graphic>
              <a:graphicData uri="http://schemas.openxmlformats.org/drawingml/2006/picture">
                <pic:pic>
                  <pic:nvPicPr>
                    <pic:cNvPr id="3460"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61" name="image560.png" descr=""/>
            <wp:cNvGraphicFramePr>
              <a:graphicFrameLocks noChangeAspect="1"/>
            </wp:cNvGraphicFramePr>
            <a:graphic>
              <a:graphicData uri="http://schemas.openxmlformats.org/drawingml/2006/picture">
                <pic:pic>
                  <pic:nvPicPr>
                    <pic:cNvPr id="3462"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3463" name="image560.png" descr=""/>
            <wp:cNvGraphicFramePr>
              <a:graphicFrameLocks noChangeAspect="1"/>
            </wp:cNvGraphicFramePr>
            <a:graphic>
              <a:graphicData uri="http://schemas.openxmlformats.org/drawingml/2006/picture">
                <pic:pic>
                  <pic:nvPicPr>
                    <pic:cNvPr id="3464"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65" name="image560.png" descr=""/>
            <wp:cNvGraphicFramePr>
              <a:graphicFrameLocks noChangeAspect="1"/>
            </wp:cNvGraphicFramePr>
            <a:graphic>
              <a:graphicData uri="http://schemas.openxmlformats.org/drawingml/2006/picture">
                <pic:pic>
                  <pic:nvPicPr>
                    <pic:cNvPr id="3466"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67" name="image560.png" descr=""/>
            <wp:cNvGraphicFramePr>
              <a:graphicFrameLocks noChangeAspect="1"/>
            </wp:cNvGraphicFramePr>
            <a:graphic>
              <a:graphicData uri="http://schemas.openxmlformats.org/drawingml/2006/picture">
                <pic:pic>
                  <pic:nvPicPr>
                    <pic:cNvPr id="3468"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4"/>
            <wp:effectExtent l="0" t="0" r="0" b="0"/>
            <wp:docPr id="3469" name="image560.png" descr=""/>
            <wp:cNvGraphicFramePr>
              <a:graphicFrameLocks noChangeAspect="1"/>
            </wp:cNvGraphicFramePr>
            <a:graphic>
              <a:graphicData uri="http://schemas.openxmlformats.org/drawingml/2006/picture">
                <pic:pic>
                  <pic:nvPicPr>
                    <pic:cNvPr id="3470"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71" name="image560.png" descr=""/>
            <wp:cNvGraphicFramePr>
              <a:graphicFrameLocks noChangeAspect="1"/>
            </wp:cNvGraphicFramePr>
            <a:graphic>
              <a:graphicData uri="http://schemas.openxmlformats.org/drawingml/2006/picture">
                <pic:pic>
                  <pic:nvPicPr>
                    <pic:cNvPr id="3472"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4"/>
            <wp:effectExtent l="0" t="0" r="0" b="0"/>
            <wp:docPr id="3473" name="image560.png" descr=""/>
            <wp:cNvGraphicFramePr>
              <a:graphicFrameLocks noChangeAspect="1"/>
            </wp:cNvGraphicFramePr>
            <a:graphic>
              <a:graphicData uri="http://schemas.openxmlformats.org/drawingml/2006/picture">
                <pic:pic>
                  <pic:nvPicPr>
                    <pic:cNvPr id="3474" name="image560.png"/>
                    <pic:cNvPicPr/>
                  </pic:nvPicPr>
                  <pic:blipFill>
                    <a:blip r:embed="rId614" cstate="print"/>
                    <a:stretch>
                      <a:fillRect/>
                    </a:stretch>
                  </pic:blipFill>
                  <pic:spPr>
                    <a:xfrm>
                      <a:off x="0" y="0"/>
                      <a:ext cx="6095"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3475" name="image560.png" descr=""/>
            <wp:cNvGraphicFramePr>
              <a:graphicFrameLocks noChangeAspect="1"/>
            </wp:cNvGraphicFramePr>
            <a:graphic>
              <a:graphicData uri="http://schemas.openxmlformats.org/drawingml/2006/picture">
                <pic:pic>
                  <pic:nvPicPr>
                    <pic:cNvPr id="3476"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77" name="image560.png" descr=""/>
            <wp:cNvGraphicFramePr>
              <a:graphicFrameLocks noChangeAspect="1"/>
            </wp:cNvGraphicFramePr>
            <a:graphic>
              <a:graphicData uri="http://schemas.openxmlformats.org/drawingml/2006/picture">
                <pic:pic>
                  <pic:nvPicPr>
                    <pic:cNvPr id="3478"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79" name="image560.png" descr=""/>
            <wp:cNvGraphicFramePr>
              <a:graphicFrameLocks noChangeAspect="1"/>
            </wp:cNvGraphicFramePr>
            <a:graphic>
              <a:graphicData uri="http://schemas.openxmlformats.org/drawingml/2006/picture">
                <pic:pic>
                  <pic:nvPicPr>
                    <pic:cNvPr id="3480"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3481" name="image560.png" descr=""/>
            <wp:cNvGraphicFramePr>
              <a:graphicFrameLocks noChangeAspect="1"/>
            </wp:cNvGraphicFramePr>
            <a:graphic>
              <a:graphicData uri="http://schemas.openxmlformats.org/drawingml/2006/picture">
                <pic:pic>
                  <pic:nvPicPr>
                    <pic:cNvPr id="3482"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83" name="image560.png" descr=""/>
            <wp:cNvGraphicFramePr>
              <a:graphicFrameLocks noChangeAspect="1"/>
            </wp:cNvGraphicFramePr>
            <a:graphic>
              <a:graphicData uri="http://schemas.openxmlformats.org/drawingml/2006/picture">
                <pic:pic>
                  <pic:nvPicPr>
                    <pic:cNvPr id="3484"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85" name="image560.png" descr=""/>
            <wp:cNvGraphicFramePr>
              <a:graphicFrameLocks noChangeAspect="1"/>
            </wp:cNvGraphicFramePr>
            <a:graphic>
              <a:graphicData uri="http://schemas.openxmlformats.org/drawingml/2006/picture">
                <pic:pic>
                  <pic:nvPicPr>
                    <pic:cNvPr id="3486"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4"/>
            <wp:effectExtent l="0" t="0" r="0" b="0"/>
            <wp:docPr id="3487" name="image560.png" descr=""/>
            <wp:cNvGraphicFramePr>
              <a:graphicFrameLocks noChangeAspect="1"/>
            </wp:cNvGraphicFramePr>
            <a:graphic>
              <a:graphicData uri="http://schemas.openxmlformats.org/drawingml/2006/picture">
                <pic:pic>
                  <pic:nvPicPr>
                    <pic:cNvPr id="3488"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89" name="image560.png" descr=""/>
            <wp:cNvGraphicFramePr>
              <a:graphicFrameLocks noChangeAspect="1"/>
            </wp:cNvGraphicFramePr>
            <a:graphic>
              <a:graphicData uri="http://schemas.openxmlformats.org/drawingml/2006/picture">
                <pic:pic>
                  <pic:nvPicPr>
                    <pic:cNvPr id="3490"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4"/>
            <wp:effectExtent l="0" t="0" r="0" b="0"/>
            <wp:docPr id="3491" name="image560.png" descr=""/>
            <wp:cNvGraphicFramePr>
              <a:graphicFrameLocks noChangeAspect="1"/>
            </wp:cNvGraphicFramePr>
            <a:graphic>
              <a:graphicData uri="http://schemas.openxmlformats.org/drawingml/2006/picture">
                <pic:pic>
                  <pic:nvPicPr>
                    <pic:cNvPr id="3492" name="image560.png"/>
                    <pic:cNvPicPr/>
                  </pic:nvPicPr>
                  <pic:blipFill>
                    <a:blip r:embed="rId614" cstate="print"/>
                    <a:stretch>
                      <a:fillRect/>
                    </a:stretch>
                  </pic:blipFill>
                  <pic:spPr>
                    <a:xfrm>
                      <a:off x="0" y="0"/>
                      <a:ext cx="6096" cy="5334"/>
                    </a:xfrm>
                    <a:prstGeom prst="rect">
                      <a:avLst/>
                    </a:prstGeom>
                  </pic:spPr>
                </pic:pic>
              </a:graphicData>
            </a:graphic>
          </wp:inline>
        </w:drawing>
      </w:r>
      <w:r>
        <w:rPr>
          <w:rFonts w:ascii="宋体"/>
          <w:sz w:val="2"/>
        </w:rPr>
      </w:r>
    </w:p>
    <w:p>
      <w:pPr>
        <w:spacing w:line="240" w:lineRule="auto" w:before="6"/>
        <w:rPr>
          <w:rFonts w:ascii="宋体" w:hAnsi="宋体" w:cs="宋体" w:eastAsia="宋体" w:hint="default"/>
          <w:sz w:val="6"/>
          <w:szCs w:val="6"/>
        </w:rPr>
      </w:pPr>
    </w:p>
    <w:p>
      <w:pPr>
        <w:pStyle w:val="BodyText"/>
        <w:spacing w:line="367" w:lineRule="auto"/>
        <w:ind w:left="1614" w:right="4512"/>
        <w:jc w:val="left"/>
      </w:pPr>
      <w:r>
        <w:rPr/>
        <w:t>确定该组合依据的说明： 组合中，采用余额百分比法计提坏账准备的应收账款：</w:t>
      </w:r>
    </w:p>
    <w:p>
      <w:pPr>
        <w:pStyle w:val="BodyText"/>
        <w:spacing w:line="345" w:lineRule="auto" w:before="38"/>
        <w:ind w:left="161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spacing w:line="240" w:lineRule="auto" w:before="11"/>
        <w:rPr>
          <w:rFonts w:ascii="宋体" w:hAnsi="宋体" w:cs="宋体" w:eastAsia="宋体" w:hint="default"/>
          <w:sz w:val="17"/>
          <w:szCs w:val="17"/>
        </w:rPr>
      </w:pPr>
    </w:p>
    <w:p>
      <w:pPr>
        <w:spacing w:before="0"/>
        <w:ind w:left="1133" w:right="1033" w:firstLine="0"/>
        <w:jc w:val="left"/>
        <w:rPr>
          <w:rFonts w:ascii="宋体" w:hAnsi="宋体" w:cs="宋体" w:eastAsia="宋体" w:hint="default"/>
          <w:sz w:val="21"/>
          <w:szCs w:val="21"/>
        </w:rPr>
      </w:pPr>
      <w:bookmarkStart w:name="（2）本期计提、收回或转回的坏账准备情况"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60" w:left="0" w:right="0"/>
        </w:sectPr>
      </w:pPr>
    </w:p>
    <w:p>
      <w:pPr>
        <w:pStyle w:val="BodyText"/>
        <w:spacing w:line="345" w:lineRule="auto"/>
        <w:ind w:left="1613" w:right="-18"/>
        <w:jc w:val="left"/>
      </w:pPr>
      <w:r>
        <w:rPr/>
        <w:t>本期计提坏账准备金额</w:t>
      </w:r>
      <w:r>
        <w:rPr>
          <w:rFonts w:ascii="Times New Roman" w:hAnsi="Times New Roman" w:cs="Times New Roman" w:eastAsia="Times New Roman" w:hint="default"/>
        </w:rPr>
        <w:t>-71,959.49 </w:t>
      </w:r>
      <w:r>
        <w:rPr/>
        <w:t>元；本期收回或转回坏账准备金额</w:t>
      </w:r>
      <w:r>
        <w:rPr>
          <w:spacing w:val="-60"/>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0"/>
        <w:ind w:left="5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9736" w:space="40"/>
            <w:col w:w="2134"/>
          </w:cols>
        </w:sectPr>
      </w:pP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224.899994pt;margin-top:-13.526367pt;width:.47997pt;height:.48pt;mso-position-horizontal-relative:page;mso-position-vertical-relative:paragraph;z-index:123160" type="#_x0000_t75" stroked="false">
            <v:imagedata r:id="rId614" o:title=""/>
          </v:shape>
        </w:pict>
      </w:r>
      <w:r>
        <w:rPr/>
        <w:pict>
          <v:shape style="position:absolute;margin-left:379.899994pt;margin-top:-13.526367pt;width:.47997pt;height:.48pt;mso-position-horizontal-relative:page;mso-position-vertical-relative:paragraph;z-index:123184" type="#_x0000_t75" stroked="false">
            <v:imagedata r:id="rId614" o:title=""/>
          </v:shape>
        </w:pict>
      </w:r>
      <w:bookmarkStart w:name="（3）本期实际核销的应收账款情况"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pict>
          <v:group style="position:absolute;margin-left:305.679993pt;margin-top:21.453705pt;width:.5pt;height:17.3pt;mso-position-horizontal-relative:page;mso-position-vertical-relative:paragraph;z-index:-1412848" coordorigin="6114,429" coordsize="10,346">
            <v:group style="position:absolute;left:6114;top:429;width:10;height:20" coordorigin="6114,429" coordsize="10,20">
              <v:shape style="position:absolute;left:6114;top:429;width:10;height:20" coordorigin="6114,429" coordsize="10,20" path="m6114,448l6123,448,6123,429,6114,429,6114,448xe" filled="true" fillcolor="#000000" stroked="false">
                <v:path arrowok="t"/>
                <v:fill type="solid"/>
              </v:shape>
            </v:group>
            <v:group style="position:absolute;left:6114;top:448;width:10;height:20" coordorigin="6114,448" coordsize="10,20">
              <v:shape style="position:absolute;left:6114;top:448;width:10;height:20" coordorigin="6114,448" coordsize="10,20" path="m6114,467l6123,467,6123,448,6114,448,6114,467xe" filled="true" fillcolor="#000000" stroked="false">
                <v:path arrowok="t"/>
                <v:fill type="solid"/>
              </v:shape>
            </v:group>
            <v:group style="position:absolute;left:6114;top:467;width:10;height:20" coordorigin="6114,467" coordsize="10,20">
              <v:shape style="position:absolute;left:6114;top:467;width:10;height:20" coordorigin="6114,467" coordsize="10,20" path="m6114,487l6123,487,6123,467,6114,467,6114,487xe" filled="true" fillcolor="#000000" stroked="false">
                <v:path arrowok="t"/>
                <v:fill type="solid"/>
              </v:shape>
            </v:group>
            <v:group style="position:absolute;left:6114;top:487;width:10;height:20" coordorigin="6114,487" coordsize="10,20">
              <v:shape style="position:absolute;left:6114;top:487;width:10;height:20" coordorigin="6114,487" coordsize="10,20" path="m6114,506l6123,506,6123,487,6114,487,6114,506xe" filled="true" fillcolor="#000000" stroked="false">
                <v:path arrowok="t"/>
                <v:fill type="solid"/>
              </v:shape>
            </v:group>
            <v:group style="position:absolute;left:6114;top:506;width:10;height:20" coordorigin="6114,506" coordsize="10,20">
              <v:shape style="position:absolute;left:6114;top:506;width:10;height:20" coordorigin="6114,506" coordsize="10,20" path="m6114,525l6123,525,6123,506,6114,506,6114,525xe" filled="true" fillcolor="#000000" stroked="false">
                <v:path arrowok="t"/>
                <v:fill type="solid"/>
              </v:shape>
            </v:group>
            <v:group style="position:absolute;left:6114;top:525;width:10;height:20" coordorigin="6114,525" coordsize="10,20">
              <v:shape style="position:absolute;left:6114;top:525;width:10;height:20" coordorigin="6114,525" coordsize="10,20" path="m6114,544l6123,544,6123,525,6114,525,6114,544xe" filled="true" fillcolor="#000000" stroked="false">
                <v:path arrowok="t"/>
                <v:fill type="solid"/>
              </v:shape>
            </v:group>
            <v:group style="position:absolute;left:6114;top:544;width:10;height:20" coordorigin="6114,544" coordsize="10,20">
              <v:shape style="position:absolute;left:6114;top:544;width:10;height:20" coordorigin="6114,544" coordsize="10,20" path="m6114,563l6123,563,6123,544,6114,544,6114,563xe" filled="true" fillcolor="#000000" stroked="false">
                <v:path arrowok="t"/>
                <v:fill type="solid"/>
              </v:shape>
            </v:group>
            <v:group style="position:absolute;left:6114;top:563;width:10;height:20" coordorigin="6114,563" coordsize="10,20">
              <v:shape style="position:absolute;left:6114;top:563;width:10;height:20" coordorigin="6114,563" coordsize="10,20" path="m6114,583l6123,583,6123,563,6114,563,6114,583xe" filled="true" fillcolor="#000000" stroked="false">
                <v:path arrowok="t"/>
                <v:fill type="solid"/>
              </v:shape>
            </v:group>
            <v:group style="position:absolute;left:6114;top:583;width:10;height:20" coordorigin="6114,583" coordsize="10,20">
              <v:shape style="position:absolute;left:6114;top:583;width:10;height:20" coordorigin="6114,583" coordsize="10,20" path="m6114,602l6123,602,6123,583,6114,583,6114,602xe" filled="true" fillcolor="#000000" stroked="false">
                <v:path arrowok="t"/>
                <v:fill type="solid"/>
              </v:shape>
            </v:group>
            <v:group style="position:absolute;left:6114;top:602;width:10;height:20" coordorigin="6114,602" coordsize="10,20">
              <v:shape style="position:absolute;left:6114;top:602;width:10;height:20" coordorigin="6114,602" coordsize="10,20" path="m6114,621l6123,621,6123,602,6114,602,6114,621xe" filled="true" fillcolor="#000000" stroked="false">
                <v:path arrowok="t"/>
                <v:fill type="solid"/>
              </v:shape>
            </v:group>
            <v:group style="position:absolute;left:6114;top:621;width:10;height:20" coordorigin="6114,621" coordsize="10,20">
              <v:shape style="position:absolute;left:6114;top:621;width:10;height:20" coordorigin="6114,621" coordsize="10,20" path="m6114,640l6123,640,6123,621,6114,621,6114,640xe" filled="true" fillcolor="#000000" stroked="false">
                <v:path arrowok="t"/>
                <v:fill type="solid"/>
              </v:shape>
            </v:group>
            <v:group style="position:absolute;left:6114;top:640;width:10;height:20" coordorigin="6114,640" coordsize="10,20">
              <v:shape style="position:absolute;left:6114;top:640;width:10;height:20" coordorigin="6114,640" coordsize="10,20" path="m6114,659l6123,659,6123,640,6114,640,6114,659xe" filled="true" fillcolor="#000000" stroked="false">
                <v:path arrowok="t"/>
                <v:fill type="solid"/>
              </v:shape>
            </v:group>
            <v:group style="position:absolute;left:6114;top:659;width:10;height:20" coordorigin="6114,659" coordsize="10,20">
              <v:shape style="position:absolute;left:6114;top:659;width:10;height:20" coordorigin="6114,659" coordsize="10,20" path="m6114,679l6123,679,6123,659,6114,659,6114,679xe" filled="true" fillcolor="#000000" stroked="false">
                <v:path arrowok="t"/>
                <v:fill type="solid"/>
              </v:shape>
            </v:group>
            <v:group style="position:absolute;left:6114;top:679;width:10;height:20" coordorigin="6114,679" coordsize="10,20">
              <v:shape style="position:absolute;left:6114;top:679;width:10;height:20" coordorigin="6114,679" coordsize="10,20" path="m6114,698l6123,698,6123,679,6114,679,6114,698xe" filled="true" fillcolor="#000000" stroked="false">
                <v:path arrowok="t"/>
                <v:fill type="solid"/>
              </v:shape>
            </v:group>
            <v:group style="position:absolute;left:6114;top:698;width:10;height:20" coordorigin="6114,698" coordsize="10,20">
              <v:shape style="position:absolute;left:6114;top:698;width:10;height:20" coordorigin="6114,698" coordsize="10,20" path="m6114,717l6123,717,6123,698,6114,698,6114,717xe" filled="true" fillcolor="#000000" stroked="false">
                <v:path arrowok="t"/>
                <v:fill type="solid"/>
              </v:shape>
            </v:group>
            <v:group style="position:absolute;left:6114;top:717;width:10;height:20" coordorigin="6114,717" coordsize="10,20">
              <v:shape style="position:absolute;left:6114;top:717;width:10;height:20" coordorigin="6114,717" coordsize="10,20" path="m6114,736l6123,736,6123,717,6114,717,6114,736xe" filled="true" fillcolor="#000000" stroked="false">
                <v:path arrowok="t"/>
                <v:fill type="solid"/>
              </v:shape>
            </v:group>
            <v:group style="position:absolute;left:6114;top:736;width:10;height:20" coordorigin="6114,736" coordsize="10,20">
              <v:shape style="position:absolute;left:6114;top:736;width:10;height:20" coordorigin="6114,736" coordsize="10,20" path="m6114,755l6123,755,6123,736,6114,736,6114,755xe" filled="true" fillcolor="#000000" stroked="false">
                <v:path arrowok="t"/>
                <v:fill type="solid"/>
              </v:shape>
            </v:group>
            <v:group style="position:absolute;left:6114;top:755;width:10;height:20" coordorigin="6114,755" coordsize="10,20">
              <v:shape style="position:absolute;left:6114;top:755;width:10;height:20" coordorigin="6114,755" coordsize="10,20" path="m6114,775l6123,775,6123,755,6114,755,6114,775xe" filled="true" fillcolor="#000000" stroked="false">
                <v:path arrowok="t"/>
                <v:fill type="solid"/>
              </v:shape>
            </v:group>
            <w10:wrap type="none"/>
          </v:group>
        </w:pict>
      </w:r>
      <w:r>
        <w:rPr>
          <w:rFonts w:ascii="宋体" w:hAnsi="宋体" w:cs="宋体" w:eastAsia="宋体" w:hint="default"/>
          <w:sz w:val="21"/>
          <w:szCs w:val="21"/>
        </w:rPr>
        <w:t>单位： 元</w:t>
      </w:r>
    </w:p>
    <w:p>
      <w:pPr>
        <w:spacing w:line="240" w:lineRule="auto" w:before="7"/>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0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5" w:right="0"/>
              <w:jc w:val="center"/>
              <w:rPr>
                <w:rFonts w:ascii="宋体" w:hAnsi="宋体" w:cs="宋体" w:eastAsia="宋体" w:hint="default"/>
                <w:sz w:val="21"/>
                <w:szCs w:val="21"/>
              </w:rPr>
            </w:pPr>
            <w:r>
              <w:rPr>
                <w:rFonts w:ascii="宋体" w:hAnsi="宋体" w:cs="宋体" w:eastAsia="宋体" w:hint="default"/>
                <w:sz w:val="21"/>
                <w:szCs w:val="21"/>
              </w:rPr>
              <w:t>核销金额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200"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493" name="image561.png" descr=""/>
                  <wp:cNvGraphicFramePr>
                    <a:graphicFrameLocks noChangeAspect="1"/>
                  </wp:cNvGraphicFramePr>
                  <a:graphic>
                    <a:graphicData uri="http://schemas.openxmlformats.org/drawingml/2006/picture">
                      <pic:pic>
                        <pic:nvPicPr>
                          <pic:cNvPr id="3494" name="image561.png"/>
                          <pic:cNvPicPr/>
                        </pic:nvPicPr>
                        <pic:blipFill>
                          <a:blip r:embed="rId615"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type w:val="continuous"/>
          <w:pgSz w:w="11910" w:h="16840"/>
          <w:pgMar w:top="1060" w:bottom="1160" w:left="0" w:right="0"/>
        </w:sectPr>
      </w:pPr>
    </w:p>
    <w:p>
      <w:pPr>
        <w:spacing w:line="240" w:lineRule="auto" w:before="9"/>
        <w:rPr>
          <w:rFonts w:ascii="宋体" w:hAnsi="宋体" w:cs="宋体" w:eastAsia="宋体" w:hint="default"/>
          <w:sz w:val="2"/>
          <w:szCs w:val="2"/>
        </w:rPr>
      </w:pPr>
    </w:p>
    <w:tbl>
      <w:tblPr>
        <w:tblW w:w="0" w:type="auto"/>
        <w:jc w:val="left"/>
        <w:tblInd w:w="1134" w:type="dxa"/>
        <w:tblLayout w:type="fixed"/>
        <w:tblCellMar>
          <w:top w:w="0" w:type="dxa"/>
          <w:left w:w="0" w:type="dxa"/>
          <w:bottom w:w="0" w:type="dxa"/>
          <w:right w:w="0" w:type="dxa"/>
        </w:tblCellMar>
        <w:tblLook w:val="01E0"/>
      </w:tblPr>
      <w:tblGrid>
        <w:gridCol w:w="5178"/>
        <w:gridCol w:w="4391"/>
      </w:tblGrid>
      <w:tr>
        <w:trPr>
          <w:trHeight w:val="734" w:hRule="exact"/>
        </w:trPr>
        <w:tc>
          <w:tcPr>
            <w:tcW w:w="517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49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495" name="image561.png" descr=""/>
                  <wp:cNvGraphicFramePr>
                    <a:graphicFrameLocks noChangeAspect="1"/>
                  </wp:cNvGraphicFramePr>
                  <a:graphic>
                    <a:graphicData uri="http://schemas.openxmlformats.org/drawingml/2006/picture">
                      <pic:pic>
                        <pic:nvPicPr>
                          <pic:cNvPr id="3496" name="image561.png"/>
                          <pic:cNvPicPr/>
                        </pic:nvPicPr>
                        <pic:blipFill>
                          <a:blip r:embed="rId615"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439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6,734,074.00</w:t>
            </w:r>
          </w:p>
        </w:tc>
      </w:tr>
    </w:tbl>
    <w:p>
      <w:pPr>
        <w:spacing w:line="240" w:lineRule="auto" w:before="3"/>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877" w:footer="979" w:top="1060" w:bottom="1160" w:left="0" w:right="0"/>
        </w:sectPr>
      </w:pPr>
    </w:p>
    <w:p>
      <w:pPr>
        <w:pStyle w:val="BodyText"/>
        <w:spacing w:line="240" w:lineRule="auto"/>
        <w:ind w:left="1614" w:right="0"/>
        <w:jc w:val="left"/>
      </w:pPr>
      <w:r>
        <w:rPr/>
        <w:pict>
          <v:group style="position:absolute;margin-left:55.200001pt;margin-top:-41.264404pt;width:485pt;height:.1pt;mso-position-horizontal-relative:page;mso-position-vertical-relative:paragraph;z-index:-1412800" coordorigin="1104,-825" coordsize="9700,2">
            <v:shape style="position:absolute;left:1104;top:-825;width:9700;height:2" coordorigin="1104,-825" coordsize="9700,0" path="m1104,-825l10804,-825e" filled="false" stroked="true" strokeweight=".72pt" strokecolor="#000000">
              <v:path arrowok="t"/>
            </v:shape>
            <w10:wrap type="none"/>
          </v:group>
        </w:pict>
      </w:r>
      <w:r>
        <w:rPr/>
        <w:pict>
          <v:group style="position:absolute;margin-left:305.679993pt;margin-top:-23.444431pt;width:.5pt;height:17.3pt;mso-position-horizontal-relative:page;mso-position-vertical-relative:paragraph;z-index:-1412776" coordorigin="6114,-469" coordsize="10,346">
            <v:group style="position:absolute;left:6114;top:-469;width:10;height:20" coordorigin="6114,-469" coordsize="10,20">
              <v:shape style="position:absolute;left:6114;top:-469;width:10;height:20" coordorigin="6114,-469" coordsize="10,20" path="m6114,-450l6123,-450,6123,-469,6114,-469,6114,-450xe" filled="true" fillcolor="#000000" stroked="false">
                <v:path arrowok="t"/>
                <v:fill type="solid"/>
              </v:shape>
            </v:group>
            <v:group style="position:absolute;left:6114;top:-450;width:10;height:20" coordorigin="6114,-450" coordsize="10,20">
              <v:shape style="position:absolute;left:6114;top:-450;width:10;height:20" coordorigin="6114,-450" coordsize="10,20" path="m6114,-430l6123,-430,6123,-450,6114,-450,6114,-430xe" filled="true" fillcolor="#000000" stroked="false">
                <v:path arrowok="t"/>
                <v:fill type="solid"/>
              </v:shape>
            </v:group>
            <v:group style="position:absolute;left:6114;top:-430;width:10;height:20" coordorigin="6114,-430" coordsize="10,20">
              <v:shape style="position:absolute;left:6114;top:-430;width:10;height:20" coordorigin="6114,-430" coordsize="10,20" path="m6114,-411l6123,-411,6123,-430,6114,-430,6114,-411xe" filled="true" fillcolor="#000000" stroked="false">
                <v:path arrowok="t"/>
                <v:fill type="solid"/>
              </v:shape>
            </v:group>
            <v:group style="position:absolute;left:6114;top:-411;width:10;height:20" coordorigin="6114,-411" coordsize="10,20">
              <v:shape style="position:absolute;left:6114;top:-411;width:10;height:20" coordorigin="6114,-411" coordsize="10,20" path="m6114,-392l6123,-392,6123,-411,6114,-411,6114,-392xe" filled="true" fillcolor="#000000" stroked="false">
                <v:path arrowok="t"/>
                <v:fill type="solid"/>
              </v:shape>
            </v:group>
            <v:group style="position:absolute;left:6114;top:-392;width:10;height:20" coordorigin="6114,-392" coordsize="10,20">
              <v:shape style="position:absolute;left:6114;top:-392;width:10;height:20" coordorigin="6114,-392" coordsize="10,20" path="m6114,-373l6123,-373,6123,-392,6114,-392,6114,-373xe" filled="true" fillcolor="#000000" stroked="false">
                <v:path arrowok="t"/>
                <v:fill type="solid"/>
              </v:shape>
            </v:group>
            <v:group style="position:absolute;left:6114;top:-373;width:10;height:20" coordorigin="6114,-373" coordsize="10,20">
              <v:shape style="position:absolute;left:6114;top:-373;width:10;height:20" coordorigin="6114,-373" coordsize="10,20" path="m6114,-354l6123,-354,6123,-373,6114,-373,6114,-354xe" filled="true" fillcolor="#000000" stroked="false">
                <v:path arrowok="t"/>
                <v:fill type="solid"/>
              </v:shape>
            </v:group>
            <v:group style="position:absolute;left:6114;top:-354;width:10;height:20" coordorigin="6114,-354" coordsize="10,20">
              <v:shape style="position:absolute;left:6114;top:-354;width:10;height:20" coordorigin="6114,-354" coordsize="10,20" path="m6114,-334l6123,-334,6123,-354,6114,-354,6114,-334xe" filled="true" fillcolor="#000000" stroked="false">
                <v:path arrowok="t"/>
                <v:fill type="solid"/>
              </v:shape>
            </v:group>
            <v:group style="position:absolute;left:6114;top:-334;width:10;height:20" coordorigin="6114,-334" coordsize="10,20">
              <v:shape style="position:absolute;left:6114;top:-334;width:10;height:20" coordorigin="6114,-334" coordsize="10,20" path="m6114,-315l6123,-315,6123,-334,6114,-334,6114,-315xe" filled="true" fillcolor="#000000" stroked="false">
                <v:path arrowok="t"/>
                <v:fill type="solid"/>
              </v:shape>
            </v:group>
            <v:group style="position:absolute;left:6114;top:-315;width:10;height:20" coordorigin="6114,-315" coordsize="10,20">
              <v:shape style="position:absolute;left:6114;top:-315;width:10;height:20" coordorigin="6114,-315" coordsize="10,20" path="m6114,-296l6123,-296,6123,-315,6114,-315,6114,-296xe" filled="true" fillcolor="#000000" stroked="false">
                <v:path arrowok="t"/>
                <v:fill type="solid"/>
              </v:shape>
            </v:group>
            <v:group style="position:absolute;left:6114;top:-296;width:10;height:20" coordorigin="6114,-296" coordsize="10,20">
              <v:shape style="position:absolute;left:6114;top:-296;width:10;height:20" coordorigin="6114,-296" coordsize="10,20" path="m6114,-277l6123,-277,6123,-296,6114,-296,6114,-277xe" filled="true" fillcolor="#000000" stroked="false">
                <v:path arrowok="t"/>
                <v:fill type="solid"/>
              </v:shape>
            </v:group>
            <v:group style="position:absolute;left:6114;top:-277;width:10;height:20" coordorigin="6114,-277" coordsize="10,20">
              <v:shape style="position:absolute;left:6114;top:-277;width:10;height:20" coordorigin="6114,-277" coordsize="10,20" path="m6114,-258l6123,-258,6123,-277,6114,-277,6114,-258xe" filled="true" fillcolor="#000000" stroked="false">
                <v:path arrowok="t"/>
                <v:fill type="solid"/>
              </v:shape>
            </v:group>
            <v:group style="position:absolute;left:6114;top:-258;width:10;height:20" coordorigin="6114,-258" coordsize="10,20">
              <v:shape style="position:absolute;left:6114;top:-258;width:10;height:20" coordorigin="6114,-258" coordsize="10,20" path="m6114,-238l6123,-238,6123,-258,6114,-258,6114,-238xe" filled="true" fillcolor="#000000" stroked="false">
                <v:path arrowok="t"/>
                <v:fill type="solid"/>
              </v:shape>
            </v:group>
            <v:group style="position:absolute;left:6114;top:-238;width:10;height:20" coordorigin="6114,-238" coordsize="10,20">
              <v:shape style="position:absolute;left:6114;top:-238;width:10;height:20" coordorigin="6114,-238" coordsize="10,20" path="m6114,-219l6123,-219,6123,-238,6114,-238,6114,-219xe" filled="true" fillcolor="#000000" stroked="false">
                <v:path arrowok="t"/>
                <v:fill type="solid"/>
              </v:shape>
            </v:group>
            <v:group style="position:absolute;left:6114;top:-219;width:10;height:20" coordorigin="6114,-219" coordsize="10,20">
              <v:shape style="position:absolute;left:6114;top:-219;width:10;height:20" coordorigin="6114,-219" coordsize="10,20" path="m6114,-200l6123,-200,6123,-219,6114,-219,6114,-200xe" filled="true" fillcolor="#000000" stroked="false">
                <v:path arrowok="t"/>
                <v:fill type="solid"/>
              </v:shape>
            </v:group>
            <v:group style="position:absolute;left:6114;top:-200;width:10;height:20" coordorigin="6114,-200" coordsize="10,20">
              <v:shape style="position:absolute;left:6114;top:-200;width:10;height:20" coordorigin="6114,-200" coordsize="10,20" path="m6114,-181l6123,-181,6123,-200,6114,-200,6114,-181xe" filled="true" fillcolor="#000000" stroked="false">
                <v:path arrowok="t"/>
                <v:fill type="solid"/>
              </v:shape>
            </v:group>
            <v:group style="position:absolute;left:6114;top:-181;width:10;height:20" coordorigin="6114,-181" coordsize="10,20">
              <v:shape style="position:absolute;left:6114;top:-181;width:10;height:20" coordorigin="6114,-181" coordsize="10,20" path="m6114,-162l6123,-162,6123,-181,6114,-181,6114,-162xe" filled="true" fillcolor="#000000" stroked="false">
                <v:path arrowok="t"/>
                <v:fill type="solid"/>
              </v:shape>
            </v:group>
            <v:group style="position:absolute;left:6114;top:-162;width:10;height:20" coordorigin="6114,-162" coordsize="10,20">
              <v:shape style="position:absolute;left:6114;top:-162;width:10;height:20" coordorigin="6114,-162" coordsize="10,20" path="m6114,-142l6123,-142,6123,-162,6114,-162,6114,-142xe" filled="true" fillcolor="#000000" stroked="false">
                <v:path arrowok="t"/>
                <v:fill type="solid"/>
              </v:shape>
            </v:group>
            <v:group style="position:absolute;left:6114;top:-142;width:10;height:20" coordorigin="6114,-142" coordsize="10,20">
              <v:shape style="position:absolute;left:6114;top:-142;width:10;height:20" coordorigin="6114,-142" coordsize="10,20" path="m6114,-123l6123,-123,6123,-142,6114,-142,6114,-123xe" filled="true" fillcolor="#000000" stroked="false">
                <v:path arrowok="t"/>
                <v:fill type="solid"/>
              </v:shape>
            </v:group>
            <w10:wrap type="none"/>
          </v:group>
        </w:pict>
      </w:r>
      <w:r>
        <w:rPr/>
        <w:t>其中重要的应收账款核销情况：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1613" w:right="0" w:firstLine="0"/>
        <w:jc w:val="left"/>
        <w:rPr>
          <w:rFonts w:ascii="宋体" w:hAnsi="宋体" w:cs="宋体" w:eastAsia="宋体" w:hint="default"/>
          <w:sz w:val="21"/>
          <w:szCs w:val="21"/>
        </w:rPr>
      </w:pPr>
      <w:r>
        <w:rPr/>
        <w:pict>
          <v:shape style="position:absolute;margin-left:140.660004pt;margin-top:61.27367pt;width:.480015pt;height:.66pt;mso-position-horizontal-relative:page;mso-position-vertical-relative:paragraph;z-index:123304" type="#_x0000_t75" stroked="false">
            <v:imagedata r:id="rId615" o:title=""/>
          </v:shape>
        </w:pict>
      </w:r>
      <w:r>
        <w:rPr/>
        <w:pict>
          <v:shape style="position:absolute;margin-left:218.240005pt;margin-top:61.27367pt;width:.480015pt;height:.66pt;mso-position-horizontal-relative:page;mso-position-vertical-relative:paragraph;z-index:123328" type="#_x0000_t75" stroked="false">
            <v:imagedata r:id="rId615" o:title=""/>
          </v:shape>
        </w:pict>
      </w:r>
      <w:r>
        <w:rPr/>
        <w:pict>
          <v:shape style="position:absolute;margin-left:295.839996pt;margin-top:61.27367pt;width:.480031pt;height:.66pt;mso-position-horizontal-relative:page;mso-position-vertical-relative:paragraph;z-index:123352" type="#_x0000_t75" stroked="false">
            <v:imagedata r:id="rId615" o:title=""/>
          </v:shape>
        </w:pict>
      </w:r>
      <w:r>
        <w:rPr/>
        <w:pict>
          <v:shape style="position:absolute;margin-left:373.47998pt;margin-top:61.27367pt;width:.48pt;height:.66pt;mso-position-horizontal-relative:page;mso-position-vertical-relative:paragraph;z-index:123376" type="#_x0000_t75" stroked="false">
            <v:imagedata r:id="rId615" o:title=""/>
          </v:shape>
        </w:pict>
      </w:r>
      <w:r>
        <w:rPr/>
        <w:pict>
          <v:shape style="position:absolute;margin-left:454.199982pt;margin-top:61.27367pt;width:.48pt;height:.66pt;mso-position-horizontal-relative:page;mso-position-vertical-relative:paragraph;z-index:123400" type="#_x0000_t75" stroked="false">
            <v:imagedata r:id="rId615" o:title=""/>
          </v:shape>
        </w:pict>
      </w: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0" w:right="0"/>
          <w:cols w:num="2" w:equalWidth="0">
            <w:col w:w="6124" w:space="2091"/>
            <w:col w:w="3695"/>
          </w:cols>
        </w:sectPr>
      </w:pP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382" w:right="71" w:hanging="315"/>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r>
        <w:trPr>
          <w:trHeight w:val="1026"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9"/>
              <w:jc w:val="both"/>
              <w:rPr>
                <w:rFonts w:ascii="宋体" w:hAnsi="宋体" w:cs="宋体" w:eastAsia="宋体" w:hint="default"/>
                <w:sz w:val="21"/>
                <w:szCs w:val="21"/>
              </w:rPr>
            </w:pPr>
            <w:r>
              <w:rPr>
                <w:rFonts w:ascii="宋体" w:hAnsi="宋体" w:cs="宋体" w:eastAsia="宋体" w:hint="default"/>
                <w:sz w:val="21"/>
                <w:szCs w:val="21"/>
              </w:rPr>
              <w:t>湖南长沙南控电 力自动化设备有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16" w:right="0"/>
              <w:jc w:val="left"/>
              <w:rPr>
                <w:rFonts w:ascii="Times New Roman" w:hAnsi="Times New Roman" w:cs="Times New Roman" w:eastAsia="Times New Roman" w:hint="default"/>
                <w:sz w:val="21"/>
                <w:szCs w:val="21"/>
              </w:rPr>
            </w:pPr>
            <w:r>
              <w:rPr>
                <w:rFonts w:ascii="Times New Roman"/>
                <w:sz w:val="21"/>
              </w:rPr>
              <w:t>6,734,074.00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both"/>
              <w:rPr>
                <w:rFonts w:ascii="宋体" w:hAnsi="宋体" w:cs="宋体" w:eastAsia="宋体" w:hint="default"/>
                <w:sz w:val="21"/>
                <w:szCs w:val="21"/>
              </w:rPr>
            </w:pPr>
            <w:r>
              <w:rPr>
                <w:rFonts w:ascii="宋体" w:hAnsi="宋体" w:cs="宋体" w:eastAsia="宋体" w:hint="default"/>
                <w:sz w:val="21"/>
                <w:szCs w:val="21"/>
              </w:rPr>
              <w:t>法院裁定对方暂 无可供执行的财 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6" w:right="0"/>
              <w:jc w:val="left"/>
              <w:rPr>
                <w:rFonts w:ascii="Times New Roman" w:hAnsi="Times New Roman" w:cs="Times New Roman" w:eastAsia="Times New Roman" w:hint="default"/>
                <w:sz w:val="21"/>
                <w:szCs w:val="21"/>
              </w:rPr>
            </w:pPr>
            <w:r>
              <w:rPr>
                <w:rFonts w:ascii="Times New Roman"/>
                <w:sz w:val="21"/>
              </w:rPr>
              <w:t>6,734,074.00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40.660004pt;margin-top:-5.204425pt;width:.479946pt;height:.42pt;mso-position-horizontal-relative:page;mso-position-vertical-relative:paragraph;z-index:123424" type="#_x0000_t75" stroked="false">
            <v:imagedata r:id="rId616" o:title=""/>
          </v:shape>
        </w:pict>
      </w:r>
      <w:r>
        <w:rPr/>
        <w:pict>
          <v:shape style="position:absolute;margin-left:218.240005pt;margin-top:-5.204425pt;width:.479946pt;height:.42pt;mso-position-horizontal-relative:page;mso-position-vertical-relative:paragraph;z-index:123448" type="#_x0000_t75" stroked="false">
            <v:imagedata r:id="rId616" o:title=""/>
          </v:shape>
        </w:pict>
      </w:r>
      <w:r>
        <w:rPr/>
        <w:pict>
          <v:shape style="position:absolute;margin-left:295.839996pt;margin-top:-5.204425pt;width:.479961pt;height:.42pt;mso-position-horizontal-relative:page;mso-position-vertical-relative:paragraph;z-index:123472" type="#_x0000_t75" stroked="false">
            <v:imagedata r:id="rId616" o:title=""/>
          </v:shape>
        </w:pict>
      </w:r>
      <w:r>
        <w:rPr/>
        <w:pict>
          <v:shape style="position:absolute;margin-left:373.47998pt;margin-top:-5.204425pt;width:.47993pt;height:.42pt;mso-position-horizontal-relative:page;mso-position-vertical-relative:paragraph;z-index:123496" type="#_x0000_t75" stroked="false">
            <v:imagedata r:id="rId616" o:title=""/>
          </v:shape>
        </w:pict>
      </w:r>
      <w:r>
        <w:rPr/>
        <w:pict>
          <v:shape style="position:absolute;margin-left:454.199982pt;margin-top:-5.204425pt;width:.47993pt;height:.42pt;mso-position-horizontal-relative:page;mso-position-vertical-relative:paragraph;z-index:123520" type="#_x0000_t75" stroked="false">
            <v:imagedata r:id="rId616" o:title=""/>
          </v:shape>
        </w:pict>
      </w:r>
      <w:r>
        <w:rPr/>
        <w:t>应收账款核销说明：</w:t>
      </w:r>
    </w:p>
    <w:p>
      <w:pPr>
        <w:spacing w:line="240" w:lineRule="auto" w:before="4"/>
        <w:rPr>
          <w:rFonts w:ascii="宋体" w:hAnsi="宋体" w:cs="宋体" w:eastAsia="宋体" w:hint="default"/>
          <w:sz w:val="23"/>
          <w:szCs w:val="23"/>
        </w:rPr>
      </w:pPr>
    </w:p>
    <w:p>
      <w:pPr>
        <w:spacing w:before="35"/>
        <w:ind w:left="1133" w:right="1033" w:firstLine="0"/>
        <w:jc w:val="left"/>
        <w:rPr>
          <w:rFonts w:ascii="宋体" w:hAnsi="宋体" w:cs="宋体" w:eastAsia="宋体" w:hint="default"/>
          <w:sz w:val="21"/>
          <w:szCs w:val="21"/>
        </w:rPr>
      </w:pPr>
      <w:bookmarkStart w:name="（4）按欠款方归集的期末余额前五名的应收账款情况"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31"/>
          <w:szCs w:val="31"/>
        </w:rPr>
      </w:pPr>
    </w:p>
    <w:p>
      <w:pPr>
        <w:pStyle w:val="BodyText"/>
        <w:spacing w:line="319" w:lineRule="auto" w:before="0"/>
        <w:ind w:right="1073" w:firstLine="480"/>
        <w:jc w:val="left"/>
      </w:pPr>
      <w:r>
        <w:rPr/>
        <w:t>本公司本年按欠款方归集的年末余额前五名应收账款汇总金额</w:t>
      </w:r>
      <w:r>
        <w:rPr>
          <w:spacing w:val="-58"/>
        </w:rPr>
        <w:t> </w:t>
      </w:r>
      <w:r>
        <w:rPr>
          <w:rFonts w:ascii="Times New Roman" w:hAnsi="Times New Roman" w:cs="Times New Roman" w:eastAsia="Times New Roman" w:hint="default"/>
        </w:rPr>
        <w:t>14,872,864.84</w:t>
      </w:r>
      <w:r>
        <w:rPr>
          <w:rFonts w:ascii="Times New Roman" w:hAnsi="Times New Roman" w:cs="Times New Roman" w:eastAsia="Times New Roman" w:hint="default"/>
          <w:spacing w:val="1"/>
        </w:rPr>
        <w:t> </w:t>
      </w:r>
      <w:r>
        <w:rPr>
          <w:spacing w:val="-5"/>
        </w:rPr>
        <w:t>元，占应收</w:t>
      </w:r>
      <w:r>
        <w:rPr/>
        <w:t> 账款年末余额合计数的比例</w:t>
      </w:r>
      <w:r>
        <w:rPr>
          <w:spacing w:val="-60"/>
        </w:rPr>
        <w:t> </w:t>
      </w:r>
      <w:r>
        <w:rPr>
          <w:rFonts w:ascii="Times New Roman" w:hAnsi="Times New Roman" w:cs="Times New Roman" w:eastAsia="Times New Roman" w:hint="default"/>
        </w:rPr>
        <w:t>12.47%</w:t>
      </w:r>
      <w:r>
        <w:rPr/>
        <w:t>，相应计提的坏账准备年末余额汇总金额</w:t>
      </w:r>
      <w:r>
        <w:rPr>
          <w:spacing w:val="-60"/>
        </w:rPr>
        <w:t> </w:t>
      </w:r>
      <w:r>
        <w:rPr>
          <w:rFonts w:ascii="Times New Roman" w:hAnsi="Times New Roman" w:cs="Times New Roman" w:eastAsia="Times New Roman" w:hint="default"/>
        </w:rPr>
        <w:t>755,983.24 </w:t>
      </w:r>
      <w:r>
        <w:rPr/>
        <w:t>元。</w:t>
      </w:r>
    </w:p>
    <w:p>
      <w:pPr>
        <w:spacing w:line="240" w:lineRule="auto" w:before="11"/>
        <w:rPr>
          <w:rFonts w:ascii="宋体" w:hAnsi="宋体" w:cs="宋体" w:eastAsia="宋体" w:hint="default"/>
          <w:sz w:val="17"/>
          <w:szCs w:val="17"/>
        </w:rPr>
      </w:pPr>
    </w:p>
    <w:p>
      <w:pPr>
        <w:spacing w:before="0"/>
        <w:ind w:left="1133" w:right="1033" w:firstLine="0"/>
        <w:jc w:val="left"/>
        <w:rPr>
          <w:rFonts w:ascii="宋体" w:hAnsi="宋体" w:cs="宋体" w:eastAsia="宋体" w:hint="default"/>
          <w:sz w:val="21"/>
          <w:szCs w:val="21"/>
        </w:rPr>
      </w:pPr>
      <w:bookmarkStart w:name="2、其他应收款" w:id="385"/>
      <w:bookmarkEnd w:id="3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其他应收款分类披露"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0" w:right="1129" w:firstLine="0"/>
        <w:jc w:val="right"/>
        <w:rPr>
          <w:rFonts w:ascii="宋体" w:hAnsi="宋体" w:cs="宋体" w:eastAsia="宋体" w:hint="default"/>
          <w:sz w:val="21"/>
          <w:szCs w:val="21"/>
        </w:rPr>
      </w:pPr>
      <w:r>
        <w:rPr/>
        <w:pict>
          <v:shape style="position:absolute;margin-left:330.160004pt;margin-top:37.943695pt;width:.480031pt;height:.42pt;mso-position-horizontal-relative:page;mso-position-vertical-relative:paragraph;z-index:123544" type="#_x0000_t75" stroked="false">
            <v:imagedata r:id="rId617" o:title=""/>
          </v:shape>
        </w:pict>
      </w:r>
      <w:r>
        <w:rPr/>
        <w:pict>
          <v:shape style="position:absolute;margin-left:214.460007pt;margin-top:58.043686pt;width:.480015pt;height:.42pt;mso-position-horizontal-relative:page;mso-position-vertical-relative:paragraph;z-index:123568" type="#_x0000_t75" stroked="false">
            <v:imagedata r:id="rId617" o:title=""/>
          </v:shape>
        </w:pict>
      </w:r>
      <w:r>
        <w:rPr/>
        <w:pict>
          <v:shape style="position:absolute;margin-left:400.959991pt;margin-top:58.043686pt;width:.480031pt;height:.42pt;mso-position-horizontal-relative:page;mso-position-vertical-relative:paragraph;z-index:123592" type="#_x0000_t75" stroked="false">
            <v:imagedata r:id="rId617" o:title=""/>
          </v:shape>
        </w:pict>
      </w:r>
      <w:r>
        <w:rPr/>
        <w:pict>
          <v:shape style="position:absolute;margin-left:290.679993pt;margin-top:58.043686pt;width:.480022pt;height:.9pt;mso-position-horizontal-relative:page;mso-position-vertical-relative:paragraph;z-index:123616" type="#_x0000_t75" stroked="false">
            <v:imagedata r:id="rId618" o:title=""/>
          </v:shape>
        </w:pict>
      </w:r>
      <w:r>
        <w:rPr/>
        <w:pict>
          <v:shape style="position:absolute;margin-left:330.160004pt;margin-top:58.043686pt;width:.480022pt;height:.9pt;mso-position-horizontal-relative:page;mso-position-vertical-relative:paragraph;z-index:123640" type="#_x0000_t75" stroked="false">
            <v:imagedata r:id="rId67" o:title=""/>
          </v:shape>
        </w:pict>
      </w:r>
      <w:r>
        <w:rPr/>
        <w:pict>
          <v:shape style="position:absolute;margin-left:176.360001pt;margin-top:93.503632pt;width:.479971pt;height:.66pt;mso-position-horizontal-relative:page;mso-position-vertical-relative:paragraph;z-index:123664" type="#_x0000_t75" stroked="false">
            <v:imagedata r:id="rId617" o:title=""/>
          </v:shape>
        </w:pict>
      </w:r>
      <w:r>
        <w:rPr/>
        <w:pict>
          <v:shape style="position:absolute;margin-left:214.460007pt;margin-top:93.503632pt;width:.479971pt;height:.66pt;mso-position-horizontal-relative:page;mso-position-vertical-relative:paragraph;z-index:123688" type="#_x0000_t75" stroked="false">
            <v:imagedata r:id="rId617" o:title=""/>
          </v:shape>
        </w:pict>
      </w:r>
      <w:r>
        <w:rPr/>
        <w:pict>
          <v:shape style="position:absolute;margin-left:290.679993pt;margin-top:93.503632pt;width:.479986pt;height:.66pt;mso-position-horizontal-relative:page;mso-position-vertical-relative:paragraph;z-index:123712" type="#_x0000_t75" stroked="false">
            <v:imagedata r:id="rId617" o:title=""/>
          </v:shape>
        </w:pict>
      </w:r>
      <w:r>
        <w:rPr/>
        <w:pict>
          <v:shape style="position:absolute;margin-left:330.160004pt;margin-top:93.503632pt;width:.479986pt;height:.66pt;mso-position-horizontal-relative:page;mso-position-vertical-relative:paragraph;z-index:123736" type="#_x0000_t75" stroked="false">
            <v:imagedata r:id="rId617" o:title=""/>
          </v:shape>
        </w:pict>
      </w:r>
      <w:r>
        <w:rPr/>
        <w:pict>
          <v:shape style="position:absolute;margin-left:400.959991pt;margin-top:93.503632pt;width:.479986pt;height:.66pt;mso-position-horizontal-relative:page;mso-position-vertical-relative:paragraph;z-index:123760" type="#_x0000_t75" stroked="false">
            <v:imagedata r:id="rId617" o:title=""/>
          </v:shape>
        </w:pict>
      </w:r>
      <w:r>
        <w:rPr/>
        <w:pict>
          <v:shape style="position:absolute;margin-left:441.600006pt;margin-top:93.503632pt;width:.479956pt;height:.66pt;mso-position-horizontal-relative:page;mso-position-vertical-relative:paragraph;z-index:123784" type="#_x0000_t75" stroked="false">
            <v:imagedata r:id="rId617" o:title=""/>
          </v:shape>
        </w:pict>
      </w: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33" w:type="dxa"/>
        <w:tblLayout w:type="fixed"/>
        <w:tblCellMar>
          <w:top w:w="0" w:type="dxa"/>
          <w:left w:w="0" w:type="dxa"/>
          <w:bottom w:w="0" w:type="dxa"/>
          <w:right w:w="0" w:type="dxa"/>
        </w:tblCellMar>
        <w:tblLook w:val="01E0"/>
      </w:tblPr>
      <w:tblGrid>
        <w:gridCol w:w="1609"/>
        <w:gridCol w:w="775"/>
        <w:gridCol w:w="762"/>
        <w:gridCol w:w="774"/>
        <w:gridCol w:w="751"/>
        <w:gridCol w:w="788"/>
        <w:gridCol w:w="666"/>
        <w:gridCol w:w="751"/>
        <w:gridCol w:w="813"/>
        <w:gridCol w:w="921"/>
        <w:gridCol w:w="929"/>
      </w:tblGrid>
      <w:tr>
        <w:trPr>
          <w:trHeight w:val="403" w:hRule="exact"/>
        </w:trPr>
        <w:tc>
          <w:tcPr>
            <w:tcW w:w="1609" w:type="dxa"/>
            <w:vMerge w:val="restart"/>
            <w:tcBorders>
              <w:top w:val="single" w:sz="4" w:space="0" w:color="000000"/>
              <w:left w:val="nil" w:sz="6" w:space="0" w:color="auto"/>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8"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80" w:type="dxa"/>
            <w:gridSpan w:val="5"/>
            <w:tcBorders>
              <w:top w:val="single" w:sz="4" w:space="0" w:color="000000"/>
              <w:left w:val="single" w:sz="4" w:space="0" w:color="000000"/>
              <w:bottom w:val="single" w:sz="8" w:space="0" w:color="000000"/>
              <w:right w:val="nil" w:sz="6" w:space="0" w:color="auto"/>
            </w:tcBorders>
            <w:shd w:val="clear" w:color="auto" w:fill="D2D2D2"/>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09" w:type="dxa"/>
            <w:vMerge/>
            <w:tcBorders>
              <w:left w:val="nil" w:sz="6" w:space="0" w:color="auto"/>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3497" name="image54.png" descr=""/>
                  <wp:cNvGraphicFramePr>
                    <a:graphicFrameLocks noChangeAspect="1"/>
                  </wp:cNvGraphicFramePr>
                  <a:graphic>
                    <a:graphicData uri="http://schemas.openxmlformats.org/drawingml/2006/picture">
                      <pic:pic>
                        <pic:nvPicPr>
                          <pic:cNvPr id="3498"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5"/>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94" cy="11239"/>
                  <wp:effectExtent l="0" t="0" r="0" b="0"/>
                  <wp:docPr id="3499" name="image564.png" descr=""/>
                  <wp:cNvGraphicFramePr>
                    <a:graphicFrameLocks noChangeAspect="1"/>
                  </wp:cNvGraphicFramePr>
                  <a:graphic>
                    <a:graphicData uri="http://schemas.openxmlformats.org/drawingml/2006/picture">
                      <pic:pic>
                        <pic:nvPicPr>
                          <pic:cNvPr id="3500" name="image564.png"/>
                          <pic:cNvPicPr/>
                        </pic:nvPicPr>
                        <pic:blipFill>
                          <a:blip r:embed="rId618" cstate="print"/>
                          <a:stretch>
                            <a:fillRect/>
                          </a:stretch>
                        </pic:blipFill>
                        <pic:spPr>
                          <a:xfrm>
                            <a:off x="0" y="0"/>
                            <a:ext cx="5994" cy="11239"/>
                          </a:xfrm>
                          <a:prstGeom prst="rect">
                            <a:avLst/>
                          </a:prstGeom>
                        </pic:spPr>
                      </pic:pic>
                    </a:graphicData>
                  </a:graphic>
                </wp:inline>
              </w:drawing>
            </w:r>
            <w:r>
              <w:rPr>
                <w:rFonts w:ascii="宋体" w:hAnsi="宋体" w:cs="宋体" w:eastAsia="宋体" w:hint="default"/>
                <w:sz w:val="2"/>
                <w:szCs w:val="2"/>
              </w:rPr>
            </w:r>
          </w:p>
        </w:tc>
      </w:tr>
      <w:tr>
        <w:trPr>
          <w:trHeight w:val="218" w:hRule="exact"/>
        </w:trPr>
        <w:tc>
          <w:tcPr>
            <w:tcW w:w="160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4" w:right="71"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34" w:type="dxa"/>
            <w:gridSpan w:val="2"/>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nil" w:sz="6" w:space="0" w:color="auto"/>
            </w:tcBorders>
            <w:shd w:val="clear" w:color="auto" w:fill="D2D2D2"/>
          </w:tcPr>
          <w:p>
            <w:pPr/>
          </w:p>
        </w:tc>
      </w:tr>
      <w:tr>
        <w:trPr>
          <w:trHeight w:val="156" w:hRule="exact"/>
        </w:trPr>
        <w:tc>
          <w:tcPr>
            <w:tcW w:w="1609" w:type="dxa"/>
            <w:vMerge/>
            <w:tcBorders>
              <w:left w:val="nil" w:sz="6" w:space="0" w:color="auto"/>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29"/>
                  <wp:effectExtent l="0" t="0" r="0" b="0"/>
                  <wp:docPr id="3501" name="image54.png" descr=""/>
                  <wp:cNvGraphicFramePr>
                    <a:graphicFrameLocks noChangeAspect="1"/>
                  </wp:cNvGraphicFramePr>
                  <a:graphic>
                    <a:graphicData uri="http://schemas.openxmlformats.org/drawingml/2006/picture">
                      <pic:pic>
                        <pic:nvPicPr>
                          <pic:cNvPr id="3502" name="image54.png"/>
                          <pic:cNvPicPr/>
                        </pic:nvPicPr>
                        <pic:blipFill>
                          <a:blip r:embed="rId67" cstate="print"/>
                          <a:stretch>
                            <a:fillRect/>
                          </a:stretch>
                        </pic:blipFill>
                        <pic:spPr>
                          <a:xfrm>
                            <a:off x="0" y="0"/>
                            <a:ext cx="6096" cy="11429"/>
                          </a:xfrm>
                          <a:prstGeom prst="rect">
                            <a:avLst/>
                          </a:prstGeom>
                        </pic:spPr>
                      </pic:pic>
                    </a:graphicData>
                  </a:graphic>
                </wp:inline>
              </w:drawing>
            </w:r>
            <w:r>
              <w:rPr>
                <w:rFonts w:ascii="宋体" w:hAnsi="宋体" w:cs="宋体" w:eastAsia="宋体" w:hint="default"/>
                <w:sz w:val="2"/>
                <w:szCs w:val="2"/>
              </w:rPr>
            </w: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59"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88" w:type="dxa"/>
            <w:vMerge/>
            <w:tcBorders>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vMerge w:val="restart"/>
            <w:tcBorders>
              <w:top w:val="nil" w:sz="6" w:space="0" w:color="auto"/>
              <w:left w:val="single" w:sz="9" w:space="0" w:color="D2D2D2"/>
              <w:right w:val="single" w:sz="12" w:space="0" w:color="D2D2D2"/>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6" w:hRule="exact"/>
        </w:trPr>
        <w:tc>
          <w:tcPr>
            <w:tcW w:w="1609" w:type="dxa"/>
            <w:vMerge w:val="restart"/>
            <w:tcBorders>
              <w:top w:val="nil" w:sz="6" w:space="0" w:color="auto"/>
              <w:left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1"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1" w:type="dxa"/>
            <w:vMerge w:val="restart"/>
            <w:tcBorders>
              <w:top w:val="nil" w:sz="6" w:space="0" w:color="auto"/>
              <w:left w:val="single" w:sz="9" w:space="0" w:color="D2D2D2"/>
              <w:right w:val="single" w:sz="22" w:space="0" w:color="D2D2D2"/>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计提比例</w:t>
            </w:r>
            <w:r>
              <w:rPr>
                <w:rFonts w:ascii="宋体" w:hAnsi="宋体" w:cs="宋体" w:eastAsia="宋体" w:hint="default"/>
                <w:sz w:val="21"/>
                <w:szCs w:val="21"/>
              </w:rPr>
            </w:r>
          </w:p>
        </w:tc>
        <w:tc>
          <w:tcPr>
            <w:tcW w:w="929" w:type="dxa"/>
            <w:vMerge/>
            <w:tcBorders>
              <w:left w:val="single" w:sz="9" w:space="0" w:color="D2D2D2"/>
              <w:bottom w:val="nil" w:sz="6" w:space="0" w:color="auto"/>
              <w:right w:val="single" w:sz="12" w:space="0" w:color="D2D2D2"/>
            </w:tcBorders>
          </w:tcPr>
          <w:p>
            <w:pPr/>
          </w:p>
        </w:tc>
      </w:tr>
      <w:tr>
        <w:trPr>
          <w:trHeight w:val="200" w:hRule="exact"/>
        </w:trPr>
        <w:tc>
          <w:tcPr>
            <w:tcW w:w="1609" w:type="dxa"/>
            <w:vMerge/>
            <w:tcBorders>
              <w:left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9" w:space="0" w:color="D2D2D2"/>
              <w:bottom w:val="nil" w:sz="6" w:space="0" w:color="auto"/>
              <w:right w:val="single" w:sz="22" w:space="0" w:color="D2D2D2"/>
            </w:tcBorders>
          </w:tcPr>
          <w:p>
            <w:pPr/>
          </w:p>
        </w:tc>
        <w:tc>
          <w:tcPr>
            <w:tcW w:w="929"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503" name="image563.png" descr=""/>
                  <wp:cNvGraphicFramePr>
                    <a:graphicFrameLocks noChangeAspect="1"/>
                  </wp:cNvGraphicFramePr>
                  <a:graphic>
                    <a:graphicData uri="http://schemas.openxmlformats.org/drawingml/2006/picture">
                      <pic:pic>
                        <pic:nvPicPr>
                          <pic:cNvPr id="3504" name="image563.png"/>
                          <pic:cNvPicPr/>
                        </pic:nvPicPr>
                        <pic:blipFill>
                          <a:blip r:embed="rId61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r>
      <w:tr>
        <w:trPr>
          <w:trHeight w:val="161" w:hRule="exact"/>
        </w:trPr>
        <w:tc>
          <w:tcPr>
            <w:tcW w:w="1609" w:type="dxa"/>
            <w:vMerge/>
            <w:tcBorders>
              <w:left w:val="nil" w:sz="6" w:space="0" w:color="auto"/>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505" name="image563.png" descr=""/>
                  <wp:cNvGraphicFramePr>
                    <a:graphicFrameLocks noChangeAspect="1"/>
                  </wp:cNvGraphicFramePr>
                  <a:graphic>
                    <a:graphicData uri="http://schemas.openxmlformats.org/drawingml/2006/picture">
                      <pic:pic>
                        <pic:nvPicPr>
                          <pic:cNvPr id="3506" name="image563.png"/>
                          <pic:cNvPicPr/>
                        </pic:nvPicPr>
                        <pic:blipFill>
                          <a:blip r:embed="rId61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75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507" name="image563.png" descr=""/>
                  <wp:cNvGraphicFramePr>
                    <a:graphicFrameLocks noChangeAspect="1"/>
                  </wp:cNvGraphicFramePr>
                  <a:graphic>
                    <a:graphicData uri="http://schemas.openxmlformats.org/drawingml/2006/picture">
                      <pic:pic>
                        <pic:nvPicPr>
                          <pic:cNvPr id="3508" name="image563.png"/>
                          <pic:cNvPicPr/>
                        </pic:nvPicPr>
                        <pic:blipFill>
                          <a:blip r:embed="rId61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51"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0"/>
                <w:szCs w:val="10"/>
              </w:rPr>
            </w:pPr>
          </w:p>
          <w:p>
            <w:pPr>
              <w:pStyle w:val="TableParagraph"/>
              <w:spacing w:line="20" w:lineRule="exact"/>
              <w:ind w:left="64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509" name="image563.png" descr=""/>
                  <wp:cNvGraphicFramePr>
                    <a:graphicFrameLocks noChangeAspect="1"/>
                  </wp:cNvGraphicFramePr>
                  <a:graphic>
                    <a:graphicData uri="http://schemas.openxmlformats.org/drawingml/2006/picture">
                      <pic:pic>
                        <pic:nvPicPr>
                          <pic:cNvPr id="3510" name="image563.png"/>
                          <pic:cNvPicPr/>
                        </pic:nvPicPr>
                        <pic:blipFill>
                          <a:blip r:embed="rId61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nil" w:sz="6" w:space="0" w:color="auto"/>
            </w:tcBorders>
            <w:shd w:val="clear" w:color="auto" w:fill="D2D2D2"/>
          </w:tcPr>
          <w:p>
            <w:pPr/>
          </w:p>
        </w:tc>
      </w:tr>
      <w:tr>
        <w:trPr>
          <w:trHeight w:val="1027"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7"/>
              <w:ind w:left="13" w:right="118"/>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3,773,3</w:t>
            </w:r>
          </w:p>
          <w:p>
            <w:pPr>
              <w:pStyle w:val="TableParagraph"/>
              <w:spacing w:line="240" w:lineRule="auto" w:before="70"/>
              <w:ind w:left="232" w:right="0"/>
              <w:jc w:val="center"/>
              <w:rPr>
                <w:rFonts w:ascii="Times New Roman" w:hAnsi="Times New Roman" w:cs="Times New Roman" w:eastAsia="Times New Roman" w:hint="default"/>
                <w:sz w:val="21"/>
                <w:szCs w:val="21"/>
              </w:rPr>
            </w:pPr>
            <w:r>
              <w:rPr>
                <w:rFonts w:ascii="Times New Roman"/>
                <w:sz w:val="21"/>
              </w:rPr>
              <w:t>52.94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60.44%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436,693</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.22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78" w:right="0"/>
              <w:jc w:val="left"/>
              <w:rPr>
                <w:rFonts w:ascii="Times New Roman" w:hAnsi="Times New Roman" w:cs="Times New Roman" w:eastAsia="Times New Roman" w:hint="default"/>
                <w:sz w:val="21"/>
                <w:szCs w:val="21"/>
              </w:rPr>
            </w:pPr>
            <w:r>
              <w:rPr>
                <w:rFonts w:ascii="Times New Roman"/>
                <w:sz w:val="21"/>
              </w:rPr>
              <w:t>11.57%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3,336,6</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59.72</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6" w:right="0"/>
              <w:jc w:val="left"/>
              <w:rPr>
                <w:rFonts w:ascii="Times New Roman" w:hAnsi="Times New Roman" w:cs="Times New Roman" w:eastAsia="Times New Roman" w:hint="default"/>
                <w:sz w:val="21"/>
                <w:szCs w:val="21"/>
              </w:rPr>
            </w:pPr>
            <w:r>
              <w:rPr>
                <w:rFonts w:ascii="Times New Roman"/>
                <w:sz w:val="21"/>
              </w:rPr>
              <w:t>2,818,</w:t>
            </w:r>
          </w:p>
          <w:p>
            <w:pPr>
              <w:pStyle w:val="TableParagraph"/>
              <w:spacing w:line="240" w:lineRule="auto" w:before="70"/>
              <w:ind w:left="43" w:right="0"/>
              <w:jc w:val="left"/>
              <w:rPr>
                <w:rFonts w:ascii="Times New Roman" w:hAnsi="Times New Roman" w:cs="Times New Roman" w:eastAsia="Times New Roman" w:hint="default"/>
                <w:sz w:val="21"/>
                <w:szCs w:val="21"/>
              </w:rPr>
            </w:pPr>
            <w:r>
              <w:rPr>
                <w:rFonts w:ascii="Times New Roman"/>
                <w:sz w:val="21"/>
              </w:rPr>
              <w:t>788.05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312,841.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43</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11.10%</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21"/>
                <w:szCs w:val="21"/>
              </w:rPr>
            </w:pPr>
            <w:r>
              <w:rPr>
                <w:rFonts w:ascii="Times New Roman"/>
                <w:spacing w:val="-1"/>
                <w:sz w:val="21"/>
              </w:rPr>
              <w:t>2,505,946</w:t>
            </w:r>
          </w:p>
          <w:p>
            <w:pPr>
              <w:pStyle w:val="TableParagraph"/>
              <w:spacing w:line="240" w:lineRule="auto" w:before="70"/>
              <w:ind w:right="12"/>
              <w:jc w:val="right"/>
              <w:rPr>
                <w:rFonts w:ascii="Times New Roman" w:hAnsi="Times New Roman" w:cs="Times New Roman" w:eastAsia="Times New Roman" w:hint="default"/>
                <w:sz w:val="21"/>
                <w:szCs w:val="21"/>
              </w:rPr>
            </w:pPr>
            <w:r>
              <w:rPr>
                <w:rFonts w:ascii="Times New Roman"/>
                <w:sz w:val="21"/>
              </w:rPr>
              <w:t>.62</w:t>
            </w:r>
          </w:p>
        </w:tc>
      </w:tr>
      <w:tr>
        <w:trPr>
          <w:trHeight w:val="1338" w:hRule="exact"/>
        </w:trPr>
        <w:tc>
          <w:tcPr>
            <w:tcW w:w="160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18"/>
              <w:jc w:val="both"/>
              <w:rPr>
                <w:rFonts w:ascii="宋体" w:hAnsi="宋体" w:cs="宋体" w:eastAsia="宋体" w:hint="default"/>
                <w:sz w:val="21"/>
                <w:szCs w:val="21"/>
              </w:rPr>
            </w:pPr>
            <w:r>
              <w:rPr>
                <w:rFonts w:ascii="宋体" w:hAnsi="宋体" w:cs="宋体" w:eastAsia="宋体" w:hint="default"/>
                <w:sz w:val="21"/>
                <w:szCs w:val="21"/>
              </w:rPr>
              <w:t>单项金额不重大 但单独计提坏账 准备的其他应收 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2,469,6</w:t>
            </w:r>
          </w:p>
          <w:p>
            <w:pPr>
              <w:pStyle w:val="TableParagraph"/>
              <w:spacing w:line="240" w:lineRule="auto" w:before="70"/>
              <w:ind w:left="232" w:right="0"/>
              <w:jc w:val="center"/>
              <w:rPr>
                <w:rFonts w:ascii="Times New Roman" w:hAnsi="Times New Roman" w:cs="Times New Roman" w:eastAsia="Times New Roman" w:hint="default"/>
                <w:sz w:val="21"/>
                <w:szCs w:val="21"/>
              </w:rPr>
            </w:pPr>
            <w:r>
              <w:rPr>
                <w:rFonts w:ascii="Times New Roman"/>
                <w:sz w:val="21"/>
              </w:rPr>
              <w:t>48.88</w:t>
            </w:r>
          </w:p>
          <w:p>
            <w:pPr>
              <w:pStyle w:val="TableParagraph"/>
              <w:spacing w:line="240" w:lineRule="auto" w:before="8"/>
              <w:ind w:right="0"/>
              <w:jc w:val="left"/>
              <w:rPr>
                <w:rFonts w:ascii="宋体" w:hAnsi="宋体" w:cs="宋体" w:eastAsia="宋体" w:hint="default"/>
                <w:sz w:val="29"/>
                <w:szCs w:val="29"/>
              </w:rPr>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39.56%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 w:lineRule="exact"/>
              <w:ind w:left="75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3511" name="image565.png" descr=""/>
                  <wp:cNvGraphicFramePr>
                    <a:graphicFrameLocks noChangeAspect="1"/>
                  </wp:cNvGraphicFramePr>
                  <a:graphic>
                    <a:graphicData uri="http://schemas.openxmlformats.org/drawingml/2006/picture">
                      <pic:pic>
                        <pic:nvPicPr>
                          <pic:cNvPr id="3512" name="image565.png"/>
                          <pic:cNvPicPr/>
                        </pic:nvPicPr>
                        <pic:blipFill>
                          <a:blip r:embed="rId619"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2,469,6</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48.88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 w:lineRule="exact"/>
              <w:ind w:left="64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3513" name="image565.png" descr=""/>
                  <wp:cNvGraphicFramePr>
                    <a:graphicFrameLocks noChangeAspect="1"/>
                  </wp:cNvGraphicFramePr>
                  <a:graphic>
                    <a:graphicData uri="http://schemas.openxmlformats.org/drawingml/2006/picture">
                      <pic:pic>
                        <pic:nvPicPr>
                          <pic:cNvPr id="3514" name="image565.png"/>
                          <pic:cNvPicPr/>
                        </pic:nvPicPr>
                        <pic:blipFill>
                          <a:blip r:embed="rId619"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3515" name="image565.png" descr=""/>
                  <wp:cNvGraphicFramePr>
                    <a:graphicFrameLocks noChangeAspect="1"/>
                  </wp:cNvGraphicFramePr>
                  <a:graphic>
                    <a:graphicData uri="http://schemas.openxmlformats.org/drawingml/2006/picture">
                      <pic:pic>
                        <pic:nvPicPr>
                          <pic:cNvPr id="3516" name="image565.png"/>
                          <pic:cNvPicPr/>
                        </pic:nvPicPr>
                        <pic:blipFill>
                          <a:blip r:embed="rId619"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tc>
      </w:tr>
      <w:tr>
        <w:trPr>
          <w:trHeight w:val="161" w:hRule="exact"/>
        </w:trPr>
        <w:tc>
          <w:tcPr>
            <w:tcW w:w="1609" w:type="dxa"/>
            <w:tcBorders>
              <w:top w:val="single" w:sz="4" w:space="0" w:color="000000"/>
              <w:left w:val="nil" w:sz="6" w:space="0" w:color="auto"/>
              <w:bottom w:val="nil" w:sz="6" w:space="0" w:color="auto"/>
              <w:right w:val="single" w:sz="4" w:space="0" w:color="000000"/>
            </w:tcBorders>
            <w:shd w:val="clear" w:color="auto" w:fill="D2D2D2"/>
          </w:tcPr>
          <w:p>
            <w:pPr/>
          </w:p>
        </w:tc>
        <w:tc>
          <w:tcPr>
            <w:tcW w:w="775" w:type="dxa"/>
            <w:vMerge w:val="restart"/>
            <w:tcBorders>
              <w:top w:val="single" w:sz="4" w:space="0" w:color="000000"/>
              <w:left w:val="nil" w:sz="6" w:space="0" w:color="auto"/>
              <w:right w:val="single" w:sz="4" w:space="0" w:color="000000"/>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3517" name="image565.png" descr=""/>
                  <wp:cNvGraphicFramePr>
                    <a:graphicFrameLocks noChangeAspect="1"/>
                  </wp:cNvGraphicFramePr>
                  <a:graphic>
                    <a:graphicData uri="http://schemas.openxmlformats.org/drawingml/2006/picture">
                      <pic:pic>
                        <pic:nvPicPr>
                          <pic:cNvPr id="3518" name="image565.png"/>
                          <pic:cNvPicPr/>
                        </pic:nvPicPr>
                        <pic:blipFill>
                          <a:blip r:embed="rId619"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left="93" w:right="0"/>
              <w:jc w:val="center"/>
              <w:rPr>
                <w:rFonts w:ascii="Times New Roman" w:hAnsi="Times New Roman" w:cs="Times New Roman" w:eastAsia="Times New Roman" w:hint="default"/>
                <w:sz w:val="21"/>
                <w:szCs w:val="21"/>
              </w:rPr>
            </w:pPr>
            <w:r>
              <w:rPr>
                <w:rFonts w:ascii="Times New Roman"/>
                <w:sz w:val="21"/>
              </w:rPr>
              <w:t>6,243,0</w:t>
            </w:r>
          </w:p>
          <w:p>
            <w:pPr>
              <w:pStyle w:val="TableParagraph"/>
              <w:spacing w:line="240" w:lineRule="auto" w:before="70"/>
              <w:ind w:left="249" w:right="0"/>
              <w:jc w:val="center"/>
              <w:rPr>
                <w:rFonts w:ascii="Times New Roman" w:hAnsi="Times New Roman" w:cs="Times New Roman" w:eastAsia="Times New Roman" w:hint="default"/>
                <w:sz w:val="21"/>
                <w:szCs w:val="21"/>
              </w:rPr>
            </w:pPr>
            <w:r>
              <w:rPr>
                <w:rFonts w:ascii="Times New Roman"/>
                <w:sz w:val="21"/>
              </w:rPr>
              <w:t>01.82</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3519" name="image566.png" descr=""/>
                  <wp:cNvGraphicFramePr>
                    <a:graphicFrameLocks noChangeAspect="1"/>
                  </wp:cNvGraphicFramePr>
                  <a:graphic>
                    <a:graphicData uri="http://schemas.openxmlformats.org/drawingml/2006/picture">
                      <pic:pic>
                        <pic:nvPicPr>
                          <pic:cNvPr id="3520" name="image566.png"/>
                          <pic:cNvPicPr/>
                        </pic:nvPicPr>
                        <pic:blipFill>
                          <a:blip r:embed="rId620"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74" w:type="dxa"/>
            <w:vMerge w:val="restart"/>
            <w:tcBorders>
              <w:top w:val="single" w:sz="4" w:space="0" w:color="000000"/>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436,693</w:t>
            </w:r>
          </w:p>
          <w:p>
            <w:pPr>
              <w:pStyle w:val="TableParagraph"/>
              <w:spacing w:line="240" w:lineRule="auto" w:before="70"/>
              <w:ind w:left="465"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752"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3521" name="image566.png" descr=""/>
                  <wp:cNvGraphicFramePr>
                    <a:graphicFrameLocks noChangeAspect="1"/>
                  </wp:cNvGraphicFramePr>
                  <a:graphic>
                    <a:graphicData uri="http://schemas.openxmlformats.org/drawingml/2006/picture">
                      <pic:pic>
                        <pic:nvPicPr>
                          <pic:cNvPr id="3522" name="image566.png"/>
                          <pic:cNvPicPr/>
                        </pic:nvPicPr>
                        <pic:blipFill>
                          <a:blip r:embed="rId620"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6.99%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5,806,3</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08.60</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75"/>
              <w:ind w:left="96" w:right="0"/>
              <w:jc w:val="left"/>
              <w:rPr>
                <w:rFonts w:ascii="Times New Roman" w:hAnsi="Times New Roman" w:cs="Times New Roman" w:eastAsia="Times New Roman" w:hint="default"/>
                <w:sz w:val="21"/>
                <w:szCs w:val="21"/>
              </w:rPr>
            </w:pPr>
            <w:r>
              <w:rPr>
                <w:rFonts w:ascii="Times New Roman"/>
                <w:sz w:val="21"/>
              </w:rPr>
              <w:t>2,818,</w:t>
            </w:r>
          </w:p>
          <w:p>
            <w:pPr>
              <w:pStyle w:val="TableParagraph"/>
              <w:spacing w:line="240" w:lineRule="auto" w:before="70"/>
              <w:ind w:left="43" w:right="0"/>
              <w:jc w:val="left"/>
              <w:rPr>
                <w:rFonts w:ascii="Times New Roman" w:hAnsi="Times New Roman" w:cs="Times New Roman" w:eastAsia="Times New Roman" w:hint="default"/>
                <w:sz w:val="21"/>
                <w:szCs w:val="21"/>
              </w:rPr>
            </w:pPr>
            <w:r>
              <w:rPr>
                <w:rFonts w:ascii="Times New Roman"/>
                <w:sz w:val="21"/>
              </w:rPr>
              <w:t>788.05</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645"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3523" name="image566.png" descr=""/>
                  <wp:cNvGraphicFramePr>
                    <a:graphicFrameLocks noChangeAspect="1"/>
                  </wp:cNvGraphicFramePr>
                  <a:graphic>
                    <a:graphicData uri="http://schemas.openxmlformats.org/drawingml/2006/picture">
                      <pic:pic>
                        <pic:nvPicPr>
                          <pic:cNvPr id="3524" name="image566.png"/>
                          <pic:cNvPicPr/>
                        </pic:nvPicPr>
                        <pic:blipFill>
                          <a:blip r:embed="rId620"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312,841.</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43</w:t>
            </w:r>
          </w:p>
        </w:tc>
        <w:tc>
          <w:tcPr>
            <w:tcW w:w="9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11.10%</w:t>
            </w:r>
          </w:p>
        </w:tc>
        <w:tc>
          <w:tcPr>
            <w:tcW w:w="929" w:type="dxa"/>
            <w:vMerge w:val="restart"/>
            <w:tcBorders>
              <w:top w:val="single" w:sz="4" w:space="0" w:color="000000"/>
              <w:left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2,505,946</w:t>
            </w:r>
          </w:p>
          <w:p>
            <w:pPr>
              <w:pStyle w:val="TableParagraph"/>
              <w:spacing w:line="240" w:lineRule="auto" w:before="70"/>
              <w:ind w:right="12"/>
              <w:jc w:val="right"/>
              <w:rPr>
                <w:rFonts w:ascii="Times New Roman" w:hAnsi="Times New Roman" w:cs="Times New Roman" w:eastAsia="Times New Roman" w:hint="default"/>
                <w:sz w:val="21"/>
                <w:szCs w:val="21"/>
              </w:rPr>
            </w:pPr>
            <w:r>
              <w:rPr>
                <w:rFonts w:ascii="Times New Roman"/>
                <w:sz w:val="21"/>
              </w:rPr>
              <w:t>.62</w:t>
            </w:r>
          </w:p>
          <w:p>
            <w:pPr>
              <w:pStyle w:val="TableParagraph"/>
              <w:spacing w:line="240" w:lineRule="auto" w:before="9"/>
              <w:ind w:right="0"/>
              <w:jc w:val="left"/>
              <w:rPr>
                <w:rFonts w:ascii="宋体" w:hAnsi="宋体" w:cs="宋体" w:eastAsia="宋体" w:hint="default"/>
                <w:sz w:val="4"/>
                <w:szCs w:val="4"/>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3"/>
                  <wp:effectExtent l="0" t="0" r="0" b="0"/>
                  <wp:docPr id="3525" name="image566.png" descr=""/>
                  <wp:cNvGraphicFramePr>
                    <a:graphicFrameLocks noChangeAspect="1"/>
                  </wp:cNvGraphicFramePr>
                  <a:graphic>
                    <a:graphicData uri="http://schemas.openxmlformats.org/drawingml/2006/picture">
                      <pic:pic>
                        <pic:nvPicPr>
                          <pic:cNvPr id="3526" name="image566.png"/>
                          <pic:cNvPicPr/>
                        </pic:nvPicPr>
                        <pic:blipFill>
                          <a:blip r:embed="rId620" cstate="print"/>
                          <a:stretch>
                            <a:fillRect/>
                          </a:stretch>
                        </pic:blipFill>
                        <pic:spPr>
                          <a:xfrm>
                            <a:off x="0" y="0"/>
                            <a:ext cx="6095" cy="9143"/>
                          </a:xfrm>
                          <a:prstGeom prst="rect">
                            <a:avLst/>
                          </a:prstGeom>
                        </pic:spPr>
                      </pic:pic>
                    </a:graphicData>
                  </a:graphic>
                </wp:inline>
              </w:drawing>
            </w:r>
            <w:r>
              <w:rPr>
                <w:rFonts w:ascii="宋体" w:hAnsi="宋体" w:cs="宋体" w:eastAsia="宋体" w:hint="default"/>
                <w:sz w:val="2"/>
                <w:szCs w:val="2"/>
              </w:rPr>
            </w:r>
          </w:p>
        </w:tc>
      </w:tr>
      <w:tr>
        <w:trPr>
          <w:trHeight w:val="391" w:hRule="exact"/>
        </w:trPr>
        <w:tc>
          <w:tcPr>
            <w:tcW w:w="160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vMerge/>
            <w:tcBorders>
              <w:left w:val="nil" w:sz="6" w:space="0" w:color="auto"/>
              <w:right w:val="single" w:sz="4" w:space="0" w:color="000000"/>
            </w:tcBorders>
          </w:tcPr>
          <w:p>
            <w:pPr/>
          </w:p>
        </w:tc>
        <w:tc>
          <w:tcPr>
            <w:tcW w:w="762" w:type="dxa"/>
            <w:vMerge/>
            <w:tcBorders>
              <w:left w:val="single" w:sz="4" w:space="0" w:color="000000"/>
              <w:right w:val="single" w:sz="4" w:space="0" w:color="000000"/>
            </w:tcBorders>
          </w:tcPr>
          <w:p>
            <w:pPr/>
          </w:p>
        </w:tc>
        <w:tc>
          <w:tcPr>
            <w:tcW w:w="774"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21" w:type="dxa"/>
            <w:vMerge/>
            <w:tcBorders>
              <w:left w:val="single" w:sz="4" w:space="0" w:color="000000"/>
              <w:right w:val="single" w:sz="4" w:space="0" w:color="000000"/>
            </w:tcBorders>
          </w:tcPr>
          <w:p>
            <w:pPr/>
          </w:p>
        </w:tc>
        <w:tc>
          <w:tcPr>
            <w:tcW w:w="929" w:type="dxa"/>
            <w:vMerge/>
            <w:tcBorders>
              <w:left w:val="single" w:sz="4" w:space="0" w:color="000000"/>
              <w:right w:val="nil" w:sz="6" w:space="0" w:color="auto"/>
            </w:tcBorders>
          </w:tcPr>
          <w:p>
            <w:pPr/>
          </w:p>
        </w:tc>
      </w:tr>
      <w:tr>
        <w:trPr>
          <w:trHeight w:val="162" w:hRule="exact"/>
        </w:trPr>
        <w:tc>
          <w:tcPr>
            <w:tcW w:w="1609" w:type="dxa"/>
            <w:tcBorders>
              <w:top w:val="nil" w:sz="6" w:space="0" w:color="auto"/>
              <w:left w:val="nil" w:sz="6" w:space="0" w:color="auto"/>
              <w:bottom w:val="single" w:sz="4" w:space="0" w:color="000000"/>
              <w:right w:val="single" w:sz="4" w:space="0" w:color="000000"/>
            </w:tcBorders>
            <w:shd w:val="clear" w:color="auto" w:fill="D2D2D2"/>
          </w:tcPr>
          <w:p>
            <w:pPr/>
          </w:p>
        </w:tc>
        <w:tc>
          <w:tcPr>
            <w:tcW w:w="775" w:type="dxa"/>
            <w:vMerge/>
            <w:tcBorders>
              <w:left w:val="nil" w:sz="6" w:space="0" w:color="auto"/>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74"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21"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76.360001pt;margin-top:-40.744358pt;width:.480015pt;height:.18pt;mso-position-horizontal-relative:page;mso-position-vertical-relative:paragraph;z-index:123808" type="#_x0000_t75" stroked="false">
            <v:imagedata r:id="rId619" o:title=""/>
          </v:shape>
        </w:pict>
      </w:r>
      <w:r>
        <w:rPr/>
        <w:pict>
          <v:shape style="position:absolute;margin-left:214.460007pt;margin-top:-40.744358pt;width:.480015pt;height:.18pt;mso-position-horizontal-relative:page;mso-position-vertical-relative:paragraph;z-index:123832" type="#_x0000_t75" stroked="false">
            <v:imagedata r:id="rId619" o:title=""/>
          </v:shape>
        </w:pict>
      </w:r>
      <w:r>
        <w:rPr/>
        <w:pict>
          <v:shape style="position:absolute;margin-left:290.679993pt;margin-top:-40.744358pt;width:.48003pt;height:.18pt;mso-position-horizontal-relative:page;mso-position-vertical-relative:paragraph;z-index:123856" type="#_x0000_t75" stroked="false">
            <v:imagedata r:id="rId619" o:title=""/>
          </v:shape>
        </w:pict>
      </w:r>
      <w:r>
        <w:rPr/>
        <w:pict>
          <v:shape style="position:absolute;margin-left:330.160004pt;margin-top:-40.744358pt;width:.48003pt;height:.18pt;mso-position-horizontal-relative:page;mso-position-vertical-relative:paragraph;z-index:123880" type="#_x0000_t75" stroked="false">
            <v:imagedata r:id="rId619" o:title=""/>
          </v:shape>
        </w:pict>
      </w:r>
      <w:r>
        <w:rPr/>
        <w:pict>
          <v:shape style="position:absolute;margin-left:400.959991pt;margin-top:-40.744358pt;width:.48003pt;height:.18pt;mso-position-horizontal-relative:page;mso-position-vertical-relative:paragraph;z-index:123904" type="#_x0000_t75" stroked="false">
            <v:imagedata r:id="rId619" o:title=""/>
          </v:shape>
        </w:pict>
      </w:r>
      <w:r>
        <w:rPr/>
        <w:pict>
          <v:shape style="position:absolute;margin-left:441.600006pt;margin-top:-40.744358pt;width:.48pt;height:.18pt;mso-position-horizontal-relative:page;mso-position-vertical-relative:paragraph;z-index:123928" type="#_x0000_t75" stroked="false">
            <v:imagedata r:id="rId619" o:title=""/>
          </v:shape>
        </w:pict>
      </w:r>
      <w:r>
        <w:rPr/>
        <w:pict>
          <v:shape style="position:absolute;margin-left:176.360001pt;margin-top:-5.524402pt;width:.479975pt;height:.72pt;mso-position-horizontal-relative:page;mso-position-vertical-relative:paragraph;z-index:123952" type="#_x0000_t75" stroked="false">
            <v:imagedata r:id="rId620" o:title=""/>
          </v:shape>
        </w:pict>
      </w:r>
      <w:r>
        <w:rPr/>
        <w:pict>
          <v:shape style="position:absolute;margin-left:214.460007pt;margin-top:-5.524402pt;width:.479975pt;height:.72pt;mso-position-horizontal-relative:page;mso-position-vertical-relative:paragraph;z-index:123976" type="#_x0000_t75" stroked="false">
            <v:imagedata r:id="rId620" o:title=""/>
          </v:shape>
        </w:pict>
      </w:r>
      <w:r>
        <w:rPr/>
        <w:pict>
          <v:shape style="position:absolute;margin-left:290.679993pt;margin-top:-5.524402pt;width:.47999pt;height:.72pt;mso-position-horizontal-relative:page;mso-position-vertical-relative:paragraph;z-index:124000" type="#_x0000_t75" stroked="false">
            <v:imagedata r:id="rId620" o:title=""/>
          </v:shape>
        </w:pict>
      </w:r>
      <w:r>
        <w:rPr/>
        <w:pict>
          <v:shape style="position:absolute;margin-left:330.160004pt;margin-top:-5.524402pt;width:.47999pt;height:.72pt;mso-position-horizontal-relative:page;mso-position-vertical-relative:paragraph;z-index:124024" type="#_x0000_t75" stroked="false">
            <v:imagedata r:id="rId620" o:title=""/>
          </v:shape>
        </w:pict>
      </w:r>
      <w:r>
        <w:rPr/>
        <w:pict>
          <v:shape style="position:absolute;margin-left:400.959991pt;margin-top:-5.524402pt;width:.47999pt;height:.72pt;mso-position-horizontal-relative:page;mso-position-vertical-relative:paragraph;z-index:124048" type="#_x0000_t75" stroked="false">
            <v:imagedata r:id="rId620" o:title=""/>
          </v:shape>
        </w:pict>
      </w:r>
      <w:r>
        <w:rPr/>
        <w:pict>
          <v:shape style="position:absolute;margin-left:441.600006pt;margin-top:-5.524402pt;width:.479959pt;height:.72pt;mso-position-horizontal-relative:page;mso-position-vertical-relative:paragraph;z-index:124072" type="#_x0000_t75" stroked="false">
            <v:imagedata r:id="rId620" o:title=""/>
          </v:shape>
        </w:pict>
      </w:r>
      <w:r>
        <w:rPr/>
        <w:t>期末单项金额重大并单项计提坏账准备的其他应收款：</w:t>
      </w:r>
    </w:p>
    <w:p>
      <w:pPr>
        <w:pStyle w:val="BodyText"/>
        <w:spacing w:line="345" w:lineRule="auto" w:before="166"/>
        <w:ind w:left="1614"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组合中，按账龄分析法计提坏账准备的其他应收款：</w:t>
      </w:r>
    </w:p>
    <w:p>
      <w:pPr>
        <w:spacing w:after="0" w:line="345" w:lineRule="auto"/>
        <w:jc w:val="left"/>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060" w:bottom="1160" w:left="0" w:right="0"/>
        </w:sectPr>
      </w:pPr>
    </w:p>
    <w:p>
      <w:pPr>
        <w:pStyle w:val="BodyText"/>
        <w:spacing w:line="240" w:lineRule="auto"/>
        <w:ind w:left="16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6"/>
          <w:szCs w:val="16"/>
        </w:rPr>
      </w:pPr>
    </w:p>
    <w:p>
      <w:pPr>
        <w:spacing w:before="0"/>
        <w:ind w:left="16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3452" w:space="4897"/>
            <w:col w:w="3561"/>
          </w:cols>
        </w:sectPr>
      </w:pPr>
    </w:p>
    <w:p>
      <w:pPr>
        <w:spacing w:line="240" w:lineRule="auto" w:before="1"/>
        <w:rPr>
          <w:rFonts w:ascii="宋体" w:hAnsi="宋体" w:cs="宋体" w:eastAsia="宋体" w:hint="default"/>
          <w:sz w:val="26"/>
          <w:szCs w:val="26"/>
        </w:rPr>
      </w:pPr>
    </w:p>
    <w:p>
      <w:pPr>
        <w:spacing w:before="0"/>
        <w:ind w:left="2170" w:right="1033" w:firstLine="0"/>
        <w:jc w:val="left"/>
        <w:rPr>
          <w:rFonts w:ascii="宋体" w:hAnsi="宋体" w:cs="宋体" w:eastAsia="宋体" w:hint="default"/>
          <w:sz w:val="21"/>
          <w:szCs w:val="21"/>
        </w:rPr>
      </w:pPr>
      <w:r>
        <w:rPr/>
        <w:pict>
          <v:group style="position:absolute;margin-left:181.160004pt;margin-top:-10.416321pt;width:.5pt;height:17.3pt;mso-position-horizontal-relative:page;mso-position-vertical-relative:paragraph;z-index:124120" coordorigin="3623,-208" coordsize="10,346">
            <v:group style="position:absolute;left:3623;top:-208;width:10;height:20" coordorigin="3623,-208" coordsize="10,20">
              <v:shape style="position:absolute;left:3623;top:-208;width:10;height:20" coordorigin="3623,-208" coordsize="10,20" path="m3623,-189l3633,-189,3633,-208,3623,-208,3623,-189xe" filled="true" fillcolor="#000000" stroked="false">
                <v:path arrowok="t"/>
                <v:fill type="solid"/>
              </v:shape>
            </v:group>
            <v:group style="position:absolute;left:3623;top:-189;width:10;height:20" coordorigin="3623,-189" coordsize="10,20">
              <v:shape style="position:absolute;left:3623;top:-189;width:10;height:20" coordorigin="3623,-189" coordsize="10,20" path="m3623,-170l3633,-170,3633,-189,3623,-189,3623,-170xe" filled="true" fillcolor="#000000" stroked="false">
                <v:path arrowok="t"/>
                <v:fill type="solid"/>
              </v:shape>
            </v:group>
            <v:group style="position:absolute;left:3623;top:-170;width:10;height:20" coordorigin="3623,-170" coordsize="10,20">
              <v:shape style="position:absolute;left:3623;top:-170;width:10;height:20" coordorigin="3623,-170" coordsize="10,20" path="m3623,-151l3633,-151,3633,-170,3623,-170,3623,-151xe" filled="true" fillcolor="#000000" stroked="false">
                <v:path arrowok="t"/>
                <v:fill type="solid"/>
              </v:shape>
            </v:group>
            <v:group style="position:absolute;left:3623;top:-151;width:10;height:20" coordorigin="3623,-151" coordsize="10,20">
              <v:shape style="position:absolute;left:3623;top:-151;width:10;height:20" coordorigin="3623,-151" coordsize="10,20" path="m3623,-132l3633,-132,3633,-151,3623,-151,3623,-132xe" filled="true" fillcolor="#000000" stroked="false">
                <v:path arrowok="t"/>
                <v:fill type="solid"/>
              </v:shape>
            </v:group>
            <v:group style="position:absolute;left:3623;top:-132;width:10;height:20" coordorigin="3623,-132" coordsize="10,20">
              <v:shape style="position:absolute;left:3623;top:-132;width:10;height:20" coordorigin="3623,-132" coordsize="10,20" path="m3623,-112l3633,-112,3633,-132,3623,-132,3623,-112xe" filled="true" fillcolor="#000000" stroked="false">
                <v:path arrowok="t"/>
                <v:fill type="solid"/>
              </v:shape>
            </v:group>
            <v:group style="position:absolute;left:3623;top:-112;width:10;height:20" coordorigin="3623,-112" coordsize="10,20">
              <v:shape style="position:absolute;left:3623;top:-112;width:10;height:20" coordorigin="3623,-112" coordsize="10,20" path="m3623,-93l3633,-93,3633,-112,3623,-112,3623,-93xe" filled="true" fillcolor="#000000" stroked="false">
                <v:path arrowok="t"/>
                <v:fill type="solid"/>
              </v:shape>
            </v:group>
            <v:group style="position:absolute;left:3623;top:-93;width:10;height:20" coordorigin="3623,-93" coordsize="10,20">
              <v:shape style="position:absolute;left:3623;top:-93;width:10;height:20" coordorigin="3623,-93" coordsize="10,20" path="m3623,-74l3633,-74,3633,-93,3623,-93,3623,-74xe" filled="true" fillcolor="#000000" stroked="false">
                <v:path arrowok="t"/>
                <v:fill type="solid"/>
              </v:shape>
            </v:group>
            <v:group style="position:absolute;left:3623;top:-74;width:10;height:20" coordorigin="3623,-74" coordsize="10,20">
              <v:shape style="position:absolute;left:3623;top:-74;width:10;height:20" coordorigin="3623,-74" coordsize="10,20" path="m3623,-55l3633,-55,3633,-74,3623,-74,3623,-55xe" filled="true" fillcolor="#000000" stroked="false">
                <v:path arrowok="t"/>
                <v:fill type="solid"/>
              </v:shape>
            </v:group>
            <v:group style="position:absolute;left:3623;top:-55;width:10;height:20" coordorigin="3623,-55" coordsize="10,20">
              <v:shape style="position:absolute;left:3623;top:-55;width:10;height:20" coordorigin="3623,-55" coordsize="10,20" path="m3623,-36l3633,-36,3633,-55,3623,-55,3623,-36xe" filled="true" fillcolor="#000000" stroked="false">
                <v:path arrowok="t"/>
                <v:fill type="solid"/>
              </v:shape>
            </v:group>
            <v:group style="position:absolute;left:3623;top:-36;width:10;height:20" coordorigin="3623,-36" coordsize="10,20">
              <v:shape style="position:absolute;left:3623;top:-36;width:10;height:20" coordorigin="3623,-36" coordsize="10,20" path="m3623,-16l3633,-16,3633,-36,3623,-36,3623,-16xe" filled="true" fillcolor="#000000" stroked="false">
                <v:path arrowok="t"/>
                <v:fill type="solid"/>
              </v:shape>
            </v:group>
            <v:group style="position:absolute;left:3623;top:-16;width:10;height:20" coordorigin="3623,-16" coordsize="10,20">
              <v:shape style="position:absolute;left:3623;top:-16;width:10;height:20" coordorigin="3623,-16" coordsize="10,20" path="m3623,3l3633,3,3633,-16,3623,-16,3623,3xe" filled="true" fillcolor="#000000" stroked="false">
                <v:path arrowok="t"/>
                <v:fill type="solid"/>
              </v:shape>
            </v:group>
            <v:group style="position:absolute;left:3623;top:3;width:10;height:20" coordorigin="3623,3" coordsize="10,20">
              <v:shape style="position:absolute;left:3623;top:3;width:10;height:20" coordorigin="3623,3" coordsize="10,20" path="m3623,22l3633,22,3633,3,3623,3,3623,22xe" filled="true" fillcolor="#000000" stroked="false">
                <v:path arrowok="t"/>
                <v:fill type="solid"/>
              </v:shape>
            </v:group>
            <v:group style="position:absolute;left:3623;top:22;width:10;height:20" coordorigin="3623,22" coordsize="10,20">
              <v:shape style="position:absolute;left:3623;top:22;width:10;height:20" coordorigin="3623,22" coordsize="10,20" path="m3623,41l3633,41,3633,22,3623,22,3623,41xe" filled="true" fillcolor="#000000" stroked="false">
                <v:path arrowok="t"/>
                <v:fill type="solid"/>
              </v:shape>
            </v:group>
            <v:group style="position:absolute;left:3623;top:41;width:10;height:20" coordorigin="3623,41" coordsize="10,20">
              <v:shape style="position:absolute;left:3623;top:41;width:10;height:20" coordorigin="3623,41" coordsize="10,20" path="m3623,60l3633,60,3633,41,3623,41,3623,60xe" filled="true" fillcolor="#000000" stroked="false">
                <v:path arrowok="t"/>
                <v:fill type="solid"/>
              </v:shape>
            </v:group>
            <v:group style="position:absolute;left:3623;top:60;width:10;height:20" coordorigin="3623,60" coordsize="10,20">
              <v:shape style="position:absolute;left:3623;top:60;width:10;height:20" coordorigin="3623,60" coordsize="10,20" path="m3623,80l3633,80,3633,60,3623,60,3623,80xe" filled="true" fillcolor="#000000" stroked="false">
                <v:path arrowok="t"/>
                <v:fill type="solid"/>
              </v:shape>
            </v:group>
            <v:group style="position:absolute;left:3623;top:80;width:10;height:20" coordorigin="3623,80" coordsize="10,20">
              <v:shape style="position:absolute;left:3623;top:80;width:10;height:20" coordorigin="3623,80" coordsize="10,20" path="m3623,99l3633,99,3633,80,3623,80,3623,99xe" filled="true" fillcolor="#000000" stroked="false">
                <v:path arrowok="t"/>
                <v:fill type="solid"/>
              </v:shape>
            </v:group>
            <v:group style="position:absolute;left:3623;top:99;width:10;height:20" coordorigin="3623,99" coordsize="10,20">
              <v:shape style="position:absolute;left:3623;top:99;width:10;height:20" coordorigin="3623,99" coordsize="10,20" path="m3623,118l3633,118,3633,99,3623,99,3623,118xe" filled="true" fillcolor="#000000" stroked="false">
                <v:path arrowok="t"/>
                <v:fill type="solid"/>
              </v:shape>
            </v:group>
            <v:group style="position:absolute;left:3623;top:118;width:10;height:20" coordorigin="3623,118" coordsize="10,20">
              <v:shape style="position:absolute;left:3623;top:118;width:10;height:20" coordorigin="3623,118" coordsize="10,20" path="m3623,137l3633,137,3633,118,3623,118,3623,137xe" filled="true" fillcolor="#000000" stroked="false">
                <v:path arrowok="t"/>
                <v:fill type="solid"/>
              </v:shape>
            </v:group>
            <w10:wrap type="none"/>
          </v:group>
        </w:pict>
      </w:r>
      <w:r>
        <w:rPr/>
        <w:pict>
          <v:shape style="position:absolute;margin-left:181.160004pt;margin-top:7.823654pt;width:.479996pt;height:.899994pt;mso-position-horizontal-relative:page;mso-position-vertical-relative:paragraph;z-index:124144" type="#_x0000_t75" stroked="false">
            <v:imagedata r:id="rId67" o:title=""/>
          </v:shape>
        </w:pict>
      </w:r>
      <w:r>
        <w:rPr/>
        <w:pict>
          <v:shape style="position:absolute;margin-left:56.21999pt;margin-top:-12.066368pt;width:479.9pt;height:221.9pt;mso-position-horizontal-relative:page;mso-position-vertical-relative:paragraph;z-index:12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5"/>
                    <w:gridCol w:w="2303"/>
                    <w:gridCol w:w="2391"/>
                    <w:gridCol w:w="2389"/>
                  </w:tblGrid>
                  <w:tr>
                    <w:trPr>
                      <w:trHeight w:val="402" w:hRule="exact"/>
                    </w:trPr>
                    <w:tc>
                      <w:tcPr>
                        <w:tcW w:w="9569" w:type="dxa"/>
                        <w:gridSpan w:val="4"/>
                        <w:tcBorders>
                          <w:top w:val="single" w:sz="8" w:space="0" w:color="000000"/>
                          <w:left w:val="nil" w:sz="6" w:space="0" w:color="auto"/>
                          <w:bottom w:val="nil" w:sz="6" w:space="0" w:color="auto"/>
                          <w:right w:val="nil" w:sz="6" w:space="0" w:color="auto"/>
                        </w:tcBorders>
                        <w:shd w:val="clear" w:color="auto" w:fill="D2D2D2"/>
                      </w:tcPr>
                      <w:p>
                        <w:pPr>
                          <w:pStyle w:val="TableParagraph"/>
                          <w:spacing w:line="240" w:lineRule="auto" w:before="21"/>
                          <w:ind w:left="561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85" w:type="dxa"/>
                        <w:tcBorders>
                          <w:top w:val="nil" w:sz="6" w:space="0" w:color="auto"/>
                          <w:left w:val="nil" w:sz="6" w:space="0" w:color="auto"/>
                          <w:bottom w:val="single" w:sz="4" w:space="0" w:color="000000"/>
                          <w:right w:val="single" w:sz="4" w:space="0" w:color="000000"/>
                        </w:tcBorders>
                        <w:shd w:val="clear" w:color="auto" w:fill="D2D2D2"/>
                      </w:tcPr>
                      <w:p>
                        <w:pP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1429"/>
                              <wp:effectExtent l="0" t="0" r="0" b="0"/>
                              <wp:docPr id="3527" name="image54.png" descr=""/>
                              <wp:cNvGraphicFramePr>
                                <a:graphicFrameLocks noChangeAspect="1"/>
                              </wp:cNvGraphicFramePr>
                              <a:graphic>
                                <a:graphicData uri="http://schemas.openxmlformats.org/drawingml/2006/picture">
                                  <pic:pic>
                                    <pic:nvPicPr>
                                      <pic:cNvPr id="3528" name="image54.png"/>
                                      <pic:cNvPicPr/>
                                    </pic:nvPicPr>
                                    <pic:blipFill>
                                      <a:blip r:embed="rId67" cstate="print"/>
                                      <a:stretch>
                                        <a:fillRect/>
                                      </a:stretch>
                                    </pic:blipFill>
                                    <pic:spPr>
                                      <a:xfrm>
                                        <a:off x="0" y="0"/>
                                        <a:ext cx="6095" cy="11429"/>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5"/>
                          <w:ind w:left="6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7"/>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9569" w:type="dxa"/>
                        <w:gridSpan w:val="4"/>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2,669,685.71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133,484.29</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2,669,685.71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133,484.29</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676,129.15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67,612.91</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239,525.08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71,857.52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188,013.00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163,738.50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87.09%</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27,925.00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13,962.50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51,560.00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41,248.00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80.00%</w:t>
                        </w:r>
                      </w:p>
                    </w:tc>
                  </w:tr>
                  <w:tr>
                    <w:trPr>
                      <w:trHeight w:val="403" w:hRule="exact"/>
                    </w:trPr>
                    <w:tc>
                      <w:tcPr>
                        <w:tcW w:w="2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108,528.00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108,528.00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宋体" w:hAnsi="宋体" w:cs="宋体" w:eastAsia="宋体" w:hint="default"/>
          <w:sz w:val="21"/>
          <w:szCs w:val="21"/>
        </w:rPr>
        <w:t>账龄</w:t>
      </w:r>
    </w:p>
    <w:p>
      <w:pPr>
        <w:spacing w:line="240" w:lineRule="auto" w:before="9"/>
        <w:rPr>
          <w:rFonts w:ascii="宋体" w:hAnsi="宋体" w:cs="宋体" w:eastAsia="宋体" w:hint="default"/>
          <w:sz w:val="21"/>
          <w:szCs w:val="21"/>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529" name="image567.png" descr=""/>
            <wp:cNvGraphicFramePr>
              <a:graphicFrameLocks noChangeAspect="1"/>
            </wp:cNvGraphicFramePr>
            <a:graphic>
              <a:graphicData uri="http://schemas.openxmlformats.org/drawingml/2006/picture">
                <pic:pic>
                  <pic:nvPicPr>
                    <pic:cNvPr id="3530"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31" name="image567.png" descr=""/>
            <wp:cNvGraphicFramePr>
              <a:graphicFrameLocks noChangeAspect="1"/>
            </wp:cNvGraphicFramePr>
            <a:graphic>
              <a:graphicData uri="http://schemas.openxmlformats.org/drawingml/2006/picture">
                <pic:pic>
                  <pic:nvPicPr>
                    <pic:cNvPr id="3532"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33" name="image567.png" descr=""/>
            <wp:cNvGraphicFramePr>
              <a:graphicFrameLocks noChangeAspect="1"/>
            </wp:cNvGraphicFramePr>
            <a:graphic>
              <a:graphicData uri="http://schemas.openxmlformats.org/drawingml/2006/picture">
                <pic:pic>
                  <pic:nvPicPr>
                    <pic:cNvPr id="3534"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535" name="image567.png" descr=""/>
            <wp:cNvGraphicFramePr>
              <a:graphicFrameLocks noChangeAspect="1"/>
            </wp:cNvGraphicFramePr>
            <a:graphic>
              <a:graphicData uri="http://schemas.openxmlformats.org/drawingml/2006/picture">
                <pic:pic>
                  <pic:nvPicPr>
                    <pic:cNvPr id="3536"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37" name="image567.png" descr=""/>
            <wp:cNvGraphicFramePr>
              <a:graphicFrameLocks noChangeAspect="1"/>
            </wp:cNvGraphicFramePr>
            <a:graphic>
              <a:graphicData uri="http://schemas.openxmlformats.org/drawingml/2006/picture">
                <pic:pic>
                  <pic:nvPicPr>
                    <pic:cNvPr id="3538"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39" name="image567.png" descr=""/>
            <wp:cNvGraphicFramePr>
              <a:graphicFrameLocks noChangeAspect="1"/>
            </wp:cNvGraphicFramePr>
            <a:graphic>
              <a:graphicData uri="http://schemas.openxmlformats.org/drawingml/2006/picture">
                <pic:pic>
                  <pic:nvPicPr>
                    <pic:cNvPr id="3540"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3541" name="image567.png" descr=""/>
            <wp:cNvGraphicFramePr>
              <a:graphicFrameLocks noChangeAspect="1"/>
            </wp:cNvGraphicFramePr>
            <a:graphic>
              <a:graphicData uri="http://schemas.openxmlformats.org/drawingml/2006/picture">
                <pic:pic>
                  <pic:nvPicPr>
                    <pic:cNvPr id="3542"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43" name="image567.png" descr=""/>
            <wp:cNvGraphicFramePr>
              <a:graphicFrameLocks noChangeAspect="1"/>
            </wp:cNvGraphicFramePr>
            <a:graphic>
              <a:graphicData uri="http://schemas.openxmlformats.org/drawingml/2006/picture">
                <pic:pic>
                  <pic:nvPicPr>
                    <pic:cNvPr id="3544"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45" name="image567.png" descr=""/>
            <wp:cNvGraphicFramePr>
              <a:graphicFrameLocks noChangeAspect="1"/>
            </wp:cNvGraphicFramePr>
            <a:graphic>
              <a:graphicData uri="http://schemas.openxmlformats.org/drawingml/2006/picture">
                <pic:pic>
                  <pic:nvPicPr>
                    <pic:cNvPr id="3546"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3547" name="image567.png" descr=""/>
            <wp:cNvGraphicFramePr>
              <a:graphicFrameLocks noChangeAspect="1"/>
            </wp:cNvGraphicFramePr>
            <a:graphic>
              <a:graphicData uri="http://schemas.openxmlformats.org/drawingml/2006/picture">
                <pic:pic>
                  <pic:nvPicPr>
                    <pic:cNvPr id="3548"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49" name="image567.png" descr=""/>
            <wp:cNvGraphicFramePr>
              <a:graphicFrameLocks noChangeAspect="1"/>
            </wp:cNvGraphicFramePr>
            <a:graphic>
              <a:graphicData uri="http://schemas.openxmlformats.org/drawingml/2006/picture">
                <pic:pic>
                  <pic:nvPicPr>
                    <pic:cNvPr id="3550"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51" name="image567.png" descr=""/>
            <wp:cNvGraphicFramePr>
              <a:graphicFrameLocks noChangeAspect="1"/>
            </wp:cNvGraphicFramePr>
            <a:graphic>
              <a:graphicData uri="http://schemas.openxmlformats.org/drawingml/2006/picture">
                <pic:pic>
                  <pic:nvPicPr>
                    <pic:cNvPr id="3552" name="image567.png"/>
                    <pic:cNvPicPr/>
                  </pic:nvPicPr>
                  <pic:blipFill>
                    <a:blip r:embed="rId621"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553" name="image567.png" descr=""/>
            <wp:cNvGraphicFramePr>
              <a:graphicFrameLocks noChangeAspect="1"/>
            </wp:cNvGraphicFramePr>
            <a:graphic>
              <a:graphicData uri="http://schemas.openxmlformats.org/drawingml/2006/picture">
                <pic:pic>
                  <pic:nvPicPr>
                    <pic:cNvPr id="3554"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55" name="image567.png" descr=""/>
            <wp:cNvGraphicFramePr>
              <a:graphicFrameLocks noChangeAspect="1"/>
            </wp:cNvGraphicFramePr>
            <a:graphic>
              <a:graphicData uri="http://schemas.openxmlformats.org/drawingml/2006/picture">
                <pic:pic>
                  <pic:nvPicPr>
                    <pic:cNvPr id="3556"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57" name="image567.png" descr=""/>
            <wp:cNvGraphicFramePr>
              <a:graphicFrameLocks noChangeAspect="1"/>
            </wp:cNvGraphicFramePr>
            <a:graphic>
              <a:graphicData uri="http://schemas.openxmlformats.org/drawingml/2006/picture">
                <pic:pic>
                  <pic:nvPicPr>
                    <pic:cNvPr id="3558" name="image567.png"/>
                    <pic:cNvPicPr/>
                  </pic:nvPicPr>
                  <pic:blipFill>
                    <a:blip r:embed="rId621"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7" cy="5333"/>
            <wp:effectExtent l="0" t="0" r="0" b="0"/>
            <wp:docPr id="3559" name="image567.png" descr=""/>
            <wp:cNvGraphicFramePr>
              <a:graphicFrameLocks noChangeAspect="1"/>
            </wp:cNvGraphicFramePr>
            <a:graphic>
              <a:graphicData uri="http://schemas.openxmlformats.org/drawingml/2006/picture">
                <pic:pic>
                  <pic:nvPicPr>
                    <pic:cNvPr id="3560" name="image567.png"/>
                    <pic:cNvPicPr/>
                  </pic:nvPicPr>
                  <pic:blipFill>
                    <a:blip r:embed="rId621" cstate="print"/>
                    <a:stretch>
                      <a:fillRect/>
                    </a:stretch>
                  </pic:blipFill>
                  <pic:spPr>
                    <a:xfrm>
                      <a:off x="0" y="0"/>
                      <a:ext cx="6097"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7" cy="5333"/>
            <wp:effectExtent l="0" t="0" r="0" b="0"/>
            <wp:docPr id="3561" name="image567.png" descr=""/>
            <wp:cNvGraphicFramePr>
              <a:graphicFrameLocks noChangeAspect="1"/>
            </wp:cNvGraphicFramePr>
            <a:graphic>
              <a:graphicData uri="http://schemas.openxmlformats.org/drawingml/2006/picture">
                <pic:pic>
                  <pic:nvPicPr>
                    <pic:cNvPr id="3562" name="image567.png"/>
                    <pic:cNvPicPr/>
                  </pic:nvPicPr>
                  <pic:blipFill>
                    <a:blip r:embed="rId621" cstate="print"/>
                    <a:stretch>
                      <a:fillRect/>
                    </a:stretch>
                  </pic:blipFill>
                  <pic:spPr>
                    <a:xfrm>
                      <a:off x="0" y="0"/>
                      <a:ext cx="6097"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7" cy="5333"/>
            <wp:effectExtent l="0" t="0" r="0" b="0"/>
            <wp:docPr id="3563" name="image567.png" descr=""/>
            <wp:cNvGraphicFramePr>
              <a:graphicFrameLocks noChangeAspect="1"/>
            </wp:cNvGraphicFramePr>
            <a:graphic>
              <a:graphicData uri="http://schemas.openxmlformats.org/drawingml/2006/picture">
                <pic:pic>
                  <pic:nvPicPr>
                    <pic:cNvPr id="3564" name="image567.png"/>
                    <pic:cNvPicPr/>
                  </pic:nvPicPr>
                  <pic:blipFill>
                    <a:blip r:embed="rId621" cstate="print"/>
                    <a:stretch>
                      <a:fillRect/>
                    </a:stretch>
                  </pic:blipFill>
                  <pic:spPr>
                    <a:xfrm>
                      <a:off x="0" y="0"/>
                      <a:ext cx="6097"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6" cy="5333"/>
            <wp:effectExtent l="0" t="0" r="0" b="0"/>
            <wp:docPr id="3565" name="image568.png" descr=""/>
            <wp:cNvGraphicFramePr>
              <a:graphicFrameLocks noChangeAspect="1"/>
            </wp:cNvGraphicFramePr>
            <a:graphic>
              <a:graphicData uri="http://schemas.openxmlformats.org/drawingml/2006/picture">
                <pic:pic>
                  <pic:nvPicPr>
                    <pic:cNvPr id="3566" name="image568.png"/>
                    <pic:cNvPicPr/>
                  </pic:nvPicPr>
                  <pic:blipFill>
                    <a:blip r:embed="rId622"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67" name="image568.png" descr=""/>
            <wp:cNvGraphicFramePr>
              <a:graphicFrameLocks noChangeAspect="1"/>
            </wp:cNvGraphicFramePr>
            <a:graphic>
              <a:graphicData uri="http://schemas.openxmlformats.org/drawingml/2006/picture">
                <pic:pic>
                  <pic:nvPicPr>
                    <pic:cNvPr id="3568" name="image568.png"/>
                    <pic:cNvPicPr/>
                  </pic:nvPicPr>
                  <pic:blipFill>
                    <a:blip r:embed="rId622" cstate="print"/>
                    <a:stretch>
                      <a:fillRect/>
                    </a:stretch>
                  </pic:blipFill>
                  <pic:spPr>
                    <a:xfrm>
                      <a:off x="0" y="0"/>
                      <a:ext cx="6096"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5333"/>
            <wp:effectExtent l="0" t="0" r="0" b="0"/>
            <wp:docPr id="3569" name="image568.png" descr=""/>
            <wp:cNvGraphicFramePr>
              <a:graphicFrameLocks noChangeAspect="1"/>
            </wp:cNvGraphicFramePr>
            <a:graphic>
              <a:graphicData uri="http://schemas.openxmlformats.org/drawingml/2006/picture">
                <pic:pic>
                  <pic:nvPicPr>
                    <pic:cNvPr id="3570" name="image568.png"/>
                    <pic:cNvPicPr/>
                  </pic:nvPicPr>
                  <pic:blipFill>
                    <a:blip r:embed="rId622" cstate="print"/>
                    <a:stretch>
                      <a:fillRect/>
                    </a:stretch>
                  </pic:blipFill>
                  <pic:spPr>
                    <a:xfrm>
                      <a:off x="0" y="0"/>
                      <a:ext cx="6096"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5333"/>
            <wp:effectExtent l="0" t="0" r="0" b="0"/>
            <wp:docPr id="3571" name="image568.png" descr=""/>
            <wp:cNvGraphicFramePr>
              <a:graphicFrameLocks noChangeAspect="1"/>
            </wp:cNvGraphicFramePr>
            <a:graphic>
              <a:graphicData uri="http://schemas.openxmlformats.org/drawingml/2006/picture">
                <pic:pic>
                  <pic:nvPicPr>
                    <pic:cNvPr id="3572" name="image568.png"/>
                    <pic:cNvPicPr/>
                  </pic:nvPicPr>
                  <pic:blipFill>
                    <a:blip r:embed="rId62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73" name="image568.png" descr=""/>
            <wp:cNvGraphicFramePr>
              <a:graphicFrameLocks noChangeAspect="1"/>
            </wp:cNvGraphicFramePr>
            <a:graphic>
              <a:graphicData uri="http://schemas.openxmlformats.org/drawingml/2006/picture">
                <pic:pic>
                  <pic:nvPicPr>
                    <pic:cNvPr id="3574" name="image568.png"/>
                    <pic:cNvPicPr/>
                  </pic:nvPicPr>
                  <pic:blipFill>
                    <a:blip r:embed="rId622" cstate="print"/>
                    <a:stretch>
                      <a:fillRect/>
                    </a:stretch>
                  </pic:blipFill>
                  <pic:spPr>
                    <a:xfrm>
                      <a:off x="0" y="0"/>
                      <a:ext cx="6095"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5333"/>
            <wp:effectExtent l="0" t="0" r="0" b="0"/>
            <wp:docPr id="3575" name="image568.png" descr=""/>
            <wp:cNvGraphicFramePr>
              <a:graphicFrameLocks noChangeAspect="1"/>
            </wp:cNvGraphicFramePr>
            <a:graphic>
              <a:graphicData uri="http://schemas.openxmlformats.org/drawingml/2006/picture">
                <pic:pic>
                  <pic:nvPicPr>
                    <pic:cNvPr id="3576" name="image568.png"/>
                    <pic:cNvPicPr/>
                  </pic:nvPicPr>
                  <pic:blipFill>
                    <a:blip r:embed="rId622" cstate="print"/>
                    <a:stretch>
                      <a:fillRect/>
                    </a:stretch>
                  </pic:blipFill>
                  <pic:spPr>
                    <a:xfrm>
                      <a:off x="0" y="0"/>
                      <a:ext cx="6095" cy="533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9"/>
          <w:szCs w:val="29"/>
        </w:rPr>
      </w:pPr>
    </w:p>
    <w:p>
      <w:pPr>
        <w:tabs>
          <w:tab w:pos="5918" w:val="left" w:leader="none"/>
          <w:tab w:pos="8308" w:val="left" w:leader="none"/>
        </w:tabs>
        <w:spacing w:line="20" w:lineRule="exact"/>
        <w:ind w:left="3623" w:right="0" w:firstLine="0"/>
        <w:rPr>
          <w:rFonts w:ascii="宋体" w:hAnsi="宋体" w:cs="宋体" w:eastAsia="宋体" w:hint="default"/>
          <w:sz w:val="2"/>
          <w:szCs w:val="2"/>
        </w:rPr>
      </w:pPr>
      <w:r>
        <w:rPr>
          <w:rFonts w:ascii="宋体"/>
          <w:sz w:val="2"/>
        </w:rPr>
        <w:drawing>
          <wp:inline distT="0" distB="0" distL="0" distR="0">
            <wp:extent cx="6095" cy="6096"/>
            <wp:effectExtent l="0" t="0" r="0" b="0"/>
            <wp:docPr id="3577" name="image568.png" descr=""/>
            <wp:cNvGraphicFramePr>
              <a:graphicFrameLocks noChangeAspect="1"/>
            </wp:cNvGraphicFramePr>
            <a:graphic>
              <a:graphicData uri="http://schemas.openxmlformats.org/drawingml/2006/picture">
                <pic:pic>
                  <pic:nvPicPr>
                    <pic:cNvPr id="3578" name="image568.png"/>
                    <pic:cNvPicPr/>
                  </pic:nvPicPr>
                  <pic:blipFill>
                    <a:blip r:embed="rId622"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579" name="image568.png" descr=""/>
            <wp:cNvGraphicFramePr>
              <a:graphicFrameLocks noChangeAspect="1"/>
            </wp:cNvGraphicFramePr>
            <a:graphic>
              <a:graphicData uri="http://schemas.openxmlformats.org/drawingml/2006/picture">
                <pic:pic>
                  <pic:nvPicPr>
                    <pic:cNvPr id="3580" name="image568.png"/>
                    <pic:cNvPicPr/>
                  </pic:nvPicPr>
                  <pic:blipFill>
                    <a:blip r:embed="rId622" cstate="print"/>
                    <a:stretch>
                      <a:fillRect/>
                    </a:stretch>
                  </pic:blipFill>
                  <pic:spPr>
                    <a:xfrm>
                      <a:off x="0" y="0"/>
                      <a:ext cx="6096"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096"/>
            <wp:effectExtent l="0" t="0" r="0" b="0"/>
            <wp:docPr id="3581" name="image568.png" descr=""/>
            <wp:cNvGraphicFramePr>
              <a:graphicFrameLocks noChangeAspect="1"/>
            </wp:cNvGraphicFramePr>
            <a:graphic>
              <a:graphicData uri="http://schemas.openxmlformats.org/drawingml/2006/picture">
                <pic:pic>
                  <pic:nvPicPr>
                    <pic:cNvPr id="3582" name="image568.png"/>
                    <pic:cNvPicPr/>
                  </pic:nvPicPr>
                  <pic:blipFill>
                    <a:blip r:embed="rId622" cstate="print"/>
                    <a:stretch>
                      <a:fillRect/>
                    </a:stretch>
                  </pic:blipFill>
                  <pic:spPr>
                    <a:xfrm>
                      <a:off x="0" y="0"/>
                      <a:ext cx="6096" cy="6096"/>
                    </a:xfrm>
                    <a:prstGeom prst="rect">
                      <a:avLst/>
                    </a:prstGeom>
                  </pic:spPr>
                </pic:pic>
              </a:graphicData>
            </a:graphic>
          </wp:inline>
        </w:drawing>
      </w:r>
      <w:r>
        <w:rPr>
          <w:rFonts w:ascii="宋体"/>
          <w:sz w:val="2"/>
        </w:rPr>
      </w:r>
    </w:p>
    <w:p>
      <w:pPr>
        <w:spacing w:line="240" w:lineRule="auto" w:before="7"/>
        <w:rPr>
          <w:rFonts w:ascii="宋体" w:hAnsi="宋体" w:cs="宋体" w:eastAsia="宋体" w:hint="default"/>
          <w:sz w:val="6"/>
          <w:szCs w:val="6"/>
        </w:rPr>
      </w:pPr>
    </w:p>
    <w:p>
      <w:pPr>
        <w:pStyle w:val="BodyText"/>
        <w:spacing w:line="367" w:lineRule="auto"/>
        <w:ind w:left="1614" w:right="4272"/>
        <w:jc w:val="left"/>
      </w:pPr>
      <w:r>
        <w:rPr/>
        <w:t>确定该组合依据的说明： 组合中，采用余额百分比法计提坏账准备的其他应收款：</w:t>
      </w:r>
    </w:p>
    <w:p>
      <w:pPr>
        <w:pStyle w:val="BodyText"/>
        <w:spacing w:line="348" w:lineRule="auto" w:before="38"/>
        <w:ind w:left="1614" w:right="4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58"/>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7"/>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bookmarkStart w:name="（2）本期计提、收回或转回的坏账准备情况" w:id="387"/>
      <w:bookmarkEnd w:id="3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60" w:left="0" w:right="0"/>
        </w:sectPr>
      </w:pPr>
    </w:p>
    <w:p>
      <w:pPr>
        <w:pStyle w:val="BodyText"/>
        <w:spacing w:line="345" w:lineRule="auto"/>
        <w:ind w:left="1613" w:right="-18"/>
        <w:jc w:val="left"/>
      </w:pPr>
      <w:r>
        <w:rPr/>
        <w:t>本期计提坏账准备金额</w:t>
      </w:r>
      <w:r>
        <w:rPr>
          <w:spacing w:val="-60"/>
        </w:rPr>
        <w:t> </w:t>
      </w:r>
      <w:r>
        <w:rPr>
          <w:rFonts w:ascii="Times New Roman" w:hAnsi="Times New Roman" w:cs="Times New Roman" w:eastAsia="Times New Roman" w:hint="default"/>
        </w:rPr>
        <w:t>123,851.79 </w:t>
      </w:r>
      <w:r>
        <w:rPr/>
        <w:t>元；本期收回或转回坏账准备金额</w:t>
      </w:r>
      <w:r>
        <w:rPr>
          <w:spacing w:val="-60"/>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88"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9836" w:space="40"/>
            <w:col w:w="2034"/>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0"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224.899994pt;margin-top:-13.466324pt;width:.480031pt;height:.42pt;mso-position-horizontal-relative:page;mso-position-vertical-relative:paragraph;z-index:124168" type="#_x0000_t75" stroked="false">
            <v:imagedata r:id="rId623" o:title=""/>
          </v:shape>
        </w:pict>
      </w:r>
      <w:r>
        <w:rPr/>
        <w:pict>
          <v:shape style="position:absolute;margin-left:379.899994pt;margin-top:-13.466324pt;width:.480031pt;height:.42pt;mso-position-horizontal-relative:page;mso-position-vertical-relative:paragraph;z-index:124192" type="#_x0000_t75" stroked="false">
            <v:imagedata r:id="rId623" o:title=""/>
          </v:shape>
        </w:pict>
      </w:r>
      <w:bookmarkStart w:name="（3）本期实际核销的其他应收款情况"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305.679993pt;margin-top:20.6917pt;width:.5pt;height:17.3pt;mso-position-horizontal-relative:page;mso-position-vertical-relative:paragraph;z-index:-1411840" coordorigin="6114,414" coordsize="10,346">
            <v:group style="position:absolute;left:6114;top:414;width:10;height:20" coordorigin="6114,414" coordsize="10,20">
              <v:shape style="position:absolute;left:6114;top:414;width:10;height:20" coordorigin="6114,414" coordsize="10,20" path="m6114,433l6123,433,6123,414,6114,414,6114,433xe" filled="true" fillcolor="#000000" stroked="false">
                <v:path arrowok="t"/>
                <v:fill type="solid"/>
              </v:shape>
            </v:group>
            <v:group style="position:absolute;left:6114;top:433;width:10;height:20" coordorigin="6114,433" coordsize="10,20">
              <v:shape style="position:absolute;left:6114;top:433;width:10;height:20" coordorigin="6114,433" coordsize="10,20" path="m6114,452l6123,452,6123,433,6114,433,6114,452xe" filled="true" fillcolor="#000000" stroked="false">
                <v:path arrowok="t"/>
                <v:fill type="solid"/>
              </v:shape>
            </v:group>
            <v:group style="position:absolute;left:6114;top:452;width:10;height:20" coordorigin="6114,452" coordsize="10,20">
              <v:shape style="position:absolute;left:6114;top:452;width:10;height:20" coordorigin="6114,452" coordsize="10,20" path="m6114,471l6123,471,6123,452,6114,452,6114,471xe" filled="true" fillcolor="#000000" stroked="false">
                <v:path arrowok="t"/>
                <v:fill type="solid"/>
              </v:shape>
            </v:group>
            <v:group style="position:absolute;left:6114;top:471;width:10;height:20" coordorigin="6114,471" coordsize="10,20">
              <v:shape style="position:absolute;left:6114;top:471;width:10;height:20" coordorigin="6114,471" coordsize="10,20" path="m6114,491l6123,491,6123,471,6114,471,6114,491xe" filled="true" fillcolor="#000000" stroked="false">
                <v:path arrowok="t"/>
                <v:fill type="solid"/>
              </v:shape>
            </v:group>
            <v:group style="position:absolute;left:6114;top:491;width:10;height:20" coordorigin="6114,491" coordsize="10,20">
              <v:shape style="position:absolute;left:6114;top:491;width:10;height:20" coordorigin="6114,491" coordsize="10,20" path="m6114,510l6123,510,6123,491,6114,491,6114,510xe" filled="true" fillcolor="#000000" stroked="false">
                <v:path arrowok="t"/>
                <v:fill type="solid"/>
              </v:shape>
            </v:group>
            <v:group style="position:absolute;left:6114;top:510;width:10;height:20" coordorigin="6114,510" coordsize="10,20">
              <v:shape style="position:absolute;left:6114;top:510;width:10;height:20" coordorigin="6114,510" coordsize="10,20" path="m6114,529l6123,529,6123,510,6114,510,6114,529xe" filled="true" fillcolor="#000000" stroked="false">
                <v:path arrowok="t"/>
                <v:fill type="solid"/>
              </v:shape>
            </v:group>
            <v:group style="position:absolute;left:6114;top:529;width:10;height:20" coordorigin="6114,529" coordsize="10,20">
              <v:shape style="position:absolute;left:6114;top:529;width:10;height:20" coordorigin="6114,529" coordsize="10,20" path="m6114,548l6123,548,6123,529,6114,529,6114,548xe" filled="true" fillcolor="#000000" stroked="false">
                <v:path arrowok="t"/>
                <v:fill type="solid"/>
              </v:shape>
            </v:group>
            <v:group style="position:absolute;left:6114;top:548;width:10;height:20" coordorigin="6114,548" coordsize="10,20">
              <v:shape style="position:absolute;left:6114;top:548;width:10;height:20" coordorigin="6114,548" coordsize="10,20" path="m6114,567l6123,567,6123,548,6114,548,6114,567xe" filled="true" fillcolor="#000000" stroked="false">
                <v:path arrowok="t"/>
                <v:fill type="solid"/>
              </v:shape>
            </v:group>
            <v:group style="position:absolute;left:6114;top:567;width:10;height:20" coordorigin="6114,567" coordsize="10,20">
              <v:shape style="position:absolute;left:6114;top:567;width:10;height:20" coordorigin="6114,567" coordsize="10,20" path="m6114,587l6123,587,6123,567,6114,567,6114,587xe" filled="true" fillcolor="#000000" stroked="false">
                <v:path arrowok="t"/>
                <v:fill type="solid"/>
              </v:shape>
            </v:group>
            <v:group style="position:absolute;left:6114;top:587;width:10;height:20" coordorigin="6114,587" coordsize="10,20">
              <v:shape style="position:absolute;left:6114;top:587;width:10;height:20" coordorigin="6114,587" coordsize="10,20" path="m6114,606l6123,606,6123,587,6114,587,6114,606xe" filled="true" fillcolor="#000000" stroked="false">
                <v:path arrowok="t"/>
                <v:fill type="solid"/>
              </v:shape>
            </v:group>
            <v:group style="position:absolute;left:6114;top:606;width:10;height:20" coordorigin="6114,606" coordsize="10,20">
              <v:shape style="position:absolute;left:6114;top:606;width:10;height:20" coordorigin="6114,606" coordsize="10,20" path="m6114,625l6123,625,6123,606,6114,606,6114,625xe" filled="true" fillcolor="#000000" stroked="false">
                <v:path arrowok="t"/>
                <v:fill type="solid"/>
              </v:shape>
            </v:group>
            <v:group style="position:absolute;left:6114;top:625;width:10;height:20" coordorigin="6114,625" coordsize="10,20">
              <v:shape style="position:absolute;left:6114;top:625;width:10;height:20" coordorigin="6114,625" coordsize="10,20" path="m6114,644l6123,644,6123,625,6114,625,6114,644xe" filled="true" fillcolor="#000000" stroked="false">
                <v:path arrowok="t"/>
                <v:fill type="solid"/>
              </v:shape>
            </v:group>
            <v:group style="position:absolute;left:6114;top:644;width:10;height:20" coordorigin="6114,644" coordsize="10,20">
              <v:shape style="position:absolute;left:6114;top:644;width:10;height:20" coordorigin="6114,644" coordsize="10,20" path="m6114,663l6123,663,6123,644,6114,644,6114,663xe" filled="true" fillcolor="#000000" stroked="false">
                <v:path arrowok="t"/>
                <v:fill type="solid"/>
              </v:shape>
            </v:group>
            <v:group style="position:absolute;left:6114;top:663;width:10;height:20" coordorigin="6114,663" coordsize="10,20">
              <v:shape style="position:absolute;left:6114;top:663;width:10;height:20" coordorigin="6114,663" coordsize="10,20" path="m6114,683l6123,683,6123,663,6114,663,6114,683xe" filled="true" fillcolor="#000000" stroked="false">
                <v:path arrowok="t"/>
                <v:fill type="solid"/>
              </v:shape>
            </v:group>
            <v:group style="position:absolute;left:6114;top:683;width:10;height:20" coordorigin="6114,683" coordsize="10,20">
              <v:shape style="position:absolute;left:6114;top:683;width:10;height:20" coordorigin="6114,683" coordsize="10,20" path="m6114,702l6123,702,6123,683,6114,683,6114,702xe" filled="true" fillcolor="#000000" stroked="false">
                <v:path arrowok="t"/>
                <v:fill type="solid"/>
              </v:shape>
            </v:group>
            <v:group style="position:absolute;left:6114;top:702;width:10;height:20" coordorigin="6114,702" coordsize="10,20">
              <v:shape style="position:absolute;left:6114;top:702;width:10;height:20" coordorigin="6114,702" coordsize="10,20" path="m6114,721l6123,721,6123,702,6114,702,6114,721xe" filled="true" fillcolor="#000000" stroked="false">
                <v:path arrowok="t"/>
                <v:fill type="solid"/>
              </v:shape>
            </v:group>
            <v:group style="position:absolute;left:6114;top:721;width:10;height:20" coordorigin="6114,721" coordsize="10,20">
              <v:shape style="position:absolute;left:6114;top:721;width:10;height:20" coordorigin="6114,721" coordsize="10,20" path="m6114,740l6123,740,6123,721,6114,721,6114,740xe" filled="true" fillcolor="#000000" stroked="false">
                <v:path arrowok="t"/>
                <v:fill type="solid"/>
              </v:shape>
            </v:group>
            <v:group style="position:absolute;left:6114;top:740;width:10;height:20" coordorigin="6114,740" coordsize="10,20">
              <v:shape style="position:absolute;left:6114;top:740;width:10;height:20" coordorigin="6114,740" coordsize="10,20" path="m6114,759l6123,759,6123,740,6114,740,6114,759xe" filled="true" fillcolor="#000000" stroked="false">
                <v:path arrowok="t"/>
                <v:fill type="solid"/>
              </v:shape>
            </v:group>
            <w10:wrap type="none"/>
          </v:group>
        </w:pict>
      </w: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0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8" w:space="0" w:color="000000"/>
              <w:left w:val="nil" w:sz="6" w:space="0" w:color="auto"/>
              <w:bottom w:val="single" w:sz="8" w:space="0" w:color="000000"/>
              <w:right w:val="nil" w:sz="6" w:space="0" w:color="auto"/>
            </w:tcBorders>
            <w:shd w:val="clear" w:color="auto" w:fill="D2D2D2"/>
          </w:tcPr>
          <w:p>
            <w:pPr>
              <w:pStyle w:val="TableParagraph"/>
              <w:spacing w:line="240" w:lineRule="auto" w:before="21"/>
              <w:ind w:left="205" w:right="0"/>
              <w:jc w:val="center"/>
              <w:rPr>
                <w:rFonts w:ascii="宋体" w:hAnsi="宋体" w:cs="宋体" w:eastAsia="宋体" w:hint="default"/>
                <w:sz w:val="21"/>
                <w:szCs w:val="21"/>
              </w:rPr>
            </w:pPr>
            <w:r>
              <w:rPr>
                <w:rFonts w:ascii="宋体" w:hAnsi="宋体" w:cs="宋体" w:eastAsia="宋体" w:hint="default"/>
                <w:sz w:val="21"/>
                <w:szCs w:val="21"/>
              </w:rPr>
              <w:t>核销金额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200"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583" name="image570.png" descr=""/>
                  <wp:cNvGraphicFramePr>
                    <a:graphicFrameLocks noChangeAspect="1"/>
                  </wp:cNvGraphicFramePr>
                  <a:graphic>
                    <a:graphicData uri="http://schemas.openxmlformats.org/drawingml/2006/picture">
                      <pic:pic>
                        <pic:nvPicPr>
                          <pic:cNvPr id="3584" name="image570.png"/>
                          <pic:cNvPicPr/>
                        </pic:nvPicPr>
                        <pic:blipFill>
                          <a:blip r:embed="rId62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r>
    </w:tbl>
    <w:p>
      <w:pPr>
        <w:spacing w:line="240" w:lineRule="auto" w:before="3"/>
        <w:rPr>
          <w:rFonts w:ascii="宋体" w:hAnsi="宋体" w:cs="宋体" w:eastAsia="宋体" w:hint="default"/>
          <w:sz w:val="6"/>
          <w:szCs w:val="6"/>
        </w:rPr>
      </w:pPr>
    </w:p>
    <w:p>
      <w:pPr>
        <w:spacing w:after="0" w:line="240" w:lineRule="auto"/>
        <w:rPr>
          <w:rFonts w:ascii="宋体" w:hAnsi="宋体" w:cs="宋体" w:eastAsia="宋体" w:hint="default"/>
          <w:sz w:val="6"/>
          <w:szCs w:val="6"/>
        </w:rPr>
        <w:sectPr>
          <w:type w:val="continuous"/>
          <w:pgSz w:w="11910" w:h="16840"/>
          <w:pgMar w:top="1060" w:bottom="1160" w:left="0" w:right="0"/>
        </w:sectPr>
      </w:pPr>
    </w:p>
    <w:p>
      <w:pPr>
        <w:pStyle w:val="BodyText"/>
        <w:spacing w:line="240" w:lineRule="auto"/>
        <w:ind w:left="1614" w:right="0"/>
        <w:jc w:val="left"/>
      </w:pPr>
      <w:r>
        <w:rPr/>
        <w:t>其中重要的其他应收款核销情况：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6"/>
          <w:szCs w:val="16"/>
        </w:rPr>
      </w:pPr>
    </w:p>
    <w:p>
      <w:pPr>
        <w:spacing w:before="0"/>
        <w:ind w:left="1613" w:right="0" w:firstLine="0"/>
        <w:jc w:val="left"/>
        <w:rPr>
          <w:rFonts w:ascii="宋体" w:hAnsi="宋体" w:cs="宋体" w:eastAsia="宋体" w:hint="default"/>
          <w:sz w:val="18"/>
          <w:szCs w:val="18"/>
        </w:rPr>
      </w:pPr>
      <w:r>
        <w:rPr/>
        <w:pict>
          <v:shape style="position:absolute;margin-left:140.660004pt;margin-top:52.091751pt;width:.480015pt;height:.66pt;mso-position-horizontal-relative:page;mso-position-vertical-relative:paragraph;z-index:124240" type="#_x0000_t75" stroked="false">
            <v:imagedata r:id="rId624" o:title=""/>
          </v:shape>
        </w:pict>
      </w:r>
      <w:r>
        <w:rPr/>
        <w:pict>
          <v:shape style="position:absolute;margin-left:218.240005pt;margin-top:52.091751pt;width:.480015pt;height:.66pt;mso-position-horizontal-relative:page;mso-position-vertical-relative:paragraph;z-index:124264" type="#_x0000_t75" stroked="false">
            <v:imagedata r:id="rId624" o:title=""/>
          </v:shape>
        </w:pict>
      </w:r>
      <w:r>
        <w:rPr/>
        <w:pict>
          <v:shape style="position:absolute;margin-left:295.839996pt;margin-top:52.091751pt;width:.480031pt;height:.66pt;mso-position-horizontal-relative:page;mso-position-vertical-relative:paragraph;z-index:124288" type="#_x0000_t75" stroked="false">
            <v:imagedata r:id="rId624" o:title=""/>
          </v:shape>
        </w:pict>
      </w:r>
      <w:r>
        <w:rPr/>
        <w:pict>
          <v:shape style="position:absolute;margin-left:373.47998pt;margin-top:52.091751pt;width:.48pt;height:.66pt;mso-position-horizontal-relative:page;mso-position-vertical-relative:paragraph;z-index:124312" type="#_x0000_t75" stroked="false">
            <v:imagedata r:id="rId624" o:title=""/>
          </v:shape>
        </w:pict>
      </w:r>
      <w:r>
        <w:rPr/>
        <w:pict>
          <v:shape style="position:absolute;margin-left:454.199982pt;margin-top:52.091751pt;width:.48pt;height:.66pt;mso-position-horizontal-relative:page;mso-position-vertical-relative:paragraph;z-index:124336" type="#_x0000_t75" stroked="false">
            <v:imagedata r:id="rId624" o:title=""/>
          </v:shape>
        </w:pict>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6124" w:space="2226"/>
            <w:col w:w="356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382" w:right="71" w:hanging="315"/>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bl>
    <w:p>
      <w:pPr>
        <w:spacing w:after="0" w:line="273"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0"/>
        <w:rPr>
          <w:rFonts w:ascii="宋体" w:hAnsi="宋体" w:cs="宋体" w:eastAsia="宋体" w:hint="default"/>
          <w:sz w:val="20"/>
          <w:szCs w:val="20"/>
        </w:rPr>
      </w:pPr>
      <w:r>
        <w:rPr/>
        <w:pict>
          <v:shape style="position:absolute;margin-left:140.660004pt;margin-top:448.359985pt;width:.47998pt;height:.42pt;mso-position-horizontal-relative:page;mso-position-vertical-relative:page;z-index:124792" type="#_x0000_t75" stroked="false">
            <v:imagedata r:id="rId624" o:title=""/>
          </v:shape>
        </w:pict>
      </w:r>
      <w:r>
        <w:rPr/>
        <w:pict>
          <v:shape style="position:absolute;margin-left:218.240005pt;margin-top:448.359985pt;width:.47998pt;height:.42pt;mso-position-horizontal-relative:page;mso-position-vertical-relative:page;z-index:124816" type="#_x0000_t75" stroked="false">
            <v:imagedata r:id="rId624" o:title=""/>
          </v:shape>
        </w:pict>
      </w:r>
      <w:r>
        <w:rPr/>
        <w:pict>
          <v:shape style="position:absolute;margin-left:295.839996pt;margin-top:448.359985pt;width:.479996pt;height:.42pt;mso-position-horizontal-relative:page;mso-position-vertical-relative:page;z-index:124840" type="#_x0000_t75" stroked="false">
            <v:imagedata r:id="rId624" o:title=""/>
          </v:shape>
        </w:pict>
      </w:r>
      <w:r>
        <w:rPr/>
        <w:pict>
          <v:shape style="position:absolute;margin-left:373.47998pt;margin-top:448.359985pt;width:.479965pt;height:.42pt;mso-position-horizontal-relative:page;mso-position-vertical-relative:page;z-index:124864" type="#_x0000_t75" stroked="false">
            <v:imagedata r:id="rId624" o:title=""/>
          </v:shape>
        </w:pict>
      </w:r>
      <w:r>
        <w:rPr/>
        <w:pict>
          <v:shape style="position:absolute;margin-left:454.199982pt;margin-top:448.359985pt;width:.479965pt;height:.42pt;mso-position-horizontal-relative:page;mso-position-vertical-relative:page;z-index:124888" type="#_x0000_t75" stroked="false">
            <v:imagedata r:id="rId624" o:title=""/>
          </v:shape>
        </w:pict>
      </w:r>
      <w:r>
        <w:rPr/>
        <w:pict>
          <v:shape style="position:absolute;margin-left:140.660004pt;margin-top:483.819977pt;width:.479993pt;height:.66pt;mso-position-horizontal-relative:page;mso-position-vertical-relative:page;z-index:124912" type="#_x0000_t75" stroked="false">
            <v:imagedata r:id="rId624" o:title=""/>
          </v:shape>
        </w:pict>
      </w:r>
      <w:r>
        <w:rPr/>
        <w:pict>
          <v:shape style="position:absolute;margin-left:218.240005pt;margin-top:483.819977pt;width:.479993pt;height:.66pt;mso-position-horizontal-relative:page;mso-position-vertical-relative:page;z-index:124936" type="#_x0000_t75" stroked="false">
            <v:imagedata r:id="rId624" o:title=""/>
          </v:shape>
        </w:pict>
      </w:r>
      <w:r>
        <w:rPr/>
        <w:pict>
          <v:shape style="position:absolute;margin-left:295.839996pt;margin-top:483.819977pt;width:.480008pt;height:.66pt;mso-position-horizontal-relative:page;mso-position-vertical-relative:page;z-index:124960" type="#_x0000_t75" stroked="false">
            <v:imagedata r:id="rId624" o:title=""/>
          </v:shape>
        </w:pict>
      </w:r>
      <w:r>
        <w:rPr/>
        <w:pict>
          <v:shape style="position:absolute;margin-left:373.47998pt;margin-top:483.819977pt;width:.479978pt;height:.66pt;mso-position-horizontal-relative:page;mso-position-vertical-relative:page;z-index:124984" type="#_x0000_t75" stroked="false">
            <v:imagedata r:id="rId624" o:title=""/>
          </v:shape>
        </w:pict>
      </w:r>
      <w:r>
        <w:rPr/>
        <w:pict>
          <v:shape style="position:absolute;margin-left:454.199982pt;margin-top:483.819977pt;width:.479978pt;height:.66pt;mso-position-horizontal-relative:page;mso-position-vertical-relative:page;z-index:125008" type="#_x0000_t75" stroked="false">
            <v:imagedata r:id="rId624" o:title=""/>
          </v:shape>
        </w:pict>
      </w:r>
      <w:r>
        <w:rPr/>
        <w:pict>
          <v:shape style="position:absolute;margin-left:193.279999pt;margin-top:750.719971pt;width:.479971pt;height:.66pt;mso-position-horizontal-relative:page;mso-position-vertical-relative:page;z-index:125656" type="#_x0000_t75" stroked="false">
            <v:imagedata r:id="rId624" o:title=""/>
          </v:shape>
        </w:pict>
      </w:r>
      <w:r>
        <w:rPr/>
        <w:pict>
          <v:shape style="position:absolute;margin-left:261.640015pt;margin-top:750.719971pt;width:.479956pt;height:.66pt;mso-position-horizontal-relative:page;mso-position-vertical-relative:page;z-index:125680" type="#_x0000_t75" stroked="false">
            <v:imagedata r:id="rId624" o:title=""/>
          </v:shape>
        </w:pict>
      </w:r>
      <w:r>
        <w:rPr/>
        <w:pict>
          <v:shape style="position:absolute;margin-left:329.97998pt;margin-top:750.719971pt;width:.479956pt;height:.66pt;mso-position-horizontal-relative:page;mso-position-vertical-relative:page;z-index:125704" type="#_x0000_t75" stroked="false">
            <v:imagedata r:id="rId624" o:title=""/>
          </v:shape>
        </w:pict>
      </w:r>
      <w:r>
        <w:rPr/>
        <w:pict>
          <v:shape style="position:absolute;margin-left:398.380005pt;margin-top:750.719971pt;width:.479956pt;height:.66pt;mso-position-horizontal-relative:page;mso-position-vertical-relative:page;z-index:125728" type="#_x0000_t75" stroked="false">
            <v:imagedata r:id="rId624" o:title=""/>
          </v:shape>
        </w:pict>
      </w:r>
      <w:r>
        <w:rPr/>
        <w:pict>
          <v:shape style="position:absolute;margin-left:466.740021pt;margin-top:750.719971pt;width:.479986pt;height:.66pt;mso-position-horizontal-relative:page;mso-position-vertical-relative:page;z-index:125752" type="#_x0000_t75" stroked="false">
            <v:imagedata r:id="rId624" o:title=""/>
          </v:shape>
        </w:pict>
      </w:r>
    </w:p>
    <w:p>
      <w:pPr>
        <w:pStyle w:val="BodyText"/>
        <w:spacing w:line="240" w:lineRule="auto" w:before="183"/>
        <w:ind w:left="1113" w:right="7389"/>
        <w:jc w:val="center"/>
      </w:pPr>
      <w:r>
        <w:rPr/>
        <w:t>其他应收款核销说明：</w:t>
      </w:r>
    </w:p>
    <w:p>
      <w:pPr>
        <w:spacing w:line="240" w:lineRule="auto" w:before="12"/>
        <w:rPr>
          <w:rFonts w:ascii="宋体" w:hAnsi="宋体" w:cs="宋体" w:eastAsia="宋体" w:hint="default"/>
          <w:sz w:val="25"/>
          <w:szCs w:val="25"/>
        </w:rPr>
      </w:pPr>
    </w:p>
    <w:p>
      <w:pPr>
        <w:spacing w:before="0"/>
        <w:ind w:left="1113" w:right="7274" w:firstLine="0"/>
        <w:jc w:val="center"/>
        <w:rPr>
          <w:rFonts w:ascii="宋体" w:hAnsi="宋体" w:cs="宋体" w:eastAsia="宋体" w:hint="default"/>
          <w:sz w:val="21"/>
          <w:szCs w:val="21"/>
        </w:rPr>
      </w:pPr>
      <w:bookmarkStart w:name="（4）其他应收款按款项性质分类情况"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224.899994pt;margin-top:38.871738pt;width:.480031pt;height:.42pt;mso-position-horizontal-relative:page;mso-position-vertical-relative:paragraph;z-index:124384" type="#_x0000_t75" stroked="false">
            <v:imagedata r:id="rId624" o:title=""/>
          </v:shape>
        </w:pict>
      </w:r>
      <w:r>
        <w:rPr/>
        <w:pict>
          <v:shape style="position:absolute;margin-left:379.899994pt;margin-top:38.871738pt;width:.480031pt;height:.42pt;mso-position-horizontal-relative:page;mso-position-vertical-relative:paragraph;z-index:124408" type="#_x0000_t75" stroked="false">
            <v:imagedata r:id="rId624" o:title=""/>
          </v:shape>
        </w:pict>
      </w:r>
      <w:r>
        <w:rPr/>
        <w:pict>
          <v:shape style="position:absolute;margin-left:224.899994pt;margin-top:58.971729pt;width:.480031pt;height:.42pt;mso-position-horizontal-relative:page;mso-position-vertical-relative:paragraph;z-index:124432" type="#_x0000_t75" stroked="false">
            <v:imagedata r:id="rId624" o:title=""/>
          </v:shape>
        </w:pict>
      </w:r>
      <w:r>
        <w:rPr/>
        <w:pict>
          <v:shape style="position:absolute;margin-left:379.899994pt;margin-top:58.971729pt;width:.480031pt;height:.42pt;mso-position-horizontal-relative:page;mso-position-vertical-relative:paragraph;z-index:124456" type="#_x0000_t75" stroked="false">
            <v:imagedata r:id="rId624" o:title=""/>
          </v:shape>
        </w:pict>
      </w:r>
      <w:r>
        <w:rPr/>
        <w:pict>
          <v:shape style="position:absolute;margin-left:224.899994pt;margin-top:79.071671pt;width:.479961pt;height:.42pt;mso-position-horizontal-relative:page;mso-position-vertical-relative:paragraph;z-index:124480" type="#_x0000_t75" stroked="false">
            <v:imagedata r:id="rId624" o:title=""/>
          </v:shape>
        </w:pict>
      </w:r>
      <w:r>
        <w:rPr/>
        <w:pict>
          <v:shape style="position:absolute;margin-left:379.899994pt;margin-top:79.071671pt;width:.479961pt;height:.42pt;mso-position-horizontal-relative:page;mso-position-vertical-relative:paragraph;z-index:124504" type="#_x0000_t75" stroked="false">
            <v:imagedata r:id="rId624" o:title=""/>
          </v:shape>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2,098,876.50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2,691,962.80</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2,469,648.88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1,150,658.65</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126,825.25</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523,817.79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6,243,001.82</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2,818,788.05</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224.899994pt;margin-top:-53.666336pt;width:.480031pt;height:.42pt;mso-position-horizontal-relative:page;mso-position-vertical-relative:paragraph;z-index:124528" type="#_x0000_t75" stroked="false">
            <v:imagedata r:id="rId624" o:title=""/>
          </v:shape>
        </w:pict>
      </w:r>
      <w:r>
        <w:rPr/>
        <w:pict>
          <v:shape style="position:absolute;margin-left:379.899994pt;margin-top:-53.666336pt;width:.480031pt;height:.42pt;mso-position-horizontal-relative:page;mso-position-vertical-relative:paragraph;z-index:124552" type="#_x0000_t75" stroked="false">
            <v:imagedata r:id="rId624" o:title=""/>
          </v:shape>
        </w:pict>
      </w:r>
      <w:r>
        <w:rPr/>
        <w:pict>
          <v:shape style="position:absolute;margin-left:224.899994pt;margin-top:-33.56633pt;width:.480031pt;height:.42pt;mso-position-horizontal-relative:page;mso-position-vertical-relative:paragraph;z-index:124576" type="#_x0000_t75" stroked="false">
            <v:imagedata r:id="rId624" o:title=""/>
          </v:shape>
        </w:pict>
      </w:r>
      <w:r>
        <w:rPr/>
        <w:pict>
          <v:shape style="position:absolute;margin-left:379.899994pt;margin-top:-33.56633pt;width:.480031pt;height:.42pt;mso-position-horizontal-relative:page;mso-position-vertical-relative:paragraph;z-index:124600" type="#_x0000_t75" stroked="false">
            <v:imagedata r:id="rId624" o:title=""/>
          </v:shape>
        </w:pict>
      </w:r>
      <w:r>
        <w:rPr/>
        <w:pict>
          <v:shape style="position:absolute;margin-left:224.899994pt;margin-top:-13.466324pt;width:.480031pt;height:.42pt;mso-position-horizontal-relative:page;mso-position-vertical-relative:paragraph;z-index:124624" type="#_x0000_t75" stroked="false">
            <v:imagedata r:id="rId624" o:title=""/>
          </v:shape>
        </w:pict>
      </w:r>
      <w:r>
        <w:rPr/>
        <w:pict>
          <v:shape style="position:absolute;margin-left:379.899994pt;margin-top:-13.466324pt;width:.480031pt;height:.42pt;mso-position-horizontal-relative:page;mso-position-vertical-relative:paragraph;z-index:124648" type="#_x0000_t75" stroked="false">
            <v:imagedata r:id="rId624" o:title=""/>
          </v:shape>
        </w:pict>
      </w:r>
      <w:bookmarkStart w:name="（5）按欠款方归集的期末余额前五名的其他应收款情况"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140.660004pt;margin-top:105.611694pt;width:.479993pt;height:.66pt;mso-position-horizontal-relative:page;mso-position-vertical-relative:paragraph;z-index:124672" type="#_x0000_t75" stroked="false">
            <v:imagedata r:id="rId624" o:title=""/>
          </v:shape>
        </w:pict>
      </w:r>
      <w:r>
        <w:rPr/>
        <w:pict>
          <v:shape style="position:absolute;margin-left:218.240005pt;margin-top:105.611694pt;width:.479993pt;height:.66pt;mso-position-horizontal-relative:page;mso-position-vertical-relative:paragraph;z-index:124696" type="#_x0000_t75" stroked="false">
            <v:imagedata r:id="rId624" o:title=""/>
          </v:shape>
        </w:pict>
      </w:r>
      <w:r>
        <w:rPr/>
        <w:pict>
          <v:shape style="position:absolute;margin-left:295.839996pt;margin-top:105.611694pt;width:.480008pt;height:.66pt;mso-position-horizontal-relative:page;mso-position-vertical-relative:paragraph;z-index:124720" type="#_x0000_t75" stroked="false">
            <v:imagedata r:id="rId624" o:title=""/>
          </v:shape>
        </w:pict>
      </w:r>
      <w:r>
        <w:rPr/>
        <w:pict>
          <v:shape style="position:absolute;margin-left:373.47998pt;margin-top:105.611694pt;width:.479978pt;height:.66pt;mso-position-horizontal-relative:page;mso-position-vertical-relative:paragraph;z-index:124744" type="#_x0000_t75" stroked="false">
            <v:imagedata r:id="rId624" o:title=""/>
          </v:shape>
        </w:pict>
      </w:r>
      <w:r>
        <w:rPr/>
        <w:pict>
          <v:shape style="position:absolute;margin-left:454.199982pt;margin-top:105.611694pt;width:.479978pt;height:.66pt;mso-position-horizontal-relative:page;mso-position-vertical-relative:paragraph;z-index:124768" type="#_x0000_t75" stroked="false">
            <v:imagedata r:id="rId624" o:title=""/>
          </v:shape>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1"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7" w:right="65"/>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98" w:right="71"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719"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0"/>
              <w:ind w:left="27" w:right="179"/>
              <w:jc w:val="left"/>
              <w:rPr>
                <w:rFonts w:ascii="宋体" w:hAnsi="宋体" w:cs="宋体" w:eastAsia="宋体" w:hint="default"/>
                <w:sz w:val="21"/>
                <w:szCs w:val="21"/>
              </w:rPr>
            </w:pPr>
            <w:r>
              <w:rPr>
                <w:rFonts w:ascii="宋体" w:hAnsi="宋体" w:cs="宋体" w:eastAsia="宋体" w:hint="default"/>
                <w:sz w:val="21"/>
                <w:szCs w:val="21"/>
              </w:rPr>
              <w:t>江苏天源招标有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400,400.00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40,040.00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244,092.23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12,204.61</w:t>
            </w: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9"/>
              <w:jc w:val="left"/>
              <w:rPr>
                <w:rFonts w:ascii="宋体" w:hAnsi="宋体" w:cs="宋体" w:eastAsia="宋体" w:hint="default"/>
                <w:sz w:val="21"/>
                <w:szCs w:val="21"/>
              </w:rPr>
            </w:pPr>
            <w:r>
              <w:rPr>
                <w:rFonts w:ascii="宋体" w:hAnsi="宋体" w:cs="宋体" w:eastAsia="宋体" w:hint="default"/>
                <w:sz w:val="21"/>
                <w:szCs w:val="21"/>
              </w:rPr>
              <w:t>国网河北招标有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3.21%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53,575.27</w:t>
            </w: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9"/>
              <w:jc w:val="left"/>
              <w:rPr>
                <w:rFonts w:ascii="宋体" w:hAnsi="宋体" w:cs="宋体" w:eastAsia="宋体" w:hint="default"/>
                <w:sz w:val="21"/>
                <w:szCs w:val="21"/>
              </w:rPr>
            </w:pPr>
            <w:r>
              <w:rPr>
                <w:rFonts w:ascii="宋体" w:hAnsi="宋体" w:cs="宋体" w:eastAsia="宋体" w:hint="default"/>
                <w:sz w:val="21"/>
                <w:szCs w:val="21"/>
              </w:rPr>
              <w:t>华北电力物资总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188,600.00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3.02%</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9,430.00</w:t>
            </w: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27" w:right="179"/>
              <w:jc w:val="left"/>
              <w:rPr>
                <w:rFonts w:ascii="宋体" w:hAnsi="宋体" w:cs="宋体" w:eastAsia="宋体" w:hint="default"/>
                <w:sz w:val="21"/>
                <w:szCs w:val="21"/>
              </w:rPr>
            </w:pPr>
            <w:r>
              <w:rPr>
                <w:rFonts w:ascii="宋体" w:hAnsi="宋体" w:cs="宋体" w:eastAsia="宋体" w:hint="default"/>
                <w:sz w:val="21"/>
                <w:szCs w:val="21"/>
              </w:rPr>
              <w:t>河南电力物资公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173,350.00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2.78%</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8,667.50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1,206,542.23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19.33%</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123,917.38</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shape style="position:absolute;margin-left:140.660004pt;margin-top:-69.506302pt;width:.480015pt;height:.66pt;mso-position-horizontal-relative:page;mso-position-vertical-relative:paragraph;z-index:125032" type="#_x0000_t75" stroked="false">
            <v:imagedata r:id="rId624" o:title=""/>
          </v:shape>
        </w:pict>
      </w:r>
      <w:r>
        <w:rPr/>
        <w:pict>
          <v:shape style="position:absolute;margin-left:218.240005pt;margin-top:-69.506302pt;width:.480015pt;height:.66pt;mso-position-horizontal-relative:page;mso-position-vertical-relative:paragraph;z-index:125056" type="#_x0000_t75" stroked="false">
            <v:imagedata r:id="rId624" o:title=""/>
          </v:shape>
        </w:pict>
      </w:r>
      <w:r>
        <w:rPr/>
        <w:pict>
          <v:shape style="position:absolute;margin-left:295.839996pt;margin-top:-69.506302pt;width:.480031pt;height:.66pt;mso-position-horizontal-relative:page;mso-position-vertical-relative:paragraph;z-index:125080" type="#_x0000_t75" stroked="false">
            <v:imagedata r:id="rId624" o:title=""/>
          </v:shape>
        </w:pict>
      </w:r>
      <w:r>
        <w:rPr/>
        <w:pict>
          <v:shape style="position:absolute;margin-left:373.47998pt;margin-top:-69.506302pt;width:.48pt;height:.66pt;mso-position-horizontal-relative:page;mso-position-vertical-relative:paragraph;z-index:125104" type="#_x0000_t75" stroked="false">
            <v:imagedata r:id="rId624" o:title=""/>
          </v:shape>
        </w:pict>
      </w:r>
      <w:r>
        <w:rPr/>
        <w:pict>
          <v:shape style="position:absolute;margin-left:454.199982pt;margin-top:-69.506302pt;width:.48pt;height:.66pt;mso-position-horizontal-relative:page;mso-position-vertical-relative:paragraph;z-index:125128" type="#_x0000_t75" stroked="false">
            <v:imagedata r:id="rId624" o:title=""/>
          </v:shape>
        </w:pict>
      </w:r>
      <w:r>
        <w:rPr/>
        <w:pict>
          <v:shape style="position:absolute;margin-left:140.660004pt;margin-top:-33.806351pt;width:.479971pt;height:.66pt;mso-position-horizontal-relative:page;mso-position-vertical-relative:paragraph;z-index:125152" type="#_x0000_t75" stroked="false">
            <v:imagedata r:id="rId625" o:title=""/>
          </v:shape>
        </w:pict>
      </w:r>
      <w:r>
        <w:rPr/>
        <w:pict>
          <v:shape style="position:absolute;margin-left:218.240005pt;margin-top:-33.806351pt;width:.479971pt;height:.66pt;mso-position-horizontal-relative:page;mso-position-vertical-relative:paragraph;z-index:125176" type="#_x0000_t75" stroked="false">
            <v:imagedata r:id="rId625" o:title=""/>
          </v:shape>
        </w:pict>
      </w:r>
      <w:r>
        <w:rPr/>
        <w:pict>
          <v:shape style="position:absolute;margin-left:295.839996pt;margin-top:-33.806351pt;width:.479986pt;height:.66pt;mso-position-horizontal-relative:page;mso-position-vertical-relative:paragraph;z-index:125200" type="#_x0000_t75" stroked="false">
            <v:imagedata r:id="rId625" o:title=""/>
          </v:shape>
        </w:pict>
      </w:r>
      <w:r>
        <w:rPr/>
        <w:pict>
          <v:shape style="position:absolute;margin-left:373.47998pt;margin-top:-33.806351pt;width:.479956pt;height:.66pt;mso-position-horizontal-relative:page;mso-position-vertical-relative:paragraph;z-index:125224" type="#_x0000_t75" stroked="false">
            <v:imagedata r:id="rId625" o:title=""/>
          </v:shape>
        </w:pict>
      </w:r>
      <w:r>
        <w:rPr/>
        <w:pict>
          <v:shape style="position:absolute;margin-left:454.199982pt;margin-top:-33.806351pt;width:.479956pt;height:.66pt;mso-position-horizontal-relative:page;mso-position-vertical-relative:paragraph;z-index:125248" type="#_x0000_t75" stroked="false">
            <v:imagedata r:id="rId625" o:title=""/>
          </v:shape>
        </w:pict>
      </w:r>
      <w:r>
        <w:rPr/>
        <w:pict>
          <v:shape style="position:absolute;margin-left:140.660004pt;margin-top:-13.466309pt;width:.480015pt;height:.42pt;mso-position-horizontal-relative:page;mso-position-vertical-relative:paragraph;z-index:125272" type="#_x0000_t75" stroked="false">
            <v:imagedata r:id="rId625" o:title=""/>
          </v:shape>
        </w:pict>
      </w:r>
      <w:r>
        <w:rPr/>
        <w:pict>
          <v:shape style="position:absolute;margin-left:218.240005pt;margin-top:-13.466309pt;width:.480015pt;height:.42pt;mso-position-horizontal-relative:page;mso-position-vertical-relative:paragraph;z-index:125296" type="#_x0000_t75" stroked="false">
            <v:imagedata r:id="rId625" o:title=""/>
          </v:shape>
        </w:pict>
      </w:r>
      <w:r>
        <w:rPr/>
        <w:pict>
          <v:shape style="position:absolute;margin-left:295.839996pt;margin-top:-13.466309pt;width:.480031pt;height:.42pt;mso-position-horizontal-relative:page;mso-position-vertical-relative:paragraph;z-index:125320" type="#_x0000_t75" stroked="false">
            <v:imagedata r:id="rId625" o:title=""/>
          </v:shape>
        </w:pict>
      </w:r>
      <w:r>
        <w:rPr/>
        <w:pict>
          <v:shape style="position:absolute;margin-left:373.47998pt;margin-top:-13.466309pt;width:.48pt;height:.42pt;mso-position-horizontal-relative:page;mso-position-vertical-relative:paragraph;z-index:125344" type="#_x0000_t75" stroked="false">
            <v:imagedata r:id="rId625" o:title=""/>
          </v:shape>
        </w:pict>
      </w:r>
      <w:r>
        <w:rPr/>
        <w:pict>
          <v:shape style="position:absolute;margin-left:454.199982pt;margin-top:-13.466309pt;width:.48pt;height:.42pt;mso-position-horizontal-relative:page;mso-position-vertical-relative:paragraph;z-index:125368" type="#_x0000_t75" stroked="false">
            <v:imagedata r:id="rId625" o:title=""/>
          </v:shape>
        </w:pict>
      </w:r>
      <w:bookmarkStart w:name="3、长期股权投资" w:id="391"/>
      <w:bookmarkEnd w:id="3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329.97998pt;margin-top:38.931736pt;width:.48pt;height:.42pt;mso-position-horizontal-relative:page;mso-position-vertical-relative:paragraph;z-index:125392" type="#_x0000_t75" stroked="false">
            <v:imagedata r:id="rId626" o:title=""/>
          </v:shape>
        </w:pict>
      </w:r>
      <w:r>
        <w:rPr/>
        <w:pict>
          <v:shape style="position:absolute;margin-left:193.279999pt;margin-top:59.031666pt;width:.479946pt;height:.42pt;mso-position-horizontal-relative:page;mso-position-vertical-relative:paragraph;z-index:125416" type="#_x0000_t75" stroked="false">
            <v:imagedata r:id="rId627" o:title=""/>
          </v:shape>
        </w:pict>
      </w:r>
      <w:r>
        <w:rPr/>
        <w:pict>
          <v:shape style="position:absolute;margin-left:261.640015pt;margin-top:59.031666pt;width:.47993pt;height:.42pt;mso-position-horizontal-relative:page;mso-position-vertical-relative:paragraph;z-index:125440" type="#_x0000_t75" stroked="false">
            <v:imagedata r:id="rId627" o:title=""/>
          </v:shape>
        </w:pict>
      </w:r>
      <w:r>
        <w:rPr/>
        <w:pict>
          <v:shape style="position:absolute;margin-left:329.97998pt;margin-top:59.031666pt;width:.47993pt;height:.42pt;mso-position-horizontal-relative:page;mso-position-vertical-relative:paragraph;z-index:125464" type="#_x0000_t75" stroked="false">
            <v:imagedata r:id="rId627" o:title=""/>
          </v:shape>
        </w:pict>
      </w:r>
      <w:r>
        <w:rPr/>
        <w:pict>
          <v:shape style="position:absolute;margin-left:398.380005pt;margin-top:59.031666pt;width:.47993pt;height:.42pt;mso-position-horizontal-relative:page;mso-position-vertical-relative:paragraph;z-index:125488" type="#_x0000_t75" stroked="false">
            <v:imagedata r:id="rId627" o:title=""/>
          </v:shape>
        </w:pict>
      </w:r>
      <w:r>
        <w:rPr/>
        <w:pict>
          <v:shape style="position:absolute;margin-left:466.740021pt;margin-top:59.031666pt;width:.479961pt;height:.42pt;mso-position-horizontal-relative:page;mso-position-vertical-relative:paragraph;z-index:125512" type="#_x0000_t75" stroked="false">
            <v:imagedata r:id="rId627" o:title=""/>
          </v:shape>
        </w:pict>
      </w:r>
      <w:r>
        <w:rPr/>
        <w:pict>
          <v:shape style="position:absolute;margin-left:193.279999pt;margin-top:94.511734pt;width:.480015pt;height:.66pt;mso-position-horizontal-relative:page;mso-position-vertical-relative:paragraph;z-index:125536" type="#_x0000_t75" stroked="false">
            <v:imagedata r:id="rId628" o:title=""/>
          </v:shape>
        </w:pict>
      </w:r>
      <w:r>
        <w:rPr/>
        <w:pict>
          <v:shape style="position:absolute;margin-left:261.640015pt;margin-top:94.511734pt;width:.48pt;height:.66pt;mso-position-horizontal-relative:page;mso-position-vertical-relative:paragraph;z-index:125560" type="#_x0000_t75" stroked="false">
            <v:imagedata r:id="rId628" o:title=""/>
          </v:shape>
        </w:pict>
      </w:r>
      <w:r>
        <w:rPr/>
        <w:pict>
          <v:shape style="position:absolute;margin-left:329.97998pt;margin-top:94.511734pt;width:.48pt;height:.66pt;mso-position-horizontal-relative:page;mso-position-vertical-relative:paragraph;z-index:125584" type="#_x0000_t75" stroked="false">
            <v:imagedata r:id="rId628" o:title=""/>
          </v:shape>
        </w:pict>
      </w:r>
      <w:r>
        <w:rPr/>
        <w:pict>
          <v:shape style="position:absolute;margin-left:398.380005pt;margin-top:94.511734pt;width:.48pt;height:.66pt;mso-position-horizontal-relative:page;mso-position-vertical-relative:paragraph;z-index:125608" type="#_x0000_t75" stroked="false">
            <v:imagedata r:id="rId628" o:title=""/>
          </v:shape>
        </w:pict>
      </w:r>
      <w:r>
        <w:rPr/>
        <w:pict>
          <v:shape style="position:absolute;margin-left:466.740021pt;margin-top:94.511734pt;width:.480031pt;height:.66pt;mso-position-horizontal-relative:page;mso-position-vertical-relative:paragraph;z-index:125632" type="#_x0000_t75" stroked="false">
            <v:imagedata r:id="rId628" o:title=""/>
          </v:shape>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34" w:type="dxa"/>
        <w:tblLayout w:type="fixed"/>
        <w:tblCellMar>
          <w:top w:w="0" w:type="dxa"/>
          <w:left w:w="0" w:type="dxa"/>
          <w:bottom w:w="0" w:type="dxa"/>
          <w:right w:w="0" w:type="dxa"/>
        </w:tblCellMar>
        <w:tblLook w:val="01E0"/>
      </w:tblPr>
      <w:tblGrid>
        <w:gridCol w:w="1343"/>
        <w:gridCol w:w="1379"/>
        <w:gridCol w:w="1367"/>
        <w:gridCol w:w="1367"/>
        <w:gridCol w:w="1367"/>
        <w:gridCol w:w="1367"/>
        <w:gridCol w:w="1367"/>
      </w:tblGrid>
      <w:tr>
        <w:trPr>
          <w:trHeight w:val="205"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41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7" w:hRule="exact"/>
        </w:trPr>
        <w:tc>
          <w:tcPr>
            <w:tcW w:w="134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4" w:type="dxa"/>
            <w:gridSpan w:val="3"/>
            <w:vMerge/>
            <w:tcBorders>
              <w:left w:val="single" w:sz="4" w:space="0" w:color="000000"/>
              <w:bottom w:val="single" w:sz="8" w:space="0" w:color="000000"/>
              <w:right w:val="single" w:sz="4" w:space="0" w:color="000000"/>
            </w:tcBorders>
            <w:shd w:val="clear" w:color="auto" w:fill="D2D2D2"/>
          </w:tcPr>
          <w:p>
            <w:pPr/>
          </w:p>
        </w:tc>
        <w:tc>
          <w:tcPr>
            <w:tcW w:w="4101" w:type="dxa"/>
            <w:gridSpan w:val="3"/>
            <w:vMerge/>
            <w:tcBorders>
              <w:left w:val="single" w:sz="4" w:space="0" w:color="000000"/>
              <w:bottom w:val="single" w:sz="8" w:space="0" w:color="000000"/>
              <w:right w:val="nil" w:sz="6" w:space="0" w:color="auto"/>
            </w:tcBorders>
            <w:shd w:val="clear" w:color="auto" w:fill="D2D2D2"/>
          </w:tcPr>
          <w:p>
            <w:pPr/>
          </w:p>
        </w:tc>
      </w:tr>
      <w:tr>
        <w:trPr>
          <w:trHeight w:val="196" w:hRule="exact"/>
        </w:trPr>
        <w:tc>
          <w:tcPr>
            <w:tcW w:w="1343"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1430"/>
                  <wp:effectExtent l="0" t="0" r="0" b="0"/>
                  <wp:docPr id="3585" name="image54.png" descr=""/>
                  <wp:cNvGraphicFramePr>
                    <a:graphicFrameLocks noChangeAspect="1"/>
                  </wp:cNvGraphicFramePr>
                  <a:graphic>
                    <a:graphicData uri="http://schemas.openxmlformats.org/drawingml/2006/picture">
                      <pic:pic>
                        <pic:nvPicPr>
                          <pic:cNvPr id="3586" name="image54.png"/>
                          <pic:cNvPicPr/>
                        </pic:nvPicPr>
                        <pic:blipFill>
                          <a:blip r:embed="rId67" cstate="print"/>
                          <a:stretch>
                            <a:fillRect/>
                          </a:stretch>
                        </pic:blipFill>
                        <pic:spPr>
                          <a:xfrm>
                            <a:off x="0" y="0"/>
                            <a:ext cx="6096" cy="11430"/>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4"/>
              <w:ind w:left="269" w:right="0"/>
              <w:jc w:val="left"/>
              <w:rPr>
                <w:rFonts w:ascii="宋体" w:hAnsi="宋体" w:cs="宋体" w:eastAsia="宋体" w:hint="default"/>
                <w:sz w:val="21"/>
                <w:szCs w:val="21"/>
              </w:rPr>
            </w:pPr>
            <w:r>
              <w:rPr>
                <w:rFonts w:ascii="宋体" w:hAnsi="宋体" w:cs="宋体" w:eastAsia="宋体" w:hint="default"/>
                <w:sz w:val="21"/>
                <w:szCs w:val="21"/>
              </w:rPr>
              <w:t>账面余额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587" name="image575.png" descr=""/>
                  <wp:cNvGraphicFramePr>
                    <a:graphicFrameLocks noChangeAspect="1"/>
                  </wp:cNvGraphicFramePr>
                  <a:graphic>
                    <a:graphicData uri="http://schemas.openxmlformats.org/drawingml/2006/picture">
                      <pic:pic>
                        <pic:nvPicPr>
                          <pic:cNvPr id="3588" name="image575.png"/>
                          <pic:cNvPicPr/>
                        </pic:nvPicPr>
                        <pic:blipFill>
                          <a:blip r:embed="rId629"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161"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nil" w:sz="6" w:space="0" w:color="auto"/>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908,504,036.9</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9</w:t>
            </w:r>
          </w:p>
          <w:p>
            <w:pPr>
              <w:pStyle w:val="TableParagraph"/>
              <w:spacing w:line="240" w:lineRule="auto" w:before="10"/>
              <w:ind w:right="0"/>
              <w:jc w:val="left"/>
              <w:rPr>
                <w:rFonts w:ascii="宋体" w:hAnsi="宋体" w:cs="宋体" w:eastAsia="宋体" w:hint="default"/>
                <w:sz w:val="4"/>
                <w:szCs w:val="4"/>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589" name="image576.png" descr=""/>
                  <wp:cNvGraphicFramePr>
                    <a:graphicFrameLocks noChangeAspect="1"/>
                  </wp:cNvGraphicFramePr>
                  <a:graphic>
                    <a:graphicData uri="http://schemas.openxmlformats.org/drawingml/2006/picture">
                      <pic:pic>
                        <pic:nvPicPr>
                          <pic:cNvPr id="3590" name="image576.png"/>
                          <pic:cNvPicPr/>
                        </pic:nvPicPr>
                        <pic:blipFill>
                          <a:blip r:embed="rId630"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21"/>
                <w:szCs w:val="21"/>
              </w:rPr>
            </w:pPr>
            <w:r>
              <w:rPr>
                <w:rFonts w:ascii="Times New Roman"/>
                <w:sz w:val="21"/>
              </w:rPr>
              <w:t>7,571,344.00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900,932,692.9</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904,449,950.1</w:t>
            </w:r>
          </w:p>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z w:val="21"/>
              </w:rPr>
              <w:t>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vMerge w:val="restart"/>
            <w:tcBorders>
              <w:top w:val="single" w:sz="4" w:space="0" w:color="000000"/>
              <w:left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904,449,950.1</w:t>
            </w:r>
          </w:p>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z w:val="21"/>
              </w:rPr>
              <w:t>6</w:t>
            </w:r>
          </w:p>
        </w:tc>
      </w:tr>
      <w:tr>
        <w:trPr>
          <w:trHeight w:val="393" w:hRule="exact"/>
        </w:trPr>
        <w:tc>
          <w:tcPr>
            <w:tcW w:w="1343" w:type="dxa"/>
            <w:tcBorders>
              <w:top w:val="nil" w:sz="6" w:space="0" w:color="auto"/>
              <w:left w:val="single" w:sz="11" w:space="0" w:color="D2D2D2"/>
              <w:bottom w:val="nil" w:sz="6" w:space="0" w:color="auto"/>
              <w:right w:val="single" w:sz="13" w:space="0" w:color="D2D2D2"/>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对子公司投资</w:t>
            </w:r>
            <w:r>
              <w:rPr>
                <w:rFonts w:ascii="宋体" w:hAnsi="宋体" w:cs="宋体" w:eastAsia="宋体" w:hint="default"/>
                <w:sz w:val="21"/>
                <w:szCs w:val="21"/>
              </w:rPr>
            </w:r>
          </w:p>
        </w:tc>
        <w:tc>
          <w:tcPr>
            <w:tcW w:w="1379" w:type="dxa"/>
            <w:vMerge/>
            <w:tcBorders>
              <w:left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nil" w:sz="6" w:space="0" w:color="auto"/>
            </w:tcBorders>
          </w:tcPr>
          <w:p>
            <w:pPr/>
          </w:p>
        </w:tc>
      </w:tr>
      <w:tr>
        <w:trPr>
          <w:trHeight w:val="161"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nil" w:sz="6" w:space="0" w:color="auto"/>
            </w:tcBorders>
          </w:tcPr>
          <w:p>
            <w:pPr/>
          </w:p>
        </w:tc>
      </w:tr>
      <w:tr>
        <w:trPr>
          <w:trHeight w:val="161"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nil" w:sz="6" w:space="0" w:color="auto"/>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908,504,036.9</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9</w:t>
            </w:r>
          </w:p>
          <w:p>
            <w:pPr>
              <w:pStyle w:val="TableParagraph"/>
              <w:spacing w:line="240" w:lineRule="auto" w:before="10"/>
              <w:ind w:right="0"/>
              <w:jc w:val="left"/>
              <w:rPr>
                <w:rFonts w:ascii="宋体" w:hAnsi="宋体" w:cs="宋体" w:eastAsia="宋体" w:hint="default"/>
                <w:sz w:val="4"/>
                <w:szCs w:val="4"/>
              </w:rPr>
            </w:pPr>
          </w:p>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591" name="image576.png" descr=""/>
                  <wp:cNvGraphicFramePr>
                    <a:graphicFrameLocks noChangeAspect="1"/>
                  </wp:cNvGraphicFramePr>
                  <a:graphic>
                    <a:graphicData uri="http://schemas.openxmlformats.org/drawingml/2006/picture">
                      <pic:pic>
                        <pic:nvPicPr>
                          <pic:cNvPr id="3592" name="image576.png"/>
                          <pic:cNvPicPr/>
                        </pic:nvPicPr>
                        <pic:blipFill>
                          <a:blip r:embed="rId630"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21"/>
                <w:szCs w:val="21"/>
              </w:rPr>
            </w:pPr>
            <w:r>
              <w:rPr>
                <w:rFonts w:ascii="Times New Roman"/>
                <w:sz w:val="21"/>
              </w:rPr>
              <w:t>7,571,344.00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900,932,692.9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904,449,950.1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vMerge w:val="restart"/>
            <w:tcBorders>
              <w:top w:val="single" w:sz="4" w:space="0" w:color="000000"/>
              <w:left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904,449,950.1</w:t>
            </w:r>
          </w:p>
          <w:p>
            <w:pPr>
              <w:pStyle w:val="TableParagraph"/>
              <w:spacing w:line="240" w:lineRule="auto" w:before="70"/>
              <w:ind w:right="26"/>
              <w:jc w:val="right"/>
              <w:rPr>
                <w:rFonts w:ascii="Times New Roman" w:hAnsi="Times New Roman" w:cs="Times New Roman" w:eastAsia="Times New Roman" w:hint="default"/>
                <w:sz w:val="21"/>
                <w:szCs w:val="21"/>
              </w:rPr>
            </w:pPr>
            <w:r>
              <w:rPr>
                <w:rFonts w:ascii="Times New Roman"/>
                <w:sz w:val="21"/>
              </w:rPr>
              <w:t>6</w:t>
            </w:r>
          </w:p>
        </w:tc>
      </w:tr>
      <w:tr>
        <w:trPr>
          <w:trHeight w:val="392" w:hRule="exact"/>
        </w:trPr>
        <w:tc>
          <w:tcPr>
            <w:tcW w:w="134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vMerge/>
            <w:tcBorders>
              <w:left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nil" w:sz="6" w:space="0" w:color="auto"/>
            </w:tcBorders>
          </w:tcPr>
          <w:p>
            <w:pPr/>
          </w:p>
        </w:tc>
      </w:tr>
      <w:tr>
        <w:trPr>
          <w:trHeight w:val="161"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sz w:val="24"/>
          <w:szCs w:val="24"/>
        </w:rPr>
      </w:pPr>
      <w:r>
        <w:rPr/>
        <w:pict>
          <v:shape style="position:absolute;margin-left:128.839996pt;margin-top:329.299957pt;width:.480008pt;height:.66pt;mso-position-horizontal-relative:page;mso-position-vertical-relative:page;z-index:126064" type="#_x0000_t75" stroked="false">
            <v:imagedata r:id="rId630" o:title=""/>
          </v:shape>
        </w:pict>
      </w:r>
      <w:r>
        <w:rPr/>
        <w:pict>
          <v:shape style="position:absolute;margin-left:195.619995pt;margin-top:329.299957pt;width:.480008pt;height:.66pt;mso-position-horizontal-relative:page;mso-position-vertical-relative:page;z-index:126088" type="#_x0000_t75" stroked="false">
            <v:imagedata r:id="rId630" o:title=""/>
          </v:shape>
        </w:pict>
      </w:r>
      <w:r>
        <w:rPr/>
        <w:pict>
          <v:shape style="position:absolute;margin-left:262.420013pt;margin-top:329.299957pt;width:.479978pt;height:.66pt;mso-position-horizontal-relative:page;mso-position-vertical-relative:page;z-index:126112" type="#_x0000_t75" stroked="false">
            <v:imagedata r:id="rId630" o:title=""/>
          </v:shape>
        </w:pict>
      </w:r>
      <w:r>
        <w:rPr/>
        <w:pict>
          <v:shape style="position:absolute;margin-left:329.140015pt;margin-top:329.299957pt;width:.479978pt;height:.66pt;mso-position-horizontal-relative:page;mso-position-vertical-relative:page;z-index:126136" type="#_x0000_t75" stroked="false">
            <v:imagedata r:id="rId630" o:title=""/>
          </v:shape>
        </w:pict>
      </w:r>
      <w:r>
        <w:rPr/>
        <w:pict>
          <v:shape style="position:absolute;margin-left:395.920013pt;margin-top:329.299957pt;width:.479978pt;height:.66pt;mso-position-horizontal-relative:page;mso-position-vertical-relative:page;z-index:126160" type="#_x0000_t75" stroked="false">
            <v:imagedata r:id="rId630" o:title=""/>
          </v:shape>
        </w:pict>
      </w:r>
      <w:r>
        <w:rPr/>
        <w:pict>
          <v:shape style="position:absolute;margin-left:465.359985pt;margin-top:329.299957pt;width:.480008pt;height:.66pt;mso-position-horizontal-relative:page;mso-position-vertical-relative:page;z-index:126184" type="#_x0000_t75" stroked="false">
            <v:imagedata r:id="rId630" o:title=""/>
          </v:shape>
        </w:pict>
      </w:r>
      <w:r>
        <w:rPr/>
        <w:pict>
          <v:shape style="position:absolute;margin-left:128.839996pt;margin-top:416.299957pt;width:.480008pt;height:.66pt;mso-position-horizontal-relative:page;mso-position-vertical-relative:page;z-index:126208" type="#_x0000_t75" stroked="false">
            <v:imagedata r:id="rId631" o:title=""/>
          </v:shape>
        </w:pict>
      </w:r>
      <w:r>
        <w:rPr/>
        <w:pict>
          <v:shape style="position:absolute;margin-left:195.619995pt;margin-top:416.299957pt;width:.480008pt;height:.66pt;mso-position-horizontal-relative:page;mso-position-vertical-relative:page;z-index:126232" type="#_x0000_t75" stroked="false">
            <v:imagedata r:id="rId631" o:title=""/>
          </v:shape>
        </w:pict>
      </w:r>
      <w:r>
        <w:rPr/>
        <w:pict>
          <v:shape style="position:absolute;margin-left:262.420013pt;margin-top:416.299957pt;width:.479978pt;height:.66pt;mso-position-horizontal-relative:page;mso-position-vertical-relative:page;z-index:126256" type="#_x0000_t75" stroked="false">
            <v:imagedata r:id="rId631" o:title=""/>
          </v:shape>
        </w:pict>
      </w:r>
      <w:r>
        <w:rPr/>
        <w:pict>
          <v:shape style="position:absolute;margin-left:329.140015pt;margin-top:416.299957pt;width:.479978pt;height:.66pt;mso-position-horizontal-relative:page;mso-position-vertical-relative:page;z-index:126280" type="#_x0000_t75" stroked="false">
            <v:imagedata r:id="rId631" o:title=""/>
          </v:shape>
        </w:pict>
      </w:r>
      <w:r>
        <w:rPr/>
        <w:pict>
          <v:shape style="position:absolute;margin-left:395.920013pt;margin-top:416.299957pt;width:.479978pt;height:.66pt;mso-position-horizontal-relative:page;mso-position-vertical-relative:page;z-index:126304" type="#_x0000_t75" stroked="false">
            <v:imagedata r:id="rId631" o:title=""/>
          </v:shape>
        </w:pict>
      </w:r>
      <w:r>
        <w:rPr/>
        <w:pict>
          <v:shape style="position:absolute;margin-left:465.359985pt;margin-top:416.299957pt;width:.480008pt;height:.66pt;mso-position-horizontal-relative:page;mso-position-vertical-relative:page;z-index:126328" type="#_x0000_t75" stroked="false">
            <v:imagedata r:id="rId631" o:title=""/>
          </v:shape>
        </w:pict>
      </w:r>
      <w:r>
        <w:rPr/>
        <w:pict>
          <v:shape style="position:absolute;margin-left:262.420013pt;margin-top:452.019958pt;width:.479978pt;height:.66pt;mso-position-horizontal-relative:page;mso-position-vertical-relative:page;z-index:126376" type="#_x0000_t75" stroked="false">
            <v:imagedata r:id="rId632" o:title=""/>
          </v:shape>
        </w:pict>
      </w:r>
      <w:r>
        <w:rPr/>
        <w:pict>
          <v:shape style="position:absolute;margin-left:329.140015pt;margin-top:452.019958pt;width:.479978pt;height:.66pt;mso-position-horizontal-relative:page;mso-position-vertical-relative:page;z-index:126400" type="#_x0000_t75" stroked="false">
            <v:imagedata r:id="rId632" o:title=""/>
          </v:shape>
        </w:pict>
      </w:r>
      <w:r>
        <w:rPr/>
        <w:pict>
          <v:shape style="position:absolute;margin-left:395.920013pt;margin-top:452.019958pt;width:.479978pt;height:.66pt;mso-position-horizontal-relative:page;mso-position-vertical-relative:page;z-index:126424" type="#_x0000_t75" stroked="false">
            <v:imagedata r:id="rId632" o:title=""/>
          </v:shape>
        </w:pict>
      </w:r>
      <w:r>
        <w:rPr/>
        <w:pict>
          <v:shape style="position:absolute;margin-left:465.359985pt;margin-top:452.019958pt;width:.480008pt;height:.66pt;mso-position-horizontal-relative:page;mso-position-vertical-relative:page;z-index:126448" type="#_x0000_t75" stroked="false">
            <v:imagedata r:id="rId632" o:title=""/>
          </v:shape>
        </w:pict>
      </w:r>
    </w:p>
    <w:p>
      <w:pPr>
        <w:spacing w:before="35"/>
        <w:ind w:left="1133" w:right="1033" w:firstLine="0"/>
        <w:jc w:val="left"/>
        <w:rPr>
          <w:rFonts w:ascii="宋体" w:hAnsi="宋体" w:cs="宋体" w:eastAsia="宋体" w:hint="default"/>
          <w:sz w:val="21"/>
          <w:szCs w:val="21"/>
        </w:rPr>
      </w:pPr>
      <w:bookmarkStart w:name="（1）对子公司投资"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128.839996pt;margin-top:54.251652pt;width:.479986pt;height:.66pt;mso-position-horizontal-relative:page;mso-position-vertical-relative:paragraph;z-index:125776" type="#_x0000_t75" stroked="false">
            <v:imagedata r:id="rId632" o:title=""/>
          </v:shape>
        </w:pict>
      </w:r>
      <w:r>
        <w:rPr/>
        <w:pict>
          <v:shape style="position:absolute;margin-left:195.619995pt;margin-top:54.251652pt;width:.479986pt;height:.66pt;mso-position-horizontal-relative:page;mso-position-vertical-relative:paragraph;z-index:125800" type="#_x0000_t75" stroked="false">
            <v:imagedata r:id="rId632" o:title=""/>
          </v:shape>
        </w:pict>
      </w:r>
      <w:r>
        <w:rPr/>
        <w:pict>
          <v:shape style="position:absolute;margin-left:262.420013pt;margin-top:54.251652pt;width:.479956pt;height:.66pt;mso-position-horizontal-relative:page;mso-position-vertical-relative:paragraph;z-index:125824" type="#_x0000_t75" stroked="false">
            <v:imagedata r:id="rId632" o:title=""/>
          </v:shape>
        </w:pict>
      </w:r>
      <w:r>
        <w:rPr/>
        <w:pict>
          <v:shape style="position:absolute;margin-left:329.140015pt;margin-top:54.251652pt;width:.479956pt;height:.66pt;mso-position-horizontal-relative:page;mso-position-vertical-relative:paragraph;z-index:125848" type="#_x0000_t75" stroked="false">
            <v:imagedata r:id="rId632" o:title=""/>
          </v:shape>
        </w:pict>
      </w:r>
      <w:r>
        <w:rPr/>
        <w:pict>
          <v:shape style="position:absolute;margin-left:395.920013pt;margin-top:54.251652pt;width:.479956pt;height:.66pt;mso-position-horizontal-relative:page;mso-position-vertical-relative:paragraph;z-index:125872" type="#_x0000_t75" stroked="false">
            <v:imagedata r:id="rId632" o:title=""/>
          </v:shape>
        </w:pict>
      </w:r>
      <w:r>
        <w:rPr/>
        <w:pict>
          <v:shape style="position:absolute;margin-left:465.359985pt;margin-top:54.251652pt;width:.479986pt;height:.66pt;mso-position-horizontal-relative:page;mso-position-vertical-relative:paragraph;z-index:125896" type="#_x0000_t75" stroked="false">
            <v:imagedata r:id="rId632" o:title=""/>
          </v:shape>
        </w:pict>
      </w:r>
      <w:r>
        <w:rPr/>
        <w:pict>
          <v:shape style="position:absolute;margin-left:128.839996pt;margin-top:89.951721pt;width:.480031pt;height:.66pt;mso-position-horizontal-relative:page;mso-position-vertical-relative:paragraph;z-index:125920" type="#_x0000_t75" stroked="false">
            <v:imagedata r:id="rId632" o:title=""/>
          </v:shape>
        </w:pict>
      </w:r>
      <w:r>
        <w:rPr/>
        <w:pict>
          <v:shape style="position:absolute;margin-left:195.619995pt;margin-top:89.951721pt;width:.480031pt;height:.66pt;mso-position-horizontal-relative:page;mso-position-vertical-relative:paragraph;z-index:125944" type="#_x0000_t75" stroked="false">
            <v:imagedata r:id="rId632" o:title=""/>
          </v:shape>
        </w:pict>
      </w:r>
      <w:r>
        <w:rPr/>
        <w:pict>
          <v:shape style="position:absolute;margin-left:262.420013pt;margin-top:89.951721pt;width:.48pt;height:.66pt;mso-position-horizontal-relative:page;mso-position-vertical-relative:paragraph;z-index:125968" type="#_x0000_t75" stroked="false">
            <v:imagedata r:id="rId632" o:title=""/>
          </v:shape>
        </w:pict>
      </w:r>
      <w:r>
        <w:rPr/>
        <w:pict>
          <v:shape style="position:absolute;margin-left:329.140015pt;margin-top:89.951721pt;width:.48pt;height:.66pt;mso-position-horizontal-relative:page;mso-position-vertical-relative:paragraph;z-index:125992" type="#_x0000_t75" stroked="false">
            <v:imagedata r:id="rId632" o:title=""/>
          </v:shape>
        </w:pict>
      </w:r>
      <w:r>
        <w:rPr/>
        <w:pict>
          <v:shape style="position:absolute;margin-left:395.920013pt;margin-top:89.951721pt;width:.48pt;height:.66pt;mso-position-horizontal-relative:page;mso-position-vertical-relative:paragraph;z-index:126016" type="#_x0000_t75" stroked="false">
            <v:imagedata r:id="rId632" o:title=""/>
          </v:shape>
        </w:pict>
      </w:r>
      <w:r>
        <w:rPr/>
        <w:pict>
          <v:shape style="position:absolute;margin-left:465.359985pt;margin-top:89.951721pt;width:.480031pt;height:.66pt;mso-position-horizontal-relative:page;mso-position-vertical-relative:paragraph;z-index:126040" type="#_x0000_t75" stroked="false">
            <v:imagedata r:id="rId632" o:title=""/>
          </v:shape>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9" w:right="58" w:hanging="421"/>
              <w:jc w:val="left"/>
              <w:rPr>
                <w:rFonts w:ascii="宋体" w:hAnsi="宋体" w:cs="宋体" w:eastAsia="宋体" w:hint="default"/>
                <w:sz w:val="21"/>
                <w:szCs w:val="21"/>
              </w:rPr>
            </w:pPr>
            <w:r>
              <w:rPr>
                <w:rFonts w:ascii="宋体" w:hAnsi="宋体" w:cs="宋体" w:eastAsia="宋体" w:hint="default"/>
                <w:sz w:val="21"/>
                <w:szCs w:val="21"/>
              </w:rPr>
              <w:t>本期计提减值 准备</w:t>
            </w:r>
          </w:p>
        </w:tc>
        <w:tc>
          <w:tcPr>
            <w:tcW w:w="13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73" w:lineRule="auto" w:before="26"/>
              <w:ind w:left="478" w:right="65" w:hanging="420"/>
              <w:jc w:val="left"/>
              <w:rPr>
                <w:rFonts w:ascii="宋体" w:hAnsi="宋体" w:cs="宋体" w:eastAsia="宋体" w:hint="default"/>
                <w:sz w:val="21"/>
                <w:szCs w:val="21"/>
              </w:rPr>
            </w:pPr>
            <w:r>
              <w:rPr>
                <w:rFonts w:ascii="宋体" w:hAnsi="宋体" w:cs="宋体" w:eastAsia="宋体" w:hint="default"/>
                <w:sz w:val="21"/>
                <w:szCs w:val="21"/>
              </w:rPr>
              <w:t>减值准备期末 余额</w:t>
            </w:r>
          </w:p>
        </w:tc>
      </w:tr>
      <w:tr>
        <w:trPr>
          <w:trHeight w:val="714"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left"/>
              <w:rPr>
                <w:rFonts w:ascii="宋体" w:hAnsi="宋体" w:cs="宋体" w:eastAsia="宋体" w:hint="default"/>
                <w:sz w:val="21"/>
                <w:szCs w:val="21"/>
              </w:rPr>
            </w:pPr>
            <w:r>
              <w:rPr>
                <w:rFonts w:ascii="宋体" w:hAnsi="宋体" w:cs="宋体" w:eastAsia="宋体" w:hint="default"/>
                <w:sz w:val="21"/>
                <w:szCs w:val="21"/>
              </w:rPr>
              <w:t>武汉中元华电 软件有限公司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8,980,697.39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464,452.00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9,445,149.39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1026"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both"/>
              <w:rPr>
                <w:rFonts w:ascii="宋体" w:hAnsi="宋体" w:cs="宋体" w:eastAsia="宋体" w:hint="default"/>
                <w:sz w:val="21"/>
                <w:szCs w:val="21"/>
              </w:rPr>
            </w:pPr>
            <w:r>
              <w:rPr>
                <w:rFonts w:ascii="宋体" w:hAnsi="宋体" w:cs="宋体" w:eastAsia="宋体" w:hint="default"/>
                <w:sz w:val="21"/>
                <w:szCs w:val="21"/>
              </w:rPr>
              <w:t>武汉中元华电 电力设备有限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29,969,252.77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177,408.71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30,146,661.48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1026"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both"/>
              <w:rPr>
                <w:rFonts w:ascii="宋体" w:hAnsi="宋体" w:cs="宋体" w:eastAsia="宋体" w:hint="default"/>
                <w:sz w:val="21"/>
                <w:szCs w:val="21"/>
              </w:rPr>
            </w:pPr>
            <w:r>
              <w:rPr>
                <w:rFonts w:ascii="宋体" w:hAnsi="宋体" w:cs="宋体" w:eastAsia="宋体" w:hint="default"/>
                <w:sz w:val="21"/>
                <w:szCs w:val="21"/>
              </w:rPr>
              <w:t>成都智达电力 自动控制有限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42,900,000.00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131,561.51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43,031,561.51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left"/>
              <w:rPr>
                <w:rFonts w:ascii="宋体" w:hAnsi="宋体" w:cs="宋体" w:eastAsia="宋体" w:hint="default"/>
                <w:sz w:val="21"/>
                <w:szCs w:val="21"/>
              </w:rPr>
            </w:pPr>
            <w:r>
              <w:rPr>
                <w:rFonts w:ascii="宋体" w:hAnsi="宋体" w:cs="宋体" w:eastAsia="宋体" w:hint="default"/>
                <w:sz w:val="21"/>
                <w:szCs w:val="21"/>
              </w:rPr>
              <w:t>安徽大千生物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5,720,000.00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2,975,681.10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8,695,681.10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1026"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both"/>
              <w:rPr>
                <w:rFonts w:ascii="宋体" w:hAnsi="宋体" w:cs="宋体" w:eastAsia="宋体" w:hint="default"/>
                <w:sz w:val="21"/>
                <w:szCs w:val="21"/>
              </w:rPr>
            </w:pPr>
            <w:r>
              <w:rPr>
                <w:rFonts w:ascii="宋体" w:hAnsi="宋体" w:cs="宋体" w:eastAsia="宋体" w:hint="default"/>
                <w:sz w:val="21"/>
                <w:szCs w:val="21"/>
              </w:rPr>
              <w:t>广州埃克森生 物科技有限公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23,680,000.00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119,601.38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23,799,601.38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7,571,344.00</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7,571,344.00</w:t>
            </w:r>
          </w:p>
        </w:tc>
      </w:tr>
      <w:tr>
        <w:trPr>
          <w:trHeight w:val="714"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left"/>
              <w:rPr>
                <w:rFonts w:ascii="宋体" w:hAnsi="宋体" w:cs="宋体" w:eastAsia="宋体" w:hint="default"/>
                <w:sz w:val="21"/>
                <w:szCs w:val="21"/>
              </w:rPr>
            </w:pPr>
            <w:r>
              <w:rPr>
                <w:rFonts w:ascii="宋体" w:hAnsi="宋体" w:cs="宋体" w:eastAsia="宋体" w:hint="default"/>
                <w:sz w:val="21"/>
                <w:szCs w:val="21"/>
              </w:rPr>
              <w:t>广州穗华能源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137,541.58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15,237,541.58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714"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left"/>
              <w:rPr>
                <w:rFonts w:ascii="宋体" w:hAnsi="宋体" w:cs="宋体" w:eastAsia="宋体" w:hint="default"/>
                <w:sz w:val="21"/>
                <w:szCs w:val="21"/>
              </w:rPr>
            </w:pPr>
            <w:r>
              <w:rPr>
                <w:rFonts w:ascii="宋体" w:hAnsi="宋体" w:cs="宋体" w:eastAsia="宋体" w:hint="default"/>
                <w:sz w:val="21"/>
                <w:szCs w:val="21"/>
              </w:rPr>
              <w:t>江苏世轩科技 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683,100,000.0</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683,100,000.0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r>
      <w:tr>
        <w:trPr>
          <w:trHeight w:val="1027"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7"/>
              <w:ind w:left="27" w:right="153"/>
              <w:jc w:val="both"/>
              <w:rPr>
                <w:rFonts w:ascii="宋体" w:hAnsi="宋体" w:cs="宋体" w:eastAsia="宋体" w:hint="default"/>
                <w:sz w:val="21"/>
                <w:szCs w:val="21"/>
              </w:rPr>
            </w:pPr>
            <w:r>
              <w:rPr>
                <w:rFonts w:ascii="宋体" w:hAnsi="宋体" w:cs="宋体" w:eastAsia="宋体" w:hint="default"/>
                <w:sz w:val="21"/>
                <w:szCs w:val="21"/>
              </w:rPr>
              <w:t>中元汇（武汉 产业投资有限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86"/>
              <w:ind w:left="95" w:right="0"/>
              <w:jc w:val="left"/>
              <w:rPr>
                <w:rFonts w:ascii="Times New Roman" w:hAnsi="Times New Roman" w:cs="Times New Roman" w:eastAsia="Times New Roman" w:hint="default"/>
                <w:sz w:val="21"/>
                <w:szCs w:val="21"/>
              </w:rPr>
            </w:pPr>
            <w:r>
              <w:rPr>
                <w:rFonts w:ascii="Times New Roman"/>
                <w:sz w:val="21"/>
              </w:rPr>
              <w:t>95,000,000.00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47,840.55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95,047,840.55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r>
      <w:tr>
        <w:trPr>
          <w:trHeight w:val="715"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904,449,950.1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4,054,086.83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908,504,036.9</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7,571,344.00</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7,571,344.00</w:t>
            </w:r>
          </w:p>
        </w:tc>
      </w:tr>
    </w:tbl>
    <w:p>
      <w:pPr>
        <w:spacing w:line="240" w:lineRule="auto" w:before="2"/>
        <w:rPr>
          <w:rFonts w:ascii="宋体" w:hAnsi="宋体" w:cs="宋体" w:eastAsia="宋体" w:hint="default"/>
          <w:sz w:val="19"/>
          <w:szCs w:val="19"/>
        </w:rPr>
      </w:pPr>
    </w:p>
    <w:p>
      <w:pPr>
        <w:spacing w:before="35"/>
        <w:ind w:left="1134" w:right="1033" w:firstLine="0"/>
        <w:jc w:val="left"/>
        <w:rPr>
          <w:rFonts w:ascii="宋体" w:hAnsi="宋体" w:cs="宋体" w:eastAsia="宋体" w:hint="default"/>
          <w:sz w:val="21"/>
          <w:szCs w:val="21"/>
        </w:rPr>
      </w:pPr>
      <w:r>
        <w:rPr/>
        <w:pict>
          <v:group style="position:absolute;margin-left:128.839996pt;margin-top:-100.766342pt;width:67.3pt;height:16.8pt;mso-position-horizontal-relative:page;mso-position-vertical-relative:paragraph;z-index:-1409704" coordorigin="2577,-2015" coordsize="1346,336">
            <v:shape style="position:absolute;left:2577;top:-2015;width:10;height:13" type="#_x0000_t75" stroked="false">
              <v:imagedata r:id="rId632" o:title=""/>
            </v:shape>
            <v:shape style="position:absolute;left:3912;top:-2015;width:10;height:13" type="#_x0000_t75" stroked="false">
              <v:imagedata r:id="rId632" o:title=""/>
            </v:shape>
            <v:group style="position:absolute;left:2586;top:-1991;width:1326;height:312" coordorigin="2586,-1991" coordsize="1326,312">
              <v:shape style="position:absolute;left:2586;top:-1991;width:1326;height:312" coordorigin="2586,-1991" coordsize="1326,312" path="m2586,-1679l3912,-1679,3912,-1991,2586,-1991,2586,-1679xe" filled="true" fillcolor="#ffffff" stroked="false">
                <v:path arrowok="t"/>
                <v:fill type="solid"/>
              </v:shape>
            </v:group>
            <w10:wrap type="none"/>
          </v:group>
        </w:pict>
      </w:r>
      <w:r>
        <w:rPr/>
        <w:pict>
          <v:shape style="position:absolute;margin-left:128.839996pt;margin-top:-13.766296pt;width:.480031pt;height:.72pt;mso-position-horizontal-relative:page;mso-position-vertical-relative:paragraph;z-index:126472" type="#_x0000_t75" stroked="false">
            <v:imagedata r:id="rId633" o:title=""/>
          </v:shape>
        </w:pict>
      </w:r>
      <w:r>
        <w:rPr/>
        <w:pict>
          <v:shape style="position:absolute;margin-left:195.619995pt;margin-top:-13.766296pt;width:.480031pt;height:.72pt;mso-position-horizontal-relative:page;mso-position-vertical-relative:paragraph;z-index:126496" type="#_x0000_t75" stroked="false">
            <v:imagedata r:id="rId633" o:title=""/>
          </v:shape>
        </w:pict>
      </w:r>
      <w:r>
        <w:rPr/>
        <w:pict>
          <v:shape style="position:absolute;margin-left:262.420013pt;margin-top:-13.766296pt;width:.48pt;height:.72pt;mso-position-horizontal-relative:page;mso-position-vertical-relative:paragraph;z-index:126520" type="#_x0000_t75" stroked="false">
            <v:imagedata r:id="rId633" o:title=""/>
          </v:shape>
        </w:pict>
      </w:r>
      <w:r>
        <w:rPr/>
        <w:pict>
          <v:shape style="position:absolute;margin-left:329.140015pt;margin-top:-13.766296pt;width:.48pt;height:.72pt;mso-position-horizontal-relative:page;mso-position-vertical-relative:paragraph;z-index:126544" type="#_x0000_t75" stroked="false">
            <v:imagedata r:id="rId633" o:title=""/>
          </v:shape>
        </w:pict>
      </w:r>
      <w:r>
        <w:rPr/>
        <w:pict>
          <v:shape style="position:absolute;margin-left:395.920013pt;margin-top:-13.766296pt;width:.48pt;height:.72pt;mso-position-horizontal-relative:page;mso-position-vertical-relative:paragraph;z-index:126568" type="#_x0000_t75" stroked="false">
            <v:imagedata r:id="rId633" o:title=""/>
          </v:shape>
        </w:pict>
      </w:r>
      <w:r>
        <w:rPr/>
        <w:pict>
          <v:shape style="position:absolute;margin-left:465.359985pt;margin-top:-13.766296pt;width:.480031pt;height:.72pt;mso-position-horizontal-relative:page;mso-position-vertical-relative:paragraph;z-index:126592" type="#_x0000_t75" stroked="false">
            <v:imagedata r:id="rId633" o:title=""/>
          </v:shape>
        </w:pict>
      </w:r>
      <w:bookmarkStart w:name="4、营业收入和营业成本" w:id="393"/>
      <w:bookmarkEnd w:id="3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343.720001pt;margin-top:38.871738pt;width:.480031pt;height:.42pt;mso-position-horizontal-relative:page;mso-position-vertical-relative:paragraph;z-index:126616" type="#_x0000_t75" stroked="false">
            <v:imagedata r:id="rId632" o:title=""/>
          </v:shape>
        </w:pict>
      </w:r>
      <w:r>
        <w:rPr/>
        <w:pict>
          <v:shape style="position:absolute;margin-left:156.199997pt;margin-top:38.871738pt;width:.480007pt;height:.9pt;mso-position-horizontal-relative:page;mso-position-vertical-relative:paragraph;z-index:126640" type="#_x0000_t75" stroked="false">
            <v:imagedata r:id="rId67" o:title=""/>
          </v:shape>
        </w:pict>
      </w:r>
      <w:r>
        <w:rPr/>
        <w:pict>
          <v:shape style="position:absolute;margin-left:156.199997pt;margin-top:58.971745pt;width:.480015pt;height:.42pt;mso-position-horizontal-relative:page;mso-position-vertical-relative:paragraph;z-index:126664" type="#_x0000_t75" stroked="false">
            <v:imagedata r:id="rId632" o:title=""/>
          </v:shape>
        </w:pict>
      </w:r>
      <w:r>
        <w:rPr/>
        <w:pict>
          <v:shape style="position:absolute;margin-left:248.080002pt;margin-top:58.971745pt;width:.480015pt;height:.42pt;mso-position-horizontal-relative:page;mso-position-vertical-relative:paragraph;z-index:126688" type="#_x0000_t75" stroked="false">
            <v:imagedata r:id="rId632" o:title=""/>
          </v:shape>
        </w:pict>
      </w:r>
      <w:r>
        <w:rPr/>
        <w:pict>
          <v:shape style="position:absolute;margin-left:343.720001pt;margin-top:58.971745pt;width:.480031pt;height:.42pt;mso-position-horizontal-relative:page;mso-position-vertical-relative:paragraph;z-index:126712" type="#_x0000_t75" stroked="false">
            <v:imagedata r:id="rId632" o:title=""/>
          </v:shape>
        </w:pict>
      </w:r>
      <w:r>
        <w:rPr/>
        <w:pict>
          <v:shape style="position:absolute;margin-left:439.380005pt;margin-top:58.971745pt;width:.48pt;height:.42pt;mso-position-horizontal-relative:page;mso-position-vertical-relative:paragraph;z-index:126736" type="#_x0000_t75" stroked="false">
            <v:imagedata r:id="rId632" o:title=""/>
          </v:shape>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3" w:type="dxa"/>
        <w:tblLayout w:type="fixed"/>
        <w:tblCellMar>
          <w:top w:w="0" w:type="dxa"/>
          <w:left w:w="0" w:type="dxa"/>
          <w:bottom w:w="0" w:type="dxa"/>
          <w:right w:w="0" w:type="dxa"/>
        </w:tblCellMar>
        <w:tblLook w:val="01E0"/>
      </w:tblPr>
      <w:tblGrid>
        <w:gridCol w:w="1980"/>
        <w:gridCol w:w="1838"/>
        <w:gridCol w:w="1913"/>
        <w:gridCol w:w="1913"/>
        <w:gridCol w:w="1900"/>
      </w:tblGrid>
      <w:tr>
        <w:trPr>
          <w:trHeight w:val="206" w:hRule="exact"/>
        </w:trPr>
        <w:tc>
          <w:tcPr>
            <w:tcW w:w="1980" w:type="dxa"/>
            <w:tcBorders>
              <w:top w:val="single" w:sz="4" w:space="0" w:color="000000"/>
              <w:left w:val="nil" w:sz="6" w:space="0" w:color="auto"/>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13"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8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50" w:type="dxa"/>
            <w:gridSpan w:val="2"/>
            <w:vMerge/>
            <w:tcBorders>
              <w:left w:val="single" w:sz="4" w:space="0" w:color="000000"/>
              <w:bottom w:val="single" w:sz="8" w:space="0" w:color="000000"/>
              <w:right w:val="single" w:sz="4" w:space="0" w:color="000000"/>
            </w:tcBorders>
            <w:shd w:val="clear" w:color="auto" w:fill="D2D2D2"/>
          </w:tcPr>
          <w:p>
            <w:pPr/>
          </w:p>
        </w:tc>
        <w:tc>
          <w:tcPr>
            <w:tcW w:w="3813" w:type="dxa"/>
            <w:gridSpan w:val="2"/>
            <w:vMerge/>
            <w:tcBorders>
              <w:left w:val="single" w:sz="4" w:space="0" w:color="000000"/>
              <w:bottom w:val="single" w:sz="4" w:space="0" w:color="000000"/>
              <w:right w:val="nil" w:sz="6" w:space="0" w:color="auto"/>
            </w:tcBorders>
            <w:shd w:val="clear" w:color="auto" w:fill="D2D2D2"/>
          </w:tcPr>
          <w:p>
            <w:pPr/>
          </w:p>
        </w:tc>
      </w:tr>
      <w:tr>
        <w:trPr>
          <w:trHeight w:val="197" w:hRule="exact"/>
        </w:trPr>
        <w:tc>
          <w:tcPr>
            <w:tcW w:w="1980" w:type="dxa"/>
            <w:vMerge/>
            <w:tcBorders>
              <w:left w:val="nil" w:sz="6" w:space="0" w:color="auto"/>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0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80"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0"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164,097,349.23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106,618,646.00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167,249,845.80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98,879,313.98</w:t>
            </w:r>
          </w:p>
        </w:tc>
      </w:tr>
      <w:tr>
        <w:trPr>
          <w:trHeight w:val="402" w:hRule="exact"/>
        </w:trPr>
        <w:tc>
          <w:tcPr>
            <w:tcW w:w="19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164,097,349.23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106,618,646.00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167,249,845.80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98,879,313.98</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156.199997pt;margin-top:-25.32436pt;width:.480015pt;height:.42pt;mso-position-horizontal-relative:page;mso-position-vertical-relative:paragraph;z-index:126760" type="#_x0000_t75" stroked="false">
            <v:imagedata r:id="rId632" o:title=""/>
          </v:shape>
        </w:pict>
      </w:r>
      <w:r>
        <w:rPr/>
        <w:pict>
          <v:shape style="position:absolute;margin-left:248.080002pt;margin-top:-25.32436pt;width:.480015pt;height:.42pt;mso-position-horizontal-relative:page;mso-position-vertical-relative:paragraph;z-index:126784" type="#_x0000_t75" stroked="false">
            <v:imagedata r:id="rId632" o:title=""/>
          </v:shape>
        </w:pict>
      </w:r>
      <w:r>
        <w:rPr/>
        <w:pict>
          <v:shape style="position:absolute;margin-left:343.720001pt;margin-top:-25.32436pt;width:.480031pt;height:.42pt;mso-position-horizontal-relative:page;mso-position-vertical-relative:paragraph;z-index:126808" type="#_x0000_t75" stroked="false">
            <v:imagedata r:id="rId632" o:title=""/>
          </v:shape>
        </w:pict>
      </w:r>
      <w:r>
        <w:rPr/>
        <w:pict>
          <v:shape style="position:absolute;margin-left:439.380005pt;margin-top:-25.32436pt;width:.48pt;height:.42pt;mso-position-horizontal-relative:page;mso-position-vertical-relative:paragraph;z-index:126832" type="#_x0000_t75" stroked="false">
            <v:imagedata r:id="rId632" o:title=""/>
          </v:shape>
        </w:pict>
      </w:r>
      <w:r>
        <w:rPr/>
        <w:pict>
          <v:shape style="position:absolute;margin-left:156.199997pt;margin-top:-5.224353pt;width:.480015pt;height:.42pt;mso-position-horizontal-relative:page;mso-position-vertical-relative:paragraph;z-index:126856" type="#_x0000_t75" stroked="false">
            <v:imagedata r:id="rId632" o:title=""/>
          </v:shape>
        </w:pict>
      </w:r>
      <w:r>
        <w:rPr/>
        <w:pict>
          <v:shape style="position:absolute;margin-left:248.080002pt;margin-top:-5.224353pt;width:.480015pt;height:.42pt;mso-position-horizontal-relative:page;mso-position-vertical-relative:paragraph;z-index:126880" type="#_x0000_t75" stroked="false">
            <v:imagedata r:id="rId632" o:title=""/>
          </v:shape>
        </w:pict>
      </w:r>
      <w:r>
        <w:rPr/>
        <w:pict>
          <v:shape style="position:absolute;margin-left:343.720001pt;margin-top:-5.224353pt;width:.480031pt;height:.42pt;mso-position-horizontal-relative:page;mso-position-vertical-relative:paragraph;z-index:126904" type="#_x0000_t75" stroked="false">
            <v:imagedata r:id="rId632" o:title=""/>
          </v:shape>
        </w:pict>
      </w:r>
      <w:r>
        <w:rPr/>
        <w:pict>
          <v:shape style="position:absolute;margin-left:439.380005pt;margin-top:-5.224353pt;width:.48pt;height:.42pt;mso-position-horizontal-relative:page;mso-position-vertical-relative:paragraph;z-index:126928" type="#_x0000_t75" stroked="false">
            <v:imagedata r:id="rId632" o:title=""/>
          </v:shape>
        </w:pict>
      </w:r>
      <w:r>
        <w:rPr/>
        <w:t>其他说明：</w:t>
      </w:r>
    </w:p>
    <w:p>
      <w:pPr>
        <w:spacing w:line="240" w:lineRule="auto" w:before="13"/>
        <w:rPr>
          <w:rFonts w:ascii="宋体" w:hAnsi="宋体" w:cs="宋体" w:eastAsia="宋体" w:hint="default"/>
          <w:sz w:val="25"/>
          <w:szCs w:val="25"/>
        </w:rPr>
      </w:pPr>
    </w:p>
    <w:p>
      <w:pPr>
        <w:spacing w:before="0"/>
        <w:ind w:left="1134" w:right="1033" w:firstLine="0"/>
        <w:jc w:val="left"/>
        <w:rPr>
          <w:rFonts w:ascii="宋体" w:hAnsi="宋体" w:cs="宋体" w:eastAsia="宋体" w:hint="default"/>
          <w:sz w:val="21"/>
          <w:szCs w:val="21"/>
        </w:rPr>
      </w:pPr>
      <w:bookmarkStart w:name="5、投资收益" w:id="394"/>
      <w:bookmarkEnd w:id="39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3" w:type="dxa"/>
        <w:tblLayout w:type="fixed"/>
        <w:tblCellMar>
          <w:top w:w="0" w:type="dxa"/>
          <w:left w:w="0" w:type="dxa"/>
          <w:bottom w:w="0" w:type="dxa"/>
          <w:right w:w="0" w:type="dxa"/>
        </w:tblCellMar>
        <w:tblLook w:val="01E0"/>
      </w:tblPr>
      <w:tblGrid>
        <w:gridCol w:w="3311"/>
        <w:gridCol w:w="3071"/>
        <w:gridCol w:w="3161"/>
      </w:tblGrid>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304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593" name="image580.png" descr=""/>
                  <wp:cNvGraphicFramePr>
                    <a:graphicFrameLocks noChangeAspect="1"/>
                  </wp:cNvGraphicFramePr>
                  <a:graphic>
                    <a:graphicData uri="http://schemas.openxmlformats.org/drawingml/2006/picture">
                      <pic:pic>
                        <pic:nvPicPr>
                          <pic:cNvPr id="3594" name="image580.png"/>
                          <pic:cNvPicPr/>
                        </pic:nvPicPr>
                        <pic:blipFill>
                          <a:blip r:embed="rId63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left="10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40,000,000.00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5333"/>
                  <wp:effectExtent l="0" t="0" r="0" b="0"/>
                  <wp:docPr id="3595" name="image580.png" descr=""/>
                  <wp:cNvGraphicFramePr>
                    <a:graphicFrameLocks noChangeAspect="1"/>
                  </wp:cNvGraphicFramePr>
                  <a:graphic>
                    <a:graphicData uri="http://schemas.openxmlformats.org/drawingml/2006/picture">
                      <pic:pic>
                        <pic:nvPicPr>
                          <pic:cNvPr id="3596" name="image580.png"/>
                          <pic:cNvPicPr/>
                        </pic:nvPicPr>
                        <pic:blipFill>
                          <a:blip r:embed="rId634" cstate="print"/>
                          <a:stretch>
                            <a:fillRect/>
                          </a:stretch>
                        </pic:blipFill>
                        <pic:spPr>
                          <a:xfrm>
                            <a:off x="0" y="0"/>
                            <a:ext cx="6095" cy="5333"/>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20,660,000.00</w:t>
            </w: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z w:val="21"/>
              </w:rPr>
              <w:t>40,000,000.00</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597" name="image580.png" descr=""/>
                  <wp:cNvGraphicFramePr>
                    <a:graphicFrameLocks noChangeAspect="1"/>
                  </wp:cNvGraphicFramePr>
                  <a:graphic>
                    <a:graphicData uri="http://schemas.openxmlformats.org/drawingml/2006/picture">
                      <pic:pic>
                        <pic:nvPicPr>
                          <pic:cNvPr id="3598" name="image580.png"/>
                          <pic:cNvPicPr/>
                        </pic:nvPicPr>
                        <pic:blipFill>
                          <a:blip r:embed="rId634"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z w:val="21"/>
              </w:rPr>
              <w:t>20,660,000.00</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060" w:bottom="1160" w:left="0" w:right="0"/>
        </w:sectPr>
      </w:pPr>
    </w:p>
    <w:p>
      <w:pPr>
        <w:spacing w:before="35"/>
        <w:ind w:left="1134" w:right="0" w:firstLine="0"/>
        <w:jc w:val="left"/>
        <w:rPr>
          <w:rFonts w:ascii="宋体" w:hAnsi="宋体" w:cs="宋体" w:eastAsia="宋体" w:hint="default"/>
          <w:sz w:val="21"/>
          <w:szCs w:val="21"/>
        </w:rPr>
      </w:pPr>
      <w:r>
        <w:rPr/>
        <w:pict>
          <v:shape style="position:absolute;margin-left:222.679993pt;margin-top:-53.68634pt;width:.480031pt;height:.42pt;mso-position-horizontal-relative:page;mso-position-vertical-relative:paragraph;z-index:126952" type="#_x0000_t75" stroked="false">
            <v:imagedata r:id="rId634" o:title=""/>
          </v:shape>
        </w:pict>
      </w:r>
      <w:r>
        <w:rPr/>
        <w:pict>
          <v:shape style="position:absolute;margin-left:222.679993pt;margin-top:-33.586395pt;width:.479961pt;height:.42pt;mso-position-horizontal-relative:page;mso-position-vertical-relative:paragraph;z-index:126976" type="#_x0000_t75" stroked="false">
            <v:imagedata r:id="rId634" o:title=""/>
          </v:shape>
        </w:pict>
      </w:r>
      <w:r>
        <w:rPr/>
        <w:pict>
          <v:shape style="position:absolute;margin-left:222.679993pt;margin-top:-13.486328pt;width:.480031pt;height:.42pt;mso-position-horizontal-relative:page;mso-position-vertical-relative:paragraph;z-index:127000" type="#_x0000_t75" stroked="false">
            <v:imagedata r:id="rId634" o:title=""/>
          </v:shape>
        </w:pict>
      </w:r>
      <w:bookmarkStart w:name="6、其他" w:id="395"/>
      <w:bookmarkEnd w:id="39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七、补充资料" w:id="396"/>
      <w:bookmarkEnd w:id="396"/>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当期非经常性损益明细表" w:id="397"/>
      <w:bookmarkEnd w:id="3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4"/>
        <w:rPr>
          <w:rFonts w:ascii="宋体" w:hAnsi="宋体" w:cs="宋体" w:eastAsia="宋体" w:hint="default"/>
          <w:b/>
          <w:bCs/>
          <w:sz w:val="31"/>
          <w:szCs w:val="31"/>
        </w:rPr>
      </w:pPr>
    </w:p>
    <w:p>
      <w:pPr>
        <w:pStyle w:val="BodyText"/>
        <w:spacing w:line="240" w:lineRule="auto" w:before="0"/>
        <w:ind w:left="1594" w:right="99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spacing w:before="0"/>
        <w:ind w:left="3584" w:right="0" w:firstLine="0"/>
        <w:jc w:val="left"/>
        <w:rPr>
          <w:rFonts w:ascii="宋体" w:hAnsi="宋体" w:cs="宋体" w:eastAsia="宋体" w:hint="default"/>
          <w:sz w:val="18"/>
          <w:szCs w:val="18"/>
        </w:rPr>
      </w:pPr>
      <w:r>
        <w:rPr/>
        <w:pict>
          <v:shape style="position:absolute;margin-left:222.679993pt;margin-top:36.671783pt;width:.4801pt;height:.42pt;mso-position-horizontal-relative:page;mso-position-vertical-relative:paragraph;z-index:127024" type="#_x0000_t75" stroked="false">
            <v:imagedata r:id="rId634" o:title=""/>
          </v:shape>
        </w:pict>
      </w:r>
      <w:r>
        <w:rPr/>
        <w:pict>
          <v:shape style="position:absolute;margin-left:222.679993pt;margin-top:56.771713pt;width:.480031pt;height:.42pt;mso-position-horizontal-relative:page;mso-position-vertical-relative:paragraph;z-index:127048" type="#_x0000_t75" stroked="false">
            <v:imagedata r:id="rId634" o:title=""/>
          </v:shape>
        </w:pict>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4464" w:space="1915"/>
            <w:col w:w="5531"/>
          </w:cols>
        </w:sectPr>
      </w:pPr>
    </w:p>
    <w:p>
      <w:pPr>
        <w:spacing w:line="240" w:lineRule="auto" w:before="13"/>
        <w:rPr>
          <w:rFonts w:ascii="宋体" w:hAnsi="宋体" w:cs="宋体" w:eastAsia="宋体" w:hint="default"/>
          <w:sz w:val="7"/>
          <w:szCs w:val="7"/>
        </w:rPr>
      </w:pPr>
      <w:r>
        <w:rPr/>
        <w:pict>
          <v:shape style="position:absolute;margin-left:343.600006pt;margin-top:697.960022pt;width:.48pt;height:.66pt;mso-position-horizontal-relative:page;mso-position-vertical-relative:page;z-index:127264" type="#_x0000_t75" stroked="false">
            <v:imagedata r:id="rId635" o:title=""/>
          </v:shape>
        </w:pict>
      </w:r>
      <w:r>
        <w:rPr/>
        <w:pict>
          <v:shape style="position:absolute;margin-left:439.259979pt;margin-top:697.960022pt;width:.48pt;height:.66pt;mso-position-horizontal-relative:page;mso-position-vertical-relative:page;z-index:127288" type="#_x0000_t75" stroked="false">
            <v:imagedata r:id="rId635" o:title=""/>
          </v:shape>
        </w:pict>
      </w:r>
      <w:r>
        <w:rPr/>
        <w:pict>
          <v:shape style="position:absolute;margin-left:343.600006pt;margin-top:733.679932pt;width:.479956pt;height:.66pt;mso-position-horizontal-relative:page;mso-position-vertical-relative:page;z-index:127312" type="#_x0000_t75" stroked="false">
            <v:imagedata r:id="rId635" o:title=""/>
          </v:shape>
        </w:pict>
      </w:r>
      <w:r>
        <w:rPr/>
        <w:pict>
          <v:shape style="position:absolute;margin-left:439.259979pt;margin-top:733.679932pt;width:.479956pt;height:.66pt;mso-position-horizontal-relative:page;mso-position-vertical-relative:page;z-index:127336" type="#_x0000_t75" stroked="false">
            <v:imagedata r:id="rId635" o:title=""/>
          </v:shape>
        </w:pict>
      </w:r>
    </w:p>
    <w:tbl>
      <w:tblPr>
        <w:tblW w:w="0" w:type="auto"/>
        <w:jc w:val="left"/>
        <w:tblInd w:w="1143" w:type="dxa"/>
        <w:tblLayout w:type="fixed"/>
        <w:tblCellMar>
          <w:top w:w="0" w:type="dxa"/>
          <w:left w:w="0" w:type="dxa"/>
          <w:bottom w:w="0" w:type="dxa"/>
          <w:right w:w="0" w:type="dxa"/>
        </w:tblCellMar>
        <w:tblLook w:val="01E0"/>
      </w:tblPr>
      <w:tblGrid>
        <w:gridCol w:w="3311"/>
        <w:gridCol w:w="3071"/>
        <w:gridCol w:w="3161"/>
      </w:tblGrid>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5"/>
              <w:ind w:right="0"/>
              <w:jc w:val="left"/>
              <w:rPr>
                <w:rFonts w:ascii="宋体" w:hAnsi="宋体" w:cs="宋体" w:eastAsia="宋体" w:hint="default"/>
                <w:sz w:val="6"/>
                <w:szCs w:val="6"/>
              </w:rPr>
            </w:pPr>
          </w:p>
          <w:p>
            <w:pPr>
              <w:pStyle w:val="TableParagraph"/>
              <w:spacing w:line="20" w:lineRule="exact"/>
              <w:ind w:left="3049"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8" cy="5238"/>
                  <wp:effectExtent l="0" t="0" r="0" b="0"/>
                  <wp:docPr id="3599" name="image582.png" descr=""/>
                  <wp:cNvGraphicFramePr>
                    <a:graphicFrameLocks noChangeAspect="1"/>
                  </wp:cNvGraphicFramePr>
                  <a:graphic>
                    <a:graphicData uri="http://schemas.openxmlformats.org/drawingml/2006/picture">
                      <pic:pic>
                        <pic:nvPicPr>
                          <pic:cNvPr id="3600" name="image582.png"/>
                          <pic:cNvPicPr/>
                        </pic:nvPicPr>
                        <pic:blipFill>
                          <a:blip r:embed="rId636" cstate="print"/>
                          <a:stretch>
                            <a:fillRect/>
                          </a:stretch>
                        </pic:blipFill>
                        <pic:spPr>
                          <a:xfrm>
                            <a:off x="0" y="0"/>
                            <a:ext cx="5988" cy="5238"/>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z w:val="21"/>
              </w:rPr>
              <w:t>72,361.54</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87" cy="5238"/>
                  <wp:effectExtent l="0" t="0" r="0" b="0"/>
                  <wp:docPr id="3601" name="image582.png" descr=""/>
                  <wp:cNvGraphicFramePr>
                    <a:graphicFrameLocks noChangeAspect="1"/>
                  </wp:cNvGraphicFramePr>
                  <a:graphic>
                    <a:graphicData uri="http://schemas.openxmlformats.org/drawingml/2006/picture">
                      <pic:pic>
                        <pic:nvPicPr>
                          <pic:cNvPr id="3602" name="image582.png"/>
                          <pic:cNvPicPr/>
                        </pic:nvPicPr>
                        <pic:blipFill>
                          <a:blip r:embed="rId636" cstate="print"/>
                          <a:stretch>
                            <a:fillRect/>
                          </a:stretch>
                        </pic:blipFill>
                        <pic:spPr>
                          <a:xfrm>
                            <a:off x="0" y="0"/>
                            <a:ext cx="5987" cy="5238"/>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22"/>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务密切相关，按照国家统一标准定额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或定量享受的政府补助除外）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11,321,301.55</w:t>
            </w:r>
          </w:p>
        </w:tc>
        <w:tc>
          <w:tcPr>
            <w:tcW w:w="316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141"/>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-1,913,096.70</w:t>
            </w: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2"/>
                  <wp:effectExtent l="0" t="0" r="0" b="0"/>
                  <wp:docPr id="3603" name="image583.png" descr=""/>
                  <wp:cNvGraphicFramePr>
                    <a:graphicFrameLocks noChangeAspect="1"/>
                  </wp:cNvGraphicFramePr>
                  <a:graphic>
                    <a:graphicData uri="http://schemas.openxmlformats.org/drawingml/2006/picture">
                      <pic:pic>
                        <pic:nvPicPr>
                          <pic:cNvPr id="3604" name="image583.png"/>
                          <pic:cNvPicPr/>
                        </pic:nvPicPr>
                        <pic:blipFill>
                          <a:blip r:embed="rId637" cstate="print"/>
                          <a:stretch>
                            <a:fillRect/>
                          </a:stretch>
                        </pic:blipFill>
                        <pic:spPr>
                          <a:xfrm>
                            <a:off x="0" y="0"/>
                            <a:ext cx="6095" cy="8382"/>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1,097,659.65</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605" name="image583.png" descr=""/>
                  <wp:cNvGraphicFramePr>
                    <a:graphicFrameLocks noChangeAspect="1"/>
                  </wp:cNvGraphicFramePr>
                  <a:graphic>
                    <a:graphicData uri="http://schemas.openxmlformats.org/drawingml/2006/picture">
                      <pic:pic>
                        <pic:nvPicPr>
                          <pic:cNvPr id="3606" name="image583.png"/>
                          <pic:cNvPicPr/>
                        </pic:nvPicPr>
                        <pic:blipFill>
                          <a:blip r:embed="rId63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3,242,340.43</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3043" w:right="-39"/>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5334"/>
                  <wp:effectExtent l="0" t="0" r="0" b="0"/>
                  <wp:docPr id="3607" name="image583.png" descr=""/>
                  <wp:cNvGraphicFramePr>
                    <a:graphicFrameLocks noChangeAspect="1"/>
                  </wp:cNvGraphicFramePr>
                  <a:graphic>
                    <a:graphicData uri="http://schemas.openxmlformats.org/drawingml/2006/picture">
                      <pic:pic>
                        <pic:nvPicPr>
                          <pic:cNvPr id="3608" name="image583.png"/>
                          <pic:cNvPicPr/>
                        </pic:nvPicPr>
                        <pic:blipFill>
                          <a:blip r:embed="rId637" cstate="print"/>
                          <a:stretch>
                            <a:fillRect/>
                          </a:stretch>
                        </pic:blipFill>
                        <pic:spPr>
                          <a:xfrm>
                            <a:off x="0" y="0"/>
                            <a:ext cx="6096" cy="5334"/>
                          </a:xfrm>
                          <a:prstGeom prst="rect">
                            <a:avLst/>
                          </a:prstGeom>
                        </pic:spPr>
                      </pic:pic>
                    </a:graphicData>
                  </a:graphic>
                </wp:inline>
              </w:drawing>
            </w:r>
            <w:r>
              <w:rPr>
                <w:rFonts w:ascii="宋体" w:hAnsi="宋体" w:cs="宋体" w:eastAsia="宋体" w:hint="default"/>
                <w:sz w:val="2"/>
                <w:szCs w:val="2"/>
              </w:rPr>
            </w:r>
          </w:p>
        </w:tc>
        <w:tc>
          <w:tcPr>
            <w:tcW w:w="316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5,140,566.31</w:t>
            </w:r>
          </w:p>
        </w:tc>
        <w:tc>
          <w:tcPr>
            <w:tcW w:w="316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6"/>
          <w:szCs w:val="6"/>
        </w:rPr>
      </w:pPr>
    </w:p>
    <w:p>
      <w:pPr>
        <w:pStyle w:val="BodyText"/>
        <w:spacing w:line="240" w:lineRule="auto"/>
        <w:ind w:left="1614" w:right="1033"/>
        <w:jc w:val="left"/>
      </w:pPr>
      <w:r>
        <w:rPr/>
        <w:pict>
          <v:shape style="position:absolute;margin-left:222.679993pt;margin-top:-65.764374pt;width:.480008pt;height:.66pt;mso-position-horizontal-relative:page;mso-position-vertical-relative:paragraph;z-index:127072" type="#_x0000_t75" stroked="false">
            <v:imagedata r:id="rId637" o:title=""/>
          </v:shape>
        </w:pict>
      </w:r>
      <w:r>
        <w:rPr/>
        <w:pict>
          <v:shape style="position:absolute;margin-left:222.679993pt;margin-top:-45.404346pt;width:.480031pt;height:.42pt;mso-position-horizontal-relative:page;mso-position-vertical-relative:paragraph;z-index:127096" type="#_x0000_t75" stroked="false">
            <v:imagedata r:id="rId637" o:title=""/>
          </v:shape>
        </w:pict>
      </w:r>
      <w:r>
        <w:rPr/>
        <w:pict>
          <v:shape style="position:absolute;margin-left:222.679993pt;margin-top:-25.304356pt;width:.480031pt;height:.42pt;mso-position-horizontal-relative:page;mso-position-vertical-relative:paragraph;z-index:127120" type="#_x0000_t75" stroked="false">
            <v:imagedata r:id="rId637" o:title=""/>
          </v:shape>
        </w:pict>
      </w:r>
      <w:r>
        <w:rPr/>
        <w:pict>
          <v:shape style="position:absolute;margin-left:222.679993pt;margin-top:-5.204379pt;width:.479996pt;height:.42pt;mso-position-horizontal-relative:page;mso-position-vertical-relative:paragraph;z-index:127144" type="#_x0000_t75" stroked="false">
            <v:imagedata r:id="rId637" o:title=""/>
          </v:shape>
        </w:pict>
      </w:r>
      <w:r>
        <w:rPr/>
        <w:pict>
          <v:shape style="position:absolute;margin-left:375.640015pt;margin-top:-5.204379pt;width:.479965pt;height:.42pt;mso-position-horizontal-relative:page;mso-position-vertical-relative:paragraph;z-index:127168" type="#_x0000_t75" stroked="false">
            <v:imagedata r:id="rId637" o:title=""/>
          </v:shape>
        </w:pict>
      </w: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19" w:lineRule="auto" w:before="107"/>
        <w:ind w:right="1152"/>
        <w:jc w:val="left"/>
      </w:pPr>
      <w:r>
        <w:rPr/>
        <w:t>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before="86"/>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7"/>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r>
        <w:rPr/>
        <w:pict>
          <v:shape style="position:absolute;margin-left:343.600006pt;margin-top:51.083694pt;width:.479992pt;height:.9pt;mso-position-horizontal-relative:page;mso-position-vertical-relative:paragraph;z-index:127192" type="#_x0000_t75" stroked="false">
            <v:imagedata r:id="rId67" o:title=""/>
          </v:shape>
        </w:pict>
      </w:r>
      <w:r>
        <w:rPr/>
        <w:pict>
          <v:shape style="position:absolute;margin-left:343.600006pt;margin-top:86.543701pt;width:.48pt;height:.66pt;mso-position-horizontal-relative:page;mso-position-vertical-relative:paragraph;z-index:127216" type="#_x0000_t75" stroked="false">
            <v:imagedata r:id="rId637" o:title=""/>
          </v:shape>
        </w:pict>
      </w:r>
      <w:r>
        <w:rPr/>
        <w:pict>
          <v:shape style="position:absolute;margin-left:439.259979pt;margin-top:86.543701pt;width:.48pt;height:.66pt;mso-position-horizontal-relative:page;mso-position-vertical-relative:paragraph;z-index:127240" type="#_x0000_t75" stroked="false">
            <v:imagedata r:id="rId637" o:title=""/>
          </v:shape>
        </w:pict>
      </w:r>
      <w:bookmarkStart w:name="2、净资产收益率及每股收益" w:id="398"/>
      <w:bookmarkEnd w:id="3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43" w:type="dxa"/>
        <w:tblLayout w:type="fixed"/>
        <w:tblCellMar>
          <w:top w:w="0" w:type="dxa"/>
          <w:left w:w="0" w:type="dxa"/>
          <w:bottom w:w="0" w:type="dxa"/>
          <w:right w:w="0" w:type="dxa"/>
        </w:tblCellMar>
        <w:tblLook w:val="01E0"/>
      </w:tblPr>
      <w:tblGrid>
        <w:gridCol w:w="2637"/>
        <w:gridCol w:w="3092"/>
        <w:gridCol w:w="1913"/>
        <w:gridCol w:w="1899"/>
      </w:tblGrid>
      <w:tr>
        <w:trPr>
          <w:trHeight w:val="379" w:hRule="exact"/>
        </w:trPr>
        <w:tc>
          <w:tcPr>
            <w:tcW w:w="2637" w:type="dxa"/>
            <w:tcBorders>
              <w:top w:val="single" w:sz="4" w:space="0" w:color="000000"/>
              <w:left w:val="nil" w:sz="6" w:space="0" w:color="auto"/>
              <w:bottom w:val="single" w:sz="14" w:space="0" w:color="FFFFFF"/>
              <w:right w:val="single" w:sz="4" w:space="0" w:color="000000"/>
            </w:tcBorders>
            <w:shd w:val="clear" w:color="auto" w:fill="D2D2D2"/>
          </w:tcPr>
          <w:p>
            <w:pPr/>
          </w:p>
        </w:tc>
        <w:tc>
          <w:tcPr>
            <w:tcW w:w="309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12" w:type="dxa"/>
            <w:gridSpan w:val="2"/>
            <w:tcBorders>
              <w:top w:val="single" w:sz="4" w:space="0" w:color="000000"/>
              <w:left w:val="single" w:sz="4" w:space="0" w:color="000000"/>
              <w:bottom w:val="single" w:sz="14" w:space="0" w:color="FFFFFF"/>
              <w:right w:val="nil" w:sz="6" w:space="0" w:color="auto"/>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4" w:hRule="exact"/>
        </w:trPr>
        <w:tc>
          <w:tcPr>
            <w:tcW w:w="2637" w:type="dxa"/>
            <w:tcBorders>
              <w:top w:val="single" w:sz="14" w:space="0" w:color="FFFFFF"/>
              <w:left w:val="nil" w:sz="6" w:space="0" w:color="auto"/>
              <w:bottom w:val="nil" w:sz="6" w:space="0" w:color="auto"/>
              <w:right w:val="single" w:sz="4" w:space="0" w:color="000000"/>
            </w:tcBorders>
            <w:shd w:val="clear" w:color="auto" w:fill="D2D2D2"/>
          </w:tcPr>
          <w:p>
            <w:pPr>
              <w:pStyle w:val="TableParagraph"/>
              <w:spacing w:line="265" w:lineRule="exact"/>
              <w:ind w:left="79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92"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5" w:lineRule="exact"/>
              <w:ind w:left="49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5"/>
              <w:ind w:left="741" w:right="81" w:hanging="66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c>
          <w:tcPr>
            <w:tcW w:w="1899" w:type="dxa"/>
            <w:vMerge w:val="restart"/>
            <w:tcBorders>
              <w:top w:val="single" w:sz="14" w:space="0" w:color="FFFFFF"/>
              <w:left w:val="single" w:sz="4" w:space="0" w:color="000000"/>
              <w:right w:val="nil" w:sz="6" w:space="0" w:color="auto"/>
            </w:tcBorders>
            <w:shd w:val="clear" w:color="auto" w:fill="D2D2D2"/>
          </w:tcPr>
          <w:p>
            <w:pPr>
              <w:pStyle w:val="TableParagraph"/>
              <w:spacing w:line="256" w:lineRule="auto" w:before="35"/>
              <w:ind w:left="741" w:right="72" w:hanging="66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r>
      <w:tr>
        <w:trPr>
          <w:trHeight w:val="362" w:hRule="exact"/>
        </w:trPr>
        <w:tc>
          <w:tcPr>
            <w:tcW w:w="2637" w:type="dxa"/>
            <w:tcBorders>
              <w:top w:val="nil" w:sz="6" w:space="0" w:color="auto"/>
              <w:left w:val="nil" w:sz="6" w:space="0" w:color="auto"/>
              <w:bottom w:val="single" w:sz="4" w:space="0" w:color="000000"/>
              <w:right w:val="single" w:sz="4" w:space="0" w:color="000000"/>
            </w:tcBorders>
            <w:shd w:val="clear" w:color="auto" w:fill="D2D2D2"/>
          </w:tcPr>
          <w:p>
            <w:pPr/>
          </w:p>
        </w:tc>
        <w:tc>
          <w:tcPr>
            <w:tcW w:w="30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609" name="image583.png" descr=""/>
                  <wp:cNvGraphicFramePr>
                    <a:graphicFrameLocks noChangeAspect="1"/>
                  </wp:cNvGraphicFramePr>
                  <a:graphic>
                    <a:graphicData uri="http://schemas.openxmlformats.org/drawingml/2006/picture">
                      <pic:pic>
                        <pic:nvPicPr>
                          <pic:cNvPr id="3610" name="image583.png"/>
                          <pic:cNvPicPr/>
                        </pic:nvPicPr>
                        <pic:blipFill>
                          <a:blip r:embed="rId63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26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6"/>
              <w:jc w:val="left"/>
              <w:rPr>
                <w:rFonts w:ascii="宋体" w:hAnsi="宋体" w:cs="宋体" w:eastAsia="宋体" w:hint="default"/>
                <w:sz w:val="21"/>
                <w:szCs w:val="21"/>
              </w:rPr>
            </w:pPr>
            <w:r>
              <w:rPr>
                <w:rFonts w:ascii="宋体" w:hAnsi="宋体" w:cs="宋体" w:eastAsia="宋体" w:hint="default"/>
                <w:sz w:val="21"/>
                <w:szCs w:val="21"/>
              </w:rPr>
              <w:t>归属于公司普通股股东的净 利润</w:t>
            </w:r>
          </w:p>
        </w:tc>
        <w:tc>
          <w:tcPr>
            <w:tcW w:w="3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6.87%</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3611" name="image583.png" descr=""/>
                  <wp:cNvGraphicFramePr>
                    <a:graphicFrameLocks noChangeAspect="1"/>
                  </wp:cNvGraphicFramePr>
                  <a:graphic>
                    <a:graphicData uri="http://schemas.openxmlformats.org/drawingml/2006/picture">
                      <pic:pic>
                        <pic:nvPicPr>
                          <pic:cNvPr id="3612" name="image583.png"/>
                          <pic:cNvPicPr/>
                        </pic:nvPicPr>
                        <pic:blipFill>
                          <a:blip r:embed="rId637"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0.21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0.21</w:t>
            </w:r>
          </w:p>
        </w:tc>
      </w:tr>
      <w:tr>
        <w:trPr>
          <w:trHeight w:val="714" w:hRule="exact"/>
        </w:trPr>
        <w:tc>
          <w:tcPr>
            <w:tcW w:w="26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before="26"/>
              <w:ind w:left="13" w:right="96"/>
              <w:jc w:val="left"/>
              <w:rPr>
                <w:rFonts w:ascii="宋体" w:hAnsi="宋体" w:cs="宋体" w:eastAsia="宋体" w:hint="default"/>
                <w:sz w:val="21"/>
                <w:szCs w:val="21"/>
              </w:rPr>
            </w:pPr>
            <w:r>
              <w:rPr>
                <w:rFonts w:ascii="宋体" w:hAnsi="宋体" w:cs="宋体" w:eastAsia="宋体" w:hint="default"/>
                <w:sz w:val="21"/>
                <w:szCs w:val="21"/>
              </w:rPr>
              <w:t>扣除非经常性损益后归属于 公司普通股股东的净利润</w:t>
            </w:r>
          </w:p>
        </w:tc>
        <w:tc>
          <w:tcPr>
            <w:tcW w:w="3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6.52%</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8381"/>
                  <wp:effectExtent l="0" t="0" r="0" b="0"/>
                  <wp:docPr id="3613" name="image583.png" descr=""/>
                  <wp:cNvGraphicFramePr>
                    <a:graphicFrameLocks noChangeAspect="1"/>
                  </wp:cNvGraphicFramePr>
                  <a:graphic>
                    <a:graphicData uri="http://schemas.openxmlformats.org/drawingml/2006/picture">
                      <pic:pic>
                        <pic:nvPicPr>
                          <pic:cNvPr id="3614" name="image583.png"/>
                          <pic:cNvPicPr/>
                        </pic:nvPicPr>
                        <pic:blipFill>
                          <a:blip r:embed="rId637" cstate="print"/>
                          <a:stretch>
                            <a:fillRect/>
                          </a:stretch>
                        </pic:blipFill>
                        <pic:spPr>
                          <a:xfrm>
                            <a:off x="0" y="0"/>
                            <a:ext cx="6095" cy="8381"/>
                          </a:xfrm>
                          <a:prstGeom prst="rect">
                            <a:avLst/>
                          </a:prstGeom>
                        </pic:spPr>
                      </pic:pic>
                    </a:graphicData>
                  </a:graphic>
                </wp:inline>
              </w:drawing>
            </w:r>
            <w:r>
              <w:rPr>
                <w:rFonts w:ascii="宋体" w:hAnsi="宋体" w:cs="宋体" w:eastAsia="宋体" w:hint="default"/>
                <w:sz w:val="2"/>
                <w:szCs w:val="2"/>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0.20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0.20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spacing w:before="35"/>
        <w:ind w:left="1133" w:right="1033" w:firstLine="0"/>
        <w:jc w:val="left"/>
        <w:rPr>
          <w:rFonts w:ascii="宋体" w:hAnsi="宋体" w:cs="宋体" w:eastAsia="宋体" w:hint="default"/>
          <w:sz w:val="21"/>
          <w:szCs w:val="21"/>
        </w:rPr>
      </w:pPr>
      <w:bookmarkStart w:name="3、境内外会计准则下会计数据差异" w:id="399"/>
      <w:bookmarkEnd w:id="39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1033" w:firstLine="0"/>
        <w:jc w:val="left"/>
        <w:rPr>
          <w:rFonts w:ascii="宋体" w:hAnsi="宋体" w:cs="宋体" w:eastAsia="宋体" w:hint="default"/>
          <w:sz w:val="21"/>
          <w:szCs w:val="21"/>
        </w:rPr>
      </w:pPr>
      <w:bookmarkStart w:name="（1）同时按照国际会计准则与按中国会计准则披露的财务报告中净利润和净资产差异情况"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3"/>
        <w:rPr>
          <w:rFonts w:ascii="宋体" w:hAnsi="宋体" w:cs="宋体" w:eastAsia="宋体" w:hint="default"/>
          <w:b/>
          <w:bCs/>
          <w:sz w:val="31"/>
          <w:szCs w:val="31"/>
        </w:rPr>
      </w:pPr>
    </w:p>
    <w:p>
      <w:pPr>
        <w:pStyle w:val="BodyText"/>
        <w:spacing w:line="240" w:lineRule="auto" w:before="0"/>
        <w:ind w:left="16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7"/>
        <w:rPr>
          <w:rFonts w:ascii="宋体" w:hAnsi="宋体" w:cs="宋体" w:eastAsia="宋体" w:hint="default"/>
          <w:sz w:val="24"/>
          <w:szCs w:val="24"/>
        </w:rPr>
      </w:pPr>
    </w:p>
    <w:p>
      <w:pPr>
        <w:spacing w:before="0"/>
        <w:ind w:left="1134" w:right="1033" w:firstLine="0"/>
        <w:jc w:val="left"/>
        <w:rPr>
          <w:rFonts w:ascii="宋体" w:hAnsi="宋体" w:cs="宋体" w:eastAsia="宋体" w:hint="default"/>
          <w:sz w:val="21"/>
          <w:szCs w:val="21"/>
        </w:rPr>
      </w:pPr>
      <w:bookmarkStart w:name="（2）同时按照境外会计准则与按中国会计准则披露的财务报告中净利润和净资产差异情况"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31"/>
          <w:szCs w:val="31"/>
        </w:rPr>
      </w:pPr>
    </w:p>
    <w:p>
      <w:pPr>
        <w:pStyle w:val="BodyText"/>
        <w:spacing w:line="240" w:lineRule="auto" w:before="0"/>
        <w:ind w:left="161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7"/>
        <w:rPr>
          <w:rFonts w:ascii="宋体" w:hAnsi="宋体" w:cs="宋体" w:eastAsia="宋体" w:hint="default"/>
          <w:sz w:val="24"/>
          <w:szCs w:val="24"/>
        </w:rPr>
      </w:pPr>
    </w:p>
    <w:p>
      <w:pPr>
        <w:spacing w:line="259" w:lineRule="auto" w:before="0"/>
        <w:ind w:left="1134" w:right="1033" w:firstLine="0"/>
        <w:jc w:val="left"/>
        <w:rPr>
          <w:rFonts w:ascii="宋体" w:hAnsi="宋体" w:cs="宋体" w:eastAsia="宋体" w:hint="default"/>
          <w:sz w:val="21"/>
          <w:szCs w:val="21"/>
        </w:rPr>
      </w:pPr>
      <w:bookmarkStart w:name="（3）境内外会计准则下会计数据差异原因说明，对已经境外审计机构审计的数据进行差异"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1033" w:firstLine="0"/>
        <w:jc w:val="left"/>
        <w:rPr>
          <w:rFonts w:ascii="宋体" w:hAnsi="宋体" w:cs="宋体" w:eastAsia="宋体" w:hint="default"/>
          <w:sz w:val="21"/>
          <w:szCs w:val="21"/>
        </w:rPr>
      </w:pPr>
      <w:bookmarkStart w:name="4、其他" w:id="403"/>
      <w:bookmarkEnd w:id="40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114"/>
        <w:jc w:val="center"/>
        <w:rPr>
          <w:b w:val="0"/>
          <w:bCs w:val="0"/>
        </w:rPr>
      </w:pPr>
      <w:bookmarkStart w:name="第十二节 备查文件目录" w:id="404"/>
      <w:bookmarkEnd w:id="404"/>
      <w:r>
        <w:rPr>
          <w:b w:val="0"/>
          <w:bCs w:val="0"/>
        </w:rPr>
      </w:r>
      <w:bookmarkStart w:name="_bookmark11" w:id="405"/>
      <w:bookmarkEnd w:id="405"/>
      <w:r>
        <w:rPr>
          <w:b w:val="0"/>
          <w:bCs w:val="0"/>
        </w:rPr>
      </w:r>
      <w:r>
        <w:rPr/>
        <w:t>第十二节</w:t>
      </w:r>
      <w:r>
        <w:rPr>
          <w:spacing w:val="-8"/>
        </w:rPr>
        <w:t> </w:t>
      </w:r>
      <w:r>
        <w:rPr/>
        <w:t>备查文件目录</w:t>
      </w:r>
      <w:r>
        <w:rPr>
          <w:b w:val="0"/>
          <w:bCs w:val="0"/>
        </w:rPr>
      </w:r>
    </w:p>
    <w:p>
      <w:pPr>
        <w:spacing w:line="240" w:lineRule="auto" w:before="9"/>
        <w:rPr>
          <w:rFonts w:ascii="宋体" w:hAnsi="宋体" w:cs="宋体" w:eastAsia="宋体" w:hint="default"/>
          <w:b/>
          <w:bCs/>
          <w:sz w:val="38"/>
          <w:szCs w:val="38"/>
        </w:rPr>
      </w:pPr>
    </w:p>
    <w:p>
      <w:pPr>
        <w:pStyle w:val="BodyText"/>
        <w:spacing w:line="240" w:lineRule="auto" w:before="0"/>
        <w:ind w:right="1033" w:firstLine="480"/>
        <w:jc w:val="left"/>
      </w:pPr>
      <w:r>
        <w:rPr/>
        <w:t>一、载有公司法定代表人、主管会计工作负责人邓志刚先生及会计机构负责人黄伟兵先 生签名并盖章的财务报表。</w:t>
      </w:r>
    </w:p>
    <w:p>
      <w:pPr>
        <w:spacing w:line="240" w:lineRule="auto" w:before="2"/>
        <w:rPr>
          <w:rFonts w:ascii="宋体" w:hAnsi="宋体" w:cs="宋体" w:eastAsia="宋体" w:hint="default"/>
          <w:sz w:val="18"/>
          <w:szCs w:val="18"/>
        </w:rPr>
      </w:pPr>
    </w:p>
    <w:p>
      <w:pPr>
        <w:pStyle w:val="BodyText"/>
        <w:spacing w:line="415" w:lineRule="auto" w:before="0"/>
        <w:ind w:left="1613" w:right="0"/>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四、经公司法定代表人邓志刚先生签名的</w:t>
      </w:r>
      <w:r>
        <w:rPr>
          <w:rFonts w:ascii="Times New Roman" w:hAnsi="Times New Roman" w:cs="Times New Roman" w:eastAsia="Times New Roman" w:hint="default"/>
        </w:rPr>
        <w:t>2017</w:t>
      </w:r>
      <w:r>
        <w:rPr/>
        <w:t>年年度报告文本原件。 五、以上备查文件的备置地点：公司董事会办公室。</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5008" type="#_x0000_t75" stroked="false">
          <v:imagedata r:id="rId1" o:title=""/>
        </v:shape>
      </w:pict>
    </w:r>
    <w:r>
      <w:rPr/>
      <w:pict>
        <v:shape style="position:absolute;margin-left:533.179993pt;margin-top:795.517944pt;width:6.5pt;height:11pt;mso-position-horizontal-relative:page;mso-position-vertical-relative:page;z-index:-1534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360" type="#_x0000_t75" stroked="false">
          <v:imagedata r:id="rId1" o:title=""/>
        </v:shape>
      </w:pict>
    </w:r>
    <w:r>
      <w:rPr/>
      <w:pict>
        <v:shape style="position:absolute;margin-left:523.179993pt;margin-top:781.957947pt;width:17.5pt;height:11pt;mso-position-horizontal-relative:page;mso-position-vertical-relative:page;z-index:-153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4288" type="#_x0000_t75" stroked="false">
          <v:imagedata r:id="rId1" o:title=""/>
        </v:shape>
      </w:pict>
    </w:r>
    <w:r>
      <w:rPr/>
      <w:pict>
        <v:shape style="position:absolute;margin-left:754.47998pt;margin-top:535.357971pt;width:17.5pt;height:11pt;mso-position-horizontal-relative:page;mso-position-vertical-relative:page;z-index:-153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168" type="#_x0000_t75" stroked="false">
          <v:imagedata r:id="rId1" o:title=""/>
        </v:shape>
      </w:pict>
    </w:r>
    <w:r>
      <w:rPr/>
      <w:pict>
        <v:shape style="position:absolute;margin-left:523.179993pt;margin-top:781.957947pt;width:17.5pt;height:11pt;mso-position-horizontal-relative:page;mso-position-vertical-relative:page;z-index:-153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4096" type="#_x0000_t75" stroked="false">
          <v:imagedata r:id="rId1" o:title=""/>
        </v:shape>
      </w:pict>
    </w:r>
    <w:r>
      <w:rPr/>
      <w:pict>
        <v:shape style="position:absolute;margin-left:754.47998pt;margin-top:535.357971pt;width:17.5pt;height:11pt;mso-position-horizontal-relative:page;mso-position-vertical-relative:page;z-index:-153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000" type="#_x0000_t75" stroked="false">
          <v:imagedata r:id="rId1" o:title=""/>
        </v:shape>
      </w:pict>
    </w:r>
    <w:r>
      <w:rPr/>
      <w:pict>
        <v:shape style="position:absolute;margin-left:523.179993pt;margin-top:781.957947pt;width:17.5pt;height:11pt;mso-position-horizontal-relative:page;mso-position-vertical-relative:page;z-index:-1533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3928" type="#_x0000_t75" stroked="false">
          <v:imagedata r:id="rId1" o:title=""/>
        </v:shape>
      </w:pict>
    </w:r>
    <w:r>
      <w:rPr/>
      <w:pict>
        <v:shape style="position:absolute;margin-left:754.47998pt;margin-top:535.357971pt;width:17.5pt;height:11pt;mso-position-horizontal-relative:page;mso-position-vertical-relative:page;z-index:-153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832" type="#_x0000_t75" stroked="false">
          <v:imagedata r:id="rId1" o:title=""/>
        </v:shape>
      </w:pict>
    </w:r>
    <w:r>
      <w:rPr/>
      <w:pict>
        <v:shape style="position:absolute;margin-left:523.179993pt;margin-top:781.957947pt;width:17.5pt;height:11pt;mso-position-horizontal-relative:page;mso-position-vertical-relative:page;z-index:-1533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784" type="#_x0000_t75" stroked="false">
          <v:imagedata r:id="rId1" o:title=""/>
        </v:shape>
      </w:pict>
    </w:r>
    <w:r>
      <w:rPr/>
      <w:pict>
        <v:shape style="position:absolute;margin-left:523.179993pt;margin-top:781.957947pt;width:17.5pt;height:11pt;mso-position-horizontal-relative:page;mso-position-vertical-relative:page;z-index:-1533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3712" type="#_x0000_t75" stroked="false">
          <v:imagedata r:id="rId1" o:title=""/>
        </v:shape>
      </w:pict>
    </w:r>
    <w:r>
      <w:rPr/>
      <w:pict>
        <v:shape style="position:absolute;margin-left:754.47998pt;margin-top:535.357971pt;width:17.5pt;height:11pt;mso-position-horizontal-relative:page;mso-position-vertical-relative:page;z-index:-153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960" type="#_x0000_t75" stroked="false">
          <v:imagedata r:id="rId1" o:title=""/>
        </v:shape>
      </w:pict>
    </w:r>
    <w:r>
      <w:rPr/>
      <w:pict>
        <v:shape style="position:absolute;margin-left:527.679993pt;margin-top:781.957947pt;width:13pt;height:11pt;mso-position-horizontal-relative:page;mso-position-vertical-relative:page;z-index:-1534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616" type="#_x0000_t75" stroked="false">
          <v:imagedata r:id="rId1" o:title=""/>
        </v:shape>
      </w:pict>
    </w:r>
    <w:r>
      <w:rPr/>
      <w:pict>
        <v:shape style="position:absolute;margin-left:523.179993pt;margin-top:781.957947pt;width:17.5pt;height:11pt;mso-position-horizontal-relative:page;mso-position-vertical-relative:page;z-index:-153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3544" type="#_x0000_t75" stroked="false">
          <v:imagedata r:id="rId1" o:title=""/>
        </v:shape>
      </w:pict>
    </w:r>
    <w:r>
      <w:rPr/>
      <w:pict>
        <v:shape style="position:absolute;margin-left:754.47998pt;margin-top:535.357971pt;width:17.5pt;height:11pt;mso-position-horizontal-relative:page;mso-position-vertical-relative:page;z-index:-1533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448" type="#_x0000_t75" stroked="false">
          <v:imagedata r:id="rId1" o:title=""/>
        </v:shape>
      </w:pict>
    </w:r>
    <w:r>
      <w:rPr/>
      <w:pict>
        <v:shape style="position:absolute;margin-left:523.179993pt;margin-top:781.957947pt;width:17.5pt;height:11pt;mso-position-horizontal-relative:page;mso-position-vertical-relative:page;z-index:-1533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400" type="#_x0000_t75" stroked="false">
          <v:imagedata r:id="rId1" o:title=""/>
        </v:shape>
      </w:pict>
    </w:r>
    <w:r>
      <w:rPr/>
      <w:pict>
        <v:shape style="position:absolute;margin-left:524.179993pt;margin-top:781.957947pt;width:15.5pt;height:11pt;mso-position-horizontal-relative:page;mso-position-vertical-relative:page;z-index:-1533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3352" type="#_x0000_t75" stroked="false">
          <v:imagedata r:id="rId1" o:title=""/>
        </v:shape>
      </w:pict>
    </w:r>
    <w:r>
      <w:rPr/>
      <w:pict>
        <v:shape style="position:absolute;margin-left:523.179993pt;margin-top:781.957947pt;width:17.5pt;height:11pt;mso-position-horizontal-relative:page;mso-position-vertical-relative:page;z-index:-153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4888" type="#_x0000_t75" stroked="false">
          <v:imagedata r:id="rId1" o:title=""/>
        </v:shape>
      </w:pict>
    </w:r>
    <w:r>
      <w:rPr/>
      <w:pict>
        <v:shape style="position:absolute;margin-left:758.97998pt;margin-top:535.357971pt;width:13pt;height:11pt;mso-position-horizontal-relative:page;mso-position-vertical-relative:page;z-index:-1534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792" type="#_x0000_t75" stroked="false">
          <v:imagedata r:id="rId1" o:title=""/>
        </v:shape>
      </w:pict>
    </w:r>
    <w:r>
      <w:rPr/>
      <w:pict>
        <v:shape style="position:absolute;margin-left:527.679993pt;margin-top:781.957947pt;width:13pt;height:11pt;mso-position-horizontal-relative:page;mso-position-vertical-relative:page;z-index:-153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4720" type="#_x0000_t75" stroked="false">
          <v:imagedata r:id="rId1" o:title=""/>
        </v:shape>
      </w:pict>
    </w:r>
    <w:r>
      <w:rPr/>
      <w:pict>
        <v:shape style="position:absolute;margin-left:758.97998pt;margin-top:535.357971pt;width:13pt;height:11pt;mso-position-horizontal-relative:page;mso-position-vertical-relative:page;z-index:-153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624" type="#_x0000_t75" stroked="false">
          <v:imagedata r:id="rId1" o:title=""/>
        </v:shape>
      </w:pict>
    </w:r>
    <w:r>
      <w:rPr/>
      <w:pict>
        <v:shape style="position:absolute;margin-left:527.679993pt;margin-top:781.957947pt;width:13pt;height:11pt;mso-position-horizontal-relative:page;mso-position-vertical-relative:page;z-index:-153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534552" type="#_x0000_t75" stroked="false">
          <v:imagedata r:id="rId1" o:title=""/>
        </v:shape>
      </w:pict>
    </w:r>
    <w:r>
      <w:rPr/>
      <w:pict>
        <v:shape style="position:absolute;margin-left:758.97998pt;margin-top:535.357971pt;width:13pt;height:11pt;mso-position-horizontal-relative:page;mso-position-vertical-relative:page;z-index:-153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456" type="#_x0000_t75" stroked="false">
          <v:imagedata r:id="rId1" o:title=""/>
        </v:shape>
      </w:pict>
    </w:r>
    <w:r>
      <w:rPr/>
      <w:pict>
        <v:shape style="position:absolute;margin-left:527.679993pt;margin-top:781.957947pt;width:13pt;height:11pt;mso-position-horizontal-relative:page;mso-position-vertical-relative:page;z-index:-153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34408" type="#_x0000_t75" stroked="false">
          <v:imagedata r:id="rId1" o:title=""/>
        </v:shape>
      </w:pict>
    </w:r>
    <w:r>
      <w:rPr/>
      <w:pict>
        <v:shape style="position:absolute;margin-left:524.179993pt;margin-top:781.957947pt;width:15.5pt;height:11pt;mso-position-horizontal-relative:page;mso-position-vertical-relative:page;z-index:-1534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535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5342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4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340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4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3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338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3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3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5336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3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3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5334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3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348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4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346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4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345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534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534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7"/>
      <w:ind w:left="1133"/>
    </w:pPr>
    <w:rPr>
      <w:rFonts w:ascii="宋体" w:hAnsi="宋体" w:eastAsia="宋体"/>
      <w:b/>
      <w:bCs/>
      <w:sz w:val="24"/>
      <w:szCs w:val="24"/>
    </w:rPr>
  </w:style>
  <w:style w:styleId="BodyText" w:type="paragraph">
    <w:name w:val="Body Text"/>
    <w:basedOn w:val="Normal"/>
    <w:uiPriority w:val="1"/>
    <w:qFormat/>
    <w:pPr>
      <w:spacing w:before="26"/>
      <w:ind w:left="1133"/>
    </w:pPr>
    <w:rPr>
      <w:rFonts w:ascii="宋体" w:hAnsi="宋体" w:eastAsia="宋体"/>
      <w:sz w:val="24"/>
      <w:szCs w:val="24"/>
    </w:rPr>
  </w:style>
  <w:style w:styleId="Heading1" w:type="paragraph">
    <w:name w:val="Heading 1"/>
    <w:basedOn w:val="Normal"/>
    <w:uiPriority w:val="1"/>
    <w:qFormat/>
    <w:pPr>
      <w:spacing w:before="1"/>
      <w:ind w:left="1113"/>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yperlink" Target="http://www.zyhd.com.cn/" TargetMode="External"/><Relationship Id="rId22" Type="http://schemas.openxmlformats.org/officeDocument/2006/relationships/hyperlink" Target="mailto:stock@zyhd.com.cn" TargetMode="External"/><Relationship Id="rId23" Type="http://schemas.openxmlformats.org/officeDocument/2006/relationships/hyperlink" Target="http://www.cninfo.com.cn/" TargetMode="External"/><Relationship Id="rId24" Type="http://schemas.openxmlformats.org/officeDocument/2006/relationships/hyperlink" Target="http://www.cs.com.cn/" TargetMode="External"/><Relationship Id="rId25" Type="http://schemas.openxmlformats.org/officeDocument/2006/relationships/hyperlink" Target="http://www.cnstock.com/" TargetMode="External"/><Relationship Id="rId26" Type="http://schemas.openxmlformats.org/officeDocument/2006/relationships/hyperlink" Target="http://www.secutimes.com/" TargetMode="External"/><Relationship Id="rId27" Type="http://schemas.openxmlformats.org/officeDocument/2006/relationships/hyperlink" Target="http://www.ccstock.cn/" TargetMode="Externa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header" Target="header2.xml"/><Relationship Id="rId96" Type="http://schemas.openxmlformats.org/officeDocument/2006/relationships/footer" Target="footer3.xml"/><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header" Target="header3.xml"/><Relationship Id="rId115" Type="http://schemas.openxmlformats.org/officeDocument/2006/relationships/footer" Target="footer4.xml"/><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header" Target="header4.xml"/><Relationship Id="rId121" Type="http://schemas.openxmlformats.org/officeDocument/2006/relationships/footer" Target="footer5.xml"/><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header" Target="header5.xml"/><Relationship Id="rId144" Type="http://schemas.openxmlformats.org/officeDocument/2006/relationships/footer" Target="footer6.xml"/><Relationship Id="rId145" Type="http://schemas.openxmlformats.org/officeDocument/2006/relationships/image" Target="media/image125.png"/><Relationship Id="rId146" Type="http://schemas.openxmlformats.org/officeDocument/2006/relationships/image" Target="media/image126.png"/><Relationship Id="rId147" Type="http://schemas.openxmlformats.org/officeDocument/2006/relationships/hyperlink" Target="http://www.cninfo.com.cn/cninfo-new/disclosure/szse_gem/bulletin_detail/true/1203806848?announceTime=2017-08-16%2019%3A15" TargetMode="External"/><Relationship Id="rId148" Type="http://schemas.openxmlformats.org/officeDocument/2006/relationships/image" Target="media/image127.png"/><Relationship Id="rId149" Type="http://schemas.openxmlformats.org/officeDocument/2006/relationships/image" Target="media/image128.png"/><Relationship Id="rId150" Type="http://schemas.openxmlformats.org/officeDocument/2006/relationships/image" Target="media/image129.png"/><Relationship Id="rId151" Type="http://schemas.openxmlformats.org/officeDocument/2006/relationships/image" Target="media/image130.png"/><Relationship Id="rId152" Type="http://schemas.openxmlformats.org/officeDocument/2006/relationships/image" Target="media/image131.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jpeg"/><Relationship Id="rId168" Type="http://schemas.openxmlformats.org/officeDocument/2006/relationships/header" Target="header6.xml"/><Relationship Id="rId169" Type="http://schemas.openxmlformats.org/officeDocument/2006/relationships/footer" Target="footer7.xml"/><Relationship Id="rId170" Type="http://schemas.openxmlformats.org/officeDocument/2006/relationships/image" Target="media/image147.png"/><Relationship Id="rId171" Type="http://schemas.openxmlformats.org/officeDocument/2006/relationships/image" Target="media/image148.png"/><Relationship Id="rId172" Type="http://schemas.openxmlformats.org/officeDocument/2006/relationships/image" Target="media/image149.png"/><Relationship Id="rId173" Type="http://schemas.openxmlformats.org/officeDocument/2006/relationships/image" Target="media/image150.png"/><Relationship Id="rId174" Type="http://schemas.openxmlformats.org/officeDocument/2006/relationships/image" Target="media/image151.png"/><Relationship Id="rId175" Type="http://schemas.openxmlformats.org/officeDocument/2006/relationships/image" Target="media/image152.png"/><Relationship Id="rId176" Type="http://schemas.openxmlformats.org/officeDocument/2006/relationships/header" Target="header7.xml"/><Relationship Id="rId177" Type="http://schemas.openxmlformats.org/officeDocument/2006/relationships/footer" Target="footer8.xml"/><Relationship Id="rId178" Type="http://schemas.openxmlformats.org/officeDocument/2006/relationships/image" Target="media/image153.png"/><Relationship Id="rId179" Type="http://schemas.openxmlformats.org/officeDocument/2006/relationships/image" Target="media/image154.png"/><Relationship Id="rId180" Type="http://schemas.openxmlformats.org/officeDocument/2006/relationships/image" Target="media/image155.png"/><Relationship Id="rId181" Type="http://schemas.openxmlformats.org/officeDocument/2006/relationships/image" Target="media/image156.png"/><Relationship Id="rId182" Type="http://schemas.openxmlformats.org/officeDocument/2006/relationships/image" Target="media/image157.png"/><Relationship Id="rId183" Type="http://schemas.openxmlformats.org/officeDocument/2006/relationships/image" Target="media/image158.png"/><Relationship Id="rId184" Type="http://schemas.openxmlformats.org/officeDocument/2006/relationships/image" Target="media/image159.png"/><Relationship Id="rId185" Type="http://schemas.openxmlformats.org/officeDocument/2006/relationships/image" Target="media/image160.png"/><Relationship Id="rId186" Type="http://schemas.openxmlformats.org/officeDocument/2006/relationships/image" Target="media/image161.png"/><Relationship Id="rId187" Type="http://schemas.openxmlformats.org/officeDocument/2006/relationships/image" Target="media/image162.png"/><Relationship Id="rId188" Type="http://schemas.openxmlformats.org/officeDocument/2006/relationships/image" Target="media/image163.png"/><Relationship Id="rId189" Type="http://schemas.openxmlformats.org/officeDocument/2006/relationships/image" Target="media/image164.png"/><Relationship Id="rId190" Type="http://schemas.openxmlformats.org/officeDocument/2006/relationships/image" Target="media/image165.png"/><Relationship Id="rId191" Type="http://schemas.openxmlformats.org/officeDocument/2006/relationships/image" Target="media/image166.png"/><Relationship Id="rId192" Type="http://schemas.openxmlformats.org/officeDocument/2006/relationships/image" Target="media/image167.png"/><Relationship Id="rId193" Type="http://schemas.openxmlformats.org/officeDocument/2006/relationships/image" Target="media/image168.png"/><Relationship Id="rId194" Type="http://schemas.openxmlformats.org/officeDocument/2006/relationships/image" Target="media/image169.png"/><Relationship Id="rId195" Type="http://schemas.openxmlformats.org/officeDocument/2006/relationships/image" Target="media/image170.png"/><Relationship Id="rId196" Type="http://schemas.openxmlformats.org/officeDocument/2006/relationships/image" Target="media/image171.png"/><Relationship Id="rId197" Type="http://schemas.openxmlformats.org/officeDocument/2006/relationships/image" Target="media/image172.png"/><Relationship Id="rId198" Type="http://schemas.openxmlformats.org/officeDocument/2006/relationships/image" Target="media/image173.png"/><Relationship Id="rId199" Type="http://schemas.openxmlformats.org/officeDocument/2006/relationships/image" Target="media/image174.png"/><Relationship Id="rId200" Type="http://schemas.openxmlformats.org/officeDocument/2006/relationships/image" Target="media/image175.png"/><Relationship Id="rId201" Type="http://schemas.openxmlformats.org/officeDocument/2006/relationships/image" Target="media/image176.png"/><Relationship Id="rId202" Type="http://schemas.openxmlformats.org/officeDocument/2006/relationships/image" Target="media/image177.png"/><Relationship Id="rId203" Type="http://schemas.openxmlformats.org/officeDocument/2006/relationships/image" Target="media/image178.png"/><Relationship Id="rId204" Type="http://schemas.openxmlformats.org/officeDocument/2006/relationships/image" Target="media/image179.png"/><Relationship Id="rId205" Type="http://schemas.openxmlformats.org/officeDocument/2006/relationships/image" Target="media/image180.png"/><Relationship Id="rId206" Type="http://schemas.openxmlformats.org/officeDocument/2006/relationships/image" Target="media/image181.png"/><Relationship Id="rId207" Type="http://schemas.openxmlformats.org/officeDocument/2006/relationships/image" Target="media/image182.png"/><Relationship Id="rId208" Type="http://schemas.openxmlformats.org/officeDocument/2006/relationships/image" Target="media/image183.png"/><Relationship Id="rId209" Type="http://schemas.openxmlformats.org/officeDocument/2006/relationships/image" Target="media/image184.png"/><Relationship Id="rId210" Type="http://schemas.openxmlformats.org/officeDocument/2006/relationships/image" Target="media/image185.png"/><Relationship Id="rId211" Type="http://schemas.openxmlformats.org/officeDocument/2006/relationships/image" Target="media/image186.png"/><Relationship Id="rId212" Type="http://schemas.openxmlformats.org/officeDocument/2006/relationships/image" Target="media/image187.png"/><Relationship Id="rId213" Type="http://schemas.openxmlformats.org/officeDocument/2006/relationships/image" Target="media/image188.png"/><Relationship Id="rId214" Type="http://schemas.openxmlformats.org/officeDocument/2006/relationships/image" Target="media/image189.png"/><Relationship Id="rId215" Type="http://schemas.openxmlformats.org/officeDocument/2006/relationships/image" Target="media/image190.png"/><Relationship Id="rId216" Type="http://schemas.openxmlformats.org/officeDocument/2006/relationships/footer" Target="footer9.xml"/><Relationship Id="rId217" Type="http://schemas.openxmlformats.org/officeDocument/2006/relationships/image" Target="media/image191.png"/><Relationship Id="rId218" Type="http://schemas.openxmlformats.org/officeDocument/2006/relationships/image" Target="media/image192.png"/><Relationship Id="rId219" Type="http://schemas.openxmlformats.org/officeDocument/2006/relationships/image" Target="media/image193.png"/><Relationship Id="rId220" Type="http://schemas.openxmlformats.org/officeDocument/2006/relationships/image" Target="media/image194.png"/><Relationship Id="rId221" Type="http://schemas.openxmlformats.org/officeDocument/2006/relationships/image" Target="media/image195.png"/><Relationship Id="rId222" Type="http://schemas.openxmlformats.org/officeDocument/2006/relationships/image" Target="media/image196.png"/><Relationship Id="rId223" Type="http://schemas.openxmlformats.org/officeDocument/2006/relationships/image" Target="media/image197.png"/><Relationship Id="rId224" Type="http://schemas.openxmlformats.org/officeDocument/2006/relationships/image" Target="media/image198.png"/><Relationship Id="rId225" Type="http://schemas.openxmlformats.org/officeDocument/2006/relationships/footer" Target="footer10.xml"/><Relationship Id="rId226" Type="http://schemas.openxmlformats.org/officeDocument/2006/relationships/image" Target="media/image199.png"/><Relationship Id="rId227" Type="http://schemas.openxmlformats.org/officeDocument/2006/relationships/image" Target="media/image200.png"/><Relationship Id="rId228" Type="http://schemas.openxmlformats.org/officeDocument/2006/relationships/image" Target="media/image201.png"/><Relationship Id="rId229" Type="http://schemas.openxmlformats.org/officeDocument/2006/relationships/image" Target="media/image202.png"/><Relationship Id="rId230" Type="http://schemas.openxmlformats.org/officeDocument/2006/relationships/image" Target="media/image203.png"/><Relationship Id="rId231" Type="http://schemas.openxmlformats.org/officeDocument/2006/relationships/image" Target="media/image204.png"/><Relationship Id="rId232" Type="http://schemas.openxmlformats.org/officeDocument/2006/relationships/image" Target="media/image205.png"/><Relationship Id="rId233" Type="http://schemas.openxmlformats.org/officeDocument/2006/relationships/image" Target="media/image206.png"/><Relationship Id="rId234" Type="http://schemas.openxmlformats.org/officeDocument/2006/relationships/image" Target="media/image207.png"/><Relationship Id="rId235" Type="http://schemas.openxmlformats.org/officeDocument/2006/relationships/image" Target="media/image208.png"/><Relationship Id="rId236" Type="http://schemas.openxmlformats.org/officeDocument/2006/relationships/image" Target="media/image209.png"/><Relationship Id="rId237" Type="http://schemas.openxmlformats.org/officeDocument/2006/relationships/image" Target="media/image210.png"/><Relationship Id="rId238" Type="http://schemas.openxmlformats.org/officeDocument/2006/relationships/image" Target="media/image211.png"/><Relationship Id="rId239" Type="http://schemas.openxmlformats.org/officeDocument/2006/relationships/image" Target="media/image212.png"/><Relationship Id="rId240" Type="http://schemas.openxmlformats.org/officeDocument/2006/relationships/image" Target="media/image213.png"/><Relationship Id="rId241" Type="http://schemas.openxmlformats.org/officeDocument/2006/relationships/image" Target="media/image214.png"/><Relationship Id="rId242" Type="http://schemas.openxmlformats.org/officeDocument/2006/relationships/image" Target="media/image215.png"/><Relationship Id="rId243" Type="http://schemas.openxmlformats.org/officeDocument/2006/relationships/image" Target="media/image216.png"/><Relationship Id="rId244" Type="http://schemas.openxmlformats.org/officeDocument/2006/relationships/image" Target="media/image217.png"/><Relationship Id="rId245" Type="http://schemas.openxmlformats.org/officeDocument/2006/relationships/image" Target="media/image218.png"/><Relationship Id="rId246" Type="http://schemas.openxmlformats.org/officeDocument/2006/relationships/image" Target="media/image219.png"/><Relationship Id="rId247" Type="http://schemas.openxmlformats.org/officeDocument/2006/relationships/image" Target="media/image220.png"/><Relationship Id="rId248" Type="http://schemas.openxmlformats.org/officeDocument/2006/relationships/image" Target="media/image221.png"/><Relationship Id="rId249" Type="http://schemas.openxmlformats.org/officeDocument/2006/relationships/image" Target="media/image222.png"/><Relationship Id="rId250" Type="http://schemas.openxmlformats.org/officeDocument/2006/relationships/image" Target="media/image223.png"/><Relationship Id="rId251" Type="http://schemas.openxmlformats.org/officeDocument/2006/relationships/image" Target="media/image224.png"/><Relationship Id="rId252" Type="http://schemas.openxmlformats.org/officeDocument/2006/relationships/image" Target="media/image225.png"/><Relationship Id="rId253" Type="http://schemas.openxmlformats.org/officeDocument/2006/relationships/image" Target="media/image226.png"/><Relationship Id="rId254" Type="http://schemas.openxmlformats.org/officeDocument/2006/relationships/image" Target="media/image227.png"/><Relationship Id="rId255" Type="http://schemas.openxmlformats.org/officeDocument/2006/relationships/image" Target="media/image228.png"/><Relationship Id="rId256" Type="http://schemas.openxmlformats.org/officeDocument/2006/relationships/image" Target="media/image229.png"/><Relationship Id="rId257" Type="http://schemas.openxmlformats.org/officeDocument/2006/relationships/image" Target="media/image230.png"/><Relationship Id="rId258" Type="http://schemas.openxmlformats.org/officeDocument/2006/relationships/image" Target="media/image231.png"/><Relationship Id="rId259" Type="http://schemas.openxmlformats.org/officeDocument/2006/relationships/image" Target="media/image232.png"/><Relationship Id="rId260" Type="http://schemas.openxmlformats.org/officeDocument/2006/relationships/image" Target="media/image233.png"/><Relationship Id="rId261" Type="http://schemas.openxmlformats.org/officeDocument/2006/relationships/image" Target="media/image234.png"/><Relationship Id="rId262" Type="http://schemas.openxmlformats.org/officeDocument/2006/relationships/image" Target="media/image235.png"/><Relationship Id="rId263" Type="http://schemas.openxmlformats.org/officeDocument/2006/relationships/image" Target="media/image236.png"/><Relationship Id="rId264" Type="http://schemas.openxmlformats.org/officeDocument/2006/relationships/image" Target="media/image237.png"/><Relationship Id="rId265" Type="http://schemas.openxmlformats.org/officeDocument/2006/relationships/image" Target="media/image238.png"/><Relationship Id="rId266" Type="http://schemas.openxmlformats.org/officeDocument/2006/relationships/image" Target="media/image239.png"/><Relationship Id="rId267" Type="http://schemas.openxmlformats.org/officeDocument/2006/relationships/image" Target="media/image240.png"/><Relationship Id="rId268" Type="http://schemas.openxmlformats.org/officeDocument/2006/relationships/image" Target="media/image241.png"/><Relationship Id="rId269" Type="http://schemas.openxmlformats.org/officeDocument/2006/relationships/image" Target="media/image242.png"/><Relationship Id="rId270" Type="http://schemas.openxmlformats.org/officeDocument/2006/relationships/image" Target="media/image243.png"/><Relationship Id="rId271" Type="http://schemas.openxmlformats.org/officeDocument/2006/relationships/image" Target="media/image244.png"/><Relationship Id="rId272" Type="http://schemas.openxmlformats.org/officeDocument/2006/relationships/image" Target="media/image245.png"/><Relationship Id="rId273" Type="http://schemas.openxmlformats.org/officeDocument/2006/relationships/image" Target="media/image246.png"/><Relationship Id="rId274" Type="http://schemas.openxmlformats.org/officeDocument/2006/relationships/image" Target="media/image247.png"/><Relationship Id="rId275" Type="http://schemas.openxmlformats.org/officeDocument/2006/relationships/image" Target="media/image248.png"/><Relationship Id="rId276" Type="http://schemas.openxmlformats.org/officeDocument/2006/relationships/image" Target="media/image249.png"/><Relationship Id="rId277" Type="http://schemas.openxmlformats.org/officeDocument/2006/relationships/image" Target="media/image250.png"/><Relationship Id="rId278" Type="http://schemas.openxmlformats.org/officeDocument/2006/relationships/image" Target="media/image251.png"/><Relationship Id="rId279" Type="http://schemas.openxmlformats.org/officeDocument/2006/relationships/image" Target="media/image252.png"/><Relationship Id="rId280" Type="http://schemas.openxmlformats.org/officeDocument/2006/relationships/image" Target="media/image253.png"/><Relationship Id="rId281" Type="http://schemas.openxmlformats.org/officeDocument/2006/relationships/image" Target="media/image254.png"/><Relationship Id="rId282" Type="http://schemas.openxmlformats.org/officeDocument/2006/relationships/image" Target="media/image255.png"/><Relationship Id="rId283" Type="http://schemas.openxmlformats.org/officeDocument/2006/relationships/image" Target="media/image256.png"/><Relationship Id="rId284" Type="http://schemas.openxmlformats.org/officeDocument/2006/relationships/image" Target="media/image257.png"/><Relationship Id="rId285" Type="http://schemas.openxmlformats.org/officeDocument/2006/relationships/image" Target="media/image258.png"/><Relationship Id="rId286" Type="http://schemas.openxmlformats.org/officeDocument/2006/relationships/image" Target="media/image259.png"/><Relationship Id="rId287" Type="http://schemas.openxmlformats.org/officeDocument/2006/relationships/image" Target="media/image260.png"/><Relationship Id="rId288" Type="http://schemas.openxmlformats.org/officeDocument/2006/relationships/image" Target="media/image261.png"/><Relationship Id="rId289" Type="http://schemas.openxmlformats.org/officeDocument/2006/relationships/image" Target="media/image262.png"/><Relationship Id="rId290" Type="http://schemas.openxmlformats.org/officeDocument/2006/relationships/image" Target="media/image263.png"/><Relationship Id="rId291" Type="http://schemas.openxmlformats.org/officeDocument/2006/relationships/image" Target="media/image264.png"/><Relationship Id="rId292" Type="http://schemas.openxmlformats.org/officeDocument/2006/relationships/image" Target="media/image265.png"/><Relationship Id="rId293" Type="http://schemas.openxmlformats.org/officeDocument/2006/relationships/image" Target="media/image266.png"/><Relationship Id="rId294" Type="http://schemas.openxmlformats.org/officeDocument/2006/relationships/image" Target="media/image267.png"/><Relationship Id="rId295" Type="http://schemas.openxmlformats.org/officeDocument/2006/relationships/image" Target="media/image268.png"/><Relationship Id="rId296" Type="http://schemas.openxmlformats.org/officeDocument/2006/relationships/image" Target="media/image269.png"/><Relationship Id="rId297" Type="http://schemas.openxmlformats.org/officeDocument/2006/relationships/image" Target="media/image270.png"/><Relationship Id="rId298" Type="http://schemas.openxmlformats.org/officeDocument/2006/relationships/image" Target="media/image271.png"/><Relationship Id="rId299" Type="http://schemas.openxmlformats.org/officeDocument/2006/relationships/image" Target="media/image272.png"/><Relationship Id="rId300" Type="http://schemas.openxmlformats.org/officeDocument/2006/relationships/image" Target="media/image273.png"/><Relationship Id="rId301" Type="http://schemas.openxmlformats.org/officeDocument/2006/relationships/header" Target="header8.xml"/><Relationship Id="rId302" Type="http://schemas.openxmlformats.org/officeDocument/2006/relationships/footer" Target="footer11.xml"/><Relationship Id="rId303" Type="http://schemas.openxmlformats.org/officeDocument/2006/relationships/image" Target="media/image274.png"/><Relationship Id="rId304" Type="http://schemas.openxmlformats.org/officeDocument/2006/relationships/image" Target="media/image275.png"/><Relationship Id="rId305" Type="http://schemas.openxmlformats.org/officeDocument/2006/relationships/image" Target="media/image276.png"/><Relationship Id="rId306" Type="http://schemas.openxmlformats.org/officeDocument/2006/relationships/image" Target="media/image277.png"/><Relationship Id="rId307" Type="http://schemas.openxmlformats.org/officeDocument/2006/relationships/image" Target="media/image278.png"/><Relationship Id="rId308" Type="http://schemas.openxmlformats.org/officeDocument/2006/relationships/image" Target="media/image279.png"/><Relationship Id="rId309" Type="http://schemas.openxmlformats.org/officeDocument/2006/relationships/image" Target="media/image280.png"/><Relationship Id="rId310" Type="http://schemas.openxmlformats.org/officeDocument/2006/relationships/image" Target="media/image281.png"/><Relationship Id="rId311" Type="http://schemas.openxmlformats.org/officeDocument/2006/relationships/image" Target="media/image282.png"/><Relationship Id="rId312" Type="http://schemas.openxmlformats.org/officeDocument/2006/relationships/image" Target="media/image283.png"/><Relationship Id="rId313" Type="http://schemas.openxmlformats.org/officeDocument/2006/relationships/image" Target="media/image284.png"/><Relationship Id="rId314" Type="http://schemas.openxmlformats.org/officeDocument/2006/relationships/image" Target="media/image285.png"/><Relationship Id="rId315" Type="http://schemas.openxmlformats.org/officeDocument/2006/relationships/image" Target="media/image286.png"/><Relationship Id="rId316" Type="http://schemas.openxmlformats.org/officeDocument/2006/relationships/image" Target="media/image287.png"/><Relationship Id="rId317" Type="http://schemas.openxmlformats.org/officeDocument/2006/relationships/image" Target="media/image288.png"/><Relationship Id="rId318" Type="http://schemas.openxmlformats.org/officeDocument/2006/relationships/image" Target="media/image289.png"/><Relationship Id="rId319" Type="http://schemas.openxmlformats.org/officeDocument/2006/relationships/image" Target="media/image290.png"/><Relationship Id="rId320" Type="http://schemas.openxmlformats.org/officeDocument/2006/relationships/image" Target="media/image291.png"/><Relationship Id="rId321" Type="http://schemas.openxmlformats.org/officeDocument/2006/relationships/image" Target="media/image292.png"/><Relationship Id="rId322" Type="http://schemas.openxmlformats.org/officeDocument/2006/relationships/image" Target="media/image293.png"/><Relationship Id="rId323" Type="http://schemas.openxmlformats.org/officeDocument/2006/relationships/image" Target="media/image294.png"/><Relationship Id="rId324" Type="http://schemas.openxmlformats.org/officeDocument/2006/relationships/image" Target="media/image295.png"/><Relationship Id="rId325" Type="http://schemas.openxmlformats.org/officeDocument/2006/relationships/image" Target="media/image296.png"/><Relationship Id="rId326" Type="http://schemas.openxmlformats.org/officeDocument/2006/relationships/image" Target="media/image297.png"/><Relationship Id="rId327" Type="http://schemas.openxmlformats.org/officeDocument/2006/relationships/image" Target="media/image298.png"/><Relationship Id="rId328" Type="http://schemas.openxmlformats.org/officeDocument/2006/relationships/image" Target="media/image299.png"/><Relationship Id="rId329" Type="http://schemas.openxmlformats.org/officeDocument/2006/relationships/image" Target="media/image300.png"/><Relationship Id="rId330" Type="http://schemas.openxmlformats.org/officeDocument/2006/relationships/image" Target="media/image301.png"/><Relationship Id="rId331" Type="http://schemas.openxmlformats.org/officeDocument/2006/relationships/image" Target="media/image302.png"/><Relationship Id="rId332" Type="http://schemas.openxmlformats.org/officeDocument/2006/relationships/image" Target="media/image303.png"/><Relationship Id="rId333" Type="http://schemas.openxmlformats.org/officeDocument/2006/relationships/image" Target="media/image304.png"/><Relationship Id="rId334" Type="http://schemas.openxmlformats.org/officeDocument/2006/relationships/image" Target="media/image305.png"/><Relationship Id="rId335" Type="http://schemas.openxmlformats.org/officeDocument/2006/relationships/image" Target="media/image306.png"/><Relationship Id="rId336" Type="http://schemas.openxmlformats.org/officeDocument/2006/relationships/image" Target="media/image307.png"/><Relationship Id="rId337" Type="http://schemas.openxmlformats.org/officeDocument/2006/relationships/image" Target="media/image308.png"/><Relationship Id="rId338" Type="http://schemas.openxmlformats.org/officeDocument/2006/relationships/image" Target="media/image309.png"/><Relationship Id="rId339" Type="http://schemas.openxmlformats.org/officeDocument/2006/relationships/image" Target="media/image310.png"/><Relationship Id="rId340" Type="http://schemas.openxmlformats.org/officeDocument/2006/relationships/image" Target="media/image311.png"/><Relationship Id="rId341" Type="http://schemas.openxmlformats.org/officeDocument/2006/relationships/image" Target="media/image312.png"/><Relationship Id="rId342" Type="http://schemas.openxmlformats.org/officeDocument/2006/relationships/image" Target="media/image313.png"/><Relationship Id="rId343" Type="http://schemas.openxmlformats.org/officeDocument/2006/relationships/image" Target="media/image314.png"/><Relationship Id="rId344" Type="http://schemas.openxmlformats.org/officeDocument/2006/relationships/image" Target="media/image315.png"/><Relationship Id="rId345" Type="http://schemas.openxmlformats.org/officeDocument/2006/relationships/image" Target="media/image316.png"/><Relationship Id="rId346" Type="http://schemas.openxmlformats.org/officeDocument/2006/relationships/image" Target="media/image317.png"/><Relationship Id="rId347" Type="http://schemas.openxmlformats.org/officeDocument/2006/relationships/image" Target="media/image318.png"/><Relationship Id="rId348" Type="http://schemas.openxmlformats.org/officeDocument/2006/relationships/image" Target="media/image319.png"/><Relationship Id="rId349" Type="http://schemas.openxmlformats.org/officeDocument/2006/relationships/image" Target="media/image320.png"/><Relationship Id="rId350" Type="http://schemas.openxmlformats.org/officeDocument/2006/relationships/image" Target="media/image321.png"/><Relationship Id="rId351" Type="http://schemas.openxmlformats.org/officeDocument/2006/relationships/image" Target="media/image322.png"/><Relationship Id="rId352" Type="http://schemas.openxmlformats.org/officeDocument/2006/relationships/image" Target="media/image323.png"/><Relationship Id="rId353" Type="http://schemas.openxmlformats.org/officeDocument/2006/relationships/image" Target="media/image324.png"/><Relationship Id="rId354" Type="http://schemas.openxmlformats.org/officeDocument/2006/relationships/image" Target="media/image325.png"/><Relationship Id="rId355" Type="http://schemas.openxmlformats.org/officeDocument/2006/relationships/image" Target="media/image326.png"/><Relationship Id="rId356" Type="http://schemas.openxmlformats.org/officeDocument/2006/relationships/image" Target="media/image327.png"/><Relationship Id="rId357" Type="http://schemas.openxmlformats.org/officeDocument/2006/relationships/image" Target="media/image328.png"/><Relationship Id="rId358" Type="http://schemas.openxmlformats.org/officeDocument/2006/relationships/image" Target="media/image329.png"/><Relationship Id="rId359" Type="http://schemas.openxmlformats.org/officeDocument/2006/relationships/image" Target="media/image330.png"/><Relationship Id="rId360" Type="http://schemas.openxmlformats.org/officeDocument/2006/relationships/image" Target="media/image331.png"/><Relationship Id="rId361" Type="http://schemas.openxmlformats.org/officeDocument/2006/relationships/image" Target="media/image332.png"/><Relationship Id="rId362" Type="http://schemas.openxmlformats.org/officeDocument/2006/relationships/image" Target="media/image333.png"/><Relationship Id="rId363" Type="http://schemas.openxmlformats.org/officeDocument/2006/relationships/image" Target="media/image334.png"/><Relationship Id="rId364" Type="http://schemas.openxmlformats.org/officeDocument/2006/relationships/image" Target="media/image335.png"/><Relationship Id="rId365" Type="http://schemas.openxmlformats.org/officeDocument/2006/relationships/image" Target="media/image336.png"/><Relationship Id="rId366" Type="http://schemas.openxmlformats.org/officeDocument/2006/relationships/image" Target="media/image337.png"/><Relationship Id="rId367" Type="http://schemas.openxmlformats.org/officeDocument/2006/relationships/image" Target="media/image338.png"/><Relationship Id="rId368" Type="http://schemas.openxmlformats.org/officeDocument/2006/relationships/image" Target="media/image339.png"/><Relationship Id="rId369" Type="http://schemas.openxmlformats.org/officeDocument/2006/relationships/header" Target="header9.xml"/><Relationship Id="rId370" Type="http://schemas.openxmlformats.org/officeDocument/2006/relationships/header" Target="header10.xml"/><Relationship Id="rId371" Type="http://schemas.openxmlformats.org/officeDocument/2006/relationships/footer" Target="footer12.xml"/><Relationship Id="rId372" Type="http://schemas.openxmlformats.org/officeDocument/2006/relationships/image" Target="media/image340.png"/><Relationship Id="rId373" Type="http://schemas.openxmlformats.org/officeDocument/2006/relationships/image" Target="media/image341.png"/><Relationship Id="rId374" Type="http://schemas.openxmlformats.org/officeDocument/2006/relationships/image" Target="media/image342.png"/><Relationship Id="rId375" Type="http://schemas.openxmlformats.org/officeDocument/2006/relationships/image" Target="media/image343.png"/><Relationship Id="rId376" Type="http://schemas.openxmlformats.org/officeDocument/2006/relationships/image" Target="media/image344.png"/><Relationship Id="rId377" Type="http://schemas.openxmlformats.org/officeDocument/2006/relationships/image" Target="media/image345.png"/><Relationship Id="rId378" Type="http://schemas.openxmlformats.org/officeDocument/2006/relationships/image" Target="media/image346.png"/><Relationship Id="rId379" Type="http://schemas.openxmlformats.org/officeDocument/2006/relationships/image" Target="media/image347.png"/><Relationship Id="rId380" Type="http://schemas.openxmlformats.org/officeDocument/2006/relationships/image" Target="media/image348.png"/><Relationship Id="rId381" Type="http://schemas.openxmlformats.org/officeDocument/2006/relationships/image" Target="media/image349.png"/><Relationship Id="rId382" Type="http://schemas.openxmlformats.org/officeDocument/2006/relationships/image" Target="media/image350.png"/><Relationship Id="rId383" Type="http://schemas.openxmlformats.org/officeDocument/2006/relationships/image" Target="media/image351.png"/><Relationship Id="rId384" Type="http://schemas.openxmlformats.org/officeDocument/2006/relationships/image" Target="media/image352.png"/><Relationship Id="rId385" Type="http://schemas.openxmlformats.org/officeDocument/2006/relationships/image" Target="media/image353.png"/><Relationship Id="rId386" Type="http://schemas.openxmlformats.org/officeDocument/2006/relationships/header" Target="header11.xml"/><Relationship Id="rId387" Type="http://schemas.openxmlformats.org/officeDocument/2006/relationships/footer" Target="footer13.xml"/><Relationship Id="rId388" Type="http://schemas.openxmlformats.org/officeDocument/2006/relationships/image" Target="media/image354.png"/><Relationship Id="rId389" Type="http://schemas.openxmlformats.org/officeDocument/2006/relationships/image" Target="media/image355.png"/><Relationship Id="rId390" Type="http://schemas.openxmlformats.org/officeDocument/2006/relationships/image" Target="media/image356.png"/><Relationship Id="rId391" Type="http://schemas.openxmlformats.org/officeDocument/2006/relationships/image" Target="media/image357.png"/><Relationship Id="rId392" Type="http://schemas.openxmlformats.org/officeDocument/2006/relationships/image" Target="media/image358.png"/><Relationship Id="rId393" Type="http://schemas.openxmlformats.org/officeDocument/2006/relationships/image" Target="media/image359.png"/><Relationship Id="rId394" Type="http://schemas.openxmlformats.org/officeDocument/2006/relationships/image" Target="media/image360.png"/><Relationship Id="rId395" Type="http://schemas.openxmlformats.org/officeDocument/2006/relationships/image" Target="media/image361.png"/><Relationship Id="rId396" Type="http://schemas.openxmlformats.org/officeDocument/2006/relationships/image" Target="media/image362.png"/><Relationship Id="rId397" Type="http://schemas.openxmlformats.org/officeDocument/2006/relationships/header" Target="header12.xml"/><Relationship Id="rId398" Type="http://schemas.openxmlformats.org/officeDocument/2006/relationships/footer" Target="footer14.xml"/><Relationship Id="rId399" Type="http://schemas.openxmlformats.org/officeDocument/2006/relationships/image" Target="media/image363.png"/><Relationship Id="rId400" Type="http://schemas.openxmlformats.org/officeDocument/2006/relationships/image" Target="media/image364.png"/><Relationship Id="rId401" Type="http://schemas.openxmlformats.org/officeDocument/2006/relationships/image" Target="media/image365.png"/><Relationship Id="rId402" Type="http://schemas.openxmlformats.org/officeDocument/2006/relationships/image" Target="media/image366.png"/><Relationship Id="rId403" Type="http://schemas.openxmlformats.org/officeDocument/2006/relationships/image" Target="media/image367.png"/><Relationship Id="rId404" Type="http://schemas.openxmlformats.org/officeDocument/2006/relationships/image" Target="media/image368.png"/><Relationship Id="rId405" Type="http://schemas.openxmlformats.org/officeDocument/2006/relationships/image" Target="media/image369.png"/><Relationship Id="rId406" Type="http://schemas.openxmlformats.org/officeDocument/2006/relationships/image" Target="media/image370.png"/><Relationship Id="rId407" Type="http://schemas.openxmlformats.org/officeDocument/2006/relationships/image" Target="media/image371.png"/><Relationship Id="rId408" Type="http://schemas.openxmlformats.org/officeDocument/2006/relationships/image" Target="media/image372.png"/><Relationship Id="rId409" Type="http://schemas.openxmlformats.org/officeDocument/2006/relationships/image" Target="media/image373.png"/><Relationship Id="rId410" Type="http://schemas.openxmlformats.org/officeDocument/2006/relationships/image" Target="media/image374.png"/><Relationship Id="rId411" Type="http://schemas.openxmlformats.org/officeDocument/2006/relationships/image" Target="media/image375.png"/><Relationship Id="rId412" Type="http://schemas.openxmlformats.org/officeDocument/2006/relationships/image" Target="media/image376.png"/><Relationship Id="rId413" Type="http://schemas.openxmlformats.org/officeDocument/2006/relationships/image" Target="media/image377.png"/><Relationship Id="rId414" Type="http://schemas.openxmlformats.org/officeDocument/2006/relationships/image" Target="media/image378.png"/><Relationship Id="rId415" Type="http://schemas.openxmlformats.org/officeDocument/2006/relationships/image" Target="media/image379.png"/><Relationship Id="rId416" Type="http://schemas.openxmlformats.org/officeDocument/2006/relationships/image" Target="media/image380.png"/><Relationship Id="rId417" Type="http://schemas.openxmlformats.org/officeDocument/2006/relationships/image" Target="media/image381.png"/><Relationship Id="rId418" Type="http://schemas.openxmlformats.org/officeDocument/2006/relationships/image" Target="media/image382.png"/><Relationship Id="rId419" Type="http://schemas.openxmlformats.org/officeDocument/2006/relationships/header" Target="header13.xml"/><Relationship Id="rId420" Type="http://schemas.openxmlformats.org/officeDocument/2006/relationships/footer" Target="footer15.xml"/><Relationship Id="rId421" Type="http://schemas.openxmlformats.org/officeDocument/2006/relationships/image" Target="media/image383.png"/><Relationship Id="rId422" Type="http://schemas.openxmlformats.org/officeDocument/2006/relationships/image" Target="media/image384.png"/><Relationship Id="rId423" Type="http://schemas.openxmlformats.org/officeDocument/2006/relationships/image" Target="media/image385.png"/><Relationship Id="rId424" Type="http://schemas.openxmlformats.org/officeDocument/2006/relationships/image" Target="media/image386.png"/><Relationship Id="rId425" Type="http://schemas.openxmlformats.org/officeDocument/2006/relationships/image" Target="media/image387.png"/><Relationship Id="rId426" Type="http://schemas.openxmlformats.org/officeDocument/2006/relationships/header" Target="header14.xml"/><Relationship Id="rId427" Type="http://schemas.openxmlformats.org/officeDocument/2006/relationships/footer" Target="footer16.xml"/><Relationship Id="rId428" Type="http://schemas.openxmlformats.org/officeDocument/2006/relationships/image" Target="media/image388.png"/><Relationship Id="rId429" Type="http://schemas.openxmlformats.org/officeDocument/2006/relationships/image" Target="media/image389.png"/><Relationship Id="rId430" Type="http://schemas.openxmlformats.org/officeDocument/2006/relationships/image" Target="media/image390.png"/><Relationship Id="rId431" Type="http://schemas.openxmlformats.org/officeDocument/2006/relationships/image" Target="media/image391.png"/><Relationship Id="rId432" Type="http://schemas.openxmlformats.org/officeDocument/2006/relationships/image" Target="media/image392.png"/><Relationship Id="rId433" Type="http://schemas.openxmlformats.org/officeDocument/2006/relationships/image" Target="media/image393.png"/><Relationship Id="rId434" Type="http://schemas.openxmlformats.org/officeDocument/2006/relationships/image" Target="media/image394.png"/><Relationship Id="rId435" Type="http://schemas.openxmlformats.org/officeDocument/2006/relationships/image" Target="media/image395.png"/><Relationship Id="rId436" Type="http://schemas.openxmlformats.org/officeDocument/2006/relationships/image" Target="media/image396.png"/><Relationship Id="rId437" Type="http://schemas.openxmlformats.org/officeDocument/2006/relationships/image" Target="media/image397.png"/><Relationship Id="rId438" Type="http://schemas.openxmlformats.org/officeDocument/2006/relationships/image" Target="media/image398.png"/><Relationship Id="rId439" Type="http://schemas.openxmlformats.org/officeDocument/2006/relationships/image" Target="media/image399.png"/><Relationship Id="rId440" Type="http://schemas.openxmlformats.org/officeDocument/2006/relationships/image" Target="media/image400.png"/><Relationship Id="rId441" Type="http://schemas.openxmlformats.org/officeDocument/2006/relationships/image" Target="media/image401.png"/><Relationship Id="rId442" Type="http://schemas.openxmlformats.org/officeDocument/2006/relationships/image" Target="media/image402.png"/><Relationship Id="rId443" Type="http://schemas.openxmlformats.org/officeDocument/2006/relationships/image" Target="media/image403.png"/><Relationship Id="rId444" Type="http://schemas.openxmlformats.org/officeDocument/2006/relationships/image" Target="media/image404.png"/><Relationship Id="rId445" Type="http://schemas.openxmlformats.org/officeDocument/2006/relationships/image" Target="media/image405.png"/><Relationship Id="rId446" Type="http://schemas.openxmlformats.org/officeDocument/2006/relationships/image" Target="media/image406.png"/><Relationship Id="rId447" Type="http://schemas.openxmlformats.org/officeDocument/2006/relationships/image" Target="media/image407.png"/><Relationship Id="rId448" Type="http://schemas.openxmlformats.org/officeDocument/2006/relationships/image" Target="media/image408.png"/><Relationship Id="rId449" Type="http://schemas.openxmlformats.org/officeDocument/2006/relationships/image" Target="media/image409.png"/><Relationship Id="rId450" Type="http://schemas.openxmlformats.org/officeDocument/2006/relationships/image" Target="media/image410.png"/><Relationship Id="rId451" Type="http://schemas.openxmlformats.org/officeDocument/2006/relationships/image" Target="media/image411.png"/><Relationship Id="rId452" Type="http://schemas.openxmlformats.org/officeDocument/2006/relationships/image" Target="media/image412.png"/><Relationship Id="rId453" Type="http://schemas.openxmlformats.org/officeDocument/2006/relationships/image" Target="media/image413.png"/><Relationship Id="rId454" Type="http://schemas.openxmlformats.org/officeDocument/2006/relationships/image" Target="media/image414.png"/><Relationship Id="rId455" Type="http://schemas.openxmlformats.org/officeDocument/2006/relationships/image" Target="media/image415.png"/><Relationship Id="rId456" Type="http://schemas.openxmlformats.org/officeDocument/2006/relationships/image" Target="media/image416.png"/><Relationship Id="rId457" Type="http://schemas.openxmlformats.org/officeDocument/2006/relationships/image" Target="media/image417.png"/><Relationship Id="rId458" Type="http://schemas.openxmlformats.org/officeDocument/2006/relationships/image" Target="media/image418.png"/><Relationship Id="rId459" Type="http://schemas.openxmlformats.org/officeDocument/2006/relationships/image" Target="media/image419.png"/><Relationship Id="rId460" Type="http://schemas.openxmlformats.org/officeDocument/2006/relationships/image" Target="media/image420.png"/><Relationship Id="rId461" Type="http://schemas.openxmlformats.org/officeDocument/2006/relationships/image" Target="media/image421.png"/><Relationship Id="rId462" Type="http://schemas.openxmlformats.org/officeDocument/2006/relationships/image" Target="media/image422.png"/><Relationship Id="rId463" Type="http://schemas.openxmlformats.org/officeDocument/2006/relationships/image" Target="media/image423.png"/><Relationship Id="rId464" Type="http://schemas.openxmlformats.org/officeDocument/2006/relationships/image" Target="media/image424.png"/><Relationship Id="rId465" Type="http://schemas.openxmlformats.org/officeDocument/2006/relationships/image" Target="media/image425.png"/><Relationship Id="rId466" Type="http://schemas.openxmlformats.org/officeDocument/2006/relationships/image" Target="media/image426.png"/><Relationship Id="rId467" Type="http://schemas.openxmlformats.org/officeDocument/2006/relationships/image" Target="media/image427.png"/><Relationship Id="rId468" Type="http://schemas.openxmlformats.org/officeDocument/2006/relationships/image" Target="media/image428.png"/><Relationship Id="rId469" Type="http://schemas.openxmlformats.org/officeDocument/2006/relationships/image" Target="media/image429.png"/><Relationship Id="rId470" Type="http://schemas.openxmlformats.org/officeDocument/2006/relationships/image" Target="media/image430.png"/><Relationship Id="rId471" Type="http://schemas.openxmlformats.org/officeDocument/2006/relationships/image" Target="media/image431.png"/><Relationship Id="rId472" Type="http://schemas.openxmlformats.org/officeDocument/2006/relationships/image" Target="media/image432.png"/><Relationship Id="rId473" Type="http://schemas.openxmlformats.org/officeDocument/2006/relationships/image" Target="media/image433.png"/><Relationship Id="rId474" Type="http://schemas.openxmlformats.org/officeDocument/2006/relationships/image" Target="media/image434.png"/><Relationship Id="rId475" Type="http://schemas.openxmlformats.org/officeDocument/2006/relationships/image" Target="media/image435.png"/><Relationship Id="rId476" Type="http://schemas.openxmlformats.org/officeDocument/2006/relationships/image" Target="media/image436.png"/><Relationship Id="rId477" Type="http://schemas.openxmlformats.org/officeDocument/2006/relationships/image" Target="media/image437.png"/><Relationship Id="rId478" Type="http://schemas.openxmlformats.org/officeDocument/2006/relationships/image" Target="media/image438.png"/><Relationship Id="rId479" Type="http://schemas.openxmlformats.org/officeDocument/2006/relationships/image" Target="media/image439.png"/><Relationship Id="rId480" Type="http://schemas.openxmlformats.org/officeDocument/2006/relationships/image" Target="media/image440.png"/><Relationship Id="rId481" Type="http://schemas.openxmlformats.org/officeDocument/2006/relationships/image" Target="media/image441.png"/><Relationship Id="rId482" Type="http://schemas.openxmlformats.org/officeDocument/2006/relationships/image" Target="media/image442.png"/><Relationship Id="rId483" Type="http://schemas.openxmlformats.org/officeDocument/2006/relationships/image" Target="media/image443.png"/><Relationship Id="rId484" Type="http://schemas.openxmlformats.org/officeDocument/2006/relationships/image" Target="media/image444.png"/><Relationship Id="rId485" Type="http://schemas.openxmlformats.org/officeDocument/2006/relationships/image" Target="media/image445.png"/><Relationship Id="rId486" Type="http://schemas.openxmlformats.org/officeDocument/2006/relationships/image" Target="media/image446.png"/><Relationship Id="rId487" Type="http://schemas.openxmlformats.org/officeDocument/2006/relationships/image" Target="media/image447.png"/><Relationship Id="rId488" Type="http://schemas.openxmlformats.org/officeDocument/2006/relationships/image" Target="media/image448.png"/><Relationship Id="rId489" Type="http://schemas.openxmlformats.org/officeDocument/2006/relationships/image" Target="media/image449.png"/><Relationship Id="rId490" Type="http://schemas.openxmlformats.org/officeDocument/2006/relationships/image" Target="media/image450.png"/><Relationship Id="rId491" Type="http://schemas.openxmlformats.org/officeDocument/2006/relationships/image" Target="media/image451.png"/><Relationship Id="rId492" Type="http://schemas.openxmlformats.org/officeDocument/2006/relationships/image" Target="media/image452.png"/><Relationship Id="rId493" Type="http://schemas.openxmlformats.org/officeDocument/2006/relationships/image" Target="media/image453.png"/><Relationship Id="rId494" Type="http://schemas.openxmlformats.org/officeDocument/2006/relationships/image" Target="media/image454.png"/><Relationship Id="rId495" Type="http://schemas.openxmlformats.org/officeDocument/2006/relationships/image" Target="media/image455.png"/><Relationship Id="rId496" Type="http://schemas.openxmlformats.org/officeDocument/2006/relationships/image" Target="media/image456.png"/><Relationship Id="rId497" Type="http://schemas.openxmlformats.org/officeDocument/2006/relationships/image" Target="media/image457.png"/><Relationship Id="rId498" Type="http://schemas.openxmlformats.org/officeDocument/2006/relationships/image" Target="media/image458.png"/><Relationship Id="rId499" Type="http://schemas.openxmlformats.org/officeDocument/2006/relationships/image" Target="media/image459.png"/><Relationship Id="rId500" Type="http://schemas.openxmlformats.org/officeDocument/2006/relationships/image" Target="media/image460.png"/><Relationship Id="rId501" Type="http://schemas.openxmlformats.org/officeDocument/2006/relationships/image" Target="media/image461.png"/><Relationship Id="rId502" Type="http://schemas.openxmlformats.org/officeDocument/2006/relationships/image" Target="media/image462.png"/><Relationship Id="rId503" Type="http://schemas.openxmlformats.org/officeDocument/2006/relationships/image" Target="media/image463.png"/><Relationship Id="rId504" Type="http://schemas.openxmlformats.org/officeDocument/2006/relationships/header" Target="header15.xml"/><Relationship Id="rId505" Type="http://schemas.openxmlformats.org/officeDocument/2006/relationships/footer" Target="footer17.xml"/><Relationship Id="rId506" Type="http://schemas.openxmlformats.org/officeDocument/2006/relationships/image" Target="media/image464.png"/><Relationship Id="rId507" Type="http://schemas.openxmlformats.org/officeDocument/2006/relationships/image" Target="media/image465.png"/><Relationship Id="rId508" Type="http://schemas.openxmlformats.org/officeDocument/2006/relationships/image" Target="media/image466.png"/><Relationship Id="rId509" Type="http://schemas.openxmlformats.org/officeDocument/2006/relationships/image" Target="media/image467.png"/><Relationship Id="rId510" Type="http://schemas.openxmlformats.org/officeDocument/2006/relationships/image" Target="media/image82.png"/><Relationship Id="rId511" Type="http://schemas.openxmlformats.org/officeDocument/2006/relationships/footer" Target="footer18.xml"/><Relationship Id="rId512" Type="http://schemas.openxmlformats.org/officeDocument/2006/relationships/image" Target="media/image468.png"/><Relationship Id="rId513" Type="http://schemas.openxmlformats.org/officeDocument/2006/relationships/image" Target="media/image469.png"/><Relationship Id="rId514" Type="http://schemas.openxmlformats.org/officeDocument/2006/relationships/image" Target="media/image470.png"/><Relationship Id="rId515" Type="http://schemas.openxmlformats.org/officeDocument/2006/relationships/image" Target="media/image471.png"/><Relationship Id="rId516" Type="http://schemas.openxmlformats.org/officeDocument/2006/relationships/image" Target="media/image472.png"/><Relationship Id="rId517" Type="http://schemas.openxmlformats.org/officeDocument/2006/relationships/image" Target="media/image473.png"/><Relationship Id="rId518" Type="http://schemas.openxmlformats.org/officeDocument/2006/relationships/image" Target="media/image474.png"/><Relationship Id="rId519" Type="http://schemas.openxmlformats.org/officeDocument/2006/relationships/image" Target="media/image475.png"/><Relationship Id="rId520" Type="http://schemas.openxmlformats.org/officeDocument/2006/relationships/image" Target="media/image476.png"/><Relationship Id="rId521" Type="http://schemas.openxmlformats.org/officeDocument/2006/relationships/image" Target="media/image477.png"/><Relationship Id="rId522" Type="http://schemas.openxmlformats.org/officeDocument/2006/relationships/image" Target="media/image478.png"/><Relationship Id="rId523" Type="http://schemas.openxmlformats.org/officeDocument/2006/relationships/image" Target="media/image479.png"/><Relationship Id="rId524" Type="http://schemas.openxmlformats.org/officeDocument/2006/relationships/image" Target="media/image480.png"/><Relationship Id="rId525" Type="http://schemas.openxmlformats.org/officeDocument/2006/relationships/image" Target="media/image481.png"/><Relationship Id="rId526" Type="http://schemas.openxmlformats.org/officeDocument/2006/relationships/image" Target="media/image482.png"/><Relationship Id="rId527" Type="http://schemas.openxmlformats.org/officeDocument/2006/relationships/image" Target="media/image483.png"/><Relationship Id="rId528" Type="http://schemas.openxmlformats.org/officeDocument/2006/relationships/image" Target="media/image484.png"/><Relationship Id="rId529" Type="http://schemas.openxmlformats.org/officeDocument/2006/relationships/image" Target="media/image485.png"/><Relationship Id="rId530" Type="http://schemas.openxmlformats.org/officeDocument/2006/relationships/image" Target="media/image486.png"/><Relationship Id="rId531" Type="http://schemas.openxmlformats.org/officeDocument/2006/relationships/image" Target="media/image487.png"/><Relationship Id="rId532" Type="http://schemas.openxmlformats.org/officeDocument/2006/relationships/image" Target="media/image488.png"/><Relationship Id="rId533" Type="http://schemas.openxmlformats.org/officeDocument/2006/relationships/image" Target="media/image489.png"/><Relationship Id="rId534" Type="http://schemas.openxmlformats.org/officeDocument/2006/relationships/image" Target="media/image490.png"/><Relationship Id="rId535" Type="http://schemas.openxmlformats.org/officeDocument/2006/relationships/image" Target="media/image491.png"/><Relationship Id="rId536" Type="http://schemas.openxmlformats.org/officeDocument/2006/relationships/image" Target="media/image492.png"/><Relationship Id="rId537" Type="http://schemas.openxmlformats.org/officeDocument/2006/relationships/image" Target="media/image493.png"/><Relationship Id="rId538" Type="http://schemas.openxmlformats.org/officeDocument/2006/relationships/image" Target="media/image494.png"/><Relationship Id="rId539" Type="http://schemas.openxmlformats.org/officeDocument/2006/relationships/image" Target="media/image495.png"/><Relationship Id="rId540" Type="http://schemas.openxmlformats.org/officeDocument/2006/relationships/image" Target="media/image496.png"/><Relationship Id="rId541" Type="http://schemas.openxmlformats.org/officeDocument/2006/relationships/image" Target="media/image497.png"/><Relationship Id="rId542" Type="http://schemas.openxmlformats.org/officeDocument/2006/relationships/image" Target="media/image498.png"/><Relationship Id="rId543" Type="http://schemas.openxmlformats.org/officeDocument/2006/relationships/header" Target="header16.xml"/><Relationship Id="rId544" Type="http://schemas.openxmlformats.org/officeDocument/2006/relationships/footer" Target="footer19.xml"/><Relationship Id="rId545" Type="http://schemas.openxmlformats.org/officeDocument/2006/relationships/image" Target="media/image499.png"/><Relationship Id="rId546" Type="http://schemas.openxmlformats.org/officeDocument/2006/relationships/image" Target="media/image500.png"/><Relationship Id="rId547" Type="http://schemas.openxmlformats.org/officeDocument/2006/relationships/image" Target="media/image501.png"/><Relationship Id="rId548" Type="http://schemas.openxmlformats.org/officeDocument/2006/relationships/image" Target="media/image502.png"/><Relationship Id="rId549" Type="http://schemas.openxmlformats.org/officeDocument/2006/relationships/image" Target="media/image503.png"/><Relationship Id="rId550" Type="http://schemas.openxmlformats.org/officeDocument/2006/relationships/header" Target="header17.xml"/><Relationship Id="rId551" Type="http://schemas.openxmlformats.org/officeDocument/2006/relationships/footer" Target="footer20.xml"/><Relationship Id="rId552" Type="http://schemas.openxmlformats.org/officeDocument/2006/relationships/image" Target="media/image504.png"/><Relationship Id="rId553" Type="http://schemas.openxmlformats.org/officeDocument/2006/relationships/image" Target="media/image505.png"/><Relationship Id="rId554" Type="http://schemas.openxmlformats.org/officeDocument/2006/relationships/image" Target="media/image506.png"/><Relationship Id="rId555" Type="http://schemas.openxmlformats.org/officeDocument/2006/relationships/image" Target="media/image507.png"/><Relationship Id="rId556" Type="http://schemas.openxmlformats.org/officeDocument/2006/relationships/image" Target="media/image508.png"/><Relationship Id="rId557" Type="http://schemas.openxmlformats.org/officeDocument/2006/relationships/image" Target="media/image509.png"/><Relationship Id="rId558" Type="http://schemas.openxmlformats.org/officeDocument/2006/relationships/image" Target="media/image510.png"/><Relationship Id="rId559" Type="http://schemas.openxmlformats.org/officeDocument/2006/relationships/image" Target="media/image511.png"/><Relationship Id="rId560" Type="http://schemas.openxmlformats.org/officeDocument/2006/relationships/image" Target="media/image512.png"/><Relationship Id="rId561" Type="http://schemas.openxmlformats.org/officeDocument/2006/relationships/image" Target="media/image513.png"/><Relationship Id="rId562" Type="http://schemas.openxmlformats.org/officeDocument/2006/relationships/image" Target="media/image514.png"/><Relationship Id="rId563" Type="http://schemas.openxmlformats.org/officeDocument/2006/relationships/image" Target="media/image515.png"/><Relationship Id="rId564" Type="http://schemas.openxmlformats.org/officeDocument/2006/relationships/image" Target="media/image516.png"/><Relationship Id="rId565" Type="http://schemas.openxmlformats.org/officeDocument/2006/relationships/image" Target="media/image517.png"/><Relationship Id="rId566" Type="http://schemas.openxmlformats.org/officeDocument/2006/relationships/image" Target="media/image518.png"/><Relationship Id="rId567" Type="http://schemas.openxmlformats.org/officeDocument/2006/relationships/image" Target="media/image519.png"/><Relationship Id="rId568" Type="http://schemas.openxmlformats.org/officeDocument/2006/relationships/image" Target="media/image520.png"/><Relationship Id="rId569" Type="http://schemas.openxmlformats.org/officeDocument/2006/relationships/image" Target="media/image521.png"/><Relationship Id="rId570" Type="http://schemas.openxmlformats.org/officeDocument/2006/relationships/image" Target="media/image522.png"/><Relationship Id="rId571" Type="http://schemas.openxmlformats.org/officeDocument/2006/relationships/image" Target="media/image523.png"/><Relationship Id="rId572" Type="http://schemas.openxmlformats.org/officeDocument/2006/relationships/image" Target="media/image524.png"/><Relationship Id="rId573" Type="http://schemas.openxmlformats.org/officeDocument/2006/relationships/image" Target="media/image525.png"/><Relationship Id="rId574" Type="http://schemas.openxmlformats.org/officeDocument/2006/relationships/image" Target="media/image526.png"/><Relationship Id="rId575" Type="http://schemas.openxmlformats.org/officeDocument/2006/relationships/image" Target="media/image527.png"/><Relationship Id="rId576" Type="http://schemas.openxmlformats.org/officeDocument/2006/relationships/header" Target="header18.xml"/><Relationship Id="rId577" Type="http://schemas.openxmlformats.org/officeDocument/2006/relationships/footer" Target="footer21.xml"/><Relationship Id="rId578" Type="http://schemas.openxmlformats.org/officeDocument/2006/relationships/image" Target="media/image528.png"/><Relationship Id="rId579" Type="http://schemas.openxmlformats.org/officeDocument/2006/relationships/image" Target="media/image529.png"/><Relationship Id="rId580" Type="http://schemas.openxmlformats.org/officeDocument/2006/relationships/image" Target="media/image530.png"/><Relationship Id="rId581" Type="http://schemas.openxmlformats.org/officeDocument/2006/relationships/image" Target="media/image531.png"/><Relationship Id="rId582" Type="http://schemas.openxmlformats.org/officeDocument/2006/relationships/image" Target="media/image532.png"/><Relationship Id="rId583" Type="http://schemas.openxmlformats.org/officeDocument/2006/relationships/image" Target="media/image533.png"/><Relationship Id="rId584" Type="http://schemas.openxmlformats.org/officeDocument/2006/relationships/image" Target="media/image534.png"/><Relationship Id="rId585" Type="http://schemas.openxmlformats.org/officeDocument/2006/relationships/image" Target="media/image535.png"/><Relationship Id="rId586" Type="http://schemas.openxmlformats.org/officeDocument/2006/relationships/header" Target="header19.xml"/><Relationship Id="rId587" Type="http://schemas.openxmlformats.org/officeDocument/2006/relationships/footer" Target="footer22.xml"/><Relationship Id="rId588" Type="http://schemas.openxmlformats.org/officeDocument/2006/relationships/image" Target="media/image536.png"/><Relationship Id="rId589" Type="http://schemas.openxmlformats.org/officeDocument/2006/relationships/image" Target="media/image537.png"/><Relationship Id="rId590" Type="http://schemas.openxmlformats.org/officeDocument/2006/relationships/image" Target="media/image538.png"/><Relationship Id="rId591" Type="http://schemas.openxmlformats.org/officeDocument/2006/relationships/image" Target="media/image539.png"/><Relationship Id="rId592" Type="http://schemas.openxmlformats.org/officeDocument/2006/relationships/image" Target="media/image540.png"/><Relationship Id="rId593" Type="http://schemas.openxmlformats.org/officeDocument/2006/relationships/image" Target="media/image541.png"/><Relationship Id="rId594" Type="http://schemas.openxmlformats.org/officeDocument/2006/relationships/image" Target="media/image542.png"/><Relationship Id="rId595" Type="http://schemas.openxmlformats.org/officeDocument/2006/relationships/image" Target="media/image543.png"/><Relationship Id="rId596" Type="http://schemas.openxmlformats.org/officeDocument/2006/relationships/image" Target="media/image544.png"/><Relationship Id="rId597" Type="http://schemas.openxmlformats.org/officeDocument/2006/relationships/image" Target="media/image545.png"/><Relationship Id="rId598" Type="http://schemas.openxmlformats.org/officeDocument/2006/relationships/footer" Target="footer23.xml"/><Relationship Id="rId599" Type="http://schemas.openxmlformats.org/officeDocument/2006/relationships/image" Target="media/image546.png"/><Relationship Id="rId600" Type="http://schemas.openxmlformats.org/officeDocument/2006/relationships/image" Target="media/image547.png"/><Relationship Id="rId601" Type="http://schemas.openxmlformats.org/officeDocument/2006/relationships/image" Target="media/image548.png"/><Relationship Id="rId602" Type="http://schemas.openxmlformats.org/officeDocument/2006/relationships/image" Target="media/image549.png"/><Relationship Id="rId603" Type="http://schemas.openxmlformats.org/officeDocument/2006/relationships/footer" Target="footer24.xml"/><Relationship Id="rId604" Type="http://schemas.openxmlformats.org/officeDocument/2006/relationships/image" Target="media/image550.png"/><Relationship Id="rId605" Type="http://schemas.openxmlformats.org/officeDocument/2006/relationships/image" Target="media/image551.png"/><Relationship Id="rId606" Type="http://schemas.openxmlformats.org/officeDocument/2006/relationships/image" Target="media/image552.png"/><Relationship Id="rId607" Type="http://schemas.openxmlformats.org/officeDocument/2006/relationships/image" Target="media/image553.png"/><Relationship Id="rId608" Type="http://schemas.openxmlformats.org/officeDocument/2006/relationships/image" Target="media/image554.png"/><Relationship Id="rId609" Type="http://schemas.openxmlformats.org/officeDocument/2006/relationships/image" Target="media/image555.png"/><Relationship Id="rId610" Type="http://schemas.openxmlformats.org/officeDocument/2006/relationships/image" Target="media/image556.png"/><Relationship Id="rId611" Type="http://schemas.openxmlformats.org/officeDocument/2006/relationships/image" Target="media/image557.png"/><Relationship Id="rId612" Type="http://schemas.openxmlformats.org/officeDocument/2006/relationships/image" Target="media/image558.png"/><Relationship Id="rId613" Type="http://schemas.openxmlformats.org/officeDocument/2006/relationships/image" Target="media/image559.png"/><Relationship Id="rId614" Type="http://schemas.openxmlformats.org/officeDocument/2006/relationships/image" Target="media/image560.png"/><Relationship Id="rId615" Type="http://schemas.openxmlformats.org/officeDocument/2006/relationships/image" Target="media/image561.png"/><Relationship Id="rId616" Type="http://schemas.openxmlformats.org/officeDocument/2006/relationships/image" Target="media/image562.png"/><Relationship Id="rId617" Type="http://schemas.openxmlformats.org/officeDocument/2006/relationships/image" Target="media/image563.png"/><Relationship Id="rId618" Type="http://schemas.openxmlformats.org/officeDocument/2006/relationships/image" Target="media/image564.png"/><Relationship Id="rId619" Type="http://schemas.openxmlformats.org/officeDocument/2006/relationships/image" Target="media/image565.png"/><Relationship Id="rId620" Type="http://schemas.openxmlformats.org/officeDocument/2006/relationships/image" Target="media/image566.png"/><Relationship Id="rId621" Type="http://schemas.openxmlformats.org/officeDocument/2006/relationships/image" Target="media/image567.png"/><Relationship Id="rId622" Type="http://schemas.openxmlformats.org/officeDocument/2006/relationships/image" Target="media/image568.png"/><Relationship Id="rId623" Type="http://schemas.openxmlformats.org/officeDocument/2006/relationships/image" Target="media/image569.png"/><Relationship Id="rId624" Type="http://schemas.openxmlformats.org/officeDocument/2006/relationships/image" Target="media/image570.png"/><Relationship Id="rId625" Type="http://schemas.openxmlformats.org/officeDocument/2006/relationships/image" Target="media/image571.png"/><Relationship Id="rId626" Type="http://schemas.openxmlformats.org/officeDocument/2006/relationships/image" Target="media/image572.png"/><Relationship Id="rId627" Type="http://schemas.openxmlformats.org/officeDocument/2006/relationships/image" Target="media/image573.png"/><Relationship Id="rId628" Type="http://schemas.openxmlformats.org/officeDocument/2006/relationships/image" Target="media/image574.png"/><Relationship Id="rId629" Type="http://schemas.openxmlformats.org/officeDocument/2006/relationships/image" Target="media/image575.png"/><Relationship Id="rId630" Type="http://schemas.openxmlformats.org/officeDocument/2006/relationships/image" Target="media/image576.png"/><Relationship Id="rId631" Type="http://schemas.openxmlformats.org/officeDocument/2006/relationships/image" Target="media/image577.png"/><Relationship Id="rId632" Type="http://schemas.openxmlformats.org/officeDocument/2006/relationships/image" Target="media/image578.png"/><Relationship Id="rId633" Type="http://schemas.openxmlformats.org/officeDocument/2006/relationships/image" Target="media/image579.png"/><Relationship Id="rId634" Type="http://schemas.openxmlformats.org/officeDocument/2006/relationships/image" Target="media/image580.png"/><Relationship Id="rId635" Type="http://schemas.openxmlformats.org/officeDocument/2006/relationships/image" Target="media/image581.png"/><Relationship Id="rId636" Type="http://schemas.openxmlformats.org/officeDocument/2006/relationships/image" Target="media/image582.png"/><Relationship Id="rId637" Type="http://schemas.openxmlformats.org/officeDocument/2006/relationships/image" Target="media/image58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82.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82.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82.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8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82.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82.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82.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82.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武汉中元华电科技股份有限公司</dc:creator>
  <dc:title>武汉中元华电科技股份有限公司2017年年度报告全文</dc:title>
  <dcterms:created xsi:type="dcterms:W3CDTF">2020-05-02T23:40:31Z</dcterms:created>
  <dcterms:modified xsi:type="dcterms:W3CDTF">2020-05-02T23:40:31Z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